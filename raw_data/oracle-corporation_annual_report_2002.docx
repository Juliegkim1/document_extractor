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07/29/02 for the Period Ending 05/31/02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7/29/2002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5/31/2002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70" w:lineRule="atLeast"/>
        <w:ind w:left="100" w:right="0" w:firstLine="0"/>
        <w:rPr>
          <w:rFonts w:ascii="Arial" w:hAnsi="Arial" w:cs="Arial" w:eastAsia="Arial"/>
          <w:sz w:val="7"/>
          <w:szCs w:val="7"/>
        </w:rPr>
      </w:pPr>
      <w:r>
        <w:rPr>
          <w:rFonts w:ascii="Arial" w:hAnsi="Arial" w:cs="Arial" w:eastAsia="Arial"/>
          <w:sz w:val="7"/>
          <w:szCs w:val="7"/>
        </w:rPr>
        <w:pict>
          <v:group style="width:580.7pt;height:3.95pt;mso-position-horizontal-relative:char;mso-position-vertical-relative:line" coordorigin="0,0" coordsize="11614,79">
            <v:group style="position:absolute;left:39;top:39;width:11535;height:2" coordorigin="39,39" coordsize="11535,2">
              <v:shape style="position:absolute;left:39;top:39;width:11535;height:2" coordorigin="39,39" coordsize="11535,0" path="m39,39l11574,39e" filled="false" stroked="true" strokeweight="3.94pt" strokecolor="#4f5154">
                <v:path arrowok="t"/>
              </v:shape>
            </v:group>
          </v:group>
        </w:pict>
      </w:r>
      <w:r>
        <w:rPr>
          <w:rFonts w:ascii="Arial" w:hAnsi="Arial" w:cs="Arial" w:eastAsia="Arial"/>
          <w:sz w:val="7"/>
          <w:szCs w:val="7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spacing w:line="406" w:lineRule="exact" w:before="53"/>
        <w:ind w:left="2048" w:right="2067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4F5154"/>
          <w:spacing w:val="-1"/>
          <w:sz w:val="36"/>
        </w:rPr>
        <w:t>UNITED</w:t>
      </w:r>
      <w:r>
        <w:rPr>
          <w:rFonts w:ascii="Times New Roman"/>
          <w:b/>
          <w:color w:val="4F5154"/>
          <w:spacing w:val="-30"/>
          <w:sz w:val="36"/>
        </w:rPr>
        <w:t> </w:t>
      </w:r>
      <w:r>
        <w:rPr>
          <w:rFonts w:ascii="Times New Roman"/>
          <w:b/>
          <w:color w:val="4F5154"/>
          <w:sz w:val="36"/>
        </w:rPr>
        <w:t>STATES</w:t>
      </w:r>
      <w:r>
        <w:rPr>
          <w:rFonts w:ascii="Times New Roman"/>
          <w:sz w:val="36"/>
        </w:rPr>
      </w:r>
    </w:p>
    <w:p>
      <w:pPr>
        <w:spacing w:line="400" w:lineRule="exact" w:before="0"/>
        <w:ind w:left="2048" w:right="2068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4F5154"/>
          <w:spacing w:val="-1"/>
          <w:sz w:val="36"/>
        </w:rPr>
        <w:t>SECURITIES</w:t>
      </w:r>
      <w:r>
        <w:rPr>
          <w:rFonts w:ascii="Times New Roman"/>
          <w:b/>
          <w:color w:val="4F5154"/>
          <w:spacing w:val="-26"/>
          <w:sz w:val="36"/>
        </w:rPr>
        <w:t> </w:t>
      </w:r>
      <w:r>
        <w:rPr>
          <w:rFonts w:ascii="Times New Roman"/>
          <w:b/>
          <w:color w:val="4F5154"/>
          <w:spacing w:val="-1"/>
          <w:sz w:val="36"/>
        </w:rPr>
        <w:t>AND</w:t>
      </w:r>
      <w:r>
        <w:rPr>
          <w:rFonts w:ascii="Times New Roman"/>
          <w:b/>
          <w:color w:val="4F5154"/>
          <w:spacing w:val="-25"/>
          <w:sz w:val="36"/>
        </w:rPr>
        <w:t> </w:t>
      </w:r>
      <w:r>
        <w:rPr>
          <w:rFonts w:ascii="Times New Roman"/>
          <w:b/>
          <w:color w:val="4F5154"/>
          <w:sz w:val="36"/>
        </w:rPr>
        <w:t>EXCHANGE</w:t>
      </w:r>
      <w:r>
        <w:rPr>
          <w:rFonts w:ascii="Times New Roman"/>
          <w:b/>
          <w:color w:val="4F5154"/>
          <w:spacing w:val="-25"/>
          <w:sz w:val="36"/>
        </w:rPr>
        <w:t> </w:t>
      </w:r>
      <w:r>
        <w:rPr>
          <w:rFonts w:ascii="Times New Roman"/>
          <w:b/>
          <w:color w:val="4F5154"/>
          <w:sz w:val="36"/>
        </w:rPr>
        <w:t>COMMISSION</w:t>
      </w:r>
      <w:r>
        <w:rPr>
          <w:rFonts w:ascii="Times New Roman"/>
          <w:sz w:val="36"/>
        </w:rPr>
      </w:r>
    </w:p>
    <w:p>
      <w:pPr>
        <w:spacing w:line="270" w:lineRule="exact" w:before="0"/>
        <w:ind w:left="2048" w:right="206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4F5154"/>
          <w:spacing w:val="-1"/>
          <w:sz w:val="24"/>
        </w:rPr>
        <w:t>Washington,</w:t>
      </w:r>
      <w:r>
        <w:rPr>
          <w:rFonts w:ascii="Times New Roman"/>
          <w:b/>
          <w:color w:val="4F5154"/>
          <w:spacing w:val="-11"/>
          <w:sz w:val="24"/>
        </w:rPr>
        <w:t> </w:t>
      </w:r>
      <w:r>
        <w:rPr>
          <w:rFonts w:ascii="Times New Roman"/>
          <w:b/>
          <w:color w:val="4F5154"/>
          <w:spacing w:val="-1"/>
          <w:sz w:val="24"/>
        </w:rPr>
        <w:t>D.C.</w:t>
      </w:r>
      <w:r>
        <w:rPr>
          <w:rFonts w:ascii="Times New Roman"/>
          <w:b/>
          <w:color w:val="4F5154"/>
          <w:spacing w:val="-11"/>
          <w:sz w:val="24"/>
        </w:rPr>
        <w:t> </w:t>
      </w:r>
      <w:r>
        <w:rPr>
          <w:rFonts w:ascii="Times New Roman"/>
          <w:b/>
          <w:color w:val="4F5154"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24.1pt;height:2.4pt;mso-position-horizontal-relative:char;mso-position-vertical-relative:line" coordorigin="0,0" coordsize="2482,48">
            <v:group style="position:absolute;left:24;top:24;width:2434;height:2" coordorigin="24,24" coordsize="2434,2">
              <v:shape style="position:absolute;left:24;top:24;width:2434;height:2" coordorigin="24,24" coordsize="2434,0" path="m24,24l2457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2048" w:right="2067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4F5154"/>
          <w:spacing w:val="-1"/>
          <w:sz w:val="36"/>
        </w:rPr>
        <w:t>FORM</w:t>
      </w:r>
      <w:r>
        <w:rPr>
          <w:rFonts w:ascii="Times New Roman"/>
          <w:b/>
          <w:color w:val="4F5154"/>
          <w:spacing w:val="-19"/>
          <w:sz w:val="36"/>
        </w:rPr>
        <w:t> </w:t>
      </w:r>
      <w:r>
        <w:rPr>
          <w:rFonts w:ascii="Times New Roman"/>
          <w:b/>
          <w:color w:val="4F5154"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pStyle w:val="Heading1"/>
        <w:tabs>
          <w:tab w:pos="2443" w:val="left" w:leader="none"/>
        </w:tabs>
        <w:spacing w:line="220" w:lineRule="exact" w:before="163"/>
        <w:ind w:left="2443" w:right="2051" w:hanging="576"/>
        <w:jc w:val="left"/>
        <w:rPr>
          <w:b w:val="0"/>
          <w:bCs w:val="0"/>
        </w:rPr>
      </w:pPr>
      <w:r>
        <w:rPr>
          <w:rFonts w:ascii="Arial" w:hAnsi="Arial" w:cs="Arial" w:eastAsia="Arial"/>
          <w:b w:val="0"/>
          <w:bCs w:val="0"/>
          <w:color w:val="4F5154"/>
        </w:rPr>
        <w:t></w:t>
        <w:tab/>
      </w:r>
      <w:r>
        <w:rPr>
          <w:color w:val="4F5154"/>
        </w:rPr>
        <w:t>ANNUAL</w:t>
      </w:r>
      <w:r>
        <w:rPr>
          <w:color w:val="4F5154"/>
          <w:spacing w:val="-8"/>
        </w:rPr>
        <w:t> </w:t>
      </w:r>
      <w:r>
        <w:rPr>
          <w:color w:val="4F5154"/>
        </w:rPr>
        <w:t>REPORT</w:t>
      </w:r>
      <w:r>
        <w:rPr>
          <w:color w:val="4F5154"/>
          <w:spacing w:val="-8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7"/>
        </w:rPr>
        <w:t> </w:t>
      </w:r>
      <w:r>
        <w:rPr>
          <w:color w:val="4F5154"/>
        </w:rPr>
        <w:t>13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15(d)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SECURITIES</w:t>
      </w:r>
      <w:r>
        <w:rPr>
          <w:color w:val="4F5154"/>
          <w:spacing w:val="24"/>
          <w:w w:val="99"/>
        </w:rPr>
        <w:t> </w:t>
      </w:r>
      <w:r>
        <w:rPr>
          <w:color w:val="4F5154"/>
        </w:rPr>
        <w:t>EXCHANGE</w:t>
      </w:r>
      <w:r>
        <w:rPr>
          <w:color w:val="4F5154"/>
          <w:spacing w:val="-9"/>
        </w:rPr>
        <w:t> </w:t>
      </w:r>
      <w:r>
        <w:rPr>
          <w:color w:val="4F5154"/>
        </w:rPr>
        <w:t>ACT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9"/>
        </w:rPr>
        <w:t> </w:t>
      </w:r>
      <w:r>
        <w:rPr>
          <w:color w:val="4F5154"/>
        </w:rPr>
        <w:t>1934</w:t>
      </w:r>
      <w:r>
        <w:rPr>
          <w:b w:val="0"/>
          <w:bCs w:val="0"/>
        </w:rPr>
      </w:r>
    </w:p>
    <w:p>
      <w:pPr>
        <w:spacing w:line="405" w:lineRule="auto" w:before="158"/>
        <w:ind w:left="4251" w:right="42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pacing w:val="-1"/>
          <w:sz w:val="20"/>
        </w:rPr>
        <w:t>For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the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fiscal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year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ended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May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31,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2002</w:t>
      </w:r>
      <w:r>
        <w:rPr>
          <w:rFonts w:ascii="Times New Roman"/>
          <w:b/>
          <w:color w:val="4F5154"/>
          <w:spacing w:val="24"/>
          <w:w w:val="99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OR</w:t>
      </w:r>
      <w:r>
        <w:rPr>
          <w:rFonts w:ascii="Times New Roman"/>
          <w:sz w:val="20"/>
        </w:rPr>
      </w:r>
    </w:p>
    <w:p>
      <w:pPr>
        <w:tabs>
          <w:tab w:pos="2443" w:val="left" w:leader="none"/>
        </w:tabs>
        <w:spacing w:line="224" w:lineRule="exact" w:before="13"/>
        <w:ind w:left="2443" w:right="2900" w:hanging="57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color w:val="4F5154"/>
          <w:sz w:val="20"/>
        </w:rPr>
        <w:t>D</w:t>
        <w:tab/>
      </w:r>
      <w:r>
        <w:rPr>
          <w:rFonts w:ascii="Times New Roman"/>
          <w:b/>
          <w:color w:val="4F5154"/>
          <w:spacing w:val="-1"/>
          <w:sz w:val="20"/>
        </w:rPr>
        <w:t>TRANSITION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REPORT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PURSUANT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TO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SECTION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13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OR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15(d)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OF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THE</w:t>
      </w:r>
      <w:r>
        <w:rPr>
          <w:rFonts w:ascii="Times New Roman"/>
          <w:b/>
          <w:color w:val="4F5154"/>
          <w:spacing w:val="38"/>
          <w:w w:val="99"/>
          <w:sz w:val="20"/>
        </w:rPr>
        <w:t> </w:t>
      </w:r>
      <w:r>
        <w:rPr>
          <w:rFonts w:ascii="Times New Roman"/>
          <w:b/>
          <w:color w:val="4F5154"/>
          <w:sz w:val="20"/>
        </w:rPr>
        <w:t>SECURITIES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EXCHANGE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ACT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OF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1934</w:t>
      </w:r>
      <w:r>
        <w:rPr>
          <w:rFonts w:ascii="Times New Roman"/>
          <w:sz w:val="20"/>
        </w:rPr>
      </w:r>
    </w:p>
    <w:p>
      <w:pPr>
        <w:spacing w:before="157"/>
        <w:ind w:left="2047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Commission</w:t>
      </w:r>
      <w:r>
        <w:rPr>
          <w:rFonts w:ascii="Times New Roman"/>
          <w:b/>
          <w:color w:val="4F5154"/>
          <w:spacing w:val="-10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file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number:</w:t>
      </w:r>
      <w:r>
        <w:rPr>
          <w:rFonts w:ascii="Times New Roman"/>
          <w:b/>
          <w:color w:val="4F5154"/>
          <w:spacing w:val="-10"/>
          <w:sz w:val="20"/>
        </w:rPr>
        <w:t> </w:t>
      </w:r>
      <w:r>
        <w:rPr>
          <w:rFonts w:ascii="Times New Roman"/>
          <w:b/>
          <w:color w:val="4F5154"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407" w:lineRule="exact" w:before="158"/>
        <w:ind w:left="2048" w:right="2065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4F5154"/>
          <w:spacing w:val="-1"/>
          <w:sz w:val="36"/>
        </w:rPr>
        <w:t>Oracle</w:t>
      </w:r>
      <w:r>
        <w:rPr>
          <w:rFonts w:ascii="Times New Roman"/>
          <w:b/>
          <w:color w:val="4F5154"/>
          <w:spacing w:val="-30"/>
          <w:sz w:val="36"/>
        </w:rPr>
        <w:t> </w:t>
      </w:r>
      <w:r>
        <w:rPr>
          <w:rFonts w:ascii="Times New Roman"/>
          <w:b/>
          <w:color w:val="4F5154"/>
          <w:sz w:val="36"/>
        </w:rPr>
        <w:t>Corporation</w:t>
      </w:r>
      <w:r>
        <w:rPr>
          <w:rFonts w:ascii="Times New Roman"/>
          <w:sz w:val="36"/>
        </w:rPr>
      </w:r>
    </w:p>
    <w:p>
      <w:pPr>
        <w:spacing w:line="166" w:lineRule="exact" w:before="0"/>
        <w:ind w:left="2047" w:right="206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(Exact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name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registrant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as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specified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its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charter)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1"/>
        <w:tabs>
          <w:tab w:pos="5932" w:val="left" w:leader="none"/>
        </w:tabs>
        <w:spacing w:line="226" w:lineRule="exact"/>
        <w:ind w:left="57" w:right="0"/>
        <w:jc w:val="center"/>
        <w:rPr>
          <w:b w:val="0"/>
          <w:bCs w:val="0"/>
        </w:rPr>
      </w:pPr>
      <w:r>
        <w:rPr>
          <w:color w:val="4F5154"/>
          <w:spacing w:val="-1"/>
          <w:w w:val="95"/>
        </w:rPr>
        <w:t>Delaware</w:t>
        <w:tab/>
      </w:r>
      <w:r>
        <w:rPr>
          <w:color w:val="4F5154"/>
        </w:rPr>
        <w:t>94-2871189</w:t>
      </w:r>
      <w:r>
        <w:rPr>
          <w:b w:val="0"/>
        </w:rPr>
      </w:r>
    </w:p>
    <w:p>
      <w:pPr>
        <w:tabs>
          <w:tab w:pos="8347" w:val="left" w:leader="none"/>
        </w:tabs>
        <w:spacing w:line="166" w:lineRule="exact" w:before="0"/>
        <w:ind w:left="198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(State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other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jurisdiction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  <w:tab/>
      </w:r>
      <w:r>
        <w:rPr>
          <w:rFonts w:ascii="Times New Roman"/>
          <w:b/>
          <w:color w:val="4F5154"/>
          <w:sz w:val="15"/>
        </w:rPr>
        <w:t>(I.R.S.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employer</w:t>
      </w:r>
      <w:r>
        <w:rPr>
          <w:rFonts w:ascii="Times New Roman"/>
          <w:sz w:val="15"/>
        </w:rPr>
      </w:r>
    </w:p>
    <w:p>
      <w:pPr>
        <w:tabs>
          <w:tab w:pos="8304" w:val="left" w:leader="none"/>
        </w:tabs>
        <w:spacing w:line="170" w:lineRule="exact" w:before="0"/>
        <w:ind w:left="193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incorporation</w:t>
      </w:r>
      <w:r>
        <w:rPr>
          <w:rFonts w:ascii="Times New Roman"/>
          <w:b/>
          <w:color w:val="4F5154"/>
          <w:spacing w:val="-8"/>
          <w:sz w:val="15"/>
        </w:rPr>
        <w:t> </w:t>
      </w:r>
      <w:r>
        <w:rPr>
          <w:rFonts w:ascii="Times New Roman"/>
          <w:b/>
          <w:color w:val="4F5154"/>
          <w:sz w:val="15"/>
        </w:rPr>
        <w:t>or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organization)</w:t>
        <w:tab/>
        <w:t>identification</w:t>
      </w:r>
      <w:r>
        <w:rPr>
          <w:rFonts w:ascii="Times New Roman"/>
          <w:b/>
          <w:color w:val="4F5154"/>
          <w:spacing w:val="-9"/>
          <w:sz w:val="15"/>
        </w:rPr>
        <w:t> </w:t>
      </w:r>
      <w:r>
        <w:rPr>
          <w:rFonts w:ascii="Times New Roman"/>
          <w:b/>
          <w:color w:val="4F5154"/>
          <w:sz w:val="15"/>
        </w:rPr>
        <w:t>no.)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1"/>
        <w:spacing w:line="224" w:lineRule="exact"/>
        <w:ind w:left="4527" w:right="4547" w:firstLine="501"/>
        <w:jc w:val="left"/>
        <w:rPr>
          <w:b w:val="0"/>
          <w:bCs w:val="0"/>
        </w:rPr>
      </w:pPr>
      <w:r>
        <w:rPr>
          <w:color w:val="4F5154"/>
        </w:rPr>
        <w:t>500</w:t>
      </w:r>
      <w:r>
        <w:rPr>
          <w:color w:val="4F5154"/>
          <w:spacing w:val="-10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Parkway</w:t>
      </w:r>
      <w:r>
        <w:rPr>
          <w:color w:val="4F5154"/>
          <w:spacing w:val="23"/>
          <w:w w:val="99"/>
        </w:rPr>
        <w:t> </w:t>
      </w:r>
      <w:r>
        <w:rPr>
          <w:color w:val="4F5154"/>
        </w:rPr>
        <w:t>Redwood</w:t>
      </w:r>
      <w:r>
        <w:rPr>
          <w:color w:val="4F5154"/>
          <w:spacing w:val="-9"/>
        </w:rPr>
        <w:t> </w:t>
      </w:r>
      <w:r>
        <w:rPr>
          <w:color w:val="4F5154"/>
        </w:rPr>
        <w:t>City,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-7"/>
        </w:rPr>
        <w:t> </w:t>
      </w:r>
      <w:r>
        <w:rPr>
          <w:color w:val="4F5154"/>
        </w:rPr>
        <w:t>94065</w:t>
      </w:r>
      <w:r>
        <w:rPr>
          <w:b w:val="0"/>
        </w:rPr>
      </w:r>
    </w:p>
    <w:p>
      <w:pPr>
        <w:spacing w:line="163" w:lineRule="exact" w:before="0"/>
        <w:ind w:left="2048" w:right="206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(Address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executive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offices,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including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zip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code)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1"/>
        <w:spacing w:line="227" w:lineRule="exact"/>
        <w:ind w:left="0" w:right="18"/>
        <w:jc w:val="center"/>
        <w:rPr>
          <w:b w:val="0"/>
          <w:bCs w:val="0"/>
        </w:rPr>
      </w:pPr>
      <w:r>
        <w:rPr>
          <w:color w:val="4F5154"/>
          <w:spacing w:val="-1"/>
        </w:rPr>
        <w:t>(650)</w:t>
      </w:r>
      <w:r>
        <w:rPr>
          <w:color w:val="4F5154"/>
          <w:spacing w:val="-11"/>
        </w:rPr>
        <w:t> </w:t>
      </w:r>
      <w:r>
        <w:rPr>
          <w:color w:val="4F5154"/>
        </w:rPr>
        <w:t>506-7000</w:t>
      </w:r>
      <w:r>
        <w:rPr>
          <w:b w:val="0"/>
        </w:rPr>
      </w:r>
    </w:p>
    <w:p>
      <w:pPr>
        <w:spacing w:line="170" w:lineRule="exact" w:before="0"/>
        <w:ind w:left="2047" w:right="206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(Registrant’s</w:t>
      </w:r>
      <w:r>
        <w:rPr>
          <w:rFonts w:ascii="Times New Roman" w:hAnsi="Times New Roman" w:cs="Times New Roman" w:eastAsia="Times New Roman"/>
          <w:b/>
          <w:bCs/>
          <w:color w:val="4F5154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telephone</w:t>
      </w:r>
      <w:r>
        <w:rPr>
          <w:rFonts w:ascii="Times New Roman" w:hAnsi="Times New Roman" w:cs="Times New Roman" w:eastAsia="Times New Roman"/>
          <w:b/>
          <w:bCs/>
          <w:color w:val="4F5154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color w:val="4F5154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including</w:t>
      </w:r>
      <w:r>
        <w:rPr>
          <w:rFonts w:ascii="Times New Roman" w:hAnsi="Times New Roman" w:cs="Times New Roman" w:eastAsia="Times New Roman"/>
          <w:b/>
          <w:bCs/>
          <w:color w:val="4F5154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pacing w:val="1"/>
          <w:sz w:val="15"/>
          <w:szCs w:val="15"/>
        </w:rPr>
        <w:t>area</w:t>
      </w:r>
      <w:r>
        <w:rPr>
          <w:rFonts w:ascii="Times New Roman" w:hAnsi="Times New Roman" w:cs="Times New Roman" w:eastAsia="Times New Roman"/>
          <w:b/>
          <w:bCs/>
          <w:color w:val="4F5154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1"/>
        <w:spacing w:line="220" w:lineRule="exact"/>
        <w:ind w:left="3463" w:right="3485"/>
        <w:jc w:val="center"/>
        <w:rPr>
          <w:b w:val="0"/>
          <w:bCs w:val="0"/>
        </w:rPr>
      </w:pPr>
      <w:r>
        <w:rPr>
          <w:color w:val="4F5154"/>
          <w:spacing w:val="-1"/>
        </w:rPr>
        <w:t>Securities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12(b)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Act:</w:t>
      </w:r>
      <w:r>
        <w:rPr>
          <w:color w:val="4F5154"/>
          <w:spacing w:val="51"/>
          <w:w w:val="99"/>
        </w:rPr>
        <w:t> </w:t>
      </w:r>
      <w:r>
        <w:rPr>
          <w:color w:val="4F5154"/>
        </w:rPr>
        <w:t>None</w:t>
      </w:r>
      <w:r>
        <w:rPr>
          <w:b w:val="0"/>
        </w:rPr>
      </w:r>
    </w:p>
    <w:p>
      <w:pPr>
        <w:spacing w:line="224" w:lineRule="exact" w:before="165"/>
        <w:ind w:left="3463" w:right="348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pacing w:val="-1"/>
          <w:sz w:val="20"/>
        </w:rPr>
        <w:t>Securities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registered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pursuant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to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Section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12(g)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of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the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Act:</w:t>
      </w:r>
      <w:r>
        <w:rPr>
          <w:rFonts w:ascii="Times New Roman"/>
          <w:b/>
          <w:color w:val="4F5154"/>
          <w:spacing w:val="51"/>
          <w:w w:val="99"/>
          <w:sz w:val="20"/>
        </w:rPr>
        <w:t> </w:t>
      </w:r>
      <w:r>
        <w:rPr>
          <w:rFonts w:ascii="Times New Roman"/>
          <w:b/>
          <w:color w:val="4F5154"/>
          <w:sz w:val="20"/>
        </w:rPr>
        <w:t>Common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Stock,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par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value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$0.01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per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share</w:t>
      </w:r>
      <w:r>
        <w:rPr>
          <w:rFonts w:ascii="Times New Roman"/>
          <w:sz w:val="20"/>
        </w:rPr>
      </w:r>
    </w:p>
    <w:p>
      <w:pPr>
        <w:spacing w:line="215" w:lineRule="exact" w:before="0"/>
        <w:ind w:left="2048" w:right="20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pacing w:val="-1"/>
          <w:sz w:val="20"/>
        </w:rPr>
        <w:t>Preferred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Stock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Purchase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Rights</w:t>
      </w:r>
      <w:r>
        <w:rPr>
          <w:rFonts w:ascii="Times New Roman"/>
          <w:sz w:val="20"/>
        </w:rPr>
      </w:r>
    </w:p>
    <w:p>
      <w:pPr>
        <w:spacing w:line="168" w:lineRule="exact" w:before="0"/>
        <w:ind w:left="2047" w:right="206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(Title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of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class)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tabs>
          <w:tab w:pos="5710" w:val="left" w:leader="none"/>
          <w:tab w:pos="6202" w:val="left" w:leader="none"/>
        </w:tabs>
        <w:spacing w:line="231" w:lineRule="auto"/>
        <w:ind w:right="219"/>
        <w:jc w:val="left"/>
        <w:rPr>
          <w:rFonts w:ascii="Arial" w:hAnsi="Arial" w:cs="Arial" w:eastAsia="Arial"/>
        </w:rPr>
      </w:pPr>
      <w:r>
        <w:rPr>
          <w:color w:val="4F5154"/>
          <w:spacing w:val="-1"/>
        </w:rPr>
        <w:t>Indicate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check</w:t>
      </w:r>
      <w:r>
        <w:rPr>
          <w:color w:val="4F5154"/>
          <w:spacing w:val="-5"/>
        </w:rPr>
        <w:t> </w:t>
      </w:r>
      <w:r>
        <w:rPr>
          <w:color w:val="4F5154"/>
        </w:rPr>
        <w:t>mark</w:t>
      </w:r>
      <w:r>
        <w:rPr>
          <w:color w:val="4F5154"/>
          <w:spacing w:val="-5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registrant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(1)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reports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required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13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15(d)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</w:rPr>
        <w:t>Act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1934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preceding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12</w:t>
      </w:r>
      <w:r>
        <w:rPr>
          <w:color w:val="4F5154"/>
          <w:spacing w:val="-3"/>
        </w:rPr>
        <w:t> </w:t>
      </w:r>
      <w:r>
        <w:rPr>
          <w:color w:val="4F5154"/>
        </w:rPr>
        <w:t>months</w:t>
      </w:r>
      <w:r>
        <w:rPr>
          <w:color w:val="4F5154"/>
          <w:spacing w:val="-5"/>
        </w:rPr>
        <w:t> </w:t>
      </w:r>
      <w:r>
        <w:rPr>
          <w:color w:val="4F5154"/>
        </w:rPr>
        <w:t>(or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shorter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registrant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reports),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(2)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w w:val="99"/>
        </w:rPr>
        <w:t> </w:t>
      </w:r>
      <w:r>
        <w:rPr>
          <w:color w:val="4F5154"/>
          <w:spacing w:val="24"/>
          <w:w w:val="99"/>
        </w:rPr>
        <w:t>  </w:t>
      </w:r>
      <w:r>
        <w:rPr>
          <w:color w:val="4F5154"/>
          <w:spacing w:val="-1"/>
        </w:rPr>
        <w:t>subject</w:t>
      </w:r>
      <w:r>
        <w:rPr>
          <w:color w:val="4F5154"/>
          <w:spacing w:val="-3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filing</w:t>
      </w:r>
      <w:r>
        <w:rPr>
          <w:color w:val="4F5154"/>
          <w:spacing w:val="-3"/>
        </w:rPr>
        <w:t> </w:t>
      </w:r>
      <w:r>
        <w:rPr>
          <w:color w:val="4F5154"/>
        </w:rPr>
        <w:t>requirements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2"/>
        </w:rPr>
        <w:t> </w:t>
      </w:r>
      <w:r>
        <w:rPr>
          <w:color w:val="4F5154"/>
        </w:rPr>
        <w:t>past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90 </w:t>
      </w:r>
      <w:r>
        <w:rPr>
          <w:color w:val="4F5154"/>
        </w:rPr>
        <w:t>days.</w:t>
      </w:r>
      <w:r>
        <w:rPr>
          <w:color w:val="4F5154"/>
          <w:spacing w:val="44"/>
        </w:rPr>
        <w:t> </w:t>
      </w:r>
      <w:r>
        <w:rPr>
          <w:color w:val="4F5154"/>
        </w:rPr>
        <w:t>YES </w:t>
      </w:r>
      <w:r>
        <w:rPr>
          <w:color w:val="4F5154"/>
          <w:spacing w:val="46"/>
        </w:rPr>
        <w:t> </w:t>
      </w:r>
      <w:r>
        <w:rPr>
          <w:rFonts w:ascii="Arial" w:hAnsi="Arial" w:cs="Arial" w:eastAsia="Arial"/>
          <w:color w:val="4F5154"/>
        </w:rPr>
        <w:t></w:t>
        <w:tab/>
      </w:r>
      <w:r>
        <w:rPr>
          <w:color w:val="4F5154"/>
          <w:w w:val="95"/>
        </w:rPr>
        <w:t>NO</w:t>
        <w:tab/>
      </w:r>
      <w:r>
        <w:rPr>
          <w:rFonts w:ascii="Arial" w:hAnsi="Arial" w:cs="Arial" w:eastAsia="Arial"/>
          <w:color w:val="4F5154"/>
        </w:rPr>
        <w:t>D</w:t>
      </w:r>
      <w:r>
        <w:rPr>
          <w:rFonts w:ascii="Arial" w:hAnsi="Arial" w:cs="Arial" w:eastAsia="Arial"/>
        </w:rPr>
      </w:r>
    </w:p>
    <w:p>
      <w:pPr>
        <w:pStyle w:val="BodyText"/>
        <w:spacing w:line="231" w:lineRule="auto" w:before="167"/>
        <w:ind w:right="219"/>
        <w:jc w:val="left"/>
        <w:rPr>
          <w:rFonts w:ascii="Arial" w:hAnsi="Arial" w:cs="Arial" w:eastAsia="Arial"/>
        </w:rPr>
      </w:pPr>
      <w:r>
        <w:rPr>
          <w:color w:val="4F5154"/>
          <w:spacing w:val="-1"/>
        </w:rPr>
        <w:t>Indicate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check</w:t>
      </w:r>
      <w:r>
        <w:rPr>
          <w:color w:val="4F5154"/>
          <w:spacing w:val="-5"/>
        </w:rPr>
        <w:t> </w:t>
      </w:r>
      <w:r>
        <w:rPr>
          <w:color w:val="4F5154"/>
        </w:rPr>
        <w:t>mark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disclosure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delinquent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filers</w:t>
      </w:r>
      <w:r>
        <w:rPr>
          <w:color w:val="4F5154"/>
          <w:spacing w:val="-3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Item</w:t>
      </w:r>
      <w:r>
        <w:rPr>
          <w:color w:val="4F5154"/>
          <w:spacing w:val="-3"/>
        </w:rPr>
        <w:t> </w:t>
      </w:r>
      <w:r>
        <w:rPr>
          <w:color w:val="4F5154"/>
        </w:rPr>
        <w:t>405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Regulation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S-K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contained</w:t>
      </w:r>
      <w:r>
        <w:rPr>
          <w:color w:val="4F5154"/>
          <w:spacing w:val="-5"/>
        </w:rPr>
        <w:t> </w:t>
      </w:r>
      <w:r>
        <w:rPr>
          <w:color w:val="4F5154"/>
        </w:rPr>
        <w:t>herein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contained,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registrant’s</w:t>
      </w:r>
      <w:r>
        <w:rPr>
          <w:color w:val="4F5154"/>
          <w:spacing w:val="-6"/>
        </w:rPr>
        <w:t> </w:t>
      </w:r>
      <w:r>
        <w:rPr>
          <w:color w:val="4F5154"/>
        </w:rPr>
        <w:t>knowledge,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definitive</w:t>
      </w:r>
      <w:r>
        <w:rPr>
          <w:color w:val="4F5154"/>
          <w:spacing w:val="-5"/>
        </w:rPr>
        <w:t> </w:t>
      </w:r>
      <w:r>
        <w:rPr>
          <w:color w:val="4F5154"/>
        </w:rPr>
        <w:t>proxy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reference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Part</w:t>
      </w:r>
      <w:r>
        <w:rPr>
          <w:color w:val="4F5154"/>
          <w:spacing w:val="-5"/>
        </w:rPr>
        <w:t> </w:t>
      </w:r>
      <w:r>
        <w:rPr>
          <w:color w:val="4F5154"/>
        </w:rPr>
        <w:t>III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104"/>
          <w:w w:val="99"/>
        </w:rPr>
        <w:t> </w:t>
      </w:r>
      <w:r>
        <w:rPr>
          <w:color w:val="4F5154"/>
        </w:rPr>
        <w:t>10-K </w:t>
      </w:r>
      <w:r>
        <w:rPr>
          <w:color w:val="4F5154"/>
          <w:spacing w:val="-1"/>
        </w:rPr>
        <w:t>or</w:t>
      </w:r>
      <w:r>
        <w:rPr>
          <w:color w:val="4F5154"/>
          <w:spacing w:val="1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1"/>
        </w:rPr>
        <w:t> </w:t>
      </w:r>
      <w:r>
        <w:rPr>
          <w:color w:val="4F5154"/>
        </w:rPr>
        <w:t>amendment </w:t>
      </w:r>
      <w:r>
        <w:rPr>
          <w:color w:val="4F5154"/>
          <w:spacing w:val="-1"/>
        </w:rPr>
        <w:t>to this </w:t>
      </w:r>
      <w:r>
        <w:rPr>
          <w:color w:val="4F5154"/>
        </w:rPr>
        <w:t>Form</w:t>
      </w:r>
      <w:r>
        <w:rPr>
          <w:color w:val="4F5154"/>
          <w:spacing w:val="1"/>
        </w:rPr>
        <w:t> </w:t>
      </w:r>
      <w:r>
        <w:rPr>
          <w:color w:val="4F5154"/>
        </w:rPr>
        <w:t>10-K.  </w:t>
      </w:r>
      <w:r>
        <w:rPr>
          <w:color w:val="4F5154"/>
          <w:spacing w:val="49"/>
        </w:rPr>
        <w:t> </w:t>
      </w:r>
      <w:r>
        <w:rPr>
          <w:rFonts w:ascii="Arial" w:hAnsi="Arial" w:cs="Arial" w:eastAsia="Arial"/>
          <w:color w:val="4F5154"/>
        </w:rPr>
        <w:t>D</w:t>
      </w:r>
      <w:r>
        <w:rPr>
          <w:rFonts w:ascii="Arial" w:hAnsi="Arial" w:cs="Arial" w:eastAsia="Arial"/>
        </w:rPr>
      </w:r>
    </w:p>
    <w:p>
      <w:pPr>
        <w:pStyle w:val="BodyText"/>
        <w:spacing w:line="220" w:lineRule="exact" w:before="171"/>
        <w:ind w:right="34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aggregate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voting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held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non-affiliates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registrant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4"/>
        </w:rPr>
        <w:t> </w:t>
      </w:r>
      <w:r>
        <w:rPr>
          <w:color w:val="4F5154"/>
        </w:rPr>
        <w:t>15,</w:t>
      </w:r>
      <w:r>
        <w:rPr>
          <w:color w:val="4F5154"/>
          <w:spacing w:val="-4"/>
        </w:rPr>
        <w:t> </w:t>
      </w:r>
      <w:r>
        <w:rPr>
          <w:color w:val="4F5154"/>
        </w:rPr>
        <w:t>2002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$55,146,909,285.</w:t>
      </w:r>
      <w:r>
        <w:rPr>
          <w:color w:val="4F5154"/>
          <w:spacing w:val="-3"/>
        </w:rPr>
        <w:t> </w:t>
      </w:r>
      <w:r>
        <w:rPr>
          <w:color w:val="4F5154"/>
        </w:rPr>
        <w:t>This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calculation</w:t>
      </w:r>
      <w:r>
        <w:rPr>
          <w:color w:val="4F5154"/>
          <w:spacing w:val="-5"/>
        </w:rPr>
        <w:t> </w:t>
      </w:r>
      <w:r>
        <w:rPr>
          <w:color w:val="4F5154"/>
        </w:rPr>
        <w:t>does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reflect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persons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affiliates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purposes.</w:t>
      </w:r>
      <w:r>
        <w:rPr/>
      </w:r>
    </w:p>
    <w:p>
      <w:pPr>
        <w:pStyle w:val="BodyText"/>
        <w:spacing w:line="240" w:lineRule="auto" w:before="158"/>
        <w:ind w:right="398"/>
        <w:jc w:val="left"/>
      </w:pP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15,</w:t>
      </w:r>
      <w:r>
        <w:rPr>
          <w:color w:val="4F5154"/>
          <w:spacing w:val="-7"/>
        </w:rPr>
        <w:t> </w:t>
      </w:r>
      <w:r>
        <w:rPr>
          <w:color w:val="4F5154"/>
        </w:rPr>
        <w:t>2002:</w:t>
      </w:r>
      <w:r>
        <w:rPr>
          <w:color w:val="4F5154"/>
          <w:spacing w:val="-5"/>
        </w:rPr>
        <w:t> </w:t>
      </w:r>
      <w:r>
        <w:rPr>
          <w:color w:val="4F5154"/>
        </w:rPr>
        <w:t>5,433,193,033</w:t>
      </w:r>
      <w:r>
        <w:rPr/>
      </w:r>
    </w:p>
    <w:p>
      <w:pPr>
        <w:pStyle w:val="Heading1"/>
        <w:spacing w:line="240" w:lineRule="auto" w:before="161"/>
        <w:ind w:right="398"/>
        <w:jc w:val="left"/>
        <w:rPr>
          <w:b w:val="0"/>
          <w:bCs w:val="0"/>
        </w:rPr>
      </w:pPr>
      <w:r>
        <w:rPr>
          <w:color w:val="4F5154"/>
        </w:rPr>
        <w:t>Documents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Incorporated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10"/>
        </w:rPr>
        <w:t> </w:t>
      </w:r>
      <w:r>
        <w:rPr>
          <w:color w:val="4F5154"/>
        </w:rPr>
        <w:t>Reference:</w:t>
      </w:r>
      <w:r>
        <w:rPr>
          <w:b w:val="0"/>
        </w:rPr>
      </w:r>
    </w:p>
    <w:p>
      <w:pPr>
        <w:pStyle w:val="BodyText"/>
        <w:spacing w:line="220" w:lineRule="exact" w:before="167"/>
        <w:ind w:left="140" w:right="307"/>
        <w:jc w:val="left"/>
      </w:pPr>
      <w:r>
        <w:rPr>
          <w:color w:val="4F5154"/>
        </w:rPr>
        <w:t>Part</w:t>
      </w:r>
      <w:r>
        <w:rPr>
          <w:color w:val="4F5154"/>
          <w:spacing w:val="-6"/>
        </w:rPr>
        <w:t> </w:t>
      </w:r>
      <w:r>
        <w:rPr>
          <w:color w:val="4F5154"/>
        </w:rPr>
        <w:t>III—Portions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registrant’s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definitive</w:t>
      </w:r>
      <w:r>
        <w:rPr>
          <w:color w:val="4F5154"/>
          <w:spacing w:val="-5"/>
        </w:rPr>
        <w:t> </w:t>
      </w:r>
      <w:r>
        <w:rPr>
          <w:color w:val="4F5154"/>
        </w:rPr>
        <w:t>proxy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conjunction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registrant’s</w:t>
      </w:r>
      <w:r>
        <w:rPr>
          <w:color w:val="4F5154"/>
          <w:spacing w:val="-6"/>
        </w:rPr>
        <w:t> </w:t>
      </w:r>
      <w:r>
        <w:rPr>
          <w:color w:val="4F5154"/>
        </w:rPr>
        <w:t>annual</w:t>
      </w:r>
      <w:r>
        <w:rPr>
          <w:color w:val="4F5154"/>
          <w:spacing w:val="-6"/>
        </w:rPr>
        <w:t> </w:t>
      </w:r>
      <w:r>
        <w:rPr>
          <w:color w:val="4F5154"/>
        </w:rPr>
        <w:t>stockholders’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meeting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held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14,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70" w:lineRule="atLeast"/>
        <w:ind w:left="10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80.550pt;height:3.85pt;mso-position-horizontal-relative:char;mso-position-vertical-relative:line" coordorigin="0,0" coordsize="11611,77">
            <v:group style="position:absolute;left:38;top:38;width:11535;height:2" coordorigin="38,38" coordsize="11535,2">
              <v:shape style="position:absolute;left:38;top:38;width:11535;height:2" coordorigin="38,38" coordsize="11535,0" path="m38,38l11573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after="0" w:line="70" w:lineRule="atLeast"/>
        <w:rPr>
          <w:rFonts w:ascii="Times New Roman" w:hAnsi="Times New Roman" w:cs="Times New Roman" w:eastAsia="Times New Roman"/>
          <w:sz w:val="7"/>
          <w:szCs w:val="7"/>
        </w:rPr>
        <w:sectPr>
          <w:headerReference w:type="default" r:id="rId9"/>
          <w:headerReference w:type="even" r:id="rId10"/>
          <w:pgSz w:w="12240" w:h="15840"/>
          <w:pgMar w:header="380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3560" w:right="3580"/>
        <w:jc w:val="center"/>
        <w:rPr>
          <w:b w:val="0"/>
          <w:bCs w:val="0"/>
        </w:rPr>
      </w:pPr>
      <w:r>
        <w:rPr>
          <w:color w:val="4F5154"/>
        </w:rPr>
        <w:t>ORACLE</w:t>
      </w:r>
      <w:r>
        <w:rPr>
          <w:color w:val="4F5154"/>
          <w:spacing w:val="-25"/>
        </w:rPr>
        <w:t> </w:t>
      </w:r>
      <w:r>
        <w:rPr>
          <w:color w:val="4F5154"/>
        </w:rPr>
        <w:t>CORPORATION</w:t>
      </w:r>
      <w:r>
        <w:rPr>
          <w:b w:val="0"/>
        </w:rPr>
      </w:r>
    </w:p>
    <w:p>
      <w:pPr>
        <w:spacing w:before="159"/>
        <w:ind w:left="3561" w:right="358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FISCAL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YEAR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2002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FORM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10-K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ANNUAL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REPORT</w:t>
      </w:r>
      <w:r>
        <w:rPr>
          <w:rFonts w:ascii="Times New Roman"/>
          <w:sz w:val="20"/>
        </w:rPr>
      </w:r>
    </w:p>
    <w:p>
      <w:pPr>
        <w:spacing w:before="159"/>
        <w:ind w:left="3561" w:right="358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pacing w:val="-1"/>
          <w:sz w:val="20"/>
        </w:rPr>
        <w:t>Table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of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Contents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22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9941"/>
        <w:gridCol w:w="467"/>
      </w:tblGrid>
      <w:tr>
        <w:trPr>
          <w:trHeight w:val="838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PART</w:t>
            </w:r>
            <w:r>
              <w:rPr>
                <w:rFonts w:ascii="Times New Roman"/>
                <w:b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Legal</w:t>
            </w:r>
            <w:r>
              <w:rPr>
                <w:rFonts w:ascii="Times New Roman"/>
                <w:color w:val="0000FF"/>
                <w:spacing w:val="-1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Submission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to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Vote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PART</w:t>
            </w:r>
            <w:r>
              <w:rPr>
                <w:rFonts w:ascii="Times New Roman"/>
                <w:b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Selected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Qualitative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About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Market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Statements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Supplementary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Changes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Disagreements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with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PART</w:t>
            </w:r>
            <w:r>
              <w:rPr>
                <w:rFonts w:ascii="Times New Roman"/>
                <w:b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Directors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Officers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the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Registrant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2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Ownership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Beneficial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Management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2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Relationships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Transactions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PART</w:t>
            </w:r>
            <w:r>
              <w:rPr>
                <w:rFonts w:ascii="Times New Roman"/>
                <w:b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Item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Exhibits,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Schedules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Reports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Form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Forward-Looking</w:t>
      </w:r>
      <w:r>
        <w:rPr>
          <w:rFonts w:ascii="Times New Roman"/>
          <w:b/>
          <w:color w:val="4F5154"/>
          <w:spacing w:val="-24"/>
          <w:sz w:val="20"/>
        </w:rPr>
        <w:t> </w:t>
      </w:r>
      <w:r>
        <w:rPr>
          <w:rFonts w:ascii="Times New Roman"/>
          <w:b/>
          <w:color w:val="4F5154"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3"/>
        <w:ind w:right="307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6"/>
        </w:rPr>
        <w:t> </w:t>
      </w:r>
      <w:r>
        <w:rPr>
          <w:color w:val="4F5154"/>
        </w:rPr>
        <w:t>information,</w:t>
      </w:r>
      <w:r>
        <w:rPr>
          <w:color w:val="4F5154"/>
          <w:spacing w:val="-8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</w:rPr>
        <w:t>Annual</w:t>
      </w:r>
      <w:r>
        <w:rPr>
          <w:color w:val="4F5154"/>
          <w:spacing w:val="-6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7"/>
        </w:rPr>
        <w:t> </w:t>
      </w:r>
      <w:r>
        <w:rPr>
          <w:color w:val="4F5154"/>
        </w:rPr>
        <w:t>10-K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contains</w:t>
      </w:r>
      <w:r>
        <w:rPr>
          <w:color w:val="4F5154"/>
          <w:spacing w:val="-7"/>
        </w:rPr>
        <w:t> </w:t>
      </w:r>
      <w:r>
        <w:rPr>
          <w:color w:val="4F5154"/>
        </w:rPr>
        <w:t>forward-looking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involve</w:t>
      </w:r>
      <w:r>
        <w:rPr>
          <w:color w:val="4F5154"/>
          <w:spacing w:val="-5"/>
        </w:rPr>
        <w:t> </w:t>
      </w:r>
      <w:r>
        <w:rPr>
          <w:color w:val="4F5154"/>
        </w:rPr>
        <w:t>risks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</w:rPr>
        <w:t>cause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actual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differ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materially.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might</w:t>
      </w:r>
      <w:r>
        <w:rPr>
          <w:color w:val="4F5154"/>
          <w:spacing w:val="-5"/>
        </w:rPr>
        <w:t> </w:t>
      </w:r>
      <w:r>
        <w:rPr>
          <w:color w:val="4F5154"/>
        </w:rPr>
        <w:t>cause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contribute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differences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include,</w:t>
      </w:r>
      <w:r>
        <w:rPr>
          <w:color w:val="4F5154"/>
          <w:spacing w:val="-3"/>
        </w:rPr>
        <w:t> </w:t>
      </w:r>
      <w:r>
        <w:rPr>
          <w:color w:val="4F5154"/>
        </w:rPr>
        <w:t>but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3"/>
        </w:rPr>
        <w:t> </w:t>
      </w:r>
      <w:r>
        <w:rPr>
          <w:color w:val="4F5154"/>
        </w:rPr>
        <w:t>to,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those</w:t>
      </w:r>
      <w:r>
        <w:rPr>
          <w:color w:val="4F5154"/>
          <w:spacing w:val="-7"/>
        </w:rPr>
        <w:t> </w:t>
      </w:r>
      <w:r>
        <w:rPr>
          <w:color w:val="4F5154"/>
        </w:rPr>
        <w:t>discussed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entitled</w:t>
      </w:r>
      <w:r>
        <w:rPr>
          <w:color w:val="4F5154"/>
          <w:spacing w:val="-5"/>
        </w:rPr>
        <w:t> </w:t>
      </w:r>
      <w:r>
        <w:rPr>
          <w:color w:val="4F5154"/>
        </w:rPr>
        <w:t>“Management’s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Position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Results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Operations—Factors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87"/>
          <w:w w:val="99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Stock.”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5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report,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words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“expects,”</w:t>
      </w:r>
      <w:r>
        <w:rPr>
          <w:color w:val="4F5154"/>
          <w:spacing w:val="-6"/>
        </w:rPr>
        <w:t> </w:t>
      </w:r>
      <w:r>
        <w:rPr>
          <w:color w:val="4F5154"/>
        </w:rPr>
        <w:t>“anticipates,”</w:t>
      </w:r>
      <w:r>
        <w:rPr>
          <w:color w:val="4F5154"/>
          <w:spacing w:val="-7"/>
        </w:rPr>
        <w:t> </w:t>
      </w:r>
      <w:r>
        <w:rPr>
          <w:color w:val="4F5154"/>
        </w:rPr>
        <w:t>“intends,”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“plans,”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“believes,”</w:t>
      </w:r>
      <w:r>
        <w:rPr>
          <w:color w:val="4F5154"/>
          <w:spacing w:val="-8"/>
        </w:rPr>
        <w:t> </w:t>
      </w:r>
      <w:r>
        <w:rPr>
          <w:color w:val="4F5154"/>
        </w:rPr>
        <w:t>“seeks,”</w:t>
      </w:r>
      <w:r>
        <w:rPr>
          <w:color w:val="4F5154"/>
          <w:spacing w:val="-9"/>
        </w:rPr>
        <w:t> </w:t>
      </w:r>
      <w:r>
        <w:rPr>
          <w:color w:val="4F5154"/>
        </w:rPr>
        <w:t>“estimates”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similar</w:t>
      </w:r>
      <w:r>
        <w:rPr>
          <w:color w:val="4F5154"/>
          <w:spacing w:val="-6"/>
        </w:rPr>
        <w:t> </w:t>
      </w:r>
      <w:r>
        <w:rPr>
          <w:color w:val="4F5154"/>
        </w:rPr>
        <w:t>expressions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intended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identify</w:t>
      </w:r>
      <w:r>
        <w:rPr>
          <w:color w:val="4F5154"/>
          <w:spacing w:val="-5"/>
        </w:rPr>
        <w:t> </w:t>
      </w:r>
      <w:r>
        <w:rPr>
          <w:color w:val="4F5154"/>
        </w:rPr>
        <w:t>forward-looking</w:t>
      </w:r>
      <w:r>
        <w:rPr>
          <w:color w:val="4F5154"/>
          <w:spacing w:val="-6"/>
        </w:rPr>
        <w:t> </w:t>
      </w:r>
      <w:r>
        <w:rPr>
          <w:color w:val="4F5154"/>
        </w:rPr>
        <w:t>statements.</w:t>
      </w:r>
      <w:r>
        <w:rPr>
          <w:color w:val="4F5154"/>
          <w:spacing w:val="-9"/>
        </w:rPr>
        <w:t> </w:t>
      </w:r>
      <w:r>
        <w:rPr>
          <w:color w:val="4F5154"/>
        </w:rPr>
        <w:t>You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should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place</w:t>
      </w:r>
      <w:r>
        <w:rPr>
          <w:color w:val="4F5154"/>
          <w:spacing w:val="-5"/>
        </w:rPr>
        <w:t> </w:t>
      </w:r>
      <w:r>
        <w:rPr>
          <w:color w:val="4F5154"/>
        </w:rPr>
        <w:t>undue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reliance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forward-looking</w:t>
      </w:r>
      <w:r>
        <w:rPr>
          <w:color w:val="4F5154"/>
          <w:spacing w:val="-4"/>
        </w:rPr>
        <w:t> </w:t>
      </w:r>
      <w:r>
        <w:rPr>
          <w:color w:val="4F5154"/>
        </w:rPr>
        <w:t>statements,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reflect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opinions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Annual</w:t>
      </w:r>
      <w:r>
        <w:rPr>
          <w:color w:val="4F5154"/>
          <w:spacing w:val="-4"/>
        </w:rPr>
        <w:t> </w:t>
      </w:r>
      <w:r>
        <w:rPr>
          <w:color w:val="4F5154"/>
        </w:rPr>
        <w:t>Report.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undertake</w:t>
      </w:r>
      <w:r>
        <w:rPr>
          <w:color w:val="4F5154"/>
          <w:w w:val="99"/>
        </w:rPr>
        <w:t> 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publicly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release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revisions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forward-looking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document.</w:t>
      </w:r>
      <w:r>
        <w:rPr>
          <w:color w:val="4F5154"/>
          <w:spacing w:val="-7"/>
        </w:rPr>
        <w:t> </w:t>
      </w:r>
      <w:r>
        <w:rPr>
          <w:color w:val="4F5154"/>
        </w:rPr>
        <w:t>You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carefully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review</w:t>
      </w:r>
      <w:r>
        <w:rPr>
          <w:color w:val="4F5154"/>
          <w:spacing w:val="116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factors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documents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file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Commission,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Quarterly</w:t>
      </w:r>
      <w:r>
        <w:rPr>
          <w:color w:val="4F5154"/>
          <w:spacing w:val="129"/>
          <w:w w:val="99"/>
        </w:rPr>
        <w:t> </w:t>
      </w:r>
      <w:r>
        <w:rPr>
          <w:color w:val="4F5154"/>
          <w:spacing w:val="-1"/>
        </w:rPr>
        <w:t>Reports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10-Q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us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2"/>
        </w:rPr>
        <w:t> </w:t>
      </w:r>
      <w:r>
        <w:rPr>
          <w:color w:val="4F5154"/>
        </w:rPr>
        <w:t>2003,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runs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1,</w:t>
      </w:r>
      <w:r>
        <w:rPr>
          <w:color w:val="4F5154"/>
          <w:spacing w:val="-3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2"/>
        </w:rPr>
        <w:t> </w:t>
      </w:r>
      <w:r>
        <w:rPr>
          <w:color w:val="4F5154"/>
        </w:rPr>
        <w:t>31,</w:t>
      </w:r>
      <w:r>
        <w:rPr>
          <w:color w:val="4F5154"/>
          <w:spacing w:val="-2"/>
        </w:rPr>
        <w:t> </w:t>
      </w:r>
      <w:r>
        <w:rPr>
          <w:color w:val="4F5154"/>
        </w:rPr>
        <w:t>2003.</w:t>
      </w:r>
      <w:r>
        <w:rPr/>
      </w:r>
    </w:p>
    <w:p>
      <w:pPr>
        <w:pStyle w:val="Heading1"/>
        <w:spacing w:line="240" w:lineRule="auto" w:before="163"/>
        <w:ind w:left="2048" w:right="2067"/>
        <w:jc w:val="center"/>
        <w:rPr>
          <w:b w:val="0"/>
          <w:bCs w:val="0"/>
        </w:rPr>
      </w:pPr>
      <w:r>
        <w:rPr>
          <w:color w:val="4F5154"/>
        </w:rPr>
        <w:t>PART</w:t>
      </w:r>
      <w:r>
        <w:rPr>
          <w:color w:val="4F5154"/>
          <w:spacing w:val="-8"/>
        </w:rPr>
        <w:t> </w:t>
      </w:r>
      <w:r>
        <w:rPr>
          <w:color w:val="4F5154"/>
        </w:rPr>
        <w:t>I</w:t>
      </w:r>
      <w:r>
        <w:rPr>
          <w:b w:val="0"/>
        </w:rPr>
      </w:r>
    </w:p>
    <w:p>
      <w:pPr>
        <w:spacing w:line="405" w:lineRule="auto" w:before="159"/>
        <w:ind w:left="139" w:right="94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Item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1.  </w:t>
      </w:r>
      <w:r>
        <w:rPr>
          <w:rFonts w:ascii="Times New Roman"/>
          <w:b/>
          <w:color w:val="4F5154"/>
          <w:spacing w:val="39"/>
          <w:sz w:val="20"/>
        </w:rPr>
        <w:t> </w:t>
      </w:r>
      <w:r>
        <w:rPr>
          <w:rFonts w:ascii="Times New Roman"/>
          <w:b/>
          <w:color w:val="4F5154"/>
          <w:sz w:val="20"/>
        </w:rPr>
        <w:t>Business</w:t>
      </w:r>
      <w:r>
        <w:rPr>
          <w:rFonts w:ascii="Times New Roman"/>
          <w:b/>
          <w:color w:val="4F5154"/>
          <w:spacing w:val="21"/>
          <w:w w:val="99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0"/>
        <w:ind w:right="314"/>
        <w:jc w:val="left"/>
      </w:pP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world’s</w:t>
      </w:r>
      <w:r>
        <w:rPr>
          <w:color w:val="4F5154"/>
          <w:spacing w:val="-7"/>
        </w:rPr>
        <w:t> </w:t>
      </w:r>
      <w:r>
        <w:rPr>
          <w:color w:val="4F5154"/>
        </w:rPr>
        <w:t>largest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enterprise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company.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develop,</w:t>
      </w:r>
      <w:r>
        <w:rPr>
          <w:color w:val="4F5154"/>
          <w:spacing w:val="-5"/>
        </w:rPr>
        <w:t> </w:t>
      </w:r>
      <w:r>
        <w:rPr>
          <w:color w:val="4F5154"/>
        </w:rPr>
        <w:t>manufacture,</w:t>
      </w:r>
      <w:r>
        <w:rPr>
          <w:color w:val="4F5154"/>
          <w:spacing w:val="-8"/>
        </w:rPr>
        <w:t> </w:t>
      </w:r>
      <w:r>
        <w:rPr>
          <w:color w:val="4F5154"/>
        </w:rPr>
        <w:t>market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distribute</w:t>
      </w:r>
      <w:r>
        <w:rPr>
          <w:color w:val="4F5154"/>
          <w:spacing w:val="-6"/>
        </w:rPr>
        <w:t> </w:t>
      </w:r>
      <w:r>
        <w:rPr>
          <w:color w:val="4F5154"/>
        </w:rPr>
        <w:t>computer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helps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manage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grow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businesses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manage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</w:rPr>
        <w:t>operations.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categorized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6"/>
        </w:rPr>
        <w:t> </w:t>
      </w:r>
      <w:r>
        <w:rPr>
          <w:color w:val="4F5154"/>
        </w:rPr>
        <w:t>broad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areas: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9"/>
        </w:rPr>
        <w:t> </w:t>
      </w:r>
      <w:r>
        <w:rPr>
          <w:color w:val="4F5154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software.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8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provides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8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platform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developing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deploying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internet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corporate</w:t>
      </w:r>
      <w:r>
        <w:rPr>
          <w:color w:val="4F5154"/>
          <w:spacing w:val="-8"/>
        </w:rPr>
        <w:t> </w:t>
      </w:r>
      <w:r>
        <w:rPr>
          <w:color w:val="4F5154"/>
        </w:rPr>
        <w:t>intranets.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management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software,</w:t>
      </w:r>
      <w:r>
        <w:rPr>
          <w:color w:val="4F5154"/>
          <w:spacing w:val="-4"/>
        </w:rPr>
        <w:t> </w:t>
      </w:r>
      <w:r>
        <w:rPr>
          <w:color w:val="4F5154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</w:rPr>
        <w:t>server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tools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create,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retrieve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modify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types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data</w:t>
      </w:r>
      <w:r>
        <w:rPr>
          <w:color w:val="4F5154"/>
          <w:spacing w:val="-4"/>
        </w:rPr>
        <w:t> </w:t>
      </w:r>
      <w:r>
        <w:rPr>
          <w:color w:val="4F5154"/>
        </w:rPr>
        <w:t>stored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computer</w:t>
      </w:r>
      <w:r>
        <w:rPr>
          <w:color w:val="4F5154"/>
          <w:spacing w:val="-5"/>
        </w:rPr>
        <w:t> </w:t>
      </w:r>
      <w:r>
        <w:rPr>
          <w:color w:val="4F5154"/>
        </w:rPr>
        <w:t>system.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accessed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standard</w:t>
      </w:r>
      <w:r>
        <w:rPr>
          <w:color w:val="4F5154"/>
          <w:spacing w:val="-4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</w:rPr>
        <w:t>browsers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automate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processes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w w:val="99"/>
        </w:rPr>
        <w:t> </w:t>
      </w:r>
      <w:r>
        <w:rPr>
          <w:color w:val="4F5154"/>
          <w:spacing w:val="38"/>
          <w:w w:val="99"/>
        </w:rPr>
        <w:t>  </w:t>
      </w:r>
      <w:r>
        <w:rPr>
          <w:color w:val="4F5154"/>
          <w:spacing w:val="-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intelligence</w:t>
      </w:r>
      <w:r>
        <w:rPr>
          <w:color w:val="4F5154"/>
          <w:spacing w:val="-9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marketing,</w:t>
      </w:r>
      <w:r>
        <w:rPr>
          <w:color w:val="4F5154"/>
          <w:spacing w:val="-6"/>
        </w:rPr>
        <w:t> </w:t>
      </w:r>
      <w:r>
        <w:rPr>
          <w:color w:val="4F5154"/>
        </w:rPr>
        <w:t>sales,</w:t>
      </w:r>
      <w:r>
        <w:rPr>
          <w:color w:val="4F5154"/>
          <w:spacing w:val="-7"/>
        </w:rPr>
        <w:t> </w:t>
      </w:r>
      <w:r>
        <w:rPr>
          <w:color w:val="4F5154"/>
        </w:rPr>
        <w:t>order</w:t>
      </w:r>
      <w:r>
        <w:rPr>
          <w:color w:val="4F5154"/>
          <w:spacing w:val="-8"/>
        </w:rPr>
        <w:t> </w:t>
      </w:r>
      <w:r>
        <w:rPr>
          <w:color w:val="4F5154"/>
        </w:rPr>
        <w:t>management,</w:t>
      </w:r>
      <w:r>
        <w:rPr>
          <w:color w:val="4F5154"/>
          <w:spacing w:val="-6"/>
        </w:rPr>
        <w:t> </w:t>
      </w:r>
      <w:r>
        <w:rPr>
          <w:color w:val="4F5154"/>
        </w:rPr>
        <w:t>procurement,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supply</w:t>
      </w:r>
      <w:r>
        <w:rPr>
          <w:color w:val="4F5154"/>
          <w:spacing w:val="-6"/>
        </w:rPr>
        <w:t> </w:t>
      </w:r>
      <w:r>
        <w:rPr>
          <w:color w:val="4F5154"/>
        </w:rPr>
        <w:t>chain,</w:t>
      </w:r>
      <w:r>
        <w:rPr>
          <w:color w:val="4F5154"/>
          <w:spacing w:val="-6"/>
        </w:rPr>
        <w:t> </w:t>
      </w:r>
      <w:r>
        <w:rPr>
          <w:color w:val="4F5154"/>
        </w:rPr>
        <w:t>manufacturing,</w:t>
      </w:r>
      <w:r>
        <w:rPr>
          <w:color w:val="4F5154"/>
          <w:spacing w:val="-7"/>
        </w:rPr>
        <w:t> </w:t>
      </w:r>
      <w:r>
        <w:rPr>
          <w:color w:val="4F5154"/>
        </w:rPr>
        <w:t>service,</w:t>
      </w:r>
      <w:r>
        <w:rPr>
          <w:color w:val="4F5154"/>
          <w:spacing w:val="-8"/>
        </w:rPr>
        <w:t> </w:t>
      </w:r>
      <w:r>
        <w:rPr>
          <w:color w:val="4F5154"/>
        </w:rPr>
        <w:t>human</w:t>
      </w:r>
      <w:r>
        <w:rPr>
          <w:color w:val="4F5154"/>
          <w:spacing w:val="-7"/>
        </w:rPr>
        <w:t> </w:t>
      </w:r>
      <w:r>
        <w:rPr>
          <w:color w:val="4F5154"/>
        </w:rPr>
        <w:t>resources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projects.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offer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fully</w:t>
      </w:r>
      <w:r>
        <w:rPr>
          <w:color w:val="4F5154"/>
          <w:spacing w:val="-5"/>
        </w:rPr>
        <w:t> </w:t>
      </w:r>
      <w:r>
        <w:rPr>
          <w:color w:val="4F5154"/>
        </w:rPr>
        <w:t>integrated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built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unified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architecture.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runs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broad</w:t>
      </w:r>
      <w:r>
        <w:rPr>
          <w:color w:val="4F5154"/>
          <w:spacing w:val="-4"/>
        </w:rPr>
        <w:t> </w:t>
      </w:r>
      <w:r>
        <w:rPr>
          <w:color w:val="4F5154"/>
        </w:rPr>
        <w:t>range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computers,</w:t>
      </w:r>
      <w:r>
        <w:rPr>
          <w:color w:val="4F5154"/>
          <w:spacing w:val="-7"/>
        </w:rPr>
        <w:t> </w:t>
      </w:r>
      <w:r>
        <w:rPr>
          <w:color w:val="4F5154"/>
        </w:rPr>
        <w:t>including</w:t>
      </w:r>
      <w:r>
        <w:rPr>
          <w:color w:val="4F5154"/>
          <w:spacing w:val="-9"/>
        </w:rPr>
        <w:t> </w:t>
      </w:r>
      <w:r>
        <w:rPr>
          <w:color w:val="4F5154"/>
        </w:rPr>
        <w:t>mainframe</w:t>
      </w:r>
      <w:r>
        <w:rPr>
          <w:color w:val="4F5154"/>
          <w:spacing w:val="-8"/>
        </w:rPr>
        <w:t> </w:t>
      </w:r>
      <w:r>
        <w:rPr>
          <w:color w:val="4F5154"/>
        </w:rPr>
        <w:t>computers,</w:t>
      </w:r>
      <w:r>
        <w:rPr>
          <w:color w:val="4F5154"/>
          <w:spacing w:val="-8"/>
        </w:rPr>
        <w:t> </w:t>
      </w:r>
      <w:r>
        <w:rPr>
          <w:color w:val="4F5154"/>
        </w:rPr>
        <w:t>minicomputers,</w:t>
      </w:r>
      <w:r>
        <w:rPr>
          <w:color w:val="4F5154"/>
          <w:spacing w:val="-10"/>
        </w:rPr>
        <w:t> </w:t>
      </w:r>
      <w:r>
        <w:rPr>
          <w:color w:val="4F5154"/>
        </w:rPr>
        <w:t>servers,</w:t>
      </w:r>
      <w:r>
        <w:rPr>
          <w:color w:val="4F5154"/>
          <w:spacing w:val="-10"/>
        </w:rPr>
        <w:t> </w:t>
      </w:r>
      <w:r>
        <w:rPr>
          <w:color w:val="4F5154"/>
        </w:rPr>
        <w:t>workstations,</w:t>
      </w:r>
      <w:r>
        <w:rPr>
          <w:color w:val="4F5154"/>
          <w:spacing w:val="-7"/>
        </w:rPr>
        <w:t> </w:t>
      </w:r>
      <w:r>
        <w:rPr>
          <w:color w:val="4F5154"/>
        </w:rPr>
        <w:t>personal</w:t>
      </w:r>
      <w:r>
        <w:rPr>
          <w:color w:val="4F5154"/>
          <w:spacing w:val="-8"/>
        </w:rPr>
        <w:t> </w:t>
      </w:r>
      <w:r>
        <w:rPr>
          <w:color w:val="4F5154"/>
        </w:rPr>
        <w:t>computers,</w:t>
      </w:r>
      <w:r>
        <w:rPr>
          <w:color w:val="4F5154"/>
          <w:spacing w:val="-8"/>
        </w:rPr>
        <w:t> </w:t>
      </w:r>
      <w:r>
        <w:rPr>
          <w:color w:val="4F5154"/>
        </w:rPr>
        <w:t>laptop</w:t>
      </w:r>
      <w:r>
        <w:rPr>
          <w:color w:val="4F5154"/>
          <w:spacing w:val="-9"/>
        </w:rPr>
        <w:t> </w:t>
      </w:r>
      <w:r>
        <w:rPr>
          <w:color w:val="4F5154"/>
        </w:rPr>
        <w:t>computers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information</w:t>
      </w:r>
      <w:r>
        <w:rPr>
          <w:color w:val="4F5154"/>
          <w:spacing w:val="24"/>
          <w:w w:val="99"/>
        </w:rPr>
        <w:t> </w:t>
      </w:r>
      <w:r>
        <w:rPr>
          <w:color w:val="4F5154"/>
          <w:spacing w:val="-1"/>
        </w:rPr>
        <w:t>appliances,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hand-held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devices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mobile</w:t>
      </w:r>
      <w:r>
        <w:rPr>
          <w:color w:val="4F5154"/>
          <w:spacing w:val="-6"/>
        </w:rPr>
        <w:t> </w:t>
      </w:r>
      <w:r>
        <w:rPr>
          <w:color w:val="4F5154"/>
        </w:rPr>
        <w:t>phones.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supported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</w:rPr>
        <w:t>several</w:t>
      </w:r>
      <w:r>
        <w:rPr>
          <w:color w:val="4F5154"/>
          <w:spacing w:val="-5"/>
        </w:rPr>
        <w:t> </w:t>
      </w:r>
      <w:r>
        <w:rPr>
          <w:color w:val="4F5154"/>
        </w:rPr>
        <w:t>different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systems,</w:t>
      </w:r>
      <w:r>
        <w:rPr>
          <w:color w:val="4F5154"/>
          <w:spacing w:val="-4"/>
        </w:rPr>
        <w:t> </w:t>
      </w:r>
      <w:r>
        <w:rPr>
          <w:color w:val="4F5154"/>
        </w:rPr>
        <w:t>including</w:t>
      </w:r>
      <w:r>
        <w:rPr>
          <w:color w:val="4F5154"/>
          <w:spacing w:val="63"/>
          <w:w w:val="99"/>
        </w:rPr>
        <w:t> </w:t>
      </w:r>
      <w:r>
        <w:rPr>
          <w:color w:val="4F5154"/>
        </w:rPr>
        <w:t>UNIX,</w:t>
      </w:r>
      <w:r>
        <w:rPr>
          <w:color w:val="4F5154"/>
          <w:spacing w:val="-5"/>
        </w:rPr>
        <w:t> </w:t>
      </w:r>
      <w:r>
        <w:rPr>
          <w:color w:val="4F5154"/>
        </w:rPr>
        <w:t>Windows,</w:t>
      </w:r>
      <w:r>
        <w:rPr>
          <w:color w:val="4F5154"/>
          <w:spacing w:val="-5"/>
        </w:rPr>
        <w:t> </w:t>
      </w:r>
      <w:r>
        <w:rPr>
          <w:color w:val="4F5154"/>
        </w:rPr>
        <w:t>WindowsNT,</w:t>
      </w:r>
      <w:r>
        <w:rPr>
          <w:color w:val="4F5154"/>
          <w:spacing w:val="-5"/>
        </w:rPr>
        <w:t> </w:t>
      </w:r>
      <w:r>
        <w:rPr>
          <w:color w:val="4F5154"/>
        </w:rPr>
        <w:t>OS/390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Linux.</w:t>
      </w:r>
      <w:r>
        <w:rPr>
          <w:color w:val="4F5154"/>
          <w:spacing w:val="-7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computer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products,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offer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range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consulting,</w:t>
      </w:r>
      <w:r>
        <w:rPr>
          <w:color w:val="4F5154"/>
          <w:spacing w:val="-5"/>
        </w:rPr>
        <w:t> </w:t>
      </w:r>
      <w:r>
        <w:rPr>
          <w:color w:val="4F5154"/>
        </w:rPr>
        <w:t>education,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services.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offer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6"/>
        </w:rPr>
        <w:t> </w:t>
      </w:r>
      <w:r>
        <w:rPr>
          <w:color w:val="4F5154"/>
        </w:rPr>
        <w:t>choose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install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5"/>
        </w:rPr>
        <w:t> </w:t>
      </w:r>
      <w:r>
        <w:rPr>
          <w:color w:val="4F5154"/>
        </w:rPr>
        <w:t>own</w:t>
      </w:r>
      <w:r>
        <w:rPr>
          <w:color w:val="4F5154"/>
          <w:spacing w:val="-4"/>
        </w:rPr>
        <w:t> </w:t>
      </w:r>
      <w:r>
        <w:rPr>
          <w:color w:val="4F5154"/>
        </w:rPr>
        <w:t>hardware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outsourcing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124"/>
          <w:w w:val="99"/>
        </w:rPr>
        <w:t> </w:t>
      </w:r>
      <w:r>
        <w:rPr>
          <w:color w:val="4F5154"/>
        </w:rPr>
        <w:t>permit</w:t>
      </w:r>
      <w:r>
        <w:rPr>
          <w:color w:val="4F5154"/>
          <w:spacing w:val="-5"/>
        </w:rPr>
        <w:t> </w:t>
      </w:r>
      <w:r>
        <w:rPr>
          <w:color w:val="4F5154"/>
        </w:rPr>
        <w:t>web</w:t>
      </w:r>
      <w:r>
        <w:rPr>
          <w:color w:val="4F5154"/>
          <w:spacing w:val="-4"/>
        </w:rPr>
        <w:t> </w:t>
      </w:r>
      <w:r>
        <w:rPr>
          <w:color w:val="4F5154"/>
        </w:rPr>
        <w:t>browser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</w:rPr>
        <w:t>technology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hosted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sites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operate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manage.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incorporated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1986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Delaware</w:t>
      </w:r>
      <w:r>
        <w:rPr>
          <w:color w:val="4F5154"/>
          <w:spacing w:val="-5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successor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originally</w:t>
      </w:r>
      <w:r>
        <w:rPr>
          <w:color w:val="4F5154"/>
          <w:spacing w:val="-5"/>
        </w:rPr>
        <w:t> </w:t>
      </w:r>
      <w:r>
        <w:rPr>
          <w:color w:val="4F5154"/>
        </w:rPr>
        <w:t>begun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1977.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principal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</w:rPr>
        <w:t>offices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located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500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Parkway,</w:t>
      </w:r>
      <w:r>
        <w:rPr>
          <w:color w:val="4F5154"/>
          <w:spacing w:val="-7"/>
        </w:rPr>
        <w:t> </w:t>
      </w:r>
      <w:r>
        <w:rPr>
          <w:color w:val="4F5154"/>
        </w:rPr>
        <w:t>Redwood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City,</w:t>
      </w:r>
      <w:r>
        <w:rPr>
          <w:color w:val="4F5154"/>
          <w:spacing w:val="-4"/>
        </w:rPr>
        <w:t> </w:t>
      </w:r>
      <w:r>
        <w:rPr>
          <w:color w:val="4F5154"/>
        </w:rPr>
        <w:t>California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telephone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650-506-7000.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hyperlink r:id="rId13">
        <w:r>
          <w:rPr>
            <w:color w:val="4F5154"/>
            <w:spacing w:val="78"/>
            <w:w w:val="99"/>
          </w:rPr>
          <w:t> </w:t>
        </w:r>
        <w:r>
          <w:rPr>
            <w:color w:val="4F5154"/>
          </w:rPr>
          <w:t>www.oracle.com.</w:t>
        </w:r>
      </w:hyperlink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posted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incorporated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Annual</w:t>
      </w:r>
      <w:r>
        <w:rPr>
          <w:color w:val="4F5154"/>
          <w:spacing w:val="-5"/>
        </w:rPr>
        <w:t> </w:t>
      </w:r>
      <w:r>
        <w:rPr>
          <w:color w:val="4F5154"/>
        </w:rPr>
        <w:t>Report.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</w:rPr>
        <w:t>Product</w:t>
      </w:r>
      <w:r>
        <w:rPr>
          <w:color w:val="4F5154"/>
          <w:spacing w:val="-16"/>
        </w:rPr>
        <w:t> </w:t>
      </w:r>
      <w:r>
        <w:rPr>
          <w:color w:val="4F5154"/>
        </w:rPr>
        <w:t>Development</w:t>
      </w:r>
      <w:r>
        <w:rPr>
          <w:color w:val="4F5154"/>
          <w:spacing w:val="-13"/>
        </w:rPr>
        <w:t> </w:t>
      </w:r>
      <w:r>
        <w:rPr>
          <w:color w:val="4F5154"/>
          <w:spacing w:val="-1"/>
        </w:rPr>
        <w:t>Architecture</w:t>
      </w:r>
      <w:r>
        <w:rPr>
          <w:b w:val="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Oracle’s</w:t>
      </w:r>
      <w:r>
        <w:rPr>
          <w:rFonts w:ascii="Times New Roman" w:hAnsi="Times New Roman" w:cs="Times New Roman" w:eastAsia="Times New Roman"/>
          <w:i/>
          <w:color w:val="4F5154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Internet</w:t>
      </w:r>
      <w:r>
        <w:rPr>
          <w:rFonts w:ascii="Times New Roman" w:hAnsi="Times New Roman" w:cs="Times New Roman" w:eastAsia="Times New Roman"/>
          <w:i/>
          <w:color w:val="4F5154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Architecture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165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platform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7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architecture</w:t>
      </w:r>
      <w:r>
        <w:rPr>
          <w:color w:val="4F5154"/>
          <w:spacing w:val="-6"/>
        </w:rPr>
        <w:t> </w:t>
      </w:r>
      <w:r>
        <w:rPr>
          <w:color w:val="4F5154"/>
        </w:rPr>
        <w:t>comprised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interconnected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servers,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client</w:t>
      </w:r>
      <w:r>
        <w:rPr>
          <w:color w:val="4F5154"/>
          <w:spacing w:val="-6"/>
        </w:rPr>
        <w:t> </w:t>
      </w:r>
      <w:r>
        <w:rPr>
          <w:color w:val="4F5154"/>
        </w:rPr>
        <w:t>computers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devices</w:t>
      </w:r>
      <w:r>
        <w:rPr>
          <w:color w:val="4F5154"/>
          <w:spacing w:val="-7"/>
        </w:rPr>
        <w:t> </w:t>
      </w:r>
      <w:r>
        <w:rPr>
          <w:color w:val="4F5154"/>
        </w:rPr>
        <w:t>running</w:t>
      </w:r>
      <w:r>
        <w:rPr>
          <w:color w:val="4F5154"/>
          <w:spacing w:val="-5"/>
        </w:rPr>
        <w:t> </w:t>
      </w:r>
      <w:r>
        <w:rPr>
          <w:color w:val="4F5154"/>
        </w:rPr>
        <w:t>web</w:t>
      </w:r>
      <w:r>
        <w:rPr>
          <w:color w:val="4F5154"/>
          <w:spacing w:val="-7"/>
        </w:rPr>
        <w:t> </w:t>
      </w:r>
      <w:r>
        <w:rPr>
          <w:color w:val="4F5154"/>
        </w:rPr>
        <w:t>browsers.</w:t>
      </w:r>
      <w:r>
        <w:rPr>
          <w:color w:val="4F5154"/>
          <w:spacing w:val="-5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computing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allows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managed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centralized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locations.</w:t>
      </w:r>
      <w:r>
        <w:rPr>
          <w:color w:val="4F5154"/>
          <w:spacing w:val="-8"/>
        </w:rPr>
        <w:t> </w:t>
      </w:r>
      <w:r>
        <w:rPr>
          <w:color w:val="4F5154"/>
        </w:rPr>
        <w:t>End</w:t>
      </w:r>
      <w:r>
        <w:rPr>
          <w:color w:val="4F5154"/>
          <w:spacing w:val="-7"/>
        </w:rPr>
        <w:t> </w:t>
      </w:r>
      <w:r>
        <w:rPr>
          <w:color w:val="4F5154"/>
        </w:rPr>
        <w:t>users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access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data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standard</w:t>
      </w:r>
      <w:r>
        <w:rPr>
          <w:color w:val="4F5154"/>
          <w:spacing w:val="-5"/>
        </w:rPr>
        <w:t> </w:t>
      </w:r>
      <w:r>
        <w:rPr>
          <w:color w:val="4F5154"/>
        </w:rPr>
        <w:t>web</w:t>
      </w:r>
      <w:r>
        <w:rPr>
          <w:color w:val="4F5154"/>
          <w:spacing w:val="-7"/>
        </w:rPr>
        <w:t> </w:t>
      </w:r>
      <w:r>
        <w:rPr>
          <w:color w:val="4F5154"/>
        </w:rPr>
        <w:t>browsers.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8"/>
        </w:rPr>
        <w:t> </w:t>
      </w:r>
      <w:r>
        <w:rPr>
          <w:color w:val="4F5154"/>
        </w:rPr>
        <w:t>servers</w:t>
      </w:r>
      <w:r>
        <w:rPr>
          <w:color w:val="4F5154"/>
          <w:spacing w:val="-7"/>
        </w:rPr>
        <w:t> </w:t>
      </w:r>
      <w:r>
        <w:rPr>
          <w:color w:val="4F5154"/>
        </w:rPr>
        <w:t>manage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underlying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information,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</w:rPr>
        <w:t>servers</w:t>
      </w:r>
      <w:r>
        <w:rPr>
          <w:color w:val="4F5154"/>
          <w:spacing w:val="-7"/>
        </w:rPr>
        <w:t> </w:t>
      </w:r>
      <w:r>
        <w:rPr>
          <w:color w:val="4F5154"/>
        </w:rPr>
        <w:t>run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applications.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servers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6"/>
        </w:rPr>
        <w:t> </w:t>
      </w:r>
      <w:r>
        <w:rPr>
          <w:color w:val="4F5154"/>
        </w:rPr>
        <w:t>managed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1</w:t>
      </w:r>
      <w:r>
        <w:rPr/>
      </w:r>
    </w:p>
    <w:p>
      <w:pPr>
        <w:spacing w:after="0" w:line="240" w:lineRule="auto"/>
        <w:jc w:val="center"/>
        <w:sectPr>
          <w:headerReference w:type="default" r:id="rId11"/>
          <w:headerReference w:type="even" r:id="rId12"/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45"/>
        <w:jc w:val="left"/>
      </w:pPr>
      <w:r>
        <w:rPr>
          <w:color w:val="4F5154"/>
        </w:rPr>
        <w:t>professional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8"/>
        </w:rPr>
        <w:t> </w:t>
      </w:r>
      <w:r>
        <w:rPr>
          <w:color w:val="4F5154"/>
        </w:rPr>
        <w:t>managers.</w:t>
      </w:r>
      <w:r>
        <w:rPr>
          <w:color w:val="4F5154"/>
          <w:spacing w:val="-7"/>
        </w:rPr>
        <w:t> </w:t>
      </w:r>
      <w:r>
        <w:rPr>
          <w:color w:val="4F5154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contrast,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traditional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client/server</w:t>
      </w:r>
      <w:r>
        <w:rPr>
          <w:color w:val="4F5154"/>
          <w:spacing w:val="-7"/>
        </w:rPr>
        <w:t> </w:t>
      </w:r>
      <w:r>
        <w:rPr>
          <w:color w:val="4F5154"/>
        </w:rPr>
        <w:t>computing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architectures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7"/>
        </w:rPr>
        <w:t> </w:t>
      </w:r>
      <w:r>
        <w:rPr>
          <w:color w:val="4F5154"/>
        </w:rPr>
        <w:t>each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client</w:t>
      </w:r>
      <w:r>
        <w:rPr>
          <w:color w:val="4F5154"/>
          <w:spacing w:val="-7"/>
        </w:rPr>
        <w:t> </w:t>
      </w:r>
      <w:r>
        <w:rPr>
          <w:color w:val="4F5154"/>
        </w:rPr>
        <w:t>computer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run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manage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own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updated</w:t>
      </w:r>
      <w:r>
        <w:rPr>
          <w:color w:val="4F5154"/>
          <w:spacing w:val="-5"/>
        </w:rPr>
        <w:t> </w:t>
      </w:r>
      <w:r>
        <w:rPr>
          <w:color w:val="4F5154"/>
        </w:rPr>
        <w:t>every</w:t>
      </w:r>
      <w:r>
        <w:rPr>
          <w:color w:val="4F5154"/>
          <w:spacing w:val="-6"/>
        </w:rPr>
        <w:t> </w:t>
      </w:r>
      <w:r>
        <w:rPr>
          <w:color w:val="4F5154"/>
        </w:rPr>
        <w:t>time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4"/>
        </w:rPr>
        <w:t> </w:t>
      </w:r>
      <w:r>
        <w:rPr>
          <w:color w:val="4F5154"/>
        </w:rPr>
        <w:t>changes.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network-centric</w:t>
      </w:r>
      <w:r>
        <w:rPr>
          <w:color w:val="4F5154"/>
          <w:spacing w:val="-5"/>
        </w:rPr>
        <w:t> </w:t>
      </w:r>
      <w:r>
        <w:rPr>
          <w:color w:val="4F5154"/>
        </w:rPr>
        <w:t>design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computing</w:t>
      </w:r>
      <w:r>
        <w:rPr>
          <w:color w:val="4F5154"/>
          <w:spacing w:val="-5"/>
        </w:rPr>
        <w:t> </w:t>
      </w:r>
      <w:r>
        <w:rPr>
          <w:color w:val="4F5154"/>
        </w:rPr>
        <w:t>improves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network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data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quality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helps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5"/>
        </w:rPr>
        <w:t> </w:t>
      </w:r>
      <w:r>
        <w:rPr>
          <w:color w:val="4F5154"/>
        </w:rPr>
        <w:t>better</w:t>
      </w:r>
      <w:r>
        <w:rPr>
          <w:color w:val="4F5154"/>
          <w:spacing w:val="-7"/>
        </w:rPr>
        <w:t> </w:t>
      </w:r>
      <w:r>
        <w:rPr>
          <w:color w:val="4F5154"/>
        </w:rPr>
        <w:t>control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installation,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maintenance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training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9"/>
        </w:rPr>
        <w:t> </w:t>
      </w:r>
      <w:r>
        <w:rPr>
          <w:color w:val="4F5154"/>
        </w:rPr>
        <w:t>with</w:t>
      </w:r>
      <w:r>
        <w:rPr>
          <w:color w:val="4F5154"/>
          <w:spacing w:val="-9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infrastructure.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Electronic</w:t>
      </w:r>
      <w:r>
        <w:rPr>
          <w:rFonts w:ascii="Times New Roman"/>
          <w:i/>
          <w:color w:val="4F5154"/>
          <w:spacing w:val="-19"/>
          <w:sz w:val="20"/>
        </w:rPr>
        <w:t> </w:t>
      </w:r>
      <w:r>
        <w:rPr>
          <w:rFonts w:ascii="Times New Roman"/>
          <w:i/>
          <w:color w:val="4F5154"/>
          <w:sz w:val="20"/>
        </w:rPr>
        <w:t>Commerce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right="29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-8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electronic</w:t>
      </w:r>
      <w:r>
        <w:rPr>
          <w:color w:val="4F5154"/>
          <w:spacing w:val="-6"/>
        </w:rPr>
        <w:t> </w:t>
      </w:r>
      <w:r>
        <w:rPr>
          <w:color w:val="4F5154"/>
        </w:rPr>
        <w:t>commerce,</w:t>
      </w:r>
      <w:r>
        <w:rPr>
          <w:color w:val="4F5154"/>
          <w:spacing w:val="-7"/>
        </w:rPr>
        <w:t> </w:t>
      </w:r>
      <w:r>
        <w:rPr>
          <w:color w:val="4F5154"/>
        </w:rPr>
        <w:t>broadly</w:t>
      </w:r>
      <w:r>
        <w:rPr>
          <w:color w:val="4F5154"/>
          <w:spacing w:val="-5"/>
        </w:rPr>
        <w:t> </w:t>
      </w:r>
      <w:r>
        <w:rPr>
          <w:color w:val="4F5154"/>
        </w:rPr>
        <w:t>defined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</w:rPr>
        <w:t>internal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corporate</w:t>
      </w:r>
      <w:r>
        <w:rPr>
          <w:color w:val="4F5154"/>
          <w:spacing w:val="-6"/>
        </w:rPr>
        <w:t> </w:t>
      </w:r>
      <w:r>
        <w:rPr>
          <w:color w:val="4F5154"/>
        </w:rPr>
        <w:t>data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functions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w w:val="99"/>
        </w:rPr>
        <w:t> 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4"/>
        </w:rPr>
        <w:t> </w:t>
      </w:r>
      <w:r>
        <w:rPr>
          <w:color w:val="4F5154"/>
        </w:rPr>
        <w:t>services,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goods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internet,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play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increasingly</w:t>
      </w:r>
      <w:r>
        <w:rPr>
          <w:color w:val="4F5154"/>
          <w:spacing w:val="-5"/>
        </w:rPr>
        <w:t> </w:t>
      </w:r>
      <w:r>
        <w:rPr>
          <w:color w:val="4F5154"/>
        </w:rPr>
        <w:t>important</w:t>
      </w:r>
      <w:r>
        <w:rPr>
          <w:color w:val="4F5154"/>
          <w:spacing w:val="-5"/>
        </w:rPr>
        <w:t> </w:t>
      </w:r>
      <w:r>
        <w:rPr>
          <w:color w:val="4F5154"/>
        </w:rPr>
        <w:t>role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42"/>
          <w:w w:val="99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world</w:t>
      </w:r>
      <w:r>
        <w:rPr>
          <w:color w:val="4F5154"/>
          <w:spacing w:val="-5"/>
        </w:rPr>
        <w:t> </w:t>
      </w:r>
      <w:r>
        <w:rPr>
          <w:color w:val="4F5154"/>
        </w:rPr>
        <w:t>economy.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belief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factor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strategy.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Electronic</w:t>
      </w:r>
      <w:r>
        <w:rPr>
          <w:color w:val="4F5154"/>
          <w:spacing w:val="-5"/>
        </w:rPr>
        <w:t> </w:t>
      </w:r>
      <w:r>
        <w:rPr>
          <w:color w:val="4F5154"/>
        </w:rPr>
        <w:t>commerce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relatively</w:t>
      </w:r>
      <w:r>
        <w:rPr>
          <w:color w:val="4F5154"/>
          <w:spacing w:val="-5"/>
        </w:rPr>
        <w:t> </w:t>
      </w:r>
      <w:r>
        <w:rPr>
          <w:color w:val="4F5154"/>
        </w:rPr>
        <w:t>low-cost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automate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supply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chain,</w:t>
      </w:r>
      <w:r>
        <w:rPr>
          <w:color w:val="4F5154"/>
          <w:spacing w:val="-5"/>
        </w:rPr>
        <w:t> </w:t>
      </w:r>
      <w:r>
        <w:rPr>
          <w:color w:val="4F5154"/>
        </w:rPr>
        <w:t>expand</w:t>
      </w:r>
      <w:r>
        <w:rPr>
          <w:color w:val="4F5154"/>
          <w:spacing w:val="-5"/>
        </w:rPr>
        <w:t> </w:t>
      </w:r>
      <w:r>
        <w:rPr>
          <w:color w:val="4F5154"/>
        </w:rPr>
        <w:t>global</w:t>
      </w:r>
      <w:r>
        <w:rPr>
          <w:color w:val="4F5154"/>
          <w:spacing w:val="-6"/>
        </w:rPr>
        <w:t> </w:t>
      </w:r>
      <w:r>
        <w:rPr>
          <w:color w:val="4F5154"/>
        </w:rPr>
        <w:t>markets,</w:t>
      </w:r>
      <w:r>
        <w:rPr>
          <w:color w:val="4F5154"/>
          <w:spacing w:val="-8"/>
        </w:rPr>
        <w:t> </w:t>
      </w:r>
      <w:r>
        <w:rPr>
          <w:color w:val="4F5154"/>
        </w:rPr>
        <w:t>increase</w:t>
      </w:r>
      <w:r>
        <w:rPr>
          <w:color w:val="4F5154"/>
          <w:spacing w:val="-6"/>
        </w:rPr>
        <w:t> </w:t>
      </w:r>
      <w:r>
        <w:rPr>
          <w:color w:val="4F5154"/>
        </w:rPr>
        <w:t>efficiency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improve</w:t>
      </w:r>
      <w:r>
        <w:rPr>
          <w:color w:val="4F5154"/>
          <w:spacing w:val="-6"/>
        </w:rPr>
        <w:t> </w:t>
      </w:r>
      <w:r>
        <w:rPr>
          <w:color w:val="4F5154"/>
        </w:rPr>
        <w:t>customer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service.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organizations</w:t>
      </w:r>
      <w:r>
        <w:rPr>
          <w:color w:val="4F5154"/>
          <w:spacing w:val="-6"/>
        </w:rPr>
        <w:t> </w:t>
      </w:r>
      <w:r>
        <w:rPr>
          <w:color w:val="4F5154"/>
        </w:rPr>
        <w:t>transform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way</w:t>
      </w:r>
      <w:r>
        <w:rPr>
          <w:color w:val="4F5154"/>
          <w:spacing w:val="-4"/>
        </w:rPr>
        <w:t> </w:t>
      </w:r>
      <w:r>
        <w:rPr>
          <w:color w:val="4F5154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work,</w:t>
      </w:r>
      <w:r>
        <w:rPr>
          <w:color w:val="4F5154"/>
          <w:spacing w:val="-7"/>
        </w:rPr>
        <w:t> </w:t>
      </w:r>
      <w:r>
        <w:rPr>
          <w:color w:val="4F5154"/>
        </w:rPr>
        <w:t>communicate,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knowledge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deliver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need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develop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deploy</w:t>
      </w:r>
      <w:r>
        <w:rPr>
          <w:color w:val="4F5154"/>
          <w:spacing w:val="-8"/>
        </w:rPr>
        <w:t> </w:t>
      </w:r>
      <w:r>
        <w:rPr>
          <w:color w:val="4F5154"/>
        </w:rPr>
        <w:t>internet-based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commerce</w:t>
      </w:r>
      <w:r>
        <w:rPr>
          <w:color w:val="4F5154"/>
          <w:spacing w:val="-9"/>
        </w:rPr>
        <w:t> </w:t>
      </w:r>
      <w:r>
        <w:rPr>
          <w:color w:val="4F5154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order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remain</w:t>
      </w:r>
      <w:r>
        <w:rPr>
          <w:color w:val="4F5154"/>
          <w:spacing w:val="-8"/>
        </w:rPr>
        <w:t> </w:t>
      </w:r>
      <w:r>
        <w:rPr>
          <w:color w:val="4F5154"/>
        </w:rPr>
        <w:t>competitive.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Research</w:t>
      </w:r>
      <w:r>
        <w:rPr>
          <w:rFonts w:ascii="Times New Roman"/>
          <w:i/>
          <w:color w:val="4F5154"/>
          <w:spacing w:val="-12"/>
          <w:sz w:val="20"/>
        </w:rPr>
        <w:t> </w:t>
      </w:r>
      <w:r>
        <w:rPr>
          <w:rFonts w:ascii="Times New Roman"/>
          <w:i/>
          <w:color w:val="4F5154"/>
          <w:sz w:val="20"/>
        </w:rPr>
        <w:t>and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z w:val="20"/>
        </w:rPr>
        <w:t>Development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enhance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develop</w:t>
      </w:r>
      <w:r>
        <w:rPr>
          <w:color w:val="4F5154"/>
          <w:spacing w:val="-7"/>
        </w:rPr>
        <w:t> </w:t>
      </w:r>
      <w:r>
        <w:rPr>
          <w:color w:val="4F5154"/>
        </w:rPr>
        <w:t>new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meet</w:t>
      </w:r>
      <w:r>
        <w:rPr>
          <w:color w:val="4F5154"/>
          <w:spacing w:val="-6"/>
        </w:rPr>
        <w:t> </w:t>
      </w:r>
      <w:r>
        <w:rPr>
          <w:color w:val="4F5154"/>
        </w:rPr>
        <w:t>changing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5"/>
        </w:rPr>
        <w:t> </w:t>
      </w:r>
      <w:r>
        <w:rPr>
          <w:color w:val="4F5154"/>
        </w:rPr>
        <w:t>requirements.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Research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expenditures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11%,</w:t>
      </w:r>
      <w:r>
        <w:rPr>
          <w:color w:val="4F5154"/>
          <w:spacing w:val="-4"/>
        </w:rPr>
        <w:t> </w:t>
      </w:r>
      <w:r>
        <w:rPr>
          <w:color w:val="4F5154"/>
        </w:rPr>
        <w:t>10%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10%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revenues,</w:t>
      </w:r>
      <w:r>
        <w:rPr>
          <w:color w:val="4F5154"/>
          <w:spacing w:val="-7"/>
        </w:rPr>
        <w:t> </w:t>
      </w:r>
      <w:r>
        <w:rPr>
          <w:color w:val="4F5154"/>
        </w:rPr>
        <w:t>research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expenditures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31%,</w:t>
      </w:r>
      <w:r>
        <w:rPr>
          <w:color w:val="4F5154"/>
          <w:spacing w:val="-4"/>
        </w:rPr>
        <w:t> </w:t>
      </w:r>
      <w:r>
        <w:rPr>
          <w:color w:val="4F5154"/>
        </w:rPr>
        <w:t>25%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23%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respectively.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</w:rPr>
        <w:t>Major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Product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Families</w:t>
      </w:r>
      <w:r>
        <w:rPr>
          <w:b w:val="0"/>
        </w:rPr>
      </w:r>
    </w:p>
    <w:p>
      <w:pPr>
        <w:pStyle w:val="BodyText"/>
        <w:spacing w:line="220" w:lineRule="exact" w:before="167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categorized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7"/>
        </w:rPr>
        <w:t> </w:t>
      </w:r>
      <w:r>
        <w:rPr>
          <w:color w:val="4F5154"/>
        </w:rPr>
        <w:t>major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families: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database,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application</w:t>
      </w:r>
      <w:r>
        <w:rPr>
          <w:color w:val="4F5154"/>
          <w:spacing w:val="-8"/>
        </w:rPr>
        <w:t> </w:t>
      </w:r>
      <w:r>
        <w:rPr>
          <w:color w:val="4F5154"/>
        </w:rPr>
        <w:t>server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developer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suite.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represented</w:t>
      </w:r>
      <w:r>
        <w:rPr>
          <w:color w:val="4F5154"/>
          <w:spacing w:val="-7"/>
        </w:rPr>
        <w:t> </w:t>
      </w:r>
      <w:r>
        <w:rPr>
          <w:color w:val="4F5154"/>
        </w:rPr>
        <w:t>28%,</w:t>
      </w:r>
      <w:r>
        <w:rPr>
          <w:color w:val="4F5154"/>
          <w:spacing w:val="-4"/>
        </w:rPr>
        <w:t> </w:t>
      </w:r>
      <w:r>
        <w:rPr>
          <w:color w:val="4F5154"/>
        </w:rPr>
        <w:t>32%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33%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total</w:t>
      </w:r>
      <w:r>
        <w:rPr>
          <w:color w:val="4F5154"/>
          <w:spacing w:val="-8"/>
        </w:rPr>
        <w:t> </w:t>
      </w:r>
      <w:r>
        <w:rPr>
          <w:color w:val="4F5154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8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</w:rPr>
        <w:t>respectively.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</w:rPr>
        <w:t>represented</w:t>
      </w:r>
      <w:r>
        <w:rPr>
          <w:color w:val="4F5154"/>
          <w:spacing w:val="-4"/>
        </w:rPr>
        <w:t> </w:t>
      </w:r>
      <w:r>
        <w:rPr>
          <w:color w:val="4F5154"/>
        </w:rPr>
        <w:t>7%,</w:t>
      </w:r>
      <w:r>
        <w:rPr>
          <w:color w:val="4F5154"/>
          <w:spacing w:val="-8"/>
        </w:rPr>
        <w:t> </w:t>
      </w:r>
      <w:r>
        <w:rPr>
          <w:color w:val="4F5154"/>
        </w:rPr>
        <w:t>9%</w:t>
      </w:r>
      <w:r>
        <w:rPr/>
      </w:r>
    </w:p>
    <w:p>
      <w:pPr>
        <w:pStyle w:val="BodyText"/>
        <w:spacing w:line="222" w:lineRule="exact"/>
        <w:ind w:right="398"/>
        <w:jc w:val="left"/>
      </w:pP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9%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/>
      </w:r>
    </w:p>
    <w:p>
      <w:pPr>
        <w:spacing w:before="159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Oracle</w:t>
      </w:r>
      <w:r>
        <w:rPr>
          <w:rFonts w:ascii="Times New Roman"/>
          <w:i/>
          <w:color w:val="4F5154"/>
          <w:spacing w:val="-14"/>
          <w:sz w:val="20"/>
        </w:rPr>
        <w:t> </w:t>
      </w:r>
      <w:r>
        <w:rPr>
          <w:rFonts w:ascii="Times New Roman"/>
          <w:i/>
          <w:color w:val="4F5154"/>
          <w:sz w:val="20"/>
        </w:rPr>
        <w:t>Database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relational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system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key</w:t>
      </w:r>
      <w:r>
        <w:rPr>
          <w:color w:val="4F5154"/>
          <w:spacing w:val="-6"/>
        </w:rPr>
        <w:t> </w:t>
      </w:r>
      <w:r>
        <w:rPr>
          <w:color w:val="4F5154"/>
        </w:rPr>
        <w:t>component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platform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enables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storage,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manipulation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retrieval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relational,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object-relational,</w:t>
      </w:r>
      <w:r>
        <w:rPr>
          <w:color w:val="4F5154"/>
          <w:spacing w:val="-6"/>
        </w:rPr>
        <w:t> </w:t>
      </w:r>
      <w:r>
        <w:rPr>
          <w:color w:val="4F5154"/>
        </w:rPr>
        <w:t>multi-dimensional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types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data.</w:t>
      </w:r>
      <w:r>
        <w:rPr/>
      </w:r>
    </w:p>
    <w:p>
      <w:pPr>
        <w:pStyle w:val="BodyText"/>
        <w:spacing w:line="231" w:lineRule="auto" w:before="165"/>
        <w:ind w:left="140" w:right="307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March</w:t>
      </w:r>
      <w:r>
        <w:rPr>
          <w:color w:val="4F5154"/>
          <w:spacing w:val="-6"/>
        </w:rPr>
        <w:t> </w:t>
      </w:r>
      <w:r>
        <w:rPr>
          <w:color w:val="4F5154"/>
        </w:rPr>
        <w:t>1999,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introduced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8i</w:t>
      </w:r>
      <w:r>
        <w:rPr>
          <w:rFonts w:ascii="Times New Roman"/>
          <w:i/>
          <w:color w:val="4F5154"/>
          <w:spacing w:val="-3"/>
        </w:rPr>
        <w:t> </w:t>
      </w:r>
      <w:r>
        <w:rPr>
          <w:color w:val="4F5154"/>
        </w:rPr>
        <w:t>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foundation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deployment.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8i</w:t>
      </w:r>
      <w:r>
        <w:rPr>
          <w:rFonts w:ascii="Times New Roman"/>
          <w:i/>
          <w:color w:val="4F5154"/>
          <w:spacing w:val="88"/>
          <w:w w:val="99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extended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areas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6"/>
        </w:rPr>
        <w:t> </w:t>
      </w:r>
      <w:r>
        <w:rPr>
          <w:color w:val="4F5154"/>
        </w:rPr>
        <w:t>management,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7"/>
        </w:rPr>
        <w:t> </w:t>
      </w:r>
      <w:r>
        <w:rPr>
          <w:color w:val="4F5154"/>
        </w:rPr>
        <w:t>processing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warehousing.</w:t>
      </w:r>
      <w:r>
        <w:rPr>
          <w:color w:val="4F5154"/>
          <w:spacing w:val="-5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features,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built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directly</w:t>
      </w:r>
      <w:r>
        <w:rPr>
          <w:color w:val="4F5154"/>
          <w:spacing w:val="-6"/>
        </w:rPr>
        <w:t> </w:t>
      </w:r>
      <w:r>
        <w:rPr>
          <w:color w:val="4F5154"/>
        </w:rPr>
        <w:t>inside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database,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build</w:t>
      </w:r>
      <w:r>
        <w:rPr>
          <w:color w:val="4F5154"/>
          <w:spacing w:val="-4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5"/>
        </w:rPr>
        <w:t> </w:t>
      </w:r>
      <w:r>
        <w:rPr>
          <w:color w:val="4F5154"/>
        </w:rPr>
        <w:t>costs,</w:t>
      </w:r>
      <w:r>
        <w:rPr>
          <w:color w:val="4F5154"/>
          <w:spacing w:val="-7"/>
        </w:rPr>
        <w:t> </w:t>
      </w:r>
      <w:r>
        <w:rPr>
          <w:color w:val="4F5154"/>
        </w:rPr>
        <w:t>enhance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supplier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interaction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global</w:t>
      </w:r>
      <w:r>
        <w:rPr>
          <w:color w:val="4F5154"/>
          <w:spacing w:val="-7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</w:rPr>
        <w:t>access</w:t>
      </w:r>
      <w:r>
        <w:rPr>
          <w:color w:val="4F5154"/>
          <w:spacing w:val="-8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different</w:t>
      </w:r>
      <w:r>
        <w:rPr>
          <w:color w:val="4F5154"/>
          <w:spacing w:val="-7"/>
        </w:rPr>
        <w:t> </w:t>
      </w:r>
      <w:r>
        <w:rPr>
          <w:color w:val="4F5154"/>
        </w:rPr>
        <w:t>computer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architectures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across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enterprise.</w:t>
      </w:r>
      <w:r>
        <w:rPr/>
      </w:r>
    </w:p>
    <w:p>
      <w:pPr>
        <w:pStyle w:val="BodyText"/>
        <w:spacing w:line="230" w:lineRule="auto" w:before="167"/>
        <w:ind w:right="33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June</w:t>
      </w:r>
      <w:r>
        <w:rPr>
          <w:color w:val="4F5154"/>
          <w:spacing w:val="-6"/>
        </w:rPr>
        <w:t> </w:t>
      </w:r>
      <w:r>
        <w:rPr>
          <w:color w:val="4F5154"/>
        </w:rPr>
        <w:t>2001,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introduced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9i</w:t>
      </w:r>
      <w:r>
        <w:rPr>
          <w:rFonts w:ascii="Times New Roman"/>
          <w:i/>
          <w:color w:val="4F5154"/>
          <w:spacing w:val="-2"/>
        </w:rPr>
        <w:t> </w:t>
      </w:r>
      <w:r>
        <w:rPr>
          <w:color w:val="4F5154"/>
        </w:rPr>
        <w:t>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designed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run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very</w:t>
      </w:r>
      <w:r>
        <w:rPr>
          <w:color w:val="4F5154"/>
          <w:spacing w:val="-5"/>
        </w:rPr>
        <w:t> </w:t>
      </w:r>
      <w:r>
        <w:rPr>
          <w:color w:val="4F5154"/>
        </w:rPr>
        <w:t>high</w:t>
      </w:r>
      <w:r>
        <w:rPr>
          <w:color w:val="4F5154"/>
          <w:spacing w:val="-5"/>
        </w:rPr>
        <w:t> </w:t>
      </w:r>
      <w:r>
        <w:rPr>
          <w:color w:val="4F5154"/>
        </w:rPr>
        <w:t>degree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scalability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reliability</w:t>
      </w:r>
      <w:r>
        <w:rPr>
          <w:color w:val="4F5154"/>
          <w:spacing w:val="-3"/>
        </w:rPr>
        <w:t> </w:t>
      </w:r>
      <w:r>
        <w:rPr>
          <w:color w:val="4F5154"/>
        </w:rPr>
        <w:t>across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multiple</w:t>
      </w:r>
      <w:r>
        <w:rPr>
          <w:color w:val="4F5154"/>
          <w:spacing w:val="-6"/>
        </w:rPr>
        <w:t> </w:t>
      </w:r>
      <w:r>
        <w:rPr>
          <w:color w:val="4F5154"/>
        </w:rPr>
        <w:t>computers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clustered</w:t>
      </w:r>
      <w:r>
        <w:rPr>
          <w:color w:val="4F5154"/>
          <w:spacing w:val="-4"/>
        </w:rPr>
        <w:t> </w:t>
      </w:r>
      <w:r>
        <w:rPr>
          <w:color w:val="4F5154"/>
        </w:rPr>
        <w:t>together.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Real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</w:rPr>
        <w:t>Clusters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acts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single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cluster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computers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linked</w:t>
      </w:r>
      <w:r>
        <w:rPr>
          <w:color w:val="4F5154"/>
          <w:spacing w:val="-4"/>
        </w:rPr>
        <w:t> </w:t>
      </w:r>
      <w:r>
        <w:rPr>
          <w:color w:val="4F5154"/>
        </w:rPr>
        <w:t>together,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does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7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separated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multiple</w:t>
      </w:r>
      <w:r>
        <w:rPr>
          <w:color w:val="4F5154"/>
          <w:spacing w:val="-4"/>
        </w:rPr>
        <w:t> </w:t>
      </w:r>
      <w:r>
        <w:rPr>
          <w:color w:val="4F5154"/>
        </w:rPr>
        <w:t>computers.</w:t>
      </w:r>
      <w:r>
        <w:rPr>
          <w:color w:val="4F5154"/>
          <w:spacing w:val="-4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simply</w:t>
      </w:r>
      <w:r>
        <w:rPr>
          <w:color w:val="4F5154"/>
          <w:spacing w:val="-6"/>
        </w:rPr>
        <w:t> </w:t>
      </w:r>
      <w:r>
        <w:rPr>
          <w:color w:val="4F5154"/>
        </w:rPr>
        <w:t>add</w:t>
      </w:r>
      <w:r>
        <w:rPr>
          <w:color w:val="4F5154"/>
          <w:spacing w:val="-4"/>
        </w:rPr>
        <w:t> </w:t>
      </w:r>
      <w:r>
        <w:rPr>
          <w:color w:val="4F5154"/>
        </w:rPr>
        <w:t>computers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cluster,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adapts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utilize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additional</w:t>
      </w:r>
      <w:r>
        <w:rPr>
          <w:color w:val="4F5154"/>
          <w:spacing w:val="-6"/>
        </w:rPr>
        <w:t> </w:t>
      </w:r>
      <w:r>
        <w:rPr>
          <w:color w:val="4F5154"/>
        </w:rPr>
        <w:t>computing</w:t>
      </w:r>
      <w:r>
        <w:rPr>
          <w:color w:val="4F5154"/>
          <w:spacing w:val="-8"/>
        </w:rPr>
        <w:t> </w:t>
      </w:r>
      <w:r>
        <w:rPr>
          <w:color w:val="4F5154"/>
        </w:rPr>
        <w:t>resources,</w:t>
      </w:r>
      <w:r>
        <w:rPr>
          <w:color w:val="4F5154"/>
          <w:spacing w:val="-5"/>
        </w:rPr>
        <w:t> </w:t>
      </w:r>
      <w:r>
        <w:rPr>
          <w:color w:val="4F5154"/>
        </w:rPr>
        <w:t>thereby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-6"/>
        </w:rPr>
        <w:t> </w:t>
      </w:r>
      <w:r>
        <w:rPr>
          <w:color w:val="4F5154"/>
        </w:rPr>
        <w:t>improving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scalability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availability</w:t>
      </w:r>
      <w:r>
        <w:rPr>
          <w:color w:val="4F5154"/>
          <w:spacing w:val="-7"/>
        </w:rPr>
        <w:t> </w:t>
      </w:r>
      <w:r>
        <w:rPr>
          <w:color w:val="4F5154"/>
        </w:rPr>
        <w:t>without</w:t>
      </w:r>
      <w:r>
        <w:rPr>
          <w:color w:val="4F5154"/>
          <w:spacing w:val="-6"/>
        </w:rPr>
        <w:t> </w:t>
      </w:r>
      <w:r>
        <w:rPr>
          <w:color w:val="4F5154"/>
        </w:rPr>
        <w:t>requiring</w:t>
      </w:r>
      <w:r>
        <w:rPr>
          <w:color w:val="4F5154"/>
          <w:spacing w:val="-7"/>
        </w:rPr>
        <w:t> </w:t>
      </w:r>
      <w:r>
        <w:rPr>
          <w:color w:val="4F5154"/>
        </w:rPr>
        <w:t>users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modify</w:t>
      </w:r>
      <w:r>
        <w:rPr>
          <w:color w:val="4F5154"/>
          <w:spacing w:val="-6"/>
        </w:rPr>
        <w:t> </w:t>
      </w:r>
      <w:r>
        <w:rPr>
          <w:color w:val="4F5154"/>
        </w:rPr>
        <w:t>their</w:t>
      </w:r>
      <w:r>
        <w:rPr>
          <w:color w:val="4F5154"/>
          <w:spacing w:val="-5"/>
        </w:rPr>
        <w:t> </w:t>
      </w:r>
      <w:r>
        <w:rPr>
          <w:color w:val="4F5154"/>
        </w:rPr>
        <w:t>applications.</w:t>
      </w:r>
      <w:r>
        <w:rPr>
          <w:color w:val="4F5154"/>
          <w:spacing w:val="-8"/>
        </w:rPr>
        <w:t> </w:t>
      </w:r>
      <w:r>
        <w:rPr>
          <w:color w:val="4F5154"/>
        </w:rPr>
        <w:t>Customers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7"/>
        </w:rPr>
        <w:t> </w:t>
      </w:r>
      <w:r>
        <w:rPr>
          <w:color w:val="4F5154"/>
        </w:rPr>
        <w:t>achieve</w:t>
      </w:r>
      <w:r>
        <w:rPr>
          <w:color w:val="4F5154"/>
          <w:spacing w:val="-7"/>
        </w:rPr>
        <w:t> </w:t>
      </w:r>
      <w:r>
        <w:rPr>
          <w:color w:val="4F5154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</w:rPr>
        <w:t>savings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scaling</w:t>
      </w:r>
      <w:r>
        <w:rPr>
          <w:color w:val="4F5154"/>
          <w:spacing w:val="-6"/>
        </w:rPr>
        <w:t> </w:t>
      </w:r>
      <w:r>
        <w:rPr>
          <w:color w:val="4F5154"/>
        </w:rPr>
        <w:t>up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eliminating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fail-over</w:t>
      </w:r>
      <w:r>
        <w:rPr>
          <w:color w:val="4F5154"/>
          <w:spacing w:val="-6"/>
        </w:rPr>
        <w:t> </w:t>
      </w:r>
      <w:r>
        <w:rPr>
          <w:color w:val="4F5154"/>
        </w:rPr>
        <w:t>servers,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using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</w:rPr>
        <w:t>cost</w:t>
      </w:r>
      <w:r>
        <w:rPr>
          <w:color w:val="4F5154"/>
          <w:spacing w:val="-4"/>
        </w:rPr>
        <w:t> </w:t>
      </w:r>
      <w:r>
        <w:rPr>
          <w:color w:val="4F5154"/>
        </w:rPr>
        <w:t>hardware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basis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cluster,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instead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large,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</w:rPr>
        <w:t>expensive</w:t>
      </w:r>
      <w:r>
        <w:rPr>
          <w:color w:val="4F5154"/>
          <w:spacing w:val="-5"/>
        </w:rPr>
        <w:t> </w:t>
      </w:r>
      <w:r>
        <w:rPr>
          <w:color w:val="4F5154"/>
        </w:rPr>
        <w:t>computers.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0" w:lineRule="exact"/>
        <w:ind w:left="140" w:right="307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Real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</w:rPr>
        <w:t>Clusters,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contains</w:t>
      </w:r>
      <w:r>
        <w:rPr>
          <w:color w:val="4F5154"/>
          <w:spacing w:val="-6"/>
        </w:rPr>
        <w:t> </w:t>
      </w:r>
      <w:r>
        <w:rPr>
          <w:color w:val="4F5154"/>
        </w:rPr>
        <w:t>features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facilitate</w:t>
      </w:r>
      <w:r>
        <w:rPr>
          <w:color w:val="4F5154"/>
          <w:spacing w:val="-5"/>
        </w:rPr>
        <w:t> </w:t>
      </w:r>
      <w:r>
        <w:rPr>
          <w:color w:val="4F5154"/>
        </w:rPr>
        <w:t>customers’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build,</w:t>
      </w:r>
      <w:r>
        <w:rPr>
          <w:color w:val="4F5154"/>
          <w:spacing w:val="-4"/>
        </w:rPr>
        <w:t> </w:t>
      </w:r>
      <w:r>
        <w:rPr>
          <w:color w:val="4F5154"/>
        </w:rPr>
        <w:t>deploy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19"/>
          <w:w w:val="99"/>
        </w:rPr>
        <w:t> </w:t>
      </w:r>
      <w:r>
        <w:rPr>
          <w:color w:val="4F5154"/>
        </w:rPr>
        <w:t>manage</w:t>
      </w:r>
      <w:r>
        <w:rPr>
          <w:color w:val="4F5154"/>
          <w:spacing w:val="-8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at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5"/>
        </w:rPr>
        <w:t> </w:t>
      </w:r>
      <w:r>
        <w:rPr>
          <w:color w:val="4F5154"/>
        </w:rPr>
        <w:t>costs.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key</w:t>
      </w:r>
      <w:r>
        <w:rPr>
          <w:color w:val="4F5154"/>
          <w:spacing w:val="-5"/>
        </w:rPr>
        <w:t> </w:t>
      </w:r>
      <w:r>
        <w:rPr>
          <w:color w:val="4F5154"/>
        </w:rPr>
        <w:t>features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</w:rPr>
        <w:t>improved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availability,</w:t>
      </w:r>
      <w:r>
        <w:rPr>
          <w:color w:val="4F5154"/>
          <w:spacing w:val="-5"/>
        </w:rPr>
        <w:t> </w:t>
      </w:r>
      <w:r>
        <w:rPr>
          <w:color w:val="4F5154"/>
        </w:rPr>
        <w:t>functionality,</w:t>
      </w:r>
      <w:r>
        <w:rPr>
          <w:color w:val="4F5154"/>
          <w:spacing w:val="-5"/>
        </w:rPr>
        <w:t> </w:t>
      </w:r>
      <w:r>
        <w:rPr>
          <w:color w:val="4F5154"/>
        </w:rPr>
        <w:t>enhanced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security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capabilities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more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complete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integrated</w:t>
      </w:r>
      <w:r>
        <w:rPr>
          <w:color w:val="4F5154"/>
          <w:spacing w:val="-6"/>
        </w:rPr>
        <w:t> </w:t>
      </w:r>
      <w:r>
        <w:rPr>
          <w:color w:val="4F5154"/>
        </w:rPr>
        <w:t>infrastructure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building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intelligence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applications.</w:t>
      </w:r>
      <w:r>
        <w:rPr/>
      </w:r>
    </w:p>
    <w:p>
      <w:pPr>
        <w:spacing w:before="158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Oracle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Application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z w:val="20"/>
        </w:rPr>
        <w:t>Server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07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7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introduced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</w:rPr>
        <w:t>Server</w:t>
      </w:r>
      <w:r>
        <w:rPr>
          <w:color w:val="4F5154"/>
          <w:spacing w:val="-4"/>
        </w:rPr>
        <w:t> </w:t>
      </w:r>
      <w:r>
        <w:rPr>
          <w:color w:val="4F5154"/>
        </w:rPr>
        <w:t>Version</w:t>
      </w:r>
      <w:r>
        <w:rPr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8i</w:t>
      </w:r>
      <w:r>
        <w:rPr>
          <w:rFonts w:ascii="Times New Roman"/>
          <w:i/>
          <w:color w:val="4F5154"/>
          <w:spacing w:val="-6"/>
        </w:rPr>
        <w:t> </w:t>
      </w:r>
      <w:r>
        <w:rPr>
          <w:color w:val="4F5154"/>
        </w:rPr>
        <w:t>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open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platform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developing,</w:t>
      </w:r>
      <w:r>
        <w:rPr>
          <w:color w:val="4F5154"/>
          <w:spacing w:val="-7"/>
        </w:rPr>
        <w:t> </w:t>
      </w:r>
      <w:r>
        <w:rPr>
          <w:color w:val="4F5154"/>
        </w:rPr>
        <w:t>deploying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managing</w:t>
      </w:r>
      <w:r>
        <w:rPr>
          <w:color w:val="4F5154"/>
          <w:spacing w:val="30"/>
          <w:w w:val="99"/>
        </w:rPr>
        <w:t> </w:t>
      </w:r>
      <w:r>
        <w:rPr>
          <w:color w:val="4F5154"/>
          <w:spacing w:val="-1"/>
        </w:rPr>
        <w:t>distributed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application</w:t>
      </w:r>
      <w:r>
        <w:rPr>
          <w:color w:val="4F5154"/>
          <w:spacing w:val="-8"/>
        </w:rPr>
        <w:t> </w:t>
      </w:r>
      <w:r>
        <w:rPr>
          <w:color w:val="4F5154"/>
        </w:rPr>
        <w:t>programs.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Server</w:t>
      </w:r>
      <w:r>
        <w:rPr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8i</w:t>
      </w:r>
      <w:r>
        <w:rPr>
          <w:rFonts w:ascii="Times New Roman"/>
          <w:i/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infrastructure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run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computing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enabled</w:t>
      </w:r>
      <w:r>
        <w:rPr>
          <w:color w:val="4F5154"/>
          <w:spacing w:val="-7"/>
        </w:rPr>
        <w:t> </w:t>
      </w:r>
      <w:r>
        <w:rPr>
          <w:color w:val="4F5154"/>
        </w:rPr>
        <w:t>customers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build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deploy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portals,</w:t>
      </w:r>
      <w:r>
        <w:rPr>
          <w:color w:val="4F5154"/>
          <w:spacing w:val="-5"/>
        </w:rPr>
        <w:t> </w:t>
      </w:r>
      <w:r>
        <w:rPr>
          <w:color w:val="4F5154"/>
        </w:rPr>
        <w:t>transactional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intelligence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single</w:t>
      </w:r>
      <w:r>
        <w:rPr>
          <w:color w:val="4F5154"/>
          <w:spacing w:val="125"/>
          <w:w w:val="99"/>
        </w:rPr>
        <w:t> </w:t>
      </w:r>
      <w:r>
        <w:rPr>
          <w:color w:val="4F5154"/>
        </w:rPr>
        <w:t>product.</w:t>
      </w:r>
      <w:r>
        <w:rPr/>
      </w:r>
    </w:p>
    <w:p>
      <w:pPr>
        <w:pStyle w:val="BodyText"/>
        <w:spacing w:line="231" w:lineRule="auto" w:before="167"/>
        <w:ind w:right="345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introduced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9i</w:t>
      </w:r>
      <w:r>
        <w:rPr>
          <w:rFonts w:ascii="Times New Roman"/>
          <w:i/>
          <w:color w:val="4F5154"/>
          <w:spacing w:val="-4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4"/>
        </w:rPr>
        <w:t> </w:t>
      </w:r>
      <w:r>
        <w:rPr>
          <w:color w:val="4F5154"/>
        </w:rPr>
        <w:t>Server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9iAS</w:t>
      </w:r>
      <w:r>
        <w:rPr>
          <w:rFonts w:ascii="Times New Roman"/>
          <w:i/>
          <w:color w:val="4F5154"/>
          <w:spacing w:val="-4"/>
        </w:rPr>
        <w:t> </w:t>
      </w:r>
      <w:r>
        <w:rPr>
          <w:color w:val="4F5154"/>
        </w:rPr>
        <w:t>,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platform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industry</w:t>
      </w:r>
      <w:r>
        <w:rPr>
          <w:color w:val="4F5154"/>
          <w:spacing w:val="-6"/>
        </w:rPr>
        <w:t> </w:t>
      </w:r>
      <w:r>
        <w:rPr>
          <w:color w:val="4F5154"/>
        </w:rPr>
        <w:t>standards,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makes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easier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developers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build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deploy</w:t>
      </w:r>
      <w:r>
        <w:rPr>
          <w:color w:val="4F5154"/>
          <w:spacing w:val="-4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</w:rPr>
        <w:t>services,</w:t>
      </w:r>
      <w:r>
        <w:rPr>
          <w:color w:val="4F5154"/>
          <w:spacing w:val="-6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sites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portals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web-based</w:t>
      </w:r>
      <w:r>
        <w:rPr>
          <w:color w:val="4F5154"/>
          <w:spacing w:val="-5"/>
        </w:rPr>
        <w:t> </w:t>
      </w:r>
      <w:r>
        <w:rPr>
          <w:color w:val="4F5154"/>
        </w:rPr>
        <w:t>applications.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9iAS</w:t>
      </w:r>
      <w:r>
        <w:rPr>
          <w:rFonts w:ascii="Times New Roman"/>
          <w:i/>
          <w:color w:val="4F5154"/>
          <w:spacing w:val="-4"/>
        </w:rPr>
        <w:t> </w:t>
      </w:r>
      <w:r>
        <w:rPr>
          <w:color w:val="4F5154"/>
        </w:rPr>
        <w:t>supports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range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languages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tools,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latest</w:t>
      </w:r>
      <w:r>
        <w:rPr>
          <w:color w:val="4F5154"/>
          <w:spacing w:val="-5"/>
        </w:rPr>
        <w:t> </w:t>
      </w:r>
      <w:r>
        <w:rPr>
          <w:color w:val="4F5154"/>
        </w:rPr>
        <w:t>J2EE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technologies,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complies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industry</w:t>
      </w:r>
      <w:r>
        <w:rPr>
          <w:color w:val="4F5154"/>
          <w:spacing w:val="-7"/>
        </w:rPr>
        <w:t> </w:t>
      </w:r>
      <w:r>
        <w:rPr>
          <w:color w:val="4F5154"/>
        </w:rPr>
        <w:t>standards.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94"/>
          <w:w w:val="99"/>
        </w:rPr>
        <w:t> </w:t>
      </w:r>
      <w:r>
        <w:rPr>
          <w:rFonts w:ascii="Times New Roman"/>
          <w:i/>
          <w:color w:val="4F5154"/>
          <w:spacing w:val="-1"/>
        </w:rPr>
        <w:t>9iAS</w:t>
      </w:r>
      <w:r>
        <w:rPr>
          <w:rFonts w:ascii="Times New Roman"/>
          <w:i/>
          <w:color w:val="4F5154"/>
          <w:spacing w:val="-7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clustering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caching</w:t>
      </w:r>
      <w:r>
        <w:rPr>
          <w:color w:val="4F5154"/>
          <w:spacing w:val="-6"/>
        </w:rPr>
        <w:t> </w:t>
      </w:r>
      <w:r>
        <w:rPr>
          <w:color w:val="4F5154"/>
        </w:rPr>
        <w:t>technology,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-7"/>
        </w:rPr>
        <w:t> </w:t>
      </w:r>
      <w:r>
        <w:rPr>
          <w:color w:val="4F5154"/>
        </w:rPr>
        <w:t>increases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reliability,</w:t>
      </w:r>
      <w:r>
        <w:rPr>
          <w:color w:val="4F5154"/>
          <w:spacing w:val="-6"/>
        </w:rPr>
        <w:t> </w:t>
      </w:r>
      <w:r>
        <w:rPr>
          <w:color w:val="4F5154"/>
        </w:rPr>
        <w:t>performance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scalability.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rFonts w:ascii="Times New Roman"/>
          <w:i/>
          <w:color w:val="4F5154"/>
          <w:spacing w:val="-1"/>
        </w:rPr>
        <w:t>9iAS</w:t>
      </w:r>
      <w:r>
        <w:rPr>
          <w:rFonts w:ascii="Times New Roman"/>
          <w:i/>
          <w:color w:val="4F5154"/>
          <w:spacing w:val="131"/>
          <w:w w:val="99"/>
        </w:rPr>
        <w:t> </w:t>
      </w:r>
      <w:r>
        <w:rPr>
          <w:color w:val="4F5154"/>
        </w:rPr>
        <w:t>thereby</w:t>
      </w:r>
      <w:r>
        <w:rPr>
          <w:color w:val="4F5154"/>
          <w:spacing w:val="-7"/>
        </w:rPr>
        <w:t> </w:t>
      </w:r>
      <w:r>
        <w:rPr>
          <w:color w:val="4F5154"/>
        </w:rPr>
        <w:t>enables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reduce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costly</w:t>
      </w:r>
      <w:r>
        <w:rPr>
          <w:color w:val="4F5154"/>
          <w:spacing w:val="-6"/>
        </w:rPr>
        <w:t> </w:t>
      </w:r>
      <w:r>
        <w:rPr>
          <w:color w:val="4F5154"/>
        </w:rPr>
        <w:t>hardware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infrastructure</w:t>
      </w:r>
      <w:r>
        <w:rPr>
          <w:color w:val="4F5154"/>
          <w:spacing w:val="-6"/>
        </w:rPr>
        <w:t> </w:t>
      </w:r>
      <w:r>
        <w:rPr>
          <w:color w:val="4F5154"/>
        </w:rPr>
        <w:t>upgrades.</w:t>
      </w:r>
      <w:r>
        <w:rPr/>
      </w:r>
    </w:p>
    <w:p>
      <w:pPr>
        <w:pStyle w:val="BodyText"/>
        <w:spacing w:line="231" w:lineRule="auto" w:before="167"/>
        <w:ind w:right="345"/>
        <w:jc w:val="left"/>
      </w:pP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9iAS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includes</w:t>
      </w:r>
      <w:r>
        <w:rPr>
          <w:color w:val="4F5154"/>
          <w:spacing w:val="-5"/>
        </w:rPr>
        <w:t> </w:t>
      </w:r>
      <w:r>
        <w:rPr>
          <w:color w:val="4F5154"/>
        </w:rPr>
        <w:t>Portal,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allows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personalized</w:t>
      </w:r>
      <w:r>
        <w:rPr>
          <w:color w:val="4F5154"/>
          <w:spacing w:val="-4"/>
        </w:rPr>
        <w:t> </w:t>
      </w:r>
      <w:r>
        <w:rPr>
          <w:color w:val="4F5154"/>
        </w:rPr>
        <w:t>portal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rapidly</w:t>
      </w:r>
      <w:r>
        <w:rPr>
          <w:color w:val="4F5154"/>
          <w:spacing w:val="-6"/>
        </w:rPr>
        <w:t> </w:t>
      </w:r>
      <w:r>
        <w:rPr>
          <w:color w:val="4F5154"/>
        </w:rPr>
        <w:t>developed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deployed,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single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security.</w:t>
      </w:r>
      <w:r>
        <w:rPr>
          <w:color w:val="4F5154"/>
          <w:spacing w:val="-5"/>
        </w:rPr>
        <w:t> </w:t>
      </w:r>
      <w:r>
        <w:rPr>
          <w:color w:val="4F5154"/>
        </w:rPr>
        <w:t>Portal</w:t>
      </w:r>
      <w:r>
        <w:rPr>
          <w:color w:val="4F5154"/>
          <w:spacing w:val="-6"/>
        </w:rPr>
        <w:t> </w:t>
      </w:r>
      <w:r>
        <w:rPr>
          <w:color w:val="4F5154"/>
        </w:rPr>
        <w:t>sites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8"/>
        </w:rPr>
        <w:t> </w:t>
      </w:r>
      <w:r>
        <w:rPr>
          <w:color w:val="4F5154"/>
        </w:rPr>
        <w:t>assembled</w:t>
      </w:r>
      <w:r>
        <w:rPr>
          <w:color w:val="4F5154"/>
          <w:spacing w:val="-6"/>
        </w:rPr>
        <w:t> </w:t>
      </w:r>
      <w:r>
        <w:rPr>
          <w:color w:val="4F5154"/>
        </w:rPr>
        <w:t>using</w:t>
      </w:r>
      <w:r>
        <w:rPr>
          <w:color w:val="4F5154"/>
          <w:spacing w:val="-5"/>
        </w:rPr>
        <w:t> </w:t>
      </w:r>
      <w:r>
        <w:rPr>
          <w:color w:val="4F5154"/>
        </w:rPr>
        <w:t>‘portlets’,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reusable</w:t>
      </w:r>
      <w:r>
        <w:rPr>
          <w:color w:val="4F5154"/>
          <w:spacing w:val="-6"/>
        </w:rPr>
        <w:t> </w:t>
      </w:r>
      <w:r>
        <w:rPr>
          <w:color w:val="4F5154"/>
        </w:rPr>
        <w:t>interface</w:t>
      </w:r>
      <w:r>
        <w:rPr>
          <w:color w:val="4F5154"/>
          <w:spacing w:val="-7"/>
        </w:rPr>
        <w:t> </w:t>
      </w:r>
      <w:r>
        <w:rPr>
          <w:color w:val="4F5154"/>
        </w:rPr>
        <w:t>components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6"/>
        </w:rPr>
        <w:t> </w:t>
      </w:r>
      <w:r>
        <w:rPr>
          <w:color w:val="4F5154"/>
        </w:rPr>
        <w:t>access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Web-based</w:t>
      </w:r>
      <w:r>
        <w:rPr>
          <w:color w:val="4F5154"/>
          <w:spacing w:val="-7"/>
        </w:rPr>
        <w:t> </w:t>
      </w:r>
      <w:r>
        <w:rPr>
          <w:color w:val="4F5154"/>
        </w:rPr>
        <w:t>resources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applications,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intelligence</w:t>
      </w:r>
      <w:r>
        <w:rPr>
          <w:color w:val="4F5154"/>
          <w:spacing w:val="-7"/>
        </w:rPr>
        <w:t> </w:t>
      </w:r>
      <w:r>
        <w:rPr>
          <w:color w:val="4F5154"/>
        </w:rPr>
        <w:t>reports,</w:t>
      </w:r>
      <w:r>
        <w:rPr>
          <w:color w:val="4F5154"/>
          <w:spacing w:val="-5"/>
        </w:rPr>
        <w:t> </w:t>
      </w:r>
      <w:r>
        <w:rPr>
          <w:color w:val="4F5154"/>
        </w:rPr>
        <w:t>syndicated</w:t>
      </w:r>
      <w:r>
        <w:rPr>
          <w:color w:val="4F5154"/>
          <w:spacing w:val="-7"/>
        </w:rPr>
        <w:t> </w:t>
      </w:r>
      <w:r>
        <w:rPr>
          <w:color w:val="4F5154"/>
        </w:rPr>
        <w:t>content</w:t>
      </w:r>
      <w:r>
        <w:rPr>
          <w:color w:val="4F5154"/>
          <w:spacing w:val="-7"/>
        </w:rPr>
        <w:t> </w:t>
      </w:r>
      <w:r>
        <w:rPr>
          <w:color w:val="4F5154"/>
        </w:rPr>
        <w:t>feeds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outsourced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services.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9iAS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Wireless</w:t>
      </w:r>
      <w:r>
        <w:rPr>
          <w:color w:val="4F5154"/>
          <w:spacing w:val="65"/>
          <w:w w:val="99"/>
        </w:rPr>
        <w:t> </w:t>
      </w:r>
      <w:r>
        <w:rPr>
          <w:color w:val="4F5154"/>
        </w:rPr>
        <w:t>Option,</w:t>
      </w:r>
      <w:r>
        <w:rPr>
          <w:color w:val="4F5154"/>
          <w:spacing w:val="-4"/>
        </w:rPr>
        <w:t> </w:t>
      </w:r>
      <w:r>
        <w:rPr>
          <w:color w:val="4F5154"/>
        </w:rPr>
        <w:t>portal</w:t>
      </w:r>
      <w:r>
        <w:rPr>
          <w:color w:val="4F5154"/>
          <w:spacing w:val="-5"/>
        </w:rPr>
        <w:t> </w:t>
      </w:r>
      <w:r>
        <w:rPr>
          <w:color w:val="4F5154"/>
        </w:rPr>
        <w:t>sites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wireless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device.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Oracle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Developer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Suite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419"/>
        <w:jc w:val="both"/>
      </w:pP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Developer</w:t>
      </w:r>
      <w:r>
        <w:rPr>
          <w:color w:val="4F5154"/>
          <w:spacing w:val="-6"/>
        </w:rPr>
        <w:t> </w:t>
      </w:r>
      <w:r>
        <w:rPr>
          <w:color w:val="4F5154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integrated</w:t>
      </w:r>
      <w:r>
        <w:rPr>
          <w:color w:val="4F5154"/>
          <w:spacing w:val="-5"/>
        </w:rPr>
        <w:t> </w:t>
      </w:r>
      <w:r>
        <w:rPr>
          <w:color w:val="4F5154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tools</w:t>
      </w:r>
      <w:r>
        <w:rPr>
          <w:color w:val="4F5154"/>
          <w:spacing w:val="-6"/>
        </w:rPr>
        <w:t> </w:t>
      </w:r>
      <w:r>
        <w:rPr>
          <w:color w:val="4F5154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facilitate</w:t>
      </w:r>
      <w:r>
        <w:rPr>
          <w:color w:val="4F5154"/>
          <w:spacing w:val="-5"/>
        </w:rPr>
        <w:t> </w:t>
      </w:r>
      <w:r>
        <w:rPr>
          <w:color w:val="4F5154"/>
        </w:rPr>
        <w:t>rapid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</w:rPr>
        <w:t>applications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</w:rPr>
        <w:t>services.</w:t>
      </w:r>
      <w:r>
        <w:rPr>
          <w:color w:val="4F5154"/>
          <w:spacing w:val="-7"/>
        </w:rPr>
        <w:t> </w:t>
      </w:r>
      <w:r>
        <w:rPr>
          <w:color w:val="4F5154"/>
        </w:rPr>
        <w:t>Built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internet</w:t>
      </w:r>
      <w:r>
        <w:rPr>
          <w:color w:val="4F5154"/>
          <w:spacing w:val="-5"/>
        </w:rPr>
        <w:t> </w:t>
      </w:r>
      <w:r>
        <w:rPr>
          <w:color w:val="4F5154"/>
        </w:rPr>
        <w:t>standards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Java,</w:t>
      </w:r>
      <w:r>
        <w:rPr>
          <w:color w:val="4F5154"/>
          <w:spacing w:val="-4"/>
        </w:rPr>
        <w:t> </w:t>
      </w:r>
      <w:r>
        <w:rPr>
          <w:color w:val="4F5154"/>
        </w:rPr>
        <w:t>XML,</w:t>
      </w:r>
      <w:r>
        <w:rPr>
          <w:color w:val="4F5154"/>
          <w:spacing w:val="-4"/>
        </w:rPr>
        <w:t> </w:t>
      </w:r>
      <w:r>
        <w:rPr>
          <w:color w:val="4F5154"/>
        </w:rPr>
        <w:t>CORBA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HTML,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developer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</w:rPr>
        <w:t>contains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4"/>
        </w:rPr>
        <w:t> </w:t>
      </w:r>
      <w:r>
        <w:rPr>
          <w:color w:val="4F5154"/>
        </w:rPr>
        <w:t>development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tools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intelligence</w:t>
      </w:r>
      <w:r>
        <w:rPr>
          <w:color w:val="4F5154"/>
          <w:spacing w:val="-9"/>
        </w:rPr>
        <w:t> </w:t>
      </w:r>
      <w:r>
        <w:rPr>
          <w:color w:val="4F5154"/>
        </w:rPr>
        <w:t>tools.</w:t>
      </w:r>
      <w:r>
        <w:rPr/>
      </w:r>
    </w:p>
    <w:p>
      <w:pPr>
        <w:pStyle w:val="BodyText"/>
        <w:spacing w:line="220" w:lineRule="exact" w:before="171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Developer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JDeveloper,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Java</w:t>
      </w:r>
      <w:r>
        <w:rPr>
          <w:color w:val="4F5154"/>
          <w:spacing w:val="-8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tool</w:t>
      </w:r>
      <w:r>
        <w:rPr>
          <w:color w:val="4F5154"/>
          <w:spacing w:val="-6"/>
        </w:rPr>
        <w:t> </w:t>
      </w:r>
      <w:r>
        <w:rPr>
          <w:color w:val="4F5154"/>
        </w:rPr>
        <w:t>suite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modeling,</w:t>
      </w:r>
      <w:r>
        <w:rPr>
          <w:color w:val="4F5154"/>
          <w:spacing w:val="-6"/>
        </w:rPr>
        <w:t> </w:t>
      </w:r>
      <w:r>
        <w:rPr>
          <w:color w:val="4F5154"/>
        </w:rPr>
        <w:t>building,</w:t>
      </w:r>
      <w:r>
        <w:rPr>
          <w:color w:val="4F5154"/>
          <w:spacing w:val="-8"/>
        </w:rPr>
        <w:t> </w:t>
      </w:r>
      <w:r>
        <w:rPr>
          <w:color w:val="4F5154"/>
        </w:rPr>
        <w:t>debugging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testing</w:t>
      </w:r>
      <w:r>
        <w:rPr>
          <w:color w:val="4F5154"/>
          <w:spacing w:val="-7"/>
        </w:rPr>
        <w:t> </w:t>
      </w:r>
      <w:r>
        <w:rPr>
          <w:color w:val="4F5154"/>
        </w:rPr>
        <w:t>enterprise-class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applications.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contains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Designer,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tool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allows</w:t>
      </w:r>
      <w:r>
        <w:rPr>
          <w:color w:val="4F5154"/>
          <w:spacing w:val="-6"/>
        </w:rPr>
        <w:t> </w:t>
      </w:r>
      <w:r>
        <w:rPr>
          <w:color w:val="4F5154"/>
        </w:rPr>
        <w:t>developers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model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processes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automatically</w:t>
      </w:r>
      <w:r>
        <w:rPr>
          <w:color w:val="4F5154"/>
          <w:spacing w:val="85"/>
          <w:w w:val="99"/>
        </w:rPr>
        <w:t> </w:t>
      </w:r>
      <w:r>
        <w:rPr>
          <w:color w:val="4F5154"/>
        </w:rPr>
        <w:t>generates</w:t>
      </w:r>
      <w:r>
        <w:rPr>
          <w:color w:val="4F5154"/>
          <w:spacing w:val="-7"/>
        </w:rPr>
        <w:t> </w:t>
      </w:r>
      <w:r>
        <w:rPr>
          <w:color w:val="4F5154"/>
        </w:rPr>
        <w:t>enterprise</w:t>
      </w:r>
      <w:r>
        <w:rPr>
          <w:color w:val="4F5154"/>
          <w:spacing w:val="-8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applications,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Forms</w:t>
      </w:r>
      <w:r>
        <w:rPr>
          <w:color w:val="4F5154"/>
          <w:spacing w:val="-7"/>
        </w:rPr>
        <w:t> </w:t>
      </w:r>
      <w:r>
        <w:rPr>
          <w:color w:val="4F5154"/>
        </w:rPr>
        <w:t>Developer,</w:t>
      </w:r>
      <w:r>
        <w:rPr>
          <w:color w:val="4F5154"/>
          <w:spacing w:val="-8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tool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building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deployed</w:t>
      </w:r>
      <w:r>
        <w:rPr>
          <w:color w:val="4F5154"/>
          <w:spacing w:val="-7"/>
        </w:rPr>
        <w:t> </w:t>
      </w:r>
      <w:r>
        <w:rPr>
          <w:color w:val="4F5154"/>
        </w:rPr>
        <w:t>unchanged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both</w:t>
      </w:r>
      <w:r>
        <w:rPr>
          <w:color w:val="4F5154"/>
          <w:spacing w:val="-7"/>
        </w:rPr>
        <w:t> </w:t>
      </w:r>
      <w:r>
        <w:rPr>
          <w:color w:val="4F5154"/>
        </w:rPr>
        <w:t>internet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client/server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7"/>
        </w:rPr>
        <w:t> </w:t>
      </w:r>
      <w:r>
        <w:rPr>
          <w:color w:val="4F5154"/>
        </w:rPr>
        <w:t>environments.</w:t>
      </w:r>
      <w:r>
        <w:rPr/>
      </w:r>
    </w:p>
    <w:p>
      <w:pPr>
        <w:spacing w:before="158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Oracle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Collaboration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Suite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1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introduced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Collaboration</w:t>
      </w:r>
      <w:r>
        <w:rPr>
          <w:color w:val="4F5154"/>
          <w:spacing w:val="-6"/>
        </w:rPr>
        <w:t> </w:t>
      </w:r>
      <w:r>
        <w:rPr>
          <w:color w:val="4F5154"/>
        </w:rPr>
        <w:t>Suite,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single,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integrated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manages</w:t>
      </w:r>
      <w:r>
        <w:rPr>
          <w:color w:val="4F5154"/>
          <w:spacing w:val="-6"/>
        </w:rPr>
        <w:t> </w:t>
      </w:r>
      <w:r>
        <w:rPr>
          <w:color w:val="4F5154"/>
        </w:rPr>
        <w:t>email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voicemail</w:t>
      </w:r>
      <w:r>
        <w:rPr>
          <w:color w:val="4F5154"/>
          <w:spacing w:val="-5"/>
        </w:rPr>
        <w:t> </w:t>
      </w:r>
      <w:r>
        <w:rPr>
          <w:color w:val="4F5154"/>
        </w:rPr>
        <w:t>messages,</w:t>
      </w:r>
      <w:r>
        <w:rPr>
          <w:color w:val="4F5154"/>
          <w:spacing w:val="-8"/>
        </w:rPr>
        <w:t> </w:t>
      </w:r>
      <w:r>
        <w:rPr>
          <w:color w:val="4F5154"/>
        </w:rPr>
        <w:t>facsimiles,</w:t>
      </w:r>
      <w:r>
        <w:rPr>
          <w:color w:val="4F5154"/>
          <w:spacing w:val="44"/>
          <w:w w:val="99"/>
        </w:rPr>
        <w:t> </w:t>
      </w:r>
      <w:r>
        <w:rPr>
          <w:color w:val="4F5154"/>
        </w:rPr>
        <w:t>calendaring,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</w:t>
      </w:r>
      <w:r>
        <w:rPr>
          <w:color w:val="4F5154"/>
          <w:spacing w:val="-6"/>
        </w:rPr>
        <w:t> </w:t>
      </w:r>
      <w:r>
        <w:rPr>
          <w:color w:val="4F5154"/>
        </w:rPr>
        <w:t>sharing,</w:t>
      </w:r>
      <w:r>
        <w:rPr>
          <w:color w:val="4F5154"/>
          <w:spacing w:val="-6"/>
        </w:rPr>
        <w:t> </w:t>
      </w:r>
      <w:r>
        <w:rPr>
          <w:color w:val="4F5154"/>
        </w:rPr>
        <w:t>search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workflow.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Collaboration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centralizes</w:t>
      </w:r>
      <w:r>
        <w:rPr>
          <w:color w:val="4F5154"/>
          <w:spacing w:val="-7"/>
        </w:rPr>
        <w:t> </w:t>
      </w:r>
      <w:r>
        <w:rPr>
          <w:color w:val="4F5154"/>
        </w:rPr>
        <w:t>administration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lowers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consolidating</w:t>
      </w:r>
      <w:r>
        <w:rPr>
          <w:color w:val="4F5154"/>
          <w:spacing w:val="-6"/>
        </w:rPr>
        <w:t> </w:t>
      </w:r>
      <w:r>
        <w:rPr>
          <w:color w:val="4F5154"/>
        </w:rPr>
        <w:t>email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file</w:t>
      </w:r>
      <w:r>
        <w:rPr>
          <w:color w:val="4F5154"/>
          <w:spacing w:val="-7"/>
        </w:rPr>
        <w:t> </w:t>
      </w:r>
      <w:r>
        <w:rPr>
          <w:color w:val="4F5154"/>
        </w:rPr>
        <w:t>servers.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Collaboration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built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9i</w:t>
      </w:r>
      <w:r>
        <w:rPr>
          <w:rFonts w:ascii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9iAS</w:t>
      </w:r>
      <w:r>
        <w:rPr>
          <w:rFonts w:ascii="Times New Roman"/>
          <w:i/>
          <w:color w:val="4F5154"/>
          <w:spacing w:val="-4"/>
        </w:rPr>
        <w:t> </w:t>
      </w:r>
      <w:r>
        <w:rPr>
          <w:color w:val="4F5154"/>
        </w:rPr>
        <w:t>,</w:t>
      </w:r>
      <w:r>
        <w:rPr>
          <w:color w:val="4F5154"/>
          <w:spacing w:val="-6"/>
        </w:rPr>
        <w:t> </w:t>
      </w:r>
      <w:r>
        <w:rPr>
          <w:color w:val="4F5154"/>
        </w:rPr>
        <w:t>supports</w:t>
      </w:r>
      <w:r>
        <w:rPr>
          <w:color w:val="4F5154"/>
          <w:spacing w:val="-3"/>
        </w:rPr>
        <w:t> </w:t>
      </w:r>
      <w:r>
        <w:rPr>
          <w:color w:val="4F5154"/>
        </w:rPr>
        <w:t>enterprise-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scale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implementations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offers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high-availability</w:t>
      </w:r>
      <w:r>
        <w:rPr>
          <w:color w:val="4F5154"/>
          <w:spacing w:val="-8"/>
        </w:rPr>
        <w:t> </w:t>
      </w:r>
      <w:r>
        <w:rPr>
          <w:color w:val="4F5154"/>
        </w:rPr>
        <w:t>features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like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rapid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server</w:t>
      </w:r>
      <w:r>
        <w:rPr>
          <w:color w:val="4F5154"/>
          <w:spacing w:val="-6"/>
        </w:rPr>
        <w:t> </w:t>
      </w:r>
      <w:r>
        <w:rPr>
          <w:color w:val="4F5154"/>
        </w:rPr>
        <w:t>failover,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disaster</w:t>
      </w:r>
      <w:r>
        <w:rPr>
          <w:color w:val="4F5154"/>
          <w:spacing w:val="-8"/>
        </w:rPr>
        <w:t> </w:t>
      </w:r>
      <w:r>
        <w:rPr>
          <w:color w:val="4F5154"/>
        </w:rPr>
        <w:t>recovery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automated</w:t>
      </w:r>
      <w:r>
        <w:rPr>
          <w:color w:val="4F5154"/>
          <w:spacing w:val="-6"/>
        </w:rPr>
        <w:t> </w:t>
      </w:r>
      <w:r>
        <w:rPr>
          <w:color w:val="4F5154"/>
        </w:rPr>
        <w:t>backup.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Applications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left="140" w:right="307"/>
        <w:jc w:val="left"/>
      </w:pP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</w:rPr>
        <w:t>Release</w:t>
      </w:r>
      <w:r>
        <w:rPr>
          <w:color w:val="4F5154"/>
          <w:spacing w:val="-6"/>
        </w:rPr>
        <w:t> </w:t>
      </w:r>
      <w:r>
        <w:rPr>
          <w:color w:val="4F5154"/>
        </w:rPr>
        <w:t>11</w:t>
      </w:r>
      <w:r>
        <w:rPr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i</w:t>
      </w:r>
      <w:r>
        <w:rPr>
          <w:rFonts w:ascii="Times New Roman"/>
          <w:i/>
          <w:color w:val="4F5154"/>
          <w:spacing w:val="-6"/>
        </w:rPr>
        <w:t> </w:t>
      </w:r>
      <w:r>
        <w:rPr>
          <w:color w:val="4F5154"/>
          <w:spacing w:val="-1"/>
        </w:rPr>
        <w:t>consists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integrated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internet-enabled</w:t>
      </w:r>
      <w:r>
        <w:rPr>
          <w:color w:val="4F5154"/>
          <w:spacing w:val="-6"/>
        </w:rPr>
        <w:t> </w:t>
      </w:r>
      <w:r>
        <w:rPr>
          <w:color w:val="4F5154"/>
        </w:rPr>
        <w:t>set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marketing,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sales,</w:t>
      </w:r>
      <w:r>
        <w:rPr>
          <w:color w:val="4F5154"/>
          <w:spacing w:val="-7"/>
        </w:rPr>
        <w:t> </w:t>
      </w:r>
      <w:r>
        <w:rPr>
          <w:color w:val="4F5154"/>
        </w:rPr>
        <w:t>order</w:t>
      </w:r>
      <w:r>
        <w:rPr>
          <w:color w:val="4F5154"/>
          <w:spacing w:val="-5"/>
        </w:rPr>
        <w:t> </w:t>
      </w:r>
      <w:r>
        <w:rPr>
          <w:color w:val="4F5154"/>
        </w:rPr>
        <w:t>management,</w:t>
      </w:r>
      <w:r>
        <w:rPr>
          <w:color w:val="4F5154"/>
          <w:spacing w:val="-5"/>
        </w:rPr>
        <w:t> </w:t>
      </w:r>
      <w:r>
        <w:rPr>
          <w:color w:val="4F5154"/>
        </w:rPr>
        <w:t>procurement,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supply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chain,</w:t>
      </w:r>
      <w:r>
        <w:rPr>
          <w:color w:val="4F5154"/>
          <w:spacing w:val="-6"/>
        </w:rPr>
        <w:t> </w:t>
      </w:r>
      <w:r>
        <w:rPr>
          <w:color w:val="4F5154"/>
        </w:rPr>
        <w:t>manufacturing,</w:t>
      </w:r>
      <w:r>
        <w:rPr>
          <w:color w:val="4F5154"/>
          <w:spacing w:val="-9"/>
        </w:rPr>
        <w:t> </w:t>
      </w:r>
      <w:r>
        <w:rPr>
          <w:color w:val="4F5154"/>
        </w:rPr>
        <w:t>service,</w:t>
      </w:r>
      <w:r>
        <w:rPr>
          <w:color w:val="4F5154"/>
          <w:spacing w:val="-6"/>
        </w:rPr>
        <w:t> </w:t>
      </w:r>
      <w:r>
        <w:rPr>
          <w:color w:val="4F5154"/>
        </w:rPr>
        <w:t>human</w:t>
      </w:r>
      <w:r>
        <w:rPr>
          <w:color w:val="4F5154"/>
          <w:spacing w:val="-5"/>
        </w:rPr>
        <w:t> </w:t>
      </w:r>
      <w:r>
        <w:rPr>
          <w:color w:val="4F5154"/>
        </w:rPr>
        <w:t>resources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projects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enterprise.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0" w:lineRule="exact"/>
        <w:ind w:right="34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offered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entire</w:t>
      </w:r>
      <w:r>
        <w:rPr>
          <w:color w:val="4F5154"/>
          <w:spacing w:val="-6"/>
        </w:rPr>
        <w:t> </w:t>
      </w:r>
      <w:r>
        <w:rPr>
          <w:color w:val="4F5154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component</w:t>
      </w:r>
      <w:r>
        <w:rPr>
          <w:color w:val="4F5154"/>
          <w:spacing w:val="-5"/>
        </w:rPr>
        <w:t> </w:t>
      </w:r>
      <w:r>
        <w:rPr>
          <w:color w:val="4F5154"/>
        </w:rPr>
        <w:t>basis,</w:t>
      </w:r>
      <w:r>
        <w:rPr>
          <w:color w:val="4F5154"/>
          <w:spacing w:val="-7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integrated</w:t>
      </w:r>
      <w:r>
        <w:rPr>
          <w:color w:val="4F5154"/>
          <w:spacing w:val="-6"/>
        </w:rPr>
        <w:t> </w:t>
      </w:r>
      <w:r>
        <w:rPr>
          <w:color w:val="4F5154"/>
        </w:rPr>
        <w:t>enterprise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enables</w:t>
      </w:r>
      <w:r>
        <w:rPr>
          <w:color w:val="4F5154"/>
          <w:spacing w:val="-7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manage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cycles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global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solve</w:t>
      </w:r>
      <w:r>
        <w:rPr>
          <w:color w:val="4F5154"/>
          <w:spacing w:val="-7"/>
        </w:rPr>
        <w:t> </w:t>
      </w:r>
      <w:r>
        <w:rPr>
          <w:color w:val="4F5154"/>
        </w:rPr>
        <w:t>end-to-end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problems.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offers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family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7"/>
        </w:rPr>
        <w:t> </w:t>
      </w:r>
      <w:r>
        <w:rPr>
          <w:color w:val="4F5154"/>
        </w:rPr>
        <w:t>enable</w:t>
      </w:r>
      <w:r>
        <w:rPr>
          <w:color w:val="4F5154"/>
          <w:spacing w:val="-5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automate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discrete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procurement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order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cash.</w:t>
      </w:r>
      <w:r>
        <w:rPr/>
      </w:r>
    </w:p>
    <w:p>
      <w:pPr>
        <w:pStyle w:val="BodyText"/>
        <w:spacing w:line="224" w:lineRule="exact" w:before="165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utilizes</w:t>
      </w:r>
      <w:r>
        <w:rPr>
          <w:color w:val="4F5154"/>
          <w:spacing w:val="-7"/>
        </w:rPr>
        <w:t> </w:t>
      </w:r>
      <w:r>
        <w:rPr>
          <w:color w:val="4F5154"/>
        </w:rPr>
        <w:t>Oracle’s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full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“technology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stack”,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7"/>
        </w:rPr>
        <w:t> </w:t>
      </w:r>
      <w:r>
        <w:rPr>
          <w:color w:val="4F5154"/>
        </w:rPr>
        <w:t>database,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5"/>
        </w:rPr>
        <w:t> </w:t>
      </w:r>
      <w:r>
        <w:rPr>
          <w:color w:val="4F5154"/>
        </w:rPr>
        <w:t>server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developer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tools.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E-</w:t>
      </w:r>
      <w:r>
        <w:rPr>
          <w:color w:val="4F5154"/>
          <w:spacing w:val="135"/>
          <w:w w:val="99"/>
        </w:rPr>
        <w:t> </w:t>
      </w:r>
      <w:r>
        <w:rPr>
          <w:color w:val="4F5154"/>
          <w:spacing w:val="-1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open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architecture,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integrated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legacy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exist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customer’s</w:t>
      </w:r>
      <w:r>
        <w:rPr>
          <w:color w:val="4F5154"/>
          <w:spacing w:val="-6"/>
        </w:rPr>
        <w:t> </w:t>
      </w:r>
      <w:r>
        <w:rPr>
          <w:color w:val="4F5154"/>
        </w:rPr>
        <w:t>environment.</w:t>
      </w:r>
      <w:r>
        <w:rPr/>
      </w:r>
    </w:p>
    <w:p>
      <w:pPr>
        <w:pStyle w:val="BodyText"/>
        <w:spacing w:line="230" w:lineRule="auto" w:before="164"/>
        <w:ind w:right="30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</w:rPr>
        <w:t>combine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functionality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8"/>
        </w:rPr>
        <w:t> </w:t>
      </w:r>
      <w:r>
        <w:rPr>
          <w:color w:val="4F5154"/>
        </w:rPr>
        <w:t>innovative</w:t>
      </w:r>
      <w:r>
        <w:rPr>
          <w:color w:val="4F5154"/>
          <w:spacing w:val="-7"/>
        </w:rPr>
        <w:t> </w:t>
      </w:r>
      <w:r>
        <w:rPr>
          <w:color w:val="4F5154"/>
        </w:rPr>
        <w:t>technologies,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8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workflow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self-service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applications,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enable</w:t>
      </w:r>
      <w:r>
        <w:rPr>
          <w:color w:val="4F5154"/>
          <w:spacing w:val="-5"/>
        </w:rPr>
        <w:t> </w:t>
      </w:r>
      <w:r>
        <w:rPr>
          <w:color w:val="4F5154"/>
        </w:rPr>
        <w:t>users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their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providing</w:t>
      </w:r>
      <w:r>
        <w:rPr>
          <w:color w:val="4F5154"/>
          <w:spacing w:val="-6"/>
        </w:rPr>
        <w:t> </w:t>
      </w:r>
      <w:r>
        <w:rPr>
          <w:color w:val="4F5154"/>
        </w:rPr>
        <w:t>customers,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suppliers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self-service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access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both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processing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critical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</w:rPr>
        <w:t>information.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Self-service</w:t>
      </w:r>
      <w:r>
        <w:rPr>
          <w:color w:val="4F5154"/>
          <w:spacing w:val="-6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automate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variety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functions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customer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support,</w:t>
      </w:r>
      <w:r>
        <w:rPr>
          <w:color w:val="4F5154"/>
          <w:spacing w:val="-8"/>
        </w:rPr>
        <w:t> </w:t>
      </w:r>
      <w:r>
        <w:rPr>
          <w:color w:val="4F5154"/>
        </w:rPr>
        <w:t>procurement,</w:t>
      </w:r>
      <w:r>
        <w:rPr>
          <w:color w:val="4F5154"/>
          <w:spacing w:val="-7"/>
        </w:rPr>
        <w:t> </w:t>
      </w:r>
      <w:r>
        <w:rPr>
          <w:color w:val="4F5154"/>
        </w:rPr>
        <w:t>expense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reporting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reimbursement.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help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</w:rPr>
        <w:t>automate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improve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</w:rPr>
        <w:t>processes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marketing,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sales,</w:t>
      </w:r>
      <w:r>
        <w:rPr>
          <w:color w:val="4F5154"/>
          <w:spacing w:val="-7"/>
        </w:rPr>
        <w:t> </w:t>
      </w:r>
      <w:r>
        <w:rPr>
          <w:color w:val="4F5154"/>
        </w:rPr>
        <w:t>order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management,</w:t>
      </w:r>
      <w:r>
        <w:rPr>
          <w:color w:val="4F5154"/>
          <w:spacing w:val="-6"/>
        </w:rPr>
        <w:t> </w:t>
      </w:r>
      <w:r>
        <w:rPr>
          <w:color w:val="4F5154"/>
        </w:rPr>
        <w:t>procurement,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supply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chain,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manufacturing,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service,</w:t>
      </w:r>
      <w:r>
        <w:rPr>
          <w:color w:val="4F5154"/>
          <w:spacing w:val="-7"/>
        </w:rPr>
        <w:t> </w:t>
      </w:r>
      <w:r>
        <w:rPr>
          <w:color w:val="4F5154"/>
        </w:rPr>
        <w:t>human</w:t>
      </w:r>
      <w:r>
        <w:rPr>
          <w:color w:val="4F5154"/>
          <w:spacing w:val="-9"/>
        </w:rPr>
        <w:t> </w:t>
      </w:r>
      <w:r>
        <w:rPr>
          <w:color w:val="4F5154"/>
        </w:rPr>
        <w:t>resources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10"/>
        </w:rPr>
        <w:t> </w:t>
      </w:r>
      <w:r>
        <w:rPr>
          <w:color w:val="4F5154"/>
        </w:rPr>
        <w:t>projects.</w:t>
      </w:r>
      <w:r>
        <w:rPr/>
      </w:r>
    </w:p>
    <w:p>
      <w:pPr>
        <w:pStyle w:val="BodyText"/>
        <w:spacing w:line="231" w:lineRule="auto" w:before="167"/>
        <w:ind w:right="231"/>
        <w:jc w:val="both"/>
      </w:pP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30</w:t>
      </w:r>
      <w:r>
        <w:rPr>
          <w:color w:val="4F5154"/>
          <w:spacing w:val="-6"/>
        </w:rPr>
        <w:t> </w:t>
      </w:r>
      <w:r>
        <w:rPr>
          <w:color w:val="4F5154"/>
        </w:rPr>
        <w:t>languages,</w:t>
      </w:r>
      <w:r>
        <w:rPr>
          <w:color w:val="4F5154"/>
          <w:spacing w:val="-7"/>
        </w:rPr>
        <w:t> </w:t>
      </w:r>
      <w:r>
        <w:rPr>
          <w:color w:val="4F5154"/>
        </w:rPr>
        <w:t>Oracle’s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companies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operate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multiple</w:t>
      </w:r>
      <w:r>
        <w:rPr>
          <w:color w:val="4F5154"/>
          <w:spacing w:val="-5"/>
        </w:rPr>
        <w:t> </w:t>
      </w:r>
      <w:r>
        <w:rPr>
          <w:color w:val="4F5154"/>
        </w:rPr>
        <w:t>currencies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26"/>
          <w:w w:val="99"/>
        </w:rPr>
        <w:t> </w:t>
      </w:r>
      <w:r>
        <w:rPr>
          <w:color w:val="4F5154"/>
          <w:spacing w:val="-1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both</w:t>
      </w:r>
      <w:r>
        <w:rPr>
          <w:color w:val="4F5154"/>
          <w:spacing w:val="-5"/>
        </w:rPr>
        <w:t> </w:t>
      </w:r>
      <w:r>
        <w:rPr>
          <w:color w:val="4F5154"/>
        </w:rPr>
        <w:t>global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practices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requirements.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offer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5"/>
        </w:rPr>
        <w:t> </w:t>
      </w:r>
      <w:r>
        <w:rPr>
          <w:color w:val="4F5154"/>
        </w:rPr>
        <w:t>who</w:t>
      </w:r>
      <w:r>
        <w:rPr>
          <w:color w:val="4F5154"/>
          <w:spacing w:val="-4"/>
        </w:rPr>
        <w:t> </w:t>
      </w:r>
      <w:r>
        <w:rPr>
          <w:color w:val="4F5154"/>
        </w:rPr>
        <w:t>choose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install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own</w:t>
      </w:r>
      <w:r>
        <w:rPr>
          <w:color w:val="4F5154"/>
          <w:spacing w:val="-5"/>
        </w:rPr>
        <w:t> </w:t>
      </w:r>
      <w:r>
        <w:rPr>
          <w:color w:val="4F5154"/>
        </w:rPr>
        <w:t>hardware,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outsourcing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permit</w:t>
      </w:r>
      <w:r>
        <w:rPr>
          <w:color w:val="4F5154"/>
          <w:spacing w:val="-5"/>
        </w:rPr>
        <w:t> </w:t>
      </w:r>
      <w:r>
        <w:rPr>
          <w:color w:val="4F5154"/>
        </w:rPr>
        <w:t>web</w:t>
      </w:r>
      <w:r>
        <w:rPr>
          <w:color w:val="4F5154"/>
          <w:spacing w:val="-6"/>
        </w:rPr>
        <w:t> </w:t>
      </w:r>
      <w:r>
        <w:rPr>
          <w:color w:val="4F5154"/>
        </w:rPr>
        <w:t>browser</w:t>
      </w:r>
      <w:r>
        <w:rPr>
          <w:color w:val="4F5154"/>
          <w:spacing w:val="-6"/>
        </w:rPr>
        <w:t> </w:t>
      </w:r>
      <w:r>
        <w:rPr>
          <w:color w:val="4F5154"/>
        </w:rPr>
        <w:t>access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hosted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operate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manage.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>
          <w:color w:val="4F5154"/>
          <w:spacing w:val="-10"/>
        </w:rPr>
        <w:t> </w:t>
      </w:r>
      <w:r>
        <w:rPr>
          <w:color w:val="4F5154"/>
        </w:rPr>
        <w:t>Updates</w:t>
      </w:r>
      <w:r>
        <w:rPr>
          <w:b w:val="0"/>
        </w:rPr>
      </w:r>
    </w:p>
    <w:p>
      <w:pPr>
        <w:pStyle w:val="BodyText"/>
        <w:spacing w:line="220" w:lineRule="exact" w:before="167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classify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activities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</w:rPr>
        <w:t>two</w:t>
      </w:r>
      <w:r>
        <w:rPr>
          <w:color w:val="4F5154"/>
          <w:spacing w:val="-6"/>
        </w:rPr>
        <w:t> </w:t>
      </w:r>
      <w:r>
        <w:rPr>
          <w:color w:val="4F5154"/>
        </w:rPr>
        <w:t>categories: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represent</w:t>
      </w:r>
      <w:r>
        <w:rPr>
          <w:color w:val="4F5154"/>
          <w:spacing w:val="-5"/>
        </w:rPr>
        <w:t> </w:t>
      </w:r>
      <w:r>
        <w:rPr>
          <w:color w:val="4F5154"/>
        </w:rPr>
        <w:t>fees</w:t>
      </w:r>
      <w:r>
        <w:rPr>
          <w:color w:val="4F5154"/>
          <w:spacing w:val="-7"/>
        </w:rPr>
        <w:t> </w:t>
      </w:r>
      <w:r>
        <w:rPr>
          <w:color w:val="4F5154"/>
        </w:rPr>
        <w:t>earned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licensing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software.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represent</w:t>
      </w:r>
      <w:r>
        <w:rPr>
          <w:color w:val="4F5154"/>
          <w:spacing w:val="-5"/>
        </w:rPr>
        <w:t> </w:t>
      </w:r>
      <w:r>
        <w:rPr>
          <w:color w:val="4F5154"/>
        </w:rPr>
        <w:t>fees</w:t>
      </w:r>
      <w:r>
        <w:rPr>
          <w:color w:val="4F5154"/>
          <w:spacing w:val="-7"/>
        </w:rPr>
        <w:t> </w:t>
      </w:r>
      <w:r>
        <w:rPr>
          <w:color w:val="4F5154"/>
        </w:rPr>
        <w:t>earned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granting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upgrades,</w:t>
      </w:r>
      <w:r>
        <w:rPr>
          <w:color w:val="4F5154"/>
          <w:spacing w:val="-5"/>
        </w:rPr>
        <w:t> </w:t>
      </w:r>
      <w:r>
        <w:rPr>
          <w:color w:val="4F5154"/>
        </w:rPr>
        <w:t>maintenance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releases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patches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year.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fees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>
          <w:color w:val="4F5154"/>
          <w:spacing w:val="-6"/>
        </w:rPr>
        <w:t> </w:t>
      </w:r>
      <w:r>
        <w:rPr>
          <w:color w:val="4F5154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support.</w:t>
      </w:r>
      <w:r>
        <w:rPr/>
      </w:r>
    </w:p>
    <w:p>
      <w:pPr>
        <w:pStyle w:val="BodyText"/>
        <w:spacing w:line="231" w:lineRule="auto" w:before="165"/>
        <w:ind w:right="42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majority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5"/>
        </w:rPr>
        <w:t> </w:t>
      </w:r>
      <w:r>
        <w:rPr>
          <w:color w:val="4F5154"/>
        </w:rPr>
        <w:t>licensing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software.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majority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renew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updates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annually.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25%,</w:t>
      </w:r>
      <w:r>
        <w:rPr>
          <w:color w:val="4F5154"/>
          <w:spacing w:val="-3"/>
        </w:rPr>
        <w:t> </w:t>
      </w:r>
      <w:r>
        <w:rPr>
          <w:color w:val="4F5154"/>
        </w:rPr>
        <w:t>20%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18%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2000,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grew</w:t>
      </w:r>
      <w:r>
        <w:rPr>
          <w:color w:val="4F5154"/>
          <w:spacing w:val="-5"/>
        </w:rPr>
        <w:t> </w:t>
      </w:r>
      <w:r>
        <w:rPr>
          <w:color w:val="4F5154"/>
        </w:rPr>
        <w:t>9%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21%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2001,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114"/>
          <w:w w:val="99"/>
        </w:rPr>
        <w:t> </w:t>
      </w:r>
      <w:r>
        <w:rPr>
          <w:color w:val="4F5154"/>
        </w:rPr>
        <w:t>represent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recurring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source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grow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installed</w:t>
      </w:r>
      <w:r>
        <w:rPr>
          <w:color w:val="4F5154"/>
          <w:spacing w:val="-3"/>
        </w:rPr>
        <w:t> </w:t>
      </w:r>
      <w:r>
        <w:rPr>
          <w:color w:val="4F5154"/>
        </w:rPr>
        <w:t>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licenses</w:t>
      </w:r>
      <w:r>
        <w:rPr>
          <w:color w:val="4F5154"/>
          <w:spacing w:val="-5"/>
        </w:rPr>
        <w:t> </w:t>
      </w:r>
      <w:r>
        <w:rPr>
          <w:color w:val="4F5154"/>
        </w:rPr>
        <w:t>continues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expand.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“Results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101"/>
          <w:w w:val="99"/>
        </w:rPr>
        <w:t> </w:t>
      </w:r>
      <w:r>
        <w:rPr>
          <w:color w:val="4F5154"/>
        </w:rPr>
        <w:t>Operations”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more</w:t>
      </w:r>
      <w:r>
        <w:rPr>
          <w:color w:val="4F5154"/>
          <w:spacing w:val="-7"/>
        </w:rPr>
        <w:t> </w:t>
      </w:r>
      <w:r>
        <w:rPr>
          <w:color w:val="4F5154"/>
        </w:rPr>
        <w:t>complete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updates.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Services</w:t>
      </w:r>
      <w:r>
        <w:rPr>
          <w:b w:val="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Consulting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right="345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trained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</w:rPr>
        <w:t>who</w:t>
      </w:r>
      <w:r>
        <w:rPr>
          <w:color w:val="4F5154"/>
          <w:spacing w:val="-4"/>
        </w:rPr>
        <w:t> </w:t>
      </w:r>
      <w:r>
        <w:rPr>
          <w:color w:val="4F5154"/>
        </w:rPr>
        <w:t>offer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most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offices</w:t>
      </w:r>
      <w:r>
        <w:rPr>
          <w:color w:val="4F5154"/>
          <w:spacing w:val="-6"/>
        </w:rPr>
        <w:t> </w:t>
      </w:r>
      <w:r>
        <w:rPr>
          <w:color w:val="4F5154"/>
        </w:rPr>
        <w:t>around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world.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Consultants</w:t>
      </w:r>
      <w:r>
        <w:rPr>
          <w:color w:val="4F5154"/>
          <w:spacing w:val="-6"/>
        </w:rPr>
        <w:t> </w:t>
      </w:r>
      <w:r>
        <w:rPr>
          <w:color w:val="4F5154"/>
        </w:rPr>
        <w:t>supplement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offerings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providing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assist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technology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products.</w:t>
      </w:r>
      <w:r>
        <w:rPr>
          <w:color w:val="4F5154"/>
          <w:spacing w:val="-8"/>
        </w:rPr>
        <w:t> </w:t>
      </w:r>
      <w:r>
        <w:rPr>
          <w:color w:val="4F5154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represented</w:t>
      </w:r>
      <w:r>
        <w:rPr>
          <w:color w:val="4F5154"/>
          <w:spacing w:val="-5"/>
        </w:rPr>
        <w:t> </w:t>
      </w:r>
      <w:r>
        <w:rPr>
          <w:color w:val="4F5154"/>
        </w:rPr>
        <w:t>20%,</w:t>
      </w:r>
      <w:r>
        <w:rPr>
          <w:color w:val="4F5154"/>
          <w:spacing w:val="-7"/>
        </w:rPr>
        <w:t> </w:t>
      </w:r>
      <w:r>
        <w:rPr>
          <w:color w:val="4F5154"/>
        </w:rPr>
        <w:t>21%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23%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8"/>
        </w:rPr>
        <w:t> </w:t>
      </w:r>
      <w:r>
        <w:rPr>
          <w:color w:val="4F5154"/>
        </w:rPr>
        <w:t>respectively.</w:t>
      </w:r>
      <w:r>
        <w:rPr/>
      </w:r>
    </w:p>
    <w:p>
      <w:pPr>
        <w:spacing w:before="158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Support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right="219"/>
        <w:jc w:val="left"/>
      </w:pPr>
      <w:r>
        <w:rPr>
          <w:color w:val="4F5154"/>
          <w:spacing w:val="-1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both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services,</w:t>
      </w:r>
      <w:r>
        <w:rPr>
          <w:color w:val="4F5154"/>
          <w:spacing w:val="-4"/>
        </w:rPr>
        <w:t> </w:t>
      </w:r>
      <w:r>
        <w:rPr>
          <w:color w:val="4F5154"/>
        </w:rPr>
        <w:t>represented</w:t>
      </w:r>
      <w:r>
        <w:rPr>
          <w:color w:val="4F5154"/>
          <w:spacing w:val="-4"/>
        </w:rPr>
        <w:t> </w:t>
      </w:r>
      <w:r>
        <w:rPr>
          <w:color w:val="4F5154"/>
        </w:rPr>
        <w:t>40%,</w:t>
      </w:r>
      <w:r>
        <w:rPr>
          <w:color w:val="4F5154"/>
          <w:spacing w:val="-7"/>
        </w:rPr>
        <w:t> </w:t>
      </w:r>
      <w:r>
        <w:rPr>
          <w:color w:val="4F5154"/>
        </w:rPr>
        <w:t>33%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29%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94"/>
          <w:w w:val="99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0" w:lineRule="exact"/>
        <w:ind w:right="307"/>
        <w:jc w:val="left"/>
      </w:pP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comprised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customers’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updates,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give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upgrades,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maintenance</w:t>
      </w:r>
      <w:r>
        <w:rPr>
          <w:color w:val="4F5154"/>
          <w:spacing w:val="-7"/>
        </w:rPr>
        <w:t> </w:t>
      </w:r>
      <w:r>
        <w:rPr>
          <w:color w:val="4F5154"/>
        </w:rPr>
        <w:t>releases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patches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released</w:t>
      </w:r>
      <w:r>
        <w:rPr>
          <w:color w:val="4F5154"/>
          <w:spacing w:val="-4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term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year.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represented</w:t>
      </w:r>
      <w:r>
        <w:rPr>
          <w:color w:val="4F5154"/>
          <w:spacing w:val="-6"/>
        </w:rPr>
        <w:t> </w:t>
      </w:r>
      <w:r>
        <w:rPr>
          <w:color w:val="4F5154"/>
        </w:rPr>
        <w:t>25%,</w:t>
      </w:r>
      <w:r>
        <w:rPr>
          <w:color w:val="4F5154"/>
          <w:spacing w:val="-4"/>
        </w:rPr>
        <w:t> </w:t>
      </w:r>
      <w:r>
        <w:rPr>
          <w:color w:val="4F5154"/>
        </w:rPr>
        <w:t>20%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18%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8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</w:rPr>
        <w:t>respectively.</w:t>
      </w:r>
      <w:r>
        <w:rPr/>
      </w:r>
    </w:p>
    <w:p>
      <w:pPr>
        <w:pStyle w:val="BodyText"/>
        <w:spacing w:line="231" w:lineRule="auto" w:before="165"/>
        <w:ind w:right="34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remainder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comprised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access,</w:t>
      </w:r>
      <w:r>
        <w:rPr>
          <w:color w:val="4F5154"/>
          <w:spacing w:val="-7"/>
        </w:rPr>
        <w:t> </w:t>
      </w:r>
      <w:r>
        <w:rPr>
          <w:color w:val="4F5154"/>
        </w:rPr>
        <w:t>telephone</w:t>
      </w:r>
      <w:r>
        <w:rPr>
          <w:color w:val="4F5154"/>
          <w:spacing w:val="-5"/>
        </w:rPr>
        <w:t> </w:t>
      </w:r>
      <w:r>
        <w:rPr>
          <w:color w:val="4F5154"/>
        </w:rPr>
        <w:t>access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onsite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access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technical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7"/>
        </w:rPr>
        <w:t> </w:t>
      </w:r>
      <w:r>
        <w:rPr>
          <w:color w:val="4F5154"/>
        </w:rPr>
        <w:t>personnel.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7"/>
        </w:rPr>
        <w:t> </w:t>
      </w:r>
      <w:r>
        <w:rPr>
          <w:color w:val="4F5154"/>
        </w:rPr>
        <w:t>organization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8"/>
        </w:rPr>
        <w:t> </w:t>
      </w:r>
      <w:r>
        <w:rPr>
          <w:color w:val="4F5154"/>
        </w:rPr>
        <w:t>offers</w:t>
      </w:r>
      <w:r>
        <w:rPr>
          <w:color w:val="4F5154"/>
          <w:spacing w:val="-7"/>
        </w:rPr>
        <w:t> </w:t>
      </w:r>
      <w:r>
        <w:rPr>
          <w:color w:val="4F5154"/>
        </w:rPr>
        <w:t>advanced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7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5"/>
        </w:rPr>
        <w:t> </w:t>
      </w:r>
      <w:r>
        <w:rPr>
          <w:color w:val="4F5154"/>
        </w:rPr>
        <w:t>remote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administration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</w:rPr>
        <w:t>monitoring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tuning.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offices,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four</w:t>
      </w:r>
      <w:r>
        <w:rPr>
          <w:color w:val="4F5154"/>
          <w:spacing w:val="-4"/>
        </w:rPr>
        <w:t> </w:t>
      </w:r>
      <w:r>
        <w:rPr>
          <w:color w:val="4F5154"/>
        </w:rPr>
        <w:t>global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centers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located</w:t>
      </w:r>
      <w:r>
        <w:rPr>
          <w:color w:val="4F5154"/>
          <w:spacing w:val="-4"/>
        </w:rPr>
        <w:t> </w:t>
      </w:r>
      <w:r>
        <w:rPr>
          <w:color w:val="4F5154"/>
        </w:rPr>
        <w:t>around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world.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represented</w:t>
      </w:r>
      <w:r>
        <w:rPr>
          <w:color w:val="4F5154"/>
          <w:spacing w:val="-4"/>
        </w:rPr>
        <w:t> </w:t>
      </w:r>
      <w:r>
        <w:rPr>
          <w:color w:val="4F5154"/>
        </w:rPr>
        <w:t>15%,</w:t>
      </w:r>
      <w:r>
        <w:rPr>
          <w:color w:val="4F5154"/>
          <w:spacing w:val="-7"/>
        </w:rPr>
        <w:t> </w:t>
      </w:r>
      <w:r>
        <w:rPr>
          <w:color w:val="4F5154"/>
        </w:rPr>
        <w:t>13%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11%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respectively.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Education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166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offer</w:t>
      </w:r>
      <w:r>
        <w:rPr>
          <w:color w:val="4F5154"/>
          <w:spacing w:val="-5"/>
        </w:rPr>
        <w:t> </w:t>
      </w:r>
      <w:r>
        <w:rPr>
          <w:color w:val="4F5154"/>
        </w:rPr>
        <w:t>customers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instructor-led,</w:t>
      </w:r>
      <w:r>
        <w:rPr>
          <w:color w:val="4F5154"/>
          <w:spacing w:val="-5"/>
        </w:rPr>
        <w:t> </w:t>
      </w:r>
      <w:r>
        <w:rPr>
          <w:color w:val="4F5154"/>
        </w:rPr>
        <w:t>media-based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internet-based</w:t>
      </w:r>
      <w:r>
        <w:rPr>
          <w:color w:val="4F5154"/>
          <w:spacing w:val="-7"/>
        </w:rPr>
        <w:t> </w:t>
      </w:r>
      <w:r>
        <w:rPr>
          <w:color w:val="4F5154"/>
        </w:rPr>
        <w:t>training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use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products.</w:t>
      </w:r>
      <w:r>
        <w:rPr>
          <w:color w:val="4F5154"/>
          <w:spacing w:val="-7"/>
        </w:rPr>
        <w:t> </w:t>
      </w:r>
      <w:r>
        <w:rPr>
          <w:color w:val="4F5154"/>
        </w:rPr>
        <w:t>Education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represented</w:t>
      </w:r>
      <w:r>
        <w:rPr>
          <w:color w:val="4F5154"/>
          <w:spacing w:val="-5"/>
        </w:rPr>
        <w:t> </w:t>
      </w:r>
      <w:r>
        <w:rPr>
          <w:color w:val="4F5154"/>
        </w:rPr>
        <w:t>3%,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4%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5%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/>
      </w:r>
    </w:p>
    <w:p>
      <w:pPr>
        <w:spacing w:before="157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Oracle</w:t>
      </w:r>
      <w:r>
        <w:rPr>
          <w:rFonts w:ascii="Times New Roman"/>
          <w:i/>
          <w:color w:val="4F5154"/>
          <w:spacing w:val="-16"/>
          <w:sz w:val="20"/>
        </w:rPr>
        <w:t> </w:t>
      </w:r>
      <w:r>
        <w:rPr>
          <w:rFonts w:ascii="Times New Roman"/>
          <w:i/>
          <w:color w:val="4F5154"/>
          <w:sz w:val="20"/>
        </w:rPr>
        <w:t>Outsourcing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82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outsourcing</w:t>
      </w:r>
      <w:r>
        <w:rPr>
          <w:color w:val="4F5154"/>
          <w:spacing w:val="-7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offer</w:t>
      </w:r>
      <w:r>
        <w:rPr>
          <w:color w:val="4F5154"/>
          <w:spacing w:val="-7"/>
        </w:rPr>
        <w:t> </w:t>
      </w:r>
      <w:r>
        <w:rPr>
          <w:color w:val="4F5154"/>
        </w:rPr>
        <w:t>multi-featured</w:t>
      </w:r>
      <w:r>
        <w:rPr>
          <w:color w:val="4F5154"/>
          <w:spacing w:val="-8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maintenance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services.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9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outsourced</w:t>
      </w:r>
      <w:r>
        <w:rPr>
          <w:color w:val="4F5154"/>
          <w:spacing w:val="-8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50"/>
          <w:w w:val="99"/>
        </w:rPr>
        <w:t> </w:t>
      </w:r>
      <w:r>
        <w:rPr>
          <w:color w:val="4F5154"/>
        </w:rPr>
        <w:t>such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Suite,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Database,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Collaboration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Suite.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</w:rPr>
        <w:t>Outsourcing,</w:t>
      </w:r>
      <w:r>
        <w:rPr>
          <w:color w:val="4F5154"/>
          <w:spacing w:val="95"/>
          <w:w w:val="99"/>
        </w:rPr>
        <w:t> </w:t>
      </w:r>
      <w:r>
        <w:rPr>
          <w:color w:val="4F5154"/>
        </w:rPr>
        <w:t>customers</w:t>
      </w:r>
      <w:r>
        <w:rPr>
          <w:color w:val="4F5154"/>
          <w:spacing w:val="-8"/>
        </w:rPr>
        <w:t> </w:t>
      </w:r>
      <w:r>
        <w:rPr>
          <w:color w:val="4F5154"/>
        </w:rPr>
        <w:t>gain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7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through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standard</w:t>
      </w:r>
      <w:r>
        <w:rPr>
          <w:color w:val="4F5154"/>
          <w:spacing w:val="-8"/>
        </w:rPr>
        <w:t> </w:t>
      </w:r>
      <w:r>
        <w:rPr>
          <w:color w:val="4F5154"/>
        </w:rPr>
        <w:t>web</w:t>
      </w:r>
      <w:r>
        <w:rPr>
          <w:color w:val="4F5154"/>
          <w:spacing w:val="-5"/>
        </w:rPr>
        <w:t> </w:t>
      </w:r>
      <w:r>
        <w:rPr>
          <w:color w:val="4F5154"/>
        </w:rPr>
        <w:t>browser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network</w:t>
      </w:r>
      <w:r>
        <w:rPr>
          <w:color w:val="4F5154"/>
          <w:spacing w:val="-8"/>
        </w:rPr>
        <w:t> </w:t>
      </w:r>
      <w:r>
        <w:rPr>
          <w:color w:val="4F5154"/>
        </w:rPr>
        <w:t>connection.</w:t>
      </w:r>
      <w:r>
        <w:rPr>
          <w:color w:val="4F5154"/>
          <w:spacing w:val="-5"/>
        </w:rPr>
        <w:t> </w:t>
      </w:r>
      <w:r>
        <w:rPr>
          <w:color w:val="4F5154"/>
        </w:rPr>
        <w:t>Oracle’s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Outsourcing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administers,</w:t>
      </w:r>
      <w:r>
        <w:rPr>
          <w:color w:val="4F5154"/>
          <w:spacing w:val="-7"/>
        </w:rPr>
        <w:t> </w:t>
      </w:r>
      <w:r>
        <w:rPr>
          <w:color w:val="4F5154"/>
        </w:rPr>
        <w:t>manages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maintains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2"/>
        </w:rPr>
        <w:t> </w:t>
      </w:r>
      <w:r>
        <w:rPr>
          <w:color w:val="4F5154"/>
          <w:spacing w:val="-1"/>
        </w:rPr>
        <w:t>AS.</w:t>
      </w:r>
      <w:r>
        <w:rPr>
          <w:color w:val="4F5154"/>
          <w:spacing w:val="-4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3"/>
        </w:rPr>
        <w:t> </w:t>
      </w:r>
      <w:r>
        <w:rPr>
          <w:color w:val="4F5154"/>
        </w:rPr>
        <w:t>choose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</w:rPr>
        <w:t>servers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located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own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centers,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where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maintain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both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hardware,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they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place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manage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servers</w:t>
      </w:r>
      <w:r>
        <w:rPr>
          <w:color w:val="4F5154"/>
          <w:spacing w:val="-5"/>
        </w:rPr>
        <w:t> </w:t>
      </w:r>
      <w:r>
        <w:rPr>
          <w:color w:val="4F5154"/>
        </w:rPr>
        <w:t>they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using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5"/>
        </w:rPr>
        <w:t> </w:t>
      </w:r>
      <w:r>
        <w:rPr>
          <w:color w:val="4F5154"/>
        </w:rPr>
        <w:t>own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locations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qualified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third</w:t>
      </w:r>
      <w:r>
        <w:rPr>
          <w:color w:val="4F5154"/>
          <w:spacing w:val="-4"/>
        </w:rPr>
        <w:t> </w:t>
      </w:r>
      <w:r>
        <w:rPr>
          <w:color w:val="4F5154"/>
        </w:rPr>
        <w:t>party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locations,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remotely</w:t>
      </w:r>
      <w:r>
        <w:rPr>
          <w:color w:val="4F5154"/>
          <w:spacing w:val="-5"/>
        </w:rPr>
        <w:t> </w:t>
      </w:r>
      <w:r>
        <w:rPr>
          <w:color w:val="4F5154"/>
        </w:rPr>
        <w:t>manage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software.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4"/>
        </w:rPr>
        <w:t> </w:t>
      </w:r>
      <w:r>
        <w:rPr>
          <w:color w:val="4F5154"/>
        </w:rPr>
        <w:t>approach,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provide</w:t>
      </w:r>
      <w:r>
        <w:rPr>
          <w:color w:val="4F5154"/>
          <w:spacing w:val="-4"/>
        </w:rPr>
        <w:t> </w:t>
      </w:r>
      <w:r>
        <w:rPr>
          <w:color w:val="4F5154"/>
        </w:rPr>
        <w:t>outsourced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enable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6"/>
        </w:rPr>
        <w:t> </w:t>
      </w:r>
      <w:r>
        <w:rPr>
          <w:color w:val="4F5154"/>
        </w:rPr>
        <w:t>costs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improve</w:t>
      </w:r>
      <w:r>
        <w:rPr>
          <w:color w:val="4F5154"/>
          <w:spacing w:val="-5"/>
        </w:rPr>
        <w:t> </w:t>
      </w:r>
      <w:r>
        <w:rPr>
          <w:color w:val="4F5154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efficiency.</w:t>
      </w:r>
      <w:r>
        <w:rPr>
          <w:color w:val="4F5154"/>
          <w:spacing w:val="-7"/>
        </w:rPr>
        <w:t> </w:t>
      </w:r>
      <w:r>
        <w:rPr>
          <w:color w:val="4F5154"/>
        </w:rPr>
        <w:t>Outsourcing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/>
      </w:r>
    </w:p>
    <w:p>
      <w:pPr>
        <w:pStyle w:val="Heading1"/>
        <w:spacing w:line="240" w:lineRule="auto" w:before="163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Marketing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Sales</w:t>
      </w:r>
      <w:r>
        <w:rPr>
          <w:b w:val="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Key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Market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Segments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13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three</w:t>
      </w:r>
      <w:r>
        <w:rPr>
          <w:color w:val="4F5154"/>
          <w:spacing w:val="-7"/>
        </w:rPr>
        <w:t> </w:t>
      </w:r>
      <w:r>
        <w:rPr>
          <w:color w:val="4F5154"/>
        </w:rPr>
        <w:t>key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segments: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enterprise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market,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government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market.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define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enterprise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</w:rPr>
        <w:t>segment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those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businesses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annual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7"/>
        </w:rPr>
        <w:t> </w:t>
      </w:r>
      <w:r>
        <w:rPr>
          <w:color w:val="4F5154"/>
        </w:rPr>
        <w:t>specified</w:t>
      </w:r>
      <w:r>
        <w:rPr>
          <w:color w:val="4F5154"/>
          <w:spacing w:val="-7"/>
        </w:rPr>
        <w:t> </w:t>
      </w:r>
      <w:r>
        <w:rPr>
          <w:color w:val="4F5154"/>
        </w:rPr>
        <w:t>amounts.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vary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country,</w:t>
      </w:r>
      <w:r>
        <w:rPr>
          <w:color w:val="4F5154"/>
          <w:spacing w:val="-4"/>
        </w:rPr>
        <w:t> </w:t>
      </w:r>
      <w:r>
        <w:rPr>
          <w:color w:val="4F5154"/>
        </w:rPr>
        <w:t>although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define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enterprise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businesses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$1</w:t>
      </w:r>
      <w:r>
        <w:rPr>
          <w:color w:val="4F5154"/>
          <w:spacing w:val="-6"/>
        </w:rPr>
        <w:t> </w:t>
      </w:r>
      <w:r>
        <w:rPr>
          <w:color w:val="4F5154"/>
        </w:rPr>
        <w:t>billion.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enterprise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government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</w:rPr>
        <w:t>segments,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most</w:t>
      </w:r>
      <w:r>
        <w:rPr>
          <w:color w:val="4F5154"/>
          <w:spacing w:val="-5"/>
        </w:rPr>
        <w:t> </w:t>
      </w:r>
      <w:r>
        <w:rPr>
          <w:color w:val="4F5154"/>
        </w:rPr>
        <w:t>important</w:t>
      </w:r>
      <w:r>
        <w:rPr>
          <w:color w:val="4F5154"/>
          <w:spacing w:val="-6"/>
        </w:rPr>
        <w:t> </w:t>
      </w:r>
      <w:r>
        <w:rPr>
          <w:color w:val="4F5154"/>
        </w:rPr>
        <w:t>considerations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40"/>
          <w:w w:val="99"/>
        </w:rPr>
        <w:t> </w:t>
      </w:r>
      <w:r>
        <w:rPr>
          <w:color w:val="4F5154"/>
        </w:rPr>
        <w:t>performance,</w:t>
      </w:r>
      <w:r>
        <w:rPr>
          <w:color w:val="4F5154"/>
          <w:spacing w:val="-8"/>
        </w:rPr>
        <w:t> </w:t>
      </w:r>
      <w:r>
        <w:rPr>
          <w:color w:val="4F5154"/>
        </w:rPr>
        <w:t>functionality,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availability,</w:t>
      </w:r>
      <w:r>
        <w:rPr>
          <w:color w:val="4F5154"/>
          <w:spacing w:val="-8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reliability,</w:t>
      </w:r>
      <w:r>
        <w:rPr>
          <w:color w:val="4F5154"/>
          <w:spacing w:val="-8"/>
        </w:rPr>
        <w:t> </w:t>
      </w:r>
      <w:r>
        <w:rPr>
          <w:color w:val="4F5154"/>
        </w:rPr>
        <w:t>ease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use,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quality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technical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ownership,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deployment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costs,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ongoing</w:t>
      </w:r>
      <w:r>
        <w:rPr>
          <w:color w:val="4F5154"/>
          <w:spacing w:val="-4"/>
        </w:rPr>
        <w:t> </w:t>
      </w:r>
      <w:r>
        <w:rPr>
          <w:color w:val="4F5154"/>
        </w:rPr>
        <w:t>maintenance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costs.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define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general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segment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smaller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71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enterprise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businesses.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segment,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principal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competitive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strength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marketing,</w:t>
      </w:r>
      <w:r>
        <w:rPr>
          <w:color w:val="4F5154"/>
          <w:spacing w:val="-7"/>
        </w:rPr>
        <w:t> </w:t>
      </w:r>
      <w:r>
        <w:rPr>
          <w:color w:val="4F5154"/>
        </w:rPr>
        <w:t>brand</w:t>
      </w:r>
      <w:r>
        <w:rPr>
          <w:color w:val="4F5154"/>
          <w:spacing w:val="-5"/>
        </w:rPr>
        <w:t> </w:t>
      </w:r>
      <w:r>
        <w:rPr>
          <w:color w:val="4F5154"/>
        </w:rPr>
        <w:t>name</w:t>
      </w:r>
      <w:r>
        <w:rPr>
          <w:color w:val="4F5154"/>
          <w:spacing w:val="-6"/>
        </w:rPr>
        <w:t> </w:t>
      </w:r>
      <w:r>
        <w:rPr>
          <w:color w:val="4F5154"/>
        </w:rPr>
        <w:t>recognition,</w:t>
      </w:r>
      <w:r>
        <w:rPr>
          <w:color w:val="4F5154"/>
          <w:spacing w:val="-8"/>
        </w:rPr>
        <w:t> </w:t>
      </w:r>
      <w:r>
        <w:rPr>
          <w:color w:val="4F5154"/>
        </w:rPr>
        <w:t>price/performance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characteristics,</w:t>
      </w:r>
      <w:r>
        <w:rPr>
          <w:color w:val="4F5154"/>
          <w:spacing w:val="-8"/>
        </w:rPr>
        <w:t> </w:t>
      </w:r>
      <w:r>
        <w:rPr>
          <w:color w:val="4F5154"/>
        </w:rPr>
        <w:t>ease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use,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link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enterprise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systems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integration.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compete</w:t>
      </w:r>
      <w:r>
        <w:rPr>
          <w:color w:val="4F5154"/>
          <w:spacing w:val="-5"/>
        </w:rPr>
        <w:t> </w:t>
      </w:r>
      <w:r>
        <w:rPr>
          <w:color w:val="4F5154"/>
        </w:rPr>
        <w:t>effectively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markets,</w:t>
      </w:r>
      <w:r>
        <w:rPr>
          <w:color w:val="4F5154"/>
          <w:spacing w:val="-4"/>
        </w:rPr>
        <w:t> </w:t>
      </w:r>
      <w:r>
        <w:rPr>
          <w:color w:val="4F5154"/>
        </w:rPr>
        <w:t>although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competition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intense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market.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Sales</w:t>
      </w:r>
      <w:r>
        <w:rPr>
          <w:rFonts w:ascii="Times New Roman"/>
          <w:i/>
          <w:color w:val="4F5154"/>
          <w:spacing w:val="-12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Distribution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z w:val="20"/>
        </w:rPr>
        <w:t>Channels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right="21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own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</w:rPr>
        <w:t>organization.</w:t>
      </w:r>
      <w:r>
        <w:rPr>
          <w:color w:val="4F5154"/>
          <w:spacing w:val="-7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groups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headquarters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offices</w:t>
      </w:r>
      <w:r>
        <w:rPr>
          <w:color w:val="4F5154"/>
          <w:spacing w:val="-3"/>
        </w:rPr>
        <w:t> </w:t>
      </w:r>
      <w:r>
        <w:rPr>
          <w:color w:val="4F5154"/>
        </w:rPr>
        <w:t>located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60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metropolitan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areas.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1" w:lineRule="auto"/>
        <w:ind w:right="345"/>
        <w:jc w:val="left"/>
      </w:pPr>
      <w:r>
        <w:rPr>
          <w:color w:val="4F5154"/>
        </w:rPr>
        <w:t>Outside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65</w:t>
      </w:r>
      <w:r>
        <w:rPr>
          <w:color w:val="4F5154"/>
          <w:spacing w:val="-6"/>
        </w:rPr>
        <w:t> </w:t>
      </w:r>
      <w:r>
        <w:rPr>
          <w:color w:val="4F5154"/>
        </w:rPr>
        <w:t>subsidiary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</w:rPr>
        <w:t>organizations.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63"/>
          <w:w w:val="99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</w:rPr>
        <w:t>local</w:t>
      </w:r>
      <w:r>
        <w:rPr>
          <w:color w:val="4F5154"/>
          <w:spacing w:val="-4"/>
        </w:rPr>
        <w:t> </w:t>
      </w:r>
      <w:r>
        <w:rPr>
          <w:color w:val="4F5154"/>
        </w:rPr>
        <w:t>countries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3"/>
        </w:rPr>
        <w:t> </w:t>
      </w:r>
      <w:r>
        <w:rPr>
          <w:color w:val="4F5154"/>
        </w:rPr>
        <w:t>countries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operate</w:t>
      </w:r>
      <w:r>
        <w:rPr>
          <w:color w:val="4F5154"/>
          <w:spacing w:val="-4"/>
        </w:rPr>
        <w:t> </w:t>
      </w:r>
      <w:r>
        <w:rPr>
          <w:color w:val="4F5154"/>
        </w:rPr>
        <w:t>through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direct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subsidiary.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3"/>
        </w:rPr>
        <w:t> </w:t>
      </w:r>
      <w:r>
        <w:rPr>
          <w:color w:val="4F5154"/>
        </w:rPr>
        <w:t>through</w:t>
      </w:r>
      <w:r>
        <w:rPr>
          <w:color w:val="4F5154"/>
          <w:spacing w:val="-5"/>
        </w:rPr>
        <w:t> </w:t>
      </w:r>
      <w:r>
        <w:rPr>
          <w:color w:val="4F5154"/>
        </w:rPr>
        <w:t>independent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distributors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territories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covered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subsidiaries’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direct</w:t>
      </w:r>
      <w:r>
        <w:rPr>
          <w:color w:val="4F5154"/>
          <w:spacing w:val="-10"/>
        </w:rPr>
        <w:t> </w:t>
      </w:r>
      <w:r>
        <w:rPr>
          <w:color w:val="4F5154"/>
        </w:rPr>
        <w:t>sales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organizations.</w:t>
      </w:r>
      <w:r>
        <w:rPr/>
      </w:r>
    </w:p>
    <w:p>
      <w:pPr>
        <w:pStyle w:val="BodyText"/>
        <w:spacing w:line="240" w:lineRule="auto" w:before="160"/>
        <w:ind w:right="398"/>
        <w:jc w:val="left"/>
      </w:pP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employed</w:t>
      </w:r>
      <w:r>
        <w:rPr>
          <w:color w:val="4F5154"/>
          <w:spacing w:val="-4"/>
        </w:rPr>
        <w:t> </w:t>
      </w:r>
      <w:r>
        <w:rPr>
          <w:color w:val="4F5154"/>
        </w:rPr>
        <w:t>10,649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sales,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marketing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17,572</w:t>
      </w:r>
      <w:r>
        <w:rPr>
          <w:color w:val="4F5154"/>
          <w:spacing w:val="-3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abroad.</w:t>
      </w:r>
      <w:r>
        <w:rPr/>
      </w:r>
    </w:p>
    <w:p>
      <w:pPr>
        <w:pStyle w:val="BodyText"/>
        <w:spacing w:line="220" w:lineRule="exact" w:before="169"/>
        <w:ind w:right="219"/>
        <w:jc w:val="left"/>
      </w:pP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customers,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end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resellers,</w:t>
      </w:r>
      <w:r>
        <w:rPr>
          <w:color w:val="4F5154"/>
          <w:spacing w:val="-7"/>
        </w:rPr>
        <w:t> </w:t>
      </w:r>
      <w:r>
        <w:rPr>
          <w:color w:val="4F5154"/>
        </w:rPr>
        <w:t>amounted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52%,</w:t>
      </w:r>
      <w:r>
        <w:rPr>
          <w:color w:val="4F5154"/>
          <w:spacing w:val="-4"/>
        </w:rPr>
        <w:t> </w:t>
      </w:r>
      <w:r>
        <w:rPr>
          <w:color w:val="4F5154"/>
        </w:rPr>
        <w:t>49%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48%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5"/>
        </w:rPr>
        <w:t> </w:t>
      </w:r>
      <w:r>
        <w:rPr>
          <w:color w:val="4F5154"/>
        </w:rPr>
        <w:t>13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summary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segments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geographic</w:t>
      </w:r>
      <w:r>
        <w:rPr>
          <w:color w:val="4F5154"/>
          <w:spacing w:val="-19"/>
        </w:rPr>
        <w:t> </w:t>
      </w:r>
      <w:r>
        <w:rPr>
          <w:color w:val="4F5154"/>
        </w:rPr>
        <w:t>information.</w:t>
      </w:r>
      <w:r>
        <w:rPr/>
      </w:r>
    </w:p>
    <w:p>
      <w:pPr>
        <w:pStyle w:val="BodyText"/>
        <w:spacing w:line="231" w:lineRule="auto" w:before="164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indirect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channels.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comprise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indirect</w:t>
      </w:r>
      <w:r>
        <w:rPr>
          <w:color w:val="4F5154"/>
          <w:spacing w:val="-5"/>
        </w:rPr>
        <w:t> </w:t>
      </w:r>
      <w:r>
        <w:rPr>
          <w:color w:val="4F5154"/>
        </w:rPr>
        <w:t>channel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network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members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Program.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partners</w:t>
      </w:r>
      <w:r>
        <w:rPr>
          <w:color w:val="4F5154"/>
          <w:spacing w:val="-7"/>
        </w:rPr>
        <w:t> </w:t>
      </w:r>
      <w:r>
        <w:rPr>
          <w:color w:val="4F5154"/>
        </w:rPr>
        <w:t>resell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combine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database,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7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tools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computer</w:t>
      </w:r>
      <w:r>
        <w:rPr>
          <w:color w:val="4F5154"/>
          <w:spacing w:val="-8"/>
        </w:rPr>
        <w:t> </w:t>
      </w:r>
      <w:r>
        <w:rPr>
          <w:color w:val="4F5154"/>
        </w:rPr>
        <w:t>hardware,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7"/>
        </w:rPr>
        <w:t> </w:t>
      </w:r>
      <w:r>
        <w:rPr>
          <w:color w:val="4F5154"/>
        </w:rPr>
        <w:t>packages</w:t>
      </w:r>
      <w:r>
        <w:rPr>
          <w:color w:val="4F5154"/>
          <w:spacing w:val="-8"/>
        </w:rPr>
        <w:t> </w:t>
      </w:r>
      <w:r>
        <w:rPr>
          <w:color w:val="4F5154"/>
        </w:rPr>
        <w:t>or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9"/>
        </w:rPr>
        <w:t> </w:t>
      </w:r>
      <w:r>
        <w:rPr>
          <w:color w:val="4F5154"/>
        </w:rPr>
        <w:t>for</w:t>
      </w:r>
      <w:r>
        <w:rPr>
          <w:color w:val="4F5154"/>
          <w:spacing w:val="-9"/>
        </w:rPr>
        <w:t> </w:t>
      </w:r>
      <w:r>
        <w:rPr>
          <w:color w:val="4F5154"/>
        </w:rPr>
        <w:t>subsequent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redistribution</w:t>
      </w:r>
      <w:r>
        <w:rPr>
          <w:color w:val="4F5154"/>
          <w:spacing w:val="-7"/>
        </w:rPr>
        <w:t> </w:t>
      </w:r>
      <w:r>
        <w:rPr>
          <w:color w:val="4F5154"/>
        </w:rPr>
        <w:t>and/or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implementation.</w:t>
      </w:r>
      <w:r>
        <w:rPr/>
      </w:r>
    </w:p>
    <w:p>
      <w:pPr>
        <w:pStyle w:val="BodyText"/>
        <w:spacing w:line="230" w:lineRule="auto" w:before="167"/>
        <w:ind w:right="374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Program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allows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pursue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opportunities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partners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direct</w:t>
      </w:r>
      <w:r>
        <w:rPr>
          <w:color w:val="4F5154"/>
          <w:spacing w:val="-5"/>
        </w:rPr>
        <w:t> </w:t>
      </w:r>
      <w:r>
        <w:rPr>
          <w:color w:val="4F5154"/>
        </w:rPr>
        <w:t>customers.</w:t>
      </w:r>
      <w:r>
        <w:rPr>
          <w:color w:val="4F5154"/>
          <w:spacing w:val="-6"/>
        </w:rPr>
        <w:t> </w:t>
      </w:r>
      <w:r>
        <w:rPr>
          <w:color w:val="4F5154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various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types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partners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Program,</w:t>
      </w:r>
      <w:r>
        <w:rPr>
          <w:color w:val="4F5154"/>
          <w:spacing w:val="-8"/>
        </w:rPr>
        <w:t> </w:t>
      </w:r>
      <w:r>
        <w:rPr>
          <w:color w:val="4F5154"/>
        </w:rPr>
        <w:t>including</w:t>
      </w:r>
      <w:r>
        <w:rPr>
          <w:color w:val="4F5154"/>
          <w:spacing w:val="-7"/>
        </w:rPr>
        <w:t> </w:t>
      </w:r>
      <w:r>
        <w:rPr>
          <w:color w:val="4F5154"/>
        </w:rPr>
        <w:t>consultants,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6"/>
        </w:rPr>
        <w:t> </w:t>
      </w:r>
      <w:r>
        <w:rPr>
          <w:color w:val="4F5154"/>
        </w:rPr>
        <w:t>providers,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7"/>
        </w:rPr>
        <w:t> </w:t>
      </w:r>
      <w:r>
        <w:rPr>
          <w:color w:val="4F5154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providers,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network</w:t>
      </w:r>
      <w:r>
        <w:rPr>
          <w:color w:val="4F5154"/>
          <w:spacing w:val="-8"/>
        </w:rPr>
        <w:t> </w:t>
      </w:r>
      <w:r>
        <w:rPr>
          <w:color w:val="4F5154"/>
        </w:rPr>
        <w:t>integrators,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resellers,</w:t>
      </w:r>
      <w:r>
        <w:rPr>
          <w:color w:val="4F5154"/>
          <w:spacing w:val="-7"/>
        </w:rPr>
        <w:t> </w:t>
      </w:r>
      <w:r>
        <w:rPr>
          <w:color w:val="4F5154"/>
        </w:rPr>
        <w:t>independent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vendors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system</w:t>
      </w:r>
      <w:r>
        <w:rPr>
          <w:color w:val="4F5154"/>
          <w:spacing w:val="-6"/>
        </w:rPr>
        <w:t> </w:t>
      </w:r>
      <w:r>
        <w:rPr>
          <w:color w:val="4F5154"/>
        </w:rPr>
        <w:t>integrators/implementers.</w:t>
      </w:r>
      <w:r>
        <w:rPr>
          <w:color w:val="4F5154"/>
          <w:spacing w:val="-6"/>
        </w:rPr>
        <w:t> </w:t>
      </w:r>
      <w:r>
        <w:rPr>
          <w:color w:val="4F5154"/>
        </w:rPr>
        <w:t>Partners</w:t>
      </w:r>
      <w:r>
        <w:rPr>
          <w:color w:val="4F5154"/>
          <w:spacing w:val="-8"/>
        </w:rPr>
        <w:t> </w:t>
      </w:r>
      <w:r>
        <w:rPr>
          <w:color w:val="4F5154"/>
        </w:rPr>
        <w:t>can</w:t>
      </w:r>
      <w:r>
        <w:rPr>
          <w:color w:val="4F5154"/>
          <w:spacing w:val="-8"/>
        </w:rPr>
        <w:t> </w:t>
      </w:r>
      <w:r>
        <w:rPr>
          <w:color w:val="4F5154"/>
        </w:rPr>
        <w:t>also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61"/>
          <w:w w:val="99"/>
        </w:rPr>
        <w:t> </w:t>
      </w:r>
      <w:r>
        <w:rPr>
          <w:color w:val="4F5154"/>
        </w:rPr>
        <w:t>Technology</w:t>
      </w:r>
      <w:r>
        <w:rPr>
          <w:color w:val="4F5154"/>
          <w:spacing w:val="-8"/>
        </w:rPr>
        <w:t> </w:t>
      </w:r>
      <w:r>
        <w:rPr>
          <w:color w:val="4F5154"/>
        </w:rPr>
        <w:t>Network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Network.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programs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specifically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developer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7"/>
        </w:rPr>
        <w:t> </w:t>
      </w:r>
      <w:r>
        <w:rPr>
          <w:color w:val="4F5154"/>
        </w:rPr>
        <w:t>user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communities,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provide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applications,</w:t>
      </w:r>
      <w:r>
        <w:rPr>
          <w:color w:val="4F5154"/>
          <w:spacing w:val="-6"/>
        </w:rPr>
        <w:t> </w:t>
      </w:r>
      <w:r>
        <w:rPr>
          <w:color w:val="4F5154"/>
        </w:rPr>
        <w:t>technology,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technical</w:t>
      </w:r>
      <w:r>
        <w:rPr>
          <w:color w:val="4F5154"/>
          <w:spacing w:val="-7"/>
        </w:rPr>
        <w:t> </w:t>
      </w:r>
      <w:r>
        <w:rPr>
          <w:color w:val="4F5154"/>
        </w:rPr>
        <w:t>support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enable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125"/>
          <w:w w:val="99"/>
        </w:rPr>
        <w:t> </w:t>
      </w:r>
      <w:r>
        <w:rPr>
          <w:color w:val="4F5154"/>
          <w:spacing w:val="-1"/>
        </w:rPr>
        <w:t>partners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effectively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integrate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3"/>
        </w:rPr>
        <w:t> </w:t>
      </w:r>
      <w:r>
        <w:rPr>
          <w:color w:val="4F5154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businesses.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combination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9i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platform,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87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partner’s</w:t>
      </w:r>
      <w:r>
        <w:rPr>
          <w:color w:val="4F5154"/>
          <w:spacing w:val="-7"/>
        </w:rPr>
        <w:t> </w:t>
      </w:r>
      <w:r>
        <w:rPr>
          <w:color w:val="4F5154"/>
        </w:rPr>
        <w:t>expertise</w:t>
      </w:r>
      <w:r>
        <w:rPr>
          <w:color w:val="4F5154"/>
          <w:spacing w:val="-7"/>
        </w:rPr>
        <w:t> </w:t>
      </w:r>
      <w:r>
        <w:rPr>
          <w:color w:val="4F5154"/>
        </w:rPr>
        <w:t>broadens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exposure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markets.</w:t>
      </w:r>
      <w:r>
        <w:rPr/>
      </w:r>
    </w:p>
    <w:p>
      <w:pPr>
        <w:pStyle w:val="Heading1"/>
        <w:spacing w:line="240" w:lineRule="auto" w:before="163"/>
        <w:ind w:right="398"/>
        <w:jc w:val="left"/>
        <w:rPr>
          <w:b w:val="0"/>
          <w:bCs w:val="0"/>
        </w:rPr>
      </w:pPr>
      <w:r>
        <w:rPr>
          <w:color w:val="4F5154"/>
        </w:rPr>
        <w:t>Competition</w:t>
      </w:r>
      <w:r>
        <w:rPr>
          <w:b w:val="0"/>
        </w:rPr>
      </w:r>
    </w:p>
    <w:p>
      <w:pPr>
        <w:pStyle w:val="BodyText"/>
        <w:spacing w:line="231" w:lineRule="auto" w:before="163"/>
        <w:ind w:right="30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industry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intensely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competitive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rapidly</w:t>
      </w:r>
      <w:r>
        <w:rPr>
          <w:color w:val="4F5154"/>
          <w:spacing w:val="-7"/>
        </w:rPr>
        <w:t> </w:t>
      </w:r>
      <w:r>
        <w:rPr>
          <w:color w:val="4F5154"/>
        </w:rPr>
        <w:t>evolving.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compete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markets</w:t>
      </w:r>
      <w:r>
        <w:rPr>
          <w:color w:val="4F5154"/>
          <w:spacing w:val="-4"/>
        </w:rPr>
        <w:t> </w:t>
      </w:r>
      <w:r>
        <w:rPr>
          <w:color w:val="4F5154"/>
        </w:rPr>
        <w:t>including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database,</w:t>
      </w:r>
      <w:r>
        <w:rPr>
          <w:color w:val="4F5154"/>
          <w:spacing w:val="-7"/>
        </w:rPr>
        <w:t> </w:t>
      </w:r>
      <w:r>
        <w:rPr>
          <w:color w:val="4F5154"/>
        </w:rPr>
        <w:t>data</w:t>
      </w:r>
      <w:r>
        <w:rPr>
          <w:color w:val="4F5154"/>
          <w:spacing w:val="-6"/>
        </w:rPr>
        <w:t> </w:t>
      </w:r>
      <w:r>
        <w:rPr>
          <w:color w:val="4F5154"/>
        </w:rPr>
        <w:t>warehouse,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collaboration,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</w:rPr>
        <w:t>server,</w:t>
      </w:r>
      <w:r>
        <w:rPr>
          <w:color w:val="4F5154"/>
          <w:spacing w:val="-9"/>
        </w:rPr>
        <w:t> </w:t>
      </w:r>
      <w:r>
        <w:rPr>
          <w:color w:val="4F5154"/>
        </w:rPr>
        <w:t>development</w:t>
      </w:r>
      <w:r>
        <w:rPr>
          <w:color w:val="4F5154"/>
          <w:spacing w:val="-10"/>
        </w:rPr>
        <w:t> </w:t>
      </w:r>
      <w:r>
        <w:rPr>
          <w:color w:val="4F5154"/>
        </w:rPr>
        <w:t>tools,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applications,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outsourcing</w:t>
      </w:r>
      <w:r>
        <w:rPr>
          <w:color w:val="4F5154"/>
          <w:spacing w:val="-8"/>
        </w:rPr>
        <w:t> </w:t>
      </w:r>
      <w:r>
        <w:rPr>
          <w:color w:val="4F5154"/>
        </w:rPr>
        <w:t>sectors.</w:t>
      </w:r>
      <w:r>
        <w:rPr>
          <w:color w:val="4F5154"/>
          <w:spacing w:val="-9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principal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</w:rPr>
        <w:t>competitors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30"/>
          <w:w w:val="99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system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collaboration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markets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</w:rPr>
        <w:t>Machines</w:t>
      </w:r>
      <w:r>
        <w:rPr>
          <w:color w:val="4F5154"/>
          <w:spacing w:val="-8"/>
        </w:rPr>
        <w:t> </w:t>
      </w:r>
      <w:r>
        <w:rPr>
          <w:color w:val="4F5154"/>
        </w:rPr>
        <w:t>Corporation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Microsoft</w:t>
      </w:r>
      <w:r>
        <w:rPr>
          <w:color w:val="4F5154"/>
          <w:spacing w:val="-7"/>
        </w:rPr>
        <w:t> </w:t>
      </w:r>
      <w:r>
        <w:rPr>
          <w:color w:val="4F5154"/>
        </w:rPr>
        <w:t>Corporation.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7"/>
        </w:rPr>
        <w:t> </w:t>
      </w:r>
      <w:r>
        <w:rPr>
          <w:color w:val="4F5154"/>
        </w:rPr>
        <w:t>warehousing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market,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online</w:t>
      </w:r>
      <w:r>
        <w:rPr>
          <w:color w:val="4F5154"/>
          <w:spacing w:val="-6"/>
        </w:rPr>
        <w:t> </w:t>
      </w:r>
      <w:r>
        <w:rPr>
          <w:color w:val="4F5154"/>
        </w:rPr>
        <w:t>analytical</w:t>
      </w:r>
      <w:r>
        <w:rPr>
          <w:color w:val="4F5154"/>
          <w:spacing w:val="-6"/>
        </w:rPr>
        <w:t> </w:t>
      </w:r>
      <w:r>
        <w:rPr>
          <w:color w:val="4F5154"/>
        </w:rPr>
        <w:t>processing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compete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Objects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S.A.,</w:t>
      </w:r>
      <w:r>
        <w:rPr>
          <w:color w:val="4F5154"/>
          <w:spacing w:val="-5"/>
        </w:rPr>
        <w:t> </w:t>
      </w:r>
      <w:r>
        <w:rPr>
          <w:color w:val="4F5154"/>
        </w:rPr>
        <w:t>Cognos</w:t>
      </w:r>
      <w:r>
        <w:rPr>
          <w:color w:val="4F5154"/>
          <w:spacing w:val="79"/>
          <w:w w:val="99"/>
        </w:rPr>
        <w:t> </w:t>
      </w:r>
      <w:r>
        <w:rPr>
          <w:color w:val="4F5154"/>
        </w:rPr>
        <w:t>Incorporated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Hyperion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Solutions</w:t>
      </w:r>
      <w:r>
        <w:rPr>
          <w:color w:val="4F5154"/>
          <w:spacing w:val="-6"/>
        </w:rPr>
        <w:t> </w:t>
      </w:r>
      <w:r>
        <w:rPr>
          <w:color w:val="4F5154"/>
        </w:rPr>
        <w:t>Corporation.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application</w:t>
      </w:r>
      <w:r>
        <w:rPr>
          <w:color w:val="4F5154"/>
          <w:spacing w:val="-8"/>
        </w:rPr>
        <w:t> </w:t>
      </w:r>
      <w:r>
        <w:rPr>
          <w:color w:val="4F5154"/>
        </w:rPr>
        <w:t>server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market,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competitors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Machines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Corporation,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BEA</w:t>
      </w:r>
      <w:r>
        <w:rPr>
          <w:color w:val="4F5154"/>
          <w:spacing w:val="-6"/>
        </w:rPr>
        <w:t> </w:t>
      </w:r>
      <w:r>
        <w:rPr>
          <w:color w:val="4F5154"/>
        </w:rPr>
        <w:t>Systems,</w:t>
      </w:r>
      <w:r>
        <w:rPr>
          <w:color w:val="4F5154"/>
          <w:spacing w:val="-6"/>
        </w:rPr>
        <w:t> </w:t>
      </w:r>
      <w:r>
        <w:rPr>
          <w:color w:val="4F5154"/>
        </w:rPr>
        <w:t>Inc.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Microsoft</w:t>
      </w:r>
      <w:r>
        <w:rPr>
          <w:color w:val="4F5154"/>
          <w:spacing w:val="-6"/>
        </w:rPr>
        <w:t> </w:t>
      </w:r>
      <w:r>
        <w:rPr>
          <w:color w:val="4F5154"/>
        </w:rPr>
        <w:t>Corporation.</w:t>
      </w:r>
      <w:r>
        <w:rPr>
          <w:color w:val="4F5154"/>
          <w:spacing w:val="-8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7"/>
        </w:rPr>
        <w:t> </w:t>
      </w:r>
      <w:r>
        <w:rPr>
          <w:color w:val="4F5154"/>
        </w:rPr>
        <w:t>tools</w:t>
      </w:r>
      <w:r>
        <w:rPr>
          <w:color w:val="4F5154"/>
          <w:spacing w:val="-7"/>
        </w:rPr>
        <w:t> </w:t>
      </w:r>
      <w:r>
        <w:rPr>
          <w:color w:val="4F5154"/>
        </w:rPr>
        <w:t>market,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8"/>
        </w:rPr>
        <w:t> </w:t>
      </w:r>
      <w:r>
        <w:rPr>
          <w:color w:val="4F5154"/>
        </w:rPr>
        <w:t>compete</w:t>
      </w:r>
      <w:r>
        <w:rPr>
          <w:color w:val="4F5154"/>
          <w:spacing w:val="-7"/>
        </w:rPr>
        <w:t> </w:t>
      </w:r>
      <w:r>
        <w:rPr>
          <w:color w:val="4F5154"/>
        </w:rPr>
        <w:t>against</w:t>
      </w:r>
      <w:r>
        <w:rPr>
          <w:color w:val="4F5154"/>
          <w:spacing w:val="-9"/>
        </w:rPr>
        <w:t> </w:t>
      </w:r>
      <w:r>
        <w:rPr>
          <w:color w:val="4F5154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36"/>
          <w:w w:val="99"/>
        </w:rPr>
        <w:t> </w:t>
      </w:r>
      <w:r>
        <w:rPr>
          <w:color w:val="4F5154"/>
          <w:spacing w:val="-1"/>
        </w:rPr>
        <w:t>Machines</w:t>
      </w:r>
      <w:r>
        <w:rPr>
          <w:color w:val="4F5154"/>
          <w:spacing w:val="-8"/>
        </w:rPr>
        <w:t> </w:t>
      </w:r>
      <w:r>
        <w:rPr>
          <w:color w:val="4F5154"/>
        </w:rPr>
        <w:t>Corporation,</w:t>
      </w:r>
      <w:r>
        <w:rPr>
          <w:color w:val="4F5154"/>
          <w:spacing w:val="-7"/>
        </w:rPr>
        <w:t> </w:t>
      </w:r>
      <w:r>
        <w:rPr>
          <w:color w:val="4F5154"/>
        </w:rPr>
        <w:t>Borland</w:t>
      </w:r>
      <w:r>
        <w:rPr>
          <w:color w:val="4F5154"/>
          <w:spacing w:val="-8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Corporation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Microsoft</w:t>
      </w:r>
      <w:r>
        <w:rPr>
          <w:color w:val="4F5154"/>
          <w:spacing w:val="-7"/>
        </w:rPr>
        <w:t> </w:t>
      </w:r>
      <w:r>
        <w:rPr>
          <w:color w:val="4F5154"/>
        </w:rPr>
        <w:t>Corporation.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market,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primary</w:t>
      </w:r>
      <w:r>
        <w:rPr>
          <w:color w:val="4F5154"/>
          <w:spacing w:val="-8"/>
        </w:rPr>
        <w:t> </w:t>
      </w:r>
      <w:r>
        <w:rPr>
          <w:color w:val="4F5154"/>
        </w:rPr>
        <w:t>competitors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SAP</w:t>
      </w:r>
      <w:r>
        <w:rPr>
          <w:color w:val="4F5154"/>
          <w:spacing w:val="-6"/>
        </w:rPr>
        <w:t> </w:t>
      </w:r>
      <w:r>
        <w:rPr>
          <w:color w:val="4F5154"/>
        </w:rPr>
        <w:t>Aktiengesellschaft,</w:t>
      </w:r>
      <w:r>
        <w:rPr>
          <w:color w:val="4F5154"/>
          <w:spacing w:val="-8"/>
        </w:rPr>
        <w:t> </w:t>
      </w:r>
      <w:r>
        <w:rPr>
          <w:color w:val="4F5154"/>
        </w:rPr>
        <w:t>Siebel</w:t>
      </w:r>
      <w:r>
        <w:rPr>
          <w:color w:val="4F5154"/>
          <w:spacing w:val="-6"/>
        </w:rPr>
        <w:t> </w:t>
      </w:r>
      <w:r>
        <w:rPr>
          <w:color w:val="4F5154"/>
        </w:rPr>
        <w:t>Systems,</w:t>
      </w:r>
      <w:r>
        <w:rPr>
          <w:color w:val="4F5154"/>
          <w:spacing w:val="-5"/>
        </w:rPr>
        <w:t> </w:t>
      </w:r>
      <w:r>
        <w:rPr>
          <w:color w:val="4F5154"/>
        </w:rPr>
        <w:t>Inc.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PeopleSoft,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outsourcing</w:t>
      </w:r>
      <w:r>
        <w:rPr>
          <w:color w:val="4F5154"/>
          <w:spacing w:val="-7"/>
        </w:rPr>
        <w:t> </w:t>
      </w:r>
      <w:r>
        <w:rPr>
          <w:color w:val="4F5154"/>
        </w:rPr>
        <w:t>markets,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compete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Machines</w:t>
      </w:r>
      <w:r>
        <w:rPr>
          <w:color w:val="4F5154"/>
          <w:spacing w:val="-7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Global</w:t>
      </w:r>
      <w:r>
        <w:rPr>
          <w:color w:val="4F5154"/>
          <w:spacing w:val="-7"/>
        </w:rPr>
        <w:t> </w:t>
      </w:r>
      <w:r>
        <w:rPr>
          <w:color w:val="4F5154"/>
        </w:rPr>
        <w:t>Services,</w:t>
      </w:r>
      <w:r>
        <w:rPr>
          <w:color w:val="4F5154"/>
          <w:spacing w:val="-7"/>
        </w:rPr>
        <w:t> </w:t>
      </w:r>
      <w:r>
        <w:rPr>
          <w:color w:val="4F5154"/>
        </w:rPr>
        <w:t>Electronic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Systems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Accenture</w:t>
      </w:r>
      <w:r>
        <w:rPr>
          <w:color w:val="4F5154"/>
          <w:spacing w:val="-6"/>
        </w:rPr>
        <w:t> </w:t>
      </w:r>
      <w:r>
        <w:rPr>
          <w:color w:val="4F5154"/>
        </w:rPr>
        <w:t>Ltd.,</w:t>
      </w:r>
      <w:r>
        <w:rPr>
          <w:color w:val="4F5154"/>
          <w:spacing w:val="-8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providers.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</w:rPr>
        <w:t>Product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10"/>
        </w:rPr>
        <w:t> </w:t>
      </w:r>
      <w:r>
        <w:rPr>
          <w:color w:val="4F5154"/>
        </w:rPr>
        <w:t>Revenues</w:t>
      </w:r>
      <w:r>
        <w:rPr>
          <w:b w:val="0"/>
        </w:rPr>
      </w:r>
    </w:p>
    <w:p>
      <w:pPr>
        <w:pStyle w:val="BodyText"/>
        <w:spacing w:line="220" w:lineRule="exact" w:before="167"/>
        <w:ind w:right="282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standard</w:t>
      </w:r>
      <w:r>
        <w:rPr>
          <w:color w:val="4F5154"/>
          <w:spacing w:val="-5"/>
        </w:rPr>
        <w:t> </w:t>
      </w:r>
      <w:r>
        <w:rPr>
          <w:color w:val="4F5154"/>
        </w:rPr>
        <w:t>end</w:t>
      </w:r>
      <w:r>
        <w:rPr>
          <w:color w:val="4F5154"/>
          <w:spacing w:val="-5"/>
        </w:rPr>
        <w:t> </w:t>
      </w:r>
      <w:r>
        <w:rPr>
          <w:color w:val="4F5154"/>
        </w:rPr>
        <w:t>user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currently</w:t>
      </w:r>
      <w:r>
        <w:rPr>
          <w:color w:val="4F5154"/>
          <w:spacing w:val="-3"/>
        </w:rPr>
        <w:t> </w:t>
      </w:r>
      <w:r>
        <w:rPr>
          <w:color w:val="4F5154"/>
        </w:rPr>
        <w:t>provides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4"/>
        </w:rPr>
        <w:t> </w:t>
      </w:r>
      <w:r>
        <w:rPr>
          <w:color w:val="4F5154"/>
        </w:rPr>
        <w:t>fee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perpetuity</w:t>
      </w:r>
      <w:r>
        <w:rPr>
          <w:color w:val="4F5154"/>
          <w:spacing w:val="-3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maximum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processors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maximum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named</w:t>
      </w:r>
      <w:r>
        <w:rPr>
          <w:color w:val="4F5154"/>
          <w:spacing w:val="-6"/>
        </w:rPr>
        <w:t> </w:t>
      </w:r>
      <w:r>
        <w:rPr>
          <w:color w:val="4F5154"/>
        </w:rPr>
        <w:t>users.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types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agreements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restricted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83"/>
          <w:w w:val="99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term.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require</w:t>
      </w:r>
      <w:r>
        <w:rPr>
          <w:color w:val="4F5154"/>
          <w:spacing w:val="-7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modification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customization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underlying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software,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when:</w:t>
      </w:r>
      <w:r>
        <w:rPr>
          <w:color w:val="4F5154"/>
          <w:spacing w:val="-5"/>
        </w:rPr>
        <w:t> </w:t>
      </w:r>
      <w:r>
        <w:rPr>
          <w:color w:val="4F5154"/>
        </w:rPr>
        <w:t>(1)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enter</w:t>
      </w:r>
      <w:r>
        <w:rPr>
          <w:color w:val="4F5154"/>
          <w:spacing w:val="-6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legally</w:t>
      </w:r>
      <w:r>
        <w:rPr>
          <w:color w:val="4F5154"/>
          <w:spacing w:val="-6"/>
        </w:rPr>
        <w:t> </w:t>
      </w:r>
      <w:r>
        <w:rPr>
          <w:color w:val="4F5154"/>
        </w:rPr>
        <w:t>binding</w:t>
      </w:r>
      <w:r>
        <w:rPr>
          <w:color w:val="4F5154"/>
          <w:spacing w:val="-4"/>
        </w:rPr>
        <w:t> </w:t>
      </w:r>
      <w:r>
        <w:rPr>
          <w:color w:val="4F5154"/>
        </w:rPr>
        <w:t>arrangement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software;</w:t>
      </w:r>
      <w:r>
        <w:rPr/>
      </w:r>
    </w:p>
    <w:p>
      <w:pPr>
        <w:pStyle w:val="BodyText"/>
        <w:spacing w:line="231" w:lineRule="auto"/>
        <w:ind w:right="307"/>
        <w:jc w:val="left"/>
      </w:pPr>
      <w:r>
        <w:rPr>
          <w:color w:val="4F5154"/>
          <w:spacing w:val="-1"/>
        </w:rPr>
        <w:t>(2)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deliver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perform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services;</w:t>
      </w:r>
      <w:r>
        <w:rPr>
          <w:color w:val="4F5154"/>
          <w:spacing w:val="-4"/>
        </w:rPr>
        <w:t> </w:t>
      </w:r>
      <w:r>
        <w:rPr>
          <w:color w:val="4F5154"/>
        </w:rPr>
        <w:t>(3)</w:t>
      </w:r>
      <w:r>
        <w:rPr>
          <w:color w:val="4F5154"/>
          <w:spacing w:val="-4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deemed</w:t>
      </w:r>
      <w:r>
        <w:rPr>
          <w:color w:val="4F5154"/>
          <w:spacing w:val="-5"/>
        </w:rPr>
        <w:t> </w:t>
      </w:r>
      <w:r>
        <w:rPr>
          <w:color w:val="4F5154"/>
        </w:rPr>
        <w:t>fixed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determinable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free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contingencies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uncertainties;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(4)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probable.</w:t>
      </w:r>
      <w:r>
        <w:rPr>
          <w:color w:val="4F5154"/>
          <w:spacing w:val="-4"/>
        </w:rPr>
        <w:t> </w:t>
      </w:r>
      <w:r>
        <w:rPr>
          <w:color w:val="4F5154"/>
        </w:rPr>
        <w:t>Substantially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recognized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</w:rPr>
        <w:t>manner.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135"/>
          <w:w w:val="99"/>
        </w:rPr>
        <w:t> </w:t>
      </w:r>
      <w:r>
        <w:rPr>
          <w:color w:val="4F5154"/>
          <w:spacing w:val="-1"/>
        </w:rPr>
        <w:t>recognize</w:t>
      </w:r>
      <w:r>
        <w:rPr>
          <w:color w:val="4F5154"/>
          <w:spacing w:val="-6"/>
        </w:rPr>
        <w:t> </w:t>
      </w:r>
      <w:r>
        <w:rPr>
          <w:color w:val="4F5154"/>
        </w:rPr>
        <w:t>fees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together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shipment,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met,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07"/>
        <w:jc w:val="left"/>
      </w:pPr>
      <w:r>
        <w:rPr>
          <w:color w:val="4F5154"/>
          <w:spacing w:val="-1"/>
        </w:rPr>
        <w:t>fees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dependent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essential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functionality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licensed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software.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instances</w:t>
      </w:r>
      <w:r>
        <w:rPr>
          <w:color w:val="4F5154"/>
          <w:spacing w:val="-3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met,</w:t>
      </w:r>
      <w:r>
        <w:rPr>
          <w:color w:val="4F5154"/>
          <w:spacing w:val="-7"/>
        </w:rPr>
        <w:t> </w:t>
      </w:r>
      <w:r>
        <w:rPr>
          <w:color w:val="4F5154"/>
        </w:rPr>
        <w:t>both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fees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recognized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utilizing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105"/>
          <w:w w:val="99"/>
        </w:rPr>
        <w:t> </w:t>
      </w:r>
      <w:r>
        <w:rPr>
          <w:color w:val="4F5154"/>
        </w:rPr>
        <w:t>accounting.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“Critical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</w:rPr>
        <w:t>Policies”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more</w:t>
      </w:r>
      <w:r>
        <w:rPr>
          <w:color w:val="4F5154"/>
          <w:spacing w:val="-7"/>
        </w:rPr>
        <w:t> </w:t>
      </w:r>
      <w:r>
        <w:rPr>
          <w:color w:val="4F5154"/>
        </w:rPr>
        <w:t>complete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recognition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policies.</w:t>
      </w:r>
      <w:r>
        <w:rPr/>
      </w:r>
    </w:p>
    <w:p>
      <w:pPr>
        <w:pStyle w:val="BodyText"/>
        <w:spacing w:line="220" w:lineRule="exact" w:before="171"/>
        <w:ind w:right="345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receive</w:t>
      </w:r>
      <w:r>
        <w:rPr>
          <w:color w:val="4F5154"/>
          <w:spacing w:val="-7"/>
        </w:rPr>
        <w:t> </w:t>
      </w:r>
      <w:r>
        <w:rPr>
          <w:color w:val="4F5154"/>
        </w:rPr>
        <w:t>sublicense</w:t>
      </w:r>
      <w:r>
        <w:rPr>
          <w:color w:val="4F5154"/>
          <w:spacing w:val="-7"/>
        </w:rPr>
        <w:t> </w:t>
      </w:r>
      <w:r>
        <w:rPr>
          <w:color w:val="4F5154"/>
        </w:rPr>
        <w:t>fees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partners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Program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sublicenses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granted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partners.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Sublicense</w:t>
      </w:r>
      <w:r>
        <w:rPr>
          <w:color w:val="4F5154"/>
          <w:spacing w:val="-5"/>
        </w:rPr>
        <w:t> </w:t>
      </w:r>
      <w:r>
        <w:rPr>
          <w:color w:val="4F5154"/>
        </w:rPr>
        <w:t>fees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</w:rPr>
        <w:t>recognized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5"/>
        </w:rPr>
        <w:t> </w:t>
      </w:r>
      <w:r>
        <w:rPr>
          <w:color w:val="4F5154"/>
        </w:rPr>
        <w:t>end-user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reported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partner.</w:t>
      </w:r>
      <w:r>
        <w:rPr/>
      </w:r>
    </w:p>
    <w:p>
      <w:pPr>
        <w:pStyle w:val="BodyText"/>
        <w:spacing w:line="231" w:lineRule="auto" w:before="165"/>
        <w:ind w:right="175"/>
        <w:jc w:val="left"/>
      </w:pPr>
      <w:r>
        <w:rPr>
          <w:color w:val="4F5154"/>
          <w:spacing w:val="-1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consist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</w:rPr>
        <w:t>components: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w w:val="99"/>
        </w:rPr>
        <w:t> </w:t>
      </w:r>
      <w:r>
        <w:rPr>
          <w:color w:val="4F5154"/>
          <w:spacing w:val="53"/>
          <w:w w:val="99"/>
        </w:rPr>
        <w:t>  </w:t>
      </w:r>
      <w:r>
        <w:rPr>
          <w:color w:val="4F5154"/>
          <w:spacing w:val="-1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fees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support.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priced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w w:val="99"/>
        </w:rPr>
        <w:t> 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fees,</w:t>
      </w:r>
      <w:r>
        <w:rPr>
          <w:color w:val="4F5154"/>
          <w:spacing w:val="-4"/>
        </w:rPr>
        <w:t> </w:t>
      </w:r>
      <w:r>
        <w:rPr>
          <w:color w:val="4F5154"/>
        </w:rPr>
        <w:t>however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offered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updates.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on-site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vary</w:t>
      </w:r>
      <w:r>
        <w:rPr>
          <w:color w:val="4F5154"/>
          <w:spacing w:val="-5"/>
        </w:rPr>
        <w:t> </w:t>
      </w:r>
      <w:r>
        <w:rPr>
          <w:color w:val="4F5154"/>
        </w:rPr>
        <w:t>depending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level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</w:rPr>
        <w:t>purchased.</w:t>
      </w:r>
      <w:r>
        <w:rPr>
          <w:color w:val="4F5154"/>
          <w:spacing w:val="-5"/>
        </w:rPr>
        <w:t> </w:t>
      </w:r>
      <w:r>
        <w:rPr>
          <w:color w:val="4F5154"/>
        </w:rPr>
        <w:t>Most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initially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renew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agreements</w:t>
      </w:r>
      <w:r>
        <w:rPr>
          <w:color w:val="4F5154"/>
          <w:spacing w:val="-7"/>
        </w:rPr>
        <w:t> </w:t>
      </w:r>
      <w:r>
        <w:rPr>
          <w:color w:val="4F5154"/>
        </w:rPr>
        <w:t>annually.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generally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bill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fees</w:t>
      </w:r>
      <w:r>
        <w:rPr>
          <w:color w:val="4F5154"/>
          <w:spacing w:val="-7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beginning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8"/>
        </w:rPr>
        <w:t> </w:t>
      </w:r>
      <w:r>
        <w:rPr>
          <w:color w:val="4F5154"/>
        </w:rPr>
        <w:t>period.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recognized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ratably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8"/>
        </w:rPr>
        <w:t> </w:t>
      </w:r>
      <w:r>
        <w:rPr>
          <w:color w:val="4F5154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year.</w:t>
      </w:r>
      <w:r>
        <w:rPr/>
      </w:r>
    </w:p>
    <w:p>
      <w:pPr>
        <w:pStyle w:val="BodyText"/>
        <w:spacing w:line="240" w:lineRule="auto" w:before="160"/>
        <w:ind w:right="398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recognize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education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those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performed.</w:t>
      </w:r>
      <w:r>
        <w:rPr/>
      </w:r>
    </w:p>
    <w:p>
      <w:pPr>
        <w:pStyle w:val="BodyText"/>
        <w:spacing w:line="220" w:lineRule="exact" w:before="169"/>
        <w:ind w:right="219"/>
        <w:jc w:val="left"/>
      </w:pPr>
      <w:r>
        <w:rPr>
          <w:color w:val="4F5154"/>
          <w:spacing w:val="-1"/>
        </w:rPr>
        <w:t>See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“Critical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Policies”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more</w:t>
      </w:r>
      <w:r>
        <w:rPr>
          <w:color w:val="4F5154"/>
          <w:spacing w:val="-7"/>
        </w:rPr>
        <w:t> </w:t>
      </w:r>
      <w:r>
        <w:rPr>
          <w:color w:val="4F5154"/>
        </w:rPr>
        <w:t>complete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description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118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10"/>
        </w:rPr>
        <w:t> </w:t>
      </w:r>
      <w:r>
        <w:rPr>
          <w:color w:val="4F5154"/>
        </w:rPr>
        <w:t>revenue</w:t>
      </w:r>
      <w:r>
        <w:rPr>
          <w:color w:val="4F5154"/>
          <w:spacing w:val="-8"/>
        </w:rPr>
        <w:t> </w:t>
      </w:r>
      <w:r>
        <w:rPr>
          <w:color w:val="4F5154"/>
        </w:rPr>
        <w:t>recognition</w:t>
      </w:r>
      <w:r>
        <w:rPr>
          <w:color w:val="4F5154"/>
          <w:spacing w:val="-9"/>
        </w:rPr>
        <w:t> </w:t>
      </w:r>
      <w:r>
        <w:rPr>
          <w:color w:val="4F5154"/>
        </w:rPr>
        <w:t>policies.</w:t>
      </w:r>
      <w:r>
        <w:rPr/>
      </w:r>
    </w:p>
    <w:p>
      <w:pPr>
        <w:pStyle w:val="BodyText"/>
        <w:spacing w:line="220" w:lineRule="exact" w:before="168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quarterly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reflect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distinct</w:t>
      </w:r>
      <w:r>
        <w:rPr>
          <w:color w:val="4F5154"/>
          <w:spacing w:val="-6"/>
        </w:rPr>
        <w:t> </w:t>
      </w:r>
      <w:r>
        <w:rPr>
          <w:color w:val="4F5154"/>
        </w:rPr>
        <w:t>seasonality.</w:t>
      </w:r>
      <w:r>
        <w:rPr>
          <w:color w:val="4F5154"/>
          <w:spacing w:val="-8"/>
        </w:rPr>
        <w:t> </w:t>
      </w:r>
      <w:r>
        <w:rPr>
          <w:color w:val="4F5154"/>
        </w:rPr>
        <w:t>See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“Quarterly</w:t>
      </w:r>
      <w:r>
        <w:rPr>
          <w:color w:val="4F5154"/>
          <w:spacing w:val="-5"/>
        </w:rPr>
        <w:t> </w:t>
      </w:r>
      <w:r>
        <w:rPr>
          <w:color w:val="4F5154"/>
        </w:rPr>
        <w:t>Results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Operations”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Management’s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98"/>
          <w:w w:val="99"/>
        </w:rPr>
        <w:t> </w:t>
      </w:r>
      <w:r>
        <w:rPr>
          <w:color w:val="4F5154"/>
        </w:rPr>
        <w:t>Analysis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more</w:t>
      </w:r>
      <w:r>
        <w:rPr>
          <w:color w:val="4F5154"/>
          <w:spacing w:val="-7"/>
        </w:rPr>
        <w:t> </w:t>
      </w:r>
      <w:r>
        <w:rPr>
          <w:color w:val="4F5154"/>
        </w:rPr>
        <w:t>complete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description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seasonality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expenses.</w:t>
      </w:r>
      <w:r>
        <w:rPr/>
      </w:r>
    </w:p>
    <w:p>
      <w:pPr>
        <w:pStyle w:val="Heading1"/>
        <w:spacing w:line="240" w:lineRule="auto" w:before="160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Employees</w:t>
      </w:r>
      <w:r>
        <w:rPr>
          <w:b w:val="0"/>
        </w:rPr>
      </w:r>
    </w:p>
    <w:p>
      <w:pPr>
        <w:pStyle w:val="BodyText"/>
        <w:spacing w:line="231" w:lineRule="auto" w:before="163"/>
        <w:ind w:right="345"/>
        <w:jc w:val="left"/>
      </w:pP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employed</w:t>
      </w:r>
      <w:r>
        <w:rPr>
          <w:color w:val="4F5154"/>
          <w:spacing w:val="-4"/>
        </w:rPr>
        <w:t> </w:t>
      </w:r>
      <w:r>
        <w:rPr>
          <w:color w:val="4F5154"/>
        </w:rPr>
        <w:t>42,006</w:t>
      </w:r>
      <w:r>
        <w:rPr>
          <w:color w:val="4F5154"/>
          <w:spacing w:val="-4"/>
        </w:rPr>
        <w:t> </w:t>
      </w:r>
      <w:r>
        <w:rPr>
          <w:color w:val="4F5154"/>
        </w:rPr>
        <w:t>full-time</w:t>
      </w:r>
      <w:r>
        <w:rPr>
          <w:color w:val="4F5154"/>
          <w:spacing w:val="-7"/>
        </w:rPr>
        <w:t> </w:t>
      </w:r>
      <w:r>
        <w:rPr>
          <w:color w:val="4F5154"/>
        </w:rPr>
        <w:t>employees,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5"/>
        </w:rPr>
        <w:t> </w:t>
      </w:r>
      <w:r>
        <w:rPr>
          <w:color w:val="4F5154"/>
        </w:rPr>
        <w:t>27,059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services,</w:t>
      </w:r>
      <w:r>
        <w:rPr>
          <w:color w:val="4F5154"/>
          <w:spacing w:val="-4"/>
        </w:rPr>
        <w:t> </w:t>
      </w:r>
      <w:r>
        <w:rPr>
          <w:color w:val="4F5154"/>
        </w:rPr>
        <w:t>1,162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marketing,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8,859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research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4,926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administrative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positions.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employees,</w:t>
      </w:r>
      <w:r>
        <w:rPr>
          <w:color w:val="4F5154"/>
          <w:spacing w:val="-4"/>
        </w:rPr>
        <w:t> </w:t>
      </w:r>
      <w:r>
        <w:rPr>
          <w:color w:val="4F5154"/>
        </w:rPr>
        <w:t>19,470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7"/>
        </w:rPr>
        <w:t> </w:t>
      </w:r>
      <w:r>
        <w:rPr>
          <w:color w:val="4F5154"/>
        </w:rPr>
        <w:t>located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22,536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7"/>
        </w:rPr>
        <w:t> </w:t>
      </w:r>
      <w:r>
        <w:rPr>
          <w:color w:val="4F5154"/>
        </w:rPr>
        <w:t>employed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60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countries.</w:t>
      </w:r>
      <w:r>
        <w:rPr/>
      </w:r>
    </w:p>
    <w:p>
      <w:pPr>
        <w:pStyle w:val="BodyText"/>
        <w:spacing w:line="220" w:lineRule="exact" w:before="171"/>
        <w:ind w:right="219"/>
        <w:jc w:val="left"/>
      </w:pPr>
      <w:r>
        <w:rPr>
          <w:color w:val="4F5154"/>
        </w:rPr>
        <w:t>None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represented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labor</w:t>
      </w:r>
      <w:r>
        <w:rPr>
          <w:color w:val="4F5154"/>
          <w:spacing w:val="-4"/>
        </w:rPr>
        <w:t> </w:t>
      </w:r>
      <w:r>
        <w:rPr>
          <w:color w:val="4F5154"/>
        </w:rPr>
        <w:t>union;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subsidiaries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represented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worker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councils.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experienced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work</w:t>
      </w:r>
      <w:r>
        <w:rPr>
          <w:color w:val="4F5154"/>
          <w:spacing w:val="-5"/>
        </w:rPr>
        <w:t> </w:t>
      </w:r>
      <w:r>
        <w:rPr>
          <w:color w:val="4F5154"/>
        </w:rPr>
        <w:t>stoppages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relations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good.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398"/>
        <w:jc w:val="left"/>
        <w:rPr>
          <w:b w:val="0"/>
          <w:bCs w:val="0"/>
        </w:rPr>
      </w:pPr>
      <w:r>
        <w:rPr>
          <w:color w:val="4F5154"/>
        </w:rPr>
        <w:t>Executive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Officers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9"/>
        </w:rPr>
        <w:t> </w:t>
      </w:r>
      <w:r>
        <w:rPr>
          <w:color w:val="4F5154"/>
        </w:rPr>
        <w:t>Registrant</w:t>
      </w:r>
      <w:r>
        <w:rPr>
          <w:b w:val="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</w:rPr>
        <w:t>officers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7812" w:val="left" w:leader="none"/>
        </w:tabs>
        <w:spacing w:before="0"/>
        <w:ind w:left="196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Name</w:t>
        <w:tab/>
      </w:r>
      <w:r>
        <w:rPr>
          <w:rFonts w:ascii="Times New Roman"/>
          <w:b/>
          <w:color w:val="4F5154"/>
          <w:sz w:val="15"/>
        </w:rPr>
        <w:t>Office(s)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705" w:val="left" w:leader="none"/>
        </w:tabs>
        <w:spacing w:line="40" w:lineRule="atLeast"/>
        <w:ind w:left="189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26.4pt;height:2.4pt;mso-position-horizontal-relative:char;mso-position-vertical-relative:line" coordorigin="0,0" coordsize="528,48">
            <v:group style="position:absolute;left:24;top:24;width:480;height:2" coordorigin="24,24" coordsize="480,2">
              <v:shape style="position:absolute;left:24;top:24;width:480;height:2" coordorigin="24,24" coordsize="480,0" path="m24,24l50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9.1pt;height:2.4pt;mso-position-horizontal-relative:char;mso-position-vertical-relative:line" coordorigin="0,0" coordsize="782,48">
            <v:group style="position:absolute;left:24;top:24;width:735;height:2" coordorigin="24,24" coordsize="735,2">
              <v:shape style="position:absolute;left:24;top:24;width:735;height:2" coordorigin="24,24" coordsize="735,0" path="m24,24l7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4517" w:val="left" w:leader="none"/>
        </w:tabs>
        <w:spacing w:line="227" w:lineRule="exact" w:before="74"/>
        <w:ind w:right="398"/>
        <w:jc w:val="left"/>
      </w:pPr>
      <w:r>
        <w:rPr>
          <w:color w:val="4F5154"/>
          <w:spacing w:val="-1"/>
        </w:rPr>
        <w:t>Lawrence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J.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Ellison</w:t>
        <w:tab/>
        <w:t>Chief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Officer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Chairman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/>
      </w:r>
    </w:p>
    <w:p>
      <w:pPr>
        <w:pStyle w:val="BodyText"/>
        <w:tabs>
          <w:tab w:pos="4517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Jeffrey</w:t>
      </w:r>
      <w:r>
        <w:rPr>
          <w:color w:val="4F5154"/>
          <w:spacing w:val="-6"/>
        </w:rPr>
        <w:t> </w:t>
      </w:r>
      <w:r>
        <w:rPr>
          <w:color w:val="4F5154"/>
        </w:rPr>
        <w:t>O.</w:t>
      </w:r>
      <w:r>
        <w:rPr>
          <w:color w:val="4F5154"/>
          <w:spacing w:val="-6"/>
        </w:rPr>
        <w:t> </w:t>
      </w:r>
      <w:r>
        <w:rPr>
          <w:color w:val="4F5154"/>
        </w:rPr>
        <w:t>Henley</w:t>
        <w:tab/>
      </w:r>
      <w:r>
        <w:rPr>
          <w:color w:val="4F5154"/>
          <w:spacing w:val="-1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Officer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Director</w:t>
      </w:r>
      <w:r>
        <w:rPr/>
      </w:r>
    </w:p>
    <w:p>
      <w:pPr>
        <w:pStyle w:val="BodyText"/>
        <w:tabs>
          <w:tab w:pos="4517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Safra</w:t>
      </w:r>
      <w:r>
        <w:rPr>
          <w:color w:val="4F5154"/>
          <w:spacing w:val="-5"/>
        </w:rPr>
        <w:t> </w:t>
      </w:r>
      <w:r>
        <w:rPr>
          <w:color w:val="4F5154"/>
        </w:rPr>
        <w:t>A.</w:t>
      </w:r>
      <w:r>
        <w:rPr>
          <w:color w:val="4F5154"/>
          <w:spacing w:val="-4"/>
        </w:rPr>
        <w:t> </w:t>
      </w:r>
      <w:r>
        <w:rPr>
          <w:color w:val="4F5154"/>
        </w:rPr>
        <w:t>Catz</w:t>
        <w:tab/>
      </w:r>
      <w:r>
        <w:rPr>
          <w:color w:val="4F5154"/>
          <w:spacing w:val="-1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8"/>
        </w:rPr>
        <w:t> </w:t>
      </w:r>
      <w:r>
        <w:rPr>
          <w:color w:val="4F5154"/>
        </w:rPr>
        <w:t>President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Director</w:t>
      </w:r>
      <w:r>
        <w:rPr/>
      </w:r>
    </w:p>
    <w:p>
      <w:pPr>
        <w:pStyle w:val="BodyText"/>
        <w:tabs>
          <w:tab w:pos="4517" w:val="left" w:leader="none"/>
        </w:tabs>
        <w:spacing w:line="222" w:lineRule="exact"/>
        <w:ind w:right="398"/>
        <w:jc w:val="left"/>
      </w:pPr>
      <w:r>
        <w:rPr>
          <w:color w:val="4F5154"/>
        </w:rPr>
        <w:t>George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J.</w:t>
      </w:r>
      <w:r>
        <w:rPr>
          <w:color w:val="4F5154"/>
          <w:spacing w:val="-6"/>
        </w:rPr>
        <w:t> </w:t>
      </w:r>
      <w:r>
        <w:rPr>
          <w:color w:val="4F5154"/>
        </w:rPr>
        <w:t>Roberts</w:t>
        <w:tab/>
      </w:r>
      <w:r>
        <w:rPr>
          <w:color w:val="4F5154"/>
          <w:spacing w:val="-1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North</w:t>
      </w:r>
      <w:r>
        <w:rPr>
          <w:color w:val="4F5154"/>
          <w:spacing w:val="-6"/>
        </w:rPr>
        <w:t> </w:t>
      </w:r>
      <w:r>
        <w:rPr>
          <w:color w:val="4F5154"/>
        </w:rPr>
        <w:t>America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Sales</w:t>
      </w:r>
      <w:r>
        <w:rPr/>
      </w:r>
    </w:p>
    <w:p>
      <w:pPr>
        <w:pStyle w:val="BodyText"/>
        <w:tabs>
          <w:tab w:pos="4517" w:val="left" w:leader="none"/>
        </w:tabs>
        <w:spacing w:line="222" w:lineRule="exact"/>
        <w:ind w:right="398"/>
        <w:jc w:val="left"/>
      </w:pPr>
      <w:r>
        <w:rPr>
          <w:color w:val="4F5154"/>
        </w:rPr>
        <w:t>Charles</w:t>
      </w:r>
      <w:r>
        <w:rPr>
          <w:color w:val="4F5154"/>
          <w:spacing w:val="-8"/>
        </w:rPr>
        <w:t> </w:t>
      </w:r>
      <w:r>
        <w:rPr>
          <w:color w:val="4F5154"/>
        </w:rPr>
        <w:t>A.</w:t>
      </w:r>
      <w:r>
        <w:rPr>
          <w:color w:val="4F5154"/>
          <w:spacing w:val="-7"/>
        </w:rPr>
        <w:t> </w:t>
      </w:r>
      <w:r>
        <w:rPr>
          <w:color w:val="4F5154"/>
        </w:rPr>
        <w:t>Rozwat</w:t>
        <w:tab/>
      </w:r>
      <w:r>
        <w:rPr>
          <w:color w:val="4F5154"/>
          <w:spacing w:val="-1"/>
        </w:rPr>
        <w:t>Executive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8"/>
        </w:rPr>
        <w:t> </w:t>
      </w:r>
      <w:r>
        <w:rPr>
          <w:color w:val="4F5154"/>
        </w:rPr>
        <w:t>Server</w:t>
      </w:r>
      <w:r>
        <w:rPr/>
      </w:r>
    </w:p>
    <w:p>
      <w:pPr>
        <w:pStyle w:val="BodyText"/>
        <w:tabs>
          <w:tab w:pos="4517" w:val="left" w:leader="none"/>
        </w:tabs>
        <w:spacing w:line="221" w:lineRule="exact"/>
        <w:ind w:right="398"/>
        <w:jc w:val="left"/>
      </w:pPr>
      <w:r>
        <w:rPr>
          <w:color w:val="4F5154"/>
        </w:rPr>
        <w:t>Ronald</w:t>
      </w:r>
      <w:r>
        <w:rPr>
          <w:color w:val="4F5154"/>
          <w:spacing w:val="-7"/>
        </w:rPr>
        <w:t> </w:t>
      </w:r>
      <w:r>
        <w:rPr>
          <w:color w:val="4F5154"/>
        </w:rPr>
        <w:t>A.</w:t>
      </w:r>
      <w:r>
        <w:rPr>
          <w:color w:val="4F5154"/>
          <w:spacing w:val="-6"/>
        </w:rPr>
        <w:t> </w:t>
      </w:r>
      <w:r>
        <w:rPr>
          <w:color w:val="4F5154"/>
        </w:rPr>
        <w:t>Wohl</w:t>
        <w:tab/>
      </w:r>
      <w:r>
        <w:rPr>
          <w:color w:val="4F5154"/>
          <w:spacing w:val="-1"/>
        </w:rPr>
        <w:t>Executive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11"/>
        </w:rPr>
        <w:t> </w:t>
      </w:r>
      <w:r>
        <w:rPr>
          <w:color w:val="4F5154"/>
        </w:rPr>
        <w:t>Development</w:t>
      </w:r>
      <w:r>
        <w:rPr/>
      </w:r>
    </w:p>
    <w:p>
      <w:pPr>
        <w:pStyle w:val="BodyText"/>
        <w:tabs>
          <w:tab w:pos="4517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Sergio</w:t>
      </w:r>
      <w:r>
        <w:rPr>
          <w:color w:val="4F5154"/>
          <w:spacing w:val="-13"/>
        </w:rPr>
        <w:t> </w:t>
      </w:r>
      <w:r>
        <w:rPr>
          <w:color w:val="4F5154"/>
          <w:spacing w:val="-1"/>
        </w:rPr>
        <w:t>Giacoletto</w:t>
        <w:tab/>
        <w:t>Executive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6"/>
        </w:rPr>
        <w:t> </w:t>
      </w:r>
      <w:r>
        <w:rPr>
          <w:color w:val="4F5154"/>
        </w:rPr>
        <w:t>Europe,</w:t>
      </w:r>
      <w:r>
        <w:rPr>
          <w:color w:val="4F5154"/>
          <w:spacing w:val="-5"/>
        </w:rPr>
        <w:t> </w:t>
      </w:r>
      <w:r>
        <w:rPr>
          <w:color w:val="4F5154"/>
        </w:rPr>
        <w:t>Middle</w:t>
      </w:r>
      <w:r>
        <w:rPr>
          <w:color w:val="4F5154"/>
          <w:spacing w:val="-8"/>
        </w:rPr>
        <w:t> </w:t>
      </w:r>
      <w:r>
        <w:rPr>
          <w:color w:val="4F5154"/>
        </w:rPr>
        <w:t>East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Africa</w:t>
      </w:r>
      <w:r>
        <w:rPr/>
      </w:r>
    </w:p>
    <w:p>
      <w:pPr>
        <w:pStyle w:val="BodyText"/>
        <w:tabs>
          <w:tab w:pos="4517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Derek</w:t>
      </w:r>
      <w:r>
        <w:rPr>
          <w:color w:val="4F5154"/>
          <w:spacing w:val="-7"/>
        </w:rPr>
        <w:t> </w:t>
      </w:r>
      <w:r>
        <w:rPr>
          <w:color w:val="4F5154"/>
        </w:rPr>
        <w:t>H.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Williams</w:t>
        <w:tab/>
        <w:t>Executive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Asia</w:t>
      </w:r>
      <w:r>
        <w:rPr>
          <w:color w:val="4F5154"/>
          <w:spacing w:val="-8"/>
        </w:rPr>
        <w:t> </w:t>
      </w:r>
      <w:r>
        <w:rPr>
          <w:color w:val="4F5154"/>
        </w:rPr>
        <w:t>Pacific</w:t>
      </w:r>
      <w:r>
        <w:rPr/>
      </w:r>
    </w:p>
    <w:p>
      <w:pPr>
        <w:pStyle w:val="BodyText"/>
        <w:tabs>
          <w:tab w:pos="4517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Keith</w:t>
      </w:r>
      <w:r>
        <w:rPr>
          <w:color w:val="4F5154"/>
          <w:spacing w:val="-11"/>
        </w:rPr>
        <w:t> </w:t>
      </w:r>
      <w:r>
        <w:rPr>
          <w:color w:val="4F5154"/>
        </w:rPr>
        <w:t>Block</w:t>
        <w:tab/>
      </w:r>
      <w:r>
        <w:rPr>
          <w:color w:val="4F5154"/>
          <w:spacing w:val="-1"/>
        </w:rPr>
        <w:t>Executive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North</w:t>
      </w:r>
      <w:r>
        <w:rPr>
          <w:color w:val="4F5154"/>
          <w:spacing w:val="-7"/>
        </w:rPr>
        <w:t> </w:t>
      </w:r>
      <w:r>
        <w:rPr>
          <w:color w:val="4F5154"/>
        </w:rPr>
        <w:t>America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Consulting</w:t>
      </w:r>
      <w:r>
        <w:rPr/>
      </w:r>
    </w:p>
    <w:p>
      <w:pPr>
        <w:pStyle w:val="BodyText"/>
        <w:tabs>
          <w:tab w:pos="4517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Daniel</w:t>
      </w:r>
      <w:r>
        <w:rPr>
          <w:color w:val="4F5154"/>
          <w:spacing w:val="-15"/>
        </w:rPr>
        <w:t> </w:t>
      </w:r>
      <w:r>
        <w:rPr>
          <w:color w:val="4F5154"/>
        </w:rPr>
        <w:t>Cooperman</w:t>
        <w:tab/>
      </w:r>
      <w:r>
        <w:rPr>
          <w:color w:val="4F5154"/>
          <w:spacing w:val="-1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5"/>
        </w:rPr>
        <w:t> </w:t>
      </w:r>
      <w:r>
        <w:rPr>
          <w:color w:val="4F5154"/>
        </w:rPr>
        <w:t>General</w:t>
      </w:r>
      <w:r>
        <w:rPr>
          <w:color w:val="4F5154"/>
          <w:spacing w:val="-7"/>
        </w:rPr>
        <w:t> </w:t>
      </w:r>
      <w:r>
        <w:rPr>
          <w:color w:val="4F5154"/>
        </w:rPr>
        <w:t>Counsel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Secretary</w:t>
      </w:r>
      <w:r>
        <w:rPr/>
      </w:r>
    </w:p>
    <w:p>
      <w:pPr>
        <w:pStyle w:val="BodyText"/>
        <w:tabs>
          <w:tab w:pos="4517" w:val="left" w:leader="none"/>
        </w:tabs>
        <w:spacing w:line="225" w:lineRule="exact"/>
        <w:ind w:right="398"/>
        <w:jc w:val="left"/>
      </w:pPr>
      <w:r>
        <w:rPr>
          <w:color w:val="4F5154"/>
          <w:spacing w:val="-1"/>
        </w:rPr>
        <w:t>Jennifer</w:t>
      </w:r>
      <w:r>
        <w:rPr>
          <w:color w:val="4F5154"/>
          <w:spacing w:val="-7"/>
        </w:rPr>
        <w:t> </w:t>
      </w:r>
      <w:r>
        <w:rPr>
          <w:color w:val="4F5154"/>
        </w:rPr>
        <w:t>L.</w:t>
      </w:r>
      <w:r>
        <w:rPr>
          <w:color w:val="4F5154"/>
          <w:spacing w:val="-9"/>
        </w:rPr>
        <w:t> </w:t>
      </w:r>
      <w:r>
        <w:rPr>
          <w:color w:val="4F5154"/>
        </w:rPr>
        <w:t>Minton</w:t>
        <w:tab/>
      </w:r>
      <w:r>
        <w:rPr>
          <w:color w:val="4F5154"/>
          <w:spacing w:val="-1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7"/>
        </w:rPr>
        <w:t> </w:t>
      </w:r>
      <w:r>
        <w:rPr>
          <w:color w:val="4F5154"/>
        </w:rPr>
        <w:t>Finance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/>
      </w:r>
    </w:p>
    <w:p>
      <w:pPr>
        <w:pStyle w:val="BodyText"/>
        <w:spacing w:line="231" w:lineRule="auto" w:before="165"/>
        <w:ind w:right="308"/>
        <w:jc w:val="both"/>
      </w:pPr>
      <w:r>
        <w:rPr>
          <w:color w:val="4F5154"/>
          <w:spacing w:val="-1"/>
        </w:rPr>
        <w:t>Mr.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Ellison,</w:t>
      </w:r>
      <w:r>
        <w:rPr>
          <w:color w:val="4F5154"/>
          <w:spacing w:val="-3"/>
        </w:rPr>
        <w:t> </w:t>
      </w:r>
      <w:r>
        <w:rPr>
          <w:color w:val="4F5154"/>
        </w:rPr>
        <w:t>57,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co-founders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Chief</w:t>
      </w:r>
      <w:r>
        <w:rPr>
          <w:color w:val="4F5154"/>
          <w:spacing w:val="-5"/>
        </w:rPr>
        <w:t> </w:t>
      </w:r>
      <w:r>
        <w:rPr>
          <w:color w:val="4F5154"/>
        </w:rPr>
        <w:t>Executive</w:t>
      </w:r>
      <w:r>
        <w:rPr>
          <w:color w:val="4F5154"/>
          <w:spacing w:val="-3"/>
        </w:rPr>
        <w:t> </w:t>
      </w:r>
      <w:r>
        <w:rPr>
          <w:color w:val="4F5154"/>
        </w:rPr>
        <w:t>Officer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4"/>
        </w:rPr>
        <w:t> </w:t>
      </w:r>
      <w:r>
        <w:rPr>
          <w:color w:val="4F5154"/>
        </w:rPr>
        <w:t>June</w:t>
      </w:r>
      <w:r>
        <w:rPr>
          <w:color w:val="4F5154"/>
          <w:spacing w:val="-6"/>
        </w:rPr>
        <w:t> </w:t>
      </w:r>
      <w:r>
        <w:rPr>
          <w:color w:val="4F5154"/>
        </w:rPr>
        <w:t>1977.</w:t>
      </w:r>
      <w:r>
        <w:rPr>
          <w:color w:val="4F5154"/>
          <w:spacing w:val="-3"/>
        </w:rPr>
        <w:t> </w:t>
      </w:r>
      <w:r>
        <w:rPr>
          <w:color w:val="4F5154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Ellison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Chairman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4"/>
        </w:rPr>
        <w:t> </w:t>
      </w:r>
      <w:r>
        <w:rPr>
          <w:color w:val="4F5154"/>
        </w:rPr>
        <w:t>1995,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served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Chairman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1990</w:t>
      </w:r>
      <w:r>
        <w:rPr>
          <w:color w:val="4F5154"/>
          <w:spacing w:val="-5"/>
        </w:rPr>
        <w:t> </w:t>
      </w:r>
      <w:r>
        <w:rPr>
          <w:color w:val="4F5154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September</w:t>
      </w:r>
      <w:r>
        <w:rPr>
          <w:color w:val="4F5154"/>
          <w:spacing w:val="-4"/>
        </w:rPr>
        <w:t> </w:t>
      </w:r>
      <w:r>
        <w:rPr>
          <w:color w:val="4F5154"/>
        </w:rPr>
        <w:t>1992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served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President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1977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1996.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director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Apple</w:t>
      </w:r>
      <w:r>
        <w:rPr>
          <w:color w:val="4F5154"/>
          <w:spacing w:val="-5"/>
        </w:rPr>
        <w:t> </w:t>
      </w:r>
      <w:r>
        <w:rPr>
          <w:color w:val="4F5154"/>
        </w:rPr>
        <w:t>Computer,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Inc.,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computer</w:t>
      </w:r>
      <w:r>
        <w:rPr>
          <w:color w:val="4F5154"/>
          <w:spacing w:val="-4"/>
        </w:rPr>
        <w:t> </w:t>
      </w:r>
      <w:r>
        <w:rPr>
          <w:color w:val="4F5154"/>
        </w:rPr>
        <w:t>company.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4"/>
        </w:rPr>
        <w:t> </w:t>
      </w:r>
      <w:r>
        <w:rPr>
          <w:color w:val="4F5154"/>
        </w:rPr>
        <w:t>Henley,</w:t>
      </w:r>
      <w:r>
        <w:rPr>
          <w:color w:val="4F5154"/>
          <w:spacing w:val="-7"/>
        </w:rPr>
        <w:t> </w:t>
      </w:r>
      <w:r>
        <w:rPr>
          <w:color w:val="4F5154"/>
        </w:rPr>
        <w:t>57,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4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Officer</w:t>
      </w:r>
      <w:r>
        <w:rPr>
          <w:color w:val="4F5154"/>
          <w:spacing w:val="-5"/>
        </w:rPr>
        <w:t> </w:t>
      </w:r>
      <w:r>
        <w:rPr>
          <w:color w:val="4F5154"/>
        </w:rPr>
        <w:t>since</w:t>
      </w:r>
      <w:r>
        <w:rPr>
          <w:color w:val="4F5154"/>
          <w:spacing w:val="-7"/>
        </w:rPr>
        <w:t> </w:t>
      </w:r>
      <w:r>
        <w:rPr>
          <w:color w:val="4F5154"/>
        </w:rPr>
        <w:t>March</w:t>
      </w:r>
      <w:r>
        <w:rPr>
          <w:color w:val="4F5154"/>
          <w:spacing w:val="-3"/>
        </w:rPr>
        <w:t> </w:t>
      </w:r>
      <w:r>
        <w:rPr>
          <w:color w:val="4F5154"/>
        </w:rPr>
        <w:t>1991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Director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4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1995.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joining</w:t>
      </w:r>
      <w:r>
        <w:rPr>
          <w:color w:val="4F5154"/>
          <w:spacing w:val="-4"/>
        </w:rPr>
        <w:t> </w:t>
      </w:r>
      <w:r>
        <w:rPr>
          <w:color w:val="4F5154"/>
        </w:rPr>
        <w:t>us,</w:t>
      </w:r>
      <w:r>
        <w:rPr>
          <w:color w:val="4F5154"/>
          <w:spacing w:val="-7"/>
        </w:rPr>
        <w:t> </w:t>
      </w:r>
      <w:r>
        <w:rPr>
          <w:color w:val="4F5154"/>
        </w:rPr>
        <w:t>he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</w:rPr>
        <w:t>President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Officer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Pacific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Holding</w:t>
      </w:r>
      <w:r>
        <w:rPr>
          <w:color w:val="4F5154"/>
          <w:spacing w:val="-4"/>
        </w:rPr>
        <w:t> </w:t>
      </w:r>
      <w:r>
        <w:rPr>
          <w:color w:val="4F5154"/>
        </w:rPr>
        <w:t>Company,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privately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diversified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manufacturing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estate,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August</w:t>
      </w:r>
      <w:r>
        <w:rPr>
          <w:color w:val="4F5154"/>
          <w:spacing w:val="-5"/>
        </w:rPr>
        <w:t> </w:t>
      </w:r>
      <w:r>
        <w:rPr>
          <w:color w:val="4F5154"/>
        </w:rPr>
        <w:t>1986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1991.</w:t>
      </w:r>
      <w:r>
        <w:rPr>
          <w:color w:val="4F5154"/>
          <w:spacing w:val="-4"/>
        </w:rPr>
        <w:t> </w:t>
      </w:r>
      <w:r>
        <w:rPr>
          <w:color w:val="4F5154"/>
        </w:rPr>
        <w:t>Mr.</w:t>
      </w:r>
      <w:r>
        <w:rPr>
          <w:color w:val="4F5154"/>
          <w:spacing w:val="-6"/>
        </w:rPr>
        <w:t> </w:t>
      </w:r>
      <w:r>
        <w:rPr>
          <w:color w:val="4F5154"/>
        </w:rPr>
        <w:t>Henley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director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Computer</w:t>
      </w:r>
      <w:r>
        <w:rPr>
          <w:color w:val="4F5154"/>
          <w:spacing w:val="-4"/>
        </w:rPr>
        <w:t> </w:t>
      </w:r>
      <w:r>
        <w:rPr>
          <w:color w:val="4F5154"/>
        </w:rPr>
        <w:t>Motion,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Inc.,</w:t>
      </w:r>
      <w:r>
        <w:rPr>
          <w:color w:val="4F5154"/>
          <w:spacing w:val="-9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medical</w:t>
      </w:r>
      <w:r>
        <w:rPr>
          <w:color w:val="4F5154"/>
          <w:spacing w:val="-6"/>
        </w:rPr>
        <w:t> </w:t>
      </w:r>
      <w:r>
        <w:rPr>
          <w:color w:val="4F5154"/>
        </w:rPr>
        <w:t>robotics</w:t>
      </w:r>
      <w:r>
        <w:rPr>
          <w:color w:val="4F5154"/>
          <w:spacing w:val="-8"/>
        </w:rPr>
        <w:t> </w:t>
      </w:r>
      <w:r>
        <w:rPr>
          <w:color w:val="4F5154"/>
        </w:rPr>
        <w:t>company.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  <w:spacing w:val="-1"/>
        </w:rPr>
        <w:t>Ms.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Catz,</w:t>
      </w:r>
      <w:r>
        <w:rPr>
          <w:color w:val="4F5154"/>
          <w:spacing w:val="-5"/>
        </w:rPr>
        <w:t> </w:t>
      </w:r>
      <w:r>
        <w:rPr>
          <w:color w:val="4F5154"/>
        </w:rPr>
        <w:t>40,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7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8"/>
        </w:rPr>
        <w:t> </w:t>
      </w:r>
      <w:r>
        <w:rPr>
          <w:color w:val="4F5154"/>
        </w:rPr>
        <w:t>President</w:t>
      </w:r>
      <w:r>
        <w:rPr>
          <w:color w:val="4F5154"/>
          <w:spacing w:val="-6"/>
        </w:rPr>
        <w:t> </w:t>
      </w:r>
      <w:r>
        <w:rPr>
          <w:color w:val="4F5154"/>
        </w:rPr>
        <w:t>(currently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responsible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Global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Practices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Corporate</w:t>
      </w:r>
      <w:r>
        <w:rPr>
          <w:color w:val="4F5154"/>
          <w:spacing w:val="-6"/>
        </w:rPr>
        <w:t> </w:t>
      </w:r>
      <w:r>
        <w:rPr>
          <w:color w:val="4F5154"/>
        </w:rPr>
        <w:t>Development)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November</w:t>
      </w:r>
      <w:r>
        <w:rPr>
          <w:color w:val="4F5154"/>
          <w:spacing w:val="-6"/>
        </w:rPr>
        <w:t> </w:t>
      </w:r>
      <w:r>
        <w:rPr>
          <w:color w:val="4F5154"/>
        </w:rPr>
        <w:t>1999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Director</w:t>
      </w:r>
      <w:r>
        <w:rPr>
          <w:color w:val="4F5154"/>
          <w:spacing w:val="-6"/>
        </w:rPr>
        <w:t> </w:t>
      </w:r>
      <w:r>
        <w:rPr>
          <w:color w:val="4F5154"/>
        </w:rPr>
        <w:t>since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Ms.</w:t>
      </w:r>
      <w:r>
        <w:rPr>
          <w:color w:val="4F5154"/>
          <w:spacing w:val="-6"/>
        </w:rPr>
        <w:t> </w:t>
      </w:r>
      <w:r>
        <w:rPr>
          <w:color w:val="4F5154"/>
        </w:rPr>
        <w:t>Catz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4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between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1999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1999.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joining</w:t>
      </w:r>
      <w:r>
        <w:rPr>
          <w:color w:val="4F5154"/>
          <w:spacing w:val="-4"/>
        </w:rPr>
        <w:t> </w:t>
      </w:r>
      <w:r>
        <w:rPr>
          <w:color w:val="4F5154"/>
        </w:rPr>
        <w:t>us,</w:t>
      </w:r>
      <w:r>
        <w:rPr>
          <w:color w:val="4F5154"/>
          <w:spacing w:val="-6"/>
        </w:rPr>
        <w:t> </w:t>
      </w:r>
      <w:r>
        <w:rPr>
          <w:color w:val="4F5154"/>
        </w:rPr>
        <w:t>Ms.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Catz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Donaldson,</w:t>
      </w:r>
      <w:r>
        <w:rPr>
          <w:color w:val="4F5154"/>
          <w:spacing w:val="-3"/>
        </w:rPr>
        <w:t> </w:t>
      </w:r>
      <w:r>
        <w:rPr>
          <w:color w:val="4F5154"/>
        </w:rPr>
        <w:t>Lufkin</w:t>
      </w:r>
      <w:r>
        <w:rPr>
          <w:color w:val="4F5154"/>
          <w:spacing w:val="-6"/>
        </w:rPr>
        <w:t> </w:t>
      </w:r>
      <w:r>
        <w:rPr>
          <w:color w:val="4F5154"/>
        </w:rPr>
        <w:t>&amp;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Jenrette,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global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</w:rPr>
        <w:t>bank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4"/>
        </w:rPr>
        <w:t> </w:t>
      </w:r>
      <w:r>
        <w:rPr>
          <w:color w:val="4F5154"/>
        </w:rPr>
        <w:t>merged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Suisse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99"/>
          <w:w w:val="99"/>
        </w:rPr>
        <w:t> </w:t>
      </w:r>
      <w:r>
        <w:rPr>
          <w:color w:val="4F5154"/>
        </w:rPr>
        <w:t>Boston,</w:t>
      </w:r>
      <w:r>
        <w:rPr>
          <w:color w:val="4F5154"/>
          <w:spacing w:val="-7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she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Managing</w:t>
      </w:r>
      <w:r>
        <w:rPr>
          <w:color w:val="4F5154"/>
          <w:spacing w:val="-4"/>
        </w:rPr>
        <w:t> </w:t>
      </w:r>
      <w:r>
        <w:rPr>
          <w:color w:val="4F5154"/>
        </w:rPr>
        <w:t>Director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-4"/>
        </w:rPr>
        <w:t> </w:t>
      </w:r>
      <w:r>
        <w:rPr>
          <w:color w:val="4F5154"/>
        </w:rPr>
        <w:t>1997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1999,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Vice</w:t>
      </w:r>
      <w:r>
        <w:rPr>
          <w:color w:val="4F5154"/>
          <w:spacing w:val="-7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January</w:t>
      </w:r>
      <w:r>
        <w:rPr>
          <w:color w:val="4F5154"/>
          <w:spacing w:val="-6"/>
        </w:rPr>
        <w:t> </w:t>
      </w:r>
      <w:r>
        <w:rPr>
          <w:color w:val="4F5154"/>
        </w:rPr>
        <w:t>1994</w:t>
      </w:r>
      <w:r>
        <w:rPr>
          <w:color w:val="4F5154"/>
          <w:spacing w:val="-4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42"/>
          <w:w w:val="99"/>
        </w:rPr>
        <w:t> </w:t>
      </w:r>
      <w:r>
        <w:rPr>
          <w:color w:val="4F5154"/>
        </w:rPr>
        <w:t>1997.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Ms.</w:t>
      </w:r>
      <w:r>
        <w:rPr>
          <w:color w:val="4F5154"/>
          <w:spacing w:val="-5"/>
        </w:rPr>
        <w:t> </w:t>
      </w:r>
      <w:r>
        <w:rPr>
          <w:color w:val="4F5154"/>
        </w:rPr>
        <w:t>Catz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held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banking</w:t>
      </w:r>
      <w:r>
        <w:rPr>
          <w:color w:val="4F5154"/>
          <w:spacing w:val="-7"/>
        </w:rPr>
        <w:t> </w:t>
      </w:r>
      <w:r>
        <w:rPr>
          <w:color w:val="4F5154"/>
        </w:rPr>
        <w:t>positions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1986</w:t>
      </w:r>
      <w:r>
        <w:rPr>
          <w:color w:val="4F5154"/>
          <w:spacing w:val="-7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January</w:t>
      </w:r>
      <w:r>
        <w:rPr>
          <w:color w:val="4F5154"/>
          <w:spacing w:val="-5"/>
        </w:rPr>
        <w:t> </w:t>
      </w:r>
      <w:r>
        <w:rPr>
          <w:color w:val="4F5154"/>
        </w:rPr>
        <w:t>1994.</w:t>
      </w:r>
      <w:r>
        <w:rPr/>
      </w:r>
    </w:p>
    <w:p>
      <w:pPr>
        <w:pStyle w:val="BodyText"/>
        <w:spacing w:line="231" w:lineRule="auto" w:before="167"/>
        <w:ind w:right="213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Roberts,</w:t>
      </w:r>
      <w:r>
        <w:rPr>
          <w:color w:val="4F5154"/>
          <w:spacing w:val="-4"/>
        </w:rPr>
        <w:t> </w:t>
      </w:r>
      <w:r>
        <w:rPr>
          <w:color w:val="4F5154"/>
        </w:rPr>
        <w:t>46,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</w:rPr>
        <w:t>North</w:t>
      </w:r>
      <w:r>
        <w:rPr>
          <w:color w:val="4F5154"/>
          <w:spacing w:val="-6"/>
        </w:rPr>
        <w:t> </w:t>
      </w:r>
      <w:r>
        <w:rPr>
          <w:color w:val="4F5154"/>
        </w:rPr>
        <w:t>America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1999,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7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North</w:t>
      </w:r>
      <w:r>
        <w:rPr>
          <w:color w:val="4F5154"/>
          <w:spacing w:val="-4"/>
        </w:rPr>
        <w:t> </w:t>
      </w:r>
      <w:r>
        <w:rPr>
          <w:color w:val="4F5154"/>
        </w:rPr>
        <w:t>America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3"/>
        </w:rPr>
        <w:t> </w:t>
      </w:r>
      <w:r>
        <w:rPr>
          <w:color w:val="4F5154"/>
        </w:rPr>
        <w:t>1998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1999.</w:t>
      </w:r>
      <w:r>
        <w:rPr>
          <w:color w:val="4F5154"/>
          <w:spacing w:val="-3"/>
        </w:rPr>
        <w:t> </w:t>
      </w:r>
      <w:r>
        <w:rPr>
          <w:color w:val="4F5154"/>
        </w:rPr>
        <w:t>Mr.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Roberts</w:t>
      </w:r>
      <w:r>
        <w:rPr>
          <w:color w:val="4F5154"/>
          <w:spacing w:val="-2"/>
        </w:rPr>
        <w:t> </w:t>
      </w:r>
      <w:r>
        <w:rPr>
          <w:color w:val="4F5154"/>
        </w:rPr>
        <w:t>served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3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</w:rPr>
        <w:t>Online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1998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4"/>
        </w:rPr>
        <w:t> </w:t>
      </w:r>
      <w:r>
        <w:rPr>
          <w:color w:val="4F5154"/>
        </w:rPr>
        <w:t>1998.</w:t>
      </w:r>
      <w:r>
        <w:rPr>
          <w:color w:val="4F5154"/>
          <w:spacing w:val="-3"/>
        </w:rPr>
        <w:t> </w:t>
      </w:r>
      <w:r>
        <w:rPr>
          <w:color w:val="4F5154"/>
        </w:rPr>
        <w:t>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took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leave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absence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2"/>
        </w:rPr>
        <w:t> </w:t>
      </w:r>
      <w:r>
        <w:rPr>
          <w:color w:val="4F5154"/>
        </w:rPr>
        <w:t>1997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1998.</w:t>
      </w:r>
      <w:r>
        <w:rPr>
          <w:color w:val="4F5154"/>
          <w:spacing w:val="-3"/>
        </w:rPr>
        <w:t> </w:t>
      </w:r>
      <w:r>
        <w:rPr>
          <w:color w:val="4F5154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Roberts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joined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March</w:t>
      </w:r>
      <w:r>
        <w:rPr>
          <w:color w:val="4F5154"/>
          <w:spacing w:val="-3"/>
        </w:rPr>
        <w:t> </w:t>
      </w:r>
      <w:r>
        <w:rPr>
          <w:color w:val="4F5154"/>
        </w:rPr>
        <w:t>1990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4"/>
        </w:rPr>
        <w:t> </w:t>
      </w:r>
      <w:r>
        <w:rPr>
          <w:color w:val="4F5154"/>
        </w:rPr>
        <w:t>1990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1997,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Group</w:t>
      </w:r>
      <w:r>
        <w:rPr>
          <w:color w:val="4F5154"/>
          <w:spacing w:val="-4"/>
        </w:rPr>
        <w:t> </w:t>
      </w:r>
      <w:r>
        <w:rPr>
          <w:color w:val="4F5154"/>
          <w:spacing w:val="-4"/>
        </w:rPr>
      </w:r>
      <w:r>
        <w:rPr>
          <w:color w:val="4F5154"/>
          <w:spacing w:val="-1"/>
        </w:rPr>
        <w:t>Vice</w:t>
      </w:r>
      <w:r>
        <w:rPr>
          <w:color w:val="4F5154"/>
          <w:spacing w:val="74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9"/>
        </w:rPr>
        <w:t> </w:t>
      </w:r>
      <w:r>
        <w:rPr>
          <w:color w:val="4F5154"/>
        </w:rPr>
        <w:t>Central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Commercial</w:t>
      </w:r>
      <w:r>
        <w:rPr>
          <w:color w:val="4F5154"/>
          <w:spacing w:val="-9"/>
        </w:rPr>
        <w:t> </w:t>
      </w:r>
      <w:r>
        <w:rPr>
          <w:color w:val="4F5154"/>
        </w:rPr>
        <w:t>Sales.</w:t>
      </w:r>
      <w:r>
        <w:rPr/>
      </w:r>
    </w:p>
    <w:p>
      <w:pPr>
        <w:pStyle w:val="BodyText"/>
        <w:spacing w:line="220" w:lineRule="exact" w:before="171"/>
        <w:ind w:right="307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Rozwat,</w:t>
      </w:r>
      <w:r>
        <w:rPr>
          <w:color w:val="4F5154"/>
          <w:spacing w:val="-7"/>
        </w:rPr>
        <w:t> </w:t>
      </w:r>
      <w:r>
        <w:rPr>
          <w:color w:val="4F5154"/>
        </w:rPr>
        <w:t>54,</w:t>
      </w:r>
      <w:r>
        <w:rPr>
          <w:color w:val="4F5154"/>
          <w:spacing w:val="-7"/>
        </w:rPr>
        <w:t> </w:t>
      </w:r>
      <w:r>
        <w:rPr>
          <w:color w:val="4F5154"/>
        </w:rPr>
        <w:t>has</w:t>
      </w:r>
      <w:r>
        <w:rPr>
          <w:color w:val="4F5154"/>
          <w:spacing w:val="-7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8"/>
        </w:rPr>
        <w:t> </w:t>
      </w:r>
      <w:r>
        <w:rPr>
          <w:color w:val="4F5154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</w:rPr>
        <w:t>Server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6"/>
        </w:rPr>
        <w:t> </w:t>
      </w:r>
      <w:r>
        <w:rPr>
          <w:color w:val="4F5154"/>
        </w:rPr>
        <w:t>November</w:t>
      </w:r>
      <w:r>
        <w:rPr>
          <w:color w:val="4F5154"/>
          <w:spacing w:val="-4"/>
        </w:rPr>
        <w:t> </w:t>
      </w:r>
      <w:r>
        <w:rPr>
          <w:color w:val="4F5154"/>
        </w:rPr>
        <w:t>1999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Server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December</w:t>
      </w:r>
      <w:r>
        <w:rPr>
          <w:color w:val="4F5154"/>
          <w:spacing w:val="-4"/>
        </w:rPr>
        <w:t> </w:t>
      </w:r>
      <w:r>
        <w:rPr>
          <w:color w:val="4F5154"/>
        </w:rPr>
        <w:t>1996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1999.</w:t>
      </w:r>
      <w:r>
        <w:rPr>
          <w:color w:val="4F5154"/>
          <w:spacing w:val="-4"/>
        </w:rPr>
        <w:t> </w:t>
      </w:r>
      <w:r>
        <w:rPr>
          <w:color w:val="4F5154"/>
        </w:rPr>
        <w:t>Mr.</w:t>
      </w:r>
      <w:r>
        <w:rPr>
          <w:color w:val="4F5154"/>
          <w:spacing w:val="-7"/>
        </w:rPr>
        <w:t> </w:t>
      </w:r>
      <w:r>
        <w:rPr>
          <w:color w:val="4F5154"/>
        </w:rPr>
        <w:t>Rozwat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4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1995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November</w:t>
      </w:r>
      <w:r>
        <w:rPr>
          <w:color w:val="4F5154"/>
          <w:spacing w:val="-4"/>
        </w:rPr>
        <w:t> </w:t>
      </w:r>
      <w:r>
        <w:rPr>
          <w:color w:val="4F5154"/>
        </w:rPr>
        <w:t>1996.</w:t>
      </w:r>
      <w:r>
        <w:rPr>
          <w:color w:val="4F5154"/>
          <w:spacing w:val="-7"/>
        </w:rPr>
        <w:t> </w:t>
      </w:r>
      <w:r>
        <w:rPr>
          <w:color w:val="4F5154"/>
        </w:rPr>
        <w:t>Prior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joining</w:t>
      </w:r>
      <w:r>
        <w:rPr>
          <w:color w:val="4F5154"/>
          <w:spacing w:val="-6"/>
        </w:rPr>
        <w:t> </w:t>
      </w:r>
      <w:r>
        <w:rPr>
          <w:color w:val="4F5154"/>
        </w:rPr>
        <w:t>us,</w:t>
      </w:r>
      <w:r>
        <w:rPr>
          <w:color w:val="4F5154"/>
          <w:spacing w:val="-4"/>
        </w:rPr>
        <w:t> </w:t>
      </w:r>
      <w:r>
        <w:rPr>
          <w:color w:val="4F5154"/>
        </w:rPr>
        <w:t>he</w:t>
      </w:r>
      <w:r>
        <w:rPr>
          <w:color w:val="4F5154"/>
          <w:spacing w:val="-7"/>
        </w:rPr>
        <w:t> </w:t>
      </w:r>
      <w:r>
        <w:rPr>
          <w:color w:val="4F5154"/>
        </w:rPr>
        <w:t>spent</w:t>
      </w:r>
      <w:r>
        <w:rPr>
          <w:color w:val="4F5154"/>
          <w:spacing w:val="-4"/>
        </w:rPr>
        <w:t> </w:t>
      </w:r>
      <w:r>
        <w:rPr>
          <w:color w:val="4F5154"/>
        </w:rPr>
        <w:t>17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positions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Digital</w:t>
      </w:r>
      <w:r>
        <w:rPr>
          <w:color w:val="4F5154"/>
          <w:spacing w:val="-5"/>
        </w:rPr>
        <w:t> </w:t>
      </w:r>
      <w:r>
        <w:rPr>
          <w:color w:val="4F5154"/>
        </w:rPr>
        <w:t>Equipment</w:t>
      </w:r>
      <w:r>
        <w:rPr>
          <w:color w:val="4F5154"/>
          <w:spacing w:val="-5"/>
        </w:rPr>
        <w:t> </w:t>
      </w:r>
      <w:r>
        <w:rPr>
          <w:color w:val="4F5154"/>
        </w:rPr>
        <w:t>Corporation.</w:t>
      </w:r>
      <w:r>
        <w:rPr/>
      </w:r>
    </w:p>
    <w:p>
      <w:pPr>
        <w:pStyle w:val="BodyText"/>
        <w:spacing w:line="231" w:lineRule="auto" w:before="164"/>
        <w:ind w:right="219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Wohl,</w:t>
      </w:r>
      <w:r>
        <w:rPr>
          <w:color w:val="4F5154"/>
          <w:spacing w:val="-5"/>
        </w:rPr>
        <w:t> </w:t>
      </w:r>
      <w:r>
        <w:rPr>
          <w:color w:val="4F5154"/>
        </w:rPr>
        <w:t>41,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6"/>
        </w:rPr>
        <w:t> </w:t>
      </w:r>
      <w:r>
        <w:rPr>
          <w:color w:val="4F5154"/>
        </w:rPr>
        <w:t>November</w:t>
      </w:r>
      <w:r>
        <w:rPr>
          <w:color w:val="4F5154"/>
          <w:spacing w:val="-6"/>
        </w:rPr>
        <w:t> </w:t>
      </w:r>
      <w:r>
        <w:rPr>
          <w:color w:val="4F5154"/>
        </w:rPr>
        <w:t>1999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Development,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December</w:t>
      </w:r>
      <w:r>
        <w:rPr>
          <w:color w:val="4F5154"/>
          <w:spacing w:val="-5"/>
        </w:rPr>
        <w:t> </w:t>
      </w:r>
      <w:r>
        <w:rPr>
          <w:color w:val="4F5154"/>
        </w:rPr>
        <w:t>1992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October</w:t>
      </w:r>
      <w:r>
        <w:rPr>
          <w:color w:val="4F5154"/>
          <w:spacing w:val="-7"/>
        </w:rPr>
        <w:t> </w:t>
      </w:r>
      <w:r>
        <w:rPr>
          <w:color w:val="4F5154"/>
        </w:rPr>
        <w:t>1999.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September</w:t>
      </w:r>
      <w:r>
        <w:rPr>
          <w:color w:val="4F5154"/>
          <w:spacing w:val="-5"/>
        </w:rPr>
        <w:t> </w:t>
      </w:r>
      <w:r>
        <w:rPr>
          <w:color w:val="4F5154"/>
        </w:rPr>
        <w:t>1989</w:t>
      </w:r>
      <w:r>
        <w:rPr>
          <w:color w:val="4F5154"/>
          <w:spacing w:val="-7"/>
        </w:rPr>
        <w:t> </w:t>
      </w:r>
      <w:r>
        <w:rPr>
          <w:color w:val="4F5154"/>
        </w:rPr>
        <w:t>until</w:t>
      </w:r>
      <w:r>
        <w:rPr>
          <w:color w:val="4F5154"/>
          <w:spacing w:val="-6"/>
        </w:rPr>
        <w:t> </w:t>
      </w:r>
      <w:r>
        <w:rPr>
          <w:color w:val="4F5154"/>
        </w:rPr>
        <w:t>December</w:t>
      </w:r>
      <w:r>
        <w:rPr>
          <w:color w:val="4F5154"/>
          <w:spacing w:val="-5"/>
        </w:rPr>
        <w:t> </w:t>
      </w:r>
      <w:r>
        <w:rPr>
          <w:color w:val="4F5154"/>
        </w:rPr>
        <w:t>1992,</w:t>
      </w:r>
      <w:r>
        <w:rPr>
          <w:color w:val="4F5154"/>
          <w:spacing w:val="-7"/>
        </w:rPr>
        <w:t> </w:t>
      </w:r>
      <w:r>
        <w:rPr>
          <w:color w:val="4F5154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Wohl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7"/>
        </w:rPr>
        <w:t> </w:t>
      </w:r>
      <w:r>
        <w:rPr>
          <w:color w:val="4F5154"/>
        </w:rPr>
        <w:t>Vice</w:t>
      </w:r>
      <w:r>
        <w:rPr>
          <w:color w:val="4F5154"/>
          <w:spacing w:val="-8"/>
        </w:rPr>
        <w:t> </w:t>
      </w:r>
      <w:r>
        <w:rPr>
          <w:color w:val="4F5154"/>
        </w:rPr>
        <w:t>President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Assistant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Manager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Systems</w:t>
      </w:r>
      <w:r>
        <w:rPr>
          <w:color w:val="4F5154"/>
          <w:spacing w:val="-7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Division.</w:t>
      </w:r>
      <w:r>
        <w:rPr/>
      </w:r>
    </w:p>
    <w:p>
      <w:pPr>
        <w:pStyle w:val="BodyText"/>
        <w:spacing w:line="220" w:lineRule="exact" w:before="171"/>
        <w:ind w:right="219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Giacoletto,</w:t>
      </w:r>
      <w:r>
        <w:rPr>
          <w:color w:val="4F5154"/>
          <w:spacing w:val="-4"/>
        </w:rPr>
        <w:t> </w:t>
      </w:r>
      <w:r>
        <w:rPr>
          <w:color w:val="4F5154"/>
        </w:rPr>
        <w:t>52,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4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Europe,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Middle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East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Africa</w:t>
      </w:r>
      <w:r>
        <w:rPr>
          <w:color w:val="4F5154"/>
          <w:spacing w:val="-5"/>
        </w:rPr>
        <w:t> </w:t>
      </w:r>
      <w:r>
        <w:rPr>
          <w:color w:val="4F5154"/>
        </w:rPr>
        <w:t>since</w:t>
      </w:r>
      <w:r>
        <w:rPr>
          <w:color w:val="4F5154"/>
          <w:spacing w:val="-7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Solutions,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6"/>
        </w:rPr>
        <w:t> </w:t>
      </w:r>
      <w:r>
        <w:rPr>
          <w:color w:val="4F5154"/>
        </w:rPr>
        <w:t>November</w:t>
      </w:r>
      <w:r>
        <w:rPr>
          <w:color w:val="4F5154"/>
          <w:spacing w:val="-5"/>
        </w:rPr>
        <w:t> </w:t>
      </w:r>
      <w:r>
        <w:rPr>
          <w:color w:val="4F5154"/>
        </w:rPr>
        <w:t>1998.</w:t>
      </w:r>
      <w:r>
        <w:rPr>
          <w:color w:val="4F5154"/>
          <w:spacing w:val="-8"/>
        </w:rPr>
        <w:t> </w:t>
      </w:r>
      <w:r>
        <w:rPr>
          <w:color w:val="4F5154"/>
        </w:rPr>
        <w:t>He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6"/>
        </w:rPr>
        <w:t> </w:t>
      </w:r>
      <w:r>
        <w:rPr>
          <w:color w:val="4F5154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Alliances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307"/>
        <w:jc w:val="left"/>
      </w:pPr>
      <w:r>
        <w:rPr>
          <w:color w:val="4F5154"/>
        </w:rPr>
        <w:t>Technology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1997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November</w:t>
      </w:r>
      <w:r>
        <w:rPr>
          <w:color w:val="4F5154"/>
          <w:spacing w:val="-6"/>
        </w:rPr>
        <w:t> </w:t>
      </w:r>
      <w:r>
        <w:rPr>
          <w:color w:val="4F5154"/>
        </w:rPr>
        <w:t>1998.</w:t>
      </w:r>
      <w:r>
        <w:rPr>
          <w:color w:val="4F5154"/>
          <w:spacing w:val="-4"/>
        </w:rPr>
        <w:t> </w:t>
      </w:r>
      <w:r>
        <w:rPr>
          <w:color w:val="4F5154"/>
        </w:rPr>
        <w:t>Before</w:t>
      </w:r>
      <w:r>
        <w:rPr>
          <w:color w:val="4F5154"/>
          <w:spacing w:val="-7"/>
        </w:rPr>
        <w:t> </w:t>
      </w:r>
      <w:r>
        <w:rPr>
          <w:color w:val="4F5154"/>
        </w:rPr>
        <w:t>joining</w:t>
      </w:r>
      <w:r>
        <w:rPr>
          <w:color w:val="4F5154"/>
          <w:spacing w:val="-6"/>
        </w:rPr>
        <w:t> </w:t>
      </w:r>
      <w:r>
        <w:rPr>
          <w:color w:val="4F5154"/>
        </w:rPr>
        <w:t>us,</w:t>
      </w:r>
      <w:r>
        <w:rPr>
          <w:color w:val="4F5154"/>
          <w:spacing w:val="-4"/>
        </w:rPr>
        <w:t> </w:t>
      </w:r>
      <w:r>
        <w:rPr>
          <w:color w:val="4F5154"/>
        </w:rPr>
        <w:t>he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AT&amp;T</w:t>
      </w:r>
      <w:r>
        <w:rPr>
          <w:color w:val="4F5154"/>
          <w:spacing w:val="-4"/>
        </w:rPr>
        <w:t> </w:t>
      </w:r>
      <w:r>
        <w:rPr>
          <w:color w:val="4F5154"/>
        </w:rPr>
        <w:t>Solutions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Europe,</w:t>
      </w:r>
      <w:r>
        <w:rPr>
          <w:color w:val="4F5154"/>
          <w:spacing w:val="-7"/>
        </w:rPr>
        <w:t> </w:t>
      </w:r>
      <w:r>
        <w:rPr>
          <w:color w:val="4F5154"/>
        </w:rPr>
        <w:t>since</w:t>
      </w:r>
      <w:r>
        <w:rPr>
          <w:color w:val="4F5154"/>
          <w:spacing w:val="-7"/>
        </w:rPr>
        <w:t> </w:t>
      </w:r>
      <w:r>
        <w:rPr>
          <w:color w:val="4F5154"/>
        </w:rPr>
        <w:t>August</w:t>
      </w:r>
      <w:r>
        <w:rPr>
          <w:color w:val="4F5154"/>
          <w:spacing w:val="-5"/>
        </w:rPr>
        <w:t> </w:t>
      </w:r>
      <w:r>
        <w:rPr>
          <w:color w:val="4F5154"/>
        </w:rPr>
        <w:t>1994.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Previously,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he</w:t>
      </w:r>
      <w:r>
        <w:rPr>
          <w:color w:val="4F5154"/>
          <w:spacing w:val="-6"/>
        </w:rPr>
        <w:t> </w:t>
      </w:r>
      <w:r>
        <w:rPr>
          <w:color w:val="4F5154"/>
        </w:rPr>
        <w:t>spent</w:t>
      </w:r>
      <w:r>
        <w:rPr>
          <w:color w:val="4F5154"/>
          <w:spacing w:val="-6"/>
        </w:rPr>
        <w:t> </w:t>
      </w:r>
      <w:r>
        <w:rPr>
          <w:color w:val="4F5154"/>
        </w:rPr>
        <w:t>20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Digital</w:t>
      </w:r>
      <w:r>
        <w:rPr>
          <w:color w:val="4F5154"/>
          <w:spacing w:val="-6"/>
        </w:rPr>
        <w:t> </w:t>
      </w:r>
      <w:r>
        <w:rPr>
          <w:color w:val="4F5154"/>
        </w:rPr>
        <w:t>Equipment</w:t>
      </w:r>
      <w:r>
        <w:rPr>
          <w:color w:val="4F5154"/>
          <w:spacing w:val="-6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7"/>
        </w:rPr>
        <w:t> </w:t>
      </w:r>
      <w:r>
        <w:rPr>
          <w:color w:val="4F5154"/>
        </w:rPr>
        <w:t>positions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European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marketing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services.</w:t>
      </w:r>
      <w:r>
        <w:rPr/>
      </w:r>
    </w:p>
    <w:p>
      <w:pPr>
        <w:pStyle w:val="BodyText"/>
        <w:spacing w:line="231" w:lineRule="auto" w:before="164"/>
        <w:ind w:right="219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Williams,</w:t>
      </w:r>
      <w:r>
        <w:rPr>
          <w:color w:val="4F5154"/>
          <w:spacing w:val="-7"/>
        </w:rPr>
        <w:t> </w:t>
      </w:r>
      <w:r>
        <w:rPr>
          <w:color w:val="4F5154"/>
        </w:rPr>
        <w:t>57,</w:t>
      </w:r>
      <w:r>
        <w:rPr>
          <w:color w:val="4F5154"/>
          <w:spacing w:val="-7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7"/>
        </w:rPr>
        <w:t> </w:t>
      </w:r>
      <w:r>
        <w:rPr>
          <w:color w:val="4F5154"/>
        </w:rPr>
        <w:t>Asia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Pacific</w:t>
      </w:r>
      <w:r>
        <w:rPr>
          <w:color w:val="4F5154"/>
          <w:spacing w:val="-6"/>
        </w:rPr>
        <w:t> </w:t>
      </w:r>
      <w:r>
        <w:rPr>
          <w:color w:val="4F5154"/>
        </w:rPr>
        <w:t>Division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</w:rPr>
        <w:t>2000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Asia</w:t>
      </w:r>
      <w:r>
        <w:rPr>
          <w:color w:val="4F5154"/>
          <w:spacing w:val="-5"/>
        </w:rPr>
        <w:t> </w:t>
      </w:r>
      <w:r>
        <w:rPr>
          <w:color w:val="4F5154"/>
        </w:rPr>
        <w:t>Pacific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1993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>
          <w:color w:val="4F5154"/>
          <w:spacing w:val="-3"/>
        </w:rPr>
        <w:t> </w:t>
      </w:r>
      <w:r>
        <w:rPr>
          <w:color w:val="4F5154"/>
        </w:rPr>
        <w:t>Mr.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Williams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Asia</w:t>
      </w:r>
      <w:r>
        <w:rPr>
          <w:color w:val="4F5154"/>
          <w:spacing w:val="-5"/>
        </w:rPr>
        <w:t> </w:t>
      </w:r>
      <w:r>
        <w:rPr>
          <w:color w:val="4F5154"/>
        </w:rPr>
        <w:t>Pacific,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1991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4"/>
        </w:rPr>
        <w:t> </w:t>
      </w:r>
      <w:r>
        <w:rPr>
          <w:color w:val="4F5154"/>
        </w:rPr>
        <w:t>1993.</w:t>
      </w:r>
      <w:r>
        <w:rPr>
          <w:color w:val="4F5154"/>
          <w:spacing w:val="-6"/>
        </w:rPr>
        <w:t> </w:t>
      </w:r>
      <w:r>
        <w:rPr>
          <w:color w:val="4F5154"/>
        </w:rPr>
        <w:t>Mr.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Williams</w:t>
      </w:r>
      <w:r>
        <w:rPr>
          <w:color w:val="4F5154"/>
          <w:spacing w:val="-5"/>
        </w:rPr>
        <w:t> </w:t>
      </w:r>
      <w:r>
        <w:rPr>
          <w:color w:val="4F5154"/>
        </w:rPr>
        <w:t>joined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UK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1988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Regional</w:t>
      </w:r>
      <w:r>
        <w:rPr>
          <w:color w:val="4F5154"/>
          <w:spacing w:val="-8"/>
        </w:rPr>
        <w:t> </w:t>
      </w:r>
      <w:r>
        <w:rPr>
          <w:color w:val="4F5154"/>
        </w:rPr>
        <w:t>Director,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Strategic</w:t>
      </w:r>
      <w:r>
        <w:rPr>
          <w:color w:val="4F5154"/>
          <w:spacing w:val="-5"/>
        </w:rPr>
        <w:t> </w:t>
      </w:r>
      <w:r>
        <w:rPr>
          <w:color w:val="4F5154"/>
        </w:rPr>
        <w:t>Accounts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</w:rPr>
        <w:t>1988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1991.</w:t>
      </w:r>
      <w:r>
        <w:rPr/>
      </w:r>
    </w:p>
    <w:p>
      <w:pPr>
        <w:pStyle w:val="BodyText"/>
        <w:spacing w:line="231" w:lineRule="auto" w:before="167"/>
        <w:ind w:right="374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Block,</w:t>
      </w:r>
      <w:r>
        <w:rPr>
          <w:color w:val="4F5154"/>
          <w:spacing w:val="-4"/>
        </w:rPr>
        <w:t> </w:t>
      </w:r>
      <w:r>
        <w:rPr>
          <w:color w:val="4F5154"/>
        </w:rPr>
        <w:t>41,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</w:rPr>
        <w:t>North</w:t>
      </w:r>
      <w:r>
        <w:rPr>
          <w:color w:val="4F5154"/>
          <w:spacing w:val="-6"/>
        </w:rPr>
        <w:t> </w:t>
      </w:r>
      <w:r>
        <w:rPr>
          <w:color w:val="4F5154"/>
        </w:rPr>
        <w:t>America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7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North</w:t>
      </w:r>
      <w:r>
        <w:rPr>
          <w:color w:val="4F5154"/>
          <w:spacing w:val="-5"/>
        </w:rPr>
        <w:t> </w:t>
      </w:r>
      <w:r>
        <w:rPr>
          <w:color w:val="4F5154"/>
        </w:rPr>
        <w:t>America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Commercial</w:t>
      </w:r>
      <w:r>
        <w:rPr>
          <w:color w:val="4F5154"/>
          <w:spacing w:val="-5"/>
        </w:rPr>
        <w:t> </w:t>
      </w:r>
      <w:r>
        <w:rPr>
          <w:color w:val="4F5154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Global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Lines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1999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January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Commercial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Practice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April</w:t>
      </w:r>
      <w:r>
        <w:rPr>
          <w:color w:val="4F5154"/>
          <w:spacing w:val="-6"/>
        </w:rPr>
        <w:t> </w:t>
      </w:r>
      <w:r>
        <w:rPr>
          <w:color w:val="4F5154"/>
        </w:rPr>
        <w:t>1999</w:t>
      </w:r>
      <w:r>
        <w:rPr>
          <w:color w:val="4F5154"/>
          <w:spacing w:val="-4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1999.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Block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Group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7"/>
        </w:rPr>
        <w:t> </w:t>
      </w:r>
      <w:r>
        <w:rPr>
          <w:color w:val="4F5154"/>
        </w:rPr>
        <w:t>President,</w:t>
      </w:r>
      <w:r>
        <w:rPr>
          <w:color w:val="4F5154"/>
          <w:spacing w:val="-7"/>
        </w:rPr>
        <w:t> </w:t>
      </w:r>
      <w:r>
        <w:rPr>
          <w:color w:val="4F5154"/>
        </w:rPr>
        <w:t>East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1997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1999.</w:t>
      </w:r>
      <w:r>
        <w:rPr>
          <w:color w:val="4F5154"/>
          <w:spacing w:val="-3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joining</w:t>
      </w:r>
      <w:r>
        <w:rPr>
          <w:color w:val="4F5154"/>
          <w:spacing w:val="-5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1986,</w:t>
      </w:r>
      <w:r>
        <w:rPr>
          <w:color w:val="4F5154"/>
          <w:spacing w:val="-3"/>
        </w:rPr>
        <w:t> </w:t>
      </w:r>
      <w:r>
        <w:rPr>
          <w:color w:val="4F5154"/>
        </w:rPr>
        <w:t>Mr.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Block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Consultant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Booz,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Hamilton.</w:t>
      </w:r>
      <w:r>
        <w:rPr/>
      </w:r>
    </w:p>
    <w:p>
      <w:pPr>
        <w:pStyle w:val="BodyText"/>
        <w:spacing w:line="231" w:lineRule="auto" w:before="167"/>
        <w:ind w:right="332"/>
        <w:jc w:val="left"/>
      </w:pPr>
      <w:r>
        <w:rPr>
          <w:color w:val="4F5154"/>
          <w:spacing w:val="-1"/>
        </w:rPr>
        <w:t>Mr.</w:t>
      </w:r>
      <w:r>
        <w:rPr>
          <w:color w:val="4F5154"/>
          <w:spacing w:val="-5"/>
        </w:rPr>
        <w:t> </w:t>
      </w:r>
      <w:r>
        <w:rPr>
          <w:color w:val="4F5154"/>
        </w:rPr>
        <w:t>Cooperman,</w:t>
      </w:r>
      <w:r>
        <w:rPr>
          <w:color w:val="4F5154"/>
          <w:spacing w:val="-4"/>
        </w:rPr>
        <w:t> </w:t>
      </w:r>
      <w:r>
        <w:rPr>
          <w:color w:val="4F5154"/>
        </w:rPr>
        <w:t>51,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4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</w:rPr>
        <w:t>Counsel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Secretary</w:t>
      </w:r>
      <w:r>
        <w:rPr>
          <w:color w:val="4F5154"/>
          <w:spacing w:val="-6"/>
        </w:rPr>
        <w:t> </w:t>
      </w:r>
      <w:r>
        <w:rPr>
          <w:color w:val="4F5154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1997.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joining</w:t>
      </w:r>
      <w:r>
        <w:rPr>
          <w:color w:val="4F5154"/>
          <w:spacing w:val="-5"/>
        </w:rPr>
        <w:t> </w:t>
      </w:r>
      <w:r>
        <w:rPr>
          <w:color w:val="4F5154"/>
        </w:rPr>
        <w:t>us,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Mr.</w:t>
      </w:r>
      <w:r>
        <w:rPr>
          <w:color w:val="4F5154"/>
          <w:spacing w:val="-4"/>
        </w:rPr>
        <w:t> </w:t>
      </w:r>
      <w:r>
        <w:rPr>
          <w:color w:val="4F5154"/>
        </w:rPr>
        <w:t>Cooperman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had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3"/>
        </w:rPr>
        <w:t> </w:t>
      </w:r>
      <w:r>
        <w:rPr>
          <w:color w:val="4F5154"/>
        </w:rPr>
        <w:t>associated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4"/>
        </w:rPr>
        <w:t> </w:t>
      </w:r>
      <w:r>
        <w:rPr>
          <w:color w:val="4F5154"/>
        </w:rPr>
        <w:t>firm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McCutchen,</w:t>
      </w:r>
      <w:r>
        <w:rPr>
          <w:color w:val="4F5154"/>
          <w:spacing w:val="-3"/>
        </w:rPr>
        <w:t> </w:t>
      </w:r>
      <w:r>
        <w:rPr>
          <w:color w:val="4F5154"/>
        </w:rPr>
        <w:t>Doyle,</w:t>
      </w:r>
      <w:r>
        <w:rPr>
          <w:color w:val="4F5154"/>
          <w:spacing w:val="-7"/>
        </w:rPr>
        <w:t> </w:t>
      </w:r>
      <w:r>
        <w:rPr>
          <w:color w:val="4F5154"/>
        </w:rPr>
        <w:t>Brown</w:t>
      </w:r>
      <w:r>
        <w:rPr>
          <w:color w:val="4F5154"/>
          <w:spacing w:val="-5"/>
        </w:rPr>
        <w:t> </w:t>
      </w:r>
      <w:r>
        <w:rPr>
          <w:color w:val="4F5154"/>
        </w:rPr>
        <w:t>&amp;</w:t>
      </w:r>
      <w:r>
        <w:rPr>
          <w:color w:val="4F5154"/>
          <w:spacing w:val="-3"/>
        </w:rPr>
        <w:t> </w:t>
      </w:r>
      <w:r>
        <w:rPr>
          <w:color w:val="4F5154"/>
        </w:rPr>
        <w:t>Enersen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October</w:t>
      </w:r>
      <w:r>
        <w:rPr>
          <w:color w:val="4F5154"/>
          <w:spacing w:val="-5"/>
        </w:rPr>
        <w:t> </w:t>
      </w:r>
      <w:r>
        <w:rPr>
          <w:color w:val="4F5154"/>
        </w:rPr>
        <w:t>1977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had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partner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1983.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September</w:t>
      </w:r>
      <w:r>
        <w:rPr>
          <w:color w:val="4F5154"/>
          <w:spacing w:val="-4"/>
        </w:rPr>
        <w:t> </w:t>
      </w:r>
      <w:r>
        <w:rPr>
          <w:color w:val="4F5154"/>
        </w:rPr>
        <w:t>1995</w:t>
      </w:r>
      <w:r>
        <w:rPr>
          <w:color w:val="4F5154"/>
          <w:spacing w:val="-6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1997,</w:t>
      </w:r>
      <w:r>
        <w:rPr>
          <w:color w:val="4F5154"/>
          <w:spacing w:val="-4"/>
        </w:rPr>
        <w:t> </w:t>
      </w:r>
      <w:r>
        <w:rPr>
          <w:color w:val="4F5154"/>
        </w:rPr>
        <w:t>Mr.</w:t>
      </w:r>
      <w:r>
        <w:rPr>
          <w:color w:val="4F5154"/>
          <w:spacing w:val="-7"/>
        </w:rPr>
        <w:t> </w:t>
      </w:r>
      <w:r>
        <w:rPr>
          <w:color w:val="4F5154"/>
        </w:rPr>
        <w:t>Cooperman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Chair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law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firm’s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Group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1989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through</w:t>
      </w:r>
      <w:r>
        <w:rPr>
          <w:color w:val="4F5154"/>
          <w:spacing w:val="-3"/>
        </w:rPr>
        <w:t> </w:t>
      </w:r>
      <w:r>
        <w:rPr>
          <w:color w:val="4F5154"/>
        </w:rPr>
        <w:t>September</w:t>
      </w:r>
      <w:r>
        <w:rPr>
          <w:color w:val="4F5154"/>
          <w:spacing w:val="-5"/>
        </w:rPr>
        <w:t> </w:t>
      </w:r>
      <w:r>
        <w:rPr>
          <w:color w:val="4F5154"/>
        </w:rPr>
        <w:t>1995,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Managing</w:t>
      </w:r>
      <w:r>
        <w:rPr>
          <w:color w:val="4F5154"/>
          <w:spacing w:val="-5"/>
        </w:rPr>
        <w:t> </w:t>
      </w:r>
      <w:r>
        <w:rPr>
          <w:color w:val="4F5154"/>
        </w:rPr>
        <w:t>Partner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firm’s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Jose</w:t>
      </w:r>
      <w:r>
        <w:rPr>
          <w:color w:val="4F5154"/>
          <w:spacing w:val="-4"/>
        </w:rPr>
        <w:t> </w:t>
      </w:r>
      <w:r>
        <w:rPr>
          <w:color w:val="4F5154"/>
        </w:rPr>
        <w:t>Office.</w:t>
      </w:r>
      <w:r>
        <w:rPr/>
      </w:r>
    </w:p>
    <w:p>
      <w:pPr>
        <w:pStyle w:val="BodyText"/>
        <w:spacing w:line="220" w:lineRule="exact" w:before="171"/>
        <w:ind w:right="345"/>
        <w:jc w:val="left"/>
      </w:pPr>
      <w:r>
        <w:rPr>
          <w:color w:val="4F5154"/>
          <w:spacing w:val="-1"/>
        </w:rPr>
        <w:t>Ms.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Minton,</w:t>
      </w:r>
      <w:r>
        <w:rPr>
          <w:color w:val="4F5154"/>
          <w:spacing w:val="-4"/>
        </w:rPr>
        <w:t> </w:t>
      </w:r>
      <w:r>
        <w:rPr>
          <w:color w:val="4F5154"/>
        </w:rPr>
        <w:t>41,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spacing w:val="-7"/>
        </w:rPr>
        <w:t> </w:t>
      </w:r>
      <w:r>
        <w:rPr>
          <w:color w:val="4F5154"/>
        </w:rPr>
        <w:t>Finance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She</w:t>
      </w:r>
      <w:r>
        <w:rPr>
          <w:color w:val="4F5154"/>
          <w:spacing w:val="-7"/>
        </w:rPr>
        <w:t> </w:t>
      </w:r>
      <w:r>
        <w:rPr>
          <w:color w:val="4F5154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Vice</w:t>
      </w:r>
      <w:r>
        <w:rPr>
          <w:color w:val="4F5154"/>
          <w:spacing w:val="-5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Corporate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Controller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September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</w:rPr>
        <w:t>President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Corporate</w:t>
      </w:r>
      <w:r>
        <w:rPr>
          <w:color w:val="4F5154"/>
          <w:spacing w:val="-5"/>
        </w:rPr>
        <w:t> </w:t>
      </w:r>
      <w:r>
        <w:rPr>
          <w:color w:val="4F5154"/>
        </w:rPr>
        <w:t>Controller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November</w:t>
      </w:r>
      <w:r>
        <w:rPr>
          <w:color w:val="4F5154"/>
          <w:spacing w:val="-4"/>
        </w:rPr>
        <w:t> </w:t>
      </w:r>
      <w:r>
        <w:rPr>
          <w:color w:val="4F5154"/>
        </w:rPr>
        <w:t>1998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2000.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Ms.</w:t>
      </w:r>
      <w:r>
        <w:rPr>
          <w:color w:val="4F5154"/>
          <w:spacing w:val="-4"/>
        </w:rPr>
        <w:t> </w:t>
      </w:r>
      <w:r>
        <w:rPr>
          <w:color w:val="4F5154"/>
        </w:rPr>
        <w:t>Minton</w:t>
      </w:r>
      <w:r>
        <w:rPr>
          <w:color w:val="4F5154"/>
          <w:spacing w:val="-6"/>
        </w:rPr>
        <w:t> </w:t>
      </w:r>
      <w:r>
        <w:rPr>
          <w:color w:val="4F5154"/>
        </w:rPr>
        <w:t>joined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1989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6"/>
        </w:rPr>
        <w:t> </w:t>
      </w:r>
      <w:r>
        <w:rPr>
          <w:color w:val="4F5154"/>
        </w:rPr>
        <w:t>various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positions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finance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organization</w:t>
      </w:r>
      <w:r>
        <w:rPr>
          <w:color w:val="4F5154"/>
          <w:spacing w:val="-5"/>
        </w:rPr>
        <w:t> </w:t>
      </w:r>
      <w:r>
        <w:rPr>
          <w:color w:val="4F5154"/>
        </w:rPr>
        <w:t>including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Assistant</w:t>
      </w:r>
      <w:r>
        <w:rPr>
          <w:color w:val="4F5154"/>
          <w:spacing w:val="-5"/>
        </w:rPr>
        <w:t> </w:t>
      </w:r>
      <w:r>
        <w:rPr>
          <w:color w:val="4F5154"/>
        </w:rPr>
        <w:t>Corporate</w:t>
      </w:r>
      <w:r>
        <w:rPr>
          <w:color w:val="4F5154"/>
          <w:spacing w:val="-7"/>
        </w:rPr>
        <w:t> </w:t>
      </w:r>
      <w:r>
        <w:rPr>
          <w:color w:val="4F5154"/>
        </w:rPr>
        <w:t>Controller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7"/>
        </w:rPr>
        <w:t> </w:t>
      </w:r>
      <w:r>
        <w:rPr>
          <w:color w:val="4F5154"/>
        </w:rPr>
        <w:t>President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7"/>
        </w:rPr>
        <w:t> </w:t>
      </w:r>
      <w:r>
        <w:rPr>
          <w:color w:val="4F5154"/>
        </w:rPr>
        <w:t>August</w:t>
      </w:r>
      <w:r>
        <w:rPr>
          <w:color w:val="4F5154"/>
          <w:spacing w:val="-6"/>
        </w:rPr>
        <w:t> </w:t>
      </w:r>
      <w:r>
        <w:rPr>
          <w:color w:val="4F5154"/>
        </w:rPr>
        <w:t>1995.</w:t>
      </w:r>
      <w:r>
        <w:rPr/>
      </w:r>
    </w:p>
    <w:p>
      <w:pPr>
        <w:pStyle w:val="Heading1"/>
        <w:spacing w:line="240" w:lineRule="auto" w:before="160"/>
        <w:ind w:right="398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3"/>
        </w:rPr>
        <w:t> </w:t>
      </w:r>
      <w:r>
        <w:rPr>
          <w:color w:val="4F5154"/>
        </w:rPr>
        <w:t>2.  </w:t>
      </w:r>
      <w:r>
        <w:rPr>
          <w:color w:val="4F5154"/>
          <w:spacing w:val="37"/>
        </w:rPr>
        <w:t> </w:t>
      </w:r>
      <w:r>
        <w:rPr>
          <w:color w:val="4F5154"/>
        </w:rPr>
        <w:t>Properties</w:t>
      </w:r>
      <w:r>
        <w:rPr>
          <w:b w:val="0"/>
        </w:rPr>
      </w:r>
    </w:p>
    <w:p>
      <w:pPr>
        <w:pStyle w:val="BodyText"/>
        <w:spacing w:line="231" w:lineRule="auto" w:before="163"/>
        <w:ind w:right="307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properties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owned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office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research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development,</w:t>
      </w:r>
      <w:r>
        <w:rPr>
          <w:color w:val="4F5154"/>
          <w:spacing w:val="-8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administrative</w:t>
      </w:r>
      <w:r>
        <w:rPr>
          <w:color w:val="4F5154"/>
          <w:spacing w:val="-6"/>
        </w:rPr>
        <w:t> </w:t>
      </w:r>
      <w:r>
        <w:rPr>
          <w:color w:val="4F5154"/>
        </w:rPr>
        <w:t>personnel.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119"/>
          <w:w w:val="99"/>
        </w:rPr>
        <w:t> </w:t>
      </w:r>
      <w:r>
        <w:rPr>
          <w:color w:val="4F5154"/>
        </w:rPr>
        <w:t>headquarters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consists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2.5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square</w:t>
      </w:r>
      <w:r>
        <w:rPr>
          <w:color w:val="4F5154"/>
          <w:spacing w:val="-5"/>
        </w:rPr>
        <w:t> </w:t>
      </w:r>
      <w:r>
        <w:rPr>
          <w:color w:val="4F5154"/>
        </w:rPr>
        <w:t>feet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Redwood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City,</w:t>
      </w:r>
      <w:r>
        <w:rPr>
          <w:color w:val="4F5154"/>
          <w:spacing w:val="-4"/>
        </w:rPr>
        <w:t> </w:t>
      </w:r>
      <w:r>
        <w:rPr>
          <w:color w:val="4F5154"/>
        </w:rPr>
        <w:t>California.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own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</w:rPr>
        <w:t>office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7.9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square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feet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locations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abroad.</w:t>
      </w:r>
      <w:r>
        <w:rPr/>
      </w:r>
    </w:p>
    <w:p>
      <w:pPr>
        <w:pStyle w:val="BodyText"/>
        <w:spacing w:line="220" w:lineRule="exact" w:before="171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adequate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</w:rPr>
        <w:t>needs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suitable</w:t>
      </w:r>
      <w:r>
        <w:rPr>
          <w:color w:val="4F5154"/>
          <w:spacing w:val="-5"/>
        </w:rPr>
        <w:t> </w:t>
      </w:r>
      <w:r>
        <w:rPr>
          <w:color w:val="4F5154"/>
        </w:rPr>
        <w:t>additional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substitute</w:t>
      </w:r>
      <w:r>
        <w:rPr>
          <w:color w:val="4F5154"/>
          <w:spacing w:val="-4"/>
        </w:rPr>
        <w:t> </w:t>
      </w:r>
      <w:r>
        <w:rPr>
          <w:color w:val="4F5154"/>
        </w:rPr>
        <w:t>space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needed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92"/>
          <w:w w:val="99"/>
        </w:rPr>
        <w:t> </w:t>
      </w:r>
      <w:r>
        <w:rPr>
          <w:color w:val="4F5154"/>
        </w:rPr>
        <w:t>accommodate</w:t>
      </w:r>
      <w:r>
        <w:rPr>
          <w:color w:val="4F5154"/>
          <w:spacing w:val="-6"/>
        </w:rPr>
        <w:t> </w:t>
      </w:r>
      <w:r>
        <w:rPr>
          <w:color w:val="4F5154"/>
        </w:rPr>
        <w:t>expansion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operations.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6"/>
        </w:rPr>
        <w:t> </w:t>
      </w:r>
      <w:r>
        <w:rPr>
          <w:color w:val="4F5154"/>
        </w:rPr>
        <w:t>7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Notes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regarding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lease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obligations.</w:t>
      </w:r>
      <w:r>
        <w:rPr/>
      </w:r>
    </w:p>
    <w:p>
      <w:pPr>
        <w:pStyle w:val="Heading1"/>
        <w:spacing w:line="240" w:lineRule="auto" w:before="160"/>
        <w:ind w:right="398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4"/>
        </w:rPr>
        <w:t> </w:t>
      </w:r>
      <w:r>
        <w:rPr>
          <w:color w:val="4F5154"/>
        </w:rPr>
        <w:t>3.  </w:t>
      </w:r>
      <w:r>
        <w:rPr>
          <w:color w:val="4F5154"/>
          <w:spacing w:val="35"/>
        </w:rPr>
        <w:t> </w:t>
      </w:r>
      <w:r>
        <w:rPr>
          <w:color w:val="4F5154"/>
        </w:rPr>
        <w:t>Legal</w:t>
      </w:r>
      <w:r>
        <w:rPr>
          <w:color w:val="4F5154"/>
          <w:spacing w:val="-3"/>
        </w:rPr>
        <w:t> </w:t>
      </w:r>
      <w:r>
        <w:rPr>
          <w:color w:val="4F5154"/>
        </w:rPr>
        <w:t>Proceedings</w:t>
      </w:r>
      <w:r>
        <w:rPr>
          <w:b w:val="0"/>
        </w:rPr>
      </w:r>
    </w:p>
    <w:p>
      <w:pPr>
        <w:pStyle w:val="BodyText"/>
        <w:spacing w:line="224" w:lineRule="exact" w:before="164"/>
        <w:ind w:right="34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Note</w:t>
      </w:r>
      <w:r>
        <w:rPr>
          <w:color w:val="4F5154"/>
          <w:spacing w:val="-6"/>
        </w:rPr>
        <w:t> </w:t>
      </w:r>
      <w:r>
        <w:rPr>
          <w:color w:val="4F5154"/>
        </w:rPr>
        <w:t>15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3"/>
        </w:rPr>
        <w:t> </w:t>
      </w:r>
      <w:r>
        <w:rPr>
          <w:color w:val="4F5154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Item</w:t>
      </w:r>
      <w:r>
        <w:rPr>
          <w:color w:val="4F5154"/>
          <w:spacing w:val="-6"/>
        </w:rPr>
        <w:t> </w:t>
      </w:r>
      <w:r>
        <w:rPr>
          <w:color w:val="4F5154"/>
        </w:rPr>
        <w:t>14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10-K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incorporated</w:t>
      </w:r>
      <w:r>
        <w:rPr>
          <w:color w:val="4F5154"/>
          <w:spacing w:val="-3"/>
        </w:rPr>
        <w:t> </w:t>
      </w:r>
      <w:r>
        <w:rPr>
          <w:color w:val="4F5154"/>
        </w:rPr>
        <w:t>herein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reference.</w:t>
      </w:r>
      <w:r>
        <w:rPr/>
      </w:r>
    </w:p>
    <w:p>
      <w:pPr>
        <w:pStyle w:val="Heading1"/>
        <w:spacing w:line="240" w:lineRule="auto" w:before="159"/>
        <w:ind w:right="398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4"/>
        </w:rPr>
        <w:t> </w:t>
      </w:r>
      <w:r>
        <w:rPr>
          <w:color w:val="4F5154"/>
        </w:rPr>
        <w:t>4.  </w:t>
      </w:r>
      <w:r>
        <w:rPr>
          <w:color w:val="4F5154"/>
          <w:spacing w:val="35"/>
        </w:rPr>
        <w:t> </w:t>
      </w:r>
      <w:r>
        <w:rPr>
          <w:color w:val="4F5154"/>
        </w:rPr>
        <w:t>Submission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Matters</w:t>
      </w:r>
      <w:r>
        <w:rPr>
          <w:color w:val="4F5154"/>
          <w:spacing w:val="-5"/>
        </w:rPr>
        <w:t> </w:t>
      </w:r>
      <w:r>
        <w:rPr>
          <w:color w:val="4F5154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</w:rPr>
        <w:t>Vote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Security</w:t>
      </w:r>
      <w:r>
        <w:rPr>
          <w:color w:val="4F5154"/>
          <w:spacing w:val="-4"/>
        </w:rPr>
        <w:t> </w:t>
      </w:r>
      <w:r>
        <w:rPr>
          <w:color w:val="4F5154"/>
        </w:rPr>
        <w:t>Holders</w:t>
      </w:r>
      <w:r>
        <w:rPr>
          <w:b w:val="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</w:rPr>
        <w:t>None.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2048" w:right="2065"/>
        <w:jc w:val="center"/>
        <w:rPr>
          <w:b w:val="0"/>
          <w:bCs w:val="0"/>
        </w:rPr>
      </w:pPr>
      <w:r>
        <w:rPr>
          <w:color w:val="4F5154"/>
        </w:rPr>
        <w:t>PART</w:t>
      </w:r>
      <w:r>
        <w:rPr>
          <w:color w:val="4F5154"/>
          <w:spacing w:val="-8"/>
        </w:rPr>
        <w:t> </w:t>
      </w:r>
      <w:r>
        <w:rPr>
          <w:color w:val="4F5154"/>
        </w:rPr>
        <w:t>II</w:t>
      </w:r>
      <w:r>
        <w:rPr>
          <w:b w:val="0"/>
        </w:rPr>
      </w:r>
    </w:p>
    <w:p>
      <w:pPr>
        <w:spacing w:before="159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5.  </w:t>
      </w:r>
      <w:r>
        <w:rPr>
          <w:rFonts w:ascii="Times New Roman" w:hAnsi="Times New Roman" w:cs="Times New Roman" w:eastAsia="Times New Roman"/>
          <w:b/>
          <w:bCs/>
          <w:color w:val="4F5154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163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traded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Nasdaq</w:t>
      </w:r>
      <w:r>
        <w:rPr>
          <w:color w:val="4F5154"/>
          <w:spacing w:val="-5"/>
        </w:rPr>
        <w:t> </w:t>
      </w:r>
      <w:r>
        <w:rPr>
          <w:color w:val="4F5154"/>
        </w:rPr>
        <w:t>National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symbol</w:t>
      </w:r>
      <w:r>
        <w:rPr>
          <w:color w:val="4F5154"/>
          <w:spacing w:val="-5"/>
        </w:rPr>
        <w:t> </w:t>
      </w:r>
      <w:r>
        <w:rPr>
          <w:color w:val="4F5154"/>
        </w:rPr>
        <w:t>“ORCL”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traded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Nasdaq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public</w:t>
      </w:r>
      <w:r>
        <w:rPr>
          <w:color w:val="4F5154"/>
          <w:spacing w:val="95"/>
          <w:w w:val="99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1986.</w:t>
      </w:r>
      <w:r>
        <w:rPr>
          <w:color w:val="4F5154"/>
          <w:spacing w:val="-3"/>
        </w:rPr>
        <w:t> </w:t>
      </w:r>
      <w:r>
        <w:rPr>
          <w:color w:val="4F5154"/>
        </w:rPr>
        <w:t>According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records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transfer</w:t>
      </w:r>
      <w:r>
        <w:rPr>
          <w:color w:val="4F5154"/>
          <w:spacing w:val="-5"/>
        </w:rPr>
        <w:t> </w:t>
      </w:r>
      <w:r>
        <w:rPr>
          <w:color w:val="4F5154"/>
        </w:rPr>
        <w:t>agent,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had</w:t>
      </w:r>
      <w:r>
        <w:rPr>
          <w:color w:val="4F5154"/>
          <w:spacing w:val="-3"/>
        </w:rPr>
        <w:t> </w:t>
      </w:r>
      <w:r>
        <w:rPr>
          <w:color w:val="4F5154"/>
        </w:rPr>
        <w:t>26,176</w:t>
      </w:r>
      <w:r>
        <w:rPr>
          <w:color w:val="4F5154"/>
          <w:spacing w:val="-3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record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majority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38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two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customer</w:t>
      </w:r>
      <w:r>
        <w:rPr>
          <w:color w:val="4F5154"/>
          <w:spacing w:val="-7"/>
        </w:rPr>
        <w:t> </w:t>
      </w:r>
      <w:r>
        <w:rPr>
          <w:color w:val="4F5154"/>
        </w:rPr>
        <w:t>accounts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held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brokers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institutions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behalf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stockholders,</w:t>
      </w:r>
      <w:r>
        <w:rPr>
          <w:color w:val="4F5154"/>
          <w:spacing w:val="-4"/>
        </w:rPr>
        <w:t> </w:t>
      </w:r>
      <w:r>
        <w:rPr>
          <w:color w:val="4F5154"/>
        </w:rPr>
        <w:t>however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believe,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less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6"/>
        </w:rPr>
        <w:t> </w:t>
      </w:r>
      <w:r>
        <w:rPr>
          <w:color w:val="4F5154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accounts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one</w:t>
      </w:r>
      <w:r>
        <w:rPr>
          <w:color w:val="4F5154"/>
          <w:spacing w:val="-4"/>
        </w:rPr>
        <w:t> </w:t>
      </w:r>
      <w:r>
        <w:rPr>
          <w:color w:val="4F5154"/>
        </w:rPr>
        <w:t>brokerage.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59"/>
          <w:w w:val="99"/>
        </w:rPr>
        <w:t> </w:t>
      </w:r>
      <w:r>
        <w:rPr>
          <w:color w:val="4F5154"/>
          <w:spacing w:val="-1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</w:rPr>
        <w:t>table</w:t>
      </w:r>
      <w:r>
        <w:rPr>
          <w:color w:val="4F5154"/>
          <w:spacing w:val="-4"/>
        </w:rPr>
        <w:t> </w:t>
      </w:r>
      <w:r>
        <w:rPr>
          <w:color w:val="4F5154"/>
        </w:rPr>
        <w:t>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forth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low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high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4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stock,</w:t>
      </w:r>
      <w:r>
        <w:rPr>
          <w:color w:val="4F5154"/>
          <w:spacing w:val="-3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last</w:t>
      </w:r>
      <w:r>
        <w:rPr>
          <w:color w:val="4F5154"/>
          <w:spacing w:val="-4"/>
        </w:rPr>
        <w:t> </w:t>
      </w:r>
      <w:r>
        <w:rPr>
          <w:color w:val="4F5154"/>
        </w:rPr>
        <w:t>daily</w:t>
      </w:r>
      <w:r>
        <w:rPr>
          <w:color w:val="4F5154"/>
          <w:spacing w:val="-4"/>
        </w:rPr>
        <w:t> </w:t>
      </w:r>
      <w:r>
        <w:rPr>
          <w:color w:val="4F5154"/>
        </w:rPr>
        <w:t>sale,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last</w:t>
      </w:r>
      <w:r>
        <w:rPr>
          <w:color w:val="4F5154"/>
          <w:spacing w:val="-4"/>
        </w:rPr>
        <w:t> </w:t>
      </w:r>
      <w:r>
        <w:rPr>
          <w:color w:val="4F5154"/>
        </w:rPr>
        <w:t>eight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quarters.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1595" w:val="left" w:leader="none"/>
        </w:tabs>
        <w:spacing w:before="0"/>
        <w:ind w:left="0" w:right="30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Low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Sale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Price</w:t>
        <w:tab/>
        <w:t>High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Sale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10348" w:val="left" w:leader="none"/>
        </w:tabs>
        <w:spacing w:line="40" w:lineRule="atLeast"/>
        <w:ind w:left="875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65.3pt;height:2.3pt;mso-position-horizontal-relative:char;mso-position-vertical-relative:line" coordorigin="0,0" coordsize="1306,46">
            <v:group style="position:absolute;left:23;top:23;width:1260;height:2" coordorigin="23,23" coordsize="1260,2">
              <v:shape style="position:absolute;left:23;top:23;width:1260;height:2" coordorigin="23,23" coordsize="1260,0" path="m23,23l1283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67.45pt;height:2.3pt;mso-position-horizontal-relative:char;mso-position-vertical-relative:line" coordorigin="0,0" coordsize="1349,46">
            <v:group style="position:absolute;left:23;top:23;width:1304;height:2" coordorigin="23,23" coordsize="1304,2">
              <v:shape style="position:absolute;left:23;top:23;width:1304;height:2" coordorigin="23,23" coordsize="1304,0" path="m23,23l1326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spacing w:line="240" w:lineRule="auto" w:before="74"/>
        <w:ind w:right="398"/>
        <w:jc w:val="left"/>
      </w:pPr>
      <w:r>
        <w:rPr>
          <w:color w:val="4F5154"/>
          <w:spacing w:val="-1"/>
        </w:rPr>
        <w:t>Fiscal</w:t>
      </w:r>
      <w:r>
        <w:rPr>
          <w:color w:val="4F5154"/>
          <w:spacing w:val="-10"/>
        </w:rPr>
        <w:t> </w:t>
      </w:r>
      <w:r>
        <w:rPr>
          <w:color w:val="4F5154"/>
        </w:rPr>
        <w:t>2002: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3"/>
        <w:gridCol w:w="4949"/>
        <w:gridCol w:w="1514"/>
      </w:tblGrid>
      <w:tr>
        <w:trPr>
          <w:trHeight w:val="192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Fourth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5" w:val="left" w:leader="none"/>
              </w:tabs>
              <w:spacing w:line="185" w:lineRule="exact"/>
              <w:ind w:right="17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  <w:t>7.92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1" w:val="left" w:leader="none"/>
              </w:tabs>
              <w:spacing w:line="185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15.99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Third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13.70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Second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10.76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15.58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92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First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12.00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19.77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3"/>
        <w:ind w:right="398"/>
        <w:jc w:val="left"/>
      </w:pPr>
      <w:r>
        <w:rPr>
          <w:color w:val="4F5154"/>
          <w:spacing w:val="-1"/>
        </w:rPr>
        <w:t>Fiscal</w:t>
      </w:r>
      <w:r>
        <w:rPr>
          <w:color w:val="4F5154"/>
          <w:spacing w:val="-10"/>
        </w:rPr>
        <w:t> </w:t>
      </w:r>
      <w:r>
        <w:rPr>
          <w:color w:val="4F5154"/>
        </w:rPr>
        <w:t>2001: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3"/>
        <w:gridCol w:w="4947"/>
        <w:gridCol w:w="1515"/>
      </w:tblGrid>
      <w:tr>
        <w:trPr>
          <w:trHeight w:val="194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Fourth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4" w:val="left" w:leader="none"/>
              </w:tabs>
              <w:spacing w:line="188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2" w:val="left" w:leader="none"/>
              </w:tabs>
              <w:spacing w:line="188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21.38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Third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19.00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34.56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Second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22.31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46.32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First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36.16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45.47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69"/>
        <w:ind w:right="317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policy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reinvest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fund</w:t>
      </w:r>
      <w:r>
        <w:rPr>
          <w:color w:val="4F5154"/>
          <w:spacing w:val="-3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repurchase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program</w:t>
      </w:r>
      <w:r>
        <w:rPr>
          <w:color w:val="4F5154"/>
          <w:spacing w:val="-5"/>
        </w:rPr>
        <w:t> </w:t>
      </w:r>
      <w:r>
        <w:rPr>
          <w:color w:val="4F5154"/>
        </w:rPr>
        <w:t>approved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Directors.</w:t>
      </w:r>
      <w:r>
        <w:rPr>
          <w:color w:val="4F5154"/>
          <w:spacing w:val="-7"/>
        </w:rPr>
        <w:t> </w:t>
      </w:r>
      <w:r>
        <w:rPr>
          <w:color w:val="4F5154"/>
        </w:rPr>
        <w:t>Accordingly,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paid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dividends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anticipate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declaring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dividends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w w:val="99"/>
        </w:rPr>
        <w:t> 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foreseeable</w:t>
      </w:r>
      <w:r>
        <w:rPr>
          <w:color w:val="4F5154"/>
          <w:spacing w:val="-15"/>
        </w:rPr>
        <w:t> </w:t>
      </w:r>
      <w:r>
        <w:rPr>
          <w:color w:val="4F5154"/>
        </w:rPr>
        <w:t>future.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4"/>
        </w:rPr>
        <w:t> </w:t>
      </w:r>
      <w:r>
        <w:rPr>
          <w:color w:val="4F5154"/>
        </w:rPr>
        <w:t>6.  </w:t>
      </w:r>
      <w:r>
        <w:rPr>
          <w:color w:val="4F5154"/>
          <w:spacing w:val="35"/>
        </w:rPr>
        <w:t> </w:t>
      </w:r>
      <w:r>
        <w:rPr>
          <w:color w:val="4F5154"/>
          <w:spacing w:val="-1"/>
        </w:rPr>
        <w:t>Selected</w:t>
      </w:r>
      <w:r>
        <w:rPr>
          <w:color w:val="4F5154"/>
          <w:spacing w:val="-4"/>
        </w:rPr>
        <w:t> </w:t>
      </w:r>
      <w:r>
        <w:rPr>
          <w:color w:val="4F5154"/>
        </w:rPr>
        <w:t>Financial</w:t>
      </w:r>
      <w:r>
        <w:rPr>
          <w:color w:val="4F5154"/>
          <w:spacing w:val="-3"/>
        </w:rPr>
        <w:t> </w:t>
      </w:r>
      <w:r>
        <w:rPr>
          <w:color w:val="4F5154"/>
        </w:rPr>
        <w:t>Data</w:t>
      </w:r>
      <w:r>
        <w:rPr>
          <w:b w:val="0"/>
        </w:rPr>
      </w:r>
    </w:p>
    <w:p>
      <w:pPr>
        <w:pStyle w:val="BodyText"/>
        <w:spacing w:line="231" w:lineRule="auto" w:before="163"/>
        <w:ind w:right="34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sets</w:t>
      </w:r>
      <w:r>
        <w:rPr>
          <w:color w:val="4F5154"/>
          <w:spacing w:val="-6"/>
        </w:rPr>
        <w:t> </w:t>
      </w:r>
      <w:r>
        <w:rPr>
          <w:color w:val="4F5154"/>
        </w:rPr>
        <w:t>forth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data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last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five</w:t>
      </w:r>
      <w:r>
        <w:rPr>
          <w:color w:val="4F5154"/>
          <w:spacing w:val="-5"/>
        </w:rPr>
        <w:t> </w:t>
      </w:r>
      <w:r>
        <w:rPr>
          <w:color w:val="4F5154"/>
        </w:rPr>
        <w:t>years.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Standards</w:t>
      </w:r>
      <w:r>
        <w:rPr>
          <w:color w:val="4F5154"/>
          <w:spacing w:val="-3"/>
        </w:rPr>
        <w:t> </w:t>
      </w:r>
      <w:r>
        <w:rPr>
          <w:color w:val="4F5154"/>
        </w:rPr>
        <w:t>Board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Emerging</w:t>
      </w:r>
      <w:r>
        <w:rPr>
          <w:color w:val="4F5154"/>
          <w:spacing w:val="-6"/>
        </w:rPr>
        <w:t> </w:t>
      </w:r>
      <w:r>
        <w:rPr>
          <w:color w:val="4F5154"/>
        </w:rPr>
        <w:t>Issues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Task</w:t>
      </w:r>
      <w:r>
        <w:rPr>
          <w:color w:val="4F5154"/>
          <w:spacing w:val="-8"/>
        </w:rPr>
        <w:t> </w:t>
      </w:r>
      <w:r>
        <w:rPr>
          <w:color w:val="4F5154"/>
        </w:rPr>
        <w:t>Force</w:t>
      </w:r>
      <w:r>
        <w:rPr>
          <w:color w:val="4F5154"/>
          <w:spacing w:val="-7"/>
        </w:rPr>
        <w:t> </w:t>
      </w:r>
      <w:r>
        <w:rPr>
          <w:color w:val="4F5154"/>
        </w:rPr>
        <w:t>(“EITF”)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7"/>
        </w:rPr>
        <w:t> </w:t>
      </w:r>
      <w:r>
        <w:rPr>
          <w:color w:val="4F5154"/>
        </w:rPr>
        <w:t>No.</w:t>
      </w:r>
      <w:r>
        <w:rPr>
          <w:color w:val="4F5154"/>
          <w:spacing w:val="-8"/>
        </w:rPr>
        <w:t> </w:t>
      </w:r>
      <w:r>
        <w:rPr>
          <w:color w:val="4F5154"/>
        </w:rPr>
        <w:t>01-14,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“Income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Statement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Characterization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Reimbursable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Expenses,”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became</w:t>
      </w:r>
      <w:r>
        <w:rPr>
          <w:color w:val="4F5154"/>
          <w:spacing w:val="116"/>
          <w:w w:val="99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fourth</w:t>
      </w:r>
      <w:r>
        <w:rPr>
          <w:color w:val="4F5154"/>
          <w:spacing w:val="-4"/>
        </w:rPr>
        <w:t> </w:t>
      </w:r>
      <w:r>
        <w:rPr>
          <w:color w:val="4F5154"/>
        </w:rPr>
        <w:t>quarter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reclassified</w:t>
      </w:r>
      <w:r>
        <w:rPr>
          <w:color w:val="4F5154"/>
          <w:spacing w:val="-4"/>
        </w:rPr>
        <w:t> </w:t>
      </w:r>
      <w:r>
        <w:rPr>
          <w:color w:val="4F5154"/>
        </w:rPr>
        <w:t>reimbursable</w:t>
      </w:r>
      <w:r>
        <w:rPr>
          <w:color w:val="4F5154"/>
          <w:spacing w:val="-5"/>
        </w:rPr>
        <w:t> </w:t>
      </w:r>
      <w:r>
        <w:rPr>
          <w:color w:val="4F5154"/>
        </w:rPr>
        <w:t>expenditures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shown</w:t>
      </w:r>
      <w:r>
        <w:rPr>
          <w:color w:val="4F5154"/>
          <w:spacing w:val="-4"/>
        </w:rPr>
        <w:t> </w:t>
      </w:r>
      <w:r>
        <w:rPr>
          <w:color w:val="4F5154"/>
        </w:rPr>
        <w:t>below.</w:t>
      </w:r>
      <w:r>
        <w:rPr>
          <w:color w:val="4F5154"/>
          <w:spacing w:val="-7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selected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data</w:t>
      </w:r>
      <w:r>
        <w:rPr>
          <w:color w:val="4F5154"/>
          <w:spacing w:val="-7"/>
        </w:rPr>
        <w:t> </w:t>
      </w:r>
      <w:r>
        <w:rPr>
          <w:color w:val="4F5154"/>
        </w:rPr>
        <w:t>should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read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conjunction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</w:rPr>
        <w:t>included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elsewhere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63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577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52.85pt;height:2.4pt;mso-position-horizontal-relative:char;mso-position-vertical-relative:line" coordorigin="0,0" coordsize="5057,48">
            <v:group style="position:absolute;left:24;top:24;width:5009;height:2" coordorigin="24,24" coordsize="5009,2">
              <v:shape style="position:absolute;left:24;top:24;width:5009;height:2" coordorigin="24,24" coordsize="5009,0" path="m24,24l5033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6120" w:val="left" w:leader="none"/>
          <w:tab w:pos="7227" w:val="left" w:leader="none"/>
          <w:tab w:pos="8335" w:val="left" w:leader="none"/>
          <w:tab w:pos="9379" w:val="left" w:leader="none"/>
          <w:tab w:pos="10363" w:val="left" w:leader="none"/>
        </w:tabs>
        <w:spacing w:before="77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millions,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except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per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share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data)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  <w:t>2001</w:t>
        <w:tab/>
        <w:t>2000</w:t>
        <w:tab/>
        <w:t>1999</w:t>
        <w:tab/>
      </w:r>
      <w:r>
        <w:rPr>
          <w:rFonts w:ascii="Times New Roman"/>
          <w:b/>
          <w:color w:val="4F5154"/>
          <w:sz w:val="15"/>
        </w:rPr>
        <w:t>1998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4"/>
        <w:gridCol w:w="238"/>
        <w:gridCol w:w="892"/>
        <w:gridCol w:w="217"/>
        <w:gridCol w:w="892"/>
        <w:gridCol w:w="214"/>
        <w:gridCol w:w="892"/>
        <w:gridCol w:w="217"/>
        <w:gridCol w:w="767"/>
        <w:gridCol w:w="214"/>
        <w:gridCol w:w="790"/>
      </w:tblGrid>
      <w:tr>
        <w:trPr>
          <w:trHeight w:val="315" w:hRule="exact"/>
        </w:trPr>
        <w:tc>
          <w:tcPr>
            <w:tcW w:w="457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revenues(1)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9,673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10,961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10,231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3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8,939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3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7,233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3,571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3,777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1,873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6,297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4F5154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0.14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Working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4,768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5,046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5,021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2,401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1,839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11,030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13,077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7,260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5,819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4F5154"/>
                <w:spacing w:val="-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6,117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6,277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6,461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3,695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2,958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40" w:lineRule="auto" w:before="63" w:after="0"/>
        <w:ind w:left="600" w:right="0" w:hanging="460"/>
        <w:jc w:val="left"/>
      </w:pPr>
      <w:r>
        <w:rPr>
          <w:color w:val="4F5154"/>
          <w:spacing w:val="-1"/>
        </w:rPr>
        <w:t>Reflects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reclassification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reimbursable</w:t>
      </w:r>
      <w:r>
        <w:rPr>
          <w:color w:val="4F5154"/>
          <w:spacing w:val="-7"/>
        </w:rPr>
        <w:t> </w:t>
      </w:r>
      <w:r>
        <w:rPr>
          <w:color w:val="4F5154"/>
        </w:rPr>
        <w:t>expenditures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EITF</w:t>
      </w:r>
      <w:r>
        <w:rPr>
          <w:color w:val="4F5154"/>
          <w:spacing w:val="-7"/>
        </w:rPr>
        <w:t> </w:t>
      </w:r>
      <w:r>
        <w:rPr>
          <w:color w:val="4F5154"/>
        </w:rPr>
        <w:t>01-14.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405" w:lineRule="auto" w:before="73"/>
        <w:ind w:right="2900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6"/>
        </w:rPr>
        <w:t> </w:t>
      </w:r>
      <w:r>
        <w:rPr>
          <w:color w:val="4F5154"/>
        </w:rPr>
        <w:t>7.  </w:t>
      </w:r>
      <w:r>
        <w:rPr>
          <w:color w:val="4F5154"/>
          <w:spacing w:val="29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Analysis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Condition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Operations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Critical</w:t>
      </w:r>
      <w:r>
        <w:rPr>
          <w:color w:val="4F5154"/>
          <w:spacing w:val="-12"/>
        </w:rPr>
        <w:t> </w:t>
      </w:r>
      <w:r>
        <w:rPr>
          <w:color w:val="4F5154"/>
        </w:rPr>
        <w:t>Accounting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Policies</w:t>
      </w:r>
      <w:r>
        <w:rPr>
          <w:b w:val="0"/>
          <w:bCs w:val="0"/>
        </w:rPr>
      </w:r>
    </w:p>
    <w:p>
      <w:pPr>
        <w:pStyle w:val="BodyText"/>
        <w:spacing w:line="231" w:lineRule="auto" w:before="10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8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prepared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accepted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United</w:t>
      </w:r>
      <w:r>
        <w:rPr>
          <w:color w:val="4F5154"/>
          <w:spacing w:val="-7"/>
        </w:rPr>
        <w:t> </w:t>
      </w:r>
      <w:r>
        <w:rPr>
          <w:color w:val="4F5154"/>
        </w:rPr>
        <w:t>States</w:t>
      </w:r>
      <w:r>
        <w:rPr>
          <w:color w:val="4F5154"/>
          <w:spacing w:val="-7"/>
        </w:rPr>
        <w:t> </w:t>
      </w:r>
      <w:r>
        <w:rPr>
          <w:color w:val="4F5154"/>
        </w:rPr>
        <w:t>(“GAAP”).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8"/>
        </w:rPr>
        <w:t> </w:t>
      </w:r>
      <w:r>
        <w:rPr>
          <w:color w:val="4F5154"/>
        </w:rPr>
        <w:t>judgments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assumptions.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judgments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assumptions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rely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reasonable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judgments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assumptions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made.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4"/>
        </w:rPr>
        <w:t> </w:t>
      </w:r>
      <w:r>
        <w:rPr>
          <w:color w:val="4F5154"/>
        </w:rPr>
        <w:t>judgments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assumptions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reported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3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presented.</w:t>
      </w:r>
      <w:r>
        <w:rPr>
          <w:color w:val="4F5154"/>
          <w:spacing w:val="-4"/>
        </w:rPr>
        <w:t> </w:t>
      </w:r>
      <w:r>
        <w:rPr>
          <w:color w:val="4F5154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material</w:t>
      </w:r>
      <w:r>
        <w:rPr>
          <w:color w:val="4F5154"/>
          <w:spacing w:val="98"/>
          <w:w w:val="99"/>
        </w:rPr>
        <w:t> </w:t>
      </w:r>
      <w:r>
        <w:rPr>
          <w:color w:val="4F5154"/>
        </w:rPr>
        <w:t>differences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between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5"/>
        </w:rPr>
        <w:t> </w:t>
      </w:r>
      <w:r>
        <w:rPr>
          <w:color w:val="4F5154"/>
        </w:rPr>
        <w:t>judgments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assumptions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actual</w:t>
      </w:r>
      <w:r>
        <w:rPr>
          <w:color w:val="4F5154"/>
          <w:spacing w:val="-6"/>
        </w:rPr>
        <w:t> </w:t>
      </w:r>
      <w:r>
        <w:rPr>
          <w:color w:val="4F5154"/>
        </w:rPr>
        <w:t>results,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7"/>
        </w:rPr>
        <w:t> </w:t>
      </w:r>
      <w:r>
        <w:rPr>
          <w:color w:val="4F5154"/>
        </w:rPr>
        <w:t>will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</w:rPr>
        <w:t>policies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most</w:t>
      </w:r>
      <w:r>
        <w:rPr>
          <w:color w:val="4F5154"/>
          <w:spacing w:val="-5"/>
        </w:rPr>
        <w:t> </w:t>
      </w:r>
      <w:r>
        <w:rPr>
          <w:color w:val="4F5154"/>
        </w:rPr>
        <w:t>critical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aid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fully</w:t>
      </w:r>
      <w:r>
        <w:rPr>
          <w:color w:val="4F5154"/>
          <w:spacing w:val="-4"/>
        </w:rPr>
        <w:t> </w:t>
      </w:r>
      <w:r>
        <w:rPr>
          <w:color w:val="4F5154"/>
        </w:rPr>
        <w:t>understanding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evaluating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following:</w:t>
      </w:r>
      <w:r>
        <w:rPr/>
      </w:r>
    </w:p>
    <w:p>
      <w:pPr>
        <w:pStyle w:val="BodyText"/>
        <w:numPr>
          <w:ilvl w:val="1"/>
          <w:numId w:val="1"/>
        </w:numPr>
        <w:tabs>
          <w:tab w:pos="920" w:val="left" w:leader="none"/>
        </w:tabs>
        <w:spacing w:line="240" w:lineRule="auto" w:before="160" w:after="0"/>
        <w:ind w:left="920" w:right="0" w:hanging="320"/>
        <w:jc w:val="left"/>
      </w:pPr>
      <w:r>
        <w:rPr>
          <w:color w:val="4F5154"/>
        </w:rPr>
        <w:t>Revenue</w:t>
      </w:r>
      <w:r>
        <w:rPr>
          <w:color w:val="4F5154"/>
          <w:spacing w:val="-17"/>
        </w:rPr>
        <w:t> </w:t>
      </w:r>
      <w:r>
        <w:rPr>
          <w:color w:val="4F5154"/>
        </w:rPr>
        <w:t>Recognition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Allowances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Doubtful</w:t>
      </w:r>
      <w:r>
        <w:rPr>
          <w:color w:val="4F5154"/>
          <w:spacing w:val="-7"/>
        </w:rPr>
        <w:t> </w:t>
      </w:r>
      <w:r>
        <w:rPr>
          <w:color w:val="4F5154"/>
        </w:rPr>
        <w:t>Accounts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Sales</w:t>
      </w:r>
      <w:r>
        <w:rPr>
          <w:color w:val="4F5154"/>
          <w:spacing w:val="-7"/>
        </w:rPr>
        <w:t> </w:t>
      </w:r>
      <w:r>
        <w:rPr>
          <w:color w:val="4F5154"/>
        </w:rPr>
        <w:t>Returns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Legal</w:t>
      </w:r>
      <w:r>
        <w:rPr>
          <w:color w:val="4F5154"/>
          <w:spacing w:val="-16"/>
        </w:rPr>
        <w:t> </w:t>
      </w:r>
      <w:r>
        <w:rPr>
          <w:color w:val="4F5154"/>
          <w:spacing w:val="-1"/>
        </w:rPr>
        <w:t>Contingencies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Accounting</w:t>
      </w:r>
      <w:r>
        <w:rPr>
          <w:color w:val="4F5154"/>
          <w:spacing w:val="-9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Income</w:t>
      </w:r>
      <w:r>
        <w:rPr>
          <w:color w:val="4F5154"/>
          <w:spacing w:val="-8"/>
        </w:rPr>
        <w:t> </w:t>
      </w:r>
      <w:r>
        <w:rPr>
          <w:color w:val="4F5154"/>
        </w:rPr>
        <w:t>Taxes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300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many</w:t>
      </w:r>
      <w:r>
        <w:rPr>
          <w:color w:val="4F5154"/>
          <w:spacing w:val="-4"/>
        </w:rPr>
        <w:t> </w:t>
      </w:r>
      <w:r>
        <w:rPr>
          <w:color w:val="4F5154"/>
        </w:rPr>
        <w:t>cases,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7"/>
        </w:rPr>
        <w:t> </w:t>
      </w:r>
      <w:r>
        <w:rPr>
          <w:color w:val="4F5154"/>
        </w:rPr>
        <w:t>treatment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specifically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dictated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GAAP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does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require</w:t>
      </w:r>
      <w:r>
        <w:rPr>
          <w:color w:val="4F5154"/>
          <w:spacing w:val="-7"/>
        </w:rPr>
        <w:t> </w:t>
      </w:r>
      <w:r>
        <w:rPr>
          <w:color w:val="4F5154"/>
        </w:rPr>
        <w:t>management’s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judgment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application.</w:t>
      </w:r>
      <w:r>
        <w:rPr>
          <w:color w:val="4F5154"/>
          <w:spacing w:val="-8"/>
        </w:rPr>
        <w:t> </w:t>
      </w:r>
      <w:r>
        <w:rPr>
          <w:color w:val="4F5154"/>
        </w:rPr>
        <w:t>There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areas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</w:rPr>
        <w:t>judgment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selecting</w:t>
      </w:r>
      <w:r>
        <w:rPr>
          <w:color w:val="4F5154"/>
          <w:spacing w:val="-7"/>
        </w:rPr>
        <w:t> </w:t>
      </w:r>
      <w:r>
        <w:rPr>
          <w:color w:val="4F5154"/>
        </w:rPr>
        <w:t>among</w:t>
      </w:r>
      <w:r>
        <w:rPr>
          <w:color w:val="4F5154"/>
          <w:spacing w:val="-5"/>
        </w:rPr>
        <w:t> </w:t>
      </w:r>
      <w:r>
        <w:rPr>
          <w:color w:val="4F5154"/>
        </w:rPr>
        <w:t>available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alternatives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produce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5"/>
        </w:rPr>
        <w:t> </w:t>
      </w:r>
      <w:r>
        <w:rPr>
          <w:color w:val="4F5154"/>
        </w:rPr>
        <w:t>different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7"/>
        </w:rPr>
        <w:t> </w:t>
      </w:r>
      <w:r>
        <w:rPr>
          <w:color w:val="4F5154"/>
        </w:rPr>
        <w:t>reviewed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</w:rPr>
        <w:t>critical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</w:rPr>
        <w:t>policies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</w:rPr>
        <w:t>disclosures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Finance</w:t>
      </w:r>
      <w:r>
        <w:rPr>
          <w:color w:val="4F5154"/>
          <w:w w:val="99"/>
        </w:rPr>
        <w:t> 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7"/>
        </w:rPr>
        <w:t> </w:t>
      </w:r>
      <w:r>
        <w:rPr>
          <w:color w:val="4F5154"/>
        </w:rPr>
        <w:t>Committee.</w:t>
      </w:r>
      <w:r>
        <w:rPr>
          <w:color w:val="4F5154"/>
          <w:spacing w:val="-9"/>
        </w:rPr>
        <w:t> </w:t>
      </w:r>
      <w:r>
        <w:rPr>
          <w:color w:val="4F5154"/>
        </w:rPr>
        <w:t>See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-8"/>
        </w:rPr>
        <w:t> </w:t>
      </w:r>
      <w:r>
        <w:rPr>
          <w:color w:val="4F5154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Statements,</w:t>
      </w:r>
      <w:r>
        <w:rPr>
          <w:color w:val="4F5154"/>
          <w:spacing w:val="-8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contain</w:t>
      </w:r>
      <w:r>
        <w:rPr>
          <w:color w:val="4F5154"/>
          <w:spacing w:val="-8"/>
        </w:rPr>
        <w:t> </w:t>
      </w:r>
      <w:r>
        <w:rPr>
          <w:color w:val="4F5154"/>
        </w:rPr>
        <w:t>additional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8"/>
        </w:rPr>
        <w:t> </w:t>
      </w:r>
      <w:r>
        <w:rPr>
          <w:color w:val="4F5154"/>
        </w:rPr>
        <w:t>regarding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7"/>
        </w:rPr>
        <w:t> </w:t>
      </w:r>
      <w:r>
        <w:rPr>
          <w:color w:val="4F5154"/>
        </w:rPr>
        <w:t>policies</w:t>
      </w:r>
      <w:r>
        <w:rPr>
          <w:color w:val="4F5154"/>
          <w:spacing w:val="34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disclosures</w:t>
      </w:r>
      <w:r>
        <w:rPr>
          <w:color w:val="4F5154"/>
          <w:spacing w:val="-7"/>
        </w:rPr>
        <w:t> </w:t>
      </w:r>
      <w:r>
        <w:rPr>
          <w:color w:val="4F5154"/>
        </w:rPr>
        <w:t>required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GAAP.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Revenue</w:t>
      </w:r>
      <w:r>
        <w:rPr>
          <w:rFonts w:ascii="Times New Roman"/>
          <w:i/>
          <w:color w:val="4F5154"/>
          <w:spacing w:val="-17"/>
          <w:sz w:val="20"/>
        </w:rPr>
        <w:t> </w:t>
      </w:r>
      <w:r>
        <w:rPr>
          <w:rFonts w:ascii="Times New Roman"/>
          <w:i/>
          <w:color w:val="4F5154"/>
          <w:sz w:val="20"/>
        </w:rPr>
        <w:t>Recognition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derive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</w:rPr>
        <w:t>primary</w:t>
      </w:r>
      <w:r>
        <w:rPr>
          <w:color w:val="4F5154"/>
          <w:spacing w:val="-7"/>
        </w:rPr>
        <w:t> </w:t>
      </w:r>
      <w:r>
        <w:rPr>
          <w:color w:val="4F5154"/>
        </w:rPr>
        <w:t>sources:</w:t>
      </w:r>
      <w:r>
        <w:rPr>
          <w:color w:val="4F5154"/>
          <w:spacing w:val="-5"/>
        </w:rPr>
        <w:t> </w:t>
      </w:r>
      <w:r>
        <w:rPr>
          <w:color w:val="4F5154"/>
        </w:rPr>
        <w:t>(1)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(2)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revenues,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8"/>
        </w:rPr>
        <w:t> </w:t>
      </w:r>
      <w:r>
        <w:rPr>
          <w:color w:val="4F5154"/>
        </w:rPr>
        <w:t>support,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consulting,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outsourcing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recognition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5"/>
        </w:rPr>
        <w:t> </w:t>
      </w:r>
      <w:r>
        <w:rPr>
          <w:color w:val="4F5154"/>
        </w:rPr>
        <w:t>governed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97-2,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“Software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Revenue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Recognition,”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American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Institute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Certified</w:t>
      </w:r>
      <w:r>
        <w:rPr>
          <w:color w:val="4F5154"/>
          <w:spacing w:val="-6"/>
        </w:rPr>
        <w:t> </w:t>
      </w:r>
      <w:r>
        <w:rPr>
          <w:color w:val="4F5154"/>
        </w:rPr>
        <w:t>Public</w:t>
      </w:r>
      <w:r>
        <w:rPr>
          <w:color w:val="4F5154"/>
          <w:spacing w:val="-6"/>
        </w:rPr>
        <w:t> </w:t>
      </w:r>
      <w:r>
        <w:rPr>
          <w:color w:val="4F5154"/>
        </w:rPr>
        <w:t>Accountants</w:t>
      </w:r>
      <w:r>
        <w:rPr>
          <w:color w:val="4F5154"/>
          <w:spacing w:val="-7"/>
        </w:rPr>
        <w:t> </w:t>
      </w:r>
      <w:r>
        <w:rPr>
          <w:color w:val="4F5154"/>
        </w:rPr>
        <w:t>(“SOP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97-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2”),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7"/>
        </w:rPr>
        <w:t> </w:t>
      </w:r>
      <w:r>
        <w:rPr>
          <w:color w:val="4F5154"/>
        </w:rPr>
        <w:t>judgment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connection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8"/>
        </w:rPr>
        <w:t> </w:t>
      </w:r>
      <w:r>
        <w:rPr>
          <w:color w:val="4F5154"/>
        </w:rPr>
        <w:t>accounting</w:t>
      </w:r>
      <w:r>
        <w:rPr>
          <w:color w:val="4F5154"/>
          <w:spacing w:val="-8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6"/>
        </w:rPr>
        <w:t> </w:t>
      </w:r>
      <w:r>
        <w:rPr>
          <w:color w:val="4F5154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modification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customization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underlying</w:t>
      </w:r>
      <w:r>
        <w:rPr>
          <w:color w:val="4F5154"/>
          <w:spacing w:val="-5"/>
        </w:rPr>
        <w:t> </w:t>
      </w:r>
      <w:r>
        <w:rPr>
          <w:color w:val="4F5154"/>
        </w:rPr>
        <w:t>software,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8"/>
        </w:rPr>
        <w:t> </w:t>
      </w:r>
      <w:r>
        <w:rPr>
          <w:color w:val="4F5154"/>
        </w:rPr>
        <w:t>recognize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when: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(1)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legally</w:t>
      </w:r>
      <w:r>
        <w:rPr>
          <w:color w:val="4F5154"/>
          <w:spacing w:val="-4"/>
        </w:rPr>
        <w:t> </w:t>
      </w:r>
      <w:r>
        <w:rPr>
          <w:color w:val="4F5154"/>
        </w:rPr>
        <w:t>binding</w:t>
      </w:r>
      <w:r>
        <w:rPr>
          <w:color w:val="4F5154"/>
          <w:spacing w:val="-5"/>
        </w:rPr>
        <w:t> </w:t>
      </w:r>
      <w:r>
        <w:rPr>
          <w:color w:val="4F5154"/>
        </w:rPr>
        <w:t>arrangement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software;</w:t>
      </w:r>
      <w:r>
        <w:rPr>
          <w:color w:val="4F5154"/>
          <w:spacing w:val="-4"/>
        </w:rPr>
        <w:t> </w:t>
      </w:r>
      <w:r>
        <w:rPr>
          <w:color w:val="4F5154"/>
        </w:rPr>
        <w:t>(2)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deliver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89"/>
          <w:w w:val="99"/>
        </w:rPr>
        <w:t> </w:t>
      </w:r>
      <w:r>
        <w:rPr>
          <w:color w:val="4F5154"/>
        </w:rPr>
        <w:t>perform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services;</w:t>
      </w:r>
      <w:r>
        <w:rPr>
          <w:color w:val="4F5154"/>
          <w:spacing w:val="-5"/>
        </w:rPr>
        <w:t> </w:t>
      </w:r>
      <w:r>
        <w:rPr>
          <w:color w:val="4F5154"/>
        </w:rPr>
        <w:t>(3)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deemed</w:t>
      </w:r>
      <w:r>
        <w:rPr>
          <w:color w:val="4F5154"/>
          <w:spacing w:val="-6"/>
        </w:rPr>
        <w:t> </w:t>
      </w:r>
      <w:r>
        <w:rPr>
          <w:color w:val="4F5154"/>
        </w:rPr>
        <w:t>fixed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determinable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free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contingencies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uncertainties;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(4)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probable.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recognized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manner.</w:t>
      </w:r>
      <w:r>
        <w:rPr/>
      </w:r>
    </w:p>
    <w:p>
      <w:pPr>
        <w:pStyle w:val="BodyText"/>
        <w:spacing w:line="230" w:lineRule="auto" w:before="167"/>
        <w:ind w:right="254"/>
        <w:jc w:val="left"/>
      </w:pPr>
      <w:r>
        <w:rPr>
          <w:color w:val="4F5154"/>
          <w:spacing w:val="-1"/>
        </w:rPr>
        <w:t>Many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arrangements</w:t>
      </w:r>
      <w:r>
        <w:rPr>
          <w:color w:val="4F5154"/>
          <w:spacing w:val="-5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8"/>
        </w:rPr>
        <w:t> </w:t>
      </w:r>
      <w:r>
        <w:rPr>
          <w:color w:val="4F5154"/>
        </w:rPr>
        <w:t>under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engagement</w:t>
      </w:r>
      <w:r>
        <w:rPr>
          <w:color w:val="4F5154"/>
          <w:spacing w:val="-7"/>
        </w:rPr>
        <w:t> </w:t>
      </w:r>
      <w:r>
        <w:rPr>
          <w:color w:val="4F5154"/>
        </w:rPr>
        <w:t>contracts.</w:t>
      </w:r>
      <w:r>
        <w:rPr>
          <w:color w:val="4F5154"/>
          <w:spacing w:val="123"/>
          <w:w w:val="99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7"/>
        </w:rPr>
        <w:t> </w:t>
      </w:r>
      <w:r>
        <w:rPr>
          <w:color w:val="4F5154"/>
        </w:rPr>
        <w:t>accounted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  <w:spacing w:val="-7"/>
        </w:rPr>
      </w:r>
      <w:r>
        <w:rPr>
          <w:color w:val="4F5154"/>
          <w:spacing w:val="-1"/>
        </w:rPr>
        <w:t>“service</w:t>
      </w:r>
      <w:r>
        <w:rPr>
          <w:color w:val="4F5154"/>
          <w:spacing w:val="110"/>
        </w:rPr>
        <w:t> </w:t>
      </w:r>
      <w:r>
        <w:rPr>
          <w:color w:val="4F5154"/>
        </w:rPr>
        <w:t>transactions”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SOP</w:t>
      </w:r>
      <w:r>
        <w:rPr>
          <w:color w:val="4F5154"/>
          <w:spacing w:val="-5"/>
        </w:rPr>
        <w:t> </w:t>
      </w:r>
      <w:r>
        <w:rPr>
          <w:color w:val="4F5154"/>
        </w:rPr>
        <w:t>97-2.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8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factors</w:t>
      </w:r>
      <w:r>
        <w:rPr>
          <w:color w:val="4F5154"/>
          <w:spacing w:val="-4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determining</w:t>
      </w:r>
      <w:r>
        <w:rPr>
          <w:color w:val="4F5154"/>
          <w:spacing w:val="-4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should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accounted</w:t>
      </w:r>
      <w:r>
        <w:rPr>
          <w:color w:val="4F5154"/>
          <w:w w:val="99"/>
        </w:rPr>
        <w:t> </w:t>
      </w:r>
      <w:r>
        <w:rPr>
          <w:color w:val="4F5154"/>
          <w:spacing w:val="4"/>
          <w:w w:val="99"/>
        </w:rPr>
        <w:t>          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nature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(i.e.,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consideration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essential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functionality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licensed</w:t>
      </w:r>
      <w:r>
        <w:rPr>
          <w:color w:val="4F5154"/>
          <w:w w:val="99"/>
        </w:rPr>
        <w:t> </w:t>
      </w:r>
      <w:r>
        <w:rPr>
          <w:color w:val="4F5154"/>
          <w:spacing w:val="64"/>
          <w:w w:val="99"/>
        </w:rPr>
        <w:t>  </w:t>
      </w:r>
      <w:r>
        <w:rPr>
          <w:color w:val="4F5154"/>
        </w:rPr>
        <w:t>product),</w:t>
      </w:r>
      <w:r>
        <w:rPr>
          <w:color w:val="4F5154"/>
          <w:spacing w:val="-5"/>
        </w:rPr>
        <w:t> </w:t>
      </w:r>
      <w:r>
        <w:rPr>
          <w:color w:val="4F5154"/>
        </w:rPr>
        <w:t>degree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risk,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availability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vendors,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payments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impact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milestones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realizability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fee.</w:t>
      </w:r>
      <w:r>
        <w:rPr/>
      </w:r>
    </w:p>
    <w:p>
      <w:pPr>
        <w:pStyle w:val="BodyText"/>
        <w:spacing w:line="224" w:lineRule="exact" w:before="168"/>
        <w:ind w:right="307"/>
        <w:jc w:val="left"/>
      </w:pP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arrangement</w:t>
      </w:r>
      <w:r>
        <w:rPr>
          <w:color w:val="4F5154"/>
          <w:spacing w:val="-5"/>
        </w:rPr>
        <w:t> </w:t>
      </w:r>
      <w:r>
        <w:rPr>
          <w:color w:val="4F5154"/>
        </w:rPr>
        <w:t>does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separate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together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</w:rPr>
        <w:t>using</w:t>
      </w:r>
      <w:r>
        <w:rPr>
          <w:color w:val="4F5154"/>
          <w:spacing w:val="-6"/>
        </w:rPr>
        <w:t> </w:t>
      </w:r>
      <w:r>
        <w:rPr>
          <w:color w:val="4F5154"/>
        </w:rPr>
        <w:t>either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percentage-of-completion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completed-contract</w:t>
      </w:r>
      <w:r>
        <w:rPr>
          <w:color w:val="4F5154"/>
          <w:spacing w:val="-7"/>
        </w:rPr>
        <w:t> </w:t>
      </w:r>
      <w:r>
        <w:rPr>
          <w:color w:val="4F5154"/>
        </w:rPr>
        <w:t>method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6"/>
        </w:rPr>
        <w:t> </w:t>
      </w:r>
      <w:r>
        <w:rPr>
          <w:color w:val="4F5154"/>
        </w:rPr>
        <w:t>below.</w:t>
      </w:r>
      <w:r>
        <w:rPr>
          <w:color w:val="4F5154"/>
          <w:spacing w:val="-8"/>
        </w:rPr>
        <w:t> </w:t>
      </w:r>
      <w:r>
        <w:rPr>
          <w:color w:val="4F5154"/>
        </w:rPr>
        <w:t>Contract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7"/>
        </w:rPr>
        <w:t> </w:t>
      </w:r>
      <w:r>
        <w:rPr>
          <w:color w:val="4F5154"/>
        </w:rPr>
        <w:t>applied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arrangements:</w:t>
      </w:r>
      <w:r>
        <w:rPr>
          <w:color w:val="4F5154"/>
          <w:spacing w:val="-7"/>
        </w:rPr>
        <w:t> </w:t>
      </w:r>
      <w:r>
        <w:rPr>
          <w:color w:val="4F5154"/>
        </w:rPr>
        <w:t>(1)</w:t>
      </w:r>
      <w:r>
        <w:rPr>
          <w:color w:val="4F5154"/>
          <w:spacing w:val="38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milestones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</w:rPr>
        <w:t>acceptance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criteria,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fees;</w:t>
      </w:r>
      <w:r>
        <w:rPr>
          <w:color w:val="4F5154"/>
          <w:spacing w:val="-5"/>
        </w:rPr>
        <w:t> </w:t>
      </w:r>
      <w:r>
        <w:rPr>
          <w:color w:val="4F5154"/>
        </w:rPr>
        <w:t>(2)</w:t>
      </w:r>
      <w:r>
        <w:rPr>
          <w:color w:val="4F5154"/>
          <w:spacing w:val="-6"/>
        </w:rPr>
        <w:t> </w:t>
      </w:r>
      <w:r>
        <w:rPr>
          <w:color w:val="4F5154"/>
        </w:rPr>
        <w:t>where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101"/>
          <w:w w:val="99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</w:rPr>
        <w:t>modification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customization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software;</w:t>
      </w:r>
      <w:r>
        <w:rPr>
          <w:color w:val="4F5154"/>
          <w:spacing w:val="-5"/>
        </w:rPr>
        <w:t> </w:t>
      </w:r>
      <w:r>
        <w:rPr>
          <w:color w:val="4F5154"/>
        </w:rPr>
        <w:t>(3)</w:t>
      </w:r>
      <w:r>
        <w:rPr>
          <w:color w:val="4F5154"/>
          <w:spacing w:val="-7"/>
        </w:rPr>
        <w:t> </w:t>
      </w:r>
      <w:r>
        <w:rPr>
          <w:color w:val="4F5154"/>
        </w:rPr>
        <w:t>where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services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charges;</w:t>
      </w:r>
      <w:r>
        <w:rPr>
          <w:color w:val="4F5154"/>
          <w:spacing w:val="-5"/>
        </w:rPr>
        <w:t> </w:t>
      </w:r>
      <w:r>
        <w:rPr>
          <w:color w:val="4F5154"/>
        </w:rPr>
        <w:t>(4)</w:t>
      </w:r>
      <w:r>
        <w:rPr>
          <w:color w:val="4F5154"/>
          <w:spacing w:val="-6"/>
        </w:rPr>
        <w:t> </w:t>
      </w:r>
      <w:r>
        <w:rPr>
          <w:color w:val="4F5154"/>
        </w:rPr>
        <w:t>where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services;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(5)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where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7"/>
        </w:rPr>
        <w:t> </w:t>
      </w:r>
      <w:r>
        <w:rPr>
          <w:color w:val="4F5154"/>
        </w:rPr>
        <w:t>accepted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responsibilities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system</w:t>
      </w:r>
      <w:r>
        <w:rPr>
          <w:color w:val="4F5154"/>
          <w:spacing w:val="-6"/>
        </w:rPr>
        <w:t> </w:t>
      </w:r>
      <w:r>
        <w:rPr>
          <w:color w:val="4F5154"/>
        </w:rPr>
        <w:t>integrator,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delivering</w:t>
      </w:r>
      <w:r>
        <w:rPr>
          <w:color w:val="4F5154"/>
          <w:spacing w:val="-5"/>
        </w:rPr>
        <w:t> </w:t>
      </w:r>
      <w:r>
        <w:rPr>
          <w:color w:val="4F5154"/>
        </w:rPr>
        <w:t>hardware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third</w:t>
      </w:r>
      <w:r>
        <w:rPr>
          <w:color w:val="4F5154"/>
          <w:spacing w:val="-6"/>
        </w:rPr>
        <w:t> </w:t>
      </w:r>
      <w:r>
        <w:rPr>
          <w:color w:val="4F5154"/>
        </w:rPr>
        <w:t>party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services.</w:t>
      </w:r>
      <w:r>
        <w:rPr/>
      </w:r>
    </w:p>
    <w:p>
      <w:pPr>
        <w:pStyle w:val="BodyText"/>
        <w:spacing w:line="231" w:lineRule="auto" w:before="167"/>
        <w:ind w:right="374"/>
        <w:jc w:val="left"/>
      </w:pP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multiple</w:t>
      </w:r>
      <w:r>
        <w:rPr>
          <w:color w:val="4F5154"/>
          <w:spacing w:val="-6"/>
        </w:rPr>
        <w:t> </w:t>
      </w:r>
      <w:r>
        <w:rPr>
          <w:color w:val="4F5154"/>
        </w:rPr>
        <w:t>elements,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element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reliance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“vendor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objective</w:t>
      </w:r>
      <w:r>
        <w:rPr>
          <w:color w:val="4F5154"/>
          <w:spacing w:val="-5"/>
        </w:rPr>
        <w:t> </w:t>
      </w:r>
      <w:r>
        <w:rPr>
          <w:color w:val="4F5154"/>
        </w:rPr>
        <w:t>evidence.”</w:t>
      </w:r>
      <w:r>
        <w:rPr>
          <w:color w:val="4F5154"/>
          <w:spacing w:val="-6"/>
        </w:rPr>
        <w:t> </w:t>
      </w:r>
      <w:r>
        <w:rPr>
          <w:color w:val="4F5154"/>
        </w:rPr>
        <w:t>Vendor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</w:rPr>
        <w:t>objective</w:t>
      </w:r>
      <w:r>
        <w:rPr>
          <w:color w:val="4F5154"/>
          <w:spacing w:val="-5"/>
        </w:rPr>
        <w:t> </w:t>
      </w:r>
      <w:r>
        <w:rPr>
          <w:color w:val="4F5154"/>
        </w:rPr>
        <w:t>evidence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arrangement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normal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discounting</w:t>
      </w:r>
      <w:r>
        <w:rPr>
          <w:color w:val="4F5154"/>
          <w:spacing w:val="-6"/>
        </w:rPr>
        <w:t> </w:t>
      </w:r>
      <w:r>
        <w:rPr>
          <w:color w:val="4F5154"/>
        </w:rPr>
        <w:t>practices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and,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services,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additionally</w:t>
      </w:r>
      <w:r>
        <w:rPr>
          <w:color w:val="4F5154"/>
          <w:spacing w:val="-6"/>
        </w:rPr>
        <w:t> </w:t>
      </w:r>
      <w:r>
        <w:rPr>
          <w:color w:val="4F5154"/>
        </w:rPr>
        <w:t>measured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renewal</w:t>
      </w:r>
      <w:r>
        <w:rPr>
          <w:color w:val="4F5154"/>
          <w:spacing w:val="-5"/>
        </w:rPr>
        <w:t> </w:t>
      </w:r>
      <w:r>
        <w:rPr>
          <w:color w:val="4F5154"/>
        </w:rPr>
        <w:t>rate.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objectively</w:t>
      </w:r>
      <w:r>
        <w:rPr>
          <w:color w:val="4F5154"/>
          <w:spacing w:val="-4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undelivered</w:t>
      </w:r>
      <w:r>
        <w:rPr>
          <w:color w:val="4F5154"/>
          <w:spacing w:val="-6"/>
        </w:rPr>
        <w:t> </w:t>
      </w:r>
      <w:r>
        <w:rPr>
          <w:color w:val="4F5154"/>
        </w:rPr>
        <w:t>element</w:t>
      </w:r>
      <w:r>
        <w:rPr>
          <w:color w:val="4F5154"/>
          <w:spacing w:val="-6"/>
        </w:rPr>
        <w:t> </w:t>
      </w:r>
      <w:r>
        <w:rPr>
          <w:color w:val="4F5154"/>
        </w:rPr>
        <w:t>included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bundled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arrangements,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defer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elements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delivered,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performed,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objectively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determined.</w:t>
      </w:r>
      <w:r>
        <w:rPr>
          <w:color w:val="4F5154"/>
          <w:spacing w:val="-3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element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established,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residual</w:t>
      </w:r>
      <w:r>
        <w:rPr>
          <w:color w:val="4F5154"/>
          <w:spacing w:val="-4"/>
        </w:rPr>
        <w:t> </w:t>
      </w:r>
      <w:r>
        <w:rPr>
          <w:color w:val="4F5154"/>
        </w:rPr>
        <w:t>method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record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undelivered</w:t>
      </w:r>
      <w:r>
        <w:rPr>
          <w:color w:val="4F5154"/>
          <w:spacing w:val="-3"/>
        </w:rPr>
        <w:t> </w:t>
      </w:r>
      <w:r>
        <w:rPr>
          <w:color w:val="4F5154"/>
        </w:rPr>
        <w:t>elements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determinable.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residual</w:t>
      </w:r>
      <w:r>
        <w:rPr>
          <w:color w:val="4F5154"/>
          <w:spacing w:val="-5"/>
        </w:rPr>
        <w:t> </w:t>
      </w:r>
      <w:r>
        <w:rPr>
          <w:color w:val="4F5154"/>
        </w:rPr>
        <w:t>method,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undelivered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remaining</w:t>
      </w:r>
      <w:r>
        <w:rPr>
          <w:color w:val="4F5154"/>
          <w:spacing w:val="-6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arrangement</w:t>
      </w:r>
      <w:r>
        <w:rPr>
          <w:color w:val="4F5154"/>
          <w:spacing w:val="-5"/>
        </w:rPr>
        <w:t> </w:t>
      </w:r>
      <w:r>
        <w:rPr>
          <w:color w:val="4F5154"/>
        </w:rPr>
        <w:t>fee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3"/>
        </w:rPr>
        <w:t> </w:t>
      </w:r>
      <w:r>
        <w:rPr>
          <w:color w:val="4F5154"/>
        </w:rPr>
        <w:t>elements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revenue.</w:t>
      </w:r>
      <w:r>
        <w:rPr/>
      </w:r>
    </w:p>
    <w:p>
      <w:pPr>
        <w:pStyle w:val="BodyText"/>
        <w:spacing w:line="231" w:lineRule="auto" w:before="167"/>
        <w:ind w:right="332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</w:rPr>
        <w:t>provisions.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6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exist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part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public</w:t>
      </w:r>
      <w:r>
        <w:rPr>
          <w:color w:val="4F5154"/>
          <w:spacing w:val="-5"/>
        </w:rPr>
        <w:t> </w:t>
      </w:r>
      <w:r>
        <w:rPr>
          <w:color w:val="4F5154"/>
        </w:rPr>
        <w:t>policy,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100"/>
          <w:w w:val="99"/>
        </w:rPr>
        <w:t> </w:t>
      </w:r>
      <w:r>
        <w:rPr>
          <w:color w:val="4F5154"/>
        </w:rPr>
        <w:t>example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agreements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government</w:t>
      </w:r>
      <w:r>
        <w:rPr>
          <w:color w:val="4F5154"/>
          <w:spacing w:val="-8"/>
        </w:rPr>
        <w:t> </w:t>
      </w:r>
      <w:r>
        <w:rPr>
          <w:color w:val="4F5154"/>
        </w:rPr>
        <w:t>entities</w:t>
      </w:r>
      <w:r>
        <w:rPr>
          <w:color w:val="4F5154"/>
          <w:spacing w:val="-7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</w:rPr>
        <w:t>acceptance</w:t>
      </w:r>
      <w:r>
        <w:rPr>
          <w:color w:val="4F5154"/>
          <w:spacing w:val="-6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within</w:t>
      </w:r>
      <w:r>
        <w:rPr>
          <w:color w:val="4F5154"/>
          <w:spacing w:val="-6"/>
        </w:rPr>
        <w:t> </w:t>
      </w:r>
      <w:r>
        <w:rPr>
          <w:color w:val="4F5154"/>
        </w:rPr>
        <w:t>previously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executed</w:t>
      </w:r>
      <w:r>
        <w:rPr>
          <w:color w:val="4F5154"/>
          <w:spacing w:val="-5"/>
        </w:rPr>
        <w:t> </w:t>
      </w:r>
      <w:r>
        <w:rPr>
          <w:color w:val="4F5154"/>
        </w:rPr>
        <w:t>terms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referenced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agreement,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judgment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provision.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determine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likelihood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non-acceptance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remote,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once</w:t>
      </w:r>
      <w:r>
        <w:rPr>
          <w:color w:val="4F5154"/>
          <w:spacing w:val="-7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</w:rPr>
        <w:t>described</w:t>
      </w:r>
      <w:r>
        <w:rPr>
          <w:color w:val="4F5154"/>
          <w:spacing w:val="-6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met.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made,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3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3"/>
        </w:rPr>
        <w:t> </w:t>
      </w:r>
      <w:r>
        <w:rPr>
          <w:color w:val="4F5154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expiration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acceptance</w:t>
      </w:r>
      <w:r>
        <w:rPr>
          <w:color w:val="4F5154"/>
          <w:spacing w:val="-8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spacing w:line="230" w:lineRule="auto" w:before="167"/>
        <w:ind w:right="374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7"/>
        </w:rPr>
        <w:t> </w:t>
      </w:r>
      <w:r>
        <w:rPr>
          <w:color w:val="4F5154"/>
        </w:rPr>
        <w:t>evaluate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governmental</w:t>
      </w:r>
      <w:r>
        <w:rPr>
          <w:color w:val="4F5154"/>
          <w:spacing w:val="-6"/>
        </w:rPr>
        <w:t> </w:t>
      </w:r>
      <w:r>
        <w:rPr>
          <w:color w:val="4F5154"/>
        </w:rPr>
        <w:t>entities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containing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“fiscal</w:t>
      </w:r>
      <w:r>
        <w:rPr>
          <w:color w:val="4F5154"/>
          <w:spacing w:val="-7"/>
        </w:rPr>
        <w:t> </w:t>
      </w:r>
      <w:r>
        <w:rPr>
          <w:color w:val="4F5154"/>
        </w:rPr>
        <w:t>funding”</w:t>
      </w:r>
      <w:r>
        <w:rPr>
          <w:color w:val="4F5154"/>
          <w:spacing w:val="-6"/>
        </w:rPr>
        <w:t> </w:t>
      </w:r>
      <w:r>
        <w:rPr>
          <w:color w:val="4F5154"/>
        </w:rPr>
        <w:t>provisions,</w:t>
      </w:r>
      <w:r>
        <w:rPr>
          <w:color w:val="4F5154"/>
          <w:spacing w:val="-8"/>
        </w:rPr>
        <w:t> </w:t>
      </w:r>
      <w:r>
        <w:rPr>
          <w:color w:val="4F5154"/>
        </w:rPr>
        <w:t>where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probability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possible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cancellation.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8"/>
        </w:rPr>
        <w:t> </w:t>
      </w:r>
      <w:r>
        <w:rPr>
          <w:color w:val="4F5154"/>
        </w:rPr>
        <w:t>consider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multiple</w:t>
      </w:r>
      <w:r>
        <w:rPr>
          <w:color w:val="4F5154"/>
          <w:spacing w:val="-6"/>
        </w:rPr>
        <w:t> </w:t>
      </w:r>
      <w:r>
        <w:rPr>
          <w:color w:val="4F5154"/>
        </w:rPr>
        <w:t>factors,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history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similar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transactions,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“essential</w:t>
      </w:r>
      <w:r>
        <w:rPr>
          <w:color w:val="4F5154"/>
          <w:spacing w:val="-6"/>
        </w:rPr>
        <w:t> </w:t>
      </w:r>
      <w:r>
        <w:rPr>
          <w:color w:val="4F5154"/>
        </w:rPr>
        <w:t>use”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licenses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planning,</w:t>
      </w:r>
      <w:r>
        <w:rPr>
          <w:color w:val="4F5154"/>
          <w:spacing w:val="-8"/>
        </w:rPr>
        <w:t> </w:t>
      </w:r>
      <w:r>
        <w:rPr>
          <w:color w:val="4F5154"/>
        </w:rPr>
        <w:t>budgeting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</w:rPr>
        <w:t>processes</w:t>
      </w:r>
      <w:r>
        <w:rPr>
          <w:color w:val="4F5154"/>
          <w:spacing w:val="-6"/>
        </w:rPr>
        <w:t> </w:t>
      </w:r>
      <w:r>
        <w:rPr>
          <w:color w:val="4F5154"/>
        </w:rPr>
        <w:t>undertaken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governmental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entity.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likelihood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non-acceptance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remote,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once</w:t>
      </w:r>
      <w:r>
        <w:rPr>
          <w:color w:val="4F5154"/>
          <w:spacing w:val="-7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</w:rPr>
        <w:t>above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3"/>
        </w:rPr>
        <w:t> </w:t>
      </w:r>
      <w:r>
        <w:rPr>
          <w:color w:val="4F5154"/>
        </w:rPr>
        <w:t>met.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determination</w:t>
      </w:r>
      <w:r>
        <w:rPr>
          <w:color w:val="4F5154"/>
          <w:spacing w:val="-3"/>
        </w:rPr>
        <w:t> </w:t>
      </w:r>
      <w:r>
        <w:rPr>
          <w:color w:val="4F5154"/>
        </w:rPr>
        <w:t>cannot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made,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approval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applicable</w:t>
      </w:r>
      <w:r>
        <w:rPr>
          <w:color w:val="4F5154"/>
          <w:spacing w:val="-8"/>
        </w:rPr>
        <w:t> </w:t>
      </w:r>
      <w:r>
        <w:rPr>
          <w:color w:val="4F5154"/>
        </w:rPr>
        <w:t>funding</w:t>
      </w:r>
      <w:r>
        <w:rPr>
          <w:color w:val="4F5154"/>
          <w:spacing w:val="-6"/>
        </w:rPr>
        <w:t> </w:t>
      </w:r>
      <w:r>
        <w:rPr>
          <w:color w:val="4F5154"/>
        </w:rPr>
        <w:t>provision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governmental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entity.</w:t>
      </w:r>
      <w:r>
        <w:rPr/>
      </w:r>
    </w:p>
    <w:p>
      <w:pPr>
        <w:pStyle w:val="BodyText"/>
        <w:spacing w:line="231" w:lineRule="auto" w:before="167"/>
        <w:ind w:right="282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assess</w:t>
      </w:r>
      <w:r>
        <w:rPr>
          <w:color w:val="4F5154"/>
          <w:spacing w:val="-3"/>
        </w:rPr>
        <w:t> </w:t>
      </w:r>
      <w:r>
        <w:rPr>
          <w:color w:val="4F5154"/>
        </w:rPr>
        <w:t>whether</w:t>
      </w:r>
      <w:r>
        <w:rPr>
          <w:color w:val="4F5154"/>
          <w:spacing w:val="-4"/>
        </w:rPr>
        <w:t> </w:t>
      </w:r>
      <w:r>
        <w:rPr>
          <w:color w:val="4F5154"/>
        </w:rPr>
        <w:t>fees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fixed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determinable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recognize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recognition</w:t>
      </w:r>
      <w:r>
        <w:rPr>
          <w:color w:val="4F5154"/>
          <w:spacing w:val="-6"/>
        </w:rPr>
        <w:t> </w:t>
      </w:r>
      <w:r>
        <w:rPr>
          <w:color w:val="4F5154"/>
        </w:rPr>
        <w:t>requirements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met.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standard</w:t>
      </w:r>
      <w:r>
        <w:rPr>
          <w:color w:val="4F5154"/>
          <w:spacing w:val="-3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30;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vary</w:t>
      </w:r>
      <w:r>
        <w:rPr>
          <w:color w:val="4F5154"/>
          <w:spacing w:val="-3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country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executed.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Payments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extend</w:t>
      </w:r>
      <w:r>
        <w:rPr>
          <w:color w:val="4F5154"/>
          <w:spacing w:val="-6"/>
        </w:rPr>
        <w:t> </w:t>
      </w:r>
      <w:r>
        <w:rPr>
          <w:color w:val="4F5154"/>
        </w:rPr>
        <w:t>beyond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30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-5"/>
        </w:rPr>
        <w:t> </w:t>
      </w:r>
      <w:r>
        <w:rPr>
          <w:color w:val="4F5154"/>
        </w:rPr>
        <w:t>twelve</w:t>
      </w:r>
      <w:r>
        <w:rPr>
          <w:color w:val="4F5154"/>
          <w:spacing w:val="-6"/>
        </w:rPr>
        <w:t> </w:t>
      </w:r>
      <w:r>
        <w:rPr>
          <w:color w:val="4F5154"/>
        </w:rPr>
        <w:t>months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deemed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fixed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determinable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successful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7"/>
        </w:rPr>
        <w:t> </w:t>
      </w:r>
      <w:r>
        <w:rPr>
          <w:color w:val="4F5154"/>
        </w:rPr>
        <w:t>history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7"/>
        </w:rPr>
        <w:t> </w:t>
      </w:r>
      <w:r>
        <w:rPr>
          <w:color w:val="4F5154"/>
        </w:rPr>
        <w:t>arrangements,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thereby</w:t>
      </w:r>
      <w:r>
        <w:rPr>
          <w:color w:val="4F5154"/>
          <w:spacing w:val="-5"/>
        </w:rPr>
        <w:t> </w:t>
      </w:r>
      <w:r>
        <w:rPr>
          <w:color w:val="4F5154"/>
        </w:rPr>
        <w:t>satisfy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7"/>
        </w:rPr>
        <w:t> </w:t>
      </w:r>
      <w:r>
        <w:rPr>
          <w:color w:val="4F5154"/>
        </w:rPr>
        <w:t>criteria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recognition.</w:t>
      </w:r>
      <w:r>
        <w:rPr/>
      </w:r>
    </w:p>
    <w:p>
      <w:pPr>
        <w:pStyle w:val="BodyText"/>
        <w:spacing w:line="231" w:lineRule="auto" w:before="167"/>
        <w:ind w:right="176"/>
        <w:jc w:val="left"/>
        <w:rPr>
          <w:rFonts w:ascii="Times New Roman" w:hAnsi="Times New Roman" w:cs="Times New Roman" w:eastAsia="Times New Roman"/>
        </w:rPr>
      </w:pP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most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less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6"/>
        </w:rPr>
        <w:t> </w:t>
      </w:r>
      <w:r>
        <w:rPr>
          <w:color w:val="4F5154"/>
        </w:rPr>
        <w:t>year,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standard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practice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providing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</w:rPr>
        <w:t>financing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</w:rPr>
        <w:t>worthy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financing</w:t>
      </w:r>
      <w:r>
        <w:rPr>
          <w:color w:val="4F5154"/>
          <w:spacing w:val="-6"/>
        </w:rPr>
        <w:t> </w:t>
      </w:r>
      <w:r>
        <w:rPr>
          <w:color w:val="4F5154"/>
        </w:rPr>
        <w:t>division.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1989,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division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formed,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116"/>
          <w:w w:val="99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history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concessions,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receivables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extend</w:t>
      </w:r>
      <w:r>
        <w:rPr>
          <w:color w:val="4F5154"/>
          <w:spacing w:val="-6"/>
        </w:rPr>
        <w:t> </w:t>
      </w:r>
      <w:r>
        <w:rPr>
          <w:color w:val="4F5154"/>
        </w:rPr>
        <w:t>up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five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121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date.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recognition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met,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w w:val="99"/>
        </w:rPr>
        <w:t> </w:t>
      </w:r>
      <w:r>
        <w:rPr>
          <w:color w:val="4F5154"/>
          <w:spacing w:val="36"/>
          <w:w w:val="99"/>
        </w:rPr>
        <w:t> 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delivery,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discounts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financing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13%,</w:t>
      </w:r>
      <w:r>
        <w:rPr>
          <w:color w:val="4F5154"/>
          <w:spacing w:val="-7"/>
        </w:rPr>
        <w:t> </w:t>
      </w:r>
      <w:r>
        <w:rPr>
          <w:color w:val="4F5154"/>
        </w:rPr>
        <w:t>16%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17%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140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3"/>
        </w:rPr>
        <w:t> </w:t>
      </w:r>
      <w:r>
        <w:rPr>
          <w:color w:val="4F5154"/>
        </w:rPr>
        <w:t>were</w:t>
      </w:r>
      <w:r>
        <w:rPr>
          <w:color w:val="4F5154"/>
          <w:spacing w:val="-8"/>
        </w:rPr>
        <w:t> </w:t>
      </w:r>
      <w:r>
        <w:rPr>
          <w:color w:val="4F5154"/>
        </w:rPr>
        <w:t>financed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financing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division.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sold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receivables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non-recourse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third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party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institutions.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receivables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“true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125"/>
          <w:w w:val="99"/>
        </w:rPr>
        <w:t> </w:t>
      </w:r>
      <w:r>
        <w:rPr>
          <w:color w:val="4F5154"/>
        </w:rPr>
        <w:t>Standards</w:t>
      </w:r>
      <w:r>
        <w:rPr>
          <w:color w:val="4F5154"/>
          <w:spacing w:val="-8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140,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Servicing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Extinguishments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Liabilities.”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0" w:lineRule="exact"/>
        <w:ind w:right="219"/>
        <w:jc w:val="left"/>
      </w:pP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performed.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uncertainty</w:t>
      </w:r>
      <w:r>
        <w:rPr>
          <w:color w:val="4F5154"/>
          <w:spacing w:val="-5"/>
        </w:rPr>
        <w:t> </w:t>
      </w:r>
      <w:r>
        <w:rPr>
          <w:color w:val="4F5154"/>
        </w:rPr>
        <w:t>about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project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completion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services,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sufficiently</w:t>
      </w:r>
      <w:r>
        <w:rPr>
          <w:color w:val="4F5154"/>
          <w:spacing w:val="-4"/>
        </w:rPr>
        <w:t> </w:t>
      </w:r>
      <w:r>
        <w:rPr>
          <w:color w:val="4F5154"/>
        </w:rPr>
        <w:t>resolved.</w:t>
      </w:r>
      <w:r>
        <w:rPr/>
      </w:r>
    </w:p>
    <w:p>
      <w:pPr>
        <w:pStyle w:val="BodyText"/>
        <w:spacing w:line="231" w:lineRule="auto" w:before="165"/>
        <w:ind w:right="332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estimate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completion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fixed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 </w:t>
      </w:r>
      <w:r>
        <w:rPr>
          <w:color w:val="4F5154"/>
        </w:rPr>
        <w:t>“not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exceed”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fees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monthly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utilizing</w:t>
      </w:r>
      <w:r>
        <w:rPr>
          <w:color w:val="4F5154"/>
          <w:spacing w:val="-5"/>
        </w:rPr>
        <w:t> </w:t>
      </w:r>
      <w:r>
        <w:rPr>
          <w:color w:val="4F5154"/>
        </w:rPr>
        <w:t>hours</w:t>
      </w:r>
      <w:r>
        <w:rPr>
          <w:color w:val="4F5154"/>
          <w:spacing w:val="-5"/>
        </w:rPr>
        <w:t> </w:t>
      </w:r>
      <w:r>
        <w:rPr>
          <w:color w:val="4F5154"/>
        </w:rPr>
        <w:t>incurred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97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5"/>
        </w:rPr>
        <w:t> </w:t>
      </w:r>
      <w:r>
        <w:rPr>
          <w:color w:val="4F5154"/>
        </w:rPr>
        <w:t>hours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complete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project.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recognize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90%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milestone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until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obtained.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sufficient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measure</w:t>
      </w:r>
      <w:r>
        <w:rPr>
          <w:color w:val="4F5154"/>
          <w:spacing w:val="-7"/>
        </w:rPr>
        <w:t> </w:t>
      </w:r>
      <w:r>
        <w:rPr>
          <w:color w:val="4F5154"/>
        </w:rPr>
        <w:t>progress</w:t>
      </w:r>
      <w:r>
        <w:rPr>
          <w:color w:val="4F5154"/>
          <w:spacing w:val="-3"/>
        </w:rPr>
        <w:t> </w:t>
      </w:r>
      <w:r>
        <w:rPr>
          <w:color w:val="4F5154"/>
        </w:rPr>
        <w:t>towards</w:t>
      </w:r>
      <w:r>
        <w:rPr>
          <w:color w:val="4F5154"/>
          <w:spacing w:val="-5"/>
        </w:rPr>
        <w:t> </w:t>
      </w:r>
      <w:r>
        <w:rPr>
          <w:color w:val="4F5154"/>
        </w:rPr>
        <w:t>completion,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5"/>
        </w:rPr>
        <w:t> </w:t>
      </w:r>
      <w:r>
        <w:rPr>
          <w:color w:val="4F5154"/>
        </w:rPr>
        <w:t>acceptance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customer.</w:t>
      </w:r>
      <w:r>
        <w:rPr>
          <w:color w:val="4F5154"/>
          <w:spacing w:val="-7"/>
        </w:rPr>
        <w:t> </w:t>
      </w:r>
      <w:r>
        <w:rPr>
          <w:color w:val="4F5154"/>
        </w:rPr>
        <w:t>When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exceed</w:t>
      </w:r>
      <w:r>
        <w:rPr>
          <w:color w:val="4F5154"/>
          <w:spacing w:val="-7"/>
        </w:rPr>
        <w:t> </w:t>
      </w:r>
      <w:r>
        <w:rPr>
          <w:color w:val="4F5154"/>
        </w:rPr>
        <w:t>revenues,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accrue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estimated</w:t>
      </w:r>
      <w:r>
        <w:rPr>
          <w:color w:val="4F5154"/>
          <w:spacing w:val="-6"/>
        </w:rPr>
        <w:t> </w:t>
      </w:r>
      <w:r>
        <w:rPr>
          <w:color w:val="4F5154"/>
        </w:rPr>
        <w:t>losses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upon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7"/>
        </w:rPr>
        <w:t> </w:t>
      </w:r>
      <w:r>
        <w:rPr>
          <w:color w:val="4F5154"/>
        </w:rPr>
        <w:t>fully</w:t>
      </w:r>
      <w:r>
        <w:rPr>
          <w:color w:val="4F5154"/>
          <w:spacing w:val="-5"/>
        </w:rPr>
        <w:t> </w:t>
      </w:r>
      <w:r>
        <w:rPr>
          <w:color w:val="4F5154"/>
        </w:rPr>
        <w:t>burdened</w:t>
      </w:r>
      <w:r>
        <w:rPr>
          <w:color w:val="4F5154"/>
          <w:spacing w:val="-5"/>
        </w:rPr>
        <w:t> </w:t>
      </w:r>
      <w:r>
        <w:rPr>
          <w:color w:val="4F5154"/>
        </w:rPr>
        <w:t>daily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organization</w:t>
      </w:r>
      <w:r>
        <w:rPr>
          <w:color w:val="4F5154"/>
          <w:spacing w:val="-5"/>
        </w:rPr>
        <w:t> </w:t>
      </w:r>
      <w:r>
        <w:rPr>
          <w:color w:val="4F5154"/>
        </w:rPr>
        <w:t>delivering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services.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complexity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estimation</w:t>
      </w:r>
      <w:r>
        <w:rPr>
          <w:color w:val="4F5154"/>
          <w:spacing w:val="-4"/>
        </w:rPr>
        <w:t> </w:t>
      </w:r>
      <w:r>
        <w:rPr>
          <w:color w:val="4F5154"/>
        </w:rPr>
        <w:t>process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assumptions,</w:t>
      </w:r>
      <w:r>
        <w:rPr>
          <w:color w:val="4F5154"/>
          <w:spacing w:val="-7"/>
        </w:rPr>
        <w:t> </w:t>
      </w:r>
      <w:r>
        <w:rPr>
          <w:color w:val="4F5154"/>
        </w:rPr>
        <w:t>risks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-6"/>
        </w:rPr>
        <w:t> </w:t>
      </w:r>
      <w:r>
        <w:rPr>
          <w:color w:val="4F5154"/>
        </w:rPr>
        <w:t>inherent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completion</w:t>
      </w:r>
      <w:r>
        <w:rPr>
          <w:color w:val="4F5154"/>
          <w:spacing w:val="-6"/>
        </w:rPr>
        <w:t> </w:t>
      </w:r>
      <w:r>
        <w:rPr>
          <w:color w:val="4F5154"/>
        </w:rPr>
        <w:t>method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reported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internal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external</w:t>
      </w:r>
      <w:r>
        <w:rPr>
          <w:color w:val="4F5154"/>
          <w:spacing w:val="-5"/>
        </w:rPr>
        <w:t> </w:t>
      </w:r>
      <w:r>
        <w:rPr>
          <w:color w:val="4F5154"/>
        </w:rPr>
        <w:t>factors</w:t>
      </w:r>
      <w:r>
        <w:rPr>
          <w:color w:val="4F5154"/>
          <w:spacing w:val="-7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labor</w:t>
      </w:r>
      <w:r>
        <w:rPr>
          <w:color w:val="4F5154"/>
          <w:spacing w:val="-6"/>
        </w:rPr>
        <w:t> </w:t>
      </w:r>
      <w:r>
        <w:rPr>
          <w:color w:val="4F5154"/>
        </w:rPr>
        <w:t>rates,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utilization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efficiency</w:t>
      </w:r>
      <w:r>
        <w:rPr>
          <w:color w:val="4F5154"/>
          <w:spacing w:val="-6"/>
        </w:rPr>
        <w:t> </w:t>
      </w:r>
      <w:r>
        <w:rPr>
          <w:color w:val="4F5154"/>
        </w:rPr>
        <w:t>variances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specification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testing</w:t>
      </w:r>
      <w:r>
        <w:rPr>
          <w:color w:val="4F5154"/>
          <w:spacing w:val="-10"/>
        </w:rPr>
        <w:t> </w:t>
      </w:r>
      <w:r>
        <w:rPr>
          <w:color w:val="4F5154"/>
        </w:rPr>
        <w:t>requirement</w:t>
      </w:r>
      <w:r>
        <w:rPr>
          <w:color w:val="4F5154"/>
          <w:spacing w:val="-9"/>
        </w:rPr>
        <w:t> </w:t>
      </w:r>
      <w:r>
        <w:rPr>
          <w:color w:val="4F5154"/>
        </w:rPr>
        <w:t>changes.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Allowances</w:t>
      </w:r>
      <w:r>
        <w:rPr>
          <w:rFonts w:ascii="Times New Roman"/>
          <w:i/>
          <w:color w:val="4F5154"/>
          <w:spacing w:val="-5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for</w:t>
      </w:r>
      <w:r>
        <w:rPr>
          <w:rFonts w:ascii="Times New Roman"/>
          <w:i/>
          <w:color w:val="4F5154"/>
          <w:spacing w:val="-5"/>
          <w:sz w:val="20"/>
        </w:rPr>
        <w:t> </w:t>
      </w:r>
      <w:r>
        <w:rPr>
          <w:rFonts w:ascii="Times New Roman"/>
          <w:i/>
          <w:color w:val="4F5154"/>
          <w:sz w:val="20"/>
        </w:rPr>
        <w:t>Doubtful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Accounts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and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Sales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Returns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right="213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judgments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collect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receivables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allowances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receivables</w:t>
      </w:r>
      <w:r>
        <w:rPr>
          <w:color w:val="4F5154"/>
          <w:spacing w:val="-3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111"/>
          <w:w w:val="99"/>
        </w:rPr>
        <w:t> </w:t>
      </w:r>
      <w:r>
        <w:rPr>
          <w:color w:val="4F5154"/>
        </w:rPr>
        <w:t>becomes</w:t>
      </w:r>
      <w:r>
        <w:rPr>
          <w:color w:val="4F5154"/>
          <w:spacing w:val="-7"/>
        </w:rPr>
        <w:t> </w:t>
      </w:r>
      <w:r>
        <w:rPr>
          <w:color w:val="4F5154"/>
        </w:rPr>
        <w:t>doubtful.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made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review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7"/>
        </w:rPr>
        <w:t> </w:t>
      </w:r>
      <w:r>
        <w:rPr>
          <w:color w:val="4F5154"/>
        </w:rPr>
        <w:t>invoices.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invoices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specifically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reviewed,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differing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rates,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receivable.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determining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percentages,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analyze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112"/>
          <w:w w:val="99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4"/>
        </w:rPr>
        <w:t> </w:t>
      </w:r>
      <w:r>
        <w:rPr>
          <w:color w:val="4F5154"/>
        </w:rPr>
        <w:t>experience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7"/>
        </w:rPr>
        <w:t> </w:t>
      </w:r>
      <w:r>
        <w:rPr>
          <w:color w:val="4F5154"/>
        </w:rPr>
        <w:t>trends.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historical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calculate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allowance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doubtful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accounts</w:t>
      </w:r>
      <w:r>
        <w:rPr>
          <w:color w:val="4F5154"/>
          <w:spacing w:val="-7"/>
        </w:rPr>
        <w:t> </w:t>
      </w:r>
      <w:r>
        <w:rPr>
          <w:color w:val="4F5154"/>
        </w:rPr>
        <w:t>does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reflect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receivables,</w:t>
      </w:r>
      <w:r>
        <w:rPr>
          <w:color w:val="4F5154"/>
          <w:spacing w:val="-7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doubtful</w:t>
      </w:r>
      <w:r>
        <w:rPr>
          <w:color w:val="4F5154"/>
          <w:spacing w:val="-6"/>
        </w:rPr>
        <w:t> </w:t>
      </w:r>
      <w:r>
        <w:rPr>
          <w:color w:val="4F5154"/>
        </w:rPr>
        <w:t>accounts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needed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future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7"/>
        </w:rPr>
        <w:t> </w:t>
      </w:r>
      <w:r>
        <w:rPr>
          <w:color w:val="4F5154"/>
        </w:rPr>
        <w:t>could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7"/>
        </w:rPr>
        <w:t> </w:t>
      </w:r>
      <w:r>
        <w:rPr>
          <w:color w:val="4F5154"/>
        </w:rPr>
        <w:t>affected.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record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provision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returns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allowances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same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recorded.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returns,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credit</w:t>
      </w:r>
      <w:r>
        <w:rPr>
          <w:color w:val="4F5154"/>
          <w:spacing w:val="-7"/>
        </w:rPr>
        <w:t> </w:t>
      </w:r>
      <w:r>
        <w:rPr>
          <w:color w:val="4F5154"/>
        </w:rPr>
        <w:t>memo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known</w:t>
      </w:r>
      <w:r>
        <w:rPr>
          <w:color w:val="4F5154"/>
          <w:spacing w:val="-6"/>
        </w:rPr>
        <w:t> </w:t>
      </w:r>
      <w:r>
        <w:rPr>
          <w:color w:val="4F5154"/>
        </w:rPr>
        <w:t>factors.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data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calculate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properly</w:t>
      </w:r>
      <w:r>
        <w:rPr>
          <w:color w:val="4F5154"/>
          <w:spacing w:val="-5"/>
        </w:rPr>
        <w:t> </w:t>
      </w:r>
      <w:r>
        <w:rPr>
          <w:color w:val="4F5154"/>
        </w:rPr>
        <w:t>reflect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returns,</w:t>
      </w:r>
      <w:r>
        <w:rPr>
          <w:color w:val="4F5154"/>
          <w:spacing w:val="-3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allowances</w:t>
      </w:r>
      <w:r>
        <w:rPr>
          <w:color w:val="4F5154"/>
          <w:spacing w:val="-5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Legal</w:t>
      </w:r>
      <w:r>
        <w:rPr>
          <w:rFonts w:ascii="Times New Roman"/>
          <w:i/>
          <w:color w:val="4F5154"/>
          <w:spacing w:val="-16"/>
          <w:sz w:val="20"/>
        </w:rPr>
        <w:t> </w:t>
      </w:r>
      <w:r>
        <w:rPr>
          <w:rFonts w:ascii="Times New Roman"/>
          <w:i/>
          <w:color w:val="4F5154"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74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currently</w:t>
      </w:r>
      <w:r>
        <w:rPr>
          <w:color w:val="4F5154"/>
          <w:spacing w:val="-6"/>
        </w:rPr>
        <w:t> </w:t>
      </w:r>
      <w:r>
        <w:rPr>
          <w:color w:val="4F5154"/>
        </w:rPr>
        <w:t>involved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various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proceedings.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Periodically,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review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exposure.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proceeding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</w:rPr>
        <w:t>probable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estimated,</w:t>
      </w:r>
      <w:r>
        <w:rPr>
          <w:color w:val="4F5154"/>
          <w:spacing w:val="105"/>
          <w:w w:val="99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accrue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6"/>
        </w:rPr>
        <w:t> </w:t>
      </w:r>
      <w:r>
        <w:rPr>
          <w:color w:val="4F5154"/>
        </w:rPr>
        <w:t>loss.</w:t>
      </w:r>
      <w:r>
        <w:rPr>
          <w:color w:val="4F5154"/>
          <w:spacing w:val="-4"/>
        </w:rPr>
        <w:t> </w:t>
      </w:r>
      <w:r>
        <w:rPr>
          <w:color w:val="4F5154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matters,</w:t>
      </w:r>
      <w:r>
        <w:rPr>
          <w:color w:val="4F5154"/>
          <w:spacing w:val="-6"/>
        </w:rPr>
        <w:t> </w:t>
      </w:r>
      <w:r>
        <w:rPr>
          <w:color w:val="4F5154"/>
        </w:rPr>
        <w:t>accruals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best</w:t>
      </w:r>
      <w:r>
        <w:rPr>
          <w:color w:val="4F5154"/>
          <w:spacing w:val="-4"/>
        </w:rPr>
        <w:t> </w:t>
      </w:r>
      <w:r>
        <w:rPr>
          <w:color w:val="4F5154"/>
        </w:rPr>
        <w:t>information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becomes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available,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reassess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pending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w w:val="99"/>
        </w:rPr>
        <w:t> </w:t>
      </w:r>
      <w:r>
        <w:rPr>
          <w:color w:val="4F5154"/>
          <w:spacing w:val="67"/>
          <w:w w:val="99"/>
        </w:rPr>
        <w:t> </w:t>
      </w:r>
      <w:r>
        <w:rPr>
          <w:color w:val="4F5154"/>
          <w:spacing w:val="-1"/>
        </w:rPr>
        <w:t>litigation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revise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estimates.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revisions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</w:rPr>
        <w:t>impact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operations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position.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7"/>
        </w:rPr>
        <w:t> </w:t>
      </w:r>
      <w:r>
        <w:rPr>
          <w:color w:val="4F5154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7"/>
        </w:rPr>
        <w:t> </w:t>
      </w:r>
      <w:r>
        <w:rPr>
          <w:color w:val="4F5154"/>
        </w:rPr>
        <w:t>15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description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legal</w:t>
      </w:r>
      <w:r>
        <w:rPr>
          <w:color w:val="4F5154"/>
          <w:spacing w:val="127"/>
          <w:w w:val="99"/>
        </w:rPr>
        <w:t> </w:t>
      </w:r>
      <w:r>
        <w:rPr>
          <w:color w:val="4F5154"/>
        </w:rPr>
        <w:t>proceedings.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Accounting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for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Income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Taxes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right="307"/>
        <w:jc w:val="left"/>
      </w:pPr>
      <w:r>
        <w:rPr>
          <w:color w:val="4F5154"/>
          <w:spacing w:val="-1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</w:rPr>
        <w:t>judgment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determining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worldwide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expense</w:t>
      </w:r>
      <w:r>
        <w:rPr>
          <w:color w:val="4F5154"/>
          <w:spacing w:val="-5"/>
        </w:rPr>
        <w:t> </w:t>
      </w:r>
      <w:r>
        <w:rPr>
          <w:color w:val="4F5154"/>
        </w:rPr>
        <w:t>provision.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ordinary</w:t>
      </w:r>
      <w:r>
        <w:rPr>
          <w:color w:val="4F5154"/>
          <w:spacing w:val="-4"/>
        </w:rPr>
        <w:t> </w:t>
      </w:r>
      <w:r>
        <w:rPr>
          <w:color w:val="4F5154"/>
        </w:rPr>
        <w:t>course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global</w:t>
      </w:r>
      <w:r>
        <w:rPr>
          <w:color w:val="4F5154"/>
          <w:spacing w:val="-5"/>
        </w:rPr>
        <w:t> </w:t>
      </w:r>
      <w:r>
        <w:rPr>
          <w:color w:val="4F5154"/>
        </w:rPr>
        <w:t>business,</w:t>
      </w:r>
      <w:r>
        <w:rPr>
          <w:color w:val="4F5154"/>
          <w:spacing w:val="-7"/>
        </w:rPr>
        <w:t> </w:t>
      </w:r>
      <w:r>
        <w:rPr>
          <w:color w:val="4F5154"/>
        </w:rPr>
        <w:t>there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many</w:t>
      </w:r>
      <w:r>
        <w:rPr>
          <w:color w:val="4F5154"/>
          <w:spacing w:val="-6"/>
        </w:rPr>
        <w:t> </w:t>
      </w:r>
      <w:r>
        <w:rPr>
          <w:color w:val="4F5154"/>
        </w:rPr>
        <w:t>transactions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calculations</w:t>
      </w:r>
      <w:r>
        <w:rPr>
          <w:color w:val="4F5154"/>
          <w:spacing w:val="-6"/>
        </w:rPr>
        <w:t> </w:t>
      </w:r>
      <w:r>
        <w:rPr>
          <w:color w:val="4F5154"/>
        </w:rPr>
        <w:t>where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ultimate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outcome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uncertain.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Some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-6"/>
        </w:rPr>
        <w:t> </w:t>
      </w:r>
      <w:r>
        <w:rPr>
          <w:color w:val="4F5154"/>
        </w:rPr>
        <w:t>arise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consequence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sharing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reimbursement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</w:rPr>
        <w:t>among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entities,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process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identifying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items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expense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preferential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treatment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segregation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domestic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expense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avoid</w:t>
      </w:r>
      <w:r>
        <w:rPr>
          <w:color w:val="4F5154"/>
          <w:spacing w:val="-6"/>
        </w:rPr>
        <w:t> </w:t>
      </w:r>
      <w:r>
        <w:rPr>
          <w:color w:val="4F5154"/>
        </w:rPr>
        <w:t>double</w:t>
      </w:r>
      <w:r>
        <w:rPr>
          <w:color w:val="4F5154"/>
          <w:spacing w:val="-5"/>
        </w:rPr>
        <w:t> </w:t>
      </w:r>
      <w:r>
        <w:rPr>
          <w:color w:val="4F5154"/>
        </w:rPr>
        <w:t>taxation.</w:t>
      </w:r>
      <w:r>
        <w:rPr>
          <w:color w:val="4F5154"/>
          <w:spacing w:val="-7"/>
        </w:rPr>
        <w:t> </w:t>
      </w:r>
      <w:r>
        <w:rPr>
          <w:color w:val="4F5154"/>
        </w:rPr>
        <w:t>Although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reasonable,</w:t>
      </w:r>
      <w:r>
        <w:rPr>
          <w:color w:val="4F5154"/>
          <w:spacing w:val="-6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assurance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given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outcome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matters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different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reflected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59" w:right="289"/>
        <w:jc w:val="left"/>
      </w:pPr>
      <w:r>
        <w:rPr>
          <w:color w:val="4F5154"/>
          <w:spacing w:val="-1"/>
        </w:rPr>
        <w:t>accruals.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differences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provision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made.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15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description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Petition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2"/>
        </w:rPr>
        <w:t> </w:t>
      </w:r>
      <w:r>
        <w:rPr>
          <w:color w:val="4F5154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Court.</w:t>
      </w:r>
      <w:r>
        <w:rPr/>
      </w:r>
    </w:p>
    <w:p>
      <w:pPr>
        <w:pStyle w:val="BodyText"/>
        <w:spacing w:line="231" w:lineRule="auto" w:before="165"/>
        <w:ind w:left="159" w:right="306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record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valuation</w:t>
      </w:r>
      <w:r>
        <w:rPr>
          <w:color w:val="4F5154"/>
          <w:spacing w:val="-5"/>
        </w:rPr>
        <w:t> </w:t>
      </w:r>
      <w:r>
        <w:rPr>
          <w:color w:val="4F5154"/>
        </w:rPr>
        <w:t>allowance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benefit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likely</w:t>
      </w:r>
      <w:r>
        <w:rPr>
          <w:color w:val="4F5154"/>
          <w:spacing w:val="-3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realized.</w:t>
      </w:r>
      <w:r>
        <w:rPr>
          <w:color w:val="4F5154"/>
          <w:spacing w:val="71"/>
          <w:w w:val="99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considered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taxable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ongoing</w:t>
      </w:r>
      <w:r>
        <w:rPr>
          <w:color w:val="4F5154"/>
          <w:spacing w:val="-4"/>
        </w:rPr>
        <w:t> </w:t>
      </w:r>
      <w:r>
        <w:rPr>
          <w:color w:val="4F5154"/>
        </w:rPr>
        <w:t>prudent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feasible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planning</w:t>
      </w:r>
      <w:r>
        <w:rPr>
          <w:color w:val="4F5154"/>
          <w:spacing w:val="-6"/>
        </w:rPr>
        <w:t> </w:t>
      </w:r>
      <w:r>
        <w:rPr>
          <w:color w:val="4F5154"/>
        </w:rPr>
        <w:t>strategies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allowance,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4"/>
        </w:rPr>
        <w:t> </w:t>
      </w:r>
      <w:r>
        <w:rPr>
          <w:color w:val="4F5154"/>
        </w:rPr>
        <w:t>assurance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allowance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need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realizable.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valuation</w:t>
      </w:r>
      <w:r>
        <w:rPr>
          <w:color w:val="4F5154"/>
          <w:spacing w:val="-5"/>
        </w:rPr>
        <w:t> </w:t>
      </w:r>
      <w:r>
        <w:rPr>
          <w:color w:val="4F5154"/>
        </w:rPr>
        <w:t>allowance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adverse</w:t>
      </w:r>
      <w:r>
        <w:rPr>
          <w:color w:val="4F5154"/>
          <w:spacing w:val="-4"/>
        </w:rPr>
        <w:t> </w:t>
      </w:r>
      <w:r>
        <w:rPr>
          <w:color w:val="4F5154"/>
        </w:rPr>
        <w:t>impact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provision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58"/>
          <w:w w:val="99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determination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made.</w:t>
      </w:r>
      <w:r>
        <w:rPr/>
      </w:r>
    </w:p>
    <w:p>
      <w:pPr>
        <w:pStyle w:val="BodyText"/>
        <w:spacing w:line="224" w:lineRule="exact" w:before="168"/>
        <w:ind w:left="159" w:right="28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</w:rPr>
        <w:t>permanently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invested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cumulative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/>
      </w:r>
    </w:p>
    <w:p>
      <w:pPr>
        <w:pStyle w:val="BodyText"/>
        <w:spacing w:line="231" w:lineRule="auto"/>
        <w:ind w:left="159" w:right="306"/>
        <w:jc w:val="left"/>
      </w:pPr>
      <w:r>
        <w:rPr>
          <w:color w:val="4F5154"/>
        </w:rPr>
        <w:t>$2.3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billion.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repatriated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6"/>
        </w:rPr>
        <w:t> </w:t>
      </w:r>
      <w:r>
        <w:rPr>
          <w:color w:val="4F5154"/>
        </w:rPr>
        <w:t>they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3"/>
        </w:rPr>
        <w:t> </w:t>
      </w:r>
      <w:r>
        <w:rPr>
          <w:color w:val="4F5154"/>
        </w:rPr>
        <w:t>generate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credits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Federal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dividend.</w:t>
      </w:r>
      <w:r>
        <w:rPr>
          <w:color w:val="4F5154"/>
          <w:spacing w:val="-7"/>
        </w:rPr>
        <w:t> </w:t>
      </w:r>
      <w:r>
        <w:rPr>
          <w:color w:val="4F5154"/>
        </w:rPr>
        <w:t>Assuming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full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utilization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credits,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8"/>
        </w:rPr>
        <w:t> </w:t>
      </w:r>
      <w:r>
        <w:rPr>
          <w:color w:val="4F5154"/>
        </w:rPr>
        <w:t>$522.7</w:t>
      </w:r>
      <w:r>
        <w:rPr>
          <w:color w:val="4F5154"/>
          <w:spacing w:val="-7"/>
        </w:rPr>
        <w:t> </w:t>
      </w:r>
      <w:r>
        <w:rPr>
          <w:color w:val="4F5154"/>
        </w:rPr>
        <w:t>million.</w:t>
      </w:r>
      <w:r>
        <w:rPr/>
      </w:r>
    </w:p>
    <w:p>
      <w:pPr>
        <w:pStyle w:val="Heading1"/>
        <w:spacing w:line="240" w:lineRule="auto" w:before="162"/>
        <w:ind w:left="159" w:right="0"/>
        <w:jc w:val="left"/>
        <w:rPr>
          <w:b w:val="0"/>
          <w:bCs w:val="0"/>
        </w:rPr>
      </w:pPr>
      <w:r>
        <w:rPr>
          <w:color w:val="4F5154"/>
          <w:spacing w:val="-1"/>
        </w:rPr>
        <w:t>Results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Operations</w:t>
      </w:r>
      <w:r>
        <w:rPr>
          <w:b w:val="0"/>
        </w:rPr>
      </w:r>
    </w:p>
    <w:p>
      <w:pPr>
        <w:pStyle w:val="Heading2"/>
        <w:spacing w:line="240" w:lineRule="auto" w:before="159"/>
        <w:ind w:left="159" w:right="0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Domestic</w:t>
      </w:r>
      <w:r>
        <w:rPr>
          <w:i/>
          <w:color w:val="4F5154"/>
          <w:spacing w:val="-9"/>
        </w:rPr>
        <w:t> </w:t>
      </w:r>
      <w:r>
        <w:rPr>
          <w:i/>
          <w:color w:val="4F5154"/>
        </w:rPr>
        <w:t>and</w:t>
      </w:r>
      <w:r>
        <w:rPr>
          <w:i/>
          <w:color w:val="4F5154"/>
          <w:spacing w:val="-9"/>
        </w:rPr>
        <w:t> </w:t>
      </w:r>
      <w:r>
        <w:rPr>
          <w:i/>
          <w:color w:val="4F5154"/>
          <w:spacing w:val="-1"/>
        </w:rPr>
        <w:t>International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Revenues</w:t>
      </w:r>
      <w:r>
        <w:rPr>
          <w:i/>
          <w:color w:val="4F5154"/>
          <w:spacing w:val="-9"/>
        </w:rPr>
        <w:t> </w:t>
      </w:r>
      <w:r>
        <w:rPr>
          <w:i/>
          <w:color w:val="4F5154"/>
        </w:rPr>
        <w:t>and</w:t>
      </w:r>
      <w:r>
        <w:rPr>
          <w:i/>
          <w:color w:val="4F5154"/>
          <w:spacing w:val="-7"/>
        </w:rPr>
        <w:t> </w:t>
      </w:r>
      <w:r>
        <w:rPr>
          <w:i/>
          <w:color w:val="4F5154"/>
          <w:spacing w:val="-1"/>
        </w:rPr>
        <w:t>Operating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Expenses</w:t>
      </w:r>
      <w:r>
        <w:rPr>
          <w:b w:val="0"/>
          <w:i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3"/>
          <w:szCs w:val="13"/>
        </w:rPr>
      </w:pPr>
    </w:p>
    <w:p>
      <w:pPr>
        <w:spacing w:before="0"/>
        <w:ind w:left="73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438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58.55pt;height:2.4pt;mso-position-horizontal-relative:char;mso-position-vertical-relative:line" coordorigin="0,0" coordsize="7171,48">
            <v:group style="position:absolute;left:24;top:24;width:7124;height:2" coordorigin="24,24" coordsize="7124,2">
              <v:shape style="position:absolute;left:24;top:24;width:7124;height:2" coordorigin="24,24" coordsize="7124,0" path="m24,24l7147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9051" w:val="left" w:leader="none"/>
        </w:tabs>
        <w:spacing w:before="77"/>
        <w:ind w:left="57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9"/>
        <w:gridCol w:w="282"/>
        <w:gridCol w:w="628"/>
        <w:gridCol w:w="428"/>
        <w:gridCol w:w="998"/>
        <w:gridCol w:w="1159"/>
        <w:gridCol w:w="727"/>
        <w:gridCol w:w="428"/>
        <w:gridCol w:w="998"/>
        <w:gridCol w:w="1092"/>
        <w:gridCol w:w="758"/>
      </w:tblGrid>
      <w:tr>
        <w:trPr>
          <w:trHeight w:val="576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3"/>
              <w:ind w:left="246" w:right="532" w:hanging="20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3"/>
              <w:ind w:left="243" w:right="465" w:hanging="2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8" w:hRule="exact"/>
        </w:trPr>
        <w:tc>
          <w:tcPr>
            <w:tcW w:w="397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Revenues(2):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$4,676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5,632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5,371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International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4,997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(6)%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5,329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10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4,860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9,673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(10)%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10,961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10,231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Operating</w:t>
            </w:r>
            <w:r>
              <w:rPr>
                <w:rFonts w:ascii="Times New Roman"/>
                <w:i/>
                <w:color w:val="4F5154"/>
                <w:spacing w:val="-1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expenses(2):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3,512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4,109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International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2,590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(9)%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2,941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3,042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6,102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7,184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7,151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92" w:hRule="exact"/>
        </w:trPr>
        <w:tc>
          <w:tcPr>
            <w:tcW w:w="3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operating</w:t>
            </w:r>
            <w:r>
              <w:rPr>
                <w:rFonts w:ascii="Times New Roman"/>
                <w:i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$3,571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3,777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23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3,080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tabs>
          <w:tab w:pos="10825" w:val="left" w:leader="none"/>
        </w:tabs>
        <w:spacing w:line="70" w:lineRule="atLeast"/>
        <w:ind w:left="758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37.1pt;height:3.85pt;mso-position-horizontal-relative:char;mso-position-vertical-relative:line" coordorigin="0,0" coordsize="742,77">
            <v:group style="position:absolute;left:38;top:38;width:665;height:2" coordorigin="38,38" coordsize="665,2">
              <v:shape style="position:absolute;left:38;top:38;width:665;height:2" coordorigin="38,38" coordsize="665,0" path="m38,38l703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37.1pt;height:3.85pt;mso-position-horizontal-relative:char;mso-position-vertical-relative:line" coordorigin="0,0" coordsize="742,77">
            <v:group style="position:absolute;left:38;top:38;width:665;height:2" coordorigin="38,38" coordsize="665,2">
              <v:shape style="position:absolute;left:38;top:38;width:665;height:2" coordorigin="38,38" coordsize="665,0" path="m38,38l703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numPr>
          <w:ilvl w:val="0"/>
          <w:numId w:val="2"/>
        </w:numPr>
        <w:tabs>
          <w:tab w:pos="621" w:val="left" w:leader="none"/>
        </w:tabs>
        <w:spacing w:line="227" w:lineRule="exact" w:before="73" w:after="0"/>
        <w:ind w:left="620" w:right="0" w:hanging="460"/>
        <w:jc w:val="left"/>
      </w:pPr>
      <w:r>
        <w:rPr/>
        <w:pict>
          <v:shape style="position:absolute;margin-left:15.249992pt;margin-top:-162.524109pt;width:581.5pt;height:153.8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01"/>
                    <w:gridCol w:w="3214"/>
                    <w:gridCol w:w="3245"/>
                    <w:gridCol w:w="871"/>
                  </w:tblGrid>
                  <w:tr>
                    <w:trPr>
                      <w:trHeight w:val="613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15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Percent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Revenues: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Domestic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31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6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International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49%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2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3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Domestic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58%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59%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International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expenses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2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3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4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operating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margin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34%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numPr>
          <w:ilvl w:val="0"/>
          <w:numId w:val="2"/>
        </w:numPr>
        <w:tabs>
          <w:tab w:pos="621" w:val="left" w:leader="none"/>
        </w:tabs>
        <w:spacing w:line="227" w:lineRule="exact" w:before="0" w:after="0"/>
        <w:ind w:left="620" w:right="0" w:hanging="460"/>
        <w:jc w:val="left"/>
      </w:pPr>
      <w:r>
        <w:rPr>
          <w:color w:val="4F5154"/>
          <w:spacing w:val="-1"/>
        </w:rPr>
        <w:t>Reflects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reclassification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reimbursable</w:t>
      </w:r>
      <w:r>
        <w:rPr>
          <w:color w:val="4F5154"/>
          <w:spacing w:val="-7"/>
        </w:rPr>
        <w:t> </w:t>
      </w:r>
      <w:r>
        <w:rPr>
          <w:color w:val="4F5154"/>
        </w:rPr>
        <w:t>expenditures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EITF</w:t>
      </w:r>
      <w:r>
        <w:rPr>
          <w:color w:val="4F5154"/>
          <w:spacing w:val="-7"/>
        </w:rPr>
        <w:t> </w:t>
      </w:r>
      <w:r>
        <w:rPr>
          <w:color w:val="4F5154"/>
        </w:rPr>
        <w:t>01-14.</w:t>
      </w:r>
      <w:r>
        <w:rPr/>
      </w:r>
    </w:p>
    <w:p>
      <w:pPr>
        <w:pStyle w:val="BodyText"/>
        <w:tabs>
          <w:tab w:pos="3527" w:val="left" w:leader="none"/>
        </w:tabs>
        <w:spacing w:line="220" w:lineRule="exact" w:before="169"/>
        <w:ind w:left="159" w:right="603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license,</w:t>
      </w:r>
      <w:r>
        <w:rPr>
          <w:color w:val="4F5154"/>
          <w:spacing w:val="-8"/>
        </w:rPr>
        <w:t> </w:t>
      </w:r>
      <w:r>
        <w:rPr>
          <w:color w:val="4F5154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revenues.</w:t>
      </w:r>
      <w:r>
        <w:rPr>
          <w:color w:val="4F5154"/>
          <w:spacing w:val="-8"/>
        </w:rPr>
        <w:t> </w:t>
      </w:r>
      <w:r>
        <w:rPr>
          <w:color w:val="4F5154"/>
        </w:rPr>
        <w:t>Domestic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weak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conditions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7"/>
        <w:jc w:val="left"/>
      </w:pPr>
      <w:r>
        <w:rPr>
          <w:color w:val="4F5154"/>
        </w:rPr>
        <w:t>United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4"/>
        </w:rPr>
        <w:t> </w:t>
      </w:r>
      <w:r>
        <w:rPr>
          <w:color w:val="4F5154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slower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-4"/>
        </w:rPr>
        <w:t> </w:t>
      </w:r>
      <w:r>
        <w:rPr>
          <w:color w:val="4F5154"/>
        </w:rPr>
        <w:t>overseas,</w:t>
      </w:r>
      <w:r>
        <w:rPr>
          <w:color w:val="4F5154"/>
          <w:spacing w:val="-7"/>
        </w:rPr>
        <w:t> </w:t>
      </w:r>
      <w:r>
        <w:rPr>
          <w:color w:val="4F5154"/>
        </w:rPr>
        <w:t>particularly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Japan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Asia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Pacific</w:t>
      </w:r>
      <w:r>
        <w:rPr>
          <w:color w:val="4F5154"/>
          <w:spacing w:val="101"/>
          <w:w w:val="99"/>
        </w:rPr>
        <w:t> </w:t>
      </w:r>
      <w:r>
        <w:rPr>
          <w:color w:val="4F5154"/>
          <w:spacing w:val="-1"/>
        </w:rPr>
        <w:t>region.</w:t>
      </w:r>
      <w:r>
        <w:rPr>
          <w:color w:val="4F5154"/>
          <w:spacing w:val="-5"/>
        </w:rPr>
        <w:t> </w:t>
      </w:r>
      <w:r>
        <w:rPr>
          <w:color w:val="4F5154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7"/>
        </w:rPr>
        <w:t> </w:t>
      </w:r>
      <w:r>
        <w:rPr>
          <w:color w:val="4F5154"/>
        </w:rPr>
        <w:t>unfavorably</w:t>
      </w:r>
      <w:r>
        <w:rPr>
          <w:color w:val="4F5154"/>
          <w:spacing w:val="-4"/>
        </w:rPr>
        <w:t> </w:t>
      </w:r>
      <w:r>
        <w:rPr>
          <w:color w:val="4F5154"/>
        </w:rPr>
        <w:t>affected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strong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major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92"/>
          <w:w w:val="99"/>
        </w:rPr>
        <w:t> </w:t>
      </w:r>
      <w:r>
        <w:rPr>
          <w:color w:val="4F5154"/>
        </w:rPr>
        <w:t>currencies.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Excluding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8"/>
        </w:rPr>
        <w:t> </w:t>
      </w:r>
      <w:r>
        <w:rPr>
          <w:color w:val="4F5154"/>
        </w:rPr>
        <w:t>fluctuations,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declined</w:t>
      </w:r>
      <w:r>
        <w:rPr>
          <w:color w:val="4F5154"/>
          <w:spacing w:val="-6"/>
        </w:rPr>
        <w:t> </w:t>
      </w:r>
      <w:r>
        <w:rPr>
          <w:color w:val="4F5154"/>
        </w:rPr>
        <w:t>10%,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declined</w:t>
      </w:r>
      <w:r>
        <w:rPr>
          <w:color w:val="4F5154"/>
          <w:spacing w:val="-7"/>
        </w:rPr>
        <w:t> </w:t>
      </w:r>
      <w:r>
        <w:rPr>
          <w:color w:val="4F5154"/>
        </w:rPr>
        <w:t>3%.</w:t>
      </w:r>
      <w:r>
        <w:rPr/>
      </w:r>
    </w:p>
    <w:p>
      <w:pPr>
        <w:pStyle w:val="BodyText"/>
        <w:spacing w:line="231" w:lineRule="auto" w:before="167"/>
        <w:ind w:left="140" w:right="332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commissions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bonuses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elimination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discretionary</w:t>
      </w:r>
      <w:r>
        <w:rPr>
          <w:color w:val="4F5154"/>
          <w:spacing w:val="-7"/>
        </w:rPr>
        <w:t> </w:t>
      </w:r>
      <w:r>
        <w:rPr>
          <w:color w:val="4F5154"/>
        </w:rPr>
        <w:t>bonuses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4"/>
        </w:rPr>
        <w:t> </w:t>
      </w:r>
      <w:r>
        <w:rPr>
          <w:color w:val="4F5154"/>
        </w:rPr>
        <w:t>operations,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7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levels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</w:rPr>
        <w:t>expenditures,</w:t>
      </w:r>
      <w:r>
        <w:rPr>
          <w:color w:val="4F5154"/>
          <w:spacing w:val="-8"/>
        </w:rPr>
        <w:t> </w:t>
      </w:r>
      <w:r>
        <w:rPr>
          <w:color w:val="4F5154"/>
        </w:rPr>
        <w:t>tighter</w:t>
      </w:r>
      <w:r>
        <w:rPr>
          <w:color w:val="4F5154"/>
          <w:spacing w:val="-5"/>
        </w:rPr>
        <w:t> </w:t>
      </w:r>
      <w:r>
        <w:rPr>
          <w:color w:val="4F5154"/>
        </w:rPr>
        <w:t>controls</w:t>
      </w:r>
      <w:r>
        <w:rPr>
          <w:color w:val="4F5154"/>
          <w:spacing w:val="-7"/>
        </w:rPr>
        <w:t> </w:t>
      </w:r>
      <w:r>
        <w:rPr>
          <w:color w:val="4F5154"/>
        </w:rPr>
        <w:t>over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discretionary</w:t>
      </w:r>
      <w:r>
        <w:rPr>
          <w:color w:val="4F5154"/>
          <w:spacing w:val="-8"/>
        </w:rPr>
        <w:t> </w:t>
      </w:r>
      <w:r>
        <w:rPr>
          <w:color w:val="4F5154"/>
        </w:rPr>
        <w:t>spending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productivity</w:t>
      </w:r>
      <w:r>
        <w:rPr>
          <w:color w:val="4F5154"/>
          <w:spacing w:val="-6"/>
        </w:rPr>
        <w:t> </w:t>
      </w:r>
      <w:r>
        <w:rPr>
          <w:color w:val="4F5154"/>
        </w:rPr>
        <w:t>improvements.</w:t>
      </w:r>
      <w:r>
        <w:rPr>
          <w:color w:val="4F5154"/>
          <w:spacing w:val="-5"/>
        </w:rPr>
        <w:t> </w:t>
      </w:r>
      <w:r>
        <w:rPr>
          <w:color w:val="4F5154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favorably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8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result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strong</w:t>
      </w:r>
      <w:r>
        <w:rPr>
          <w:color w:val="4F5154"/>
          <w:spacing w:val="46"/>
          <w:w w:val="99"/>
        </w:rPr>
        <w:t> </w:t>
      </w:r>
      <w:r>
        <w:rPr>
          <w:color w:val="4F5154"/>
        </w:rPr>
        <w:t>United</w:t>
      </w:r>
      <w:r>
        <w:rPr>
          <w:color w:val="4F5154"/>
          <w:spacing w:val="-7"/>
        </w:rPr>
        <w:t> </w:t>
      </w:r>
      <w:r>
        <w:rPr>
          <w:color w:val="4F5154"/>
        </w:rPr>
        <w:t>States</w:t>
      </w:r>
      <w:r>
        <w:rPr>
          <w:color w:val="4F5154"/>
          <w:spacing w:val="-7"/>
        </w:rPr>
        <w:t> </w:t>
      </w:r>
      <w:r>
        <w:rPr>
          <w:color w:val="4F5154"/>
        </w:rPr>
        <w:t>dollar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major</w:t>
      </w:r>
      <w:r>
        <w:rPr>
          <w:color w:val="4F5154"/>
          <w:spacing w:val="-5"/>
        </w:rPr>
        <w:t> </w:t>
      </w:r>
      <w:r>
        <w:rPr>
          <w:color w:val="4F5154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currencies.</w:t>
      </w:r>
      <w:r>
        <w:rPr>
          <w:color w:val="4F5154"/>
          <w:spacing w:val="-5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7"/>
        </w:rPr>
        <w:t> </w:t>
      </w:r>
      <w:r>
        <w:rPr>
          <w:color w:val="4F5154"/>
        </w:rPr>
        <w:t>14%,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</w:rPr>
        <w:t>decreased</w:t>
      </w:r>
      <w:r>
        <w:rPr>
          <w:color w:val="4F5154"/>
          <w:spacing w:val="-8"/>
        </w:rPr>
        <w:t> </w:t>
      </w:r>
      <w:r>
        <w:rPr>
          <w:color w:val="4F5154"/>
        </w:rPr>
        <w:t>9%.</w:t>
      </w:r>
      <w:r>
        <w:rPr/>
      </w:r>
    </w:p>
    <w:p>
      <w:pPr>
        <w:pStyle w:val="BodyText"/>
        <w:spacing w:line="231" w:lineRule="auto" w:before="167"/>
        <w:ind w:right="345"/>
        <w:jc w:val="left"/>
      </w:pPr>
      <w:r>
        <w:rPr>
          <w:color w:val="4F5154"/>
          <w:spacing w:val="-1"/>
        </w:rPr>
        <w:t>Despite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revenues,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</w:rPr>
        <w:t>margins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increased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37%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slightly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</w:rPr>
        <w:t>levels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</w:rPr>
        <w:t>expenditures,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tighter</w:t>
      </w:r>
      <w:r>
        <w:rPr>
          <w:color w:val="4F5154"/>
          <w:spacing w:val="-5"/>
        </w:rPr>
        <w:t> </w:t>
      </w:r>
      <w:r>
        <w:rPr>
          <w:color w:val="4F5154"/>
        </w:rPr>
        <w:t>controls</w:t>
      </w:r>
      <w:r>
        <w:rPr>
          <w:color w:val="4F5154"/>
          <w:spacing w:val="-7"/>
        </w:rPr>
        <w:t> </w:t>
      </w:r>
      <w:r>
        <w:rPr>
          <w:color w:val="4F5154"/>
        </w:rPr>
        <w:t>over</w:t>
      </w:r>
      <w:r>
        <w:rPr>
          <w:color w:val="4F5154"/>
          <w:spacing w:val="-7"/>
        </w:rPr>
        <w:t> </w:t>
      </w:r>
      <w:r>
        <w:rPr>
          <w:color w:val="4F5154"/>
        </w:rPr>
        <w:t>discretionary</w:t>
      </w:r>
      <w:r>
        <w:rPr>
          <w:color w:val="4F5154"/>
          <w:spacing w:val="-8"/>
        </w:rPr>
        <w:t> </w:t>
      </w:r>
      <w:r>
        <w:rPr>
          <w:color w:val="4F5154"/>
        </w:rPr>
        <w:t>spending.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</w:rPr>
        <w:t>margins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unfavorably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strong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major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currencies.</w:t>
      </w:r>
      <w:r>
        <w:rPr>
          <w:color w:val="4F5154"/>
          <w:spacing w:val="-6"/>
        </w:rPr>
        <w:t> </w:t>
      </w:r>
      <w:r>
        <w:rPr>
          <w:color w:val="4F5154"/>
        </w:rPr>
        <w:t>Excluding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fluctuations,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declined</w:t>
      </w:r>
      <w:r>
        <w:rPr>
          <w:color w:val="4F5154"/>
          <w:spacing w:val="-8"/>
        </w:rPr>
        <w:t> </w:t>
      </w:r>
      <w:r>
        <w:rPr>
          <w:color w:val="4F5154"/>
        </w:rPr>
        <w:t>4%,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</w:rPr>
        <w:t>declined</w:t>
      </w:r>
      <w:r>
        <w:rPr>
          <w:color w:val="4F5154"/>
          <w:spacing w:val="-8"/>
        </w:rPr>
        <w:t> </w:t>
      </w:r>
      <w:r>
        <w:rPr>
          <w:color w:val="4F5154"/>
        </w:rPr>
        <w:t>9%.</w:t>
      </w:r>
      <w:r>
        <w:rPr/>
      </w:r>
    </w:p>
    <w:p>
      <w:pPr>
        <w:pStyle w:val="BodyText"/>
        <w:spacing w:line="220" w:lineRule="exact" w:before="171"/>
        <w:ind w:right="219"/>
        <w:jc w:val="left"/>
      </w:pP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6"/>
        </w:rPr>
        <w:t> </w:t>
      </w:r>
      <w:r>
        <w:rPr>
          <w:color w:val="4F5154"/>
        </w:rPr>
        <w:t>strength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major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currencies.</w:t>
      </w:r>
      <w:r>
        <w:rPr/>
      </w:r>
    </w:p>
    <w:p>
      <w:pPr>
        <w:pStyle w:val="BodyText"/>
        <w:tabs>
          <w:tab w:pos="3557" w:val="left" w:leader="none"/>
        </w:tabs>
        <w:spacing w:line="231" w:lineRule="auto" w:before="165"/>
        <w:ind w:left="140" w:right="528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began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</w:rPr>
        <w:t>slow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second</w:t>
      </w:r>
      <w:r>
        <w:rPr>
          <w:color w:val="4F5154"/>
          <w:spacing w:val="-2"/>
        </w:rPr>
        <w:t> </w:t>
      </w:r>
      <w:r>
        <w:rPr>
          <w:color w:val="4F5154"/>
        </w:rPr>
        <w:t>half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5"/>
        </w:rPr>
        <w:t> </w:t>
      </w:r>
      <w:r>
        <w:rPr>
          <w:color w:val="4F5154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decrease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domestic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weak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7"/>
        </w:rPr>
        <w:t> </w:t>
      </w:r>
      <w:r>
        <w:rPr>
          <w:color w:val="4F5154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unfavorably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strong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major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</w:rPr>
        <w:t>currencies.</w:t>
      </w:r>
      <w:r>
        <w:rPr>
          <w:color w:val="4F5154"/>
          <w:spacing w:val="-6"/>
        </w:rPr>
        <w:t> </w:t>
      </w:r>
      <w:r>
        <w:rPr>
          <w:color w:val="4F5154"/>
        </w:rPr>
        <w:t>Excluding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fluctuations,</w:t>
      </w:r>
      <w:r>
        <w:rPr>
          <w:color w:val="4F5154"/>
          <w:spacing w:val="-7"/>
        </w:rPr>
        <w:t> </w:t>
      </w:r>
      <w:r>
        <w:rPr>
          <w:color w:val="4F5154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increased</w:t>
      </w:r>
      <w:r>
        <w:rPr>
          <w:color w:val="4F5154"/>
          <w:spacing w:val="-8"/>
        </w:rPr>
        <w:t> </w:t>
      </w:r>
      <w:r>
        <w:rPr>
          <w:color w:val="4F5154"/>
        </w:rPr>
        <w:t>11%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increased</w:t>
      </w:r>
      <w:r>
        <w:rPr>
          <w:color w:val="4F5154"/>
          <w:spacing w:val="-8"/>
        </w:rPr>
        <w:t> </w:t>
      </w:r>
      <w:r>
        <w:rPr>
          <w:color w:val="4F5154"/>
        </w:rPr>
        <w:t>18%.</w:t>
      </w:r>
      <w:r>
        <w:rPr/>
      </w:r>
    </w:p>
    <w:p>
      <w:pPr>
        <w:pStyle w:val="BodyText"/>
        <w:spacing w:line="220" w:lineRule="exact" w:before="171"/>
        <w:ind w:right="307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remained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essentially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flat,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fluctuations.</w:t>
      </w:r>
      <w:r>
        <w:rPr>
          <w:color w:val="4F5154"/>
          <w:spacing w:val="-4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115"/>
          <w:w w:val="99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fluctuations,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increased</w:t>
      </w:r>
      <w:r>
        <w:rPr>
          <w:color w:val="4F5154"/>
          <w:spacing w:val="-7"/>
        </w:rPr>
        <w:t> </w:t>
      </w:r>
      <w:r>
        <w:rPr>
          <w:color w:val="4F5154"/>
        </w:rPr>
        <w:t>4%,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</w:rPr>
        <w:t>increased</w:t>
      </w:r>
      <w:r>
        <w:rPr>
          <w:color w:val="4F5154"/>
          <w:spacing w:val="-8"/>
        </w:rPr>
        <w:t> </w:t>
      </w:r>
      <w:r>
        <w:rPr>
          <w:color w:val="4F5154"/>
        </w:rPr>
        <w:t>5%.</w:t>
      </w:r>
      <w:r>
        <w:rPr/>
      </w:r>
    </w:p>
    <w:p>
      <w:pPr>
        <w:pStyle w:val="BodyText"/>
        <w:spacing w:line="220" w:lineRule="exact" w:before="169"/>
        <w:ind w:right="345"/>
        <w:jc w:val="left"/>
      </w:pPr>
      <w:r>
        <w:rPr>
          <w:color w:val="4F5154"/>
          <w:spacing w:val="-1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</w:rPr>
        <w:t>margins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34%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higher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levels,</w:t>
      </w:r>
      <w:r>
        <w:rPr>
          <w:color w:val="4F5154"/>
          <w:spacing w:val="-6"/>
        </w:rPr>
        <w:t> </w:t>
      </w:r>
      <w:r>
        <w:rPr>
          <w:color w:val="4F5154"/>
        </w:rPr>
        <w:t>combined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tighter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controls</w:t>
      </w:r>
      <w:r>
        <w:rPr>
          <w:color w:val="4F5154"/>
          <w:spacing w:val="-8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</w:rPr>
        <w:t>spending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productivity</w:t>
      </w:r>
      <w:r>
        <w:rPr>
          <w:color w:val="4F5154"/>
          <w:spacing w:val="-6"/>
        </w:rPr>
        <w:t> </w:t>
      </w:r>
      <w:r>
        <w:rPr>
          <w:color w:val="4F5154"/>
        </w:rPr>
        <w:t>improvements,</w:t>
      </w:r>
      <w:r>
        <w:rPr>
          <w:color w:val="4F5154"/>
          <w:spacing w:val="-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reduced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levels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8"/>
        </w:rPr>
        <w:t> </w:t>
      </w:r>
      <w:r>
        <w:rPr>
          <w:color w:val="4F5154"/>
        </w:rPr>
        <w:t>expenditures.</w:t>
      </w:r>
      <w:r>
        <w:rPr/>
      </w:r>
    </w:p>
    <w:p>
      <w:pPr>
        <w:pStyle w:val="BodyText"/>
        <w:spacing w:line="240" w:lineRule="auto" w:before="158"/>
        <w:ind w:right="398"/>
        <w:jc w:val="left"/>
      </w:pPr>
      <w:r>
        <w:rPr>
          <w:color w:val="4F5154"/>
          <w:spacing w:val="-1"/>
        </w:rPr>
        <w:t>Quarterly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reflect</w:t>
      </w:r>
      <w:r>
        <w:rPr>
          <w:color w:val="4F5154"/>
          <w:spacing w:val="-7"/>
        </w:rPr>
        <w:t> </w:t>
      </w:r>
      <w:r>
        <w:rPr>
          <w:color w:val="4F5154"/>
        </w:rPr>
        <w:t>distinct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seasonality.</w:t>
      </w:r>
      <w:r>
        <w:rPr>
          <w:color w:val="4F5154"/>
          <w:spacing w:val="-9"/>
        </w:rPr>
        <w:t> </w:t>
      </w:r>
      <w:r>
        <w:rPr>
          <w:color w:val="4F5154"/>
        </w:rPr>
        <w:t>See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“Quarterly</w:t>
      </w:r>
      <w:r>
        <w:rPr>
          <w:color w:val="4F5154"/>
          <w:spacing w:val="-6"/>
        </w:rPr>
        <w:t> </w:t>
      </w:r>
      <w:r>
        <w:rPr>
          <w:color w:val="4F5154"/>
        </w:rPr>
        <w:t>Results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Operations.”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159" w:right="0"/>
        <w:jc w:val="left"/>
        <w:rPr>
          <w:b w:val="0"/>
          <w:bCs w:val="0"/>
        </w:rPr>
      </w:pPr>
      <w:r>
        <w:rPr>
          <w:color w:val="4F5154"/>
          <w:spacing w:val="-1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74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458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48.25pt;height:2.4pt;mso-position-horizontal-relative:char;mso-position-vertical-relative:line" coordorigin="0,0" coordsize="6965,48">
            <v:group style="position:absolute;left:24;top:24;width:6917;height:2" coordorigin="24,24" coordsize="6917,2">
              <v:shape style="position:absolute;left:24;top:24;width:6917;height:2" coordorigin="24,24" coordsize="6917,0" path="m24,24l694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465" w:footer="0" w:top="1100" w:bottom="280" w:left="200" w:right="200"/>
        </w:sectPr>
      </w:pPr>
    </w:p>
    <w:p>
      <w:pPr>
        <w:spacing w:before="77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77"/>
        <w:ind w:left="39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6956" w:space="40"/>
            <w:col w:w="484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7"/>
        <w:gridCol w:w="270"/>
        <w:gridCol w:w="631"/>
        <w:gridCol w:w="413"/>
        <w:gridCol w:w="986"/>
        <w:gridCol w:w="1145"/>
        <w:gridCol w:w="631"/>
        <w:gridCol w:w="413"/>
        <w:gridCol w:w="986"/>
        <w:gridCol w:w="1145"/>
        <w:gridCol w:w="661"/>
      </w:tblGrid>
      <w:tr>
        <w:trPr>
          <w:trHeight w:val="574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1"/>
              <w:ind w:left="243" w:right="518" w:hanging="2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1"/>
              <w:ind w:left="243" w:right="518" w:hanging="2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8" w:hRule="exact"/>
        </w:trPr>
        <w:tc>
          <w:tcPr>
            <w:tcW w:w="419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Other</w:t>
            </w:r>
            <w:r>
              <w:rPr>
                <w:rFonts w:ascii="Times New Roman"/>
                <w:i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Database</w:t>
            </w:r>
            <w:r>
              <w:rPr>
                <w:rFonts w:ascii="Times New Roman"/>
                <w:color w:val="4F5154"/>
                <w:spacing w:val="-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$2,739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(23)%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$3,562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$3,392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Applications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3,442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4,584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4,315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other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3,513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4,707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4,447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2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Sales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Marketing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2,209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(18)%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2,691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2,616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6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$1,304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$1,831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4863" w:val="left" w:leader="none"/>
          <w:tab w:pos="8039" w:val="left" w:leader="none"/>
          <w:tab w:pos="11214" w:val="left" w:leader="none"/>
        </w:tabs>
        <w:spacing w:before="73"/>
        <w:ind w:left="3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5.249992pt;margin-top:-64.244217pt;width:581.5pt;height:63.8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07"/>
                    <w:gridCol w:w="3175"/>
                    <w:gridCol w:w="3175"/>
                    <w:gridCol w:w="773"/>
                  </w:tblGrid>
                  <w:tr>
                    <w:trPr>
                      <w:trHeight w:val="430" w:hRule="exact"/>
                    </w:trPr>
                    <w:tc>
                      <w:tcPr>
                        <w:tcW w:w="45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License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Margin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45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2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Percent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License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Revenues: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Database</w:t>
                        </w:r>
                        <w:r>
                          <w:rPr>
                            <w:rFonts w:ascii="Times New Roman"/>
                            <w:color w:val="4F5154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technology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80%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78%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79%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45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Applications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20%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22%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21%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4F5154"/>
          <w:spacing w:val="-1"/>
          <w:sz w:val="20"/>
        </w:rPr>
        <w:t>Total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license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revenues</w:t>
        <w:tab/>
      </w:r>
      <w:r>
        <w:rPr>
          <w:rFonts w:ascii="Times New Roman"/>
          <w:color w:val="4F5154"/>
          <w:w w:val="95"/>
          <w:sz w:val="20"/>
        </w:rPr>
        <w:t>100%</w:t>
        <w:tab/>
        <w:t>100%</w:t>
        <w:tab/>
      </w:r>
      <w:r>
        <w:rPr>
          <w:rFonts w:ascii="Times New Roman"/>
          <w:color w:val="4F5154"/>
          <w:sz w:val="20"/>
        </w:rPr>
        <w:t>100%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7749" w:val="left" w:leader="none"/>
          <w:tab w:pos="10924" w:val="left" w:leader="none"/>
        </w:tabs>
        <w:spacing w:line="150" w:lineRule="atLeast"/>
        <w:ind w:left="4573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90;top:38;width:29;height:75" coordorigin="590,38" coordsize="29,75">
              <v:shape style="position:absolute;left:590;top:38;width:29;height:75" coordorigin="590,38" coordsize="29,75" path="m590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90;top:38;width:29;height:75" coordorigin="590,38" coordsize="29,75">
              <v:shape style="position:absolute;left:590;top:38;width:29;height:75" coordorigin="590,38" coordsize="29,75" path="m590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90;top:38;width:29;height:75" coordorigin="590,38" coordsize="29,75">
              <v:shape style="position:absolute;left:590;top:38;width:29;height:75" coordorigin="590,38" coordsize="29,75" path="m590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tabs>
          <w:tab w:pos="620" w:val="left" w:leader="none"/>
        </w:tabs>
        <w:spacing w:line="240" w:lineRule="auto" w:before="73"/>
        <w:ind w:left="159" w:right="0"/>
        <w:jc w:val="left"/>
      </w:pPr>
      <w:r>
        <w:rPr>
          <w:color w:val="4F5154"/>
          <w:spacing w:val="-1"/>
          <w:w w:val="95"/>
        </w:rPr>
        <w:t>(1)</w:t>
        <w:tab/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tabs>
          <w:tab w:pos="1998" w:val="left" w:leader="none"/>
        </w:tabs>
        <w:spacing w:line="230" w:lineRule="auto" w:before="168"/>
        <w:ind w:left="160" w:right="543"/>
        <w:jc w:val="left"/>
      </w:pPr>
      <w:r>
        <w:rPr>
          <w:rFonts w:ascii="Times New Roman"/>
          <w:b/>
          <w:i/>
          <w:color w:val="4F5154"/>
          <w:spacing w:val="-1"/>
        </w:rPr>
        <w:t>License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</w:rPr>
        <w:t>and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Other:</w:t>
        <w:tab/>
      </w:r>
      <w:r>
        <w:rPr>
          <w:color w:val="4F5154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represent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fees</w:t>
      </w:r>
      <w:r>
        <w:rPr>
          <w:color w:val="4F5154"/>
          <w:spacing w:val="-4"/>
        </w:rPr>
        <w:t> </w:t>
      </w:r>
      <w:r>
        <w:rPr>
          <w:color w:val="4F5154"/>
        </w:rPr>
        <w:t>earned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granting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licenses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products.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documentation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miscellaneous</w:t>
      </w:r>
      <w:r>
        <w:rPr>
          <w:color w:val="4F5154"/>
          <w:spacing w:val="-7"/>
        </w:rPr>
        <w:t> </w:t>
      </w:r>
      <w:r>
        <w:rPr>
          <w:color w:val="4F5154"/>
        </w:rPr>
        <w:t>revenues.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continue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place</w:t>
      </w:r>
      <w:r>
        <w:rPr>
          <w:color w:val="4F5154"/>
          <w:spacing w:val="-8"/>
        </w:rPr>
        <w:t> </w:t>
      </w:r>
      <w:r>
        <w:rPr>
          <w:color w:val="4F5154"/>
        </w:rPr>
        <w:t>significant</w:t>
      </w:r>
      <w:r>
        <w:rPr>
          <w:color w:val="4F5154"/>
          <w:spacing w:val="-7"/>
        </w:rPr>
        <w:t> </w:t>
      </w:r>
      <w:r>
        <w:rPr>
          <w:color w:val="4F5154"/>
        </w:rPr>
        <w:t>emphasis,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both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domestically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internationally,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direct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through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own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force.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continue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indirect</w:t>
      </w:r>
      <w:r>
        <w:rPr>
          <w:color w:val="4F5154"/>
          <w:spacing w:val="-5"/>
        </w:rPr>
        <w:t> </w:t>
      </w:r>
      <w:r>
        <w:rPr>
          <w:color w:val="4F5154"/>
        </w:rPr>
        <w:t>channels.</w:t>
      </w:r>
      <w:r>
        <w:rPr/>
      </w:r>
    </w:p>
    <w:p>
      <w:pPr>
        <w:pStyle w:val="BodyText"/>
        <w:tabs>
          <w:tab w:pos="3527" w:val="left" w:leader="none"/>
        </w:tabs>
        <w:spacing w:line="230" w:lineRule="auto" w:before="167"/>
        <w:ind w:left="159" w:right="289"/>
        <w:jc w:val="left"/>
      </w:pPr>
      <w:r>
        <w:rPr>
          <w:rFonts w:ascii="Times New Roman" w:hAnsi="Times New Roman" w:cs="Times New Roman" w:eastAsia="Times New Roman"/>
          <w:i/>
          <w:color w:val="4F5154"/>
        </w:rPr>
        <w:t>Fiscal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2002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Compared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Fiscal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2001: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decrease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weak</w:t>
      </w:r>
      <w:r>
        <w:rPr>
          <w:color w:val="4F5154"/>
          <w:spacing w:val="-7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conditions,</w:t>
      </w:r>
      <w:r>
        <w:rPr>
          <w:color w:val="4F5154"/>
          <w:spacing w:val="-4"/>
        </w:rPr>
        <w:t> </w:t>
      </w:r>
      <w:r>
        <w:rPr>
          <w:color w:val="4F5154"/>
        </w:rPr>
        <w:t>both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domestically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internationally,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caused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delay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6"/>
        </w:rPr>
        <w:t> </w:t>
      </w:r>
      <w:r>
        <w:rPr>
          <w:color w:val="4F5154"/>
        </w:rPr>
        <w:t>spending.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weakness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“dot.com”,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telecommunications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high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industries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negatively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6"/>
        </w:rPr>
        <w:t> </w:t>
      </w:r>
      <w:r>
        <w:rPr>
          <w:color w:val="4F5154"/>
        </w:rPr>
        <w:t>demand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products.</w:t>
      </w:r>
      <w:r>
        <w:rPr>
          <w:color w:val="4F5154"/>
          <w:spacing w:val="129"/>
          <w:w w:val="99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</w:rPr>
        <w:t>weak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conditions,</w:t>
      </w:r>
      <w:r>
        <w:rPr>
          <w:color w:val="4F5154"/>
          <w:spacing w:val="-4"/>
        </w:rPr>
        <w:t> </w:t>
      </w:r>
      <w:r>
        <w:rPr>
          <w:color w:val="4F5154"/>
        </w:rPr>
        <w:t>combined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concerted</w:t>
      </w:r>
      <w:r>
        <w:rPr>
          <w:color w:val="4F5154"/>
          <w:spacing w:val="-5"/>
        </w:rPr>
        <w:t> </w:t>
      </w:r>
      <w:r>
        <w:rPr>
          <w:color w:val="4F5154"/>
        </w:rPr>
        <w:t>effort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limit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large</w:t>
      </w:r>
      <w:r>
        <w:rPr>
          <w:color w:val="4F5154"/>
          <w:spacing w:val="-6"/>
        </w:rPr>
        <w:t> </w:t>
      </w:r>
      <w:r>
        <w:rPr>
          <w:color w:val="4F5154"/>
        </w:rPr>
        <w:t>discounts,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restricting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procurement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well-defined</w:t>
      </w:r>
      <w:r>
        <w:rPr>
          <w:color w:val="4F5154"/>
          <w:spacing w:val="-7"/>
        </w:rPr>
        <w:t> </w:t>
      </w:r>
      <w:r>
        <w:rPr>
          <w:color w:val="4F5154"/>
        </w:rPr>
        <w:t>current</w:t>
      </w:r>
      <w:r>
        <w:rPr>
          <w:color w:val="4F5154"/>
          <w:spacing w:val="-6"/>
        </w:rPr>
        <w:t> </w:t>
      </w:r>
      <w:r>
        <w:rPr>
          <w:color w:val="4F5154"/>
        </w:rPr>
        <w:t>needs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decline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purchases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accommodate</w:t>
      </w:r>
      <w:r>
        <w:rPr>
          <w:color w:val="4F5154"/>
          <w:spacing w:val="-7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growth.</w:t>
      </w:r>
      <w:r>
        <w:rPr>
          <w:color w:val="4F5154"/>
          <w:spacing w:val="-7"/>
        </w:rPr>
        <w:t> </w:t>
      </w:r>
      <w:r>
        <w:rPr>
          <w:color w:val="4F5154"/>
        </w:rPr>
        <w:t>Consequently,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large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transactions,</w:t>
      </w:r>
      <w:r>
        <w:rPr>
          <w:color w:val="4F5154"/>
          <w:spacing w:val="-4"/>
        </w:rPr>
        <w:t> </w:t>
      </w:r>
      <w:r>
        <w:rPr>
          <w:color w:val="4F5154"/>
        </w:rPr>
        <w:t>defined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those</w:t>
      </w:r>
      <w:r>
        <w:rPr>
          <w:color w:val="4F5154"/>
          <w:spacing w:val="-7"/>
        </w:rPr>
        <w:t> </w:t>
      </w:r>
      <w:r>
        <w:rPr>
          <w:color w:val="4F5154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</w:rPr>
        <w:t>$0.5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46%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94"/>
          <w:w w:val="99"/>
        </w:rPr>
        <w:t> </w:t>
      </w:r>
      <w:r>
        <w:rPr>
          <w:color w:val="4F5154"/>
        </w:rPr>
        <w:t>37%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contributing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decline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/>
      </w:r>
    </w:p>
    <w:p>
      <w:pPr>
        <w:pStyle w:val="BodyText"/>
        <w:spacing w:line="231" w:lineRule="auto" w:before="167"/>
        <w:ind w:left="159" w:right="256"/>
        <w:jc w:val="left"/>
      </w:pPr>
      <w:r>
        <w:rPr>
          <w:color w:val="4F5154"/>
        </w:rPr>
        <w:t>Although</w:t>
      </w:r>
      <w:r>
        <w:rPr>
          <w:color w:val="4F5154"/>
          <w:spacing w:val="-8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8"/>
        </w:rPr>
        <w:t> </w:t>
      </w:r>
      <w:r>
        <w:rPr>
          <w:color w:val="4F5154"/>
        </w:rPr>
        <w:t>decreased</w:t>
      </w:r>
      <w:r>
        <w:rPr>
          <w:color w:val="4F5154"/>
          <w:spacing w:val="-7"/>
        </w:rPr>
        <w:t> </w:t>
      </w:r>
      <w:r>
        <w:rPr>
          <w:color w:val="4F5154"/>
        </w:rPr>
        <w:t>overall,</w:t>
      </w:r>
      <w:r>
        <w:rPr>
          <w:color w:val="4F5154"/>
          <w:spacing w:val="-6"/>
        </w:rPr>
        <w:t> </w:t>
      </w:r>
      <w:r>
        <w:rPr>
          <w:rFonts w:ascii="Times New Roman"/>
          <w:i/>
          <w:color w:val="4F5154"/>
          <w:spacing w:val="-1"/>
        </w:rPr>
        <w:t>Oracle9iAS</w:t>
      </w:r>
      <w:r>
        <w:rPr>
          <w:rFonts w:ascii="Times New Roman"/>
          <w:i/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9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8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component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revenues,</w:t>
      </w:r>
      <w:r>
        <w:rPr>
          <w:color w:val="4F5154"/>
          <w:spacing w:val="-9"/>
        </w:rPr>
        <w:t> </w:t>
      </w:r>
      <w:r>
        <w:rPr>
          <w:color w:val="4F5154"/>
        </w:rPr>
        <w:t>grew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31%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reflecting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demand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product.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Despite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w w:val="99"/>
        </w:rPr>
        <w:t> 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predominant</w:t>
      </w:r>
      <w:r>
        <w:rPr>
          <w:color w:val="4F5154"/>
          <w:spacing w:val="-4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supplier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markets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serve.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database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discussed</w:t>
      </w:r>
      <w:r>
        <w:rPr>
          <w:color w:val="4F5154"/>
          <w:spacing w:val="-4"/>
        </w:rPr>
        <w:t> </w:t>
      </w:r>
      <w:r>
        <w:rPr>
          <w:color w:val="4F5154"/>
        </w:rPr>
        <w:t>above,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size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4"/>
        </w:rPr>
        <w:t> </w:t>
      </w:r>
      <w:r>
        <w:rPr>
          <w:color w:val="4F5154"/>
        </w:rPr>
        <w:t>market,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slow</w:t>
      </w:r>
      <w:r>
        <w:rPr>
          <w:color w:val="4F5154"/>
          <w:spacing w:val="-4"/>
        </w:rPr>
        <w:t> </w:t>
      </w:r>
      <w:r>
        <w:rPr>
          <w:color w:val="4F5154"/>
        </w:rPr>
        <w:t>down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5"/>
        </w:rPr>
        <w:t> </w:t>
      </w:r>
      <w:r>
        <w:rPr>
          <w:color w:val="4F5154"/>
        </w:rPr>
        <w:t>market,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shift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Enterprise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Edition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Standard</w:t>
      </w:r>
      <w:r>
        <w:rPr>
          <w:color w:val="4F5154"/>
          <w:spacing w:val="-5"/>
        </w:rPr>
        <w:t> </w:t>
      </w:r>
      <w:r>
        <w:rPr>
          <w:color w:val="4F5154"/>
        </w:rPr>
        <w:t>Edition,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fewer</w:t>
      </w:r>
      <w:r>
        <w:rPr>
          <w:color w:val="4F5154"/>
          <w:spacing w:val="-5"/>
        </w:rPr>
        <w:t> </w:t>
      </w:r>
      <w:r>
        <w:rPr>
          <w:color w:val="4F5154"/>
        </w:rPr>
        <w:t>features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-7"/>
        </w:rPr>
        <w:t> </w:t>
      </w:r>
      <w:r>
        <w:rPr>
          <w:color w:val="4F5154"/>
        </w:rPr>
        <w:t>discussed</w:t>
      </w:r>
      <w:r>
        <w:rPr>
          <w:color w:val="4F5154"/>
          <w:spacing w:val="-5"/>
        </w:rPr>
        <w:t> </w:t>
      </w:r>
      <w:r>
        <w:rPr>
          <w:color w:val="4F5154"/>
        </w:rPr>
        <w:t>above.</w:t>
      </w:r>
      <w:r>
        <w:rPr/>
      </w:r>
    </w:p>
    <w:p>
      <w:pPr>
        <w:pStyle w:val="BodyText"/>
        <w:spacing w:line="220" w:lineRule="exact" w:before="171"/>
        <w:ind w:left="159" w:right="249"/>
        <w:jc w:val="both"/>
      </w:pP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marketing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commissions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bonuses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levels,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tighter</w:t>
      </w:r>
      <w:r>
        <w:rPr>
          <w:color w:val="4F5154"/>
          <w:spacing w:val="-3"/>
        </w:rPr>
        <w:t> </w:t>
      </w:r>
      <w:r>
        <w:rPr>
          <w:color w:val="4F5154"/>
        </w:rPr>
        <w:t>controls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3"/>
        </w:rPr>
        <w:t> </w:t>
      </w:r>
      <w:r>
        <w:rPr>
          <w:color w:val="4F5154"/>
        </w:rPr>
        <w:t>spending.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overall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margin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3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103"/>
          <w:w w:val="99"/>
        </w:rPr>
        <w:t> </w:t>
      </w:r>
      <w:r>
        <w:rPr>
          <w:color w:val="4F5154"/>
        </w:rPr>
        <w:t>revenues,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partially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offset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7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marketing</w:t>
      </w:r>
      <w:r>
        <w:rPr>
          <w:color w:val="4F5154"/>
          <w:spacing w:val="-5"/>
        </w:rPr>
        <w:t> </w:t>
      </w:r>
      <w:r>
        <w:rPr>
          <w:color w:val="4F5154"/>
        </w:rPr>
        <w:t>expenses.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0" w:lineRule="exact"/>
        <w:ind w:left="160" w:right="556"/>
        <w:jc w:val="both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3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2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</w:rPr>
        <w:t>2000:</w:t>
      </w:r>
      <w:r>
        <w:rPr>
          <w:rFonts w:ascii="Times New Roman"/>
          <w:i/>
          <w:color w:val="4F5154"/>
          <w:spacing w:val="3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comparison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3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3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grew</w:t>
      </w:r>
      <w:r>
        <w:rPr>
          <w:color w:val="4F5154"/>
          <w:spacing w:val="-3"/>
        </w:rPr>
        <w:t> </w:t>
      </w:r>
      <w:r>
        <w:rPr>
          <w:color w:val="4F5154"/>
        </w:rPr>
        <w:t>more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slowly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3"/>
        </w:rPr>
        <w:t> </w:t>
      </w:r>
      <w:r>
        <w:rPr>
          <w:color w:val="4F5154"/>
        </w:rPr>
        <w:t>due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weak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4"/>
        </w:rPr>
        <w:t> </w:t>
      </w:r>
      <w:r>
        <w:rPr>
          <w:color w:val="4F5154"/>
        </w:rPr>
        <w:t>conditions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second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half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$0.5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represented</w:t>
      </w:r>
      <w:r>
        <w:rPr>
          <w:color w:val="4F5154"/>
          <w:spacing w:val="-5"/>
        </w:rPr>
        <w:t> </w:t>
      </w:r>
      <w:r>
        <w:rPr>
          <w:color w:val="4F5154"/>
        </w:rPr>
        <w:t>46%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79"/>
          <w:w w:val="99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spacing w:line="231" w:lineRule="auto" w:before="164"/>
        <w:ind w:left="159" w:right="289"/>
        <w:jc w:val="left"/>
      </w:pPr>
      <w:r>
        <w:rPr>
          <w:color w:val="4F5154"/>
          <w:spacing w:val="-1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grew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6"/>
        </w:rPr>
        <w:t> </w:t>
      </w:r>
      <w:r>
        <w:rPr>
          <w:color w:val="4F5154"/>
        </w:rPr>
        <w:t>slowly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weak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4"/>
        </w:rPr>
        <w:t> </w:t>
      </w:r>
      <w:r>
        <w:rPr>
          <w:color w:val="4F5154"/>
        </w:rPr>
        <w:t>conditions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well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</w:rPr>
        <w:t>decrease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“dot.com”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segments.</w:t>
      </w:r>
      <w:r>
        <w:rPr>
          <w:color w:val="4F5154"/>
          <w:spacing w:val="-5"/>
        </w:rPr>
        <w:t> </w:t>
      </w:r>
      <w:r>
        <w:rPr>
          <w:color w:val="4F5154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grew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slowly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weak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</w:rPr>
        <w:t>conditions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both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Europe.</w:t>
      </w:r>
      <w:r>
        <w:rPr/>
      </w:r>
    </w:p>
    <w:p>
      <w:pPr>
        <w:pStyle w:val="BodyText"/>
        <w:spacing w:line="220" w:lineRule="exact" w:before="171"/>
        <w:ind w:left="159" w:right="289"/>
        <w:jc w:val="left"/>
      </w:pPr>
      <w:r>
        <w:rPr>
          <w:color w:val="4F5154"/>
          <w:spacing w:val="-1"/>
        </w:rPr>
        <w:t>Sales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marketing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higher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marketing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percentage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productivity</w:t>
      </w:r>
      <w:r>
        <w:rPr>
          <w:color w:val="4F5154"/>
          <w:spacing w:val="-6"/>
        </w:rPr>
        <w:t> </w:t>
      </w:r>
      <w:r>
        <w:rPr>
          <w:color w:val="4F5154"/>
        </w:rPr>
        <w:t>improvements,</w:t>
      </w:r>
      <w:r>
        <w:rPr>
          <w:color w:val="4F5154"/>
          <w:spacing w:val="-8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reduced</w:t>
      </w:r>
      <w:r>
        <w:rPr>
          <w:color w:val="4F5154"/>
          <w:spacing w:val="-8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levels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favorably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131"/>
          <w:w w:val="99"/>
        </w:rPr>
        <w:t> </w:t>
      </w:r>
      <w:r>
        <w:rPr>
          <w:color w:val="4F5154"/>
          <w:spacing w:val="-1"/>
        </w:rPr>
        <w:t>expenditures.</w:t>
      </w:r>
      <w:r>
        <w:rPr/>
      </w:r>
    </w:p>
    <w:p>
      <w:pPr>
        <w:pStyle w:val="Heading1"/>
        <w:spacing w:line="240" w:lineRule="auto" w:before="160"/>
        <w:ind w:left="159" w:right="0"/>
        <w:jc w:val="left"/>
        <w:rPr>
          <w:b w:val="0"/>
          <w:bCs w:val="0"/>
        </w:rPr>
      </w:pPr>
      <w:r>
        <w:rPr>
          <w:color w:val="4F5154"/>
          <w:spacing w:val="-1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>
          <w:color w:val="4F5154"/>
          <w:spacing w:val="-10"/>
        </w:rPr>
        <w:t> </w:t>
      </w:r>
      <w:r>
        <w:rPr>
          <w:color w:val="4F5154"/>
        </w:rPr>
        <w:t>Updates</w:t>
      </w:r>
      <w:r>
        <w:rPr>
          <w:color w:val="4F5154"/>
          <w:spacing w:val="-9"/>
        </w:rPr>
        <w:t> </w:t>
      </w:r>
      <w:r>
        <w:rPr>
          <w:color w:val="4F5154"/>
        </w:rPr>
        <w:t>Revenues</w:t>
      </w:r>
      <w:r>
        <w:rPr>
          <w:b w:val="0"/>
        </w:rPr>
      </w:r>
    </w:p>
    <w:p>
      <w:pPr>
        <w:pStyle w:val="BodyText"/>
        <w:spacing w:line="231" w:lineRule="auto" w:before="163"/>
        <w:ind w:left="159" w:right="306"/>
        <w:jc w:val="left"/>
      </w:pPr>
      <w:r>
        <w:rPr>
          <w:color w:val="4F5154"/>
          <w:spacing w:val="-1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expanded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segments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updates,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represents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116"/>
          <w:w w:val="99"/>
        </w:rPr>
        <w:t> </w:t>
      </w:r>
      <w:r>
        <w:rPr>
          <w:color w:val="4F5154"/>
          <w:spacing w:val="-1"/>
        </w:rPr>
        <w:t>externally</w:t>
      </w:r>
      <w:r>
        <w:rPr>
          <w:color w:val="4F5154"/>
          <w:spacing w:val="-6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updates.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</w:t>
      </w:r>
      <w:r>
        <w:rPr>
          <w:color w:val="4F5154"/>
          <w:spacing w:val="-7"/>
        </w:rPr>
        <w:t> </w:t>
      </w:r>
      <w:r>
        <w:rPr>
          <w:color w:val="4F5154"/>
        </w:rPr>
        <w:t>grant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upgrades,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maintenance</w:t>
      </w:r>
      <w:r>
        <w:rPr>
          <w:color w:val="4F5154"/>
          <w:spacing w:val="-8"/>
        </w:rPr>
        <w:t> </w:t>
      </w:r>
      <w:r>
        <w:rPr>
          <w:color w:val="4F5154"/>
        </w:rPr>
        <w:t>releases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patches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released</w:t>
      </w:r>
      <w:r>
        <w:rPr>
          <w:color w:val="4F5154"/>
          <w:spacing w:val="-4"/>
        </w:rPr>
        <w:t> </w:t>
      </w:r>
      <w:r>
        <w:rPr>
          <w:color w:val="4F5154"/>
        </w:rPr>
        <w:t>during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period.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5"/>
        </w:rPr>
        <w:t> </w:t>
      </w:r>
      <w:r>
        <w:rPr>
          <w:color w:val="4F5154"/>
        </w:rPr>
        <w:t>model,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updates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15%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fees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product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7%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3"/>
        </w:rPr>
        <w:t> </w:t>
      </w:r>
      <w:r>
        <w:rPr>
          <w:color w:val="4F5154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fees.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evaluation</w:t>
      </w:r>
      <w:r>
        <w:rPr>
          <w:color w:val="4F5154"/>
          <w:spacing w:val="-7"/>
        </w:rPr>
        <w:t> </w:t>
      </w:r>
      <w:r>
        <w:rPr>
          <w:color w:val="4F5154"/>
        </w:rPr>
        <w:t>purposes,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updates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</w:rPr>
        <w:t>viewed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</w:rPr>
        <w:t>support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</w:rPr>
        <w:t>they</w:t>
      </w:r>
      <w:r>
        <w:rPr>
          <w:color w:val="4F5154"/>
          <w:spacing w:val="-7"/>
        </w:rPr>
        <w:t> </w:t>
      </w:r>
      <w:r>
        <w:rPr>
          <w:color w:val="4F5154"/>
        </w:rPr>
        <w:t>represent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subscription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versions,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their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materially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alters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margins.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margins,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63%,</w:t>
      </w:r>
      <w:r>
        <w:rPr>
          <w:color w:val="4F5154"/>
          <w:spacing w:val="-7"/>
        </w:rPr>
        <w:t> </w:t>
      </w:r>
      <w:r>
        <w:rPr>
          <w:color w:val="4F5154"/>
        </w:rPr>
        <w:t>61%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58%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5"/>
        </w:rPr>
        <w:t> </w:t>
      </w:r>
      <w:r>
        <w:rPr>
          <w:color w:val="4F5154"/>
        </w:rPr>
        <w:t>respectively.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following</w:t>
      </w:r>
      <w:r>
        <w:rPr>
          <w:color w:val="4F5154"/>
          <w:spacing w:val="-8"/>
        </w:rPr>
        <w:t> </w:t>
      </w:r>
      <w:r>
        <w:rPr>
          <w:color w:val="4F5154"/>
        </w:rPr>
        <w:t>table</w:t>
      </w:r>
      <w:r>
        <w:rPr>
          <w:color w:val="4F5154"/>
          <w:spacing w:val="-7"/>
        </w:rPr>
        <w:t> </w:t>
      </w:r>
      <w:r>
        <w:rPr>
          <w:color w:val="4F5154"/>
        </w:rPr>
        <w:t>summarizes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</w:t>
      </w:r>
      <w:r>
        <w:rPr>
          <w:color w:val="4F5154"/>
          <w:spacing w:val="-8"/>
        </w:rPr>
        <w:t> </w:t>
      </w:r>
      <w:r>
        <w:rPr>
          <w:color w:val="4F5154"/>
        </w:rPr>
        <w:t>revenues.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47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470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42.25pt;height:2.4pt;mso-position-horizontal-relative:char;mso-position-vertical-relative:line" coordorigin="0,0" coordsize="6845,48">
            <v:group style="position:absolute;left:24;top:24;width:6797;height:2" coordorigin="24,24" coordsize="6797,2">
              <v:shape style="position:absolute;left:24;top:24;width:6797;height:2" coordorigin="24,24" coordsize="6797,0" path="m24,24l682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9200" w:val="left" w:leader="none"/>
        </w:tabs>
        <w:spacing w:before="77"/>
        <w:ind w:left="605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5"/>
        <w:gridCol w:w="272"/>
        <w:gridCol w:w="628"/>
        <w:gridCol w:w="416"/>
        <w:gridCol w:w="864"/>
        <w:gridCol w:w="1274"/>
        <w:gridCol w:w="628"/>
        <w:gridCol w:w="416"/>
        <w:gridCol w:w="800"/>
        <w:gridCol w:w="1204"/>
        <w:gridCol w:w="652"/>
      </w:tblGrid>
      <w:tr>
        <w:trPr>
          <w:trHeight w:val="576" w:hRule="exact"/>
        </w:trPr>
        <w:tc>
          <w:tcPr>
            <w:tcW w:w="521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tabs>
                <w:tab w:pos="4751" w:val="left" w:leader="none"/>
              </w:tabs>
              <w:spacing w:line="240" w:lineRule="auto" w:before="8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  <w:tab/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114"/>
              <w:ind w:left="370" w:right="522" w:hanging="20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114"/>
              <w:ind w:left="368" w:right="453" w:hanging="2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7" w:hRule="exact"/>
        </w:trPr>
        <w:tc>
          <w:tcPr>
            <w:tcW w:w="431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Licenses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Updates</w:t>
            </w:r>
            <w:r>
              <w:rPr>
                <w:rFonts w:ascii="Times New Roman"/>
                <w:i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$3,513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$4,707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6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$4,447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4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2,402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2,204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1,827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4731" w:val="left" w:leader="none"/>
          <w:tab w:pos="5939" w:val="left" w:leader="none"/>
          <w:tab w:pos="7086" w:val="left" w:leader="none"/>
          <w:tab w:pos="7914" w:val="left" w:leader="none"/>
          <w:tab w:pos="9186" w:val="left" w:leader="none"/>
          <w:tab w:pos="10268" w:val="left" w:leader="none"/>
          <w:tab w:pos="10962" w:val="left" w:leader="none"/>
        </w:tabs>
        <w:spacing w:line="240" w:lineRule="auto" w:before="36"/>
        <w:ind w:left="330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</w:t>
        <w:tab/>
      </w:r>
      <w:r>
        <w:rPr>
          <w:color w:val="4F5154"/>
          <w:w w:val="95"/>
        </w:rPr>
        <w:t>$5,915</w:t>
        <w:tab/>
      </w:r>
      <w:r>
        <w:rPr>
          <w:color w:val="4F5154"/>
          <w:spacing w:val="-1"/>
          <w:w w:val="95"/>
        </w:rPr>
        <w:t>(14)%</w:t>
        <w:tab/>
        <w:t>(13)%</w:t>
        <w:tab/>
      </w:r>
      <w:r>
        <w:rPr>
          <w:color w:val="4F5154"/>
          <w:w w:val="95"/>
        </w:rPr>
        <w:t>$6,911</w:t>
        <w:tab/>
        <w:t>10%</w:t>
        <w:tab/>
        <w:t>16%</w:t>
        <w:tab/>
      </w:r>
      <w:r>
        <w:rPr>
          <w:color w:val="4F5154"/>
        </w:rPr>
        <w:t>$6,274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7"/>
        <w:gridCol w:w="3182"/>
        <w:gridCol w:w="3048"/>
        <w:gridCol w:w="773"/>
      </w:tblGrid>
      <w:tr>
        <w:trPr>
          <w:trHeight w:val="318" w:hRule="exact"/>
        </w:trPr>
        <w:tc>
          <w:tcPr>
            <w:tcW w:w="4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Percent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of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Updates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4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4981" w:val="left" w:leader="none"/>
          <w:tab w:pos="8163" w:val="left" w:leader="none"/>
          <w:tab w:pos="11214" w:val="left" w:leader="none"/>
        </w:tabs>
        <w:spacing w:line="240" w:lineRule="auto" w:before="81"/>
        <w:ind w:left="330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</w:t>
        <w:tab/>
      </w:r>
      <w:r>
        <w:rPr>
          <w:color w:val="4F5154"/>
          <w:w w:val="95"/>
        </w:rPr>
        <w:t>100%</w:t>
        <w:tab/>
        <w:t>100%</w:t>
        <w:tab/>
      </w:r>
      <w:r>
        <w:rPr>
          <w:color w:val="4F5154"/>
        </w:rPr>
        <w:t>100%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7876" w:val="left" w:leader="none"/>
          <w:tab w:pos="10924" w:val="left" w:leader="none"/>
        </w:tabs>
        <w:spacing w:line="150" w:lineRule="atLeast"/>
        <w:ind w:left="4693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88;top:38;width:32;height:75" coordorigin="588,38" coordsize="32,75">
              <v:shape style="position:absolute;left:588;top:38;width:32;height:75" coordorigin="588,38" coordsize="32,75" path="m588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4;height:2" coordorigin="38,75" coordsize="564,2">
              <v:shape style="position:absolute;left:38;top:75;width:564;height:2" coordorigin="38,75" coordsize="564,0" path="m38,75l602,75e" filled="false" stroked="true" strokeweight="3.82pt" strokecolor="#4f5154">
                <v:path arrowok="t"/>
              </v:shape>
            </v:group>
            <v:group style="position:absolute;left:588;top:38;width:32;height:75" coordorigin="588,38" coordsize="32,75">
              <v:shape style="position:absolute;left:588;top:38;width:32;height:75" coordorigin="588,38" coordsize="32,75" path="m588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90;top:38;width:29;height:75" coordorigin="590,38" coordsize="29,75">
              <v:shape style="position:absolute;left:590;top:38;width:29;height:75" coordorigin="590,38" coordsize="29,75" path="m590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tabs>
          <w:tab w:pos="620" w:val="left" w:leader="none"/>
        </w:tabs>
        <w:spacing w:line="240" w:lineRule="auto" w:before="73"/>
        <w:ind w:left="159" w:right="0"/>
        <w:jc w:val="left"/>
      </w:pPr>
      <w:r>
        <w:rPr>
          <w:color w:val="4F5154"/>
          <w:spacing w:val="-1"/>
          <w:w w:val="95"/>
        </w:rPr>
        <w:t>(1)</w:t>
        <w:tab/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17" w:right="218"/>
        <w:jc w:val="center"/>
      </w:pPr>
      <w:r>
        <w:rPr>
          <w:color w:val="4F5154"/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Services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66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398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34.2pt;height:2.4pt;mso-position-horizontal-relative:char;mso-position-vertical-relative:line" coordorigin="0,0" coordsize="6684,48">
            <v:group style="position:absolute;left:24;top:24;width:6636;height:2" coordorigin="24,24" coordsize="6636,2">
              <v:shape style="position:absolute;left:24;top:24;width:6636;height:2" coordorigin="24,24" coordsize="6636,0" path="m24,24l666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290" w:val="left" w:leader="none"/>
        </w:tabs>
        <w:spacing w:before="77"/>
        <w:ind w:left="525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224"/>
        <w:gridCol w:w="996"/>
        <w:gridCol w:w="941"/>
        <w:gridCol w:w="1099"/>
        <w:gridCol w:w="996"/>
        <w:gridCol w:w="938"/>
        <w:gridCol w:w="1099"/>
        <w:gridCol w:w="643"/>
        <w:gridCol w:w="169"/>
      </w:tblGrid>
      <w:tr>
        <w:trPr>
          <w:trHeight w:val="574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1"/>
              <w:ind w:left="243" w:right="472" w:hanging="2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1"/>
              <w:ind w:left="246" w:right="472" w:hanging="20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8" w:hRule="exact"/>
        </w:trPr>
        <w:tc>
          <w:tcPr>
            <w:tcW w:w="279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$3,861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$3,585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$2,980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Cost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(9)%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(8)%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$3,211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$2,870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$2,174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8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z w:val="20"/>
              </w:rPr>
              <w:t>Margin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Consulting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$1,982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$2,257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$2,340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Cost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services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1,522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(19)%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(18)%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1,893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3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5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z w:val="20"/>
              </w:rPr>
              <w:t>Margin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Education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(23)%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(8)%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Cost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services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(24)%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(18)%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(10)%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8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z w:val="20"/>
              </w:rPr>
              <w:t>Margin</w:t>
            </w:r>
            <w:r>
              <w:rPr>
                <w:rFonts w:ascii="Times New Roman"/>
                <w:i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i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$6,160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$6,254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$5,784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Cost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services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2,406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(16)%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2,897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3,044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2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$3,754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$3,357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$2,740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4260" w:val="left" w:leader="none"/>
          <w:tab w:pos="7294" w:val="left" w:leader="none"/>
          <w:tab w:pos="10330" w:val="left" w:leader="none"/>
        </w:tabs>
        <w:spacing w:line="240" w:lineRule="auto" w:before="73"/>
        <w:ind w:left="1111" w:right="398"/>
        <w:jc w:val="left"/>
      </w:pPr>
      <w:r>
        <w:rPr/>
        <w:pict>
          <v:shape style="position:absolute;margin-left:58.449974pt;margin-top:-73.724144pt;width:495.1pt;height:73.350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96"/>
                    <w:gridCol w:w="224"/>
                    <w:gridCol w:w="996"/>
                    <w:gridCol w:w="941"/>
                    <w:gridCol w:w="1099"/>
                    <w:gridCol w:w="996"/>
                    <w:gridCol w:w="938"/>
                    <w:gridCol w:w="1099"/>
                    <w:gridCol w:w="813"/>
                  </w:tblGrid>
                  <w:tr>
                    <w:trPr>
                      <w:trHeight w:val="438" w:hRule="exact"/>
                    </w:trPr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Margin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61%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54%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Percent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Revenues: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Support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63%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Consulting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36%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Education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8%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4F5154"/>
          <w:spacing w:val="-1"/>
        </w:rPr>
        <w:t>Total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10"/>
        </w:rPr>
        <w:t> </w:t>
      </w:r>
      <w:r>
        <w:rPr>
          <w:color w:val="4F5154"/>
        </w:rPr>
        <w:t>revenues</w:t>
        <w:tab/>
      </w:r>
      <w:r>
        <w:rPr>
          <w:color w:val="4F5154"/>
          <w:w w:val="95"/>
        </w:rPr>
        <w:t>100%</w:t>
        <w:tab/>
        <w:t>100%</w:t>
        <w:tab/>
      </w:r>
      <w:r>
        <w:rPr>
          <w:color w:val="4F5154"/>
        </w:rPr>
        <w:t>100%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7006" w:val="left" w:leader="none"/>
          <w:tab w:pos="10040" w:val="left" w:leader="none"/>
        </w:tabs>
        <w:spacing w:line="150" w:lineRule="atLeast"/>
        <w:ind w:left="3970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90;top:38;width:29;height:75" coordorigin="590,38" coordsize="29,75">
              <v:shape style="position:absolute;left:590;top:38;width:29;height:75" coordorigin="590,38" coordsize="29,75" path="m590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32.75pt;height:7.55pt;mso-position-horizontal-relative:char;mso-position-vertical-relative:line" coordorigin="0,0" coordsize="655,151">
            <v:group style="position:absolute;left:38;top:75;width:564;height:2" coordorigin="38,75" coordsize="564,2">
              <v:shape style="position:absolute;left:38;top:75;width:564;height:2" coordorigin="38,75" coordsize="564,0" path="m38,75l602,75e" filled="false" stroked="true" strokeweight="3.82pt" strokecolor="#4f5154">
                <v:path arrowok="t"/>
              </v:shape>
            </v:group>
            <v:group style="position:absolute;left:588;top:38;width:29;height:75" coordorigin="588,38" coordsize="29,75">
              <v:shape style="position:absolute;left:588;top:38;width:29;height:75" coordorigin="588,38" coordsize="29,75" path="m588,75l617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32.9pt;height:7.55pt;mso-position-horizontal-relative:char;mso-position-vertical-relative:line" coordorigin="0,0" coordsize="658,151">
            <v:group style="position:absolute;left:38;top:75;width:567;height:2" coordorigin="38,75" coordsize="567,2">
              <v:shape style="position:absolute;left:38;top:75;width:567;height:2" coordorigin="38,75" coordsize="567,0" path="m38,75l605,75e" filled="false" stroked="true" strokeweight="3.82pt" strokecolor="#4f5154">
                <v:path arrowok="t"/>
              </v:shape>
            </v:group>
            <v:group style="position:absolute;left:590;top:38;width:29;height:75" coordorigin="590,38" coordsize="29,75">
              <v:shape style="position:absolute;left:590;top:38;width:29;height:75" coordorigin="590,38" coordsize="29,75" path="m590,75l61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numPr>
          <w:ilvl w:val="0"/>
          <w:numId w:val="3"/>
        </w:numPr>
        <w:tabs>
          <w:tab w:pos="601" w:val="left" w:leader="none"/>
        </w:tabs>
        <w:spacing w:line="227" w:lineRule="exact" w:before="73" w:after="0"/>
        <w:ind w:left="600" w:right="0" w:hanging="460"/>
        <w:jc w:val="left"/>
      </w:pP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numPr>
          <w:ilvl w:val="0"/>
          <w:numId w:val="3"/>
        </w:numPr>
        <w:tabs>
          <w:tab w:pos="601" w:val="left" w:leader="none"/>
        </w:tabs>
        <w:spacing w:line="227" w:lineRule="exact" w:before="0" w:after="0"/>
        <w:ind w:left="600" w:right="0" w:hanging="460"/>
        <w:jc w:val="left"/>
      </w:pPr>
      <w:r>
        <w:rPr>
          <w:color w:val="4F5154"/>
          <w:spacing w:val="-1"/>
        </w:rPr>
        <w:t>Reflects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reclassification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reimbursable</w:t>
      </w:r>
      <w:r>
        <w:rPr>
          <w:color w:val="4F5154"/>
          <w:spacing w:val="-7"/>
        </w:rPr>
        <w:t> </w:t>
      </w:r>
      <w:r>
        <w:rPr>
          <w:color w:val="4F5154"/>
        </w:rPr>
        <w:t>expenditures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EITF</w:t>
      </w:r>
      <w:r>
        <w:rPr>
          <w:color w:val="4F5154"/>
          <w:spacing w:val="-7"/>
        </w:rPr>
        <w:t> </w:t>
      </w:r>
      <w:r>
        <w:rPr>
          <w:color w:val="4F5154"/>
        </w:rPr>
        <w:t>01-14.</w:t>
      </w:r>
      <w:r>
        <w:rPr/>
      </w:r>
    </w:p>
    <w:p>
      <w:pPr>
        <w:pStyle w:val="BodyText"/>
        <w:tabs>
          <w:tab w:pos="1111" w:val="left" w:leader="none"/>
        </w:tabs>
        <w:spacing w:line="218" w:lineRule="exact" w:before="173"/>
        <w:ind w:right="892"/>
        <w:jc w:val="left"/>
      </w:pPr>
      <w:r>
        <w:rPr>
          <w:rFonts w:ascii="Times New Roman"/>
          <w:b/>
          <w:i/>
          <w:color w:val="4F5154"/>
          <w:spacing w:val="-1"/>
          <w:w w:val="95"/>
        </w:rPr>
        <w:t>Support:</w:t>
        <w:tab/>
      </w:r>
      <w:r>
        <w:rPr>
          <w:color w:val="4F5154"/>
        </w:rPr>
        <w:t>Support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services,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updates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outsourcing</w:t>
      </w:r>
      <w:r>
        <w:rPr>
          <w:color w:val="4F5154"/>
          <w:spacing w:val="-7"/>
        </w:rPr>
        <w:t> </w:t>
      </w:r>
      <w:r>
        <w:rPr>
          <w:color w:val="4F5154"/>
        </w:rPr>
        <w:t>services.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providing</w:t>
      </w:r>
      <w:r>
        <w:rPr>
          <w:color w:val="4F5154"/>
          <w:spacing w:val="-7"/>
        </w:rPr>
        <w:t> </w:t>
      </w:r>
      <w:r>
        <w:rPr>
          <w:color w:val="4F5154"/>
        </w:rPr>
        <w:t>support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consists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largely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</w:rPr>
        <w:t>expenses.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165"/>
        <w:ind w:right="21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reflects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increase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overall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installed</w:t>
      </w:r>
      <w:r>
        <w:rPr>
          <w:color w:val="4F5154"/>
          <w:spacing w:val="-6"/>
        </w:rPr>
        <w:t> </w:t>
      </w:r>
      <w:r>
        <w:rPr>
          <w:color w:val="4F5154"/>
        </w:rPr>
        <w:t>base.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rates.</w:t>
      </w:r>
      <w:r>
        <w:rPr>
          <w:color w:val="4F5154"/>
          <w:spacing w:val="-3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</w:rPr>
        <w:t>grew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slowly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weak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3"/>
        </w:rPr>
        <w:t> </w:t>
      </w:r>
      <w:r>
        <w:rPr>
          <w:color w:val="4F5154"/>
        </w:rPr>
        <w:t>rate</w:t>
      </w:r>
      <w:r>
        <w:rPr>
          <w:color w:val="4F5154"/>
          <w:spacing w:val="-5"/>
        </w:rPr>
        <w:t> </w:t>
      </w:r>
      <w:r>
        <w:rPr>
          <w:color w:val="4F5154"/>
        </w:rPr>
        <w:t>experienced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second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half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Although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increased,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elimination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bonuses.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margin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113"/>
          <w:w w:val="99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increased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83%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80%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increased</w:t>
      </w:r>
      <w:r>
        <w:rPr>
          <w:color w:val="4F5154"/>
          <w:spacing w:val="-4"/>
        </w:rPr>
        <w:t> </w:t>
      </w:r>
      <w:r>
        <w:rPr>
          <w:color w:val="4F5154"/>
        </w:rPr>
        <w:t>revenues.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3527" w:val="left" w:leader="none"/>
        </w:tabs>
        <w:spacing w:line="220" w:lineRule="exact"/>
        <w:ind w:left="159" w:right="28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strong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strong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3"/>
        </w:rPr>
        <w:t> </w:t>
      </w:r>
      <w:r>
        <w:rPr>
          <w:color w:val="4F5154"/>
        </w:rPr>
        <w:t>rates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experienced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1999.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3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productivity</w:t>
      </w:r>
      <w:r>
        <w:rPr>
          <w:color w:val="4F5154"/>
          <w:spacing w:val="-5"/>
        </w:rPr>
        <w:t> </w:t>
      </w:r>
      <w:r>
        <w:rPr>
          <w:color w:val="4F5154"/>
        </w:rPr>
        <w:t>efficiencies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123"/>
          <w:w w:val="99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levels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3"/>
        </w:rPr>
        <w:t> </w:t>
      </w:r>
      <w:r>
        <w:rPr>
          <w:color w:val="4F5154"/>
        </w:rPr>
        <w:t>expenditures,</w:t>
      </w:r>
      <w:r>
        <w:rPr>
          <w:color w:val="4F5154"/>
          <w:spacing w:val="-7"/>
        </w:rPr>
        <w:t> </w:t>
      </w:r>
      <w:r>
        <w:rPr>
          <w:color w:val="4F5154"/>
        </w:rPr>
        <w:t>resulting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margin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80%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/>
      </w:r>
    </w:p>
    <w:p>
      <w:pPr>
        <w:pStyle w:val="Heading2"/>
        <w:spacing w:line="240" w:lineRule="auto"/>
        <w:ind w:left="159" w:right="0"/>
        <w:jc w:val="left"/>
        <w:rPr>
          <w:b w:val="0"/>
          <w:bCs w:val="0"/>
          <w:i w:val="0"/>
        </w:rPr>
      </w:pPr>
      <w:r>
        <w:rPr>
          <w:i/>
          <w:color w:val="4F5154"/>
        </w:rPr>
        <w:t>Product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Support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and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License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Updates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Revenues:</w:t>
      </w:r>
      <w:r>
        <w:rPr>
          <w:b w:val="0"/>
          <w:i w:val="0"/>
        </w:rPr>
      </w:r>
    </w:p>
    <w:p>
      <w:pPr>
        <w:pStyle w:val="BodyText"/>
        <w:spacing w:line="231" w:lineRule="auto" w:before="163"/>
        <w:ind w:left="159" w:right="266"/>
        <w:jc w:val="left"/>
      </w:pP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discussed</w:t>
      </w:r>
      <w:r>
        <w:rPr>
          <w:color w:val="4F5154"/>
          <w:spacing w:val="-6"/>
        </w:rPr>
        <w:t> </w:t>
      </w:r>
      <w:r>
        <w:rPr>
          <w:color w:val="4F5154"/>
        </w:rPr>
        <w:t>previously,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expanded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segments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report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updates,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previously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revenues.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evaluation</w:t>
      </w:r>
      <w:r>
        <w:rPr>
          <w:color w:val="4F5154"/>
          <w:spacing w:val="-7"/>
        </w:rPr>
        <w:t> </w:t>
      </w:r>
      <w:r>
        <w:rPr>
          <w:color w:val="4F5154"/>
        </w:rPr>
        <w:t>purposes,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updates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should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viewed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because</w:t>
      </w:r>
      <w:r>
        <w:rPr>
          <w:color w:val="4F5154"/>
          <w:spacing w:val="-7"/>
        </w:rPr>
        <w:t> </w:t>
      </w:r>
      <w:r>
        <w:rPr>
          <w:color w:val="4F5154"/>
        </w:rPr>
        <w:t>they</w:t>
      </w:r>
      <w:r>
        <w:rPr>
          <w:color w:val="4F5154"/>
          <w:spacing w:val="-5"/>
        </w:rPr>
        <w:t> </w:t>
      </w:r>
      <w:r>
        <w:rPr>
          <w:color w:val="4F5154"/>
        </w:rPr>
        <w:t>represent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subscription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versions,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7"/>
        </w:rPr>
        <w:t> </w:t>
      </w:r>
      <w:r>
        <w:rPr>
          <w:color w:val="4F5154"/>
        </w:rPr>
        <w:t>inclusion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4"/>
        </w:rPr>
        <w:t> </w:t>
      </w:r>
      <w:r>
        <w:rPr>
          <w:color w:val="4F5154"/>
        </w:rPr>
        <w:t>alters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margins.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6"/>
        </w:rPr>
        <w:t> </w:t>
      </w:r>
      <w:r>
        <w:rPr>
          <w:color w:val="4F5154"/>
        </w:rPr>
        <w:t>presents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breakdown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reported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externally.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w w:val="99"/>
        </w:rPr>
        <w:t> </w:t>
      </w:r>
      <w:r>
        <w:rPr>
          <w:color w:val="4F5154"/>
          <w:spacing w:val="96"/>
          <w:w w:val="99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margins</w:t>
      </w:r>
      <w:r>
        <w:rPr>
          <w:color w:val="4F5154"/>
          <w:spacing w:val="-3"/>
        </w:rPr>
        <w:t> </w:t>
      </w:r>
      <w:r>
        <w:rPr>
          <w:color w:val="4F5154"/>
        </w:rPr>
        <w:t>were</w:t>
      </w:r>
      <w:r>
        <w:rPr>
          <w:color w:val="4F5154"/>
          <w:spacing w:val="-7"/>
        </w:rPr>
        <w:t> </w:t>
      </w:r>
      <w:r>
        <w:rPr>
          <w:color w:val="4F5154"/>
        </w:rPr>
        <w:t>57%,</w:t>
      </w:r>
      <w:r>
        <w:rPr>
          <w:color w:val="4F5154"/>
          <w:spacing w:val="-4"/>
        </w:rPr>
        <w:t> </w:t>
      </w:r>
      <w:r>
        <w:rPr>
          <w:color w:val="4F5154"/>
        </w:rPr>
        <w:t>50%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32%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respectively.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0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393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80.05pt;height:2.4pt;mso-position-horizontal-relative:char;mso-position-vertical-relative:line" coordorigin="0,0" coordsize="7601,48">
            <v:group style="position:absolute;left:24;top:24;width:7553;height:2" coordorigin="24,24" coordsize="7553,2">
              <v:shape style="position:absolute;left:24;top:24;width:7553;height:2" coordorigin="24,24" coordsize="7553,0" path="m24,24l7577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951" w:val="left" w:leader="none"/>
        </w:tabs>
        <w:spacing w:before="77"/>
        <w:ind w:left="548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5"/>
        <w:gridCol w:w="291"/>
        <w:gridCol w:w="1142"/>
        <w:gridCol w:w="1006"/>
        <w:gridCol w:w="1322"/>
        <w:gridCol w:w="1142"/>
        <w:gridCol w:w="1006"/>
        <w:gridCol w:w="1322"/>
        <w:gridCol w:w="858"/>
      </w:tblGrid>
      <w:tr>
        <w:trPr>
          <w:trHeight w:val="408" w:hRule="exact"/>
        </w:trPr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Constant(1)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Constant(1)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759" w:hRule="exact"/>
        </w:trPr>
        <w:tc>
          <w:tcPr>
            <w:tcW w:w="352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2"/>
              <w:ind w:left="124" w:right="415" w:hanging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z w:val="20"/>
              </w:rPr>
              <w:t>Product</w:t>
            </w:r>
            <w:r>
              <w:rPr>
                <w:rFonts w:ascii="Times New Roman"/>
                <w:i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Support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pacing w:val="-1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Updates</w:t>
            </w:r>
            <w:r>
              <w:rPr>
                <w:rFonts w:ascii="Times New Roman"/>
                <w:i/>
                <w:color w:val="4F5154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Product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1,459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7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1,381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1,153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2,402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2,204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1,827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product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support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3,861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3,585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8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2,980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59" w:hRule="exact"/>
        </w:trPr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86"/>
              <w:ind w:left="124" w:right="254" w:hanging="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pacing w:val="-1"/>
                <w:sz w:val="20"/>
              </w:rPr>
              <w:t>Percent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of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and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License</w:t>
            </w:r>
            <w:r>
              <w:rPr>
                <w:rFonts w:ascii="Times New Roman"/>
                <w:i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Updates</w:t>
            </w:r>
            <w:r>
              <w:rPr>
                <w:rFonts w:ascii="Times New Roman"/>
                <w:i/>
                <w:color w:val="4F5154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Product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product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support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tabs>
          <w:tab w:pos="620" w:val="left" w:leader="none"/>
        </w:tabs>
        <w:spacing w:line="240" w:lineRule="auto" w:before="73"/>
        <w:ind w:left="159" w:right="0"/>
        <w:jc w:val="left"/>
      </w:pPr>
      <w:r>
        <w:rPr/>
        <w:pict>
          <v:group style="position:absolute;margin-left:381.600006pt;margin-top:-10.594195pt;width:30.6pt;height:.1pt;mso-position-horizontal-relative:page;mso-position-vertical-relative:paragraph;z-index:-293056" coordorigin="7632,-212" coordsize="612,2">
            <v:shape style="position:absolute;left:7632;top:-212;width:612;height:2" coordorigin="7632,-212" coordsize="612,0" path="m7632,-212l8244,-212e" filled="false" stroked="true" strokeweight="3.82pt" strokecolor="#4f5154">
              <v:path arrowok="t"/>
            </v:shape>
            <w10:wrap type="none"/>
          </v:group>
        </w:pict>
      </w:r>
      <w:r>
        <w:rPr/>
        <w:pict>
          <v:group style="position:absolute;margin-left:555.119995pt;margin-top:-10.594195pt;width:30.6pt;height:.1pt;mso-position-horizontal-relative:page;mso-position-vertical-relative:paragraph;z-index:-293032" coordorigin="11102,-212" coordsize="612,2">
            <v:shape style="position:absolute;left:11102;top:-212;width:612;height:2" coordorigin="11102,-212" coordsize="612,0" path="m11102,-212l11714,-212e" filled="false" stroked="true" strokeweight="3.82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  <w:w w:val="95"/>
        </w:rPr>
        <w:t>(1)</w:t>
        <w:tab/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tabs>
          <w:tab w:pos="1388" w:val="left" w:leader="none"/>
        </w:tabs>
        <w:spacing w:line="230" w:lineRule="auto" w:before="168"/>
        <w:ind w:left="159" w:right="256"/>
        <w:jc w:val="left"/>
      </w:pPr>
      <w:r>
        <w:rPr>
          <w:rFonts w:ascii="Times New Roman"/>
          <w:b/>
          <w:i/>
          <w:color w:val="4F5154"/>
          <w:spacing w:val="-1"/>
          <w:w w:val="95"/>
        </w:rPr>
        <w:t>Consulting:</w:t>
        <w:tab/>
      </w:r>
      <w:r>
        <w:rPr>
          <w:color w:val="4F5154"/>
          <w:spacing w:val="-1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earned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providing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assist</w:t>
      </w:r>
      <w:r>
        <w:rPr>
          <w:color w:val="4F5154"/>
          <w:spacing w:val="-5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</w:rPr>
        <w:t>products.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providing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services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consists</w:t>
      </w:r>
      <w:r>
        <w:rPr>
          <w:color w:val="4F5154"/>
          <w:spacing w:val="-6"/>
        </w:rPr>
        <w:t> </w:t>
      </w:r>
      <w:r>
        <w:rPr>
          <w:color w:val="4F5154"/>
        </w:rPr>
        <w:t>primarily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expenditures.</w:t>
      </w:r>
      <w:r>
        <w:rPr/>
      </w:r>
    </w:p>
    <w:p>
      <w:pPr>
        <w:pStyle w:val="BodyText"/>
        <w:tabs>
          <w:tab w:pos="3527" w:val="left" w:leader="none"/>
        </w:tabs>
        <w:spacing w:line="231" w:lineRule="auto" w:before="167"/>
        <w:ind w:left="159" w:right="28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weak</w:t>
      </w:r>
      <w:r>
        <w:rPr>
          <w:color w:val="4F5154"/>
          <w:spacing w:val="-8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conditions,</w:t>
      </w:r>
      <w:r>
        <w:rPr>
          <w:color w:val="4F5154"/>
          <w:spacing w:val="-6"/>
        </w:rPr>
        <w:t> </w:t>
      </w:r>
      <w:r>
        <w:rPr>
          <w:color w:val="4F5154"/>
        </w:rPr>
        <w:t>both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domestically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internationally,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caused</w:t>
      </w:r>
      <w:r>
        <w:rPr>
          <w:color w:val="4F5154"/>
          <w:spacing w:val="-6"/>
        </w:rPr>
        <w:t> </w:t>
      </w:r>
      <w:r>
        <w:rPr>
          <w:color w:val="4F5154"/>
        </w:rPr>
        <w:t>companies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delay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6"/>
        </w:rPr>
        <w:t> </w:t>
      </w:r>
      <w:r>
        <w:rPr>
          <w:color w:val="4F5154"/>
        </w:rPr>
        <w:t>spending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projects.</w:t>
      </w:r>
      <w:r>
        <w:rPr>
          <w:color w:val="4F5154"/>
          <w:spacing w:val="-8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efficiency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7"/>
        </w:rPr>
        <w:t> </w:t>
      </w:r>
      <w:r>
        <w:rPr>
          <w:color w:val="4F5154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consolidation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organizations,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reductions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personnel,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elimination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bonuses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tighter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controls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7"/>
        </w:rPr>
        <w:t> </w:t>
      </w:r>
      <w:r>
        <w:rPr>
          <w:color w:val="4F5154"/>
        </w:rPr>
        <w:t>spending.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result,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despite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</w:rPr>
        <w:t>revenues,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margin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percentage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23%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/>
      </w:r>
    </w:p>
    <w:p>
      <w:pPr>
        <w:pStyle w:val="BodyText"/>
        <w:tabs>
          <w:tab w:pos="3527" w:val="left" w:leader="none"/>
        </w:tabs>
        <w:spacing w:line="231" w:lineRule="auto" w:before="167"/>
        <w:ind w:left="159" w:right="28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</w:rPr>
        <w:t>to: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(1)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slowdown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market;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(2)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push</w:t>
      </w:r>
      <w:r>
        <w:rPr>
          <w:color w:val="4F5154"/>
          <w:spacing w:val="-5"/>
        </w:rPr>
        <w:t> </w:t>
      </w:r>
      <w:r>
        <w:rPr>
          <w:color w:val="4F5154"/>
        </w:rPr>
        <w:t>towards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model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leverages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party</w:t>
      </w:r>
      <w:r>
        <w:rPr>
          <w:color w:val="4F5154"/>
          <w:spacing w:val="-5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firms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8"/>
        </w:rPr>
        <w:t> </w:t>
      </w:r>
      <w:r>
        <w:rPr>
          <w:color w:val="4F5154"/>
        </w:rPr>
        <w:t>customers;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(3)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shorter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-5"/>
        </w:rPr>
        <w:t> </w:t>
      </w:r>
      <w:r>
        <w:rPr>
          <w:color w:val="4F5154"/>
        </w:rPr>
        <w:t>engagements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newer</w:t>
      </w:r>
      <w:r>
        <w:rPr>
          <w:color w:val="4F5154"/>
          <w:spacing w:val="-6"/>
        </w:rPr>
        <w:t> </w:t>
      </w:r>
      <w:r>
        <w:rPr>
          <w:color w:val="4F5154"/>
        </w:rPr>
        <w:t>generation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products.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7"/>
        </w:rPr>
        <w:t> </w:t>
      </w:r>
      <w:r>
        <w:rPr>
          <w:color w:val="4F5154"/>
        </w:rPr>
        <w:t>only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slightly,</w:t>
      </w:r>
      <w:r>
        <w:rPr>
          <w:color w:val="4F5154"/>
          <w:spacing w:val="101"/>
          <w:w w:val="99"/>
        </w:rPr>
        <w:t> </w:t>
      </w:r>
      <w:r>
        <w:rPr>
          <w:color w:val="4F5154"/>
          <w:spacing w:val="-1"/>
        </w:rPr>
        <w:t>causing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</w:rPr>
        <w:t>margins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decline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17%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311" w:val="left" w:leader="none"/>
        </w:tabs>
        <w:spacing w:line="218" w:lineRule="exact"/>
        <w:ind w:right="937"/>
        <w:jc w:val="left"/>
      </w:pPr>
      <w:r>
        <w:rPr>
          <w:rFonts w:ascii="Times New Roman"/>
          <w:b/>
          <w:i/>
          <w:color w:val="4F5154"/>
          <w:spacing w:val="-1"/>
          <w:w w:val="95"/>
        </w:rPr>
        <w:t>Education:</w:t>
        <w:tab/>
      </w:r>
      <w:r>
        <w:rPr>
          <w:color w:val="4F5154"/>
          <w:spacing w:val="-1"/>
        </w:rPr>
        <w:t>Education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earned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providing</w:t>
      </w:r>
      <w:r>
        <w:rPr>
          <w:color w:val="4F5154"/>
          <w:spacing w:val="-5"/>
        </w:rPr>
        <w:t> </w:t>
      </w:r>
      <w:r>
        <w:rPr>
          <w:color w:val="4F5154"/>
        </w:rPr>
        <w:t>instructor</w:t>
      </w:r>
      <w:r>
        <w:rPr>
          <w:color w:val="4F5154"/>
          <w:spacing w:val="-6"/>
        </w:rPr>
        <w:t> </w:t>
      </w:r>
      <w:r>
        <w:rPr>
          <w:color w:val="4F5154"/>
        </w:rPr>
        <w:t>led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media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training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products.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8"/>
        </w:rPr>
        <w:t> </w:t>
      </w:r>
      <w:r>
        <w:rPr>
          <w:color w:val="4F5154"/>
        </w:rPr>
        <w:t>expenses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</w:rPr>
        <w:t>expenditures,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external</w:t>
      </w:r>
      <w:r>
        <w:rPr>
          <w:color w:val="4F5154"/>
          <w:spacing w:val="-7"/>
        </w:rPr>
        <w:t> </w:t>
      </w:r>
      <w:r>
        <w:rPr>
          <w:color w:val="4F5154"/>
        </w:rPr>
        <w:t>contractor</w:t>
      </w:r>
      <w:r>
        <w:rPr>
          <w:color w:val="4F5154"/>
          <w:spacing w:val="-8"/>
        </w:rPr>
        <w:t> </w:t>
      </w:r>
      <w:r>
        <w:rPr>
          <w:color w:val="4F5154"/>
        </w:rPr>
        <w:t>costs.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165"/>
        <w:ind w:right="21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Education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7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overall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growth</w:t>
      </w:r>
      <w:r>
        <w:rPr>
          <w:color w:val="4F5154"/>
          <w:spacing w:val="-6"/>
        </w:rPr>
        <w:t> </w:t>
      </w:r>
      <w:r>
        <w:rPr>
          <w:color w:val="4F5154"/>
        </w:rPr>
        <w:t>rates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pressures.</w:t>
      </w:r>
      <w:r>
        <w:rPr>
          <w:color w:val="4F5154"/>
          <w:spacing w:val="-8"/>
        </w:rPr>
        <w:t> </w:t>
      </w:r>
      <w:r>
        <w:rPr>
          <w:color w:val="4F5154"/>
        </w:rPr>
        <w:t>Education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decreased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decrease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decline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discretionary</w:t>
      </w:r>
      <w:r>
        <w:rPr>
          <w:color w:val="4F5154"/>
          <w:spacing w:val="-7"/>
        </w:rPr>
        <w:t> </w:t>
      </w:r>
      <w:r>
        <w:rPr>
          <w:color w:val="4F5154"/>
        </w:rPr>
        <w:t>spending</w:t>
      </w:r>
      <w:r>
        <w:rPr>
          <w:color w:val="4F5154"/>
          <w:spacing w:val="50"/>
          <w:w w:val="99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weak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8"/>
        </w:rPr>
        <w:t> </w:t>
      </w:r>
      <w:r>
        <w:rPr>
          <w:color w:val="4F5154"/>
        </w:rPr>
        <w:t>conditions,</w:t>
      </w:r>
      <w:r>
        <w:rPr>
          <w:color w:val="4F5154"/>
          <w:spacing w:val="-7"/>
        </w:rPr>
        <w:t> </w:t>
      </w:r>
      <w:r>
        <w:rPr>
          <w:color w:val="4F5154"/>
        </w:rPr>
        <w:t>both</w:t>
      </w:r>
      <w:r>
        <w:rPr>
          <w:color w:val="4F5154"/>
          <w:spacing w:val="-7"/>
        </w:rPr>
        <w:t> </w:t>
      </w:r>
      <w:r>
        <w:rPr>
          <w:color w:val="4F5154"/>
        </w:rPr>
        <w:t>domestically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internationally.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reductions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expenditures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tighter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controls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8"/>
        </w:rPr>
        <w:t> </w:t>
      </w:r>
      <w:r>
        <w:rPr>
          <w:color w:val="4F5154"/>
        </w:rPr>
        <w:t>spending.</w:t>
      </w:r>
      <w:r>
        <w:rPr>
          <w:color w:val="4F5154"/>
          <w:spacing w:val="-5"/>
        </w:rPr>
        <w:t> </w:t>
      </w:r>
      <w:r>
        <w:rPr>
          <w:color w:val="4F5154"/>
        </w:rPr>
        <w:t>Although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6"/>
        </w:rPr>
        <w:t> </w:t>
      </w:r>
      <w:r>
        <w:rPr>
          <w:color w:val="4F5154"/>
        </w:rPr>
        <w:t>margins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decreased,</w:t>
      </w:r>
      <w:r>
        <w:rPr>
          <w:color w:val="4F5154"/>
          <w:spacing w:val="-5"/>
        </w:rPr>
        <w:t> </w:t>
      </w:r>
      <w:r>
        <w:rPr>
          <w:color w:val="4F5154"/>
        </w:rPr>
        <w:t>margin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percentage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w w:val="99"/>
        </w:rPr>
        <w:t> </w:t>
      </w:r>
      <w:r>
        <w:rPr>
          <w:color w:val="4F5154"/>
          <w:spacing w:val="65"/>
          <w:w w:val="99"/>
        </w:rPr>
        <w:t> 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increased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26%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tighter</w:t>
      </w:r>
      <w:r>
        <w:rPr>
          <w:color w:val="4F5154"/>
          <w:spacing w:val="-6"/>
        </w:rPr>
        <w:t> </w:t>
      </w:r>
      <w:r>
        <w:rPr>
          <w:color w:val="4F5154"/>
        </w:rPr>
        <w:t>controls</w:t>
      </w:r>
      <w:r>
        <w:rPr>
          <w:color w:val="4F5154"/>
          <w:spacing w:val="-3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</w:rPr>
        <w:t>spending.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167"/>
        <w:ind w:right="345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Education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7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108"/>
          <w:w w:val="99"/>
        </w:rPr>
        <w:t> </w:t>
      </w:r>
      <w:r>
        <w:rPr>
          <w:color w:val="4F5154"/>
        </w:rPr>
        <w:t>growth</w:t>
      </w:r>
      <w:r>
        <w:rPr>
          <w:color w:val="4F5154"/>
          <w:spacing w:val="-7"/>
        </w:rPr>
        <w:t> </w:t>
      </w:r>
      <w:r>
        <w:rPr>
          <w:color w:val="4F5154"/>
        </w:rPr>
        <w:t>rate.</w:t>
      </w:r>
      <w:r>
        <w:rPr>
          <w:color w:val="4F5154"/>
          <w:spacing w:val="-4"/>
        </w:rPr>
        <w:t> </w:t>
      </w:r>
      <w:r>
        <w:rPr>
          <w:color w:val="4F5154"/>
        </w:rPr>
        <w:t>Education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controls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5"/>
        </w:rPr>
        <w:t> </w:t>
      </w:r>
      <w:r>
        <w:rPr>
          <w:color w:val="4F5154"/>
        </w:rPr>
        <w:t>spending.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education</w:t>
      </w:r>
      <w:r>
        <w:rPr>
          <w:color w:val="4F5154"/>
          <w:spacing w:val="-6"/>
        </w:rPr>
        <w:t> </w:t>
      </w:r>
      <w:r>
        <w:rPr>
          <w:color w:val="4F5154"/>
        </w:rPr>
        <w:t>margin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69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declined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25%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/>
      </w:r>
    </w:p>
    <w:p>
      <w:pPr>
        <w:pStyle w:val="Heading2"/>
        <w:spacing w:line="240" w:lineRule="auto" w:before="162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</w:rPr>
        <w:t>Research</w:t>
      </w:r>
      <w:r>
        <w:rPr>
          <w:i/>
          <w:color w:val="4F5154"/>
          <w:spacing w:val="-11"/>
        </w:rPr>
        <w:t> </w:t>
      </w:r>
      <w:r>
        <w:rPr>
          <w:i/>
          <w:color w:val="4F5154"/>
        </w:rPr>
        <w:t>and</w:t>
      </w:r>
      <w:r>
        <w:rPr>
          <w:i/>
          <w:color w:val="4F5154"/>
          <w:spacing w:val="-10"/>
        </w:rPr>
        <w:t> </w:t>
      </w:r>
      <w:r>
        <w:rPr>
          <w:i/>
          <w:color w:val="4F5154"/>
        </w:rPr>
        <w:t>Development</w:t>
      </w:r>
      <w:r>
        <w:rPr>
          <w:i/>
          <w:color w:val="4F5154"/>
          <w:spacing w:val="-10"/>
        </w:rPr>
        <w:t> </w:t>
      </w:r>
      <w:r>
        <w:rPr>
          <w:i/>
          <w:color w:val="4F5154"/>
        </w:rPr>
        <w:t>Expenses:</w:t>
      </w:r>
      <w:r>
        <w:rPr>
          <w:b w:val="0"/>
          <w:i w:val="0"/>
        </w:rPr>
      </w:r>
    </w:p>
    <w:p>
      <w:pPr>
        <w:pStyle w:val="BodyText"/>
        <w:spacing w:line="220" w:lineRule="exact" w:before="167"/>
        <w:ind w:right="345"/>
        <w:jc w:val="left"/>
      </w:pPr>
      <w:r>
        <w:rPr>
          <w:color w:val="4F5154"/>
          <w:spacing w:val="-1"/>
        </w:rPr>
        <w:t>Research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</w:rPr>
        <w:t>expenditures.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anticipate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7"/>
        </w:rPr>
        <w:t> </w:t>
      </w:r>
      <w:r>
        <w:rPr>
          <w:color w:val="4F5154"/>
        </w:rPr>
        <w:t>research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expenditures</w:t>
      </w:r>
      <w:r>
        <w:rPr>
          <w:color w:val="4F5154"/>
          <w:spacing w:val="-7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constitute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percentage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revenues,</w:t>
      </w:r>
      <w:r>
        <w:rPr>
          <w:color w:val="4F5154"/>
          <w:spacing w:val="-7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judgment,</w:t>
      </w:r>
      <w:r>
        <w:rPr>
          <w:color w:val="4F5154"/>
          <w:spacing w:val="-5"/>
        </w:rPr>
        <w:t> </w:t>
      </w:r>
      <w:r>
        <w:rPr>
          <w:color w:val="4F5154"/>
        </w:rPr>
        <w:t>they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essential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maintaining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11"/>
        </w:rPr>
        <w:t> </w:t>
      </w:r>
      <w:r>
        <w:rPr>
          <w:color w:val="4F5154"/>
        </w:rPr>
        <w:t>competitive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position.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67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4094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28.7pt;height:2.3pt;mso-position-horizontal-relative:char;mso-position-vertical-relative:line" coordorigin="0,0" coordsize="6574,46">
            <v:group style="position:absolute;left:23;top:23;width:6528;height:2" coordorigin="23,23" coordsize="6528,2">
              <v:shape style="position:absolute;left:23;top:23;width:6528;height:2" coordorigin="23,23" coordsize="6528,0" path="m23,23l6551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383" w:val="left" w:leader="none"/>
        </w:tabs>
        <w:spacing w:before="77"/>
        <w:ind w:left="53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79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16.839996pt;margin-top:-8.558227pt;width:322.1pt;height:30.95pt;mso-position-horizontal-relative:page;mso-position-vertical-relative:paragraph;z-index:1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4"/>
                    <w:gridCol w:w="394"/>
                    <w:gridCol w:w="505"/>
                    <w:gridCol w:w="440"/>
                    <w:gridCol w:w="665"/>
                    <w:gridCol w:w="479"/>
                    <w:gridCol w:w="564"/>
                    <w:gridCol w:w="394"/>
                    <w:gridCol w:w="505"/>
                    <w:gridCol w:w="373"/>
                    <w:gridCol w:w="665"/>
                    <w:gridCol w:w="412"/>
                    <w:gridCol w:w="480"/>
                  </w:tblGrid>
                  <w:tr>
                    <w:trPr>
                      <w:trHeight w:val="262" w:hRule="exact"/>
                    </w:trPr>
                    <w:tc>
                      <w:tcPr>
                        <w:tcW w:w="146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0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Constant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3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Constant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5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Actual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Actual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98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4.5pt;height:2.3pt;mso-position-horizontal-relative:char;mso-position-vertical-relative:line" coordorigin="0,0" coordsize="2890,46">
            <v:group style="position:absolute;left:23;top:23;width:2844;height:2" coordorigin="23,23" coordsize="2844,2">
              <v:shape style="position:absolute;left:23;top:23;width:2844;height:2" coordorigin="23,23" coordsize="2844,0" path="m23,23l286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tabs>
          <w:tab w:pos="4116" w:val="left" w:leader="none"/>
          <w:tab w:pos="5376" w:val="left" w:leader="none"/>
          <w:tab w:pos="6480" w:val="left" w:leader="none"/>
          <w:tab w:pos="7164" w:val="left" w:leader="none"/>
          <w:tab w:pos="8391" w:val="left" w:leader="none"/>
          <w:tab w:pos="9430" w:val="left" w:leader="none"/>
          <w:tab w:pos="10078" w:val="left" w:leader="none"/>
        </w:tabs>
        <w:spacing w:line="240" w:lineRule="auto" w:before="74"/>
        <w:ind w:left="1003" w:right="398"/>
        <w:jc w:val="left"/>
      </w:pPr>
      <w:r>
        <w:rPr>
          <w:color w:val="4F5154"/>
          <w:spacing w:val="-1"/>
        </w:rPr>
        <w:t>Research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development</w:t>
        <w:tab/>
      </w:r>
      <w:r>
        <w:rPr>
          <w:color w:val="4F5154"/>
          <w:spacing w:val="-1"/>
          <w:w w:val="95"/>
        </w:rPr>
        <w:t>$1,076</w:t>
        <w:tab/>
        <w:t>(6)%</w:t>
        <w:tab/>
        <w:t>(5)%</w:t>
        <w:tab/>
        <w:t>$1,139</w:t>
        <w:tab/>
      </w:r>
      <w:r>
        <w:rPr>
          <w:color w:val="4F5154"/>
          <w:w w:val="95"/>
        </w:rPr>
        <w:t>13%</w:t>
        <w:tab/>
        <w:t>14%</w:t>
        <w:tab/>
      </w:r>
      <w:r>
        <w:rPr>
          <w:color w:val="4F5154"/>
        </w:rPr>
        <w:t>$1,010</w:t>
      </w:r>
      <w:r>
        <w:rPr/>
      </w:r>
    </w:p>
    <w:p>
      <w:pPr>
        <w:spacing w:line="227" w:lineRule="exact" w:before="111"/>
        <w:ind w:left="1003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Percent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of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Total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Revenues:</w:t>
      </w:r>
      <w:r>
        <w:rPr>
          <w:rFonts w:ascii="Times New Roman"/>
          <w:sz w:val="20"/>
        </w:rPr>
      </w:r>
    </w:p>
    <w:p>
      <w:pPr>
        <w:pStyle w:val="BodyText"/>
        <w:tabs>
          <w:tab w:pos="4467" w:val="left" w:leader="none"/>
          <w:tab w:pos="7515" w:val="left" w:leader="none"/>
          <w:tab w:pos="10428" w:val="left" w:leader="none"/>
        </w:tabs>
        <w:spacing w:line="227" w:lineRule="exact"/>
        <w:ind w:left="1003" w:right="398"/>
        <w:jc w:val="left"/>
      </w:pPr>
      <w:r>
        <w:rPr>
          <w:color w:val="4F5154"/>
          <w:spacing w:val="-1"/>
        </w:rPr>
        <w:t>Research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development</w:t>
        <w:tab/>
      </w:r>
      <w:r>
        <w:rPr>
          <w:color w:val="4F5154"/>
          <w:w w:val="95"/>
        </w:rPr>
        <w:t>11%</w:t>
        <w:tab/>
        <w:t>10%</w:t>
        <w:tab/>
      </w:r>
      <w:r>
        <w:rPr>
          <w:color w:val="4F5154"/>
        </w:rPr>
        <w:t>10%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59"/>
        <w:ind w:right="398"/>
        <w:jc w:val="left"/>
      </w:pPr>
      <w:r>
        <w:rPr>
          <w:color w:val="4F5154"/>
          <w:spacing w:val="-1"/>
          <w:w w:val="95"/>
        </w:rPr>
        <w:t>(1)</w:t>
        <w:tab/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169"/>
        <w:ind w:right="332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</w:rPr>
        <w:t>Although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research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development</w:t>
      </w:r>
      <w:r>
        <w:rPr>
          <w:color w:val="4F5154"/>
          <w:spacing w:val="-7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</w:rPr>
        <w:t>12%,</w:t>
      </w:r>
      <w:r>
        <w:rPr>
          <w:color w:val="4F5154"/>
          <w:spacing w:val="-8"/>
        </w:rPr>
        <w:t> </w:t>
      </w:r>
      <w:r>
        <w:rPr>
          <w:color w:val="4F5154"/>
        </w:rPr>
        <w:t>expenditures</w:t>
      </w:r>
      <w:r>
        <w:rPr>
          <w:color w:val="4F5154"/>
          <w:spacing w:val="-8"/>
        </w:rPr>
        <w:t> </w:t>
      </w:r>
      <w:r>
        <w:rPr>
          <w:color w:val="4F5154"/>
        </w:rPr>
        <w:t>decreased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9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hiring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India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China</w:t>
      </w:r>
      <w:r>
        <w:rPr>
          <w:color w:val="4F5154"/>
          <w:spacing w:val="-7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elimination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discretionary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8"/>
        </w:rPr>
        <w:t> </w:t>
      </w:r>
      <w:r>
        <w:rPr>
          <w:color w:val="4F5154"/>
        </w:rPr>
        <w:t>bonuses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tighter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controls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8"/>
        </w:rPr>
        <w:t> </w:t>
      </w:r>
      <w:r>
        <w:rPr>
          <w:color w:val="4F5154"/>
        </w:rPr>
        <w:t>spending.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169"/>
        <w:ind w:right="332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research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attributed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both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technology</w:t>
      </w:r>
      <w:r>
        <w:rPr>
          <w:color w:val="4F5154"/>
          <w:spacing w:val="-8"/>
        </w:rPr>
        <w:t> </w:t>
      </w:r>
      <w:r>
        <w:rPr>
          <w:color w:val="4F5154"/>
        </w:rPr>
        <w:t>development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9"/>
        </w:rPr>
        <w:t> </w:t>
      </w:r>
      <w:r>
        <w:rPr>
          <w:color w:val="4F5154"/>
        </w:rPr>
        <w:t>development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areas.</w:t>
      </w:r>
      <w:r>
        <w:rPr/>
      </w:r>
    </w:p>
    <w:p>
      <w:pPr>
        <w:pStyle w:val="Heading2"/>
        <w:spacing w:line="240" w:lineRule="auto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General</w:t>
      </w:r>
      <w:r>
        <w:rPr>
          <w:i/>
          <w:color w:val="4F5154"/>
          <w:spacing w:val="-11"/>
        </w:rPr>
        <w:t> </w:t>
      </w:r>
      <w:r>
        <w:rPr>
          <w:i/>
          <w:color w:val="4F5154"/>
        </w:rPr>
        <w:t>and</w:t>
      </w:r>
      <w:r>
        <w:rPr>
          <w:i/>
          <w:color w:val="4F5154"/>
          <w:spacing w:val="-9"/>
        </w:rPr>
        <w:t> </w:t>
      </w:r>
      <w:r>
        <w:rPr>
          <w:i/>
          <w:color w:val="4F5154"/>
          <w:spacing w:val="-1"/>
        </w:rPr>
        <w:t>Administrative</w:t>
      </w:r>
      <w:r>
        <w:rPr>
          <w:i/>
          <w:color w:val="4F5154"/>
          <w:spacing w:val="-10"/>
        </w:rPr>
        <w:t> </w:t>
      </w:r>
      <w:r>
        <w:rPr>
          <w:i/>
          <w:color w:val="4F5154"/>
        </w:rPr>
        <w:t>Expenses:</w:t>
      </w:r>
      <w:r>
        <w:rPr>
          <w:b w:val="0"/>
          <w:i w:val="0"/>
        </w:rPr>
      </w:r>
    </w:p>
    <w:p>
      <w:pPr>
        <w:pStyle w:val="BodyText"/>
        <w:spacing w:line="224" w:lineRule="exact" w:before="164"/>
        <w:ind w:right="219"/>
        <w:jc w:val="left"/>
      </w:pPr>
      <w:r>
        <w:rPr>
          <w:color w:val="4F5154"/>
        </w:rPr>
        <w:t>General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administrative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8"/>
        </w:rPr>
        <w:t> </w:t>
      </w:r>
      <w:r>
        <w:rPr>
          <w:color w:val="4F5154"/>
        </w:rPr>
        <w:t>consist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personnel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</w:rPr>
        <w:t>expenditures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</w:rPr>
        <w:t>technology,</w:t>
      </w:r>
      <w:r>
        <w:rPr>
          <w:color w:val="4F5154"/>
          <w:spacing w:val="-9"/>
        </w:rPr>
        <w:t> </w:t>
      </w:r>
      <w:r>
        <w:rPr>
          <w:color w:val="4F5154"/>
        </w:rPr>
        <w:t>finance,</w:t>
      </w:r>
      <w:r>
        <w:rPr>
          <w:color w:val="4F5154"/>
          <w:spacing w:val="-8"/>
        </w:rPr>
        <w:t> </w:t>
      </w:r>
      <w:r>
        <w:rPr>
          <w:color w:val="4F5154"/>
        </w:rPr>
        <w:t>legal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human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resources</w:t>
      </w:r>
      <w:r>
        <w:rPr>
          <w:color w:val="4F5154"/>
          <w:spacing w:val="-12"/>
        </w:rPr>
        <w:t> </w:t>
      </w:r>
      <w:r>
        <w:rPr>
          <w:color w:val="4F5154"/>
        </w:rPr>
        <w:t>support</w:t>
      </w:r>
      <w:r>
        <w:rPr>
          <w:color w:val="4F5154"/>
          <w:spacing w:val="-11"/>
        </w:rPr>
        <w:t> </w:t>
      </w:r>
      <w:r>
        <w:rPr>
          <w:color w:val="4F5154"/>
        </w:rPr>
        <w:t>functions.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6907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446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10.2pt;height:2.4pt;mso-position-horizontal-relative:char;mso-position-vertical-relative:line" coordorigin="0,0" coordsize="6204,48">
            <v:group style="position:absolute;left:24;top:24;width:6156;height:2" coordorigin="24,24" coordsize="6156,2">
              <v:shape style="position:absolute;left:24;top:24;width:6156;height:2" coordorigin="24,24" coordsize="6156,0" path="m24,24l618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446" w:val="left" w:leader="none"/>
        </w:tabs>
        <w:spacing w:before="77"/>
        <w:ind w:left="557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79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35.439987pt;margin-top:-8.678117pt;width:307.8pt;height:31.2pt;mso-position-horizontal-relative:page;mso-position-vertical-relative:paragraph;z-index:1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385"/>
                    <w:gridCol w:w="505"/>
                    <w:gridCol w:w="431"/>
                    <w:gridCol w:w="665"/>
                    <w:gridCol w:w="470"/>
                    <w:gridCol w:w="415"/>
                    <w:gridCol w:w="385"/>
                    <w:gridCol w:w="505"/>
                    <w:gridCol w:w="431"/>
                    <w:gridCol w:w="665"/>
                    <w:gridCol w:w="470"/>
                    <w:gridCol w:w="415"/>
                  </w:tblGrid>
                  <w:tr>
                    <w:trPr>
                      <w:trHeight w:val="263" w:hRule="exact"/>
                    </w:trPr>
                    <w:tc>
                      <w:tcPr>
                        <w:tcW w:w="130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1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Constant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1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Constant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Actual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Actual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98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63.7pt;height:2.4pt;mso-position-horizontal-relative:char;mso-position-vertical-relative:line" coordorigin="0,0" coordsize="3274,48">
            <v:group style="position:absolute;left:24;top:24;width:3226;height:2" coordorigin="24,24" coordsize="3226,2">
              <v:shape style="position:absolute;left:24;top:24;width:3226;height:2" coordorigin="24,24" coordsize="3226,0" path="m24,24l3249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tabs>
          <w:tab w:pos="4488" w:val="left" w:leader="none"/>
          <w:tab w:pos="5491" w:val="left" w:leader="none"/>
          <w:tab w:pos="6684" w:val="left" w:leader="none"/>
          <w:tab w:pos="7359" w:val="left" w:leader="none"/>
          <w:tab w:pos="8460" w:val="left" w:leader="none"/>
          <w:tab w:pos="9555" w:val="left" w:leader="none"/>
          <w:tab w:pos="10229" w:val="left" w:leader="none"/>
        </w:tabs>
        <w:spacing w:line="240" w:lineRule="auto" w:before="74"/>
        <w:ind w:left="1003" w:right="398"/>
        <w:jc w:val="left"/>
      </w:pPr>
      <w:r>
        <w:rPr>
          <w:color w:val="4F5154"/>
        </w:rPr>
        <w:t>General</w:t>
      </w:r>
      <w:r>
        <w:rPr>
          <w:color w:val="4F5154"/>
          <w:spacing w:val="-11"/>
        </w:rPr>
        <w:t> </w:t>
      </w:r>
      <w:r>
        <w:rPr>
          <w:color w:val="4F5154"/>
        </w:rPr>
        <w:t>and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administrative</w:t>
        <w:tab/>
      </w:r>
      <w:r>
        <w:rPr>
          <w:color w:val="4F5154"/>
          <w:w w:val="95"/>
        </w:rPr>
        <w:t>$411</w:t>
        <w:tab/>
      </w:r>
      <w:r>
        <w:rPr>
          <w:color w:val="4F5154"/>
          <w:spacing w:val="-1"/>
          <w:w w:val="95"/>
        </w:rPr>
        <w:t>(10)%</w:t>
        <w:tab/>
        <w:t>(8)%</w:t>
        <w:tab/>
      </w:r>
      <w:r>
        <w:rPr>
          <w:color w:val="4F5154"/>
          <w:w w:val="95"/>
        </w:rPr>
        <w:t>$457</w:t>
        <w:tab/>
      </w:r>
      <w:r>
        <w:rPr>
          <w:color w:val="4F5154"/>
          <w:spacing w:val="-1"/>
          <w:w w:val="95"/>
        </w:rPr>
        <w:t>(5)%</w:t>
        <w:tab/>
        <w:t>(2)%</w:t>
        <w:tab/>
      </w:r>
      <w:r>
        <w:rPr>
          <w:color w:val="4F5154"/>
        </w:rPr>
        <w:t>$481</w:t>
      </w:r>
      <w:r>
        <w:rPr/>
      </w:r>
    </w:p>
    <w:p>
      <w:pPr>
        <w:spacing w:line="225" w:lineRule="exact" w:before="113"/>
        <w:ind w:left="1003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Percent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of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Total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Revenues:</w:t>
      </w:r>
      <w:r>
        <w:rPr>
          <w:rFonts w:ascii="Times New Roman"/>
          <w:sz w:val="20"/>
        </w:rPr>
      </w:r>
    </w:p>
    <w:p>
      <w:pPr>
        <w:pStyle w:val="BodyText"/>
        <w:tabs>
          <w:tab w:pos="4788" w:val="left" w:leader="none"/>
          <w:tab w:pos="7659" w:val="left" w:leader="none"/>
          <w:tab w:pos="10529" w:val="left" w:leader="none"/>
        </w:tabs>
        <w:spacing w:line="225" w:lineRule="exact"/>
        <w:ind w:left="1003" w:right="398"/>
        <w:jc w:val="left"/>
      </w:pPr>
      <w:r>
        <w:rPr>
          <w:color w:val="4F5154"/>
        </w:rPr>
        <w:t>General</w:t>
      </w:r>
      <w:r>
        <w:rPr>
          <w:color w:val="4F5154"/>
          <w:spacing w:val="-11"/>
        </w:rPr>
        <w:t> </w:t>
      </w:r>
      <w:r>
        <w:rPr>
          <w:color w:val="4F5154"/>
        </w:rPr>
        <w:t>and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administrative</w:t>
        <w:tab/>
      </w:r>
      <w:r>
        <w:rPr>
          <w:color w:val="4F5154"/>
          <w:w w:val="95"/>
        </w:rPr>
        <w:t>4%</w:t>
        <w:tab/>
        <w:t>4%</w:t>
        <w:tab/>
      </w:r>
      <w:r>
        <w:rPr>
          <w:color w:val="4F5154"/>
        </w:rPr>
        <w:t>5%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59"/>
        <w:ind w:right="398"/>
        <w:jc w:val="left"/>
      </w:pPr>
      <w:r>
        <w:rPr>
          <w:color w:val="4F5154"/>
          <w:spacing w:val="-1"/>
          <w:w w:val="95"/>
        </w:rPr>
        <w:t>(1)</w:t>
        <w:tab/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169"/>
        <w:ind w:right="937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General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administrative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8"/>
        </w:rPr>
        <w:t> </w:t>
      </w:r>
      <w:r>
        <w:rPr>
          <w:color w:val="4F5154"/>
        </w:rPr>
        <w:t>decreased</w:t>
      </w:r>
      <w:r>
        <w:rPr>
          <w:color w:val="4F5154"/>
          <w:spacing w:val="-8"/>
        </w:rPr>
        <w:t> </w:t>
      </w:r>
      <w:r>
        <w:rPr>
          <w:color w:val="4F5154"/>
        </w:rPr>
        <w:t>primarily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expenditures</w:t>
      </w:r>
      <w:r>
        <w:rPr>
          <w:color w:val="4F5154"/>
          <w:spacing w:val="-8"/>
        </w:rPr>
        <w:t> </w:t>
      </w:r>
      <w:r>
        <w:rPr>
          <w:color w:val="4F5154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elimination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7"/>
        </w:rPr>
        <w:t> </w:t>
      </w:r>
      <w:r>
        <w:rPr>
          <w:color w:val="4F5154"/>
        </w:rPr>
        <w:t>bonuses</w:t>
      </w:r>
      <w:r>
        <w:rPr>
          <w:color w:val="4F5154"/>
          <w:spacing w:val="-7"/>
        </w:rPr>
        <w:t> </w:t>
      </w:r>
      <w:r>
        <w:rPr>
          <w:color w:val="4F5154"/>
        </w:rPr>
        <w:t>previously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discussed,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well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savings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productivity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efficiencies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controls.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3507" w:val="left" w:leader="none"/>
        </w:tabs>
        <w:spacing w:line="220" w:lineRule="exact"/>
        <w:ind w:right="892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combination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favorable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fluctuations</w:t>
      </w:r>
      <w:r>
        <w:rPr>
          <w:color w:val="4F5154"/>
          <w:spacing w:val="-8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increased</w:t>
      </w:r>
      <w:r>
        <w:rPr>
          <w:color w:val="4F5154"/>
          <w:spacing w:val="-7"/>
        </w:rPr>
        <w:t> </w:t>
      </w:r>
      <w:r>
        <w:rPr>
          <w:color w:val="4F5154"/>
        </w:rPr>
        <w:t>productivity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controls</w:t>
      </w:r>
      <w:r>
        <w:rPr>
          <w:color w:val="4F5154"/>
          <w:spacing w:val="-7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</w:rPr>
        <w:t>levels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</w:rPr>
        <w:t>expenditures.</w:t>
      </w:r>
      <w:r>
        <w:rPr/>
      </w:r>
    </w:p>
    <w:p>
      <w:pPr>
        <w:pStyle w:val="Heading2"/>
        <w:spacing w:line="240" w:lineRule="auto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</w:rPr>
        <w:t>Net</w:t>
      </w:r>
      <w:r>
        <w:rPr>
          <w:i/>
          <w:color w:val="4F5154"/>
          <w:spacing w:val="-7"/>
        </w:rPr>
        <w:t> </w:t>
      </w:r>
      <w:r>
        <w:rPr>
          <w:i/>
          <w:color w:val="4F5154"/>
          <w:spacing w:val="-1"/>
        </w:rPr>
        <w:t>Investment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Gains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(Losses)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Related</w:t>
      </w:r>
      <w:r>
        <w:rPr>
          <w:i/>
          <w:color w:val="4F5154"/>
          <w:spacing w:val="-8"/>
        </w:rPr>
        <w:t> </w:t>
      </w:r>
      <w:r>
        <w:rPr>
          <w:i/>
          <w:color w:val="4F5154"/>
          <w:spacing w:val="-1"/>
        </w:rPr>
        <w:t>to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Equity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Securities:</w:t>
      </w:r>
      <w:r>
        <w:rPr>
          <w:b w:val="0"/>
          <w:i w:val="0"/>
        </w:rPr>
      </w:r>
    </w:p>
    <w:p>
      <w:pPr>
        <w:pStyle w:val="BodyText"/>
        <w:spacing w:line="220" w:lineRule="exact" w:before="167"/>
        <w:ind w:right="219"/>
        <w:jc w:val="left"/>
      </w:pP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gains</w:t>
      </w:r>
      <w:r>
        <w:rPr>
          <w:color w:val="4F5154"/>
          <w:spacing w:val="-6"/>
        </w:rPr>
        <w:t> </w:t>
      </w:r>
      <w:r>
        <w:rPr>
          <w:color w:val="4F5154"/>
        </w:rPr>
        <w:t>(losses)</w:t>
      </w:r>
      <w:r>
        <w:rPr>
          <w:color w:val="4F5154"/>
          <w:spacing w:val="-6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losses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gains</w:t>
      </w:r>
      <w:r>
        <w:rPr>
          <w:color w:val="4F5154"/>
          <w:spacing w:val="-6"/>
        </w:rPr>
        <w:t> </w:t>
      </w:r>
      <w:r>
        <w:rPr>
          <w:color w:val="4F5154"/>
        </w:rPr>
        <w:t>(losses)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marketable</w:t>
      </w:r>
      <w:r>
        <w:rPr>
          <w:color w:val="4F5154"/>
          <w:spacing w:val="-17"/>
        </w:rPr>
        <w:t> </w:t>
      </w:r>
      <w:r>
        <w:rPr>
          <w:color w:val="4F5154"/>
          <w:spacing w:val="-1"/>
        </w:rPr>
        <w:t>securities.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08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464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09.350pt;height:2.3pt;mso-position-horizontal-relative:char;mso-position-vertical-relative:line" coordorigin="0,0" coordsize="6187,46">
            <v:group style="position:absolute;left:23;top:23;width:6142;height:2" coordorigin="23,23" coordsize="6142,2">
              <v:shape style="position:absolute;left:23;top:23;width:6142;height:2" coordorigin="23,23" coordsize="6142,0" path="m23,23l6164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578" w:val="left" w:leader="none"/>
        </w:tabs>
        <w:spacing w:before="77"/>
        <w:ind w:left="5839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182" w:val="left" w:leader="none"/>
        </w:tabs>
        <w:spacing w:line="40" w:lineRule="atLeast"/>
        <w:ind w:left="544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91.9pt;height:2.4pt;mso-position-horizontal-relative:char;mso-position-vertical-relative:line" coordorigin="0,0" coordsize="1838,48">
            <v:group style="position:absolute;left:24;top:24;width:1791;height:2" coordorigin="24,24" coordsize="1791,2">
              <v:shape style="position:absolute;left:24;top:24;width:1791;height:2" coordorigin="24,24" coordsize="1791,0" path="m24,24l181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91.8pt;height:2.4pt;mso-position-horizontal-relative:char;mso-position-vertical-relative:line" coordorigin="0,0" coordsize="1836,48">
            <v:group style="position:absolute;left:24;top:24;width:1788;height:2" coordorigin="24,24" coordsize="1788,2">
              <v:shape style="position:absolute;left:24;top:24;width:1788;height:2" coordorigin="24,24" coordsize="1788,0" path="m24,24l1812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tabs>
          <w:tab w:pos="4750" w:val="left" w:leader="none"/>
          <w:tab w:pos="5580" w:val="left" w:leader="none"/>
          <w:tab w:pos="6521" w:val="left" w:leader="none"/>
          <w:tab w:pos="7539" w:val="left" w:leader="none"/>
          <w:tab w:pos="8319" w:val="left" w:leader="none"/>
          <w:tab w:pos="9259" w:val="left" w:leader="none"/>
          <w:tab w:pos="10368" w:val="left" w:leader="none"/>
        </w:tabs>
        <w:spacing w:before="80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  <w:t>Actual</w:t>
        <w:tab/>
        <w:t>Constant</w:t>
        <w:tab/>
        <w:t>2001</w:t>
        <w:tab/>
        <w:t>Actual</w:t>
        <w:tab/>
        <w:t>Constant</w:t>
        <w:tab/>
      </w:r>
      <w:r>
        <w:rPr>
          <w:rFonts w:ascii="Times New Roman"/>
          <w:b/>
          <w:color w:val="4F5154"/>
          <w:sz w:val="15"/>
        </w:rPr>
        <w:t>2000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4645" w:val="left" w:leader="none"/>
          <w:tab w:pos="5441" w:val="left" w:leader="none"/>
          <w:tab w:pos="6365" w:val="left" w:leader="none"/>
          <w:tab w:pos="7484" w:val="left" w:leader="none"/>
          <w:tab w:pos="8182" w:val="left" w:leader="none"/>
          <w:tab w:pos="9104" w:val="left" w:leader="none"/>
          <w:tab w:pos="10222" w:val="left" w:leader="none"/>
        </w:tabs>
        <w:spacing w:line="40" w:lineRule="atLeast"/>
        <w:ind w:left="98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173.05pt;height:2.4pt;mso-position-horizontal-relative:char;mso-position-vertical-relative:line" coordorigin="0,0" coordsize="3461,48">
            <v:group style="position:absolute;left:24;top:24;width:3413;height:2" coordorigin="24,24" coordsize="3413,2">
              <v:shape style="position:absolute;left:24;top:24;width:3413;height:2" coordorigin="24,24" coordsize="3413,0" path="m24,24l3437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6.4pt;height:2.4pt;mso-position-horizontal-relative:char;mso-position-vertical-relative:line" coordorigin="0,0" coordsize="528,48">
            <v:group style="position:absolute;left:24;top:24;width:480;height:2" coordorigin="24,24" coordsize="480,2">
              <v:shape style="position:absolute;left:24;top:24;width:480;height:2" coordorigin="24,24" coordsize="480,0" path="m24,24l50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6pt;height:2.4pt;mso-position-horizontal-relative:char;mso-position-vertical-relative:line" coordorigin="0,0" coordsize="720,48">
            <v:group style="position:absolute;left:24;top:24;width:672;height:2" coordorigin="24,24" coordsize="672,2">
              <v:shape style="position:absolute;left:24;top:24;width:672;height:2" coordorigin="24,24" coordsize="672,0" path="m24,24l69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5.7pt;height:2.4pt;mso-position-horizontal-relative:char;mso-position-vertical-relative:line" coordorigin="0,0" coordsize="914,48">
            <v:group style="position:absolute;left:24;top:24;width:867;height:2" coordorigin="24,24" coordsize="867,2">
              <v:shape style="position:absolute;left:24;top:24;width:867;height:2" coordorigin="24,24" coordsize="867,0" path="m24,24l89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1.5pt;height:2.4pt;mso-position-horizontal-relative:char;mso-position-vertical-relative:line" coordorigin="0,0" coordsize="430,48">
            <v:group style="position:absolute;left:24;top:24;width:382;height:2" coordorigin="24,24" coordsize="382,2">
              <v:shape style="position:absolute;left:24;top:24;width:382;height:2" coordorigin="24,24" coordsize="382,0" path="m24,24l405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6pt;height:2.4pt;mso-position-horizontal-relative:char;mso-position-vertical-relative:line" coordorigin="0,0" coordsize="720,48">
            <v:group style="position:absolute;left:24;top:24;width:672;height:2" coordorigin="24,24" coordsize="672,2">
              <v:shape style="position:absolute;left:24;top:24;width:672;height:2" coordorigin="24,24" coordsize="672,0" path="m24,24l69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5.7pt;height:2.4pt;mso-position-horizontal-relative:char;mso-position-vertical-relative:line" coordorigin="0,0" coordsize="914,48">
            <v:group style="position:absolute;left:24;top:24;width:867;height:2" coordorigin="24,24" coordsize="867,2">
              <v:shape style="position:absolute;left:24;top:24;width:867;height:2" coordorigin="24,24" coordsize="867,0" path="m24,24l89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0.6pt;height:2.4pt;mso-position-horizontal-relative:char;mso-position-vertical-relative:line" coordorigin="0,0" coordsize="612,48">
            <v:group style="position:absolute;left:24;top:24;width:564;height:2" coordorigin="24,24" coordsize="564,2">
              <v:shape style="position:absolute;left:24;top:24;width:564;height:2" coordorigin="24,24" coordsize="564,0" path="m24,24l58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4668" w:val="left" w:leader="none"/>
          <w:tab w:pos="6022" w:val="left" w:leader="none"/>
          <w:tab w:pos="7140" w:val="left" w:leader="none"/>
          <w:tab w:pos="7507" w:val="left" w:leader="none"/>
          <w:tab w:pos="7673" w:val="left" w:leader="none"/>
          <w:tab w:pos="8763" w:val="left" w:leader="none"/>
          <w:tab w:pos="9881" w:val="left" w:leader="none"/>
          <w:tab w:pos="10246" w:val="left" w:leader="none"/>
          <w:tab w:pos="10596" w:val="left" w:leader="none"/>
          <w:tab w:pos="10794" w:val="right" w:leader="none"/>
        </w:tabs>
        <w:spacing w:line="224" w:lineRule="exact" w:before="82"/>
        <w:ind w:left="1003" w:right="1023"/>
        <w:jc w:val="left"/>
      </w:pPr>
      <w:r>
        <w:rPr>
          <w:color w:val="4F5154"/>
        </w:rPr>
        <w:t>Other</w:t>
      </w:r>
      <w:r>
        <w:rPr>
          <w:color w:val="4F5154"/>
          <w:spacing w:val="-10"/>
        </w:rPr>
        <w:t> </w:t>
      </w:r>
      <w:r>
        <w:rPr>
          <w:color w:val="4F5154"/>
        </w:rPr>
        <w:t>equity</w:t>
      </w:r>
      <w:r>
        <w:rPr>
          <w:color w:val="4F5154"/>
          <w:spacing w:val="-10"/>
        </w:rPr>
        <w:t> </w:t>
      </w:r>
      <w:r>
        <w:rPr>
          <w:color w:val="4F5154"/>
        </w:rPr>
        <w:t>securities</w:t>
        <w:tab/>
        <w:t>$</w:t>
      </w:r>
      <w:r>
        <w:rPr>
          <w:color w:val="4F5154"/>
          <w:spacing w:val="45"/>
        </w:rPr>
        <w:t> </w:t>
      </w:r>
      <w:r>
        <w:rPr>
          <w:color w:val="4F5154"/>
        </w:rPr>
        <w:t>(71)</w:t>
        <w:tab/>
      </w:r>
      <w:r>
        <w:rPr>
          <w:color w:val="4F5154"/>
          <w:w w:val="95"/>
        </w:rPr>
        <w:t>*</w:t>
        <w:tab/>
        <w:t>*</w:t>
        <w:tab/>
      </w:r>
      <w:r>
        <w:rPr>
          <w:color w:val="4F5154"/>
          <w:spacing w:val="-1"/>
          <w:w w:val="95"/>
        </w:rPr>
        <w:t>$(17)</w:t>
        <w:tab/>
      </w:r>
      <w:r>
        <w:rPr>
          <w:color w:val="4F5154"/>
          <w:w w:val="95"/>
        </w:rPr>
        <w:t>*</w:t>
        <w:tab/>
        <w:t>*</w:t>
        <w:tab/>
        <w:t>$</w:t>
        <w:tab/>
      </w:r>
      <w:r>
        <w:rPr>
          <w:color w:val="4F5154"/>
          <w:spacing w:val="-1"/>
          <w:w w:val="95"/>
        </w:rPr>
        <w:t>39</w:t>
      </w:r>
      <w:r>
        <w:rPr>
          <w:color w:val="4F5154"/>
          <w:spacing w:val="27"/>
          <w:w w:val="99"/>
        </w:rPr>
        <w:t> </w:t>
      </w:r>
      <w:r>
        <w:rPr>
          <w:color w:val="4F5154"/>
          <w:spacing w:val="-1"/>
        </w:rPr>
        <w:t>Liberate Technologies</w:t>
        <w:tab/>
      </w:r>
      <w:r>
        <w:rPr>
          <w:color w:val="4F5154"/>
        </w:rPr>
        <w:t>(173)</w:t>
        <w:tab/>
      </w:r>
      <w:r>
        <w:rPr>
          <w:color w:val="4F5154"/>
          <w:w w:val="95"/>
        </w:rPr>
        <w:t>*</w:t>
        <w:tab/>
        <w:t>*</w:t>
        <w:tab/>
        <w:tab/>
        <w:t>—</w:t>
        <w:tab/>
        <w:t>*</w:t>
        <w:tab/>
      </w:r>
      <w:r>
        <w:rPr>
          <w:color w:val="4F5154"/>
        </w:rPr>
        <w:t>*</w:t>
      </w:r>
      <w:r>
        <w:rPr>
          <w:color w:val="4F5154"/>
          <w:w w:val="99"/>
        </w:rPr>
        <w:t> </w:t>
      </w:r>
      <w:r>
        <w:rPr>
          <w:color w:val="4F5154"/>
        </w:rPr>
        <w:tab/>
        <w:tab/>
      </w:r>
      <w:r>
        <w:rPr>
          <w:color w:val="4F5154"/>
        </w:rPr>
        <w:t> 432</w:t>
      </w:r>
      <w:r>
        <w:rPr/>
      </w:r>
    </w:p>
    <w:p>
      <w:pPr>
        <w:pStyle w:val="BodyText"/>
        <w:tabs>
          <w:tab w:pos="4935" w:val="left" w:leader="none"/>
          <w:tab w:pos="6022" w:val="left" w:leader="none"/>
          <w:tab w:pos="7140" w:val="left" w:leader="none"/>
          <w:tab w:pos="7673" w:val="left" w:leader="none"/>
          <w:tab w:pos="8763" w:val="left" w:leader="none"/>
          <w:tab w:pos="9881" w:val="left" w:leader="none"/>
          <w:tab w:pos="10344" w:val="left" w:leader="none"/>
        </w:tabs>
        <w:spacing w:line="219" w:lineRule="exact"/>
        <w:ind w:left="1003" w:right="398"/>
        <w:jc w:val="left"/>
      </w:pPr>
      <w:r>
        <w:rPr/>
        <w:pict>
          <v:group style="position:absolute;margin-left:243.25pt;margin-top:15.049778pt;width:27.25pt;height:4.7pt;mso-position-horizontal-relative:page;mso-position-vertical-relative:paragraph;z-index:2368" coordorigin="4865,301" coordsize="545,94">
            <v:group style="position:absolute;left:4889;top:348;width:480;height:2" coordorigin="4889,348" coordsize="480,2">
              <v:shape style="position:absolute;left:4889;top:348;width:480;height:2" coordorigin="4889,348" coordsize="480,0" path="m4889,348l5369,348e" filled="false" stroked="true" strokeweight="2.38pt" strokecolor="#4f5154">
                <v:path arrowok="t"/>
              </v:shape>
            </v:group>
            <v:group style="position:absolute;left:5354;top:325;width:32;height:46" coordorigin="5354,325" coordsize="32,46">
              <v:shape style="position:absolute;left:5354;top:325;width:32;height:46" coordorigin="5354,325" coordsize="32,46" path="m5354,348l5386,348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5.209991pt;margin-top:15.049778pt;width:22.2pt;height:4.7pt;mso-position-horizontal-relative:page;mso-position-vertical-relative:paragraph;z-index:2392" coordorigin="7704,301" coordsize="444,94">
            <v:group style="position:absolute;left:7728;top:348;width:382;height:2" coordorigin="7728,348" coordsize="382,2">
              <v:shape style="position:absolute;left:7728;top:348;width:382;height:2" coordorigin="7728,348" coordsize="382,0" path="m7728,348l8110,348e" filled="false" stroked="true" strokeweight="2.38pt" strokecolor="#4f5154">
                <v:path arrowok="t"/>
              </v:shape>
            </v:group>
            <v:group style="position:absolute;left:8093;top:325;width:32;height:46" coordorigin="8093,325" coordsize="32,46">
              <v:shape style="position:absolute;left:8093;top:325;width:32;height:46" coordorigin="8093,325" coordsize="32,46" path="m8093,348l8124,348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23.320007pt;margin-top:17.379778pt;width:28.2pt;height:.1pt;mso-position-horizontal-relative:page;mso-position-vertical-relative:paragraph;z-index:2416" coordorigin="10466,348" coordsize="564,2">
            <v:shape style="position:absolute;left:10466;top:348;width:564;height:2" coordorigin="10466,348" coordsize="564,0" path="m10466,348l11030,348e" filled="false" stroked="true" strokeweight="2.38pt" strokecolor="#4f5154">
              <v:path arrowok="t"/>
            </v:shape>
            <w10:wrap type="none"/>
          </v:group>
        </w:pict>
      </w: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Japan</w:t>
        <w:tab/>
      </w:r>
      <w:r>
        <w:rPr>
          <w:color w:val="4F5154"/>
          <w:w w:val="95"/>
        </w:rPr>
        <w:t>—</w:t>
        <w:tab/>
        <w:t>*</w:t>
        <w:tab/>
        <w:t>*</w:t>
        <w:tab/>
        <w:t>—</w:t>
        <w:tab/>
        <w:t>*</w:t>
        <w:tab/>
        <w:t>*</w:t>
        <w:tab/>
      </w:r>
      <w:r>
        <w:rPr>
          <w:color w:val="4F5154"/>
          <w:spacing w:val="-1"/>
        </w:rPr>
        <w:t>6,466</w:t>
      </w:r>
      <w:r>
        <w:rPr/>
      </w:r>
    </w:p>
    <w:p>
      <w:pPr>
        <w:pStyle w:val="BodyText"/>
        <w:tabs>
          <w:tab w:pos="4668" w:val="left" w:leader="none"/>
          <w:tab w:pos="6022" w:val="left" w:leader="none"/>
          <w:tab w:pos="7140" w:val="left" w:leader="none"/>
          <w:tab w:pos="7507" w:val="left" w:leader="none"/>
          <w:tab w:pos="8763" w:val="left" w:leader="none"/>
          <w:tab w:pos="9881" w:val="left" w:leader="none"/>
          <w:tab w:pos="10246" w:val="left" w:leader="none"/>
        </w:tabs>
        <w:spacing w:line="240" w:lineRule="auto" w:before="231"/>
        <w:ind w:left="1140" w:right="0"/>
        <w:jc w:val="left"/>
      </w:pPr>
      <w:r>
        <w:rPr>
          <w:color w:val="4F5154"/>
        </w:rPr>
        <w:t>Net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gains/(losses)</w:t>
        <w:tab/>
      </w:r>
      <w:r>
        <w:rPr>
          <w:color w:val="4F5154"/>
          <w:w w:val="95"/>
        </w:rPr>
        <w:t>$(244)</w:t>
        <w:tab/>
        <w:t>*</w:t>
        <w:tab/>
        <w:t>*</w:t>
        <w:tab/>
      </w:r>
      <w:r>
        <w:rPr>
          <w:color w:val="4F5154"/>
          <w:spacing w:val="-1"/>
          <w:w w:val="95"/>
        </w:rPr>
        <w:t>$(17)</w:t>
        <w:tab/>
      </w:r>
      <w:r>
        <w:rPr>
          <w:color w:val="4F5154"/>
          <w:w w:val="95"/>
        </w:rPr>
        <w:t>*</w:t>
        <w:tab/>
        <w:t>*</w:t>
        <w:tab/>
      </w:r>
      <w:r>
        <w:rPr>
          <w:color w:val="4F5154"/>
          <w:spacing w:val="-1"/>
        </w:rPr>
        <w:t>$6,937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7468" w:val="left" w:leader="none"/>
          <w:tab w:pos="10207" w:val="left" w:leader="none"/>
        </w:tabs>
        <w:spacing w:line="70" w:lineRule="atLeast"/>
        <w:ind w:left="4629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15"/>
        </w:rPr>
        <w:pict>
          <v:group style="width:28.8pt;height:7.8pt;mso-position-horizontal-relative:char;mso-position-vertical-relative:line" coordorigin="0,0" coordsize="576,156">
            <v:group style="position:absolute;left:39;top:78;width:480;height:2" coordorigin="39,78" coordsize="480,2">
              <v:shape style="position:absolute;left:39;top:78;width:480;height:2" coordorigin="39,78" coordsize="480,0" path="m39,78l519,78e" filled="false" stroked="true" strokeweight="3.94pt" strokecolor="#4f5154">
                <v:path arrowok="t"/>
              </v:shape>
            </v:group>
            <v:group style="position:absolute;left:505;top:39;width:32;height:77" coordorigin="505,39" coordsize="32,77">
              <v:shape style="position:absolute;left:505;top:39;width:32;height:77" coordorigin="505,39" coordsize="32,77" path="m505,78l536,78e" filled="false" stroked="true" strokeweight="3.94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23.75pt;height:7.8pt;mso-position-horizontal-relative:char;mso-position-vertical-relative:line" coordorigin="0,0" coordsize="475,156">
            <v:group style="position:absolute;left:39;top:78;width:382;height:2" coordorigin="39,78" coordsize="382,2">
              <v:shape style="position:absolute;left:39;top:78;width:382;height:2" coordorigin="39,78" coordsize="382,0" path="m39,78l421,78e" filled="false" stroked="true" strokeweight="3.94pt" strokecolor="#4f5154">
                <v:path arrowok="t"/>
              </v:shape>
            </v:group>
            <v:group style="position:absolute;left:404;top:39;width:32;height:77" coordorigin="404,39" coordsize="32,77">
              <v:shape style="position:absolute;left:404;top:39;width:32;height:77" coordorigin="404,39" coordsize="32,77" path="m404,78l435,78e" filled="false" stroked="true" strokeweight="3.94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position w:val="4"/>
          <w:sz w:val="7"/>
        </w:rPr>
        <w:pict>
          <v:group style="width:32.15pt;height:3.95pt;mso-position-horizontal-relative:char;mso-position-vertical-relative:line" coordorigin="0,0" coordsize="643,79">
            <v:group style="position:absolute;left:39;top:39;width:564;height:2" coordorigin="39,39" coordsize="564,2">
              <v:shape style="position:absolute;left:39;top:39;width:564;height:2" coordorigin="39,39" coordsize="564,0" path="m39,39l603,39e" filled="false" stroked="true" strokeweight="3.94pt" strokecolor="#4f5154">
                <v:path arrowok="t"/>
              </v:shape>
            </v:group>
          </v:group>
        </w:pict>
      </w:r>
      <w:r>
        <w:rPr>
          <w:rFonts w:ascii="Times New Roman"/>
          <w:position w:val="4"/>
          <w:sz w:val="7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4"/>
        </w:numPr>
        <w:tabs>
          <w:tab w:pos="601" w:val="left" w:leader="none"/>
        </w:tabs>
        <w:spacing w:line="240" w:lineRule="auto" w:before="0" w:after="0"/>
        <w:ind w:left="600" w:right="0" w:hanging="460"/>
        <w:jc w:val="left"/>
      </w:pPr>
      <w:r>
        <w:rPr>
          <w:color w:val="4F5154"/>
        </w:rPr>
        <w:t>not</w:t>
      </w:r>
      <w:r>
        <w:rPr>
          <w:color w:val="4F5154"/>
          <w:spacing w:val="-12"/>
        </w:rPr>
        <w:t> </w:t>
      </w:r>
      <w:r>
        <w:rPr>
          <w:color w:val="4F5154"/>
        </w:rPr>
        <w:t>meaningful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165"/>
        <w:ind w:right="345"/>
        <w:jc w:val="left"/>
      </w:pPr>
      <w:r>
        <w:rPr>
          <w:rFonts w:ascii="Times New Roman" w:hAnsi="Times New Roman" w:cs="Times New Roman" w:eastAsia="Times New Roman"/>
          <w:i/>
          <w:color w:val="4F5154"/>
        </w:rPr>
        <w:t>Fiscal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2002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Compared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Fiscal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2001: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losses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impairment</w:t>
      </w:r>
      <w:r>
        <w:rPr>
          <w:color w:val="4F5154"/>
          <w:spacing w:val="-5"/>
        </w:rPr>
        <w:t> </w:t>
      </w:r>
      <w:r>
        <w:rPr>
          <w:color w:val="4F5154"/>
        </w:rPr>
        <w:t>charge</w:t>
      </w:r>
      <w:r>
        <w:rPr>
          <w:color w:val="4F5154"/>
          <w:spacing w:val="-5"/>
        </w:rPr>
        <w:t> </w:t>
      </w:r>
      <w:r>
        <w:rPr>
          <w:color w:val="4F5154"/>
        </w:rPr>
        <w:t>recorded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6"/>
        </w:rPr>
        <w:t> </w:t>
      </w:r>
      <w:r>
        <w:rPr>
          <w:color w:val="4F5154"/>
        </w:rPr>
        <w:t>Technologies.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concluded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investment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temporarily</w:t>
      </w:r>
      <w:r>
        <w:rPr>
          <w:color w:val="4F5154"/>
          <w:spacing w:val="-7"/>
        </w:rPr>
        <w:t> </w:t>
      </w:r>
      <w:r>
        <w:rPr>
          <w:color w:val="4F5154"/>
        </w:rPr>
        <w:t>impaired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4"/>
        </w:rPr>
        <w:t> </w:t>
      </w:r>
      <w:r>
        <w:rPr>
          <w:color w:val="4F5154"/>
        </w:rPr>
        <w:t>exceeded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publicly</w:t>
      </w:r>
      <w:r>
        <w:rPr>
          <w:color w:val="4F5154"/>
          <w:spacing w:val="-6"/>
        </w:rPr>
        <w:t> </w:t>
      </w:r>
      <w:r>
        <w:rPr>
          <w:color w:val="4F5154"/>
        </w:rPr>
        <w:t>traded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six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months.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closing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Liberate’s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$4.05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</w:rPr>
        <w:t>charge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recorded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adjust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carrying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publicly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traded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reassess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7"/>
        </w:rPr>
        <w:t> </w:t>
      </w:r>
      <w:r>
        <w:rPr>
          <w:color w:val="4F5154"/>
        </w:rPr>
        <w:t>Technologies</w:t>
      </w:r>
      <w:r>
        <w:rPr>
          <w:color w:val="4F5154"/>
          <w:spacing w:val="-6"/>
        </w:rPr>
        <w:t> </w:t>
      </w:r>
      <w:r>
        <w:rPr>
          <w:color w:val="4F5154"/>
        </w:rPr>
        <w:t>periodically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further</w:t>
      </w:r>
      <w:r>
        <w:rPr>
          <w:color w:val="4F5154"/>
          <w:spacing w:val="-6"/>
        </w:rPr>
        <w:t> </w:t>
      </w:r>
      <w:r>
        <w:rPr>
          <w:color w:val="4F5154"/>
        </w:rPr>
        <w:t>impairment</w:t>
      </w:r>
      <w:r>
        <w:rPr>
          <w:color w:val="4F5154"/>
          <w:spacing w:val="54"/>
          <w:w w:val="99"/>
        </w:rPr>
        <w:t> </w:t>
      </w:r>
      <w:r>
        <w:rPr>
          <w:color w:val="4F5154"/>
        </w:rPr>
        <w:t>charges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required.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carrying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</w:t>
      </w:r>
      <w:r>
        <w:rPr>
          <w:color w:val="4F5154"/>
          <w:spacing w:val="-3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$135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-3"/>
        </w:rPr>
        <w:t> </w:t>
      </w:r>
      <w:r>
        <w:rPr>
          <w:color w:val="4F5154"/>
        </w:rPr>
        <w:t>reduced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carrying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realizable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149"/>
          <w:w w:val="99"/>
        </w:rPr>
        <w:t> </w:t>
      </w:r>
      <w:r>
        <w:rPr>
          <w:color w:val="4F5154"/>
          <w:spacing w:val="-1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4"/>
        </w:rPr>
        <w:t> </w:t>
      </w:r>
      <w:r>
        <w:rPr>
          <w:color w:val="4F5154"/>
        </w:rPr>
        <w:t>$86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171"/>
        <w:ind w:right="345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realized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marketable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Japan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Liberate.</w:t>
      </w:r>
      <w:r>
        <w:rPr>
          <w:color w:val="4F5154"/>
          <w:spacing w:val="-3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sold</w:t>
      </w:r>
      <w:r>
        <w:rPr>
          <w:color w:val="4F5154"/>
          <w:spacing w:val="-5"/>
        </w:rPr>
        <w:t> </w:t>
      </w:r>
      <w:r>
        <w:rPr>
          <w:color w:val="4F5154"/>
        </w:rPr>
        <w:t>8.7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Japan,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gain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sale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marketable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/>
      </w:r>
    </w:p>
    <w:p>
      <w:pPr>
        <w:pStyle w:val="BodyText"/>
        <w:spacing w:line="233" w:lineRule="auto"/>
        <w:ind w:right="345"/>
        <w:jc w:val="left"/>
      </w:pPr>
      <w:r>
        <w:rPr>
          <w:color w:val="4F5154"/>
        </w:rPr>
        <w:t>$6,466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-3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sold</w:t>
      </w:r>
      <w:r>
        <w:rPr>
          <w:color w:val="4F5154"/>
          <w:spacing w:val="-5"/>
        </w:rPr>
        <w:t> </w:t>
      </w:r>
      <w:r>
        <w:rPr>
          <w:color w:val="4F5154"/>
        </w:rPr>
        <w:t>4.3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Liberate,</w:t>
      </w:r>
      <w:r>
        <w:rPr>
          <w:color w:val="4F5154"/>
          <w:spacing w:val="-6"/>
        </w:rPr>
        <w:t> </w:t>
      </w:r>
      <w:r>
        <w:rPr>
          <w:color w:val="4F5154"/>
        </w:rPr>
        <w:t>resulting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gain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marketable</w:t>
      </w:r>
      <w:r>
        <w:rPr>
          <w:color w:val="4F5154"/>
          <w:spacing w:val="-6"/>
        </w:rPr>
        <w:t> </w:t>
      </w:r>
      <w:r>
        <w:rPr>
          <w:color w:val="4F5154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$431.8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million.</w:t>
      </w:r>
      <w:r>
        <w:rPr/>
      </w:r>
    </w:p>
    <w:p>
      <w:pPr>
        <w:pStyle w:val="Heading2"/>
        <w:spacing w:line="240" w:lineRule="auto" w:before="162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Other</w:t>
      </w:r>
      <w:r>
        <w:rPr>
          <w:i/>
          <w:color w:val="4F5154"/>
          <w:spacing w:val="-9"/>
        </w:rPr>
        <w:t> </w:t>
      </w:r>
      <w:r>
        <w:rPr>
          <w:i/>
          <w:color w:val="4F5154"/>
        </w:rPr>
        <w:t>Income,</w:t>
      </w:r>
      <w:r>
        <w:rPr>
          <w:i/>
          <w:color w:val="4F5154"/>
          <w:spacing w:val="-10"/>
        </w:rPr>
        <w:t> </w:t>
      </w:r>
      <w:r>
        <w:rPr>
          <w:i/>
          <w:color w:val="4F5154"/>
        </w:rPr>
        <w:t>Net:</w:t>
      </w:r>
      <w:r>
        <w:rPr>
          <w:b w:val="0"/>
          <w:i w:val="0"/>
        </w:rPr>
      </w:r>
    </w:p>
    <w:p>
      <w:pPr>
        <w:pStyle w:val="BodyText"/>
        <w:spacing w:line="220" w:lineRule="exact" w:before="167"/>
        <w:ind w:right="219"/>
        <w:jc w:val="left"/>
      </w:pP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income,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consists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income,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expense,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gains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losses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minority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profits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Japan.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075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470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03.350pt;height:2.4pt;mso-position-horizontal-relative:char;mso-position-vertical-relative:line" coordorigin="0,0" coordsize="6067,48">
            <v:group style="position:absolute;left:24;top:24;width:6020;height:2" coordorigin="24,24" coordsize="6020,2">
              <v:shape style="position:absolute;left:24;top:24;width:6020;height:2" coordorigin="24,24" coordsize="6020,0" path="m24,24l6043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597" w:val="left" w:leader="none"/>
        </w:tabs>
        <w:spacing w:before="77"/>
        <w:ind w:left="576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  <w:tab/>
      </w:r>
      <w:r>
        <w:rPr>
          <w:rFonts w:ascii="Times New Roman"/>
          <w:b/>
          <w:color w:val="4F5154"/>
          <w:sz w:val="15"/>
        </w:rPr>
        <w:t>Percent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238"/>
        <w:gridCol w:w="547"/>
        <w:gridCol w:w="214"/>
        <w:gridCol w:w="857"/>
        <w:gridCol w:w="1252"/>
        <w:gridCol w:w="545"/>
        <w:gridCol w:w="216"/>
        <w:gridCol w:w="790"/>
        <w:gridCol w:w="1185"/>
        <w:gridCol w:w="545"/>
      </w:tblGrid>
      <w:tr>
        <w:trPr>
          <w:trHeight w:val="574" w:hRule="exact"/>
        </w:trPr>
        <w:tc>
          <w:tcPr>
            <w:tcW w:w="428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tabs>
                <w:tab w:pos="3825" w:val="left" w:leader="none"/>
              </w:tabs>
              <w:spacing w:line="240" w:lineRule="auto" w:before="8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  <w:tab/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1"/>
              <w:ind w:left="363" w:right="508" w:hanging="20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11"/>
              <w:ind w:left="361" w:right="441" w:hanging="2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Constant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8" w:hRule="exact"/>
        </w:trPr>
        <w:tc>
          <w:tcPr>
            <w:tcW w:w="349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(43)%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$289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$142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(17)%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(6)%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currency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gains/(losses)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Minority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(6)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4723" w:val="left" w:leader="none"/>
          <w:tab w:pos="5813" w:val="left" w:leader="none"/>
          <w:tab w:pos="6967" w:val="left" w:leader="none"/>
          <w:tab w:pos="7594" w:val="left" w:leader="none"/>
          <w:tab w:pos="8681" w:val="left" w:leader="none"/>
          <w:tab w:pos="9768" w:val="left" w:leader="none"/>
          <w:tab w:pos="10330" w:val="left" w:leader="none"/>
        </w:tabs>
        <w:spacing w:line="240" w:lineRule="auto" w:before="36"/>
        <w:ind w:left="1140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income,</w:t>
      </w:r>
      <w:r>
        <w:rPr>
          <w:color w:val="4F5154"/>
          <w:spacing w:val="-8"/>
        </w:rPr>
        <w:t> </w:t>
      </w:r>
      <w:r>
        <w:rPr>
          <w:color w:val="4F5154"/>
        </w:rPr>
        <w:t>net</w:t>
        <w:tab/>
        <w:t>$</w:t>
      </w:r>
      <w:r>
        <w:rPr>
          <w:color w:val="4F5154"/>
          <w:spacing w:val="49"/>
        </w:rPr>
        <w:t> </w:t>
      </w:r>
      <w:r>
        <w:rPr>
          <w:color w:val="4F5154"/>
          <w:spacing w:val="-1"/>
        </w:rPr>
        <w:t>81</w:t>
        <w:tab/>
      </w:r>
      <w:r>
        <w:rPr>
          <w:color w:val="4F5154"/>
          <w:w w:val="95"/>
        </w:rPr>
        <w:t>*</w:t>
        <w:tab/>
        <w:t>*</w:t>
        <w:tab/>
      </w:r>
      <w:r>
        <w:rPr>
          <w:color w:val="4F5154"/>
          <w:spacing w:val="-1"/>
          <w:w w:val="95"/>
        </w:rPr>
        <w:t>$211</w:t>
        <w:tab/>
      </w:r>
      <w:r>
        <w:rPr>
          <w:color w:val="4F5154"/>
          <w:w w:val="95"/>
        </w:rPr>
        <w:t>*</w:t>
        <w:tab/>
        <w:t>*</w:t>
        <w:tab/>
      </w:r>
      <w:r>
        <w:rPr>
          <w:color w:val="4F5154"/>
          <w:spacing w:val="-1"/>
        </w:rPr>
        <w:t>$106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7556" w:val="left" w:leader="none"/>
          <w:tab w:pos="10292" w:val="left" w:leader="none"/>
        </w:tabs>
        <w:spacing w:line="150" w:lineRule="atLeast"/>
        <w:ind w:left="4685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pict>
          <v:group style="width:25.45pt;height:7.55pt;mso-position-horizontal-relative:char;mso-position-vertical-relative:line" coordorigin="0,0" coordsize="509,151">
            <v:group style="position:absolute;left:38;top:75;width:416;height:2" coordorigin="38,75" coordsize="416,2">
              <v:shape style="position:absolute;left:38;top:75;width:416;height:2" coordorigin="38,75" coordsize="416,0" path="m38,75l453,75e" filled="false" stroked="true" strokeweight="3.82pt" strokecolor="#4f5154">
                <v:path arrowok="t"/>
              </v:shape>
            </v:group>
            <v:group style="position:absolute;left:439;top:38;width:32;height:75" coordorigin="439,38" coordsize="32,75">
              <v:shape style="position:absolute;left:439;top:38;width:32;height:75" coordorigin="439,38" coordsize="32,75" path="m439,75l470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25.3pt;height:7.55pt;mso-position-horizontal-relative:char;mso-position-vertical-relative:line" coordorigin="0,0" coordsize="506,151">
            <v:group style="position:absolute;left:38;top:75;width:416;height:2" coordorigin="38,75" coordsize="416,2">
              <v:shape style="position:absolute;left:38;top:75;width:416;height:2" coordorigin="38,75" coordsize="416,0" path="m38,75l453,75e" filled="false" stroked="true" strokeweight="3.82pt" strokecolor="#4f5154">
                <v:path arrowok="t"/>
              </v:shape>
            </v:group>
            <v:group style="position:absolute;left:437;top:38;width:32;height:75" coordorigin="437,38" coordsize="32,75">
              <v:shape style="position:absolute;left:437;top:38;width:32;height:75" coordorigin="437,38" coordsize="32,75" path="m437,75l468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25.3pt;height:7.55pt;mso-position-horizontal-relative:char;mso-position-vertical-relative:line" coordorigin="0,0" coordsize="506,151">
            <v:group style="position:absolute;left:38;top:75;width:413;height:2" coordorigin="38,75" coordsize="413,2">
              <v:shape style="position:absolute;left:38;top:75;width:413;height:2" coordorigin="38,75" coordsize="413,0" path="m38,75l451,75e" filled="false" stroked="true" strokeweight="3.82pt" strokecolor="#4f5154">
                <v:path arrowok="t"/>
              </v:shape>
            </v:group>
            <v:group style="position:absolute;left:437;top:38;width:32;height:75" coordorigin="437,38" coordsize="32,75">
              <v:shape style="position:absolute;left:437;top:38;width:32;height:75" coordorigin="437,38" coordsize="32,75" path="m437,75l468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tabs>
          <w:tab w:pos="600" w:val="left" w:leader="none"/>
        </w:tabs>
        <w:spacing w:line="225" w:lineRule="exact" w:before="73"/>
        <w:ind w:right="398"/>
        <w:jc w:val="left"/>
      </w:pPr>
      <w:r>
        <w:rPr>
          <w:color w:val="4F5154"/>
          <w:spacing w:val="-1"/>
          <w:w w:val="95"/>
        </w:rPr>
        <w:t>(1)</w:t>
        <w:tab/>
      </w:r>
      <w:r>
        <w:rPr>
          <w:color w:val="4F5154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fluctuations.</w:t>
      </w:r>
      <w:r>
        <w:rPr/>
      </w:r>
    </w:p>
    <w:p>
      <w:pPr>
        <w:pStyle w:val="BodyText"/>
        <w:numPr>
          <w:ilvl w:val="0"/>
          <w:numId w:val="4"/>
        </w:numPr>
        <w:tabs>
          <w:tab w:pos="601" w:val="left" w:leader="none"/>
        </w:tabs>
        <w:spacing w:line="225" w:lineRule="exact" w:before="0" w:after="0"/>
        <w:ind w:left="600" w:right="0" w:hanging="460"/>
        <w:jc w:val="left"/>
      </w:pPr>
      <w:r>
        <w:rPr>
          <w:color w:val="4F5154"/>
        </w:rPr>
        <w:t>not</w:t>
      </w:r>
      <w:r>
        <w:rPr>
          <w:color w:val="4F5154"/>
          <w:spacing w:val="-12"/>
        </w:rPr>
        <w:t> </w:t>
      </w:r>
      <w:r>
        <w:rPr>
          <w:color w:val="4F5154"/>
        </w:rPr>
        <w:t>meaningful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3507" w:val="left" w:leader="none"/>
        </w:tabs>
        <w:spacing w:line="220" w:lineRule="exact"/>
        <w:ind w:right="21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income,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3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attributable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6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available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capital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markets.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weighted</w:t>
      </w:r>
      <w:r>
        <w:rPr>
          <w:color w:val="4F5154"/>
          <w:spacing w:val="-4"/>
        </w:rPr>
        <w:t> </w:t>
      </w:r>
      <w:r>
        <w:rPr>
          <w:color w:val="4F5154"/>
        </w:rPr>
        <w:t>average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earned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cash,</w:t>
      </w:r>
      <w:r>
        <w:rPr>
          <w:color w:val="4F5154"/>
          <w:spacing w:val="-7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equivalents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2002</w:t>
      </w:r>
      <w:r>
        <w:rPr>
          <w:color w:val="4F5154"/>
          <w:spacing w:val="-6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2.0%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4.5%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164"/>
        <w:ind w:right="282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income,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3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3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65"/>
          <w:w w:val="99"/>
        </w:rPr>
        <w:t> </w:t>
      </w:r>
      <w:r>
        <w:rPr>
          <w:color w:val="4F5154"/>
        </w:rPr>
        <w:t>higher</w:t>
      </w:r>
      <w:r>
        <w:rPr>
          <w:color w:val="4F5154"/>
          <w:spacing w:val="-6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balances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Japan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partially</w:t>
      </w:r>
      <w:r>
        <w:rPr>
          <w:color w:val="4F5154"/>
          <w:spacing w:val="-5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repurchases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/>
      </w:r>
    </w:p>
    <w:p>
      <w:pPr>
        <w:pStyle w:val="Heading2"/>
        <w:spacing w:line="240" w:lineRule="auto" w:before="162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Provision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for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Income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Taxes:</w:t>
      </w:r>
      <w:r>
        <w:rPr>
          <w:b w:val="0"/>
          <w:i w:val="0"/>
        </w:rPr>
      </w:r>
    </w:p>
    <w:p>
      <w:pPr>
        <w:pStyle w:val="BodyText"/>
        <w:spacing w:line="230" w:lineRule="auto" w:before="163"/>
        <w:ind w:right="425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34.7%,</w:t>
      </w:r>
      <w:r>
        <w:rPr>
          <w:color w:val="4F5154"/>
          <w:spacing w:val="-3"/>
        </w:rPr>
        <w:t> </w:t>
      </w:r>
      <w:r>
        <w:rPr>
          <w:color w:val="4F5154"/>
        </w:rPr>
        <w:t>35.5%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37.8%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periods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mix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profits</w:t>
      </w:r>
      <w:r>
        <w:rPr>
          <w:color w:val="4F5154"/>
          <w:spacing w:val="-2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4"/>
        </w:rPr>
        <w:t> </w:t>
      </w:r>
      <w:r>
        <w:rPr>
          <w:color w:val="4F5154"/>
        </w:rPr>
        <w:t>earned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various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jurisdictions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apply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broad</w:t>
      </w:r>
      <w:r>
        <w:rPr>
          <w:color w:val="4F5154"/>
          <w:spacing w:val="-3"/>
        </w:rPr>
        <w:t> </w:t>
      </w:r>
      <w:r>
        <w:rPr>
          <w:color w:val="4F5154"/>
        </w:rPr>
        <w:t>range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rates.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provision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differs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computed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federal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statutory</w:t>
      </w:r>
      <w:r>
        <w:rPr>
          <w:color w:val="4F5154"/>
          <w:spacing w:val="-4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state</w:t>
      </w:r>
      <w:r>
        <w:rPr>
          <w:color w:val="4F5154"/>
          <w:spacing w:val="-6"/>
        </w:rPr>
        <w:t> </w:t>
      </w:r>
      <w:r>
        <w:rPr>
          <w:color w:val="4F5154"/>
        </w:rPr>
        <w:t>taxes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earnings</w:t>
      </w:r>
      <w:r>
        <w:rPr>
          <w:color w:val="4F5154"/>
          <w:spacing w:val="58"/>
          <w:w w:val="99"/>
        </w:rPr>
        <w:t> </w:t>
      </w:r>
      <w:r>
        <w:rPr>
          <w:color w:val="4F5154"/>
        </w:rPr>
        <w:t>considered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permanently</w:t>
      </w:r>
      <w:r>
        <w:rPr>
          <w:color w:val="4F5154"/>
          <w:spacing w:val="-5"/>
        </w:rPr>
        <w:t> </w:t>
      </w:r>
      <w:r>
        <w:rPr>
          <w:color w:val="4F5154"/>
        </w:rPr>
        <w:t>reinvested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operations.</w:t>
      </w:r>
      <w:r>
        <w:rPr>
          <w:color w:val="4F5154"/>
          <w:spacing w:val="-7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anticipated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countries</w:t>
      </w:r>
      <w:r>
        <w:rPr>
          <w:color w:val="4F5154"/>
          <w:spacing w:val="-5"/>
        </w:rPr>
        <w:t> </w:t>
      </w:r>
      <w:r>
        <w:rPr>
          <w:color w:val="4F5154"/>
        </w:rPr>
        <w:t>where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statutory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unfavorable</w:t>
      </w:r>
      <w:r>
        <w:rPr>
          <w:color w:val="4F5154"/>
          <w:spacing w:val="-4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laws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regulations,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adverse</w:t>
      </w:r>
      <w:r>
        <w:rPr>
          <w:color w:val="4F5154"/>
          <w:spacing w:val="-5"/>
        </w:rPr>
        <w:t> </w:t>
      </w:r>
      <w:r>
        <w:rPr>
          <w:color w:val="4F5154"/>
        </w:rPr>
        <w:t>rulings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litigation.</w:t>
      </w:r>
      <w:r>
        <w:rPr/>
      </w:r>
    </w:p>
    <w:p>
      <w:pPr>
        <w:pStyle w:val="BodyText"/>
        <w:spacing w:line="224" w:lineRule="exact" w:before="168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</w:rPr>
        <w:t>permanently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invested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cumulative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/>
      </w:r>
    </w:p>
    <w:p>
      <w:pPr>
        <w:pStyle w:val="BodyText"/>
        <w:spacing w:line="230" w:lineRule="auto"/>
        <w:ind w:right="307"/>
        <w:jc w:val="left"/>
      </w:pPr>
      <w:r>
        <w:rPr>
          <w:color w:val="4F5154"/>
        </w:rPr>
        <w:t>$2.3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billion.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repatriated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4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generate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credits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Federal</w:t>
      </w:r>
      <w:r>
        <w:rPr>
          <w:color w:val="4F5154"/>
          <w:spacing w:val="-5"/>
        </w:rPr>
        <w:t> </w:t>
      </w:r>
      <w:r>
        <w:rPr>
          <w:color w:val="4F5154"/>
        </w:rPr>
        <w:t>tax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dividend.</w:t>
      </w:r>
      <w:r>
        <w:rPr>
          <w:color w:val="4F5154"/>
          <w:spacing w:val="-7"/>
        </w:rPr>
        <w:t> </w:t>
      </w:r>
      <w:r>
        <w:rPr>
          <w:color w:val="4F5154"/>
        </w:rPr>
        <w:t>Assuming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full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utilization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credits,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8"/>
        </w:rPr>
        <w:t> </w:t>
      </w:r>
      <w:r>
        <w:rPr>
          <w:color w:val="4F5154"/>
        </w:rPr>
        <w:t>$522.7</w:t>
      </w:r>
      <w:r>
        <w:rPr>
          <w:color w:val="4F5154"/>
          <w:spacing w:val="-7"/>
        </w:rPr>
        <w:t> </w:t>
      </w:r>
      <w:r>
        <w:rPr>
          <w:color w:val="4F5154"/>
        </w:rPr>
        <w:t>million.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109,</w:t>
      </w:r>
      <w:r>
        <w:rPr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Income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Taxes,”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determined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differences</w:t>
      </w:r>
      <w:r>
        <w:rPr>
          <w:color w:val="4F5154"/>
          <w:spacing w:val="-6"/>
        </w:rPr>
        <w:t> </w:t>
      </w:r>
      <w:r>
        <w:rPr>
          <w:color w:val="4F5154"/>
        </w:rPr>
        <w:t>between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reporting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liabilities,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measured</w:t>
      </w:r>
      <w:r>
        <w:rPr>
          <w:color w:val="4F5154"/>
          <w:spacing w:val="-3"/>
        </w:rPr>
        <w:t> </w:t>
      </w:r>
      <w:r>
        <w:rPr>
          <w:color w:val="4F5154"/>
        </w:rPr>
        <w:t>using</w:t>
      </w:r>
      <w:r>
        <w:rPr>
          <w:color w:val="4F5154"/>
          <w:spacing w:val="-5"/>
        </w:rPr>
        <w:t> </w:t>
      </w:r>
      <w:r>
        <w:rPr>
          <w:color w:val="4F5154"/>
        </w:rPr>
        <w:t>enacted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when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15"/>
          <w:w w:val="99"/>
        </w:rPr>
        <w:t> </w:t>
      </w:r>
      <w:r>
        <w:rPr>
          <w:color w:val="4F5154"/>
        </w:rPr>
        <w:t>differences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expected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reverse.</w:t>
      </w:r>
      <w:r>
        <w:rPr>
          <w:color w:val="4F5154"/>
          <w:spacing w:val="-3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3"/>
        </w:rPr>
        <w:t> </w:t>
      </w:r>
      <w:r>
        <w:rPr>
          <w:color w:val="4F5154"/>
        </w:rPr>
        <w:t>109</w:t>
      </w:r>
      <w:r>
        <w:rPr>
          <w:color w:val="4F5154"/>
          <w:spacing w:val="-4"/>
        </w:rPr>
        <w:t> </w:t>
      </w:r>
      <w:r>
        <w:rPr>
          <w:color w:val="4F5154"/>
        </w:rPr>
        <w:t>provides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recognition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likely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not.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weight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</w:rPr>
        <w:t>evidence,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valuation</w:t>
      </w:r>
      <w:r>
        <w:rPr>
          <w:color w:val="4F5154"/>
          <w:spacing w:val="-4"/>
        </w:rPr>
        <w:t> </w:t>
      </w:r>
      <w:r>
        <w:rPr>
          <w:color w:val="4F5154"/>
        </w:rPr>
        <w:t>allowance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valuation</w:t>
      </w:r>
      <w:r>
        <w:rPr>
          <w:color w:val="4F5154"/>
          <w:spacing w:val="79"/>
          <w:w w:val="99"/>
        </w:rPr>
        <w:t> </w:t>
      </w:r>
      <w:r>
        <w:rPr>
          <w:color w:val="4F5154"/>
          <w:spacing w:val="-1"/>
        </w:rPr>
        <w:t>allowance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patterns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individual</w:t>
      </w:r>
      <w:r>
        <w:rPr>
          <w:color w:val="4F5154"/>
          <w:spacing w:val="-6"/>
        </w:rPr>
        <w:t> </w:t>
      </w:r>
      <w:r>
        <w:rPr>
          <w:color w:val="4F5154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jurisdictions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uncertain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sufficient</w:t>
      </w:r>
      <w:r>
        <w:rPr>
          <w:color w:val="4F5154"/>
          <w:spacing w:val="124"/>
          <w:w w:val="99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appropriate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jurisdictions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full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assets.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continue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evaluate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realizability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99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quarterly</w:t>
      </w:r>
      <w:r>
        <w:rPr>
          <w:color w:val="4F5154"/>
          <w:spacing w:val="-6"/>
        </w:rPr>
        <w:t> </w:t>
      </w:r>
      <w:r>
        <w:rPr>
          <w:color w:val="4F5154"/>
        </w:rPr>
        <w:t>basis.</w:t>
      </w:r>
      <w:r>
        <w:rPr/>
      </w:r>
    </w:p>
    <w:p>
      <w:pPr>
        <w:pStyle w:val="BodyText"/>
        <w:spacing w:line="231" w:lineRule="auto" w:before="167"/>
        <w:ind w:right="398"/>
        <w:jc w:val="left"/>
      </w:pP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had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3"/>
        </w:rPr>
        <w:t> </w:t>
      </w:r>
      <w:r>
        <w:rPr>
          <w:color w:val="4F5154"/>
        </w:rPr>
        <w:t>carryforwards,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$12.0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benefit,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originated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acquired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domestic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subsidiaries.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expect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utilize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carryforwards.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3"/>
        </w:rPr>
        <w:t> </w:t>
      </w:r>
      <w:r>
        <w:rPr>
          <w:color w:val="4F5154"/>
        </w:rPr>
        <w:t>carryforwards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subsidiaries,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141"/>
          <w:w w:val="99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benefits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$15.0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expire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5"/>
        </w:rPr>
        <w:t> </w:t>
      </w:r>
      <w:r>
        <w:rPr>
          <w:color w:val="4F5154"/>
        </w:rPr>
        <w:t>dates.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asset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losses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offset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valuation</w:t>
      </w:r>
      <w:r>
        <w:rPr>
          <w:color w:val="4F5154"/>
          <w:spacing w:val="-9"/>
        </w:rPr>
        <w:t> </w:t>
      </w:r>
      <w:r>
        <w:rPr>
          <w:color w:val="4F5154"/>
        </w:rPr>
        <w:t>allowance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approximately</w:t>
      </w:r>
      <w:r>
        <w:rPr>
          <w:color w:val="4F5154"/>
          <w:spacing w:val="-7"/>
        </w:rPr>
        <w:t> </w:t>
      </w:r>
      <w:r>
        <w:rPr>
          <w:color w:val="4F5154"/>
        </w:rPr>
        <w:t>$3.1</w:t>
      </w:r>
      <w:r>
        <w:rPr>
          <w:color w:val="4F5154"/>
          <w:spacing w:val="-9"/>
        </w:rPr>
        <w:t> </w:t>
      </w:r>
      <w:r>
        <w:rPr>
          <w:color w:val="4F5154"/>
        </w:rPr>
        <w:t>million.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Quarterly</w:t>
      </w:r>
      <w:r>
        <w:rPr>
          <w:color w:val="4F5154"/>
          <w:spacing w:val="-8"/>
        </w:rPr>
        <w:t> </w:t>
      </w:r>
      <w:r>
        <w:rPr>
          <w:color w:val="4F5154"/>
        </w:rPr>
        <w:t>Results</w:t>
      </w:r>
      <w:r>
        <w:rPr>
          <w:color w:val="4F5154"/>
          <w:spacing w:val="-10"/>
        </w:rPr>
        <w:t> </w:t>
      </w:r>
      <w:r>
        <w:rPr>
          <w:color w:val="4F5154"/>
        </w:rPr>
        <w:t>of</w:t>
      </w:r>
      <w:r>
        <w:rPr>
          <w:color w:val="4F5154"/>
          <w:spacing w:val="-9"/>
        </w:rPr>
        <w:t> </w:t>
      </w:r>
      <w:r>
        <w:rPr>
          <w:color w:val="4F5154"/>
        </w:rPr>
        <w:t>Operations</w:t>
      </w:r>
      <w:r>
        <w:rPr>
          <w:b w:val="0"/>
        </w:rPr>
      </w:r>
    </w:p>
    <w:p>
      <w:pPr>
        <w:pStyle w:val="BodyText"/>
        <w:spacing w:line="231" w:lineRule="auto" w:before="163"/>
        <w:ind w:right="307"/>
        <w:jc w:val="left"/>
      </w:pPr>
      <w:r>
        <w:rPr>
          <w:color w:val="4F5154"/>
          <w:spacing w:val="-1"/>
        </w:rPr>
        <w:t>Quarterly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historically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variety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seasonal</w:t>
      </w:r>
      <w:r>
        <w:rPr>
          <w:color w:val="4F5154"/>
          <w:spacing w:val="-9"/>
        </w:rPr>
        <w:t> </w:t>
      </w:r>
      <w:r>
        <w:rPr>
          <w:color w:val="4F5154"/>
        </w:rPr>
        <w:t>factors,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7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plans.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111"/>
          <w:w w:val="99"/>
        </w:rPr>
        <w:t> </w:t>
      </w:r>
      <w:r>
        <w:rPr>
          <w:color w:val="4F5154"/>
        </w:rPr>
        <w:t>seasonal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industry.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factors</w:t>
      </w:r>
      <w:r>
        <w:rPr>
          <w:color w:val="4F5154"/>
          <w:spacing w:val="-3"/>
        </w:rPr>
        <w:t> </w:t>
      </w:r>
      <w:r>
        <w:rPr>
          <w:color w:val="4F5154"/>
        </w:rPr>
        <w:t>have,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historically,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quarter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being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immediately</w:t>
      </w:r>
      <w:r>
        <w:rPr>
          <w:color w:val="4F5154"/>
          <w:spacing w:val="-6"/>
        </w:rPr>
        <w:t> </w:t>
      </w:r>
      <w:r>
        <w:rPr>
          <w:color w:val="4F5154"/>
        </w:rPr>
        <w:t>preceding</w:t>
      </w:r>
      <w:r>
        <w:rPr>
          <w:color w:val="4F5154"/>
          <w:spacing w:val="-4"/>
        </w:rPr>
        <w:t> </w:t>
      </w:r>
      <w:r>
        <w:rPr>
          <w:color w:val="4F5154"/>
        </w:rPr>
        <w:t>fourth</w:t>
      </w:r>
      <w:r>
        <w:rPr>
          <w:color w:val="4F5154"/>
          <w:spacing w:val="-6"/>
        </w:rPr>
        <w:t> </w:t>
      </w:r>
      <w:r>
        <w:rPr>
          <w:color w:val="4F5154"/>
        </w:rPr>
        <w:t>quarter,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historically,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highest</w:t>
      </w:r>
      <w:r>
        <w:rPr>
          <w:color w:val="4F5154"/>
          <w:spacing w:val="-5"/>
        </w:rPr>
        <w:t> </w:t>
      </w:r>
      <w:r>
        <w:rPr>
          <w:color w:val="4F5154"/>
        </w:rPr>
        <w:t>quarter.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expect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trend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continue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quarter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2003.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European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operations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7"/>
        </w:rPr>
        <w:t> </w:t>
      </w:r>
      <w:r>
        <w:rPr>
          <w:color w:val="4F5154"/>
        </w:rPr>
        <w:t>quarter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8"/>
        </w:rPr>
        <w:t> </w:t>
      </w:r>
      <w:r>
        <w:rPr>
          <w:color w:val="4F5154"/>
        </w:rPr>
        <w:t>reduced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activity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Europe</w:t>
      </w:r>
      <w:r>
        <w:rPr>
          <w:color w:val="4F5154"/>
          <w:spacing w:val="-7"/>
        </w:rPr>
        <w:t> </w:t>
      </w:r>
      <w:r>
        <w:rPr>
          <w:color w:val="4F5154"/>
        </w:rPr>
        <w:t>during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summer.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1" w:lineRule="auto"/>
        <w:ind w:right="332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sets</w:t>
      </w:r>
      <w:r>
        <w:rPr>
          <w:color w:val="4F5154"/>
          <w:spacing w:val="-6"/>
        </w:rPr>
        <w:t> </w:t>
      </w:r>
      <w:r>
        <w:rPr>
          <w:color w:val="4F5154"/>
        </w:rPr>
        <w:t>forth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unaudited</w:t>
      </w:r>
      <w:r>
        <w:rPr>
          <w:color w:val="4F5154"/>
          <w:spacing w:val="-4"/>
        </w:rPr>
        <w:t> </w:t>
      </w:r>
      <w:r>
        <w:rPr>
          <w:color w:val="4F5154"/>
        </w:rPr>
        <w:t>quarterly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last</w:t>
      </w:r>
      <w:r>
        <w:rPr>
          <w:color w:val="4F5154"/>
          <w:spacing w:val="-5"/>
        </w:rPr>
        <w:t> </w:t>
      </w:r>
      <w:r>
        <w:rPr>
          <w:color w:val="4F5154"/>
        </w:rPr>
        <w:t>eight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quarters.</w:t>
      </w:r>
      <w:r>
        <w:rPr>
          <w:color w:val="4F5154"/>
          <w:spacing w:val="-7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EITF</w:t>
      </w:r>
      <w:r>
        <w:rPr>
          <w:color w:val="4F5154"/>
          <w:spacing w:val="-5"/>
        </w:rPr>
        <w:t> </w:t>
      </w:r>
      <w:r>
        <w:rPr>
          <w:color w:val="4F5154"/>
        </w:rPr>
        <w:t>01-14,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102"/>
          <w:w w:val="99"/>
        </w:rPr>
        <w:t> </w:t>
      </w:r>
      <w:r>
        <w:rPr>
          <w:color w:val="4F5154"/>
        </w:rPr>
        <w:t>became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fourth</w:t>
      </w:r>
      <w:r>
        <w:rPr>
          <w:color w:val="4F5154"/>
          <w:spacing w:val="-4"/>
        </w:rPr>
        <w:t> </w:t>
      </w:r>
      <w:r>
        <w:rPr>
          <w:color w:val="4F5154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reclassified</w:t>
      </w:r>
      <w:r>
        <w:rPr>
          <w:color w:val="4F5154"/>
          <w:spacing w:val="-4"/>
        </w:rPr>
        <w:t> </w:t>
      </w:r>
      <w:r>
        <w:rPr>
          <w:color w:val="4F5154"/>
        </w:rPr>
        <w:t>reimbursable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expenditures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periods</w:t>
      </w:r>
      <w:r>
        <w:rPr>
          <w:color w:val="4F5154"/>
          <w:spacing w:val="-3"/>
        </w:rPr>
        <w:t> </w:t>
      </w:r>
      <w:r>
        <w:rPr>
          <w:color w:val="4F5154"/>
        </w:rPr>
        <w:t>shown</w:t>
      </w:r>
      <w:r>
        <w:rPr>
          <w:color w:val="4F5154"/>
          <w:spacing w:val="-6"/>
        </w:rPr>
        <w:t> </w:t>
      </w:r>
      <w:r>
        <w:rPr>
          <w:color w:val="4F5154"/>
        </w:rPr>
        <w:t>below.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necessary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adjustments,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consisted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normal</w:t>
      </w:r>
      <w:r>
        <w:rPr>
          <w:color w:val="4F5154"/>
          <w:spacing w:val="-6"/>
        </w:rPr>
        <w:t> </w:t>
      </w:r>
      <w:r>
        <w:rPr>
          <w:color w:val="4F5154"/>
        </w:rPr>
        <w:t>recurring</w:t>
      </w:r>
      <w:r>
        <w:rPr>
          <w:color w:val="4F5154"/>
          <w:spacing w:val="-6"/>
        </w:rPr>
        <w:t> </w:t>
      </w:r>
      <w:r>
        <w:rPr>
          <w:color w:val="4F5154"/>
        </w:rPr>
        <w:t>adjustments,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8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included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stated</w:t>
      </w:r>
      <w:r>
        <w:rPr>
          <w:color w:val="4F5154"/>
          <w:spacing w:val="-6"/>
        </w:rPr>
        <w:t> </w:t>
      </w:r>
      <w:r>
        <w:rPr>
          <w:color w:val="4F5154"/>
        </w:rPr>
        <w:t>below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present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fairly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conjunction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elsewhere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10-K.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231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Fiscal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2002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Quarter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538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2.4pt;height:2.4pt;mso-position-horizontal-relative:char;mso-position-vertical-relative:line" coordorigin="0,0" coordsize="5448,48">
            <v:group style="position:absolute;left:24;top:24;width:5400;height:2" coordorigin="24,24" coordsize="5400,2">
              <v:shape style="position:absolute;left:24;top:24;width:5400;height:2" coordorigin="24,24" coordsize="5400,0" path="m24,24l542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5597" w:val="left" w:leader="none"/>
          <w:tab w:pos="6975" w:val="left" w:leader="none"/>
          <w:tab w:pos="8604" w:val="left" w:leader="none"/>
          <w:tab w:pos="10121" w:val="left" w:leader="none"/>
        </w:tabs>
        <w:spacing w:before="80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millions,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except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per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share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data)</w:t>
        <w:tab/>
        <w:t>August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31</w:t>
        <w:tab/>
        <w:t>November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30</w:t>
        <w:tab/>
        <w:t>February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28</w:t>
        <w:tab/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3"/>
        <w:gridCol w:w="238"/>
        <w:gridCol w:w="1103"/>
        <w:gridCol w:w="214"/>
        <w:gridCol w:w="1432"/>
        <w:gridCol w:w="214"/>
        <w:gridCol w:w="1341"/>
        <w:gridCol w:w="214"/>
        <w:gridCol w:w="968"/>
      </w:tblGrid>
      <w:tr>
        <w:trPr>
          <w:trHeight w:val="316" w:hRule="exact"/>
        </w:trPr>
        <w:tc>
          <w:tcPr>
            <w:tcW w:w="418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3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2,265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2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2,380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1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2,254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2,774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746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820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779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1,226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656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1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5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4F5154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1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5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66"/>
        <w:ind w:left="7231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Fiscal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2001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Quarter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538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2.4pt;height:2.4pt;mso-position-horizontal-relative:char;mso-position-vertical-relative:line" coordorigin="0,0" coordsize="5448,48">
            <v:group style="position:absolute;left:24;top:24;width:5400;height:2" coordorigin="24,24" coordsize="5400,2">
              <v:shape style="position:absolute;left:24;top:24;width:5400;height:2" coordorigin="24,24" coordsize="5400,0" path="m24,24l542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5597" w:val="left" w:leader="none"/>
          <w:tab w:pos="6975" w:val="left" w:leader="none"/>
          <w:tab w:pos="8604" w:val="left" w:leader="none"/>
          <w:tab w:pos="10121" w:val="left" w:leader="none"/>
        </w:tabs>
        <w:spacing w:before="77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millions,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except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per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share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data)</w:t>
        <w:tab/>
        <w:t>August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31</w:t>
        <w:tab/>
        <w:t>November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30</w:t>
        <w:tab/>
        <w:t>February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28</w:t>
        <w:tab/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3"/>
        <w:gridCol w:w="238"/>
        <w:gridCol w:w="1103"/>
        <w:gridCol w:w="214"/>
        <w:gridCol w:w="1432"/>
        <w:gridCol w:w="214"/>
        <w:gridCol w:w="1341"/>
        <w:gridCol w:w="214"/>
        <w:gridCol w:w="968"/>
      </w:tblGrid>
      <w:tr>
        <w:trPr>
          <w:trHeight w:val="318" w:hRule="exact"/>
        </w:trPr>
        <w:tc>
          <w:tcPr>
            <w:tcW w:w="418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3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2,288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2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2,686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1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2,696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3,291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658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946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878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1,295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623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855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1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4F5154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1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5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0.15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1"/>
        <w:spacing w:line="240" w:lineRule="auto" w:before="65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Liquidity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Capital</w:t>
      </w:r>
      <w:r>
        <w:rPr>
          <w:color w:val="4F5154"/>
          <w:spacing w:val="-9"/>
        </w:rPr>
        <w:t> </w:t>
      </w:r>
      <w:r>
        <w:rPr>
          <w:color w:val="4F5154"/>
        </w:rPr>
        <w:t>Resources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3"/>
        <w:gridCol w:w="238"/>
        <w:gridCol w:w="888"/>
        <w:gridCol w:w="266"/>
        <w:gridCol w:w="857"/>
        <w:gridCol w:w="1426"/>
        <w:gridCol w:w="1129"/>
        <w:gridCol w:w="888"/>
      </w:tblGrid>
      <w:tr>
        <w:trPr>
          <w:trHeight w:val="403" w:hRule="exact"/>
        </w:trPr>
        <w:tc>
          <w:tcPr>
            <w:tcW w:w="643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17" w:type="dxa"/>
            <w:gridSpan w:val="2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6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418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Working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4,768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(6)%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5,046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5,021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Cash,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short-term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5,841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5,887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7,872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provided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49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2,179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(25)%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2,923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provided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(used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for)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investing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(2,138)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70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(1,255)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6,893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used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financing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(2,465)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(3,806)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(9)%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(4,183)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600" w:val="left" w:leader="none"/>
        </w:tabs>
        <w:spacing w:line="240" w:lineRule="auto" w:before="63"/>
        <w:ind w:right="398"/>
        <w:jc w:val="left"/>
      </w:pPr>
      <w:r>
        <w:rPr>
          <w:color w:val="4F5154"/>
          <w:w w:val="95"/>
        </w:rPr>
        <w:t>*</w:t>
        <w:tab/>
      </w:r>
      <w:r>
        <w:rPr>
          <w:color w:val="4F5154"/>
        </w:rPr>
        <w:t>not</w:t>
      </w:r>
      <w:r>
        <w:rPr>
          <w:color w:val="4F5154"/>
          <w:spacing w:val="-12"/>
        </w:rPr>
        <w:t> </w:t>
      </w:r>
      <w:r>
        <w:rPr>
          <w:color w:val="4F5154"/>
        </w:rPr>
        <w:t>meaningful</w:t>
      </w:r>
      <w:r>
        <w:rPr/>
      </w:r>
    </w:p>
    <w:p>
      <w:pPr>
        <w:pStyle w:val="Heading2"/>
        <w:spacing w:line="240" w:lineRule="auto" w:before="161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</w:rPr>
        <w:t>Working</w:t>
      </w:r>
      <w:r>
        <w:rPr>
          <w:i/>
          <w:color w:val="4F5154"/>
          <w:spacing w:val="-15"/>
        </w:rPr>
        <w:t> </w:t>
      </w:r>
      <w:r>
        <w:rPr>
          <w:i/>
          <w:color w:val="4F5154"/>
        </w:rPr>
        <w:t>capital:</w:t>
      </w:r>
      <w:r>
        <w:rPr>
          <w:b w:val="0"/>
          <w:i w:val="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</w:rPr>
        <w:t>Working</w:t>
      </w:r>
      <w:r>
        <w:rPr>
          <w:color w:val="4F5154"/>
          <w:spacing w:val="-6"/>
        </w:rPr>
        <w:t> </w:t>
      </w:r>
      <w:r>
        <w:rPr>
          <w:color w:val="4F5154"/>
        </w:rPr>
        <w:t>capital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represents</w:t>
      </w:r>
      <w:r>
        <w:rPr>
          <w:color w:val="4F5154"/>
          <w:spacing w:val="-8"/>
        </w:rPr>
        <w:t> </w:t>
      </w:r>
      <w:r>
        <w:rPr>
          <w:color w:val="4F5154"/>
        </w:rPr>
        <w:t>current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</w:rPr>
        <w:t>less</w:t>
      </w:r>
      <w:r>
        <w:rPr>
          <w:color w:val="4F5154"/>
          <w:spacing w:val="-8"/>
        </w:rPr>
        <w:t> </w:t>
      </w:r>
      <w:r>
        <w:rPr>
          <w:color w:val="4F5154"/>
        </w:rPr>
        <w:t>current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liabilities.</w:t>
      </w:r>
      <w:r>
        <w:rPr/>
      </w:r>
    </w:p>
    <w:p>
      <w:pPr>
        <w:tabs>
          <w:tab w:pos="3507" w:val="left" w:leader="none"/>
        </w:tabs>
        <w:spacing w:line="224" w:lineRule="exact" w:before="166"/>
        <w:ind w:left="139" w:right="4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Fiscal</w:t>
      </w:r>
      <w:r>
        <w:rPr>
          <w:rFonts w:ascii="Times New Roman"/>
          <w:i/>
          <w:color w:val="4F5154"/>
          <w:spacing w:val="-6"/>
          <w:sz w:val="20"/>
        </w:rPr>
        <w:t> </w:t>
      </w:r>
      <w:r>
        <w:rPr>
          <w:rFonts w:ascii="Times New Roman"/>
          <w:i/>
          <w:color w:val="4F5154"/>
          <w:sz w:val="20"/>
        </w:rPr>
        <w:t>2002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Compared</w:t>
      </w:r>
      <w:r>
        <w:rPr>
          <w:rFonts w:ascii="Times New Roman"/>
          <w:i/>
          <w:color w:val="4F5154"/>
          <w:spacing w:val="-5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to</w:t>
      </w:r>
      <w:r>
        <w:rPr>
          <w:rFonts w:ascii="Times New Roman"/>
          <w:i/>
          <w:color w:val="4F5154"/>
          <w:spacing w:val="-4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Fiscal</w:t>
      </w:r>
      <w:r>
        <w:rPr>
          <w:rFonts w:ascii="Times New Roman"/>
          <w:i/>
          <w:color w:val="4F5154"/>
          <w:spacing w:val="-6"/>
          <w:sz w:val="20"/>
        </w:rPr>
        <w:t> </w:t>
      </w:r>
      <w:r>
        <w:rPr>
          <w:rFonts w:ascii="Times New Roman"/>
          <w:i/>
          <w:color w:val="4F5154"/>
          <w:sz w:val="20"/>
        </w:rPr>
        <w:t>2001:</w:t>
        <w:tab/>
      </w:r>
      <w:r>
        <w:rPr>
          <w:rFonts w:ascii="Times New Roman"/>
          <w:color w:val="4F5154"/>
          <w:sz w:val="20"/>
        </w:rPr>
        <w:t>Working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capital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decreased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because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of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lower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trade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receivables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that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were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result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lower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revenue</w:t>
      </w:r>
      <w:r>
        <w:rPr>
          <w:rFonts w:ascii="Times New Roman"/>
          <w:color w:val="4F5154"/>
          <w:spacing w:val="79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levels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experienced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fiscal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2002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versus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2001.</w:t>
      </w:r>
      <w:r>
        <w:rPr>
          <w:rFonts w:ascii="Times New Roman"/>
          <w:sz w:val="20"/>
        </w:rPr>
      </w:r>
    </w:p>
    <w:p>
      <w:pPr>
        <w:pStyle w:val="BodyText"/>
        <w:tabs>
          <w:tab w:pos="3507" w:val="left" w:leader="none"/>
        </w:tabs>
        <w:spacing w:line="231" w:lineRule="auto" w:before="164"/>
        <w:ind w:right="219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</w:rPr>
        <w:t>Working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4"/>
        </w:rPr>
        <w:t> </w:t>
      </w:r>
      <w:r>
        <w:rPr>
          <w:color w:val="4F5154"/>
        </w:rPr>
        <w:t>decreased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payments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85"/>
          <w:w w:val="99"/>
        </w:rPr>
        <w:t> </w:t>
      </w:r>
      <w:r>
        <w:rPr>
          <w:color w:val="4F5154"/>
        </w:rPr>
        <w:t>Japan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4"/>
        </w:rPr>
        <w:t> </w:t>
      </w:r>
      <w:r>
        <w:rPr>
          <w:color w:val="4F5154"/>
        </w:rPr>
        <w:t>8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complete</w:t>
      </w:r>
      <w:r>
        <w:rPr>
          <w:color w:val="4F5154"/>
          <w:spacing w:val="-5"/>
        </w:rPr>
        <w:t> </w:t>
      </w:r>
      <w:r>
        <w:rPr>
          <w:color w:val="4F5154"/>
        </w:rPr>
        <w:t>discussion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sale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Japan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stock.</w:t>
      </w:r>
      <w:r>
        <w:rPr>
          <w:color w:val="4F5154"/>
          <w:spacing w:val="-5"/>
        </w:rPr>
        <w:t> </w:t>
      </w:r>
      <w:r>
        <w:rPr>
          <w:color w:val="4F5154"/>
        </w:rPr>
        <w:t>Excluding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payments,</w:t>
      </w:r>
      <w:r>
        <w:rPr>
          <w:color w:val="4F5154"/>
          <w:spacing w:val="-7"/>
        </w:rPr>
        <w:t> </w:t>
      </w:r>
      <w:r>
        <w:rPr>
          <w:color w:val="4F5154"/>
        </w:rPr>
        <w:t>working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improved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flows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operations,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investing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activities.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0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</w:rPr>
        <w:t>Cash,</w:t>
      </w:r>
      <w:r>
        <w:rPr>
          <w:i/>
          <w:color w:val="4F5154"/>
          <w:spacing w:val="-10"/>
        </w:rPr>
        <w:t> </w:t>
      </w:r>
      <w:r>
        <w:rPr>
          <w:i/>
          <w:color w:val="4F5154"/>
        </w:rPr>
        <w:t>cash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equivalents</w:t>
      </w:r>
      <w:r>
        <w:rPr>
          <w:i/>
          <w:color w:val="4F5154"/>
          <w:spacing w:val="-9"/>
        </w:rPr>
        <w:t> </w:t>
      </w:r>
      <w:r>
        <w:rPr>
          <w:i/>
          <w:color w:val="4F5154"/>
        </w:rPr>
        <w:t>and</w:t>
      </w:r>
      <w:r>
        <w:rPr>
          <w:i/>
          <w:color w:val="4F5154"/>
          <w:spacing w:val="-7"/>
        </w:rPr>
        <w:t> </w:t>
      </w:r>
      <w:r>
        <w:rPr>
          <w:i/>
          <w:color w:val="4F5154"/>
          <w:spacing w:val="-1"/>
        </w:rPr>
        <w:t>short-term</w:t>
      </w:r>
      <w:r>
        <w:rPr>
          <w:i/>
          <w:color w:val="4F5154"/>
          <w:spacing w:val="-7"/>
        </w:rPr>
        <w:t> </w:t>
      </w:r>
      <w:r>
        <w:rPr>
          <w:i/>
          <w:color w:val="4F5154"/>
          <w:spacing w:val="-1"/>
        </w:rPr>
        <w:t>investments:</w:t>
      </w:r>
      <w:r>
        <w:rPr>
          <w:b w:val="0"/>
          <w:i w:val="0"/>
        </w:rPr>
      </w:r>
    </w:p>
    <w:p>
      <w:pPr>
        <w:pStyle w:val="BodyText"/>
        <w:spacing w:line="230" w:lineRule="auto" w:before="163"/>
        <w:ind w:right="214"/>
        <w:jc w:val="left"/>
      </w:pPr>
      <w:r>
        <w:rPr>
          <w:color w:val="4F5154"/>
        </w:rPr>
        <w:t>Cash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equivalents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highly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liquid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deposits</w:t>
      </w:r>
      <w:r>
        <w:rPr>
          <w:color w:val="4F5154"/>
          <w:spacing w:val="-6"/>
        </w:rPr>
        <w:t> </w:t>
      </w:r>
      <w:r>
        <w:rPr>
          <w:color w:val="4F5154"/>
        </w:rPr>
        <w:t>held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major</w:t>
      </w:r>
      <w:r>
        <w:rPr>
          <w:color w:val="4F5154"/>
          <w:spacing w:val="-6"/>
        </w:rPr>
        <w:t> </w:t>
      </w:r>
      <w:r>
        <w:rPr>
          <w:color w:val="4F5154"/>
        </w:rPr>
        <w:t>banks,</w:t>
      </w:r>
      <w:r>
        <w:rPr>
          <w:color w:val="4F5154"/>
          <w:spacing w:val="-4"/>
        </w:rPr>
        <w:t> </w:t>
      </w:r>
      <w:r>
        <w:rPr>
          <w:color w:val="4F5154"/>
        </w:rPr>
        <w:t>commercial</w:t>
      </w:r>
      <w:r>
        <w:rPr>
          <w:color w:val="4F5154"/>
          <w:spacing w:val="-6"/>
        </w:rPr>
        <w:t> </w:t>
      </w:r>
      <w:r>
        <w:rPr>
          <w:color w:val="4F5154"/>
        </w:rPr>
        <w:t>paper,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government</w:t>
      </w:r>
      <w:r>
        <w:rPr>
          <w:color w:val="4F5154"/>
          <w:spacing w:val="-6"/>
        </w:rPr>
        <w:t> </w:t>
      </w:r>
      <w:r>
        <w:rPr>
          <w:color w:val="4F5154"/>
        </w:rPr>
        <w:t>agency</w:t>
      </w:r>
      <w:r>
        <w:rPr>
          <w:color w:val="4F5154"/>
          <w:spacing w:val="-6"/>
        </w:rPr>
        <w:t> </w:t>
      </w:r>
      <w:r>
        <w:rPr>
          <w:color w:val="4F5154"/>
        </w:rPr>
        <w:t>discount</w:t>
      </w:r>
      <w:r>
        <w:rPr>
          <w:color w:val="4F5154"/>
          <w:spacing w:val="-8"/>
        </w:rPr>
        <w:t> </w:t>
      </w:r>
      <w:r>
        <w:rPr>
          <w:color w:val="4F5154"/>
        </w:rPr>
        <w:t>notes,</w:t>
      </w:r>
      <w:r>
        <w:rPr>
          <w:color w:val="4F5154"/>
          <w:spacing w:val="-4"/>
        </w:rPr>
        <w:t> </w:t>
      </w:r>
      <w:r>
        <w:rPr>
          <w:color w:val="4F5154"/>
        </w:rPr>
        <w:t>money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</w:rPr>
        <w:t>mutual</w:t>
      </w:r>
      <w:r>
        <w:rPr>
          <w:color w:val="4F5154"/>
          <w:spacing w:val="-5"/>
        </w:rPr>
        <w:t> </w:t>
      </w:r>
      <w:r>
        <w:rPr>
          <w:color w:val="4F5154"/>
        </w:rPr>
        <w:t>funds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money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original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90</w:t>
      </w:r>
      <w:r>
        <w:rPr>
          <w:color w:val="4F5154"/>
          <w:spacing w:val="-5"/>
        </w:rPr>
        <w:t> </w:t>
      </w:r>
      <w:r>
        <w:rPr>
          <w:color w:val="4F5154"/>
        </w:rPr>
        <w:t>days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less.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Short-term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2003.</w:t>
      </w:r>
      <w:r>
        <w:rPr>
          <w:color w:val="4F5154"/>
          <w:spacing w:val="-4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equivalents</w:t>
      </w:r>
      <w:r>
        <w:rPr>
          <w:color w:val="4F5154"/>
          <w:spacing w:val="-4"/>
        </w:rPr>
        <w:t> </w:t>
      </w:r>
      <w:r>
        <w:rPr>
          <w:color w:val="4F5154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</w:rPr>
        <w:t>$2.3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consider</w:t>
      </w:r>
      <w:r>
        <w:rPr>
          <w:color w:val="4F5154"/>
          <w:spacing w:val="-5"/>
        </w:rPr>
        <w:t> </w:t>
      </w:r>
      <w:r>
        <w:rPr>
          <w:color w:val="4F5154"/>
        </w:rPr>
        <w:t>permanently</w:t>
      </w:r>
      <w:r>
        <w:rPr>
          <w:color w:val="4F5154"/>
          <w:spacing w:val="-5"/>
        </w:rPr>
        <w:t> </w:t>
      </w:r>
      <w:r>
        <w:rPr>
          <w:color w:val="4F5154"/>
        </w:rPr>
        <w:t>reinvested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$2.3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w w:val="99"/>
        </w:rPr>
        <w:t> 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repatriated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4"/>
        </w:rPr>
        <w:t> </w:t>
      </w:r>
      <w:r>
        <w:rPr>
          <w:color w:val="4F5154"/>
        </w:rPr>
        <w:t>Assuming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full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utilization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credits,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</w:rPr>
        <w:t>$522.7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million.</w:t>
      </w:r>
      <w:r>
        <w:rPr/>
      </w:r>
    </w:p>
    <w:p>
      <w:pPr>
        <w:pStyle w:val="Heading2"/>
        <w:spacing w:line="240" w:lineRule="auto" w:before="163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Cash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flows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from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operating</w:t>
      </w:r>
      <w:r>
        <w:rPr>
          <w:i/>
          <w:color w:val="4F5154"/>
          <w:spacing w:val="-8"/>
        </w:rPr>
        <w:t> </w:t>
      </w:r>
      <w:r>
        <w:rPr>
          <w:i/>
          <w:color w:val="4F5154"/>
          <w:spacing w:val="-1"/>
        </w:rPr>
        <w:t>activities:</w:t>
      </w:r>
      <w:r>
        <w:rPr>
          <w:b w:val="0"/>
          <w:i w:val="0"/>
        </w:rPr>
      </w:r>
    </w:p>
    <w:p>
      <w:pPr>
        <w:pStyle w:val="BodyText"/>
        <w:tabs>
          <w:tab w:pos="3507" w:val="left" w:leader="none"/>
        </w:tabs>
        <w:spacing w:line="231" w:lineRule="auto" w:before="163"/>
        <w:ind w:right="345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</w:rPr>
        <w:t>Although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activities</w:t>
      </w:r>
      <w:r>
        <w:rPr>
          <w:color w:val="4F5154"/>
          <w:spacing w:val="-6"/>
        </w:rPr>
        <w:t> </w:t>
      </w:r>
      <w:r>
        <w:rPr>
          <w:color w:val="4F5154"/>
        </w:rPr>
        <w:t>increased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large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payments</w:t>
      </w:r>
      <w:r>
        <w:rPr>
          <w:color w:val="4F5154"/>
          <w:spacing w:val="-3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Japan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>
          <w:color w:val="4F5154"/>
          <w:spacing w:val="-3"/>
        </w:rPr>
        <w:t> </w:t>
      </w:r>
      <w:r>
        <w:rPr>
          <w:color w:val="4F5154"/>
        </w:rPr>
        <w:t>Excluding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107"/>
          <w:w w:val="99"/>
        </w:rPr>
        <w:t> </w:t>
      </w:r>
      <w:r>
        <w:rPr>
          <w:color w:val="4F5154"/>
        </w:rPr>
        <w:t>payments,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activities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8"/>
        </w:rPr>
        <w:t> </w:t>
      </w:r>
      <w:r>
        <w:rPr>
          <w:color w:val="4F5154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slightly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/>
      </w:r>
    </w:p>
    <w:p>
      <w:pPr>
        <w:pStyle w:val="BodyText"/>
        <w:spacing w:line="220" w:lineRule="exact" w:before="171"/>
        <w:ind w:right="413"/>
        <w:jc w:val="both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3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2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</w:rPr>
        <w:t>2000:</w:t>
      </w:r>
      <w:r>
        <w:rPr>
          <w:rFonts w:ascii="Times New Roman"/>
          <w:i/>
          <w:color w:val="4F5154"/>
          <w:spacing w:val="36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activities</w:t>
      </w:r>
      <w:r>
        <w:rPr>
          <w:color w:val="4F5154"/>
          <w:spacing w:val="-5"/>
        </w:rPr>
        <w:t> </w:t>
      </w:r>
      <w:r>
        <w:rPr>
          <w:color w:val="4F5154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2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3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taxes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sale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Japan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>
          <w:color w:val="4F5154"/>
          <w:spacing w:val="-2"/>
        </w:rPr>
        <w:t> </w:t>
      </w:r>
      <w:r>
        <w:rPr>
          <w:color w:val="4F5154"/>
        </w:rPr>
        <w:t>Excluding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gains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payments,</w:t>
      </w:r>
      <w:r>
        <w:rPr>
          <w:color w:val="4F5154"/>
          <w:spacing w:val="-3"/>
        </w:rPr>
        <w:t> </w:t>
      </w:r>
      <w:r>
        <w:rPr>
          <w:color w:val="4F5154"/>
        </w:rPr>
        <w:t>cash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8"/>
        </w:rPr>
        <w:t> </w:t>
      </w:r>
      <w:r>
        <w:rPr>
          <w:color w:val="4F5154"/>
        </w:rPr>
        <w:t>activities</w:t>
      </w:r>
      <w:r>
        <w:rPr>
          <w:color w:val="4F5154"/>
          <w:spacing w:val="-7"/>
        </w:rPr>
        <w:t> </w:t>
      </w:r>
      <w:r>
        <w:rPr>
          <w:color w:val="4F5154"/>
        </w:rPr>
        <w:t>increased</w:t>
      </w:r>
      <w:r>
        <w:rPr>
          <w:color w:val="4F5154"/>
          <w:spacing w:val="-8"/>
        </w:rPr>
        <w:t> </w:t>
      </w:r>
      <w:r>
        <w:rPr>
          <w:color w:val="4F5154"/>
        </w:rPr>
        <w:t>due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improved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profitability.</w:t>
      </w:r>
      <w:r>
        <w:rPr/>
      </w:r>
    </w:p>
    <w:p>
      <w:pPr>
        <w:pStyle w:val="Heading2"/>
        <w:spacing w:line="240" w:lineRule="auto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Cash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flows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from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investing</w:t>
      </w:r>
      <w:r>
        <w:rPr>
          <w:i/>
          <w:color w:val="4F5154"/>
          <w:spacing w:val="-8"/>
        </w:rPr>
        <w:t> </w:t>
      </w:r>
      <w:r>
        <w:rPr>
          <w:i/>
          <w:color w:val="4F5154"/>
          <w:spacing w:val="-1"/>
        </w:rPr>
        <w:t>activities:</w:t>
      </w:r>
      <w:r>
        <w:rPr>
          <w:b w:val="0"/>
          <w:i w:val="0"/>
        </w:rPr>
      </w:r>
    </w:p>
    <w:p>
      <w:pPr>
        <w:pStyle w:val="BodyText"/>
        <w:tabs>
          <w:tab w:pos="3507" w:val="left" w:leader="none"/>
        </w:tabs>
        <w:spacing w:line="231" w:lineRule="auto" w:before="163"/>
        <w:ind w:right="425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2002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flows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investing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activities</w:t>
      </w:r>
      <w:r>
        <w:rPr>
          <w:color w:val="4F5154"/>
          <w:spacing w:val="-6"/>
        </w:rPr>
        <w:t> </w:t>
      </w:r>
      <w:r>
        <w:rPr>
          <w:color w:val="4F5154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investments,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partially</w:t>
      </w:r>
      <w:r>
        <w:rPr>
          <w:color w:val="4F5154"/>
          <w:spacing w:val="-4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proceeds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investments.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expect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continue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invest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110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growth.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171"/>
        <w:ind w:right="524"/>
        <w:jc w:val="left"/>
      </w:pPr>
      <w:r>
        <w:rPr>
          <w:rFonts w:ascii="Times New Roman"/>
          <w:i/>
          <w:color w:val="4F5154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2001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Compared</w:t>
      </w:r>
      <w:r>
        <w:rPr>
          <w:rFonts w:ascii="Times New Roman"/>
          <w:i/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to</w:t>
      </w:r>
      <w:r>
        <w:rPr>
          <w:rFonts w:ascii="Times New Roman"/>
          <w:i/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Fiscal</w:t>
      </w:r>
      <w:r>
        <w:rPr>
          <w:rFonts w:ascii="Times New Roman"/>
          <w:i/>
          <w:color w:val="4F5154"/>
          <w:spacing w:val="-6"/>
        </w:rPr>
        <w:t> </w:t>
      </w:r>
      <w:r>
        <w:rPr>
          <w:rFonts w:ascii="Times New Roman"/>
          <w:i/>
          <w:color w:val="4F5154"/>
        </w:rPr>
        <w:t>2000: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flows</w:t>
      </w:r>
      <w:r>
        <w:rPr>
          <w:color w:val="4F5154"/>
          <w:spacing w:val="-2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investing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activities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positive</w:t>
      </w:r>
      <w:r>
        <w:rPr>
          <w:color w:val="4F5154"/>
          <w:spacing w:val="-4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generated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Japan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</w:rPr>
        <w:t>stock.</w:t>
      </w:r>
      <w:r>
        <w:rPr/>
      </w:r>
    </w:p>
    <w:p>
      <w:pPr>
        <w:pStyle w:val="Heading2"/>
        <w:spacing w:line="240" w:lineRule="auto"/>
        <w:ind w:right="398"/>
        <w:jc w:val="left"/>
        <w:rPr>
          <w:b w:val="0"/>
          <w:bCs w:val="0"/>
          <w:i w:val="0"/>
        </w:rPr>
      </w:pPr>
      <w:r>
        <w:rPr>
          <w:i/>
          <w:color w:val="4F5154"/>
          <w:spacing w:val="-1"/>
        </w:rPr>
        <w:t>Cash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flows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from</w:t>
      </w:r>
      <w:r>
        <w:rPr>
          <w:i/>
          <w:color w:val="4F5154"/>
          <w:spacing w:val="-8"/>
        </w:rPr>
        <w:t> </w:t>
      </w:r>
      <w:r>
        <w:rPr>
          <w:i/>
          <w:color w:val="4F5154"/>
        </w:rPr>
        <w:t>financing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activities:</w:t>
      </w:r>
      <w:r>
        <w:rPr>
          <w:b w:val="0"/>
          <w:i w:val="0"/>
        </w:rPr>
      </w:r>
    </w:p>
    <w:p>
      <w:pPr>
        <w:pStyle w:val="BodyText"/>
        <w:spacing w:line="231" w:lineRule="auto" w:before="163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incurred</w:t>
      </w:r>
      <w:r>
        <w:rPr>
          <w:color w:val="4F5154"/>
          <w:spacing w:val="-5"/>
        </w:rPr>
        <w:t> </w:t>
      </w:r>
      <w:r>
        <w:rPr>
          <w:color w:val="4F5154"/>
        </w:rPr>
        <w:t>negative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flows</w:t>
      </w:r>
      <w:r>
        <w:rPr>
          <w:color w:val="4F5154"/>
          <w:spacing w:val="-2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financing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activities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repurchases.</w:t>
      </w:r>
      <w:r>
        <w:rPr>
          <w:color w:val="4F5154"/>
          <w:spacing w:val="-5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flow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operations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balances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repurchase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invest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working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growth.</w:t>
      </w:r>
      <w:r>
        <w:rPr/>
      </w:r>
    </w:p>
    <w:p>
      <w:pPr>
        <w:pStyle w:val="BodyText"/>
        <w:spacing w:line="220" w:lineRule="exact" w:before="171"/>
        <w:ind w:right="345"/>
        <w:jc w:val="left"/>
      </w:pPr>
      <w:r>
        <w:rPr>
          <w:color w:val="4F5154"/>
          <w:spacing w:val="-1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approved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program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repurchase</w:t>
      </w:r>
      <w:r>
        <w:rPr>
          <w:color w:val="4F5154"/>
          <w:spacing w:val="-7"/>
        </w:rPr>
        <w:t> </w:t>
      </w:r>
      <w:r>
        <w:rPr>
          <w:color w:val="4F5154"/>
        </w:rPr>
        <w:t>up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1,096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dilutive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plans.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3"/>
        </w:rPr>
        <w:t> </w:t>
      </w:r>
      <w:r>
        <w:rPr>
          <w:color w:val="4F5154"/>
        </w:rPr>
        <w:t>authorized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$3.0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repurchases.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/>
      </w:r>
    </w:p>
    <w:p>
      <w:pPr>
        <w:pStyle w:val="BodyText"/>
        <w:spacing w:line="215" w:lineRule="exact"/>
        <w:ind w:right="398"/>
        <w:jc w:val="left"/>
      </w:pPr>
      <w:r>
        <w:rPr>
          <w:color w:val="4F5154"/>
          <w:spacing w:val="-1"/>
        </w:rPr>
        <w:t>1,286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repurchased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$14.9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3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/>
      </w:r>
    </w:p>
    <w:p>
      <w:pPr>
        <w:pStyle w:val="BodyText"/>
        <w:spacing w:line="222" w:lineRule="exact"/>
        <w:ind w:right="398"/>
        <w:jc w:val="left"/>
      </w:pPr>
      <w:r>
        <w:rPr>
          <w:color w:val="4F5154"/>
          <w:spacing w:val="-1"/>
        </w:rPr>
        <w:t>210.1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141.6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290.7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shares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paid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$2.8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billion,</w:t>
      </w:r>
      <w:r>
        <w:rPr/>
      </w:r>
    </w:p>
    <w:p>
      <w:pPr>
        <w:pStyle w:val="BodyText"/>
        <w:spacing w:line="220" w:lineRule="exact" w:before="7"/>
        <w:ind w:right="219"/>
        <w:jc w:val="left"/>
      </w:pPr>
      <w:r>
        <w:rPr>
          <w:color w:val="4F5154"/>
        </w:rPr>
        <w:t>$4.3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$5.3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billion,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$495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available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program.</w:t>
      </w:r>
      <w:r>
        <w:rPr>
          <w:color w:val="4F5154"/>
          <w:spacing w:val="-7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authorized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$3.0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repurchases.</w:t>
      </w:r>
      <w:r>
        <w:rPr/>
      </w:r>
    </w:p>
    <w:p>
      <w:pPr>
        <w:pStyle w:val="BodyText"/>
        <w:spacing w:line="231" w:lineRule="auto" w:before="165"/>
        <w:ind w:right="374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February</w:t>
      </w:r>
      <w:r>
        <w:rPr>
          <w:color w:val="4F5154"/>
          <w:spacing w:val="-5"/>
        </w:rPr>
        <w:t> </w:t>
      </w:r>
      <w:r>
        <w:rPr>
          <w:color w:val="4F5154"/>
        </w:rPr>
        <w:t>1998,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sell</w:t>
      </w:r>
      <w:r>
        <w:rPr>
          <w:color w:val="4F5154"/>
          <w:spacing w:val="-4"/>
        </w:rPr>
        <w:t> </w:t>
      </w:r>
      <w:r>
        <w:rPr>
          <w:color w:val="4F5154"/>
        </w:rPr>
        <w:t>36.0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$4.42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plus</w:t>
      </w:r>
      <w:r>
        <w:rPr>
          <w:color w:val="4F5154"/>
          <w:spacing w:val="-5"/>
        </w:rPr>
        <w:t> </w:t>
      </w:r>
      <w:r>
        <w:rPr>
          <w:color w:val="4F5154"/>
        </w:rPr>
        <w:t>accretion,</w:t>
      </w:r>
      <w:r>
        <w:rPr>
          <w:color w:val="4F5154"/>
          <w:spacing w:val="-7"/>
        </w:rPr>
        <w:t> </w:t>
      </w:r>
      <w:r>
        <w:rPr>
          <w:color w:val="4F5154"/>
        </w:rPr>
        <w:t>subject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adjustments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3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stated</w:t>
      </w:r>
      <w:r>
        <w:rPr>
          <w:color w:val="4F5154"/>
          <w:spacing w:val="-5"/>
        </w:rPr>
        <w:t> </w:t>
      </w:r>
      <w:r>
        <w:rPr>
          <w:color w:val="4F5154"/>
        </w:rPr>
        <w:t>maturity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February</w:t>
      </w:r>
      <w:r>
        <w:rPr>
          <w:color w:val="4F5154"/>
          <w:spacing w:val="-5"/>
        </w:rPr>
        <w:t> </w:t>
      </w:r>
      <w:r>
        <w:rPr>
          <w:color w:val="4F5154"/>
        </w:rPr>
        <w:t>13,</w:t>
      </w:r>
      <w:r>
        <w:rPr>
          <w:color w:val="4F5154"/>
          <w:spacing w:val="-6"/>
        </w:rPr>
        <w:t> </w:t>
      </w:r>
      <w:r>
        <w:rPr>
          <w:color w:val="4F5154"/>
        </w:rPr>
        <w:t>2003.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contract,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issue</w:t>
      </w:r>
      <w:r>
        <w:rPr>
          <w:color w:val="4F5154"/>
          <w:spacing w:val="36"/>
          <w:w w:val="99"/>
        </w:rPr>
        <w:t> </w:t>
      </w:r>
      <w:r>
        <w:rPr>
          <w:color w:val="4F5154"/>
          <w:spacing w:val="-1"/>
        </w:rPr>
        <w:t>registered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unregistered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settlement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settlement.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dilutive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</w:t>
      </w:r>
      <w:r>
        <w:rPr>
          <w:color w:val="4F5154"/>
          <w:spacing w:val="129"/>
          <w:w w:val="99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currently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reflected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calculation.</w:t>
      </w:r>
      <w:r>
        <w:rPr>
          <w:color w:val="4F5154"/>
          <w:spacing w:val="-4"/>
        </w:rPr>
        <w:t> </w:t>
      </w:r>
      <w:r>
        <w:rPr>
          <w:color w:val="4F5154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eliminate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dilution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contract,</w:t>
      </w:r>
      <w:r>
        <w:rPr>
          <w:color w:val="4F5154"/>
          <w:spacing w:val="-3"/>
        </w:rPr>
        <w:t> </w:t>
      </w:r>
      <w:r>
        <w:rPr>
          <w:color w:val="4F5154"/>
        </w:rPr>
        <w:t>we,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discretion,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decide</w:t>
      </w:r>
      <w:r>
        <w:rPr>
          <w:color w:val="4F5154"/>
          <w:spacing w:val="139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repurchase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4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settle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contract.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0" w:lineRule="exact" w:before="0"/>
        <w:ind w:left="139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September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2000,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Board’s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Emerging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Issues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Task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Force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reached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consensus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issue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00-19,</w:t>
      </w:r>
      <w:r>
        <w:rPr>
          <w:rFonts w:ascii="Times New Roman" w:hAnsi="Times New Roman" w:cs="Times New Roman" w:eastAsia="Times New Roman"/>
          <w:color w:val="4F5154"/>
          <w:spacing w:val="6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Derivative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Instruments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Indexed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Potentially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Settled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in,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Company’s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Stock.”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third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quarter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7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2001,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forward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contract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discussed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preceding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paragraph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modified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compliance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requirements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EITF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00-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0"/>
          <w:numId w:val="5"/>
        </w:numPr>
        <w:tabs>
          <w:tab w:pos="440" w:val="left" w:leader="none"/>
        </w:tabs>
        <w:spacing w:line="220" w:lineRule="exact" w:before="3" w:after="0"/>
        <w:ind w:left="140" w:right="528" w:firstLine="0"/>
        <w:jc w:val="left"/>
      </w:pP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modifications,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forward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accounted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instrument</w:t>
      </w:r>
      <w:r>
        <w:rPr>
          <w:color w:val="4F5154"/>
          <w:spacing w:val="-7"/>
        </w:rPr>
        <w:t> </w:t>
      </w:r>
      <w:r>
        <w:rPr>
          <w:color w:val="4F5154"/>
        </w:rPr>
        <w:t>instead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classified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asset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contract,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requiring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marked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period.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modifications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provision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permit</w:t>
      </w:r>
      <w:r>
        <w:rPr>
          <w:color w:val="4F5154"/>
          <w:spacing w:val="-5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79"/>
          <w:w w:val="99"/>
        </w:rPr>
        <w:t> </w:t>
      </w:r>
      <w:r>
        <w:rPr>
          <w:color w:val="4F5154"/>
          <w:spacing w:val="-1"/>
        </w:rPr>
        <w:t>settle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unregistered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removal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collateral</w:t>
      </w:r>
      <w:r>
        <w:rPr>
          <w:color w:val="4F5154"/>
          <w:spacing w:val="-5"/>
        </w:rPr>
        <w:t> </w:t>
      </w:r>
      <w:r>
        <w:rPr>
          <w:color w:val="4F5154"/>
        </w:rPr>
        <w:t>requirements.</w:t>
      </w:r>
      <w:r>
        <w:rPr/>
      </w:r>
    </w:p>
    <w:p>
      <w:pPr>
        <w:pStyle w:val="BodyText"/>
        <w:spacing w:line="231" w:lineRule="auto" w:before="165"/>
        <w:ind w:right="33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December</w:t>
      </w:r>
      <w:r>
        <w:rPr>
          <w:color w:val="4F5154"/>
          <w:spacing w:val="-4"/>
        </w:rPr>
        <w:t> </w:t>
      </w:r>
      <w:r>
        <w:rPr>
          <w:color w:val="4F5154"/>
        </w:rPr>
        <w:t>1996,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entered</w:t>
      </w:r>
      <w:r>
        <w:rPr>
          <w:color w:val="4F5154"/>
          <w:spacing w:val="-6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seven-year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master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banking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institution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construction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$150.0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property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improvements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us.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1998,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master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arrangement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amended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$32.0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$182.0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million.</w:t>
      </w:r>
      <w:r>
        <w:rPr>
          <w:color w:val="4F5154"/>
          <w:spacing w:val="-3"/>
        </w:rPr>
        <w:t> </w:t>
      </w:r>
      <w:r>
        <w:rPr>
          <w:color w:val="4F5154"/>
        </w:rPr>
        <w:t>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payable</w:t>
      </w:r>
      <w:r>
        <w:rPr>
          <w:color w:val="4F5154"/>
          <w:spacing w:val="-3"/>
        </w:rPr>
        <w:t> </w:t>
      </w:r>
      <w:r>
        <w:rPr>
          <w:color w:val="4F5154"/>
        </w:rPr>
        <w:t>quarterly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arrears</w:t>
      </w:r>
      <w:r>
        <w:rPr>
          <w:color w:val="4F5154"/>
          <w:spacing w:val="-2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term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seven</w:t>
      </w:r>
      <w:r>
        <w:rPr>
          <w:color w:val="4F5154"/>
          <w:spacing w:val="-3"/>
        </w:rPr>
        <w:t> </w:t>
      </w:r>
      <w:r>
        <w:rPr>
          <w:color w:val="4F5154"/>
        </w:rPr>
        <w:t>years.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65"/>
          <w:w w:val="99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7"/>
        </w:rPr>
        <w:t> </w:t>
      </w:r>
      <w:r>
        <w:rPr>
          <w:color w:val="4F5154"/>
        </w:rPr>
        <w:t>facility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collateralized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</w:rPr>
        <w:t>described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preceding</w:t>
      </w:r>
      <w:r>
        <w:rPr>
          <w:color w:val="4F5154"/>
          <w:spacing w:val="-6"/>
        </w:rPr>
        <w:t> </w:t>
      </w:r>
      <w:r>
        <w:rPr>
          <w:color w:val="4F5154"/>
        </w:rPr>
        <w:t>paragraphs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36.0</w:t>
      </w:r>
      <w:r>
        <w:rPr>
          <w:color w:val="4F5154"/>
          <w:spacing w:val="-6"/>
        </w:rPr>
        <w:t> </w:t>
      </w:r>
      <w:r>
        <w:rPr>
          <w:color w:val="4F5154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$4.42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accretion,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adjustments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substitute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collateral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U.S.</w:t>
      </w:r>
      <w:r>
        <w:rPr>
          <w:color w:val="4F5154"/>
          <w:spacing w:val="-3"/>
        </w:rPr>
        <w:t> </w:t>
      </w:r>
      <w:r>
        <w:rPr>
          <w:color w:val="4F5154"/>
        </w:rPr>
        <w:t>treasury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anytime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properties</w:t>
      </w:r>
      <w:r>
        <w:rPr>
          <w:color w:val="4F5154"/>
          <w:spacing w:val="-2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term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83"/>
          <w:w w:val="99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expended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lessor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construct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properties.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8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option,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agreed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guarantee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properties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6"/>
        </w:rPr>
        <w:t> </w:t>
      </w:r>
      <w:r>
        <w:rPr>
          <w:color w:val="4F5154"/>
        </w:rPr>
        <w:t>residual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85%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their</w:t>
      </w:r>
      <w:r>
        <w:rPr>
          <w:color w:val="4F5154"/>
          <w:spacing w:val="-3"/>
        </w:rPr>
        <w:t> </w:t>
      </w:r>
      <w:r>
        <w:rPr>
          <w:color w:val="4F5154"/>
        </w:rPr>
        <w:t>original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cost,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residual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guarantee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$142.5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present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minimum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payments,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85%</w:t>
      </w:r>
      <w:r>
        <w:rPr>
          <w:color w:val="4F5154"/>
          <w:spacing w:val="-5"/>
        </w:rPr>
        <w:t> </w:t>
      </w:r>
      <w:r>
        <w:rPr>
          <w:color w:val="4F5154"/>
        </w:rPr>
        <w:t>residual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guarantee,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90%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lease</w:t>
      </w:r>
      <w:r>
        <w:rPr>
          <w:color w:val="4F5154"/>
          <w:spacing w:val="-6"/>
        </w:rPr>
        <w:t> </w:t>
      </w:r>
      <w:r>
        <w:rPr>
          <w:color w:val="4F5154"/>
        </w:rPr>
        <w:t>property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inception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lease,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leases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classified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leases.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$167.7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master</w:t>
      </w:r>
      <w:r>
        <w:rPr>
          <w:color w:val="4F5154"/>
          <w:spacing w:val="-3"/>
        </w:rPr>
        <w:t> </w:t>
      </w:r>
      <w:r>
        <w:rPr>
          <w:color w:val="4F5154"/>
        </w:rPr>
        <w:t>lease</w:t>
      </w:r>
      <w:r>
        <w:rPr>
          <w:color w:val="4F5154"/>
          <w:spacing w:val="-7"/>
        </w:rPr>
        <w:t> </w:t>
      </w:r>
      <w:r>
        <w:rPr>
          <w:color w:val="4F5154"/>
        </w:rPr>
        <w:t>facility</w:t>
      </w:r>
      <w:r>
        <w:rPr>
          <w:color w:val="4F5154"/>
          <w:spacing w:val="-5"/>
        </w:rPr>
        <w:t> </w:t>
      </w:r>
      <w:r>
        <w:rPr>
          <w:color w:val="4F5154"/>
        </w:rPr>
        <w:t>had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utilized.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currently</w:t>
      </w:r>
      <w:r>
        <w:rPr>
          <w:color w:val="4F5154"/>
          <w:spacing w:val="-5"/>
        </w:rPr>
        <w:t> </w:t>
      </w:r>
      <w:r>
        <w:rPr>
          <w:color w:val="4F5154"/>
        </w:rPr>
        <w:t>intend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leased</w:t>
      </w:r>
      <w:r>
        <w:rPr>
          <w:color w:val="4F5154"/>
          <w:spacing w:val="-6"/>
        </w:rPr>
        <w:t> </w:t>
      </w:r>
      <w:r>
        <w:rPr>
          <w:color w:val="4F5154"/>
        </w:rPr>
        <w:t>properties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maturity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December</w:t>
      </w:r>
      <w:r>
        <w:rPr>
          <w:color w:val="4F5154"/>
          <w:spacing w:val="-4"/>
        </w:rPr>
        <w:t> </w:t>
      </w:r>
      <w:r>
        <w:rPr>
          <w:color w:val="4F5154"/>
        </w:rPr>
        <w:t>2003,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same</w:t>
      </w:r>
      <w:r>
        <w:rPr>
          <w:color w:val="4F5154"/>
          <w:spacing w:val="-4"/>
        </w:rPr>
        <w:t> </w:t>
      </w:r>
      <w:r>
        <w:rPr>
          <w:color w:val="4F5154"/>
        </w:rPr>
        <w:t>amount.</w:t>
      </w:r>
      <w:r>
        <w:rPr>
          <w:color w:val="4F5154"/>
          <w:spacing w:val="-4"/>
        </w:rPr>
        <w:t> </w:t>
      </w:r>
      <w:r>
        <w:rPr>
          <w:color w:val="4F5154"/>
        </w:rPr>
        <w:t>None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40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officers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facility.</w:t>
      </w:r>
      <w:r>
        <w:rPr/>
      </w:r>
    </w:p>
    <w:p>
      <w:pPr>
        <w:pStyle w:val="BodyText"/>
        <w:spacing w:line="231" w:lineRule="auto" w:before="167"/>
        <w:ind w:right="374"/>
        <w:jc w:val="left"/>
      </w:pP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1997,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$150.0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6.72%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2004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$150.0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6.91%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2007.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February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entered</w:t>
      </w:r>
      <w:r>
        <w:rPr>
          <w:color w:val="4F5154"/>
          <w:spacing w:val="-4"/>
        </w:rPr>
        <w:t> </w:t>
      </w:r>
      <w:r>
        <w:rPr>
          <w:color w:val="4F5154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interest-rate</w:t>
      </w:r>
      <w:r>
        <w:rPr>
          <w:color w:val="4F5154"/>
          <w:spacing w:val="-5"/>
        </w:rPr>
        <w:t> </w:t>
      </w:r>
      <w:r>
        <w:rPr>
          <w:color w:val="4F5154"/>
        </w:rPr>
        <w:t>swap</w:t>
      </w:r>
      <w:r>
        <w:rPr>
          <w:color w:val="4F5154"/>
          <w:spacing w:val="-7"/>
        </w:rPr>
        <w:t> </w:t>
      </w:r>
      <w:r>
        <w:rPr>
          <w:color w:val="4F5154"/>
        </w:rPr>
        <w:t>agreements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modifying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so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effectively</w:t>
      </w:r>
      <w:r>
        <w:rPr>
          <w:color w:val="4F5154"/>
          <w:spacing w:val="-4"/>
        </w:rPr>
        <w:t> </w:t>
      </w:r>
      <w:r>
        <w:rPr>
          <w:color w:val="4F5154"/>
        </w:rPr>
        <w:t>becomes</w:t>
      </w:r>
      <w:r>
        <w:rPr>
          <w:color w:val="4F5154"/>
          <w:spacing w:val="-6"/>
        </w:rPr>
        <w:t> </w:t>
      </w:r>
      <w:r>
        <w:rPr>
          <w:color w:val="4F5154"/>
        </w:rPr>
        <w:t>variable.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notional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swaps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match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principal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maturities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7"/>
        </w:rPr>
        <w:t> </w:t>
      </w:r>
      <w:r>
        <w:rPr>
          <w:color w:val="4F5154"/>
        </w:rPr>
        <w:t>swaps,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5.27%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3.99%,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/>
      </w:r>
    </w:p>
    <w:p>
      <w:pPr>
        <w:pStyle w:val="BodyText"/>
        <w:spacing w:line="240" w:lineRule="auto" w:before="160"/>
        <w:ind w:right="398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summary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contractual</w:t>
      </w:r>
      <w:r>
        <w:rPr>
          <w:color w:val="4F5154"/>
          <w:spacing w:val="-5"/>
        </w:rPr>
        <w:t> </w:t>
      </w:r>
      <w:r>
        <w:rPr>
          <w:color w:val="4F5154"/>
        </w:rPr>
        <w:t>commitments</w:t>
      </w:r>
      <w:r>
        <w:rPr>
          <w:color w:val="4F5154"/>
          <w:spacing w:val="-5"/>
        </w:rPr>
        <w:t> </w:t>
      </w:r>
      <w:r>
        <w:rPr>
          <w:color w:val="4F5154"/>
        </w:rPr>
        <w:t>associated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debt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</w:rPr>
        <w:t>obligations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656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5583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66.2pt;height:2.4pt;mso-position-horizontal-relative:char;mso-position-vertical-relative:line" coordorigin="0,0" coordsize="3324,48">
            <v:group style="position:absolute;left:24;top:24;width:3276;height:2" coordorigin="24,24" coordsize="3276,2">
              <v:shape style="position:absolute;left:24;top:24;width:3276;height:2" coordorigin="24,24" coordsize="3276,0" path="m24,24l330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5640" w:val="left" w:leader="none"/>
          <w:tab w:pos="6363" w:val="left" w:leader="none"/>
          <w:tab w:pos="7085" w:val="left" w:leader="none"/>
          <w:tab w:pos="7750" w:val="left" w:leader="none"/>
          <w:tab w:pos="8472" w:val="left" w:leader="none"/>
          <w:tab w:pos="9238" w:val="left" w:leader="none"/>
          <w:tab w:pos="10378" w:val="left" w:leader="none"/>
        </w:tabs>
        <w:spacing w:before="77"/>
        <w:ind w:left="1003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</w:r>
      <w:r>
        <w:rPr>
          <w:rFonts w:ascii="Times New Roman"/>
          <w:b/>
          <w:color w:val="4F5154"/>
          <w:w w:val="95"/>
          <w:sz w:val="15"/>
        </w:rPr>
        <w:t>2003</w:t>
        <w:tab/>
        <w:t>2004</w:t>
        <w:tab/>
        <w:t>2005</w:t>
        <w:tab/>
        <w:t>2006</w:t>
        <w:tab/>
        <w:t>2007</w:t>
        <w:tab/>
        <w:t>Thereafter</w:t>
        <w:tab/>
      </w:r>
      <w:r>
        <w:rPr>
          <w:rFonts w:ascii="Times New Roman"/>
          <w:b/>
          <w:color w:val="4F5154"/>
          <w:sz w:val="15"/>
        </w:rPr>
        <w:t>Total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7"/>
        <w:gridCol w:w="241"/>
        <w:gridCol w:w="447"/>
        <w:gridCol w:w="216"/>
        <w:gridCol w:w="568"/>
        <w:gridCol w:w="214"/>
        <w:gridCol w:w="449"/>
        <w:gridCol w:w="213"/>
        <w:gridCol w:w="449"/>
        <w:gridCol w:w="216"/>
        <w:gridCol w:w="568"/>
        <w:gridCol w:w="214"/>
        <w:gridCol w:w="931"/>
        <w:gridCol w:w="214"/>
        <w:gridCol w:w="591"/>
      </w:tblGrid>
      <w:tr>
        <w:trPr>
          <w:trHeight w:val="315" w:hRule="exact"/>
        </w:trPr>
        <w:tc>
          <w:tcPr>
            <w:tcW w:w="437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Principal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payments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senior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notes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3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3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3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leases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4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Purchase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facilities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master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lease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168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5607" w:val="left" w:leader="none"/>
          <w:tab w:pos="6269" w:val="left" w:leader="none"/>
          <w:tab w:pos="7051" w:val="left" w:leader="none"/>
          <w:tab w:pos="7714" w:val="left" w:leader="none"/>
          <w:tab w:pos="8379" w:val="left" w:leader="none"/>
          <w:tab w:pos="9161" w:val="left" w:leader="none"/>
          <w:tab w:pos="9713" w:val="left" w:leader="none"/>
          <w:tab w:pos="10306" w:val="left" w:leader="none"/>
        </w:tabs>
        <w:spacing w:line="240" w:lineRule="auto" w:before="36"/>
        <w:ind w:left="1176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16"/>
        </w:rPr>
        <w:t> </w:t>
      </w:r>
      <w:r>
        <w:rPr>
          <w:color w:val="4F5154"/>
        </w:rPr>
        <w:t>commitments</w:t>
        <w:tab/>
        <w:t>$</w:t>
      </w:r>
      <w:r>
        <w:rPr>
          <w:color w:val="4F5154"/>
          <w:spacing w:val="15"/>
        </w:rPr>
        <w:t> </w:t>
      </w:r>
      <w:r>
        <w:rPr>
          <w:color w:val="4F5154"/>
          <w:spacing w:val="-1"/>
        </w:rPr>
        <w:t>94</w:t>
        <w:tab/>
      </w:r>
      <w:r>
        <w:rPr>
          <w:color w:val="4F5154"/>
        </w:rPr>
        <w:t>$</w:t>
      </w:r>
      <w:r>
        <w:rPr>
          <w:color w:val="4F5154"/>
          <w:spacing w:val="36"/>
        </w:rPr>
        <w:t> </w:t>
      </w:r>
      <w:r>
        <w:rPr>
          <w:color w:val="4F5154"/>
        </w:rPr>
        <w:t>394</w:t>
        <w:tab/>
        <w:t>$</w:t>
      </w:r>
      <w:r>
        <w:rPr>
          <w:color w:val="4F5154"/>
          <w:spacing w:val="18"/>
        </w:rPr>
        <w:t> </w:t>
      </w:r>
      <w:r>
        <w:rPr>
          <w:color w:val="4F5154"/>
          <w:spacing w:val="-1"/>
        </w:rPr>
        <w:t>55</w:t>
        <w:tab/>
      </w:r>
      <w:r>
        <w:rPr>
          <w:color w:val="4F5154"/>
        </w:rPr>
        <w:t>$</w:t>
      </w:r>
      <w:r>
        <w:rPr>
          <w:color w:val="4F5154"/>
          <w:spacing w:val="18"/>
        </w:rPr>
        <w:t> </w:t>
      </w:r>
      <w:r>
        <w:rPr>
          <w:color w:val="4F5154"/>
          <w:spacing w:val="-1"/>
        </w:rPr>
        <w:t>37</w:t>
        <w:tab/>
      </w:r>
      <w:r>
        <w:rPr>
          <w:color w:val="4F5154"/>
        </w:rPr>
        <w:t>$</w:t>
      </w:r>
      <w:r>
        <w:rPr>
          <w:color w:val="4F5154"/>
          <w:spacing w:val="36"/>
        </w:rPr>
        <w:t> </w:t>
      </w:r>
      <w:r>
        <w:rPr>
          <w:color w:val="4F5154"/>
        </w:rPr>
        <w:t>178</w:t>
        <w:tab/>
      </w:r>
      <w:r>
        <w:rPr>
          <w:color w:val="4F5154"/>
          <w:w w:val="95"/>
        </w:rPr>
        <w:t>$</w:t>
        <w:tab/>
        <w:t>120</w:t>
        <w:tab/>
      </w:r>
      <w:r>
        <w:rPr>
          <w:color w:val="4F5154"/>
        </w:rPr>
        <w:t>$</w:t>
      </w:r>
      <w:r>
        <w:rPr>
          <w:color w:val="4F5154"/>
          <w:spacing w:val="36"/>
        </w:rPr>
        <w:t> </w:t>
      </w:r>
      <w:r>
        <w:rPr>
          <w:color w:val="4F5154"/>
        </w:rPr>
        <w:t>878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231" w:val="left" w:leader="none"/>
          <w:tab w:pos="7013" w:val="left" w:leader="none"/>
          <w:tab w:pos="7676" w:val="left" w:leader="none"/>
          <w:tab w:pos="8341" w:val="left" w:leader="none"/>
          <w:tab w:pos="9123" w:val="left" w:leader="none"/>
          <w:tab w:pos="10268" w:val="left" w:leader="none"/>
        </w:tabs>
        <w:spacing w:line="70" w:lineRule="atLeast"/>
        <w:ind w:left="5569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3.05pt;height:3.85pt;mso-position-horizontal-relative:char;mso-position-vertical-relative:line" coordorigin="0,0" coordsize="461,77">
            <v:group style="position:absolute;left:38;top:38;width:384;height:2" coordorigin="38,38" coordsize="384,2">
              <v:shape style="position:absolute;left:38;top:38;width:384;height:2" coordorigin="38,38" coordsize="384,0" path="m38,38l422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9.05pt;height:3.85pt;mso-position-horizontal-relative:char;mso-position-vertical-relative:line" coordorigin="0,0" coordsize="581,77">
            <v:group style="position:absolute;left:38;top:38;width:504;height:2" coordorigin="38,38" coordsize="504,2">
              <v:shape style="position:absolute;left:38;top:38;width:504;height:2" coordorigin="38,38" coordsize="504,0" path="m38,38l542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3.05pt;height:3.85pt;mso-position-horizontal-relative:char;mso-position-vertical-relative:line" coordorigin="0,0" coordsize="461,77">
            <v:group style="position:absolute;left:38;top:38;width:384;height:2" coordorigin="38,38" coordsize="384,2">
              <v:shape style="position:absolute;left:38;top:38;width:384;height:2" coordorigin="38,38" coordsize="384,0" path="m38,38l422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3.15pt;height:3.85pt;mso-position-horizontal-relative:char;mso-position-vertical-relative:line" coordorigin="0,0" coordsize="463,77">
            <v:group style="position:absolute;left:38;top:38;width:387;height:2" coordorigin="38,38" coordsize="387,2">
              <v:shape style="position:absolute;left:38;top:38;width:387;height:2" coordorigin="38,38" coordsize="387,0" path="m38,38l425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9.05pt;height:3.85pt;mso-position-horizontal-relative:char;mso-position-vertical-relative:line" coordorigin="0,0" coordsize="581,77">
            <v:group style="position:absolute;left:38;top:38;width:504;height:2" coordorigin="38,38" coordsize="504,2">
              <v:shape style="position:absolute;left:38;top:38;width:504;height:2" coordorigin="38,38" coordsize="504,0" path="m38,38l542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47.15pt;height:3.85pt;mso-position-horizontal-relative:char;mso-position-vertical-relative:line" coordorigin="0,0" coordsize="943,77">
            <v:group style="position:absolute;left:38;top:38;width:867;height:2" coordorigin="38,38" coordsize="867,2">
              <v:shape style="position:absolute;left:38;top:38;width:867;height:2" coordorigin="38,38" coordsize="867,0" path="m38,38l905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9.05pt;height:3.85pt;mso-position-horizontal-relative:char;mso-position-vertical-relative:line" coordorigin="0,0" coordsize="581,77">
            <v:group style="position:absolute;left:38;top:38;width:504;height:2" coordorigin="38,38" coordsize="504,2">
              <v:shape style="position:absolute;left:38;top:38;width:504;height:2" coordorigin="38,38" coordsize="504,0" path="m38,38l542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31" w:lineRule="auto" w:before="80"/>
        <w:ind w:right="305"/>
        <w:jc w:val="left"/>
      </w:pPr>
      <w:r>
        <w:rPr>
          <w:color w:val="4F5154"/>
        </w:rPr>
        <w:t>Through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Financing</w:t>
      </w:r>
      <w:r>
        <w:rPr>
          <w:color w:val="4F5154"/>
          <w:spacing w:val="-7"/>
        </w:rPr>
        <w:t> </w:t>
      </w:r>
      <w:r>
        <w:rPr>
          <w:color w:val="4F5154"/>
        </w:rPr>
        <w:t>Division,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offer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acquire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separate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long-term</w:t>
      </w:r>
      <w:r>
        <w:rPr>
          <w:color w:val="4F5154"/>
          <w:w w:val="99"/>
        </w:rPr>
        <w:t> </w:t>
      </w:r>
      <w:r>
        <w:rPr>
          <w:color w:val="4F5154"/>
          <w:spacing w:val="30"/>
          <w:w w:val="99"/>
        </w:rPr>
        <w:t>  </w:t>
      </w:r>
      <w:r>
        <w:rPr>
          <w:color w:val="4F5154"/>
        </w:rPr>
        <w:t>payment</w:t>
      </w:r>
      <w:r>
        <w:rPr>
          <w:color w:val="4F5154"/>
          <w:spacing w:val="-6"/>
        </w:rPr>
        <w:t> </w:t>
      </w:r>
      <w:r>
        <w:rPr>
          <w:color w:val="4F5154"/>
        </w:rPr>
        <w:t>contracts.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non-recourse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institutions.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record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transfers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institutions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surrendered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control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130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SFAS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140,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Servicing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Extinguishments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Liabilities.”</w:t>
      </w:r>
      <w:r>
        <w:rPr>
          <w:rFonts w:ascii="Times New Roman" w:hAnsi="Times New Roman" w:cs="Times New Roman" w:eastAsia="Times New Roman"/>
          <w:i/>
          <w:color w:val="4F5154"/>
          <w:spacing w:val="88"/>
          <w:w w:val="99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“Critical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Polices”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beginning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10-K.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0" w:lineRule="exact"/>
        <w:ind w:right="345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</w:t>
      </w:r>
      <w:r>
        <w:rPr>
          <w:color w:val="4F5154"/>
          <w:spacing w:val="-6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5"/>
        </w:rPr>
        <w:t> </w:t>
      </w:r>
      <w:r>
        <w:rPr>
          <w:color w:val="4F5154"/>
        </w:rPr>
        <w:t>expenditures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equivalents,</w:t>
      </w:r>
      <w:r>
        <w:rPr>
          <w:color w:val="4F5154"/>
          <w:spacing w:val="-4"/>
        </w:rPr>
        <w:t> </w:t>
      </w:r>
      <w:r>
        <w:rPr>
          <w:color w:val="4F5154"/>
        </w:rPr>
        <w:t>short-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term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generated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operations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sufficient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meet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working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capital,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expenditure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needs</w:t>
      </w:r>
      <w:r>
        <w:rPr>
          <w:color w:val="4F5154"/>
          <w:spacing w:val="103"/>
          <w:w w:val="99"/>
        </w:rPr>
        <w:t> </w:t>
      </w:r>
      <w:r>
        <w:rPr>
          <w:color w:val="4F5154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2003.</w:t>
      </w:r>
      <w:r>
        <w:rPr/>
      </w:r>
    </w:p>
    <w:p>
      <w:pPr>
        <w:pStyle w:val="Heading1"/>
        <w:spacing w:line="240" w:lineRule="auto" w:before="160"/>
        <w:ind w:right="398"/>
        <w:jc w:val="left"/>
        <w:rPr>
          <w:b w:val="0"/>
          <w:bCs w:val="0"/>
        </w:rPr>
      </w:pPr>
      <w:r>
        <w:rPr>
          <w:color w:val="4F5154"/>
        </w:rPr>
        <w:t>New</w:t>
      </w:r>
      <w:r>
        <w:rPr>
          <w:color w:val="4F5154"/>
          <w:spacing w:val="-15"/>
        </w:rPr>
        <w:t> </w:t>
      </w:r>
      <w:r>
        <w:rPr>
          <w:color w:val="4F5154"/>
        </w:rPr>
        <w:t>Accounting</w:t>
      </w:r>
      <w:r>
        <w:rPr>
          <w:color w:val="4F5154"/>
          <w:spacing w:val="-14"/>
        </w:rPr>
        <w:t> </w:t>
      </w:r>
      <w:r>
        <w:rPr>
          <w:color w:val="4F5154"/>
        </w:rPr>
        <w:t>Pronouncements</w:t>
      </w:r>
      <w:r>
        <w:rPr>
          <w:b w:val="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Goodwill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and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Intangible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45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Standards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issued</w:t>
      </w:r>
      <w:r>
        <w:rPr>
          <w:color w:val="4F5154"/>
          <w:spacing w:val="-7"/>
        </w:rPr>
        <w:t> </w:t>
      </w:r>
      <w:r>
        <w:rPr>
          <w:color w:val="4F5154"/>
        </w:rPr>
        <w:t>SFAS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141,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“Business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Combinations,”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8"/>
        </w:rPr>
        <w:t> </w:t>
      </w:r>
      <w:r>
        <w:rPr>
          <w:color w:val="4F5154"/>
        </w:rPr>
        <w:t>142,</w:t>
      </w:r>
      <w:r>
        <w:rPr>
          <w:color w:val="4F515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“Goodwill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30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Other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Intangible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Assets.”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  <w:spacing w:val="-1"/>
        </w:rPr>
        <w:t>SFAS</w:t>
      </w:r>
      <w:r>
        <w:rPr>
          <w:color w:val="4F5154"/>
          <w:spacing w:val="-3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141</w:t>
      </w:r>
      <w:r>
        <w:rPr>
          <w:color w:val="4F5154"/>
          <w:spacing w:val="-5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guidance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2"/>
        </w:rPr>
        <w:t> </w:t>
      </w:r>
      <w:r>
        <w:rPr>
          <w:color w:val="4F5154"/>
        </w:rPr>
        <w:t>combination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business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combination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completed.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Specifically,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requires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method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combinations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initiated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79"/>
          <w:w w:val="99"/>
        </w:rPr>
        <w:t> </w:t>
      </w:r>
      <w:r>
        <w:rPr>
          <w:color w:val="4F5154"/>
        </w:rPr>
        <w:t>30,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eliminating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pooling-of-interests</w:t>
      </w:r>
      <w:r>
        <w:rPr>
          <w:color w:val="4F5154"/>
          <w:spacing w:val="-6"/>
        </w:rPr>
        <w:t> </w:t>
      </w:r>
      <w:r>
        <w:rPr>
          <w:color w:val="4F5154"/>
        </w:rPr>
        <w:t>method.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142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establishes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guidance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how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goodwill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intangible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3"/>
        </w:rPr>
        <w:t> </w:t>
      </w:r>
      <w:r>
        <w:rPr>
          <w:color w:val="4F5154"/>
        </w:rPr>
        <w:t>combination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completed.</w:t>
      </w:r>
      <w:r>
        <w:rPr>
          <w:color w:val="4F5154"/>
          <w:spacing w:val="-7"/>
        </w:rPr>
        <w:t> </w:t>
      </w:r>
      <w:r>
        <w:rPr>
          <w:color w:val="4F5154"/>
        </w:rPr>
        <w:t>Among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things,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requires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goodwill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intangible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6"/>
        </w:rPr>
        <w:t> </w:t>
      </w:r>
      <w:r>
        <w:rPr>
          <w:color w:val="4F5154"/>
        </w:rPr>
        <w:t>longer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instead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tested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annually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5"/>
        </w:rPr>
        <w:t> </w:t>
      </w:r>
      <w:r>
        <w:rPr>
          <w:color w:val="4F5154"/>
        </w:rPr>
        <w:t>down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impaired.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</w:rPr>
        <w:t>beginning</w:t>
      </w:r>
      <w:r>
        <w:rPr>
          <w:color w:val="4F5154"/>
          <w:spacing w:val="-3"/>
        </w:rPr>
        <w:t> </w:t>
      </w:r>
      <w:r>
        <w:rPr>
          <w:color w:val="4F5154"/>
        </w:rPr>
        <w:t>June</w:t>
      </w:r>
      <w:r>
        <w:rPr>
          <w:color w:val="4F5154"/>
          <w:spacing w:val="-7"/>
        </w:rPr>
        <w:t> </w:t>
      </w:r>
      <w:r>
        <w:rPr>
          <w:color w:val="4F5154"/>
        </w:rPr>
        <w:t>1,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adopting</w:t>
      </w:r>
      <w:r>
        <w:rPr>
          <w:color w:val="4F5154"/>
          <w:spacing w:val="-3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142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impact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</w:rPr>
        <w:t>position,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flows.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unamortized</w:t>
      </w:r>
      <w:r>
        <w:rPr>
          <w:color w:val="4F5154"/>
          <w:spacing w:val="-6"/>
        </w:rPr>
        <w:t> </w:t>
      </w:r>
      <w:r>
        <w:rPr>
          <w:color w:val="4F5154"/>
        </w:rPr>
        <w:t>balance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acquired</w:t>
      </w:r>
      <w:r>
        <w:rPr>
          <w:color w:val="4F5154"/>
          <w:spacing w:val="-6"/>
        </w:rPr>
        <w:t> </w:t>
      </w:r>
      <w:r>
        <w:rPr>
          <w:color w:val="4F5154"/>
        </w:rPr>
        <w:t>intangible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$50.8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recorded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Intangible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accompanying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sheets.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amount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represents</w:t>
      </w:r>
      <w:r>
        <w:rPr>
          <w:color w:val="4F5154"/>
          <w:spacing w:val="-6"/>
        </w:rPr>
        <w:t> </w:t>
      </w:r>
      <w:r>
        <w:rPr>
          <w:color w:val="4F5154"/>
        </w:rPr>
        <w:t>acquired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identifiable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intangibles,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6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7"/>
        </w:rPr>
        <w:t> </w:t>
      </w:r>
      <w:r>
        <w:rPr>
          <w:color w:val="4F5154"/>
        </w:rPr>
        <w:t>adoption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142.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Impairment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of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Long-Lived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Assets</w:t>
      </w:r>
      <w:r>
        <w:rPr>
          <w:rFonts w:ascii="Times New Roman"/>
          <w:sz w:val="20"/>
        </w:rPr>
      </w:r>
    </w:p>
    <w:p>
      <w:pPr>
        <w:spacing w:line="231" w:lineRule="auto" w:before="165"/>
        <w:ind w:left="139" w:right="30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October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2001,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SFAS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144,</w:t>
      </w:r>
      <w:r>
        <w:rPr>
          <w:rFonts w:ascii="Times New Roman" w:hAnsi="Times New Roman" w:cs="Times New Roman" w:eastAsia="Times New Roman"/>
          <w:color w:val="4F5154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Impairment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Disposal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Assets.”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9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supersedes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SFAS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121,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Impairment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Disposed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of.”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Although</w:t>
      </w:r>
      <w:r>
        <w:rPr>
          <w:rFonts w:ascii="Times New Roman" w:hAnsi="Times New Roman" w:cs="Times New Roman" w:eastAsia="Times New Roman"/>
          <w:color w:val="4F5154"/>
          <w:spacing w:val="7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retaining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many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fundamental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measurement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provisions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SFAS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121,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rules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significantly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change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criteria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4F5154"/>
          <w:spacing w:val="9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classify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held-for-sale.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supersedes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certain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provisions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Board</w:t>
      </w:r>
      <w:r>
        <w:rPr>
          <w:rFonts w:ascii="Times New Roman" w:hAnsi="Times New Roman" w:cs="Times New Roman" w:eastAsia="Times New Roman"/>
          <w:color w:val="4F5154"/>
          <w:spacing w:val="10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Opinion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30,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“Reporting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Operations—Reporting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Effects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Disposal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Segment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Business,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Extraordinary,</w:t>
      </w:r>
      <w:r>
        <w:rPr>
          <w:rFonts w:ascii="Times New Roman" w:hAnsi="Times New Roman" w:cs="Times New Roman" w:eastAsia="Times New Roman"/>
          <w:i/>
          <w:color w:val="4F5154"/>
          <w:spacing w:val="9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Unusual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Infrequently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Occurring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Events</w:t>
      </w:r>
      <w:r>
        <w:rPr>
          <w:rFonts w:ascii="Times New Roman" w:hAnsi="Times New Roman" w:cs="Times New Roman" w:eastAsia="Times New Roman"/>
          <w:i/>
          <w:color w:val="4F5154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Transactions,”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require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future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losses</w:t>
      </w:r>
      <w:r>
        <w:rPr>
          <w:rFonts w:ascii="Times New Roman" w:hAnsi="Times New Roman" w:cs="Times New Roman" w:eastAsia="Times New Roman"/>
          <w:color w:val="4F5154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discontinued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color w:val="4F5154"/>
          <w:spacing w:val="12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displayed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discontinued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losses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incurred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rather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measurement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date,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4F5154"/>
          <w:spacing w:val="8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presently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required.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adopted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4F5154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June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2002,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believe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effect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adopting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material</w:t>
      </w:r>
      <w:r>
        <w:rPr>
          <w:rFonts w:ascii="Times New Roman" w:hAnsi="Times New Roman" w:cs="Times New Roman" w:eastAsia="Times New Roman"/>
          <w:color w:val="4F5154"/>
          <w:spacing w:val="10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impact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position,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operations,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cash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flows.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Reimbursable</w:t>
      </w:r>
      <w:r>
        <w:rPr>
          <w:rFonts w:ascii="Times New Roman"/>
          <w:i/>
          <w:color w:val="4F5154"/>
          <w:spacing w:val="-15"/>
          <w:sz w:val="20"/>
        </w:rPr>
        <w:t> </w:t>
      </w:r>
      <w:r>
        <w:rPr>
          <w:rFonts w:ascii="Times New Roman"/>
          <w:i/>
          <w:color w:val="4F5154"/>
          <w:sz w:val="20"/>
        </w:rPr>
        <w:t>Out-of-Pocket</w:t>
      </w:r>
      <w:r>
        <w:rPr>
          <w:rFonts w:ascii="Times New Roman"/>
          <w:i/>
          <w:color w:val="4F5154"/>
          <w:spacing w:val="-15"/>
          <w:sz w:val="20"/>
        </w:rPr>
        <w:t> </w:t>
      </w:r>
      <w:r>
        <w:rPr>
          <w:rFonts w:ascii="Times New Roman"/>
          <w:i/>
          <w:color w:val="4F5154"/>
          <w:sz w:val="20"/>
        </w:rPr>
        <w:t>Expenses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19"/>
        <w:jc w:val="left"/>
      </w:pP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</w:rPr>
        <w:t>March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consensus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Emerging</w:t>
      </w:r>
      <w:r>
        <w:rPr>
          <w:color w:val="4F5154"/>
          <w:spacing w:val="-6"/>
        </w:rPr>
        <w:t> </w:t>
      </w:r>
      <w:r>
        <w:rPr>
          <w:color w:val="4F5154"/>
        </w:rPr>
        <w:t>Issues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Task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Force</w:t>
      </w:r>
      <w:r>
        <w:rPr>
          <w:color w:val="4F5154"/>
          <w:spacing w:val="-6"/>
        </w:rPr>
        <w:t> </w:t>
      </w:r>
      <w:r>
        <w:rPr>
          <w:color w:val="4F5154"/>
        </w:rPr>
        <w:t>Issue</w:t>
      </w:r>
      <w:r>
        <w:rPr>
          <w:color w:val="4F5154"/>
          <w:spacing w:val="-7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01-14,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“Income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Statement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Characterization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98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Reimbursements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Received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‘Out-of-Pocket’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Expenses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Incurred.”</w:t>
      </w:r>
      <w:r>
        <w:rPr>
          <w:rFonts w:ascii="Times New Roman" w:hAnsi="Times New Roman" w:cs="Times New Roman" w:eastAsia="Times New Roman"/>
          <w:i/>
          <w:color w:val="4F5154"/>
          <w:spacing w:val="-8"/>
        </w:rPr>
        <w:t> </w:t>
      </w:r>
      <w:r>
        <w:rPr>
          <w:color w:val="4F5154"/>
          <w:spacing w:val="-1"/>
        </w:rPr>
        <w:t>EITF</w:t>
      </w:r>
      <w:r>
        <w:rPr>
          <w:color w:val="4F5154"/>
          <w:spacing w:val="-8"/>
        </w:rPr>
        <w:t> </w:t>
      </w:r>
      <w:r>
        <w:rPr>
          <w:color w:val="4F5154"/>
        </w:rPr>
        <w:t>01-14</w:t>
      </w:r>
      <w:r>
        <w:rPr>
          <w:color w:val="4F5154"/>
          <w:spacing w:val="-7"/>
        </w:rPr>
        <w:t> </w:t>
      </w:r>
      <w:r>
        <w:rPr>
          <w:color w:val="4F5154"/>
        </w:rPr>
        <w:t>requires</w:t>
      </w:r>
      <w:r>
        <w:rPr>
          <w:color w:val="4F5154"/>
          <w:spacing w:val="-8"/>
        </w:rPr>
        <w:t> </w:t>
      </w:r>
      <w:r>
        <w:rPr>
          <w:color w:val="4F5154"/>
        </w:rPr>
        <w:t>that</w:t>
      </w:r>
      <w:r>
        <w:rPr>
          <w:color w:val="4F5154"/>
          <w:spacing w:val="-8"/>
        </w:rPr>
        <w:t> </w:t>
      </w:r>
      <w:r>
        <w:rPr>
          <w:color w:val="4F5154"/>
        </w:rPr>
        <w:t>reimbursements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out-of-pocket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reflected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reclassify</w:t>
      </w:r>
      <w:r>
        <w:rPr>
          <w:color w:val="4F5154"/>
          <w:spacing w:val="-6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conform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presentation.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adoption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EITF</w:t>
      </w:r>
      <w:r>
        <w:rPr>
          <w:color w:val="4F5154"/>
          <w:spacing w:val="-6"/>
        </w:rPr>
        <w:t> </w:t>
      </w:r>
      <w:r>
        <w:rPr>
          <w:color w:val="4F5154"/>
        </w:rPr>
        <w:t>01-14,</w:t>
      </w:r>
      <w:r>
        <w:rPr>
          <w:color w:val="4F5154"/>
          <w:spacing w:val="-5"/>
        </w:rPr>
        <w:t> </w:t>
      </w:r>
      <w:r>
        <w:rPr>
          <w:color w:val="4F5154"/>
        </w:rPr>
        <w:t>reimbursable</w:t>
      </w:r>
      <w:r>
        <w:rPr>
          <w:color w:val="4F5154"/>
          <w:spacing w:val="-8"/>
        </w:rPr>
        <w:t> </w:t>
      </w:r>
      <w:r>
        <w:rPr>
          <w:color w:val="4F5154"/>
        </w:rPr>
        <w:t>out-of-pocket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reflected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reduction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“Cost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Services.”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Reimbursable</w:t>
      </w:r>
      <w:r>
        <w:rPr>
          <w:color w:val="4F5154"/>
          <w:spacing w:val="-6"/>
        </w:rPr>
        <w:t> </w:t>
      </w:r>
      <w:r>
        <w:rPr>
          <w:color w:val="4F5154"/>
        </w:rPr>
        <w:t>out-of-pocket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reclassified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$101.0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$101.2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Factors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7"/>
        </w:rPr>
        <w:t> </w:t>
      </w:r>
      <w:r>
        <w:rPr>
          <w:color w:val="4F5154"/>
        </w:rPr>
        <w:t>Results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b w:val="0"/>
        </w:rPr>
      </w:r>
    </w:p>
    <w:p>
      <w:pPr>
        <w:pStyle w:val="BodyText"/>
        <w:spacing w:line="220" w:lineRule="exact" w:before="167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operate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rapidly</w:t>
      </w:r>
      <w:r>
        <w:rPr>
          <w:color w:val="4F5154"/>
          <w:spacing w:val="-6"/>
        </w:rPr>
        <w:t> </w:t>
      </w:r>
      <w:r>
        <w:rPr>
          <w:color w:val="4F5154"/>
        </w:rPr>
        <w:t>changing</w:t>
      </w:r>
      <w:r>
        <w:rPr>
          <w:color w:val="4F5154"/>
          <w:spacing w:val="-4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technological</w:t>
      </w:r>
      <w:r>
        <w:rPr>
          <w:color w:val="4F5154"/>
          <w:spacing w:val="-5"/>
        </w:rPr>
        <w:t> </w:t>
      </w:r>
      <w:r>
        <w:rPr>
          <w:color w:val="4F5154"/>
        </w:rPr>
        <w:t>environment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presents</w:t>
      </w:r>
      <w:r>
        <w:rPr>
          <w:color w:val="4F5154"/>
          <w:spacing w:val="-6"/>
        </w:rPr>
        <w:t> </w:t>
      </w:r>
      <w:r>
        <w:rPr>
          <w:color w:val="4F5154"/>
        </w:rPr>
        <w:t>numerous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risks.</w:t>
      </w:r>
      <w:r>
        <w:rPr>
          <w:color w:val="4F5154"/>
          <w:spacing w:val="-4"/>
        </w:rPr>
        <w:t> </w:t>
      </w:r>
      <w:r>
        <w:rPr>
          <w:color w:val="4F5154"/>
        </w:rPr>
        <w:t>Many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risks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beyond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control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driven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</w:rPr>
        <w:t>predict.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discussion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highlights</w:t>
      </w:r>
      <w:r>
        <w:rPr>
          <w:color w:val="4F5154"/>
          <w:spacing w:val="-6"/>
        </w:rPr>
        <w:t> </w:t>
      </w:r>
      <w:r>
        <w:rPr>
          <w:color w:val="4F5154"/>
        </w:rPr>
        <w:t>some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risks.</w:t>
      </w:r>
      <w:r>
        <w:rPr/>
      </w:r>
    </w:p>
    <w:p>
      <w:pPr>
        <w:pStyle w:val="BodyText"/>
        <w:tabs>
          <w:tab w:pos="7289" w:val="left" w:leader="none"/>
        </w:tabs>
        <w:spacing w:line="230" w:lineRule="auto" w:before="167"/>
        <w:ind w:right="282"/>
        <w:jc w:val="left"/>
      </w:pPr>
      <w:r>
        <w:rPr>
          <w:rFonts w:ascii="Times New Roman"/>
          <w:b/>
          <w:i/>
          <w:color w:val="4F5154"/>
        </w:rPr>
        <w:t>Economic,</w:t>
      </w:r>
      <w:r>
        <w:rPr>
          <w:rFonts w:ascii="Times New Roman"/>
          <w:b/>
          <w:i/>
          <w:color w:val="4F5154"/>
          <w:spacing w:val="-9"/>
        </w:rPr>
        <w:t> </w:t>
      </w:r>
      <w:r>
        <w:rPr>
          <w:rFonts w:ascii="Times New Roman"/>
          <w:b/>
          <w:i/>
          <w:color w:val="4F5154"/>
          <w:spacing w:val="-1"/>
        </w:rPr>
        <w:t>political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and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market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conditions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can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adversely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affect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revenue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growth.</w:t>
        <w:tab/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profitability</w:t>
      </w:r>
      <w:r>
        <w:rPr>
          <w:color w:val="4F5154"/>
          <w:spacing w:val="-4"/>
        </w:rPr>
        <w:t> </w:t>
      </w:r>
      <w:r>
        <w:rPr>
          <w:color w:val="4F5154"/>
        </w:rPr>
        <w:t>depends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96"/>
          <w:w w:val="99"/>
        </w:rPr>
        <w:t> </w:t>
      </w:r>
      <w:r>
        <w:rPr>
          <w:color w:val="4F5154"/>
        </w:rPr>
        <w:t>overall</w:t>
      </w:r>
      <w:r>
        <w:rPr>
          <w:color w:val="4F5154"/>
          <w:spacing w:val="-5"/>
        </w:rPr>
        <w:t> </w:t>
      </w:r>
      <w:r>
        <w:rPr>
          <w:color w:val="4F5154"/>
        </w:rPr>
        <w:t>demand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computer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services,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particularly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sectors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offer</w:t>
      </w:r>
      <w:r>
        <w:rPr>
          <w:color w:val="4F5154"/>
          <w:spacing w:val="-3"/>
        </w:rPr>
        <w:t> </w:t>
      </w:r>
      <w:r>
        <w:rPr>
          <w:color w:val="4F5154"/>
        </w:rPr>
        <w:t>products.</w:t>
      </w:r>
      <w:r>
        <w:rPr>
          <w:color w:val="4F5154"/>
          <w:spacing w:val="-7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primarily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corporate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government</w:t>
      </w:r>
      <w:r>
        <w:rPr>
          <w:color w:val="4F5154"/>
          <w:spacing w:val="-6"/>
        </w:rPr>
        <w:t> </w:t>
      </w:r>
      <w:r>
        <w:rPr>
          <w:color w:val="4F5154"/>
        </w:rPr>
        <w:t>customers,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depends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conditions.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weakening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global</w:t>
      </w:r>
      <w:r>
        <w:rPr>
          <w:color w:val="4F5154"/>
          <w:spacing w:val="32"/>
          <w:w w:val="99"/>
        </w:rPr>
        <w:t> </w:t>
      </w:r>
      <w:r>
        <w:rPr>
          <w:color w:val="4F5154"/>
        </w:rPr>
        <w:t>economy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weakening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</w:rPr>
        <w:t>conditions,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particularly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high</w:t>
      </w:r>
      <w:r>
        <w:rPr>
          <w:color w:val="4F5154"/>
          <w:spacing w:val="-8"/>
        </w:rPr>
        <w:t> </w:t>
      </w:r>
      <w:r>
        <w:rPr>
          <w:color w:val="4F5154"/>
        </w:rPr>
        <w:t>technology,</w:t>
      </w:r>
      <w:r>
        <w:rPr>
          <w:color w:val="4F5154"/>
          <w:spacing w:val="-8"/>
        </w:rPr>
        <w:t> </w:t>
      </w:r>
      <w:r>
        <w:rPr>
          <w:color w:val="4F5154"/>
        </w:rPr>
        <w:t>telecommunications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manufacturing</w:t>
      </w:r>
      <w:r>
        <w:rPr>
          <w:color w:val="4F5154"/>
          <w:spacing w:val="-7"/>
        </w:rPr>
        <w:t> </w:t>
      </w:r>
      <w:r>
        <w:rPr>
          <w:color w:val="4F5154"/>
        </w:rPr>
        <w:t>industry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sectors,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governmental</w:t>
      </w:r>
      <w:r>
        <w:rPr>
          <w:color w:val="4F5154"/>
          <w:spacing w:val="-5"/>
        </w:rPr>
        <w:t> </w:t>
      </w:r>
      <w:r>
        <w:rPr>
          <w:color w:val="4F5154"/>
        </w:rPr>
        <w:t>budgetary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constraints,</w:t>
      </w:r>
      <w:r>
        <w:rPr>
          <w:color w:val="4F5154"/>
          <w:spacing w:val="-8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delays,</w:t>
      </w:r>
      <w:r>
        <w:rPr>
          <w:color w:val="4F5154"/>
          <w:spacing w:val="-8"/>
        </w:rPr>
        <w:t> </w:t>
      </w:r>
      <w:r>
        <w:rPr>
          <w:color w:val="4F5154"/>
        </w:rPr>
        <w:t>decreases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cancellations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purchases.</w:t>
      </w:r>
      <w:r>
        <w:rPr>
          <w:color w:val="4F5154"/>
          <w:spacing w:val="-8"/>
        </w:rPr>
        <w:t> </w:t>
      </w:r>
      <w:r>
        <w:rPr>
          <w:color w:val="4F5154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demand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</w:rPr>
        <w:t>continues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weak,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4"/>
        </w:rPr>
        <w:t> </w:t>
      </w:r>
      <w:r>
        <w:rPr>
          <w:color w:val="4F5154"/>
        </w:rPr>
        <w:t>affected.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</w:rPr>
        <w:t>terrorist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attacks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upon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8"/>
        </w:rPr>
        <w:t> </w:t>
      </w:r>
      <w:r>
        <w:rPr>
          <w:color w:val="4F5154"/>
        </w:rPr>
        <w:t>contributed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economic,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political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uncertainties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growth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results.</w:t>
      </w:r>
      <w:r>
        <w:rPr>
          <w:color w:val="4F5154"/>
          <w:spacing w:val="-5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conditions</w:t>
      </w:r>
      <w:r>
        <w:rPr>
          <w:color w:val="4F5154"/>
          <w:spacing w:val="-6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improve,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/>
      </w:r>
    </w:p>
    <w:p>
      <w:pPr>
        <w:pStyle w:val="BodyText"/>
        <w:spacing w:line="230" w:lineRule="auto" w:before="167"/>
        <w:ind w:right="345"/>
        <w:jc w:val="left"/>
      </w:pPr>
      <w:r>
        <w:rPr>
          <w:color w:val="4F5154"/>
        </w:rPr>
        <w:t>Although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depends</w:t>
      </w:r>
      <w:r>
        <w:rPr>
          <w:color w:val="4F5154"/>
          <w:spacing w:val="-6"/>
        </w:rPr>
        <w:t> </w:t>
      </w:r>
      <w:r>
        <w:rPr>
          <w:color w:val="4F5154"/>
        </w:rPr>
        <w:t>materially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condition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domestic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economies,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key</w:t>
      </w:r>
      <w:r>
        <w:rPr>
          <w:color w:val="4F5154"/>
          <w:spacing w:val="-4"/>
        </w:rPr>
        <w:t> </w:t>
      </w:r>
      <w:r>
        <w:rPr>
          <w:color w:val="4F5154"/>
        </w:rPr>
        <w:t>sectors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54"/>
          <w:w w:val="99"/>
        </w:rPr>
        <w:t> </w:t>
      </w:r>
      <w:r>
        <w:rPr>
          <w:color w:val="4F5154"/>
        </w:rPr>
        <w:t>generate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disproportionate</w:t>
      </w:r>
      <w:r>
        <w:rPr>
          <w:color w:val="4F5154"/>
          <w:spacing w:val="-8"/>
        </w:rPr>
        <w:t> </w:t>
      </w:r>
      <w:r>
        <w:rPr>
          <w:color w:val="4F5154"/>
        </w:rPr>
        <w:t>percentage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earnings,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7"/>
        </w:rPr>
        <w:t> </w:t>
      </w:r>
      <w:r>
        <w:rPr>
          <w:color w:val="4F5154"/>
        </w:rPr>
        <w:t>no</w:t>
      </w:r>
      <w:r>
        <w:rPr>
          <w:color w:val="4F5154"/>
          <w:spacing w:val="-7"/>
        </w:rPr>
        <w:t> </w:t>
      </w:r>
      <w:r>
        <w:rPr>
          <w:color w:val="4F5154"/>
        </w:rPr>
        <w:t>comparative</w:t>
      </w:r>
      <w:r>
        <w:rPr>
          <w:color w:val="4F5154"/>
          <w:spacing w:val="-6"/>
        </w:rPr>
        <w:t> </w:t>
      </w:r>
      <w:r>
        <w:rPr>
          <w:color w:val="4F5154"/>
        </w:rPr>
        <w:t>advantage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forecasting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macroeconomic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trends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developments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</w:rPr>
        <w:t>conditions.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is,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8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make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forecasts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order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develop</w:t>
      </w:r>
      <w:r>
        <w:rPr>
          <w:color w:val="4F5154"/>
          <w:spacing w:val="-6"/>
        </w:rPr>
        <w:t> </w:t>
      </w:r>
      <w:r>
        <w:rPr>
          <w:color w:val="4F5154"/>
        </w:rPr>
        <w:t>budgets,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research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strategies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perform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wide</w:t>
      </w:r>
      <w:r>
        <w:rPr>
          <w:color w:val="4F5154"/>
          <w:spacing w:val="-5"/>
        </w:rPr>
        <w:t> </w:t>
      </w:r>
      <w:r>
        <w:rPr>
          <w:color w:val="4F5154"/>
        </w:rPr>
        <w:t>variety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</w:rPr>
        <w:t>functions.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forecasts</w:t>
      </w:r>
      <w:r>
        <w:rPr>
          <w:color w:val="4F5154"/>
          <w:spacing w:val="-3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error,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5"/>
        </w:rPr>
        <w:t> </w:t>
      </w:r>
      <w:r>
        <w:rPr>
          <w:color w:val="4F5154"/>
        </w:rPr>
        <w:t>overly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optimistic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overly</w:t>
      </w:r>
      <w:r>
        <w:rPr>
          <w:color w:val="4F5154"/>
          <w:spacing w:val="-5"/>
        </w:rPr>
        <w:t> </w:t>
      </w:r>
      <w:r>
        <w:rPr>
          <w:color w:val="4F5154"/>
        </w:rPr>
        <w:t>pessimistic</w:t>
      </w:r>
      <w:r>
        <w:rPr>
          <w:color w:val="4F5154"/>
          <w:spacing w:val="-6"/>
        </w:rPr>
        <w:t> </w:t>
      </w:r>
      <w:r>
        <w:rPr>
          <w:color w:val="4F5154"/>
        </w:rPr>
        <w:t>about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economy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sector,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performance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</w:rPr>
        <w:t>suffer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failure</w:t>
      </w:r>
      <w:r>
        <w:rPr>
          <w:color w:val="4F5154"/>
          <w:spacing w:val="-5"/>
        </w:rPr>
        <w:t> </w:t>
      </w:r>
      <w:r>
        <w:rPr>
          <w:color w:val="4F5154"/>
        </w:rPr>
        <w:t>properly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match</w:t>
      </w:r>
      <w:r>
        <w:rPr>
          <w:color w:val="4F5154"/>
          <w:spacing w:val="-5"/>
        </w:rPr>
        <w:t> </w:t>
      </w:r>
      <w:r>
        <w:rPr>
          <w:color w:val="4F5154"/>
        </w:rPr>
        <w:t>corporate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strategy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</w:rPr>
        <w:t>conditions.</w:t>
      </w:r>
      <w:r>
        <w:rPr/>
      </w:r>
    </w:p>
    <w:p>
      <w:pPr>
        <w:pStyle w:val="BodyText"/>
        <w:tabs>
          <w:tab w:pos="8453" w:val="left" w:leader="none"/>
        </w:tabs>
        <w:spacing w:line="230" w:lineRule="auto" w:before="170"/>
        <w:ind w:right="213"/>
        <w:jc w:val="left"/>
      </w:pPr>
      <w:r>
        <w:rPr>
          <w:rFonts w:ascii="Times New Roman"/>
          <w:b/>
          <w:i/>
          <w:color w:val="4F5154"/>
          <w:spacing w:val="-1"/>
        </w:rPr>
        <w:t>Our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success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depends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upon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ability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  <w:spacing w:val="1"/>
        </w:rPr>
        <w:t>to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develop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new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</w:rPr>
        <w:t>products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and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enhance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existing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products.</w:t>
        <w:tab/>
      </w:r>
      <w:r>
        <w:rPr>
          <w:color w:val="4F5154"/>
          <w:spacing w:val="-1"/>
        </w:rPr>
        <w:t>Rapid</w:t>
      </w:r>
      <w:r>
        <w:rPr>
          <w:color w:val="4F5154"/>
          <w:spacing w:val="-7"/>
        </w:rPr>
        <w:t> </w:t>
      </w:r>
      <w:r>
        <w:rPr>
          <w:color w:val="4F5154"/>
        </w:rPr>
        <w:t>technological</w:t>
      </w:r>
      <w:r>
        <w:rPr>
          <w:color w:val="4F5154"/>
          <w:spacing w:val="-11"/>
        </w:rPr>
        <w:t> </w:t>
      </w:r>
      <w:r>
        <w:rPr>
          <w:color w:val="4F5154"/>
        </w:rPr>
        <w:t>advances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hardware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</w:rPr>
        <w:t>development,</w:t>
      </w:r>
      <w:r>
        <w:rPr>
          <w:color w:val="4F5154"/>
          <w:spacing w:val="-9"/>
        </w:rPr>
        <w:t> </w:t>
      </w:r>
      <w:r>
        <w:rPr>
          <w:color w:val="4F5154"/>
        </w:rPr>
        <w:t>evolving</w:t>
      </w:r>
      <w:r>
        <w:rPr>
          <w:color w:val="4F5154"/>
          <w:spacing w:val="-5"/>
        </w:rPr>
        <w:t> </w:t>
      </w:r>
      <w:r>
        <w:rPr>
          <w:color w:val="4F5154"/>
        </w:rPr>
        <w:t>standards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computer</w:t>
      </w:r>
      <w:r>
        <w:rPr>
          <w:color w:val="4F5154"/>
          <w:spacing w:val="-6"/>
        </w:rPr>
        <w:t> </w:t>
      </w:r>
      <w:r>
        <w:rPr>
          <w:color w:val="4F5154"/>
        </w:rPr>
        <w:t>hardware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technology,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changing</w:t>
      </w:r>
      <w:r>
        <w:rPr>
          <w:color w:val="4F5154"/>
          <w:spacing w:val="-6"/>
        </w:rPr>
        <w:t> </w:t>
      </w:r>
      <w:r>
        <w:rPr>
          <w:color w:val="4F5154"/>
        </w:rPr>
        <w:t>customer</w:t>
      </w:r>
      <w:r>
        <w:rPr>
          <w:color w:val="4F5154"/>
          <w:spacing w:val="-7"/>
        </w:rPr>
        <w:t> </w:t>
      </w:r>
      <w:r>
        <w:rPr>
          <w:color w:val="4F5154"/>
        </w:rPr>
        <w:t>needs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frequent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introductions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enhancements</w:t>
      </w:r>
      <w:r>
        <w:rPr>
          <w:color w:val="4F5154"/>
          <w:spacing w:val="-7"/>
        </w:rPr>
        <w:t> </w:t>
      </w:r>
      <w:r>
        <w:rPr>
          <w:color w:val="4F5154"/>
        </w:rPr>
        <w:t>characterize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enterprise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compete.</w:t>
      </w:r>
      <w:r>
        <w:rPr>
          <w:color w:val="4F5154"/>
          <w:spacing w:val="-5"/>
        </w:rPr>
        <w:t> </w:t>
      </w:r>
      <w:r>
        <w:rPr>
          <w:color w:val="4F5154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keep</w:t>
      </w:r>
      <w:r>
        <w:rPr>
          <w:color w:val="4F5154"/>
          <w:spacing w:val="-7"/>
        </w:rPr>
        <w:t> </w:t>
      </w:r>
      <w:r>
        <w:rPr>
          <w:color w:val="4F5154"/>
        </w:rPr>
        <w:t>pace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w w:val="99"/>
        </w:rPr>
        <w:t> 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technological</w:t>
      </w:r>
      <w:r>
        <w:rPr>
          <w:color w:val="4F5154"/>
          <w:spacing w:val="-8"/>
        </w:rPr>
        <w:t> </w:t>
      </w:r>
      <w:r>
        <w:rPr>
          <w:color w:val="4F5154"/>
        </w:rPr>
        <w:t>developments,</w:t>
      </w:r>
      <w:r>
        <w:rPr>
          <w:color w:val="4F5154"/>
          <w:spacing w:val="-7"/>
        </w:rPr>
        <w:t> </w:t>
      </w:r>
      <w:r>
        <w:rPr>
          <w:color w:val="4F5154"/>
        </w:rPr>
        <w:t>satisfy</w:t>
      </w:r>
      <w:r>
        <w:rPr>
          <w:color w:val="4F5154"/>
          <w:spacing w:val="-8"/>
        </w:rPr>
        <w:t> </w:t>
      </w:r>
      <w:r>
        <w:rPr>
          <w:color w:val="4F5154"/>
        </w:rPr>
        <w:t>increasingly</w:t>
      </w:r>
      <w:r>
        <w:rPr>
          <w:color w:val="4F5154"/>
          <w:spacing w:val="-8"/>
        </w:rPr>
        <w:t> </w:t>
      </w:r>
      <w:r>
        <w:rPr>
          <w:color w:val="4F5154"/>
        </w:rPr>
        <w:t>sophisticated</w:t>
      </w:r>
      <w:r>
        <w:rPr>
          <w:color w:val="4F5154"/>
          <w:spacing w:val="-9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achieve</w:t>
      </w:r>
      <w:r>
        <w:rPr>
          <w:color w:val="4F5154"/>
          <w:spacing w:val="-8"/>
        </w:rPr>
        <w:t> </w:t>
      </w:r>
      <w:r>
        <w:rPr>
          <w:color w:val="4F5154"/>
        </w:rPr>
        <w:t>market</w:t>
      </w:r>
      <w:r>
        <w:rPr>
          <w:color w:val="4F5154"/>
          <w:spacing w:val="-7"/>
        </w:rPr>
        <w:t> </w:t>
      </w:r>
      <w:r>
        <w:rPr>
          <w:color w:val="4F5154"/>
        </w:rPr>
        <w:t>acceptance,</w:t>
      </w:r>
      <w:r>
        <w:rPr>
          <w:color w:val="4F5154"/>
          <w:spacing w:val="-9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10"/>
        </w:rPr>
        <w:t> </w:t>
      </w:r>
      <w:r>
        <w:rPr>
          <w:color w:val="4F5154"/>
        </w:rPr>
        <w:t>must</w:t>
      </w:r>
      <w:r>
        <w:rPr>
          <w:color w:val="4F5154"/>
          <w:spacing w:val="-7"/>
        </w:rPr>
        <w:t> </w:t>
      </w:r>
      <w:r>
        <w:rPr>
          <w:color w:val="4F5154"/>
        </w:rPr>
        <w:t>enhance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improve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like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rFonts w:ascii="Times New Roman"/>
          <w:i/>
          <w:color w:val="4F5154"/>
          <w:spacing w:val="-1"/>
        </w:rPr>
        <w:t>9i</w:t>
      </w:r>
      <w:r>
        <w:rPr>
          <w:rFonts w:ascii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Database,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rFonts w:ascii="Times New Roman"/>
          <w:i/>
          <w:color w:val="4F5154"/>
          <w:spacing w:val="-1"/>
        </w:rPr>
        <w:t>9iAS</w:t>
      </w:r>
      <w:r>
        <w:rPr>
          <w:rFonts w:ascii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must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continue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introduce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113"/>
          <w:w w:val="99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services.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unable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develop</w:t>
      </w:r>
      <w:r>
        <w:rPr>
          <w:color w:val="4F5154"/>
          <w:spacing w:val="-4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adapt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products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run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increasingly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popular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systems,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unable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enhance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improve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products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successfully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timely</w:t>
      </w:r>
      <w:r>
        <w:rPr>
          <w:color w:val="4F5154"/>
          <w:spacing w:val="-5"/>
        </w:rPr>
        <w:t> </w:t>
      </w:r>
      <w:r>
        <w:rPr>
          <w:color w:val="4F5154"/>
        </w:rPr>
        <w:t>manner,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fail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position</w:t>
      </w:r>
      <w:r>
        <w:rPr>
          <w:color w:val="4F5154"/>
          <w:spacing w:val="-3"/>
        </w:rPr>
        <w:t> </w:t>
      </w:r>
      <w:r>
        <w:rPr>
          <w:color w:val="4F5154"/>
        </w:rPr>
        <w:t>and/or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meet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</w:rPr>
        <w:t>demand,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Accelerated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introductions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short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life</w:t>
      </w:r>
      <w:r>
        <w:rPr>
          <w:color w:val="4F5154"/>
          <w:spacing w:val="-5"/>
        </w:rPr>
        <w:t> </w:t>
      </w:r>
      <w:r>
        <w:rPr>
          <w:color w:val="4F5154"/>
        </w:rPr>
        <w:t>cycles</w:t>
      </w:r>
      <w:r>
        <w:rPr>
          <w:color w:val="4F5154"/>
          <w:spacing w:val="-7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high</w:t>
      </w:r>
      <w:r>
        <w:rPr>
          <w:color w:val="4F5154"/>
          <w:spacing w:val="-5"/>
        </w:rPr>
        <w:t> </w:t>
      </w:r>
      <w:r>
        <w:rPr>
          <w:color w:val="4F5154"/>
        </w:rPr>
        <w:t>levels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expenditures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research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Further,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develop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introduced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fashion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achieve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broad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necessary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w w:val="99"/>
        </w:rPr>
        <w:t> </w:t>
      </w:r>
      <w:r>
        <w:rPr>
          <w:color w:val="4F5154"/>
          <w:spacing w:val="111"/>
          <w:w w:val="99"/>
        </w:rPr>
        <w:t> </w:t>
      </w:r>
      <w:r>
        <w:rPr>
          <w:color w:val="4F5154"/>
        </w:rPr>
        <w:t>generate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8"/>
        </w:rPr>
        <w:t> </w:t>
      </w:r>
      <w:r>
        <w:rPr>
          <w:color w:val="4F5154"/>
        </w:rPr>
        <w:t>revenue.</w:t>
      </w:r>
      <w:r>
        <w:rPr/>
      </w:r>
    </w:p>
    <w:p>
      <w:pPr>
        <w:pStyle w:val="BodyText"/>
        <w:tabs>
          <w:tab w:pos="7407" w:val="left" w:leader="none"/>
        </w:tabs>
        <w:spacing w:line="230" w:lineRule="auto" w:before="170"/>
        <w:ind w:right="307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sales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not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consistently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correlate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a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particular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quarter.</w:t>
        <w:tab/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“pipeline”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system,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industry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practice,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forecast</w:t>
      </w:r>
      <w:r>
        <w:rPr>
          <w:color w:val="4F5154"/>
          <w:spacing w:val="-4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trends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business.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</w:rPr>
        <w:t>personnel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monitor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proposals,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3"/>
        </w:rPr>
        <w:t> </w:t>
      </w:r>
      <w:r>
        <w:rPr>
          <w:color w:val="4F5154"/>
        </w:rPr>
        <w:t>they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estimate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decision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sale.</w:t>
      </w:r>
      <w:r>
        <w:rPr>
          <w:color w:val="4F5154"/>
          <w:spacing w:val="-4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aggregated</w:t>
      </w:r>
      <w:r>
        <w:rPr>
          <w:color w:val="4F5154"/>
          <w:spacing w:val="-6"/>
        </w:rPr>
        <w:t> </w:t>
      </w:r>
      <w:r>
        <w:rPr>
          <w:color w:val="4F5154"/>
        </w:rPr>
        <w:t>periodically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generate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pipeline.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compare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pipeline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points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evaluate</w:t>
      </w:r>
      <w:r>
        <w:rPr>
          <w:color w:val="4F5154"/>
          <w:spacing w:val="-4"/>
        </w:rPr>
        <w:t> </w:t>
      </w:r>
      <w:r>
        <w:rPr>
          <w:color w:val="4F5154"/>
        </w:rPr>
        <w:t>trends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business.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analysis</w:t>
      </w:r>
      <w:r>
        <w:rPr>
          <w:color w:val="4F5154"/>
          <w:spacing w:val="-5"/>
        </w:rPr>
        <w:t> </w:t>
      </w:r>
      <w:r>
        <w:rPr>
          <w:color w:val="4F5154"/>
        </w:rPr>
        <w:t>provides</w:t>
      </w:r>
      <w:r>
        <w:rPr>
          <w:color w:val="4F5154"/>
          <w:spacing w:val="-3"/>
        </w:rPr>
        <w:t> </w:t>
      </w:r>
      <w:r>
        <w:rPr>
          <w:color w:val="4F5154"/>
        </w:rPr>
        <w:t>some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guidance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planning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budgeting,</w:t>
      </w:r>
      <w:r>
        <w:rPr>
          <w:color w:val="4F5154"/>
          <w:spacing w:val="-4"/>
        </w:rPr>
        <w:t> </w:t>
      </w:r>
      <w:r>
        <w:rPr>
          <w:color w:val="4F5154"/>
        </w:rPr>
        <w:t>but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pipeline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nature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speculative.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pipeline</w:t>
      </w:r>
      <w:r>
        <w:rPr>
          <w:color w:val="4F5154"/>
          <w:spacing w:val="-5"/>
        </w:rPr>
        <w:t> </w:t>
      </w:r>
      <w:r>
        <w:rPr>
          <w:color w:val="4F5154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necessarily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reliable</w:t>
      </w:r>
      <w:r>
        <w:rPr>
          <w:color w:val="4F5154"/>
          <w:spacing w:val="-5"/>
        </w:rPr>
        <w:t> </w:t>
      </w:r>
      <w:r>
        <w:rPr>
          <w:color w:val="4F5154"/>
        </w:rPr>
        <w:t>predictors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particular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longer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partially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conversion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rates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very</w:t>
      </w:r>
      <w:r>
        <w:rPr>
          <w:color w:val="4F5154"/>
          <w:spacing w:val="-6"/>
        </w:rPr>
        <w:t> </w:t>
      </w:r>
      <w:r>
        <w:rPr>
          <w:color w:val="4F5154"/>
        </w:rPr>
        <w:t>difficult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slowdown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economy,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domestically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internationally,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caused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15"/>
          <w:w w:val="99"/>
        </w:rPr>
        <w:t> </w:t>
      </w:r>
      <w:r>
        <w:rPr>
          <w:color w:val="4F5154"/>
        </w:rPr>
        <w:t>cause</w:t>
      </w:r>
      <w:r>
        <w:rPr>
          <w:color w:val="4F5154"/>
          <w:spacing w:val="-7"/>
        </w:rPr>
        <w:t> </w:t>
      </w:r>
      <w:r>
        <w:rPr>
          <w:color w:val="4F5154"/>
        </w:rPr>
        <w:t>customer</w:t>
      </w:r>
      <w:r>
        <w:rPr>
          <w:color w:val="4F5154"/>
          <w:spacing w:val="-4"/>
        </w:rPr>
        <w:t> </w:t>
      </w:r>
      <w:r>
        <w:rPr>
          <w:color w:val="4F5154"/>
        </w:rPr>
        <w:t>purchasing</w:t>
      </w:r>
      <w:r>
        <w:rPr>
          <w:color w:val="4F5154"/>
          <w:spacing w:val="-6"/>
        </w:rPr>
        <w:t> </w:t>
      </w:r>
      <w:r>
        <w:rPr>
          <w:color w:val="4F5154"/>
        </w:rPr>
        <w:t>decisions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delayed,</w:t>
      </w:r>
      <w:r>
        <w:rPr>
          <w:color w:val="4F5154"/>
          <w:spacing w:val="-7"/>
        </w:rPr>
        <w:t> </w:t>
      </w:r>
      <w:r>
        <w:rPr>
          <w:color w:val="4F5154"/>
        </w:rPr>
        <w:t>reduced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cancelled.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trends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continue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reduce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conversion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pipeline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</w:rPr>
        <w:t>contracts.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variation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conversion</w:t>
      </w:r>
      <w:r>
        <w:rPr>
          <w:color w:val="4F5154"/>
          <w:spacing w:val="-3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pipeline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3"/>
        </w:rPr>
        <w:t> </w:t>
      </w:r>
      <w:r>
        <w:rPr>
          <w:color w:val="4F5154"/>
        </w:rPr>
        <w:t>contracts,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pipeline</w:t>
      </w:r>
      <w:r>
        <w:rPr>
          <w:color w:val="4F5154"/>
          <w:spacing w:val="61"/>
          <w:w w:val="99"/>
        </w:rPr>
        <w:t> </w:t>
      </w:r>
      <w:r>
        <w:rPr>
          <w:color w:val="4F5154"/>
          <w:spacing w:val="-1"/>
        </w:rPr>
        <w:t>itself,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budget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incorrectly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thereby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19"/>
        <w:jc w:val="left"/>
      </w:pPr>
      <w:r>
        <w:rPr>
          <w:color w:val="4F5154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operations.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particular,</w:t>
      </w:r>
      <w:r>
        <w:rPr>
          <w:color w:val="4F5154"/>
          <w:spacing w:val="-8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slowdown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</w:rPr>
        <w:t>spending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cause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purchasing</w:t>
      </w:r>
      <w:r>
        <w:rPr>
          <w:color w:val="4F5154"/>
          <w:spacing w:val="-6"/>
        </w:rPr>
        <w:t> </w:t>
      </w:r>
      <w:r>
        <w:rPr>
          <w:color w:val="4F5154"/>
        </w:rPr>
        <w:t>decisions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delayed,</w:t>
      </w:r>
      <w:r>
        <w:rPr>
          <w:color w:val="4F5154"/>
          <w:spacing w:val="-4"/>
        </w:rPr>
        <w:t> </w:t>
      </w:r>
      <w:r>
        <w:rPr>
          <w:color w:val="4F5154"/>
        </w:rPr>
        <w:t>reduced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cancelled,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6"/>
        </w:rPr>
        <w:t> </w:t>
      </w:r>
      <w:r>
        <w:rPr>
          <w:color w:val="4F5154"/>
        </w:rPr>
        <w:t>reduce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overall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pipeline</w:t>
      </w:r>
      <w:r>
        <w:rPr>
          <w:color w:val="4F5154"/>
          <w:spacing w:val="-5"/>
        </w:rPr>
        <w:t> </w:t>
      </w:r>
      <w:r>
        <w:rPr>
          <w:color w:val="4F5154"/>
        </w:rPr>
        <w:t>conversion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34"/>
          <w:w w:val="99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7"/>
        </w:rPr>
        <w:t> </w:t>
      </w:r>
      <w:r>
        <w:rPr>
          <w:color w:val="4F5154"/>
        </w:rPr>
        <w:t>Because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</w:t>
      </w:r>
      <w:r>
        <w:rPr>
          <w:color w:val="4F5154"/>
          <w:spacing w:val="-4"/>
        </w:rPr>
        <w:t> </w:t>
      </w:r>
      <w:r>
        <w:rPr>
          <w:color w:val="4F5154"/>
        </w:rPr>
        <w:t>portion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completed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latter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quarter,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adjust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4"/>
        </w:rPr>
        <w:t> </w:t>
      </w:r>
      <w:r>
        <w:rPr>
          <w:color w:val="4F5154"/>
        </w:rPr>
        <w:t>structure</w:t>
      </w:r>
      <w:r>
        <w:rPr>
          <w:color w:val="4F5154"/>
          <w:spacing w:val="-4"/>
        </w:rPr>
        <w:t> </w:t>
      </w:r>
      <w:r>
        <w:rPr>
          <w:color w:val="4F5154"/>
        </w:rPr>
        <w:t>promptly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response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pipeline</w:t>
      </w:r>
      <w:r>
        <w:rPr>
          <w:color w:val="4F5154"/>
          <w:spacing w:val="-5"/>
        </w:rPr>
        <w:t> </w:t>
      </w:r>
      <w:r>
        <w:rPr>
          <w:color w:val="4F5154"/>
        </w:rPr>
        <w:t>conversion</w:t>
      </w:r>
      <w:r>
        <w:rPr>
          <w:color w:val="4F5154"/>
          <w:spacing w:val="-3"/>
        </w:rPr>
        <w:t> </w:t>
      </w:r>
      <w:r>
        <w:rPr>
          <w:color w:val="4F5154"/>
        </w:rPr>
        <w:t>rate.</w:t>
      </w:r>
      <w:r>
        <w:rPr/>
      </w:r>
    </w:p>
    <w:p>
      <w:pPr>
        <w:pStyle w:val="BodyText"/>
        <w:tabs>
          <w:tab w:pos="8479" w:val="left" w:leader="none"/>
        </w:tabs>
        <w:spacing w:line="230" w:lineRule="auto" w:before="170"/>
        <w:ind w:right="374"/>
        <w:jc w:val="left"/>
      </w:pPr>
      <w:r>
        <w:rPr>
          <w:rFonts w:ascii="Times New Roman"/>
          <w:b/>
          <w:i/>
          <w:color w:val="4F5154"/>
          <w:spacing w:val="-1"/>
        </w:rPr>
        <w:t>If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we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do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not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successfully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manage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operating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margins,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</w:rPr>
        <w:t>business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can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be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negatively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impacted.</w:t>
        <w:tab/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7"/>
        </w:rPr>
        <w:t> </w:t>
      </w:r>
      <w:r>
        <w:rPr>
          <w:color w:val="4F5154"/>
        </w:rPr>
        <w:t>will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depend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forecast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accurately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control</w:t>
      </w:r>
      <w:r>
        <w:rPr>
          <w:color w:val="4F5154"/>
          <w:spacing w:val="-5"/>
        </w:rPr>
        <w:t> </w:t>
      </w:r>
      <w:r>
        <w:rPr>
          <w:color w:val="4F5154"/>
        </w:rPr>
        <w:t>expenses.</w:t>
      </w:r>
      <w:r>
        <w:rPr>
          <w:color w:val="4F5154"/>
          <w:spacing w:val="-4"/>
        </w:rPr>
        <w:t> </w:t>
      </w:r>
      <w:r>
        <w:rPr>
          <w:color w:val="4F5154"/>
        </w:rPr>
        <w:t>While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control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internal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factors,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</w:rPr>
        <w:t>impacted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external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factors,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slowing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demand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hardware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runs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software.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there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unexpected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decline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revenues,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expenses,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/>
      </w:r>
    </w:p>
    <w:p>
      <w:pPr>
        <w:tabs>
          <w:tab w:pos="9852" w:val="left" w:leader="none"/>
        </w:tabs>
        <w:spacing w:line="230" w:lineRule="auto" w:before="170"/>
        <w:ind w:left="139" w:right="4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4F5154"/>
          <w:spacing w:val="-1"/>
          <w:sz w:val="20"/>
        </w:rPr>
        <w:t>Our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international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sales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and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operations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subject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1"/>
          <w:sz w:val="20"/>
        </w:rPr>
        <w:t>us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to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additional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risks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that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can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adversely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affect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our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operating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results.</w:t>
        <w:tab/>
      </w:r>
      <w:r>
        <w:rPr>
          <w:rFonts w:ascii="Times New Roman"/>
          <w:color w:val="4F5154"/>
          <w:sz w:val="20"/>
        </w:rPr>
        <w:t>We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derive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a</w:t>
      </w:r>
      <w:r>
        <w:rPr>
          <w:rFonts w:ascii="Times New Roman"/>
          <w:color w:val="4F5154"/>
          <w:spacing w:val="105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substantial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portion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revenues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from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customers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outside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United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States.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We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have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significant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operations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outside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of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United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States,</w:t>
      </w:r>
      <w:r>
        <w:rPr>
          <w:rFonts w:ascii="Times New Roman"/>
          <w:color w:val="4F5154"/>
          <w:spacing w:val="106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including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software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development,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sales,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customer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support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and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production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operations,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and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we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plan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pacing w:val="1"/>
          <w:sz w:val="20"/>
        </w:rPr>
        <w:t>to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expand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international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operations.</w:t>
      </w:r>
      <w:r>
        <w:rPr>
          <w:rFonts w:ascii="Times New Roman"/>
          <w:color w:val="4F5154"/>
          <w:spacing w:val="-8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70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international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operations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are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subject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to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a</w:t>
      </w:r>
      <w:r>
        <w:rPr>
          <w:rFonts w:ascii="Times New Roman"/>
          <w:color w:val="4F5154"/>
          <w:spacing w:val="-8"/>
          <w:sz w:val="20"/>
        </w:rPr>
        <w:t> </w:t>
      </w:r>
      <w:r>
        <w:rPr>
          <w:rFonts w:ascii="Times New Roman"/>
          <w:color w:val="4F5154"/>
          <w:sz w:val="20"/>
        </w:rPr>
        <w:t>variety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of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risks,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including: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60" w:after="0"/>
        <w:ind w:left="920" w:right="0" w:hanging="320"/>
        <w:jc w:val="left"/>
      </w:pP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8"/>
        </w:rPr>
        <w:t> </w:t>
      </w:r>
      <w:r>
        <w:rPr>
          <w:color w:val="4F5154"/>
        </w:rPr>
        <w:t>conditions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country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region;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overlap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different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regimes;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difficulty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managing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7"/>
        </w:rPr>
        <w:t> </w:t>
      </w:r>
      <w:r>
        <w:rPr>
          <w:color w:val="4F5154"/>
        </w:rPr>
        <w:t>organization</w:t>
      </w:r>
      <w:r>
        <w:rPr>
          <w:color w:val="4F5154"/>
          <w:spacing w:val="-5"/>
        </w:rPr>
        <w:t> </w:t>
      </w:r>
      <w:r>
        <w:rPr>
          <w:color w:val="4F5154"/>
        </w:rPr>
        <w:t>spread</w:t>
      </w:r>
      <w:r>
        <w:rPr>
          <w:color w:val="4F5154"/>
          <w:spacing w:val="-7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7"/>
        </w:rPr>
        <w:t> </w:t>
      </w:r>
      <w:r>
        <w:rPr>
          <w:color w:val="4F5154"/>
        </w:rPr>
        <w:t>countries;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10"/>
        </w:rPr>
        <w:t> </w:t>
      </w:r>
      <w:r>
        <w:rPr>
          <w:color w:val="4F5154"/>
        </w:rPr>
        <w:t>regulatory</w:t>
      </w:r>
      <w:r>
        <w:rPr>
          <w:color w:val="4F5154"/>
          <w:spacing w:val="-8"/>
        </w:rPr>
        <w:t> </w:t>
      </w:r>
      <w:r>
        <w:rPr>
          <w:color w:val="4F5154"/>
        </w:rPr>
        <w:t>requirements;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compliance</w:t>
      </w:r>
      <w:r>
        <w:rPr>
          <w:color w:val="4F5154"/>
          <w:spacing w:val="-8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variety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regulations,</w:t>
      </w:r>
      <w:r>
        <w:rPr>
          <w:color w:val="4F5154"/>
          <w:spacing w:val="-7"/>
        </w:rPr>
        <w:t> </w:t>
      </w:r>
      <w:r>
        <w:rPr>
          <w:color w:val="4F5154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trade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restrictions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tariff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rates;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longer</w:t>
      </w:r>
      <w:r>
        <w:rPr>
          <w:color w:val="4F5154"/>
          <w:spacing w:val="-8"/>
        </w:rPr>
        <w:t> </w:t>
      </w:r>
      <w:r>
        <w:rPr>
          <w:color w:val="4F5154"/>
        </w:rPr>
        <w:t>payment</w:t>
      </w:r>
      <w:r>
        <w:rPr>
          <w:color w:val="4F5154"/>
          <w:spacing w:val="-7"/>
        </w:rPr>
        <w:t> </w:t>
      </w:r>
      <w:r>
        <w:rPr>
          <w:color w:val="4F5154"/>
        </w:rPr>
        <w:t>cycles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difficulties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collecting</w:t>
      </w:r>
      <w:r>
        <w:rPr>
          <w:color w:val="4F5154"/>
          <w:spacing w:val="-7"/>
        </w:rPr>
        <w:t> </w:t>
      </w:r>
      <w:r>
        <w:rPr>
          <w:color w:val="4F5154"/>
        </w:rPr>
        <w:t>accounts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receivable;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fluctuations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</w:rPr>
        <w:t>rates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difficulties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transferring</w:t>
      </w:r>
      <w:r>
        <w:rPr>
          <w:color w:val="4F5154"/>
          <w:spacing w:val="-6"/>
        </w:rPr>
        <w:t> </w:t>
      </w:r>
      <w:r>
        <w:rPr>
          <w:color w:val="4F5154"/>
        </w:rPr>
        <w:t>funds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countries;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import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export</w:t>
      </w:r>
      <w:r>
        <w:rPr>
          <w:color w:val="4F5154"/>
          <w:spacing w:val="-8"/>
        </w:rPr>
        <w:t> </w:t>
      </w:r>
      <w:r>
        <w:rPr>
          <w:color w:val="4F5154"/>
        </w:rPr>
        <w:t>licensing</w:t>
      </w:r>
      <w:r>
        <w:rPr>
          <w:color w:val="4F5154"/>
          <w:spacing w:val="-9"/>
        </w:rPr>
        <w:t> </w:t>
      </w:r>
      <w:r>
        <w:rPr>
          <w:color w:val="4F5154"/>
        </w:rPr>
        <w:t>requirements;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political</w:t>
      </w:r>
      <w:r>
        <w:rPr>
          <w:color w:val="4F5154"/>
          <w:spacing w:val="-5"/>
        </w:rPr>
        <w:t> </w:t>
      </w:r>
      <w:r>
        <w:rPr>
          <w:color w:val="4F5154"/>
        </w:rPr>
        <w:t>unrest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terrorism,</w:t>
      </w:r>
      <w:r>
        <w:rPr>
          <w:color w:val="4F5154"/>
          <w:spacing w:val="-7"/>
        </w:rPr>
        <w:t> </w:t>
      </w:r>
      <w:r>
        <w:rPr>
          <w:color w:val="4F5154"/>
        </w:rPr>
        <w:t>particularly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areas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facilities;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reduced</w:t>
      </w:r>
      <w:r>
        <w:rPr>
          <w:color w:val="4F5154"/>
          <w:spacing w:val="-8"/>
        </w:rPr>
        <w:t> </w:t>
      </w:r>
      <w:r>
        <w:rPr>
          <w:color w:val="4F5154"/>
        </w:rPr>
        <w:t>protection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intellectual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property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some</w:t>
      </w:r>
      <w:r>
        <w:rPr>
          <w:color w:val="4F5154"/>
          <w:spacing w:val="-6"/>
        </w:rPr>
        <w:t> </w:t>
      </w:r>
      <w:r>
        <w:rPr>
          <w:color w:val="4F5154"/>
        </w:rPr>
        <w:t>countries.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success</w:t>
      </w:r>
      <w:r>
        <w:rPr>
          <w:color w:val="4F5154"/>
          <w:spacing w:val="-5"/>
        </w:rPr>
        <w:t> </w:t>
      </w:r>
      <w:r>
        <w:rPr>
          <w:color w:val="4F5154"/>
        </w:rPr>
        <w:t>depends,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part,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address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risks.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</w:rPr>
        <w:t>guarantee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results.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particular,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softening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demand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4"/>
        </w:rPr>
        <w:t> </w:t>
      </w:r>
      <w:r>
        <w:rPr>
          <w:color w:val="4F5154"/>
        </w:rPr>
        <w:t>region,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case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Asia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second</w:t>
      </w:r>
      <w:r>
        <w:rPr>
          <w:color w:val="4F5154"/>
          <w:spacing w:val="-5"/>
        </w:rPr>
        <w:t> </w:t>
      </w:r>
      <w:r>
        <w:rPr>
          <w:color w:val="4F5154"/>
        </w:rPr>
        <w:t>half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</w:rPr>
        <w:t>affect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</w:rPr>
        <w:t>results.</w:t>
      </w:r>
      <w:r>
        <w:rPr/>
      </w:r>
    </w:p>
    <w:p>
      <w:pPr>
        <w:pStyle w:val="BodyText"/>
        <w:spacing w:line="231" w:lineRule="auto" w:before="167"/>
        <w:ind w:right="334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conduct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currencies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dollar.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therefore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63"/>
          <w:w w:val="99"/>
        </w:rPr>
        <w:t> </w:t>
      </w:r>
      <w:r>
        <w:rPr>
          <w:color w:val="4F5154"/>
          <w:spacing w:val="-1"/>
        </w:rPr>
        <w:t>fluctuations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rates.</w:t>
      </w:r>
      <w:r>
        <w:rPr>
          <w:color w:val="4F5154"/>
          <w:spacing w:val="-4"/>
        </w:rPr>
        <w:t> </w:t>
      </w:r>
      <w:r>
        <w:rPr>
          <w:color w:val="4F5154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major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w w:val="99"/>
        </w:rPr>
        <w:t> 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dollar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4"/>
        </w:rPr>
        <w:t> </w:t>
      </w:r>
      <w:r>
        <w:rPr>
          <w:color w:val="4F5154"/>
        </w:rPr>
        <w:t>affected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recently</w:t>
      </w:r>
      <w:r>
        <w:rPr>
          <w:color w:val="4F5154"/>
          <w:spacing w:val="-5"/>
        </w:rPr>
        <w:t> </w:t>
      </w:r>
      <w:r>
        <w:rPr>
          <w:color w:val="4F5154"/>
        </w:rPr>
        <w:t>weakened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121"/>
          <w:w w:val="99"/>
        </w:rPr>
        <w:t> </w:t>
      </w:r>
      <w:r>
        <w:rPr>
          <w:color w:val="4F5154"/>
        </w:rPr>
        <w:t>currencies.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</w:rPr>
        <w:t>strengthens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currencies,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transaction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losses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8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sublicense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fee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agreements</w:t>
      </w:r>
      <w:r>
        <w:rPr>
          <w:color w:val="4F5154"/>
          <w:spacing w:val="-4"/>
        </w:rPr>
        <w:t> </w:t>
      </w:r>
      <w:r>
        <w:rPr>
          <w:color w:val="4F5154"/>
        </w:rPr>
        <w:t>among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ourselves,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selling</w:t>
      </w:r>
      <w:r>
        <w:rPr>
          <w:color w:val="4F5154"/>
          <w:spacing w:val="-6"/>
        </w:rPr>
        <w:t> </w:t>
      </w:r>
      <w:r>
        <w:rPr>
          <w:color w:val="4F5154"/>
        </w:rPr>
        <w:t>distributors.</w:t>
      </w:r>
      <w:r>
        <w:rPr>
          <w:color w:val="4F5154"/>
          <w:spacing w:val="-4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charged</w:t>
      </w:r>
      <w:r>
        <w:rPr>
          <w:color w:val="4F5154"/>
          <w:spacing w:val="-4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incurred.</w:t>
      </w:r>
      <w:r>
        <w:rPr>
          <w:color w:val="4F5154"/>
          <w:spacing w:val="-7"/>
        </w:rPr>
        <w:t> </w:t>
      </w:r>
      <w:r>
        <w:rPr>
          <w:color w:val="4F5154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reduce</w:t>
      </w:r>
      <w:r>
        <w:rPr>
          <w:color w:val="4F5154"/>
          <w:w w:val="99"/>
        </w:rPr>
        <w:t> 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transaction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translation</w:t>
      </w:r>
      <w:r>
        <w:rPr>
          <w:color w:val="4F5154"/>
          <w:spacing w:val="-4"/>
        </w:rPr>
        <w:t> </w:t>
      </w:r>
      <w:r>
        <w:rPr>
          <w:color w:val="4F5154"/>
        </w:rPr>
        <w:t>gains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converting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dollars,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</w:rPr>
        <w:t>forward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hedge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translation</w:t>
      </w:r>
      <w:r>
        <w:rPr>
          <w:color w:val="4F5154"/>
          <w:spacing w:val="-7"/>
        </w:rPr>
        <w:t> </w:t>
      </w:r>
      <w:r>
        <w:rPr>
          <w:color w:val="4F5154"/>
        </w:rPr>
        <w:t>exposures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major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currencies.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instances,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hedge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120"/>
          <w:w w:val="99"/>
        </w:rPr>
        <w:t> </w:t>
      </w:r>
      <w:r>
        <w:rPr>
          <w:color w:val="4F5154"/>
        </w:rPr>
        <w:t>currencies,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</w:rPr>
        <w:t>contracts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relevant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readily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not,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opinion,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5"/>
        </w:rPr>
        <w:t> </w:t>
      </w:r>
      <w:r>
        <w:rPr>
          <w:color w:val="4F5154"/>
        </w:rPr>
        <w:t>effective.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result,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experience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4"/>
        </w:rPr>
        <w:t> </w:t>
      </w:r>
      <w:r>
        <w:rPr>
          <w:color w:val="4F5154"/>
        </w:rPr>
        <w:t>exposure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unsettled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political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9"/>
        </w:rPr>
        <w:t> </w:t>
      </w:r>
      <w:r>
        <w:rPr>
          <w:color w:val="4F5154"/>
        </w:rPr>
        <w:t>conditions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in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07"/>
        <w:jc w:val="left"/>
      </w:pPr>
      <w:r>
        <w:rPr>
          <w:color w:val="4F5154"/>
          <w:spacing w:val="-1"/>
        </w:rPr>
        <w:t>Argentina,</w:t>
      </w:r>
      <w:r>
        <w:rPr>
          <w:color w:val="4F5154"/>
          <w:spacing w:val="-7"/>
        </w:rPr>
        <w:t> </w:t>
      </w:r>
      <w:r>
        <w:rPr>
          <w:color w:val="4F5154"/>
        </w:rPr>
        <w:t>there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3"/>
        </w:rPr>
        <w:t> </w:t>
      </w:r>
      <w:r>
        <w:rPr>
          <w:color w:val="4F5154"/>
        </w:rPr>
        <w:t>assurances</w:t>
      </w:r>
      <w:r>
        <w:rPr>
          <w:color w:val="4F5154"/>
          <w:spacing w:val="-6"/>
        </w:rPr>
        <w:t> </w:t>
      </w:r>
      <w:r>
        <w:rPr>
          <w:color w:val="4F5154"/>
        </w:rPr>
        <w:t>about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magnitude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future</w:t>
      </w:r>
      <w:r>
        <w:rPr>
          <w:color w:val="4F5154"/>
          <w:spacing w:val="-7"/>
        </w:rPr>
        <w:t> </w:t>
      </w:r>
      <w:r>
        <w:rPr>
          <w:color w:val="4F5154"/>
        </w:rPr>
        <w:t>impact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conditions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spread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regions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Latin</w:t>
      </w:r>
      <w:r>
        <w:rPr>
          <w:color w:val="4F5154"/>
          <w:spacing w:val="-4"/>
        </w:rPr>
        <w:t> </w:t>
      </w:r>
      <w:r>
        <w:rPr>
          <w:color w:val="4F5154"/>
        </w:rPr>
        <w:t>America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beyond.</w:t>
      </w:r>
      <w:r>
        <w:rPr/>
      </w:r>
    </w:p>
    <w:p>
      <w:pPr>
        <w:pStyle w:val="BodyText"/>
        <w:tabs>
          <w:tab w:pos="9855" w:val="left" w:leader="none"/>
        </w:tabs>
        <w:spacing w:line="230" w:lineRule="auto" w:before="167"/>
        <w:ind w:left="140" w:right="207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successful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must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a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range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of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markets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within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the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highly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competitive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industry.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</w:rPr>
        <w:t>industry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intensely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competitive.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Several</w:t>
      </w:r>
      <w:r>
        <w:rPr>
          <w:color w:val="4F5154"/>
          <w:spacing w:val="-7"/>
        </w:rPr>
        <w:t> </w:t>
      </w:r>
      <w:r>
        <w:rPr>
          <w:color w:val="4F5154"/>
        </w:rPr>
        <w:t>large</w:t>
      </w:r>
      <w:r>
        <w:rPr>
          <w:color w:val="4F5154"/>
          <w:spacing w:val="-7"/>
        </w:rPr>
        <w:t> </w:t>
      </w:r>
      <w:r>
        <w:rPr>
          <w:color w:val="4F5154"/>
        </w:rPr>
        <w:t>vendors</w:t>
      </w:r>
      <w:r>
        <w:rPr>
          <w:color w:val="4F5154"/>
          <w:spacing w:val="-5"/>
        </w:rPr>
        <w:t> </w:t>
      </w:r>
      <w:r>
        <w:rPr>
          <w:color w:val="4F5154"/>
        </w:rPr>
        <w:t>develop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databases,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7"/>
        </w:rPr>
        <w:t> </w:t>
      </w:r>
      <w:r>
        <w:rPr>
          <w:color w:val="4F5154"/>
        </w:rPr>
        <w:t>application</w:t>
      </w:r>
      <w:r>
        <w:rPr>
          <w:color w:val="4F5154"/>
          <w:spacing w:val="-7"/>
        </w:rPr>
        <w:t> </w:t>
      </w:r>
      <w:r>
        <w:rPr>
          <w:color w:val="4F5154"/>
        </w:rPr>
        <w:t>server</w:t>
      </w:r>
      <w:r>
        <w:rPr>
          <w:color w:val="4F5154"/>
          <w:spacing w:val="-8"/>
        </w:rPr>
        <w:t> </w:t>
      </w:r>
      <w:r>
        <w:rPr>
          <w:color w:val="4F5154"/>
        </w:rPr>
        <w:t>products,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8"/>
        </w:rPr>
        <w:t> </w:t>
      </w:r>
      <w:r>
        <w:rPr>
          <w:color w:val="4F5154"/>
        </w:rPr>
        <w:t>development</w:t>
      </w:r>
      <w:r>
        <w:rPr>
          <w:color w:val="4F5154"/>
          <w:spacing w:val="122"/>
          <w:w w:val="99"/>
        </w:rPr>
        <w:t> </w:t>
      </w:r>
      <w:r>
        <w:rPr>
          <w:color w:val="4F5154"/>
          <w:spacing w:val="-1"/>
        </w:rPr>
        <w:t>tools,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intelligence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compete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offerings.</w:t>
      </w:r>
      <w:r>
        <w:rPr>
          <w:color w:val="4F5154"/>
          <w:spacing w:val="-8"/>
        </w:rPr>
        <w:t> </w:t>
      </w:r>
      <w:r>
        <w:rPr>
          <w:color w:val="4F5154"/>
        </w:rPr>
        <w:t>Some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competitors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technical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resources.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face</w:t>
      </w:r>
      <w:r>
        <w:rPr>
          <w:color w:val="4F5154"/>
          <w:spacing w:val="-5"/>
        </w:rPr>
        <w:t> </w:t>
      </w:r>
      <w:r>
        <w:rPr>
          <w:color w:val="4F5154"/>
        </w:rPr>
        <w:t>intense</w:t>
      </w:r>
      <w:r>
        <w:rPr>
          <w:color w:val="4F5154"/>
          <w:spacing w:val="-6"/>
        </w:rPr>
        <w:t> </w:t>
      </w:r>
      <w:r>
        <w:rPr>
          <w:color w:val="4F5154"/>
        </w:rPr>
        <w:t>competition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compete.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could</w:t>
      </w:r>
      <w:r>
        <w:rPr>
          <w:color w:val="4F5154"/>
          <w:w w:val="99"/>
        </w:rPr>
        <w:t> 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lose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competitors</w:t>
      </w:r>
      <w:r>
        <w:rPr>
          <w:color w:val="4F5154"/>
          <w:spacing w:val="-5"/>
        </w:rPr>
        <w:t> </w:t>
      </w:r>
      <w:r>
        <w:rPr>
          <w:color w:val="4F5154"/>
        </w:rPr>
        <w:t>introduce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competitive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markets,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functionality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w w:val="99"/>
        </w:rPr>
        <w:t> 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7"/>
        </w:rPr>
        <w:t> </w:t>
      </w:r>
      <w:r>
        <w:rPr>
          <w:color w:val="4F5154"/>
        </w:rPr>
        <w:t>competitive</w:t>
      </w:r>
      <w:r>
        <w:rPr>
          <w:color w:val="4F5154"/>
          <w:spacing w:val="-8"/>
        </w:rPr>
        <w:t> </w:t>
      </w:r>
      <w:r>
        <w:rPr>
          <w:color w:val="4F5154"/>
        </w:rPr>
        <w:t>product,</w:t>
      </w:r>
      <w:r>
        <w:rPr>
          <w:color w:val="4F5154"/>
          <w:spacing w:val="-5"/>
        </w:rPr>
        <w:t> </w:t>
      </w:r>
      <w:r>
        <w:rPr>
          <w:color w:val="4F5154"/>
        </w:rPr>
        <w:t>acquire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competitive</w:t>
      </w:r>
      <w:r>
        <w:rPr>
          <w:color w:val="4F5154"/>
          <w:spacing w:val="-6"/>
        </w:rPr>
        <w:t> </w:t>
      </w:r>
      <w:r>
        <w:rPr>
          <w:color w:val="4F5154"/>
        </w:rPr>
        <w:t>product,</w:t>
      </w:r>
      <w:r>
        <w:rPr>
          <w:color w:val="4F5154"/>
          <w:spacing w:val="-5"/>
        </w:rPr>
        <w:t> </w:t>
      </w:r>
      <w:r>
        <w:rPr>
          <w:color w:val="4F5154"/>
        </w:rPr>
        <w:t>reduce</w:t>
      </w:r>
      <w:r>
        <w:rPr>
          <w:color w:val="4F5154"/>
          <w:spacing w:val="-6"/>
        </w:rPr>
        <w:t> </w:t>
      </w:r>
      <w:r>
        <w:rPr>
          <w:color w:val="4F5154"/>
        </w:rPr>
        <w:t>prices,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strategic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alliances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companies.</w:t>
      </w:r>
      <w:r>
        <w:rPr>
          <w:color w:val="4F5154"/>
          <w:spacing w:val="-8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</w:rPr>
        <w:t>methods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opportunities</w:t>
      </w:r>
      <w:r>
        <w:rPr>
          <w:color w:val="4F5154"/>
          <w:spacing w:val="-6"/>
        </w:rPr>
        <w:t> </w:t>
      </w:r>
      <w:r>
        <w:rPr>
          <w:color w:val="4F5154"/>
        </w:rPr>
        <w:t>offered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electronic</w:t>
      </w:r>
      <w:r>
        <w:rPr>
          <w:color w:val="4F5154"/>
          <w:spacing w:val="-6"/>
        </w:rPr>
        <w:t> </w:t>
      </w:r>
      <w:r>
        <w:rPr>
          <w:color w:val="4F5154"/>
        </w:rPr>
        <w:t>commerce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removed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barriers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w w:val="99"/>
        </w:rPr>
        <w:t> 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entry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historically</w:t>
      </w:r>
      <w:r>
        <w:rPr>
          <w:color w:val="4F5154"/>
          <w:spacing w:val="-6"/>
        </w:rPr>
        <w:t> </w:t>
      </w:r>
      <w:r>
        <w:rPr>
          <w:color w:val="4F5154"/>
        </w:rPr>
        <w:t>faced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small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start-up</w:t>
      </w:r>
      <w:r>
        <w:rPr>
          <w:color w:val="4F5154"/>
          <w:spacing w:val="-4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industry,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face</w:t>
      </w:r>
      <w:r>
        <w:rPr>
          <w:color w:val="4F5154"/>
          <w:spacing w:val="-7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7"/>
        </w:rPr>
        <w:t> </w:t>
      </w:r>
      <w:r>
        <w:rPr>
          <w:color w:val="4F5154"/>
        </w:rPr>
        <w:t>competition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67"/>
          <w:w w:val="99"/>
        </w:rPr>
        <w:t> </w:t>
      </w:r>
      <w:r>
        <w:rPr>
          <w:color w:val="4F5154"/>
        </w:rPr>
        <w:t>companies.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competitors</w:t>
      </w:r>
      <w:r>
        <w:rPr>
          <w:color w:val="4F5154"/>
          <w:spacing w:val="-6"/>
        </w:rPr>
        <w:t> </w:t>
      </w:r>
      <w:r>
        <w:rPr>
          <w:color w:val="4F5154"/>
        </w:rPr>
        <w:t>gain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markets,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expense,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could</w:t>
      </w:r>
      <w:r>
        <w:rPr>
          <w:color w:val="4F5154"/>
          <w:w w:val="99"/>
        </w:rPr>
        <w:t> 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run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</w:rPr>
        <w:t>products,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potentially</w:t>
      </w:r>
      <w:r>
        <w:rPr>
          <w:color w:val="4F5154"/>
          <w:spacing w:val="-6"/>
        </w:rPr>
        <w:t> </w:t>
      </w:r>
      <w:r>
        <w:rPr>
          <w:color w:val="4F5154"/>
        </w:rPr>
        <w:t>limit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</w:rPr>
        <w:t>software.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Additionally,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competitors</w:t>
      </w:r>
      <w:r>
        <w:rPr>
          <w:color w:val="4F5154"/>
          <w:spacing w:val="-8"/>
        </w:rPr>
        <w:t> </w:t>
      </w:r>
      <w:r>
        <w:rPr>
          <w:color w:val="4F5154"/>
        </w:rPr>
        <w:t>offering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</w:rPr>
        <w:t>applications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8"/>
        </w:rPr>
        <w:t> </w:t>
      </w:r>
      <w:r>
        <w:rPr>
          <w:color w:val="4F5154"/>
        </w:rPr>
        <w:t>server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influence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customer’s</w:t>
      </w:r>
      <w:r>
        <w:rPr>
          <w:color w:val="4F5154"/>
          <w:spacing w:val="91"/>
          <w:w w:val="99"/>
        </w:rPr>
        <w:t> </w:t>
      </w:r>
      <w:r>
        <w:rPr>
          <w:color w:val="4F5154"/>
        </w:rPr>
        <w:t>purchasing</w:t>
      </w:r>
      <w:r>
        <w:rPr>
          <w:color w:val="4F5154"/>
          <w:spacing w:val="-7"/>
        </w:rPr>
        <w:t> </w:t>
      </w:r>
      <w:r>
        <w:rPr>
          <w:color w:val="4F5154"/>
        </w:rPr>
        <w:t>decisions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underlying</w:t>
      </w:r>
      <w:r>
        <w:rPr>
          <w:color w:val="4F5154"/>
          <w:spacing w:val="-4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effort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persuade</w:t>
      </w:r>
      <w:r>
        <w:rPr>
          <w:color w:val="4F5154"/>
          <w:spacing w:val="-6"/>
        </w:rPr>
        <w:t> </w:t>
      </w:r>
      <w:r>
        <w:rPr>
          <w:color w:val="4F5154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acquire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products.</w:t>
      </w:r>
      <w:r>
        <w:rPr/>
      </w:r>
    </w:p>
    <w:p>
      <w:pPr>
        <w:pStyle w:val="BodyText"/>
        <w:tabs>
          <w:tab w:pos="8227" w:val="left" w:leader="none"/>
        </w:tabs>
        <w:spacing w:line="220" w:lineRule="exact" w:before="173"/>
        <w:ind w:right="282"/>
        <w:jc w:val="left"/>
      </w:pP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</w:rPr>
        <w:t>hold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  <w:spacing w:val="-1"/>
        </w:rPr>
        <w:t>equity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investments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  <w:spacing w:val="-1"/>
        </w:rPr>
        <w:t>that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have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recently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  <w:spacing w:val="-1"/>
        </w:rPr>
        <w:t>experienced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significant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declines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  <w:spacing w:val="-1"/>
        </w:rPr>
        <w:t>in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market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value.</w:t>
        <w:tab/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hold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Technologies,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publicly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traded</w:t>
      </w:r>
      <w:r>
        <w:rPr>
          <w:color w:val="4F5154"/>
          <w:spacing w:val="-4"/>
        </w:rPr>
        <w:t> </w:t>
      </w:r>
      <w:r>
        <w:rPr>
          <w:color w:val="4F5154"/>
        </w:rPr>
        <w:t>company,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venture</w:t>
      </w:r>
      <w:r>
        <w:rPr>
          <w:color w:val="4F5154"/>
          <w:spacing w:val="-7"/>
        </w:rPr>
        <w:t> </w:t>
      </w:r>
      <w:r>
        <w:rPr>
          <w:color w:val="4F5154"/>
        </w:rPr>
        <w:t>fund</w:t>
      </w:r>
      <w:r>
        <w:rPr>
          <w:color w:val="4F5154"/>
          <w:spacing w:val="-4"/>
        </w:rPr>
        <w:t> </w:t>
      </w:r>
      <w:r>
        <w:rPr>
          <w:color w:val="4F5154"/>
        </w:rPr>
        <w:t>portfolio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consist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privately</w:t>
      </w:r>
      <w:r>
        <w:rPr>
          <w:color w:val="4F5154"/>
          <w:spacing w:val="-4"/>
        </w:rPr>
        <w:t> </w:t>
      </w:r>
      <w:r>
        <w:rPr>
          <w:color w:val="4F5154"/>
        </w:rPr>
        <w:t>held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companies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start-up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stages.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Periodically,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evaluate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realizability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record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view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deemed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temporary.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recorded</w:t>
      </w:r>
      <w:r>
        <w:rPr>
          <w:color w:val="4F5154"/>
          <w:spacing w:val="-3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</w:rPr>
        <w:t>charges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/>
      </w:r>
    </w:p>
    <w:p>
      <w:pPr>
        <w:pStyle w:val="BodyText"/>
        <w:spacing w:line="220" w:lineRule="exact" w:before="3"/>
        <w:ind w:right="219"/>
        <w:jc w:val="left"/>
      </w:pPr>
      <w:r>
        <w:rPr>
          <w:color w:val="4F5154"/>
        </w:rPr>
        <w:t>$244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$173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fourth</w:t>
      </w:r>
      <w:r>
        <w:rPr>
          <w:color w:val="4F5154"/>
          <w:spacing w:val="-7"/>
        </w:rPr>
        <w:t> </w:t>
      </w:r>
      <w:r>
        <w:rPr>
          <w:color w:val="4F5154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Liberate.</w:t>
      </w:r>
      <w:r>
        <w:rPr>
          <w:color w:val="4F5154"/>
          <w:spacing w:val="-7"/>
        </w:rPr>
        <w:t> </w:t>
      </w:r>
      <w:r>
        <w:rPr>
          <w:color w:val="4F5154"/>
        </w:rPr>
        <w:t>See</w:t>
      </w:r>
      <w:r>
        <w:rPr>
          <w:color w:val="4F5154"/>
          <w:spacing w:val="-6"/>
        </w:rPr>
        <w:t> </w:t>
      </w:r>
      <w:r>
        <w:rPr>
          <w:color w:val="4F5154"/>
        </w:rPr>
        <w:t>“Net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Gains</w:t>
      </w:r>
      <w:r>
        <w:rPr>
          <w:color w:val="4F5154"/>
          <w:spacing w:val="-7"/>
        </w:rPr>
        <w:t> </w:t>
      </w:r>
      <w:r>
        <w:rPr>
          <w:color w:val="4F5154"/>
        </w:rPr>
        <w:t>(Losses)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7"/>
        </w:rPr>
        <w:t> </w:t>
      </w:r>
      <w:r>
        <w:rPr>
          <w:color w:val="4F5154"/>
        </w:rPr>
        <w:t>Securities”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Item</w:t>
      </w:r>
      <w:r>
        <w:rPr>
          <w:color w:val="4F5154"/>
          <w:spacing w:val="-4"/>
        </w:rPr>
        <w:t> </w:t>
      </w:r>
      <w:r>
        <w:rPr>
          <w:color w:val="4F5154"/>
        </w:rPr>
        <w:t>7</w:t>
      </w:r>
      <w:r>
        <w:rPr>
          <w:color w:val="4F5154"/>
          <w:spacing w:val="-5"/>
        </w:rPr>
        <w:t> </w:t>
      </w:r>
      <w:r>
        <w:rPr>
          <w:color w:val="4F5154"/>
        </w:rPr>
        <w:t>above.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record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</w:rPr>
        <w:t>charges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deem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impaired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periods.</w:t>
      </w:r>
      <w:r>
        <w:rPr/>
      </w:r>
    </w:p>
    <w:p>
      <w:pPr>
        <w:tabs>
          <w:tab w:pos="2345" w:val="left" w:leader="none"/>
        </w:tabs>
        <w:spacing w:line="229" w:lineRule="auto" w:before="169"/>
        <w:ind w:left="139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4F5154"/>
          <w:spacing w:val="-1"/>
          <w:sz w:val="20"/>
        </w:rPr>
        <w:t>Acquisitions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and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investments</w:t>
      </w:r>
      <w:r>
        <w:rPr>
          <w:rFonts w:ascii="Times New Roman"/>
          <w:b/>
          <w:i/>
          <w:color w:val="4F5154"/>
          <w:spacing w:val="-3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present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many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risks,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and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we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may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not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realize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the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financial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1"/>
          <w:sz w:val="20"/>
        </w:rPr>
        <w:t>and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strategic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goals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that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were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contemplated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the</w:t>
      </w:r>
      <w:r>
        <w:rPr>
          <w:rFonts w:ascii="Times New Roman"/>
          <w:b/>
          <w:i/>
          <w:color w:val="4F5154"/>
          <w:w w:val="99"/>
          <w:sz w:val="20"/>
        </w:rPr>
        <w:t> </w:t>
      </w:r>
      <w:r>
        <w:rPr>
          <w:rFonts w:ascii="Times New Roman"/>
          <w:b/>
          <w:i/>
          <w:color w:val="4F5154"/>
          <w:spacing w:val="37"/>
          <w:w w:val="99"/>
          <w:sz w:val="20"/>
        </w:rPr>
        <w:t>  </w:t>
      </w:r>
      <w:r>
        <w:rPr>
          <w:rFonts w:ascii="Times New Roman"/>
          <w:b/>
          <w:i/>
          <w:color w:val="4F5154"/>
          <w:spacing w:val="-1"/>
          <w:sz w:val="20"/>
        </w:rPr>
        <w:t>time</w:t>
      </w:r>
      <w:r>
        <w:rPr>
          <w:rFonts w:ascii="Times New Roman"/>
          <w:b/>
          <w:i/>
          <w:color w:val="4F5154"/>
          <w:spacing w:val="-8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of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any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transaction.</w:t>
        <w:tab/>
      </w:r>
      <w:r>
        <w:rPr>
          <w:rFonts w:ascii="Times New Roman"/>
          <w:color w:val="4F5154"/>
          <w:sz w:val="20"/>
        </w:rPr>
        <w:t>We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have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pacing w:val="1"/>
          <w:sz w:val="20"/>
        </w:rPr>
        <w:t>in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past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and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expect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1"/>
          <w:sz w:val="20"/>
        </w:rPr>
        <w:t>in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future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pacing w:val="1"/>
          <w:sz w:val="20"/>
        </w:rPr>
        <w:t>to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acquire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or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make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investments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complementary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companies,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products,</w:t>
      </w:r>
      <w:r>
        <w:rPr>
          <w:rFonts w:ascii="Times New Roman"/>
          <w:color w:val="4F5154"/>
          <w:spacing w:val="52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services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and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technologies.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The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risks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we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commonly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encounter</w:t>
      </w:r>
      <w:r>
        <w:rPr>
          <w:rFonts w:ascii="Times New Roman"/>
          <w:color w:val="4F5154"/>
          <w:spacing w:val="-8"/>
          <w:sz w:val="20"/>
        </w:rPr>
        <w:t> </w:t>
      </w:r>
      <w:r>
        <w:rPr>
          <w:rFonts w:ascii="Times New Roman"/>
          <w:color w:val="4F5154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24" w:lineRule="exact" w:before="168" w:after="0"/>
        <w:ind w:left="920" w:right="307" w:hanging="320"/>
        <w:jc w:val="left"/>
      </w:pP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find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acquired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further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</w:rPr>
        <w:t>strategy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what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8"/>
        </w:rPr>
        <w:t> </w:t>
      </w:r>
      <w:r>
        <w:rPr>
          <w:color w:val="4F5154"/>
        </w:rPr>
        <w:t>are</w:t>
      </w:r>
      <w:r>
        <w:rPr>
          <w:color w:val="4F5154"/>
          <w:spacing w:val="-8"/>
        </w:rPr>
        <w:t> </w:t>
      </w:r>
      <w:r>
        <w:rPr>
          <w:color w:val="4F5154"/>
        </w:rPr>
        <w:t>worth;</w:t>
      </w:r>
      <w:r>
        <w:rPr/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57" w:after="0"/>
        <w:ind w:left="920" w:right="0" w:hanging="320"/>
        <w:jc w:val="left"/>
      </w:pP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difficulty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integrating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operations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personnel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acquired</w:t>
      </w:r>
      <w:r>
        <w:rPr>
          <w:color w:val="4F5154"/>
          <w:spacing w:val="-7"/>
        </w:rPr>
        <w:t> </w:t>
      </w:r>
      <w:r>
        <w:rPr>
          <w:color w:val="4F5154"/>
        </w:rPr>
        <w:t>businesses;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difficulty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incorporating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acquired</w:t>
      </w:r>
      <w:r>
        <w:rPr>
          <w:color w:val="4F5154"/>
          <w:spacing w:val="-4"/>
        </w:rPr>
        <w:t> </w:t>
      </w:r>
      <w:r>
        <w:rPr>
          <w:color w:val="4F5154"/>
        </w:rPr>
        <w:t>technologies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lines;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acquired</w:t>
      </w:r>
      <w:r>
        <w:rPr>
          <w:color w:val="4F5154"/>
          <w:spacing w:val="-6"/>
        </w:rPr>
        <w:t> </w:t>
      </w:r>
      <w:r>
        <w:rPr>
          <w:color w:val="4F5154"/>
        </w:rPr>
        <w:t>company’s</w:t>
      </w:r>
      <w:r>
        <w:rPr>
          <w:color w:val="4F5154"/>
          <w:spacing w:val="-6"/>
        </w:rPr>
        <w:t> </w:t>
      </w:r>
      <w:r>
        <w:rPr>
          <w:color w:val="4F5154"/>
        </w:rPr>
        <w:t>products;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ongoing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disrupted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transition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integration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our</w:t>
      </w:r>
      <w:r>
        <w:rPr>
          <w:color w:val="4F5154"/>
          <w:spacing w:val="-8"/>
        </w:rPr>
        <w:t> </w:t>
      </w:r>
      <w:r>
        <w:rPr>
          <w:color w:val="4F5154"/>
        </w:rPr>
        <w:t>management’s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attention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diverted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concerns;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improve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strategic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difficulty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maintaining</w:t>
      </w:r>
      <w:r>
        <w:rPr>
          <w:color w:val="4F5154"/>
          <w:spacing w:val="-6"/>
        </w:rPr>
        <w:t> </w:t>
      </w:r>
      <w:r>
        <w:rPr>
          <w:color w:val="4F5154"/>
        </w:rPr>
        <w:t>uniform</w:t>
      </w:r>
      <w:r>
        <w:rPr>
          <w:color w:val="4F5154"/>
          <w:spacing w:val="-7"/>
        </w:rPr>
        <w:t> </w:t>
      </w:r>
      <w:r>
        <w:rPr>
          <w:color w:val="4F5154"/>
        </w:rPr>
        <w:t>standards,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controls,</w:t>
      </w:r>
      <w:r>
        <w:rPr>
          <w:color w:val="4F5154"/>
          <w:spacing w:val="-6"/>
        </w:rPr>
        <w:t> </w:t>
      </w:r>
      <w:r>
        <w:rPr>
          <w:color w:val="4F5154"/>
        </w:rPr>
        <w:t>procedures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policies;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relationship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clients</w:t>
      </w:r>
      <w:r>
        <w:rPr>
          <w:color w:val="4F5154"/>
          <w:spacing w:val="-6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impaired;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24" w:lineRule="exact" w:before="0" w:after="0"/>
        <w:ind w:left="920" w:right="741" w:hanging="32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litigation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terminated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third</w:t>
      </w:r>
      <w:r>
        <w:rPr>
          <w:color w:val="4F5154"/>
          <w:spacing w:val="-6"/>
        </w:rPr>
        <w:t> </w:t>
      </w:r>
      <w:r>
        <w:rPr>
          <w:color w:val="4F5154"/>
        </w:rPr>
        <w:t>parties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claim</w:t>
      </w:r>
      <w:r>
        <w:rPr>
          <w:color w:val="4F5154"/>
          <w:spacing w:val="-4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61"/>
          <w:w w:val="99"/>
        </w:rPr>
        <w:t> </w:t>
      </w:r>
      <w:r>
        <w:rPr>
          <w:color w:val="4F5154"/>
          <w:spacing w:val="-1"/>
        </w:rPr>
        <w:t>valuable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pursue;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20" w:lineRule="exact" w:before="0" w:after="0"/>
        <w:ind w:left="920" w:right="528" w:hanging="320"/>
        <w:jc w:val="left"/>
      </w:pP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diligence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process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fail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identify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issues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quality,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architecture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legal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contingencies,</w:t>
      </w:r>
      <w:r>
        <w:rPr>
          <w:color w:val="4F5154"/>
          <w:spacing w:val="141"/>
          <w:w w:val="99"/>
        </w:rPr>
        <w:t> </w:t>
      </w:r>
      <w:r>
        <w:rPr>
          <w:color w:val="4F5154"/>
        </w:rPr>
        <w:t>among</w:t>
      </w:r>
      <w:r>
        <w:rPr>
          <w:color w:val="4F5154"/>
          <w:spacing w:val="-9"/>
        </w:rPr>
        <w:t> </w:t>
      </w:r>
      <w:r>
        <w:rPr>
          <w:color w:val="4F5154"/>
        </w:rPr>
        <w:t>other</w:t>
      </w:r>
      <w:r>
        <w:rPr>
          <w:color w:val="4F5154"/>
          <w:spacing w:val="-9"/>
        </w:rPr>
        <w:t> </w:t>
      </w:r>
      <w:r>
        <w:rPr>
          <w:color w:val="4F5154"/>
        </w:rPr>
        <w:t>matters.</w:t>
      </w:r>
      <w:r>
        <w:rPr/>
      </w:r>
    </w:p>
    <w:p>
      <w:pPr>
        <w:pStyle w:val="BodyText"/>
        <w:spacing w:line="231" w:lineRule="auto" w:before="164"/>
        <w:ind w:right="421"/>
        <w:jc w:val="both"/>
      </w:pP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factors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adverse</w:t>
      </w:r>
      <w:r>
        <w:rPr>
          <w:color w:val="4F5154"/>
          <w:spacing w:val="-4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operations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</w:rPr>
        <w:t>condition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</w:rPr>
        <w:t>flows,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particularly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larger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acquisitions.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businesses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also</w:t>
      </w:r>
      <w:r>
        <w:rPr>
          <w:color w:val="4F5154"/>
          <w:spacing w:val="-3"/>
        </w:rPr>
        <w:t> </w:t>
      </w:r>
      <w:r>
        <w:rPr>
          <w:color w:val="4F5154"/>
        </w:rPr>
        <w:t>accompanied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risks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similar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involved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7"/>
        </w:rPr>
        <w:t> </w:t>
      </w:r>
      <w:r>
        <w:rPr>
          <w:color w:val="4F5154"/>
        </w:rPr>
        <w:t>acquisition.</w:t>
      </w:r>
      <w:r>
        <w:rPr/>
      </w:r>
    </w:p>
    <w:p>
      <w:pPr>
        <w:pStyle w:val="BodyText"/>
        <w:spacing w:line="220" w:lineRule="exact" w:before="171"/>
        <w:ind w:right="353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previously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</w:rPr>
        <w:t>paid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acquisitions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cash.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</w:rPr>
        <w:t>pay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acquisitions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whole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equity-related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rights.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issue</w:t>
      </w:r>
      <w:r>
        <w:rPr>
          <w:color w:val="4F5154"/>
          <w:spacing w:val="-7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rights,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7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diluted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earnings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decrease.</w:t>
      </w:r>
      <w:r>
        <w:rPr/>
      </w:r>
    </w:p>
    <w:p>
      <w:pPr>
        <w:pStyle w:val="BodyText"/>
        <w:tabs>
          <w:tab w:pos="9936" w:val="left" w:leader="none"/>
        </w:tabs>
        <w:spacing w:line="230" w:lineRule="auto" w:before="167"/>
        <w:ind w:right="345"/>
        <w:jc w:val="left"/>
      </w:pPr>
      <w:r>
        <w:rPr>
          <w:rFonts w:ascii="Times New Roman"/>
          <w:b/>
          <w:i/>
          <w:color w:val="4F5154"/>
          <w:spacing w:val="-1"/>
        </w:rPr>
        <w:t>An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investigation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into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a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contract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between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  <w:spacing w:val="-1"/>
        </w:rPr>
        <w:t>the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state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of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California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and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1"/>
        </w:rPr>
        <w:t>us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may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have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an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adverse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impact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on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2"/>
        </w:rPr>
        <w:t> </w:t>
      </w:r>
      <w:r>
        <w:rPr>
          <w:rFonts w:ascii="Times New Roman"/>
          <w:b/>
          <w:i/>
          <w:color w:val="4F5154"/>
          <w:spacing w:val="-1"/>
        </w:rPr>
        <w:t>business.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currently</w:t>
      </w:r>
      <w:r>
        <w:rPr>
          <w:color w:val="4F5154"/>
          <w:spacing w:val="-6"/>
        </w:rPr>
        <w:t> </w:t>
      </w:r>
      <w:r>
        <w:rPr>
          <w:color w:val="4F5154"/>
        </w:rPr>
        <w:t>conducting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investigation</w:t>
      </w:r>
      <w:r>
        <w:rPr>
          <w:color w:val="4F5154"/>
          <w:spacing w:val="-6"/>
        </w:rPr>
        <w:t> </w:t>
      </w:r>
      <w:r>
        <w:rPr>
          <w:color w:val="4F5154"/>
        </w:rPr>
        <w:t>regarding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circumstances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entered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79"/>
          <w:w w:val="99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allows</w:t>
      </w:r>
      <w:r>
        <w:rPr>
          <w:color w:val="4F5154"/>
          <w:spacing w:val="-5"/>
        </w:rPr>
        <w:t> </w:t>
      </w:r>
      <w:r>
        <w:rPr>
          <w:color w:val="4F5154"/>
        </w:rPr>
        <w:t>state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4"/>
        </w:rPr>
        <w:t> </w:t>
      </w:r>
      <w:r>
        <w:rPr>
          <w:color w:val="4F5154"/>
        </w:rPr>
        <w:t>agencies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combine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buying</w:t>
      </w:r>
      <w:r>
        <w:rPr>
          <w:color w:val="4F5154"/>
          <w:spacing w:val="-5"/>
        </w:rPr>
        <w:t> </w:t>
      </w:r>
      <w:r>
        <w:rPr>
          <w:color w:val="4F5154"/>
        </w:rPr>
        <w:t>power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single</w:t>
      </w:r>
      <w:r>
        <w:rPr>
          <w:color w:val="4F5154"/>
          <w:spacing w:val="-7"/>
        </w:rPr>
        <w:t> </w:t>
      </w:r>
      <w:r>
        <w:rPr>
          <w:color w:val="4F5154"/>
        </w:rPr>
        <w:t>enterprise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40"/>
          <w:w w:val="99"/>
        </w:rPr>
        <w:t> </w:t>
      </w:r>
      <w:r>
        <w:rPr>
          <w:color w:val="4F5154"/>
          <w:spacing w:val="-1"/>
        </w:rPr>
        <w:t>substantial</w:t>
      </w:r>
      <w:r>
        <w:rPr>
          <w:color w:val="4F5154"/>
          <w:spacing w:val="-5"/>
        </w:rPr>
        <w:t> </w:t>
      </w:r>
      <w:r>
        <w:rPr>
          <w:color w:val="4F5154"/>
        </w:rPr>
        <w:t>discount.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investigation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follows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publication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auditor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concluded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officials</w:t>
      </w:r>
      <w:r>
        <w:rPr>
          <w:color w:val="4F5154"/>
          <w:spacing w:val="-6"/>
        </w:rPr>
        <w:t> </w:t>
      </w:r>
      <w:r>
        <w:rPr>
          <w:color w:val="4F5154"/>
        </w:rPr>
        <w:t>failed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follow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contracting</w:t>
      </w:r>
      <w:r>
        <w:rPr>
          <w:color w:val="4F5154"/>
          <w:spacing w:val="-4"/>
        </w:rPr>
        <w:t> </w:t>
      </w:r>
      <w:r>
        <w:rPr>
          <w:color w:val="4F5154"/>
        </w:rPr>
        <w:t>procedures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entered</w:t>
      </w:r>
      <w:r>
        <w:rPr>
          <w:color w:val="4F5154"/>
          <w:spacing w:val="-6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needed.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67"/>
          <w:w w:val="99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raised</w:t>
      </w:r>
      <w:r>
        <w:rPr>
          <w:color w:val="4F5154"/>
          <w:spacing w:val="-3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unrelated</w:t>
      </w:r>
      <w:r>
        <w:rPr>
          <w:color w:val="4F5154"/>
          <w:spacing w:val="-4"/>
        </w:rPr>
        <w:t> </w:t>
      </w:r>
      <w:r>
        <w:rPr>
          <w:color w:val="4F5154"/>
        </w:rPr>
        <w:t>campaign</w:t>
      </w:r>
      <w:r>
        <w:rPr>
          <w:color w:val="4F5154"/>
          <w:spacing w:val="-4"/>
        </w:rPr>
        <w:t> </w:t>
      </w:r>
      <w:r>
        <w:rPr>
          <w:color w:val="4F5154"/>
        </w:rPr>
        <w:t>donation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Governor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California,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few</w:t>
      </w:r>
      <w:r>
        <w:rPr>
          <w:color w:val="4F5154"/>
          <w:spacing w:val="-4"/>
        </w:rPr>
        <w:t> </w:t>
      </w:r>
      <w:r>
        <w:rPr>
          <w:color w:val="4F5154"/>
        </w:rPr>
        <w:t>days</w:t>
      </w:r>
      <w:r>
        <w:rPr>
          <w:color w:val="4F5154"/>
          <w:spacing w:val="-3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signed.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legislature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recently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completed</w:t>
      </w:r>
      <w:r>
        <w:rPr>
          <w:color w:val="4F5154"/>
          <w:spacing w:val="-5"/>
        </w:rPr>
        <w:t> </w:t>
      </w:r>
      <w:r>
        <w:rPr>
          <w:color w:val="4F5154"/>
        </w:rPr>
        <w:t>hearings</w:t>
      </w:r>
      <w:r>
        <w:rPr>
          <w:color w:val="4F5154"/>
          <w:spacing w:val="-6"/>
        </w:rPr>
        <w:t> </w:t>
      </w:r>
      <w:r>
        <w:rPr>
          <w:color w:val="4F5154"/>
        </w:rPr>
        <w:t>regarding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issues</w:t>
      </w:r>
      <w:r>
        <w:rPr>
          <w:color w:val="4F5154"/>
          <w:spacing w:val="-6"/>
        </w:rPr>
        <w:t> </w:t>
      </w:r>
      <w:r>
        <w:rPr>
          <w:color w:val="4F5154"/>
        </w:rPr>
        <w:t>without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making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findings.</w:t>
      </w:r>
      <w:r>
        <w:rPr>
          <w:color w:val="4F5154"/>
          <w:spacing w:val="-4"/>
        </w:rPr>
        <w:t> </w:t>
      </w:r>
      <w:r>
        <w:rPr>
          <w:color w:val="4F5154"/>
        </w:rPr>
        <w:t>Although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109"/>
          <w:w w:val="99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4"/>
        </w:rPr>
        <w:t> </w:t>
      </w:r>
      <w:r>
        <w:rPr>
          <w:color w:val="4F5154"/>
        </w:rPr>
        <w:t>excellent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governments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California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confident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done</w:t>
      </w:r>
      <w:r>
        <w:rPr>
          <w:color w:val="4F5154"/>
          <w:spacing w:val="-4"/>
        </w:rPr>
        <w:t> </w:t>
      </w:r>
      <w:r>
        <w:rPr>
          <w:color w:val="4F5154"/>
        </w:rPr>
        <w:t>nothing</w:t>
      </w:r>
      <w:r>
        <w:rPr>
          <w:color w:val="4F5154"/>
          <w:spacing w:val="63"/>
          <w:w w:val="99"/>
        </w:rPr>
        <w:t> </w:t>
      </w:r>
      <w:r>
        <w:rPr>
          <w:color w:val="4F5154"/>
          <w:spacing w:val="-1"/>
        </w:rPr>
        <w:t>improper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connection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process,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accommodating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offered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rescind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contract.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reversed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fourth</w:t>
      </w:r>
      <w:r>
        <w:rPr>
          <w:color w:val="4F5154"/>
          <w:spacing w:val="-4"/>
        </w:rPr>
        <w:t> </w:t>
      </w:r>
      <w:r>
        <w:rPr>
          <w:color w:val="4F5154"/>
        </w:rPr>
        <w:t>quarter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accepted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offer.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formal</w:t>
      </w:r>
      <w:r>
        <w:rPr>
          <w:color w:val="4F5154"/>
          <w:spacing w:val="-4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rescind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executed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4"/>
        </w:rPr>
        <w:t> </w:t>
      </w:r>
      <w:r>
        <w:rPr>
          <w:color w:val="4F5154"/>
        </w:rPr>
        <w:t>23,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>
          <w:color w:val="4F5154"/>
          <w:spacing w:val="-7"/>
        </w:rPr>
        <w:t> </w:t>
      </w:r>
      <w:r>
        <w:rPr>
          <w:color w:val="4F5154"/>
        </w:rPr>
        <w:t>Even</w:t>
      </w:r>
      <w:r>
        <w:rPr>
          <w:color w:val="4F5154"/>
          <w:spacing w:val="-6"/>
        </w:rPr>
        <w:t> </w:t>
      </w:r>
      <w:r>
        <w:rPr>
          <w:color w:val="4F5154"/>
        </w:rPr>
        <w:t>though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rescinded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government</w:t>
      </w:r>
      <w:r>
        <w:rPr>
          <w:color w:val="4F5154"/>
          <w:spacing w:val="-6"/>
        </w:rPr>
        <w:t> </w:t>
      </w:r>
      <w:r>
        <w:rPr>
          <w:color w:val="4F5154"/>
        </w:rPr>
        <w:t>business,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California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elsewhere,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2"/>
        </w:rPr>
        <w:t> </w:t>
      </w:r>
      <w:r>
        <w:rPr>
          <w:color w:val="4F5154"/>
        </w:rPr>
        <w:t>controversy.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government</w:t>
      </w:r>
      <w:r>
        <w:rPr>
          <w:color w:val="4F5154"/>
          <w:spacing w:val="-4"/>
        </w:rPr>
        <w:t> </w:t>
      </w:r>
      <w:r>
        <w:rPr>
          <w:color w:val="4F5154"/>
        </w:rPr>
        <w:t>agencies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hesitant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enterprise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types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some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negative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publicity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regarding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controversial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harm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reputation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impact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spacing w:val="-9"/>
        </w:rPr>
        <w:t> </w:t>
      </w:r>
      <w:r>
        <w:rPr>
          <w:color w:val="4F5154"/>
        </w:rPr>
        <w:t>business.</w:t>
      </w:r>
      <w:r>
        <w:rPr/>
      </w:r>
    </w:p>
    <w:p>
      <w:pPr>
        <w:pStyle w:val="BodyText"/>
        <w:tabs>
          <w:tab w:pos="8717" w:val="left" w:leader="none"/>
        </w:tabs>
        <w:spacing w:line="230" w:lineRule="auto" w:before="170"/>
        <w:ind w:right="345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4F5154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required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defer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recognizing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or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required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change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practices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if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there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are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changes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accounting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79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regulations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related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interpretations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1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policies,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particularly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those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related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revenue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recognition.</w:t>
        <w:tab/>
      </w:r>
      <w:r>
        <w:rPr>
          <w:color w:val="4F5154"/>
        </w:rPr>
        <w:t>We</w:t>
      </w:r>
      <w:r>
        <w:rPr>
          <w:color w:val="4F5154"/>
          <w:spacing w:val="-9"/>
        </w:rPr>
        <w:t> </w:t>
      </w:r>
      <w:r>
        <w:rPr>
          <w:color w:val="4F5154"/>
        </w:rPr>
        <w:t>use</w:t>
      </w:r>
      <w:r>
        <w:rPr>
          <w:color w:val="4F5154"/>
          <w:spacing w:val="-7"/>
        </w:rPr>
        <w:t> </w:t>
      </w:r>
      <w:r>
        <w:rPr>
          <w:color w:val="4F5154"/>
        </w:rPr>
        <w:t>standardized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>
          <w:color w:val="4F5154"/>
          <w:spacing w:val="133"/>
          <w:w w:val="99"/>
        </w:rPr>
        <w:t> </w:t>
      </w:r>
      <w:r>
        <w:rPr>
          <w:color w:val="4F5154"/>
        </w:rPr>
        <w:t>agreements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meet</w:t>
      </w:r>
      <w:r>
        <w:rPr>
          <w:color w:val="4F5154"/>
          <w:spacing w:val="-6"/>
        </w:rPr>
        <w:t> </w:t>
      </w:r>
      <w:r>
        <w:rPr>
          <w:color w:val="4F5154"/>
        </w:rPr>
        <w:t>current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recognition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7"/>
        </w:rPr>
        <w:t> </w:t>
      </w:r>
      <w:r>
        <w:rPr>
          <w:color w:val="4F5154"/>
        </w:rPr>
        <w:t>generally</w:t>
      </w:r>
      <w:r>
        <w:rPr>
          <w:color w:val="4F5154"/>
          <w:spacing w:val="-8"/>
        </w:rPr>
        <w:t> </w:t>
      </w:r>
      <w:r>
        <w:rPr>
          <w:color w:val="4F5154"/>
        </w:rPr>
        <w:t>accepted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8"/>
        </w:rPr>
        <w:t> </w:t>
      </w:r>
      <w:r>
        <w:rPr>
          <w:color w:val="4F5154"/>
        </w:rPr>
        <w:t>principles.</w:t>
      </w:r>
      <w:r>
        <w:rPr>
          <w:color w:val="4F5154"/>
          <w:spacing w:val="-8"/>
        </w:rPr>
        <w:t> </w:t>
      </w:r>
      <w:r>
        <w:rPr>
          <w:color w:val="4F5154"/>
        </w:rPr>
        <w:t>However,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must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often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negotiate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revise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conditions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</w:rPr>
        <w:t>standardized</w:t>
      </w:r>
      <w:r>
        <w:rPr>
          <w:color w:val="4F5154"/>
          <w:spacing w:val="-7"/>
        </w:rPr>
        <w:t> </w:t>
      </w:r>
      <w:r>
        <w:rPr>
          <w:color w:val="4F5154"/>
        </w:rPr>
        <w:t>agreements,</w:t>
      </w:r>
      <w:r>
        <w:rPr>
          <w:color w:val="4F5154"/>
          <w:spacing w:val="-8"/>
        </w:rPr>
        <w:t> </w:t>
      </w:r>
      <w:r>
        <w:rPr>
          <w:color w:val="4F5154"/>
        </w:rPr>
        <w:t>particularly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larger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8"/>
        </w:rPr>
        <w:t> </w:t>
      </w:r>
      <w:r>
        <w:rPr>
          <w:color w:val="4F5154"/>
        </w:rPr>
        <w:t>transactions.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negotiations</w:t>
      </w:r>
      <w:r>
        <w:rPr>
          <w:color w:val="4F5154"/>
          <w:spacing w:val="-7"/>
        </w:rPr>
        <w:t> </w:t>
      </w:r>
      <w:r>
        <w:rPr>
          <w:color w:val="4F5154"/>
        </w:rPr>
        <w:t>can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extend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cycle</w:t>
      </w:r>
      <w:r>
        <w:rPr>
          <w:color w:val="4F5154"/>
          <w:spacing w:val="-4"/>
        </w:rPr>
        <w:t> </w:t>
      </w:r>
      <w:r>
        <w:rPr>
          <w:color w:val="4F5154"/>
        </w:rPr>
        <w:t>and,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situations,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revised</w:t>
      </w:r>
      <w:r>
        <w:rPr>
          <w:color w:val="4F5154"/>
          <w:spacing w:val="-6"/>
        </w:rPr>
        <w:t> </w:t>
      </w:r>
      <w:r>
        <w:rPr>
          <w:color w:val="4F5154"/>
        </w:rPr>
        <w:t>terms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</w:rPr>
        <w:t>require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defer</w:t>
      </w:r>
      <w:r>
        <w:rPr>
          <w:color w:val="4F5154"/>
          <w:spacing w:val="-3"/>
        </w:rPr>
        <w:t> </w:t>
      </w:r>
      <w:r>
        <w:rPr>
          <w:color w:val="4F5154"/>
        </w:rPr>
        <w:t>recognition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American</w:t>
      </w:r>
      <w:r>
        <w:rPr>
          <w:color w:val="4F5154"/>
          <w:spacing w:val="113"/>
          <w:w w:val="99"/>
        </w:rPr>
        <w:t> </w:t>
      </w:r>
      <w:r>
        <w:rPr>
          <w:color w:val="4F5154"/>
          <w:spacing w:val="-1"/>
        </w:rPr>
        <w:t>Institute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Certified</w:t>
      </w:r>
      <w:r>
        <w:rPr>
          <w:color w:val="4F5154"/>
          <w:spacing w:val="-5"/>
        </w:rPr>
        <w:t> </w:t>
      </w:r>
      <w:r>
        <w:rPr>
          <w:color w:val="4F5154"/>
        </w:rPr>
        <w:t>Public</w:t>
      </w:r>
      <w:r>
        <w:rPr>
          <w:color w:val="4F5154"/>
          <w:spacing w:val="-6"/>
        </w:rPr>
        <w:t> </w:t>
      </w:r>
      <w:r>
        <w:rPr>
          <w:color w:val="4F5154"/>
        </w:rPr>
        <w:t>Accountants</w:t>
      </w:r>
      <w:r>
        <w:rPr>
          <w:color w:val="4F5154"/>
          <w:spacing w:val="-7"/>
        </w:rPr>
        <w:t> </w:t>
      </w:r>
      <w:r>
        <w:rPr>
          <w:color w:val="4F5154"/>
        </w:rPr>
        <w:t>(“AICPA”)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7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</w:t>
      </w:r>
      <w:r>
        <w:rPr>
          <w:color w:val="4F5154"/>
          <w:spacing w:val="-7"/>
        </w:rPr>
        <w:t> </w:t>
      </w:r>
      <w:r>
        <w:rPr>
          <w:color w:val="4F5154"/>
        </w:rPr>
        <w:t>(“SOP”)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97-2,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“Software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Revenue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Recognition,”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101"/>
          <w:w w:val="99"/>
        </w:rPr>
        <w:t> </w:t>
      </w:r>
      <w:r>
        <w:rPr>
          <w:color w:val="4F5154"/>
        </w:rPr>
        <w:t>amended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SOP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98-4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SOP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98-9,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guidance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recognition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applying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7"/>
        </w:rPr>
        <w:t> </w:t>
      </w:r>
      <w:r>
        <w:rPr>
          <w:color w:val="4F5154"/>
        </w:rPr>
        <w:t>accepted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8"/>
        </w:rPr>
        <w:t> </w:t>
      </w:r>
      <w:r>
        <w:rPr>
          <w:color w:val="4F5154"/>
        </w:rPr>
        <w:t>recognition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transactions.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addition,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</w:rPr>
        <w:t>Commission</w:t>
      </w:r>
      <w:r>
        <w:rPr>
          <w:color w:val="4F5154"/>
          <w:spacing w:val="-6"/>
        </w:rPr>
        <w:t> </w:t>
      </w:r>
      <w:r>
        <w:rPr>
          <w:color w:val="4F5154"/>
        </w:rPr>
        <w:t>(“SEC”)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Staff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Accounting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Bulletin</w:t>
      </w:r>
      <w:r>
        <w:rPr>
          <w:color w:val="4F5154"/>
          <w:spacing w:val="-7"/>
        </w:rPr>
        <w:t> </w:t>
      </w:r>
      <w:r>
        <w:rPr>
          <w:color w:val="4F5154"/>
        </w:rPr>
        <w:t>(“SAB”)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101,</w:t>
      </w:r>
      <w:r>
        <w:rPr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“Revenue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Recognition</w:t>
      </w:r>
      <w:r>
        <w:rPr>
          <w:rFonts w:ascii="Times New Roman" w:hAnsi="Times New Roman" w:cs="Times New Roman" w:eastAsia="Times New Roman"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in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Financial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Statements,”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8"/>
        </w:rPr>
        <w:t> </w:t>
      </w:r>
      <w:r>
        <w:rPr>
          <w:color w:val="4F5154"/>
        </w:rPr>
        <w:t>provides</w:t>
      </w:r>
      <w:r>
        <w:rPr>
          <w:color w:val="4F5154"/>
          <w:spacing w:val="-8"/>
        </w:rPr>
        <w:t> </w:t>
      </w:r>
      <w:r>
        <w:rPr>
          <w:color w:val="4F5154"/>
        </w:rPr>
        <w:t>further</w:t>
      </w:r>
      <w:r>
        <w:rPr>
          <w:color w:val="4F5154"/>
          <w:spacing w:val="-8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recognition</w:t>
      </w:r>
      <w:r>
        <w:rPr>
          <w:color w:val="4F5154"/>
          <w:spacing w:val="-8"/>
        </w:rPr>
        <w:t> </w:t>
      </w:r>
      <w:r>
        <w:rPr>
          <w:color w:val="4F5154"/>
        </w:rPr>
        <w:t>guidance.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SAB</w:t>
      </w:r>
      <w:r>
        <w:rPr>
          <w:color w:val="4F5154"/>
          <w:spacing w:val="-3"/>
        </w:rPr>
        <w:t> </w:t>
      </w:r>
      <w:r>
        <w:rPr>
          <w:color w:val="4F5154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101,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fourth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required.</w:t>
      </w:r>
      <w:r>
        <w:rPr>
          <w:color w:val="4F5154"/>
          <w:spacing w:val="-6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guidelines,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interpretations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guidelines,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lead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unanticipated</w:t>
      </w:r>
      <w:r>
        <w:rPr>
          <w:color w:val="4F5154"/>
          <w:spacing w:val="-7"/>
        </w:rPr>
        <w:t> </w:t>
      </w:r>
      <w:r>
        <w:rPr>
          <w:color w:val="4F5154"/>
        </w:rPr>
        <w:t>changes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</w:rPr>
        <w:t>practices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</w:rPr>
        <w:t>cause</w:t>
      </w:r>
      <w:r>
        <w:rPr>
          <w:color w:val="4F5154"/>
          <w:spacing w:val="-4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defer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recognition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periods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require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practices.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</w:rPr>
        <w:t>Moreover,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policies,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guidelines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interpretations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recognition,</w:t>
      </w:r>
      <w:r>
        <w:rPr>
          <w:color w:val="4F5154"/>
          <w:spacing w:val="-8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taxes,</w:t>
      </w:r>
      <w:r>
        <w:rPr>
          <w:color w:val="4F5154"/>
          <w:spacing w:val="-9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equity</w:t>
      </w:r>
      <w:r>
        <w:rPr>
          <w:color w:val="4F5154"/>
          <w:spacing w:val="-8"/>
        </w:rPr>
        <w:t> </w:t>
      </w:r>
      <w:r>
        <w:rPr>
          <w:color w:val="4F5154"/>
        </w:rPr>
        <w:t>securities,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126"/>
          <w:w w:val="99"/>
        </w:rPr>
        <w:t> </w:t>
      </w:r>
      <w:r>
        <w:rPr>
          <w:color w:val="4F5154"/>
          <w:spacing w:val="-1"/>
        </w:rPr>
        <w:t>consolidation,</w:t>
      </w:r>
      <w:r>
        <w:rPr>
          <w:color w:val="4F5154"/>
          <w:spacing w:val="-9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acquisitions,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allowances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doubtful</w:t>
      </w:r>
      <w:r>
        <w:rPr>
          <w:color w:val="4F5154"/>
          <w:spacing w:val="-7"/>
        </w:rPr>
        <w:t> </w:t>
      </w:r>
      <w:r>
        <w:rPr>
          <w:color w:val="4F5154"/>
        </w:rPr>
        <w:t>accounts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reporting</w:t>
      </w:r>
      <w:r>
        <w:rPr>
          <w:color w:val="4F5154"/>
          <w:spacing w:val="-8"/>
        </w:rPr>
        <w:t> </w:t>
      </w:r>
      <w:r>
        <w:rPr>
          <w:color w:val="4F5154"/>
        </w:rPr>
        <w:t>matters</w:t>
      </w:r>
      <w:r>
        <w:rPr>
          <w:color w:val="4F5154"/>
          <w:spacing w:val="-7"/>
        </w:rPr>
        <w:t> </w:t>
      </w:r>
      <w:r>
        <w:rPr>
          <w:color w:val="4F5154"/>
        </w:rPr>
        <w:t>require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difficult</w:t>
      </w:r>
      <w:r>
        <w:rPr>
          <w:color w:val="4F5154"/>
          <w:spacing w:val="-6"/>
        </w:rPr>
        <w:t> </w:t>
      </w:r>
      <w:r>
        <w:rPr>
          <w:color w:val="4F5154"/>
        </w:rPr>
        <w:t>judgments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complex</w:t>
      </w:r>
      <w:r>
        <w:rPr>
          <w:color w:val="4F5154"/>
          <w:spacing w:val="-4"/>
        </w:rPr>
        <w:t> </w:t>
      </w:r>
      <w:r>
        <w:rPr>
          <w:color w:val="4F5154"/>
        </w:rPr>
        <w:t>matters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often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multiple</w:t>
      </w:r>
      <w:r>
        <w:rPr>
          <w:color w:val="4F5154"/>
          <w:spacing w:val="-5"/>
        </w:rPr>
        <w:t> </w:t>
      </w:r>
      <w:r>
        <w:rPr>
          <w:color w:val="4F5154"/>
        </w:rPr>
        <w:t>sources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authoritative</w:t>
      </w:r>
      <w:r>
        <w:rPr>
          <w:color w:val="4F5154"/>
          <w:spacing w:val="-5"/>
        </w:rPr>
        <w:t> </w:t>
      </w:r>
      <w:r>
        <w:rPr>
          <w:color w:val="4F5154"/>
        </w:rPr>
        <w:t>guidance.</w:t>
      </w:r>
      <w:r>
        <w:rPr>
          <w:color w:val="4F5154"/>
          <w:spacing w:val="-7"/>
        </w:rPr>
        <w:t> </w:t>
      </w:r>
      <w:r>
        <w:rPr>
          <w:color w:val="4F5154"/>
        </w:rPr>
        <w:t>Some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matters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among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topics</w:t>
      </w:r>
      <w:r>
        <w:rPr>
          <w:color w:val="4F5154"/>
          <w:spacing w:val="-3"/>
        </w:rPr>
        <w:t> </w:t>
      </w:r>
      <w:r>
        <w:rPr>
          <w:color w:val="4F5154"/>
        </w:rPr>
        <w:t>currently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under</w:t>
      </w:r>
      <w:r>
        <w:rPr>
          <w:color w:val="4F5154"/>
          <w:spacing w:val="-8"/>
        </w:rPr>
        <w:t> </w:t>
      </w:r>
      <w:r>
        <w:rPr>
          <w:color w:val="4F5154"/>
        </w:rPr>
        <w:t>re-examination</w:t>
      </w:r>
      <w:r>
        <w:rPr>
          <w:color w:val="4F5154"/>
          <w:spacing w:val="-8"/>
        </w:rPr>
        <w:t> </w:t>
      </w:r>
      <w:r>
        <w:rPr>
          <w:color w:val="4F5154"/>
        </w:rPr>
        <w:t>by</w:t>
      </w:r>
      <w:r>
        <w:rPr>
          <w:color w:val="4F5154"/>
          <w:spacing w:val="-8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standards</w:t>
      </w:r>
      <w:r>
        <w:rPr>
          <w:color w:val="4F5154"/>
          <w:spacing w:val="-6"/>
        </w:rPr>
        <w:t> </w:t>
      </w:r>
      <w:r>
        <w:rPr>
          <w:color w:val="4F5154"/>
        </w:rPr>
        <w:t>groups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regulators.</w:t>
      </w:r>
      <w:r>
        <w:rPr>
          <w:color w:val="4F5154"/>
          <w:spacing w:val="-8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</w:rPr>
        <w:t>standard</w:t>
      </w:r>
      <w:r>
        <w:rPr>
          <w:color w:val="4F5154"/>
          <w:spacing w:val="-7"/>
        </w:rPr>
        <w:t> </w:t>
      </w:r>
      <w:r>
        <w:rPr>
          <w:color w:val="4F5154"/>
        </w:rPr>
        <w:t>groups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regulators</w:t>
      </w:r>
      <w:r>
        <w:rPr>
          <w:color w:val="4F5154"/>
          <w:spacing w:val="-8"/>
        </w:rPr>
        <w:t> </w:t>
      </w:r>
      <w:r>
        <w:rPr>
          <w:color w:val="4F5154"/>
        </w:rPr>
        <w:t>could</w:t>
      </w:r>
      <w:r>
        <w:rPr>
          <w:color w:val="4F5154"/>
          <w:spacing w:val="-8"/>
        </w:rPr>
        <w:t> </w:t>
      </w:r>
      <w:r>
        <w:rPr>
          <w:color w:val="4F5154"/>
        </w:rPr>
        <w:t>promulgate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interpretations</w:t>
      </w:r>
      <w:r>
        <w:rPr>
          <w:color w:val="4F5154"/>
          <w:w w:val="99"/>
        </w:rPr>
        <w:t> 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guidance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spacing w:val="-7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potentially</w:t>
      </w:r>
      <w:r>
        <w:rPr>
          <w:color w:val="4F5154"/>
          <w:spacing w:val="-4"/>
        </w:rPr>
        <w:t> </w:t>
      </w:r>
      <w:r>
        <w:rPr>
          <w:color w:val="4F5154"/>
        </w:rPr>
        <w:t>adverse,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policies.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5971" w:val="left" w:leader="none"/>
        </w:tabs>
        <w:spacing w:line="230" w:lineRule="auto"/>
        <w:ind w:right="307"/>
        <w:jc w:val="left"/>
      </w:pP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may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need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to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change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pricing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models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to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compete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successfully.</w:t>
        <w:tab/>
      </w:r>
      <w:r>
        <w:rPr>
          <w:color w:val="4F5154"/>
          <w:spacing w:val="-1"/>
        </w:rPr>
        <w:t>Historically,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reduced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need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future.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intensely</w:t>
      </w:r>
      <w:r>
        <w:rPr>
          <w:color w:val="4F5154"/>
          <w:spacing w:val="-5"/>
        </w:rPr>
        <w:t> </w:t>
      </w:r>
      <w:r>
        <w:rPr>
          <w:color w:val="4F5154"/>
        </w:rPr>
        <w:t>competitive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markets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compete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put</w:t>
      </w:r>
      <w:r>
        <w:rPr>
          <w:color w:val="4F5154"/>
          <w:spacing w:val="-4"/>
        </w:rPr>
        <w:t> </w:t>
      </w:r>
      <w:r>
        <w:rPr>
          <w:color w:val="4F5154"/>
        </w:rPr>
        <w:t>pressure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prices.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competitors</w:t>
      </w:r>
      <w:r>
        <w:rPr>
          <w:color w:val="4F5154"/>
          <w:w w:val="99"/>
        </w:rPr>
        <w:t> 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offer</w:t>
      </w:r>
      <w:r>
        <w:rPr>
          <w:color w:val="4F5154"/>
          <w:spacing w:val="-6"/>
        </w:rPr>
        <w:t> </w:t>
      </w:r>
      <w:r>
        <w:rPr>
          <w:color w:val="4F5154"/>
        </w:rPr>
        <w:t>deep</w:t>
      </w:r>
      <w:r>
        <w:rPr>
          <w:color w:val="4F5154"/>
          <w:spacing w:val="-5"/>
        </w:rPr>
        <w:t> </w:t>
      </w:r>
      <w:r>
        <w:rPr>
          <w:color w:val="4F5154"/>
        </w:rPr>
        <w:t>discounts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products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effort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recapture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sell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hardware</w:t>
      </w:r>
      <w:r>
        <w:rPr>
          <w:color w:val="4F5154"/>
          <w:spacing w:val="-5"/>
        </w:rPr>
        <w:t> </w:t>
      </w:r>
      <w:r>
        <w:rPr>
          <w:color w:val="4F5154"/>
        </w:rPr>
        <w:t>products,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then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lower</w:t>
      </w:r>
      <w:r>
        <w:rPr>
          <w:color w:val="4F5154"/>
          <w:spacing w:val="-6"/>
        </w:rPr>
        <w:t> </w:t>
      </w:r>
      <w:r>
        <w:rPr>
          <w:color w:val="4F5154"/>
        </w:rPr>
        <w:t>prices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offer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favorable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order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compete</w:t>
      </w:r>
      <w:r>
        <w:rPr>
          <w:color w:val="4F5154"/>
          <w:spacing w:val="-4"/>
        </w:rPr>
        <w:t> </w:t>
      </w:r>
      <w:r>
        <w:rPr>
          <w:color w:val="4F5154"/>
        </w:rPr>
        <w:t>successfully.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likely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reduce</w:t>
      </w:r>
      <w:r>
        <w:rPr>
          <w:color w:val="4F5154"/>
          <w:spacing w:val="-5"/>
        </w:rPr>
        <w:t> </w:t>
      </w:r>
      <w:r>
        <w:rPr>
          <w:color w:val="4F5154"/>
        </w:rPr>
        <w:t>margins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results.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periodically</w:t>
      </w:r>
      <w:r>
        <w:rPr>
          <w:color w:val="4F5154"/>
          <w:spacing w:val="-6"/>
        </w:rPr>
        <w:t> </w:t>
      </w:r>
      <w:r>
        <w:rPr>
          <w:color w:val="4F5154"/>
        </w:rPr>
        <w:t>changed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6"/>
        </w:rPr>
        <w:t> </w:t>
      </w:r>
      <w:r>
        <w:rPr>
          <w:color w:val="4F5154"/>
        </w:rPr>
        <w:t>model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E-Business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system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broadly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3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policies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3"/>
        </w:rPr>
        <w:t> </w:t>
      </w:r>
      <w:r>
        <w:rPr>
          <w:color w:val="4F5154"/>
        </w:rPr>
        <w:t>cause</w:t>
      </w:r>
      <w:r>
        <w:rPr>
          <w:color w:val="4F5154"/>
          <w:spacing w:val="-7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decline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delayed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force</w:t>
      </w:r>
      <w:r>
        <w:rPr>
          <w:color w:val="4F5154"/>
          <w:spacing w:val="-7"/>
        </w:rPr>
        <w:t> </w:t>
      </w:r>
      <w:r>
        <w:rPr>
          <w:color w:val="4F5154"/>
        </w:rPr>
        <w:t>implements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adjust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policies.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Some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competitors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bundle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promotional</w:t>
      </w:r>
      <w:r>
        <w:rPr>
          <w:color w:val="4F5154"/>
          <w:spacing w:val="-6"/>
        </w:rPr>
        <w:t> </w:t>
      </w:r>
      <w:r>
        <w:rPr>
          <w:color w:val="4F5154"/>
        </w:rPr>
        <w:t>purposes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strategy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provide</w:t>
      </w:r>
      <w:r>
        <w:rPr>
          <w:color w:val="4F5154"/>
          <w:spacing w:val="-6"/>
        </w:rPr>
        <w:t> </w:t>
      </w:r>
      <w:r>
        <w:rPr>
          <w:color w:val="4F5154"/>
        </w:rPr>
        <w:t>guarantees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implementations.</w:t>
      </w:r>
      <w:r>
        <w:rPr>
          <w:color w:val="4F5154"/>
          <w:spacing w:val="-8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practices</w:t>
      </w:r>
      <w:r>
        <w:rPr>
          <w:color w:val="4F5154"/>
          <w:spacing w:val="-7"/>
        </w:rPr>
        <w:t> </w:t>
      </w:r>
      <w:r>
        <w:rPr>
          <w:color w:val="4F5154"/>
        </w:rPr>
        <w:t>could,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</w:rPr>
        <w:t>time,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constrain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3"/>
        </w:rPr>
        <w:t> </w:t>
      </w:r>
      <w:r>
        <w:rPr>
          <w:color w:val="4F5154"/>
        </w:rPr>
        <w:t>charge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adapt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3"/>
        </w:rPr>
        <w:t> </w:t>
      </w:r>
      <w:r>
        <w:rPr>
          <w:color w:val="4F5154"/>
        </w:rPr>
        <w:t>models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reflect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customer</w:t>
      </w:r>
      <w:r>
        <w:rPr>
          <w:color w:val="4F5154"/>
          <w:spacing w:val="-4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decrease.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decline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shift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operating</w:t>
      </w:r>
      <w:r>
        <w:rPr>
          <w:color w:val="4F5154"/>
          <w:spacing w:val="-8"/>
        </w:rPr>
        <w:t> </w:t>
      </w:r>
      <w:r>
        <w:rPr>
          <w:color w:val="4F5154"/>
        </w:rPr>
        <w:t>systems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experience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relatively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competition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</w:rPr>
        <w:t>lower</w:t>
      </w:r>
      <w:r>
        <w:rPr>
          <w:color w:val="4F5154"/>
          <w:spacing w:val="-8"/>
        </w:rPr>
        <w:t> </w:t>
      </w:r>
      <w:r>
        <w:rPr>
          <w:color w:val="4F5154"/>
        </w:rPr>
        <w:t>average</w:t>
      </w:r>
      <w:r>
        <w:rPr>
          <w:color w:val="4F5154"/>
          <w:spacing w:val="-8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prices.</w:t>
      </w:r>
      <w:r>
        <w:rPr>
          <w:color w:val="4F5154"/>
          <w:spacing w:val="-8"/>
        </w:rPr>
        <w:t> </w:t>
      </w:r>
      <w:r>
        <w:rPr>
          <w:color w:val="4F5154"/>
        </w:rPr>
        <w:t>Additionally,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although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4"/>
        </w:rPr>
        <w:t> </w:t>
      </w:r>
      <w:r>
        <w:rPr>
          <w:color w:val="4F5154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</w:rPr>
        <w:t>providers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products,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new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</w:rPr>
        <w:t>methods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products.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cannot</w:t>
      </w:r>
      <w:r>
        <w:rPr>
          <w:color w:val="4F5154"/>
          <w:spacing w:val="-4"/>
        </w:rPr>
        <w:t> </w:t>
      </w:r>
      <w:r>
        <w:rPr>
          <w:color w:val="4F5154"/>
        </w:rPr>
        <w:t>offset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reductions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corresponding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spending,</w:t>
      </w:r>
      <w:r>
        <w:rPr>
          <w:color w:val="4F5154"/>
          <w:spacing w:val="-4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lower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7"/>
        </w:rPr>
        <w:t> </w:t>
      </w:r>
      <w:r>
        <w:rPr>
          <w:color w:val="4F5154"/>
        </w:rPr>
        <w:t>would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results.</w:t>
      </w:r>
      <w:r>
        <w:rPr/>
      </w:r>
    </w:p>
    <w:p>
      <w:pPr>
        <w:pStyle w:val="BodyText"/>
        <w:tabs>
          <w:tab w:pos="4385" w:val="left" w:leader="none"/>
        </w:tabs>
        <w:spacing w:line="230" w:lineRule="auto" w:before="170"/>
        <w:ind w:right="345"/>
        <w:jc w:val="left"/>
      </w:pPr>
      <w:r>
        <w:rPr>
          <w:rFonts w:ascii="Times New Roman"/>
          <w:b/>
          <w:i/>
          <w:color w:val="4F5154"/>
          <w:spacing w:val="-1"/>
        </w:rPr>
        <w:t>If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we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cannot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hire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enough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qualified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employees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or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if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  <w:spacing w:val="-1"/>
        </w:rPr>
        <w:t>we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lose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key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employees,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  <w:spacing w:val="-1"/>
        </w:rPr>
        <w:t>it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will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adversely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affect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  <w:spacing w:val="-1"/>
        </w:rPr>
        <w:t>ability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1"/>
        </w:rPr>
        <w:t>to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manage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business,</w:t>
      </w:r>
      <w:r>
        <w:rPr>
          <w:rFonts w:ascii="Times New Roman"/>
          <w:b/>
          <w:i/>
          <w:color w:val="4F5154"/>
          <w:w w:val="99"/>
        </w:rPr>
        <w:t> </w:t>
      </w:r>
      <w:r>
        <w:rPr>
          <w:rFonts w:ascii="Times New Roman"/>
          <w:b/>
          <w:i/>
          <w:color w:val="4F5154"/>
          <w:spacing w:val="109"/>
          <w:w w:val="99"/>
        </w:rPr>
        <w:t> </w:t>
      </w:r>
      <w:r>
        <w:rPr>
          <w:rFonts w:ascii="Times New Roman"/>
          <w:b/>
          <w:i/>
          <w:color w:val="4F5154"/>
          <w:spacing w:val="-1"/>
        </w:rPr>
        <w:t>develop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  <w:spacing w:val="1"/>
        </w:rPr>
        <w:t>our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products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and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increase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revenues.</w:t>
        <w:tab/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believe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continued</w:t>
      </w:r>
      <w:r>
        <w:rPr>
          <w:color w:val="4F5154"/>
          <w:spacing w:val="-6"/>
        </w:rPr>
        <w:t> </w:t>
      </w:r>
      <w:r>
        <w:rPr>
          <w:color w:val="4F5154"/>
        </w:rPr>
        <w:t>growth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success</w:t>
      </w:r>
      <w:r>
        <w:rPr>
          <w:color w:val="4F5154"/>
          <w:spacing w:val="-5"/>
        </w:rPr>
        <w:t> </w:t>
      </w:r>
      <w:r>
        <w:rPr>
          <w:color w:val="4F5154"/>
        </w:rPr>
        <w:t>depends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large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continued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key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hiring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qualified</w:t>
      </w:r>
      <w:r>
        <w:rPr>
          <w:color w:val="4F5154"/>
          <w:spacing w:val="-6"/>
        </w:rPr>
        <w:t> </w:t>
      </w:r>
      <w:r>
        <w:rPr>
          <w:color w:val="4F5154"/>
        </w:rPr>
        <w:t>employees.</w:t>
      </w:r>
      <w:r>
        <w:rPr>
          <w:color w:val="4F5154"/>
          <w:spacing w:val="-3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4"/>
        </w:rPr>
        <w:t> </w:t>
      </w:r>
      <w:r>
        <w:rPr>
          <w:color w:val="4F5154"/>
        </w:rPr>
        <w:t>industry,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substantial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continuous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competition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highly</w:t>
      </w:r>
      <w:r>
        <w:rPr>
          <w:color w:val="4F5154"/>
          <w:spacing w:val="-8"/>
        </w:rPr>
        <w:t> </w:t>
      </w:r>
      <w:r>
        <w:rPr>
          <w:color w:val="4F5154"/>
        </w:rPr>
        <w:t>skilled</w:t>
      </w:r>
      <w:r>
        <w:rPr>
          <w:color w:val="4F5154"/>
          <w:spacing w:val="-7"/>
        </w:rPr>
        <w:t> </w:t>
      </w:r>
      <w:r>
        <w:rPr>
          <w:color w:val="4F5154"/>
        </w:rPr>
        <w:t>business,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7"/>
        </w:rPr>
        <w:t> </w:t>
      </w:r>
      <w:r>
        <w:rPr>
          <w:color w:val="4F5154"/>
        </w:rPr>
        <w:t>development,</w:t>
      </w:r>
      <w:r>
        <w:rPr>
          <w:color w:val="4F5154"/>
          <w:spacing w:val="-6"/>
        </w:rPr>
        <w:t> </w:t>
      </w:r>
      <w:r>
        <w:rPr>
          <w:color w:val="4F5154"/>
        </w:rPr>
        <w:t>technical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personnel.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8"/>
        </w:rPr>
        <w:t> </w:t>
      </w:r>
      <w:r>
        <w:rPr>
          <w:color w:val="4F5154"/>
        </w:rPr>
        <w:t>experience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increased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6"/>
        </w:rPr>
        <w:t> </w:t>
      </w:r>
      <w:r>
        <w:rPr>
          <w:color w:val="4F5154"/>
        </w:rPr>
        <w:t>improved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productivity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higher</w:t>
      </w:r>
      <w:r>
        <w:rPr>
          <w:color w:val="4F5154"/>
          <w:spacing w:val="-4"/>
        </w:rPr>
        <w:t> </w:t>
      </w:r>
      <w:r>
        <w:rPr>
          <w:color w:val="4F5154"/>
        </w:rPr>
        <w:t>prices.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successful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continuously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recruiting</w:t>
      </w:r>
      <w:r>
        <w:rPr>
          <w:color w:val="4F5154"/>
          <w:spacing w:val="-7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personnel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retaining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motivating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4"/>
        </w:rPr>
        <w:t> </w:t>
      </w:r>
      <w:r>
        <w:rPr>
          <w:color w:val="4F5154"/>
        </w:rPr>
        <w:t>personnel.</w:t>
      </w:r>
      <w:r>
        <w:rPr>
          <w:color w:val="4F5154"/>
          <w:spacing w:val="-8"/>
        </w:rPr>
        <w:t> </w:t>
      </w:r>
      <w:r>
        <w:rPr>
          <w:color w:val="4F5154"/>
        </w:rPr>
        <w:t>Members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team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left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w w:val="99"/>
        </w:rPr>
        <w:t> 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variety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reasons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cannot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assure</w:t>
      </w:r>
      <w:r>
        <w:rPr>
          <w:color w:val="4F5154"/>
          <w:spacing w:val="-4"/>
        </w:rPr>
        <w:t> </w:t>
      </w:r>
      <w:r>
        <w:rPr>
          <w:color w:val="4F5154"/>
        </w:rPr>
        <w:t>you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there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4"/>
        </w:rPr>
        <w:t> </w:t>
      </w:r>
      <w:r>
        <w:rPr>
          <w:color w:val="4F5154"/>
        </w:rPr>
        <w:t>departures.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disruptive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operations.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general,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long-term</w:t>
      </w:r>
      <w:r>
        <w:rPr>
          <w:color w:val="4F5154"/>
          <w:spacing w:val="-5"/>
        </w:rPr>
        <w:t> </w:t>
      </w:r>
      <w:r>
        <w:rPr>
          <w:color w:val="4F5154"/>
        </w:rPr>
        <w:t>employment</w:t>
      </w:r>
      <w:r>
        <w:rPr>
          <w:color w:val="4F5154"/>
          <w:spacing w:val="-8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non-competition</w:t>
      </w:r>
      <w:r>
        <w:rPr>
          <w:color w:val="4F5154"/>
          <w:spacing w:val="-6"/>
        </w:rPr>
        <w:t> </w:t>
      </w:r>
      <w:r>
        <w:rPr>
          <w:color w:val="4F5154"/>
        </w:rPr>
        <w:t>agreements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employees.</w:t>
      </w:r>
      <w:r>
        <w:rPr>
          <w:color w:val="4F5154"/>
          <w:spacing w:val="-5"/>
        </w:rPr>
        <w:t> </w:t>
      </w:r>
      <w:r>
        <w:rPr>
          <w:color w:val="4F5154"/>
        </w:rPr>
        <w:t>Part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program</w:t>
      </w:r>
      <w:r>
        <w:rPr>
          <w:color w:val="4F5154"/>
          <w:spacing w:val="-6"/>
        </w:rPr>
        <w:t> </w:t>
      </w:r>
      <w:r>
        <w:rPr>
          <w:color w:val="4F5154"/>
        </w:rPr>
        <w:t>includes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volatility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positive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retain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attract</w:t>
      </w:r>
      <w:r>
        <w:rPr>
          <w:color w:val="4F5154"/>
          <w:spacing w:val="-5"/>
        </w:rPr>
        <w:t> </w:t>
      </w:r>
      <w:r>
        <w:rPr>
          <w:color w:val="4F5154"/>
        </w:rPr>
        <w:t>key</w:t>
      </w:r>
      <w:r>
        <w:rPr>
          <w:color w:val="4F5154"/>
          <w:spacing w:val="-6"/>
        </w:rPr>
        <w:t> </w:t>
      </w:r>
      <w:r>
        <w:rPr>
          <w:color w:val="4F5154"/>
        </w:rPr>
        <w:t>employees.</w:t>
      </w:r>
      <w:r>
        <w:rPr/>
      </w:r>
    </w:p>
    <w:p>
      <w:pPr>
        <w:pStyle w:val="BodyText"/>
        <w:tabs>
          <w:tab w:pos="7107" w:val="left" w:leader="none"/>
        </w:tabs>
        <w:spacing w:line="231" w:lineRule="auto" w:before="170"/>
        <w:ind w:right="307"/>
        <w:jc w:val="left"/>
      </w:pP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might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not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be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successful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in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expanding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technology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into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new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business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areas.</w:t>
        <w:tab/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past</w:t>
      </w:r>
      <w:r>
        <w:rPr>
          <w:color w:val="4F5154"/>
          <w:spacing w:val="-4"/>
        </w:rPr>
        <w:t> </w:t>
      </w:r>
      <w:r>
        <w:rPr>
          <w:color w:val="4F5154"/>
        </w:rPr>
        <w:t>several</w:t>
      </w:r>
      <w:r>
        <w:rPr>
          <w:color w:val="4F5154"/>
          <w:spacing w:val="-5"/>
        </w:rPr>
        <w:t> </w:t>
      </w:r>
      <w:r>
        <w:rPr>
          <w:color w:val="4F5154"/>
        </w:rPr>
        <w:t>years,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expanded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24"/>
          <w:w w:val="99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into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number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areas,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internet/electronic</w:t>
      </w:r>
      <w:r>
        <w:rPr>
          <w:color w:val="4F5154"/>
          <w:spacing w:val="-7"/>
        </w:rPr>
        <w:t> </w:t>
      </w:r>
      <w:r>
        <w:rPr>
          <w:color w:val="4F5154"/>
        </w:rPr>
        <w:t>commerce,</w:t>
      </w:r>
      <w:r>
        <w:rPr>
          <w:color w:val="4F5154"/>
          <w:spacing w:val="-6"/>
        </w:rPr>
        <w:t> </w:t>
      </w:r>
      <w:r>
        <w:rPr>
          <w:color w:val="4F5154"/>
        </w:rPr>
        <w:t>outsourcing</w:t>
      </w:r>
      <w:r>
        <w:rPr>
          <w:color w:val="4F5154"/>
          <w:spacing w:val="-8"/>
        </w:rPr>
        <w:t> </w:t>
      </w:r>
      <w:r>
        <w:rPr>
          <w:color w:val="4F5154"/>
        </w:rPr>
        <w:t>services,</w:t>
      </w:r>
      <w:r>
        <w:rPr>
          <w:color w:val="4F5154"/>
          <w:spacing w:val="-8"/>
        </w:rPr>
        <w:t> </w:t>
      </w:r>
      <w:r>
        <w:rPr>
          <w:color w:val="4F5154"/>
        </w:rPr>
        <w:t>wireless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initiatives,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125"/>
          <w:w w:val="99"/>
        </w:rPr>
        <w:t> </w:t>
      </w:r>
      <w:r>
        <w:rPr>
          <w:color w:val="4F5154"/>
        </w:rPr>
        <w:t>computing,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on-line</w:t>
      </w:r>
      <w:r>
        <w:rPr>
          <w:color w:val="4F5154"/>
          <w:spacing w:val="-5"/>
        </w:rPr>
        <w:t> </w:t>
      </w:r>
      <w:r>
        <w:rPr>
          <w:color w:val="4F5154"/>
        </w:rPr>
        <w:t>exchanges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electronic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sourcing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range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procurement</w:t>
      </w:r>
      <w:r>
        <w:rPr>
          <w:color w:val="4F5154"/>
          <w:spacing w:val="-5"/>
        </w:rPr>
        <w:t> </w:t>
      </w:r>
      <w:r>
        <w:rPr>
          <w:color w:val="4F5154"/>
        </w:rPr>
        <w:t>needs.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areas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relatively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development,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marketing</w:t>
      </w:r>
      <w:r>
        <w:rPr>
          <w:color w:val="4F5154"/>
          <w:spacing w:val="-5"/>
        </w:rPr>
        <w:t> </w:t>
      </w:r>
      <w:r>
        <w:rPr>
          <w:color w:val="4F5154"/>
        </w:rPr>
        <w:t>personnel.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competing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areas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generate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>
          <w:color w:val="4F5154"/>
          <w:spacing w:val="-3"/>
        </w:rPr>
        <w:t> </w:t>
      </w:r>
      <w:r>
        <w:rPr>
          <w:color w:val="4F5154"/>
        </w:rPr>
        <w:t>Even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4"/>
        </w:rPr>
        <w:t> </w:t>
      </w:r>
      <w:r>
        <w:rPr>
          <w:color w:val="4F5154"/>
        </w:rPr>
        <w:t>growth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areas,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impact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growth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uncertain</w:t>
      </w:r>
      <w:r>
        <w:rPr>
          <w:color w:val="4F5154"/>
          <w:spacing w:val="-5"/>
        </w:rPr>
        <w:t> </w:t>
      </w:r>
      <w:r>
        <w:rPr>
          <w:color w:val="4F5154"/>
        </w:rPr>
        <w:t>because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satisfies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demands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areas.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</w:rPr>
        <w:t>standards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network</w:t>
      </w:r>
      <w:r>
        <w:rPr>
          <w:color w:val="4F5154"/>
          <w:spacing w:val="-3"/>
        </w:rPr>
        <w:t> </w:t>
      </w:r>
      <w:r>
        <w:rPr>
          <w:color w:val="4F5154"/>
        </w:rPr>
        <w:t>protocols,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w w:val="99"/>
        </w:rPr>
        <w:t> 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industry</w:t>
      </w:r>
      <w:r>
        <w:rPr>
          <w:color w:val="4F5154"/>
          <w:spacing w:val="-4"/>
        </w:rPr>
        <w:t> </w:t>
      </w:r>
      <w:r>
        <w:rPr>
          <w:color w:val="4F5154"/>
        </w:rPr>
        <w:t>adopted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</w:t>
      </w:r>
      <w:r>
        <w:rPr>
          <w:color w:val="4F5154"/>
          <w:spacing w:val="-5"/>
        </w:rPr>
        <w:t> </w:t>
      </w:r>
      <w:r>
        <w:rPr>
          <w:color w:val="4F5154"/>
        </w:rPr>
        <w:t>facto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standards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internet,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rapidly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evolving.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</w:rPr>
        <w:t>provide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assurance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standards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103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choose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develop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compete</w:t>
      </w:r>
      <w:r>
        <w:rPr>
          <w:color w:val="4F5154"/>
          <w:spacing w:val="-6"/>
        </w:rPr>
        <w:t> </w:t>
      </w:r>
      <w:r>
        <w:rPr>
          <w:color w:val="4F5154"/>
        </w:rPr>
        <w:t>effectively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opportunities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arise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8"/>
        </w:rPr>
        <w:t> </w:t>
      </w:r>
      <w:r>
        <w:rPr>
          <w:color w:val="4F5154"/>
        </w:rPr>
        <w:t>emerging</w:t>
      </w:r>
      <w:r>
        <w:rPr>
          <w:color w:val="4F5154"/>
          <w:spacing w:val="-9"/>
        </w:rPr>
        <w:t> </w:t>
      </w:r>
      <w:r>
        <w:rPr>
          <w:color w:val="4F5154"/>
        </w:rPr>
        <w:t>areas.</w:t>
      </w:r>
      <w:r>
        <w:rPr/>
      </w:r>
    </w:p>
    <w:p>
      <w:pPr>
        <w:pStyle w:val="BodyText"/>
        <w:tabs>
          <w:tab w:pos="6773" w:val="left" w:leader="none"/>
        </w:tabs>
        <w:spacing w:line="230" w:lineRule="auto" w:before="170"/>
        <w:ind w:right="307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4F5154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might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experience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significant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undetected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errors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or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“bugs”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products.</w:t>
        <w:tab/>
      </w:r>
      <w:r>
        <w:rPr>
          <w:color w:val="4F5154"/>
          <w:spacing w:val="-1"/>
        </w:rPr>
        <w:t>Despite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testing</w:t>
      </w:r>
      <w:r>
        <w:rPr>
          <w:color w:val="4F5154"/>
          <w:spacing w:val="-6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release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products,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</w:rPr>
        <w:t>frequently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contain</w:t>
      </w:r>
      <w:r>
        <w:rPr>
          <w:color w:val="4F5154"/>
          <w:spacing w:val="-4"/>
        </w:rPr>
        <w:t> </w:t>
      </w:r>
      <w:r>
        <w:rPr>
          <w:color w:val="4F5154"/>
        </w:rPr>
        <w:t>errors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security</w:t>
      </w:r>
      <w:r>
        <w:rPr>
          <w:color w:val="4F5154"/>
          <w:spacing w:val="-4"/>
        </w:rPr>
        <w:t> </w:t>
      </w:r>
      <w:r>
        <w:rPr>
          <w:color w:val="4F5154"/>
        </w:rPr>
        <w:t>flaws,</w:t>
      </w:r>
      <w:r>
        <w:rPr>
          <w:color w:val="4F5154"/>
          <w:spacing w:val="-7"/>
        </w:rPr>
        <w:t> </w:t>
      </w:r>
      <w:r>
        <w:rPr>
          <w:color w:val="4F5154"/>
        </w:rPr>
        <w:t>especially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introduced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6"/>
        </w:rPr>
        <w:t> </w:t>
      </w:r>
      <w:r>
        <w:rPr>
          <w:color w:val="4F5154"/>
        </w:rPr>
        <w:t>versions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released.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errors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affect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ability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work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hardware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products,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delay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release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versions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products.</w:t>
      </w:r>
      <w:r>
        <w:rPr>
          <w:color w:val="4F5154"/>
          <w:spacing w:val="-4"/>
        </w:rPr>
        <w:t> </w:t>
      </w:r>
      <w:r>
        <w:rPr>
          <w:color w:val="4F5154"/>
        </w:rPr>
        <w:t>End-users</w:t>
      </w:r>
      <w:r>
        <w:rPr>
          <w:color w:val="4F5154"/>
          <w:spacing w:val="-3"/>
        </w:rPr>
        <w:t> </w:t>
      </w:r>
      <w:r>
        <w:rPr>
          <w:color w:val="4F5154"/>
        </w:rPr>
        <w:t>who</w:t>
      </w:r>
      <w:r>
        <w:rPr>
          <w:color w:val="4F5154"/>
          <w:spacing w:val="-6"/>
        </w:rPr>
        <w:t> </w:t>
      </w:r>
      <w:r>
        <w:rPr>
          <w:color w:val="4F5154"/>
        </w:rPr>
        <w:t>rely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critical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businesses,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sensitivity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errors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vulnerabilities</w:t>
      </w:r>
      <w:r>
        <w:rPr>
          <w:color w:val="4F5154"/>
          <w:spacing w:val="-3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123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</w:rPr>
        <w:t>generally.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experience</w:t>
      </w:r>
      <w:r>
        <w:rPr>
          <w:color w:val="4F5154"/>
          <w:spacing w:val="-5"/>
        </w:rPr>
        <w:t> </w:t>
      </w:r>
      <w:r>
        <w:rPr>
          <w:color w:val="4F5154"/>
        </w:rPr>
        <w:t>errors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delays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releasing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versions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products,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lose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revenues.</w:t>
      </w:r>
      <w:r>
        <w:rPr>
          <w:color w:val="4F5154"/>
          <w:spacing w:val="-9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errors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also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right="398"/>
        <w:jc w:val="left"/>
      </w:pPr>
      <w:r>
        <w:rPr>
          <w:color w:val="4F5154"/>
          <w:spacing w:val="-1"/>
        </w:rPr>
        <w:t>subject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liability,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6"/>
        </w:rPr>
        <w:t> </w:t>
      </w:r>
      <w:r>
        <w:rPr>
          <w:color w:val="4F5154"/>
        </w:rPr>
        <w:t>and/or</w:t>
      </w:r>
      <w:r>
        <w:rPr>
          <w:color w:val="4F5154"/>
          <w:spacing w:val="-7"/>
        </w:rPr>
        <w:t> </w:t>
      </w:r>
      <w:r>
        <w:rPr>
          <w:color w:val="4F5154"/>
        </w:rPr>
        <w:t>warranty</w:t>
      </w:r>
      <w:r>
        <w:rPr>
          <w:color w:val="4F5154"/>
          <w:spacing w:val="-6"/>
        </w:rPr>
        <w:t> </w:t>
      </w:r>
      <w:r>
        <w:rPr>
          <w:color w:val="4F5154"/>
        </w:rPr>
        <w:t>claims,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7"/>
        </w:rPr>
        <w:t> </w:t>
      </w:r>
      <w:r>
        <w:rPr>
          <w:color w:val="4F5154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results.</w:t>
      </w:r>
      <w:r>
        <w:rPr/>
      </w:r>
    </w:p>
    <w:p>
      <w:pPr>
        <w:tabs>
          <w:tab w:pos="8863" w:val="left" w:leader="none"/>
        </w:tabs>
        <w:spacing w:line="230" w:lineRule="auto" w:before="168"/>
        <w:ind w:left="139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4F5154"/>
          <w:spacing w:val="-1"/>
          <w:sz w:val="20"/>
        </w:rPr>
        <w:t>Our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quarterly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revenues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and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operating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results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can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be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difficult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to</w:t>
      </w:r>
      <w:r>
        <w:rPr>
          <w:rFonts w:ascii="Times New Roman"/>
          <w:b/>
          <w:i/>
          <w:color w:val="4F5154"/>
          <w:spacing w:val="-7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predict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and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can</w:t>
      </w:r>
      <w:r>
        <w:rPr>
          <w:rFonts w:ascii="Times New Roman"/>
          <w:b/>
          <w:i/>
          <w:color w:val="4F5154"/>
          <w:spacing w:val="-6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fluctuate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substantially.</w:t>
        <w:tab/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revenues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general,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and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81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license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revenues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particular,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are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difficult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to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forecast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and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are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likely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to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fluctuate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substantially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from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quarter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to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quarter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due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to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a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number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factors,</w:t>
      </w:r>
      <w:r>
        <w:rPr>
          <w:rFonts w:ascii="Times New Roman"/>
          <w:color w:val="4F5154"/>
          <w:spacing w:val="103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many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which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are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outside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control.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These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factors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60" w:after="0"/>
        <w:ind w:left="920" w:right="0" w:hanging="32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relatively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cycles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products;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20" w:lineRule="exact" w:before="0" w:after="0"/>
        <w:ind w:left="920" w:right="880" w:hanging="32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tendency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some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customers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wait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end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3"/>
        </w:rPr>
        <w:t> </w:t>
      </w:r>
      <w:r>
        <w:rPr>
          <w:color w:val="4F5154"/>
        </w:rPr>
        <w:t>quarter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2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3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hope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obtaining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favorable</w:t>
      </w:r>
      <w:r>
        <w:rPr>
          <w:color w:val="4F5154"/>
          <w:spacing w:val="-13"/>
        </w:rPr>
        <w:t> </w:t>
      </w:r>
      <w:r>
        <w:rPr>
          <w:color w:val="4F5154"/>
        </w:rPr>
        <w:t>terms;</w:t>
      </w:r>
      <w:r>
        <w:rPr/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58" w:after="0"/>
        <w:ind w:left="920" w:right="0" w:hanging="32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competitors’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4"/>
        </w:rPr>
        <w:t> </w:t>
      </w:r>
      <w:r>
        <w:rPr>
          <w:color w:val="4F5154"/>
        </w:rPr>
        <w:t>enhancements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delays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introductions;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delays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deferrals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customer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implementations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4"/>
        </w:rPr>
        <w:t> </w:t>
      </w:r>
      <w:r>
        <w:rPr>
          <w:color w:val="4F5154"/>
        </w:rPr>
        <w:t>budgets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both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timing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size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transaction;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delays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recognizing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transaction;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any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seasonality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8"/>
        </w:rPr>
        <w:t> </w:t>
      </w:r>
      <w:r>
        <w:rPr>
          <w:color w:val="4F5154"/>
        </w:rPr>
        <w:t>purchases;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changes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9"/>
        </w:rPr>
        <w:t> </w:t>
      </w:r>
      <w:r>
        <w:rPr>
          <w:color w:val="4F5154"/>
        </w:rPr>
        <w:t>conditions;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20" w:lineRule="exact" w:before="0" w:after="0"/>
        <w:ind w:left="920" w:right="528" w:hanging="320"/>
        <w:jc w:val="left"/>
      </w:pP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selection</w:t>
      </w:r>
      <w:r>
        <w:rPr>
          <w:color w:val="4F5154"/>
          <w:spacing w:val="-4"/>
        </w:rPr>
        <w:t> </w:t>
      </w:r>
      <w:r>
        <w:rPr>
          <w:color w:val="4F5154"/>
        </w:rPr>
        <w:t>purchasing</w:t>
      </w:r>
      <w:r>
        <w:rPr>
          <w:color w:val="4F5154"/>
          <w:spacing w:val="-7"/>
        </w:rPr>
        <w:t> </w:t>
      </w:r>
      <w:r>
        <w:rPr>
          <w:color w:val="4F5154"/>
        </w:rPr>
        <w:t>patterns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7"/>
        </w:rPr>
        <w:t> </w:t>
      </w:r>
      <w:r>
        <w:rPr>
          <w:color w:val="4F5154"/>
        </w:rPr>
        <w:t>between</w:t>
      </w:r>
      <w:r>
        <w:rPr>
          <w:color w:val="4F5154"/>
          <w:spacing w:val="-6"/>
        </w:rPr>
        <w:t> </w:t>
      </w:r>
      <w:r>
        <w:rPr>
          <w:color w:val="4F5154"/>
        </w:rPr>
        <w:t>standard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edition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higher</w:t>
      </w:r>
      <w:r>
        <w:rPr>
          <w:color w:val="4F5154"/>
          <w:spacing w:val="-5"/>
        </w:rPr>
        <w:t> </w:t>
      </w:r>
      <w:r>
        <w:rPr>
          <w:color w:val="4F5154"/>
        </w:rPr>
        <w:t>premium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products;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58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pricing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policies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policies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competitors.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374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quarter</w:t>
      </w:r>
      <w:r>
        <w:rPr>
          <w:color w:val="4F5154"/>
          <w:spacing w:val="-3"/>
        </w:rPr>
        <w:t> </w:t>
      </w:r>
      <w:r>
        <w:rPr>
          <w:color w:val="4F5154"/>
        </w:rPr>
        <w:t>depend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orders</w:t>
      </w:r>
      <w:r>
        <w:rPr>
          <w:color w:val="4F5154"/>
          <w:spacing w:val="-3"/>
        </w:rPr>
        <w:t> </w:t>
      </w:r>
      <w:r>
        <w:rPr>
          <w:color w:val="4F5154"/>
        </w:rPr>
        <w:t>booked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shipped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4"/>
        </w:rPr>
        <w:t> </w:t>
      </w:r>
      <w:r>
        <w:rPr>
          <w:color w:val="4F5154"/>
        </w:rPr>
        <w:t>quarter.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high</w:t>
      </w:r>
      <w:r>
        <w:rPr>
          <w:color w:val="4F5154"/>
          <w:spacing w:val="-4"/>
        </w:rPr>
        <w:t> </w:t>
      </w:r>
      <w:r>
        <w:rPr>
          <w:color w:val="4F5154"/>
        </w:rPr>
        <w:t>percentage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relatively</w:t>
      </w:r>
      <w:r>
        <w:rPr>
          <w:color w:val="4F5154"/>
          <w:spacing w:val="-6"/>
        </w:rPr>
        <w:t> </w:t>
      </w:r>
      <w:r>
        <w:rPr>
          <w:color w:val="4F5154"/>
        </w:rPr>
        <w:t>fixed.</w:t>
      </w:r>
      <w:r>
        <w:rPr>
          <w:color w:val="4F5154"/>
          <w:spacing w:val="-6"/>
        </w:rPr>
        <w:t> </w:t>
      </w:r>
      <w:r>
        <w:rPr>
          <w:color w:val="4F5154"/>
        </w:rPr>
        <w:t>Accordingly,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quarterly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difficult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predict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accuracy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very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end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quarter.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even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small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relatively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large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transactions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delayed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quarter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ends,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quarter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fall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-6"/>
        </w:rPr>
        <w:t> </w:t>
      </w:r>
      <w:r>
        <w:rPr>
          <w:color w:val="4F5154"/>
        </w:rPr>
        <w:t>short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predictions.</w:t>
      </w:r>
      <w:r>
        <w:rPr/>
      </w:r>
    </w:p>
    <w:p>
      <w:pPr>
        <w:pStyle w:val="BodyText"/>
        <w:tabs>
          <w:tab w:pos="5501" w:val="left" w:leader="none"/>
        </w:tabs>
        <w:spacing w:line="230" w:lineRule="auto" w:before="170"/>
        <w:ind w:right="219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disruptions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affect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future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results.</w:t>
        <w:tab/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condition</w:t>
      </w:r>
      <w:r>
        <w:rPr>
          <w:color w:val="4F5154"/>
          <w:spacing w:val="-7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major</w:t>
      </w:r>
      <w:r>
        <w:rPr>
          <w:color w:val="4F5154"/>
          <w:spacing w:val="-4"/>
        </w:rPr>
        <w:t> </w:t>
      </w:r>
      <w:r>
        <w:rPr>
          <w:color w:val="4F5154"/>
        </w:rPr>
        <w:t>earthquake,</w:t>
      </w:r>
      <w:r>
        <w:rPr>
          <w:color w:val="4F5154"/>
          <w:spacing w:val="-3"/>
        </w:rPr>
        <w:t> </w:t>
      </w:r>
      <w:r>
        <w:rPr>
          <w:color w:val="4F5154"/>
        </w:rPr>
        <w:t>fire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catastrophic</w:t>
      </w:r>
      <w:r>
        <w:rPr>
          <w:color w:val="4F5154"/>
          <w:spacing w:val="-4"/>
        </w:rPr>
        <w:t> </w:t>
      </w:r>
      <w:r>
        <w:rPr>
          <w:color w:val="4F5154"/>
        </w:rPr>
        <w:t>event,</w:t>
      </w:r>
      <w:r>
        <w:rPr>
          <w:color w:val="4F5154"/>
          <w:spacing w:val="-7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recent</w:t>
      </w:r>
      <w:r>
        <w:rPr>
          <w:color w:val="4F5154"/>
          <w:spacing w:val="-5"/>
        </w:rPr>
        <w:t> </w:t>
      </w:r>
      <w:r>
        <w:rPr>
          <w:color w:val="4F5154"/>
        </w:rPr>
        <w:t>terrorist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attacks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</w:rPr>
        <w:t>States.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corporate</w:t>
      </w:r>
      <w:r>
        <w:rPr>
          <w:color w:val="4F5154"/>
          <w:spacing w:val="-8"/>
        </w:rPr>
        <w:t> </w:t>
      </w:r>
      <w:r>
        <w:rPr>
          <w:color w:val="4F5154"/>
        </w:rPr>
        <w:t>headquarters,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research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activities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critical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located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California,</w:t>
      </w:r>
      <w:r>
        <w:rPr>
          <w:color w:val="4F5154"/>
          <w:spacing w:val="-4"/>
        </w:rPr>
        <w:t> </w:t>
      </w:r>
      <w:r>
        <w:rPr>
          <w:color w:val="4F5154"/>
        </w:rPr>
        <w:t>near</w:t>
      </w:r>
      <w:r>
        <w:rPr>
          <w:color w:val="4F5154"/>
          <w:spacing w:val="-5"/>
        </w:rPr>
        <w:t> </w:t>
      </w:r>
      <w:r>
        <w:rPr>
          <w:color w:val="4F5154"/>
        </w:rPr>
        <w:t>major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earthquake</w:t>
      </w:r>
      <w:r>
        <w:rPr>
          <w:color w:val="4F5154"/>
          <w:spacing w:val="-4"/>
        </w:rPr>
        <w:t> </w:t>
      </w:r>
      <w:r>
        <w:rPr>
          <w:color w:val="4F5154"/>
        </w:rPr>
        <w:t>faults.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catastrophic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destruction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critical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systems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severely</w:t>
      </w:r>
      <w:r>
        <w:rPr>
          <w:color w:val="4F5154"/>
          <w:spacing w:val="-7"/>
        </w:rPr>
        <w:t> </w:t>
      </w:r>
      <w:r>
        <w:rPr>
          <w:color w:val="4F5154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conduct</w:t>
      </w:r>
      <w:r>
        <w:rPr>
          <w:color w:val="4F5154"/>
          <w:spacing w:val="-5"/>
        </w:rPr>
        <w:t> </w:t>
      </w:r>
      <w:r>
        <w:rPr>
          <w:color w:val="4F5154"/>
        </w:rPr>
        <w:t>normal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result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affected.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-6"/>
        </w:rPr>
        <w:t> </w:t>
      </w:r>
      <w:r>
        <w:rPr>
          <w:color w:val="4F5154"/>
        </w:rPr>
        <w:t>experienced</w:t>
      </w:r>
      <w:r>
        <w:rPr>
          <w:color w:val="4F5154"/>
          <w:spacing w:val="-7"/>
        </w:rPr>
        <w:t> </w:t>
      </w:r>
      <w:r>
        <w:rPr>
          <w:color w:val="4F5154"/>
        </w:rPr>
        <w:t>ongoing</w:t>
      </w:r>
      <w:r>
        <w:rPr>
          <w:color w:val="4F5154"/>
          <w:spacing w:val="-7"/>
        </w:rPr>
        <w:t> </w:t>
      </w:r>
      <w:r>
        <w:rPr>
          <w:color w:val="4F5154"/>
        </w:rPr>
        <w:t>power</w:t>
      </w:r>
      <w:r>
        <w:rPr>
          <w:color w:val="4F5154"/>
          <w:spacing w:val="-7"/>
        </w:rPr>
        <w:t> </w:t>
      </w:r>
      <w:r>
        <w:rPr>
          <w:color w:val="4F5154"/>
        </w:rPr>
        <w:t>shortages,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resulted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“rolling</w:t>
      </w:r>
      <w:r>
        <w:rPr>
          <w:color w:val="4F5154"/>
          <w:spacing w:val="-5"/>
        </w:rPr>
        <w:t> </w:t>
      </w:r>
      <w:r>
        <w:rPr>
          <w:color w:val="4F5154"/>
        </w:rPr>
        <w:t>blackouts.”</w:t>
      </w:r>
      <w:r>
        <w:rPr>
          <w:color w:val="4F5154"/>
          <w:spacing w:val="-8"/>
        </w:rPr>
        <w:t> </w:t>
      </w:r>
      <w:r>
        <w:rPr>
          <w:color w:val="4F5154"/>
        </w:rPr>
        <w:t>These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blackouts,</w:t>
      </w:r>
      <w:r>
        <w:rPr>
          <w:color w:val="4F5154"/>
          <w:spacing w:val="-5"/>
        </w:rPr>
        <w:t> </w:t>
      </w:r>
      <w:r>
        <w:rPr>
          <w:color w:val="4F5154"/>
        </w:rPr>
        <w:t>blackouts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regions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procedures</w:t>
      </w:r>
      <w:r>
        <w:rPr>
          <w:color w:val="4F5154"/>
          <w:spacing w:val="-6"/>
        </w:rPr>
        <w:t> </w:t>
      </w:r>
      <w:r>
        <w:rPr>
          <w:color w:val="4F5154"/>
        </w:rPr>
        <w:t>implemented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avert</w:t>
      </w:r>
      <w:r>
        <w:rPr>
          <w:color w:val="4F5154"/>
          <w:spacing w:val="-6"/>
        </w:rPr>
        <w:t> </w:t>
      </w:r>
      <w:r>
        <w:rPr>
          <w:color w:val="4F5154"/>
        </w:rPr>
        <w:t>blackouts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</w:rPr>
        <w:t>cause</w:t>
      </w:r>
      <w:r>
        <w:rPr>
          <w:color w:val="4F5154"/>
          <w:spacing w:val="-6"/>
        </w:rPr>
        <w:t> </w:t>
      </w:r>
      <w:r>
        <w:rPr>
          <w:color w:val="4F5154"/>
        </w:rPr>
        <w:t>disruptions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customers.</w:t>
      </w:r>
      <w:r>
        <w:rPr>
          <w:color w:val="4F5154"/>
          <w:spacing w:val="-6"/>
        </w:rPr>
        <w:t> </w:t>
      </w:r>
      <w:r>
        <w:rPr>
          <w:color w:val="4F5154"/>
        </w:rPr>
        <w:t>Although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likelihood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disruptions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diminished,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disruptions,</w:t>
      </w:r>
      <w:r>
        <w:rPr>
          <w:color w:val="4F5154"/>
          <w:spacing w:val="-6"/>
        </w:rPr>
        <w:t> </w:t>
      </w:r>
      <w:r>
        <w:rPr>
          <w:color w:val="4F5154"/>
        </w:rPr>
        <w:t>particularly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quarter,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quarterly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delaying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closing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licensing</w:t>
      </w:r>
      <w:r>
        <w:rPr>
          <w:color w:val="4F5154"/>
          <w:spacing w:val="-6"/>
        </w:rPr>
        <w:t> </w:t>
      </w:r>
      <w:r>
        <w:rPr>
          <w:color w:val="4F5154"/>
        </w:rPr>
        <w:t>transactions.</w:t>
      </w:r>
      <w:r>
        <w:rPr/>
      </w:r>
    </w:p>
    <w:p>
      <w:pPr>
        <w:pStyle w:val="BodyText"/>
        <w:tabs>
          <w:tab w:pos="6533" w:val="left" w:leader="none"/>
        </w:tabs>
        <w:spacing w:line="230" w:lineRule="auto" w:before="170"/>
        <w:ind w:right="345"/>
        <w:jc w:val="left"/>
      </w:pP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  <w:spacing w:val="-1"/>
        </w:rPr>
        <w:t>periodically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have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restructured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sales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force,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</w:rPr>
        <w:t>which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can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be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disruptive.</w:t>
        <w:tab/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continue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rely</w:t>
      </w:r>
      <w:r>
        <w:rPr>
          <w:color w:val="4F5154"/>
          <w:spacing w:val="-5"/>
        </w:rPr>
        <w:t> </w:t>
      </w:r>
      <w:r>
        <w:rPr>
          <w:color w:val="4F5154"/>
        </w:rPr>
        <w:t>heavily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direct</w:t>
      </w:r>
      <w:r>
        <w:rPr>
          <w:color w:val="4F5154"/>
          <w:spacing w:val="-4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force.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many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years,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restructured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adjustments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force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</w:rPr>
        <w:t>once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response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factors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management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changes,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changes,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5"/>
        </w:rPr>
        <w:t> </w:t>
      </w:r>
      <w:r>
        <w:rPr>
          <w:color w:val="4F5154"/>
        </w:rPr>
        <w:t>issues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internal</w:t>
      </w:r>
      <w:r>
        <w:rPr>
          <w:color w:val="4F5154"/>
          <w:spacing w:val="-5"/>
        </w:rPr>
        <w:t> </w:t>
      </w:r>
      <w:r>
        <w:rPr>
          <w:color w:val="4F5154"/>
        </w:rPr>
        <w:t>considerations.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structure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force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34"/>
          <w:w w:val="99"/>
        </w:rPr>
        <w:t> </w:t>
      </w:r>
      <w:r>
        <w:rPr>
          <w:color w:val="4F5154"/>
          <w:spacing w:val="-1"/>
        </w:rPr>
        <w:t>resulted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temporary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lack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focus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4"/>
        </w:rPr>
        <w:t> </w:t>
      </w:r>
      <w:r>
        <w:rPr>
          <w:color w:val="4F5154"/>
        </w:rPr>
        <w:t>productivity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affected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</w:rPr>
        <w:t>quarters.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cannot</w:t>
      </w:r>
      <w:r>
        <w:rPr>
          <w:color w:val="4F5154"/>
          <w:spacing w:val="-4"/>
        </w:rPr>
        <w:t> </w:t>
      </w:r>
      <w:r>
        <w:rPr>
          <w:color w:val="4F5154"/>
        </w:rPr>
        <w:t>assure</w:t>
      </w:r>
      <w:r>
        <w:rPr>
          <w:color w:val="4F5154"/>
          <w:spacing w:val="-5"/>
        </w:rPr>
        <w:t> </w:t>
      </w:r>
      <w:r>
        <w:rPr>
          <w:color w:val="4F5154"/>
        </w:rPr>
        <w:t>you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continue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restructure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2"/>
        </w:rPr>
        <w:t> </w:t>
      </w:r>
      <w:r>
        <w:rPr>
          <w:color w:val="4F5154"/>
        </w:rPr>
        <w:t>force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transition</w:t>
      </w:r>
      <w:r>
        <w:rPr>
          <w:color w:val="4F5154"/>
          <w:spacing w:val="-3"/>
        </w:rPr>
        <w:t> </w:t>
      </w:r>
      <w:r>
        <w:rPr>
          <w:color w:val="4F5154"/>
        </w:rPr>
        <w:t>issues</w:t>
      </w:r>
      <w:r>
        <w:rPr>
          <w:color w:val="4F5154"/>
          <w:spacing w:val="-6"/>
        </w:rPr>
        <w:t> </w:t>
      </w:r>
      <w:r>
        <w:rPr>
          <w:color w:val="4F5154"/>
        </w:rPr>
        <w:t>associated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restructuring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force</w:t>
      </w:r>
      <w:r>
        <w:rPr>
          <w:color w:val="4F5154"/>
          <w:spacing w:val="-7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recur.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711" w:val="left" w:leader="none"/>
        </w:tabs>
        <w:spacing w:line="230" w:lineRule="auto"/>
        <w:ind w:right="345"/>
        <w:jc w:val="left"/>
      </w:pPr>
      <w:r>
        <w:rPr>
          <w:rFonts w:ascii="Times New Roman"/>
          <w:b/>
          <w:i/>
          <w:color w:val="4F5154"/>
          <w:spacing w:val="-1"/>
        </w:rPr>
        <w:t>Some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of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3"/>
        </w:rPr>
        <w:t> </w:t>
      </w:r>
      <w:r>
        <w:rPr>
          <w:rFonts w:ascii="Times New Roman"/>
          <w:b/>
          <w:i/>
          <w:color w:val="4F5154"/>
        </w:rPr>
        <w:t>products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are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not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as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profitable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as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others.</w:t>
        <w:tab/>
      </w:r>
      <w:r>
        <w:rPr>
          <w:color w:val="4F5154"/>
        </w:rPr>
        <w:t>Some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3"/>
        </w:rPr>
        <w:t> </w:t>
      </w:r>
      <w:r>
        <w:rPr>
          <w:color w:val="4F5154"/>
        </w:rPr>
        <w:t>require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higher</w:t>
      </w:r>
      <w:r>
        <w:rPr>
          <w:color w:val="4F5154"/>
          <w:spacing w:val="-5"/>
        </w:rPr>
        <w:t> </w:t>
      </w:r>
      <w:r>
        <w:rPr>
          <w:color w:val="4F5154"/>
        </w:rPr>
        <w:t>level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development,</w:t>
      </w:r>
      <w:r>
        <w:rPr>
          <w:color w:val="4F5154"/>
          <w:spacing w:val="-7"/>
        </w:rPr>
        <w:t> </w:t>
      </w:r>
      <w:r>
        <w:rPr>
          <w:color w:val="4F5154"/>
        </w:rPr>
        <w:t>distribution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support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expenditures,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basis.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</w:rPr>
        <w:t>generated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become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greater</w:t>
      </w:r>
      <w:r>
        <w:rPr>
          <w:color w:val="4F5154"/>
          <w:spacing w:val="-6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2"/>
        </w:rPr>
        <w:t> </w:t>
      </w:r>
      <w:r>
        <w:rPr>
          <w:color w:val="4F5154"/>
        </w:rPr>
        <w:t>associated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decrease,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</w:rPr>
        <w:t>margins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14"/>
        </w:rPr>
        <w:t> </w:t>
      </w:r>
      <w:r>
        <w:rPr>
          <w:color w:val="4F5154"/>
          <w:spacing w:val="-1"/>
        </w:rPr>
        <w:t>affected.</w:t>
      </w:r>
      <w:r>
        <w:rPr/>
      </w:r>
    </w:p>
    <w:p>
      <w:pPr>
        <w:pStyle w:val="BodyText"/>
        <w:tabs>
          <w:tab w:pos="9401" w:val="left" w:leader="none"/>
        </w:tabs>
        <w:spacing w:line="230" w:lineRule="auto" w:before="170"/>
        <w:ind w:right="282"/>
        <w:jc w:val="left"/>
      </w:pP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</w:rPr>
        <w:t>may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not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receive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significant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revenues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from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current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research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and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development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efforts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for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several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years.</w:t>
        <w:tab/>
      </w:r>
      <w:r>
        <w:rPr>
          <w:color w:val="4F5154"/>
        </w:rPr>
        <w:t>Developing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localizing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expensive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often</w:t>
      </w:r>
      <w:r>
        <w:rPr>
          <w:color w:val="4F5154"/>
          <w:spacing w:val="-4"/>
        </w:rPr>
        <w:t> </w:t>
      </w:r>
      <w:r>
        <w:rPr>
          <w:color w:val="4F5154"/>
        </w:rPr>
        <w:t>involves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long</w:t>
      </w:r>
      <w:r>
        <w:rPr>
          <w:color w:val="4F5154"/>
          <w:spacing w:val="-4"/>
        </w:rPr>
        <w:t> </w:t>
      </w:r>
      <w:r>
        <w:rPr>
          <w:color w:val="4F5154"/>
        </w:rPr>
        <w:t>payback</w:t>
      </w:r>
      <w:r>
        <w:rPr>
          <w:color w:val="4F5154"/>
          <w:spacing w:val="-6"/>
        </w:rPr>
        <w:t> </w:t>
      </w:r>
      <w:r>
        <w:rPr>
          <w:color w:val="4F5154"/>
        </w:rPr>
        <w:t>cycle.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research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87"/>
          <w:w w:val="99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$1,076</w:t>
      </w:r>
      <w:r>
        <w:rPr>
          <w:color w:val="4F5154"/>
          <w:spacing w:val="-6"/>
        </w:rPr>
        <w:t> </w:t>
      </w:r>
      <w:r>
        <w:rPr>
          <w:color w:val="4F5154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11%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plans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research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opportunities.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must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dedicate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resources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research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development</w:t>
      </w:r>
      <w:r>
        <w:rPr>
          <w:color w:val="4F5154"/>
          <w:spacing w:val="-5"/>
        </w:rPr>
        <w:t> </w:t>
      </w:r>
      <w:r>
        <w:rPr>
          <w:color w:val="4F5154"/>
        </w:rPr>
        <w:t>efforts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maintain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competitive</w:t>
      </w:r>
      <w:r>
        <w:rPr>
          <w:color w:val="4F5154"/>
          <w:spacing w:val="-5"/>
        </w:rPr>
        <w:t> </w:t>
      </w:r>
      <w:r>
        <w:rPr>
          <w:color w:val="4F5154"/>
        </w:rPr>
        <w:t>position.</w:t>
      </w:r>
      <w:r>
        <w:rPr>
          <w:color w:val="4F5154"/>
          <w:spacing w:val="-7"/>
        </w:rPr>
        <w:t> </w:t>
      </w:r>
      <w:r>
        <w:rPr>
          <w:color w:val="4F5154"/>
        </w:rPr>
        <w:t>However,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expect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investments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several</w:t>
      </w:r>
      <w:r>
        <w:rPr>
          <w:color w:val="4F5154"/>
          <w:spacing w:val="-7"/>
        </w:rPr>
        <w:t> </w:t>
      </w:r>
      <w:r>
        <w:rPr>
          <w:color w:val="4F5154"/>
        </w:rPr>
        <w:t>years.</w:t>
      </w:r>
      <w:r>
        <w:rPr/>
      </w:r>
    </w:p>
    <w:p>
      <w:pPr>
        <w:pStyle w:val="BodyText"/>
        <w:tabs>
          <w:tab w:pos="4923" w:val="left" w:leader="none"/>
        </w:tabs>
        <w:spacing w:line="230" w:lineRule="auto" w:before="170"/>
        <w:ind w:right="345"/>
        <w:jc w:val="left"/>
      </w:pP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may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not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be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able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  <w:spacing w:val="-1"/>
        </w:rPr>
        <w:t>to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protect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our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intellectual</w:t>
      </w:r>
      <w:r>
        <w:rPr>
          <w:rFonts w:ascii="Times New Roman"/>
          <w:b/>
          <w:i/>
          <w:color w:val="4F5154"/>
          <w:spacing w:val="-4"/>
        </w:rPr>
        <w:t> </w:t>
      </w:r>
      <w:r>
        <w:rPr>
          <w:rFonts w:ascii="Times New Roman"/>
          <w:b/>
          <w:i/>
          <w:color w:val="4F5154"/>
        </w:rPr>
        <w:t>property.</w:t>
        <w:tab/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rely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combination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copyright,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patent,</w:t>
      </w:r>
      <w:r>
        <w:rPr>
          <w:color w:val="4F5154"/>
          <w:spacing w:val="-5"/>
        </w:rPr>
        <w:t> </w:t>
      </w:r>
      <w:r>
        <w:rPr>
          <w:color w:val="4F5154"/>
        </w:rPr>
        <w:t>trademark,</w:t>
      </w:r>
      <w:r>
        <w:rPr>
          <w:color w:val="4F5154"/>
          <w:spacing w:val="-7"/>
        </w:rPr>
        <w:t> </w:t>
      </w:r>
      <w:r>
        <w:rPr>
          <w:color w:val="4F5154"/>
        </w:rPr>
        <w:t>trade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secrets,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confidentiality</w:t>
      </w:r>
      <w:r>
        <w:rPr>
          <w:color w:val="4F5154"/>
          <w:spacing w:val="-8"/>
        </w:rPr>
        <w:t> </w:t>
      </w:r>
      <w:r>
        <w:rPr>
          <w:color w:val="4F5154"/>
        </w:rPr>
        <w:t>procedures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contractual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commitments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protect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8"/>
        </w:rPr>
        <w:t> </w:t>
      </w:r>
      <w:r>
        <w:rPr>
          <w:color w:val="4F5154"/>
        </w:rPr>
        <w:t>proprietary</w:t>
      </w:r>
      <w:r>
        <w:rPr>
          <w:color w:val="4F5154"/>
          <w:spacing w:val="-7"/>
        </w:rPr>
        <w:t> </w:t>
      </w:r>
      <w:r>
        <w:rPr>
          <w:color w:val="4F5154"/>
        </w:rPr>
        <w:t>information.</w:t>
      </w:r>
      <w:r>
        <w:rPr>
          <w:color w:val="4F5154"/>
          <w:spacing w:val="-8"/>
        </w:rPr>
        <w:t> </w:t>
      </w:r>
      <w:r>
        <w:rPr>
          <w:color w:val="4F5154"/>
        </w:rPr>
        <w:t>Despite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efforts,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measures</w:t>
      </w:r>
      <w:r>
        <w:rPr>
          <w:color w:val="4F5154"/>
          <w:spacing w:val="-7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94"/>
          <w:w w:val="99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4"/>
        </w:rPr>
        <w:t> </w:t>
      </w:r>
      <w:r>
        <w:rPr>
          <w:color w:val="4F5154"/>
        </w:rPr>
        <w:t>protection.</w:t>
      </w:r>
      <w:r>
        <w:rPr>
          <w:color w:val="4F5154"/>
          <w:spacing w:val="-7"/>
        </w:rPr>
        <w:t> </w:t>
      </w:r>
      <w:r>
        <w:rPr>
          <w:color w:val="4F5154"/>
        </w:rPr>
        <w:t>Unauthorized</w:t>
      </w:r>
      <w:r>
        <w:rPr>
          <w:color w:val="4F5154"/>
          <w:spacing w:val="-4"/>
        </w:rPr>
        <w:t> </w:t>
      </w:r>
      <w:r>
        <w:rPr>
          <w:color w:val="4F5154"/>
        </w:rPr>
        <w:t>third</w:t>
      </w:r>
      <w:r>
        <w:rPr>
          <w:color w:val="4F5154"/>
          <w:spacing w:val="-6"/>
        </w:rPr>
        <w:t> </w:t>
      </w:r>
      <w:r>
        <w:rPr>
          <w:color w:val="4F5154"/>
        </w:rPr>
        <w:t>parties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try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copy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reverse</w:t>
      </w:r>
      <w:r>
        <w:rPr>
          <w:color w:val="4F5154"/>
          <w:spacing w:val="-5"/>
        </w:rPr>
        <w:t> </w:t>
      </w:r>
      <w:r>
        <w:rPr>
          <w:color w:val="4F5154"/>
        </w:rPr>
        <w:t>engineer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portions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</w:rPr>
        <w:t>obtain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intellectual</w:t>
      </w:r>
      <w:r>
        <w:rPr>
          <w:color w:val="4F5154"/>
          <w:spacing w:val="-5"/>
        </w:rPr>
        <w:t> </w:t>
      </w:r>
      <w:r>
        <w:rPr>
          <w:color w:val="4F5154"/>
        </w:rPr>
        <w:t>property.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patents</w:t>
      </w:r>
      <w:r>
        <w:rPr>
          <w:color w:val="4F5154"/>
          <w:spacing w:val="-3"/>
        </w:rPr>
        <w:t> </w:t>
      </w:r>
      <w:r>
        <w:rPr>
          <w:color w:val="4F5154"/>
        </w:rPr>
        <w:t>owned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invalidated,</w:t>
      </w:r>
      <w:r>
        <w:rPr>
          <w:color w:val="4F5154"/>
          <w:spacing w:val="-4"/>
        </w:rPr>
        <w:t> </w:t>
      </w:r>
      <w:r>
        <w:rPr>
          <w:color w:val="4F5154"/>
        </w:rPr>
        <w:t>circumvented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challenged.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pending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patent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applications,</w:t>
      </w:r>
      <w:r>
        <w:rPr>
          <w:color w:val="4F5154"/>
          <w:spacing w:val="-4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being</w:t>
      </w:r>
      <w:r>
        <w:rPr>
          <w:color w:val="4F5154"/>
          <w:spacing w:val="-3"/>
        </w:rPr>
        <w:t> </w:t>
      </w:r>
      <w:r>
        <w:rPr>
          <w:color w:val="4F5154"/>
        </w:rPr>
        <w:t>currently</w:t>
      </w:r>
      <w:r>
        <w:rPr>
          <w:color w:val="4F5154"/>
          <w:spacing w:val="-5"/>
        </w:rPr>
        <w:t> </w:t>
      </w:r>
      <w:r>
        <w:rPr>
          <w:color w:val="4F5154"/>
        </w:rPr>
        <w:t>challenged,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scope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seek,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all.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some</w:t>
      </w:r>
      <w:r>
        <w:rPr>
          <w:color w:val="4F5154"/>
          <w:spacing w:val="-4"/>
        </w:rPr>
        <w:t> </w:t>
      </w:r>
      <w:r>
        <w:rPr>
          <w:color w:val="4F5154"/>
        </w:rPr>
        <w:t>countries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provide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level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protection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proprietary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laws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cannot</w:t>
      </w:r>
      <w:r>
        <w:rPr>
          <w:color w:val="4F5154"/>
          <w:spacing w:val="-4"/>
        </w:rPr>
        <w:t> </w:t>
      </w:r>
      <w:r>
        <w:rPr>
          <w:color w:val="4F5154"/>
        </w:rPr>
        <w:t>protect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proprietary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</w:rPr>
        <w:t>against</w:t>
      </w:r>
      <w:r>
        <w:rPr>
          <w:color w:val="4F5154"/>
          <w:spacing w:val="-6"/>
        </w:rPr>
        <w:t> </w:t>
      </w:r>
      <w:r>
        <w:rPr>
          <w:color w:val="4F5154"/>
        </w:rPr>
        <w:t>unauthorized</w:t>
      </w:r>
      <w:r>
        <w:rPr>
          <w:color w:val="4F5154"/>
          <w:spacing w:val="-7"/>
        </w:rPr>
        <w:t> </w:t>
      </w:r>
      <w:r>
        <w:rPr>
          <w:color w:val="4F5154"/>
        </w:rPr>
        <w:t>copying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use,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remain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competitive.</w:t>
      </w:r>
      <w:r>
        <w:rPr/>
      </w:r>
    </w:p>
    <w:p>
      <w:pPr>
        <w:pStyle w:val="BodyText"/>
        <w:tabs>
          <w:tab w:pos="6079" w:val="left" w:leader="none"/>
        </w:tabs>
        <w:spacing w:line="230" w:lineRule="auto" w:before="170"/>
        <w:ind w:right="307"/>
        <w:jc w:val="left"/>
      </w:pPr>
      <w:r>
        <w:rPr>
          <w:rFonts w:ascii="Times New Roman"/>
          <w:b/>
          <w:i/>
          <w:color w:val="4F5154"/>
          <w:spacing w:val="-1"/>
        </w:rPr>
        <w:t>Third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  <w:spacing w:val="-1"/>
        </w:rPr>
        <w:t>parties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</w:rPr>
        <w:t>may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claim</w:t>
      </w:r>
      <w:r>
        <w:rPr>
          <w:rFonts w:ascii="Times New Roman"/>
          <w:b/>
          <w:i/>
          <w:color w:val="4F5154"/>
          <w:spacing w:val="-5"/>
        </w:rPr>
        <w:t> </w:t>
      </w:r>
      <w:r>
        <w:rPr>
          <w:rFonts w:ascii="Times New Roman"/>
          <w:b/>
          <w:i/>
          <w:color w:val="4F5154"/>
        </w:rPr>
        <w:t>we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infringe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their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intellectual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</w:rPr>
        <w:t>property</w:t>
      </w:r>
      <w:r>
        <w:rPr>
          <w:rFonts w:ascii="Times New Roman"/>
          <w:b/>
          <w:i/>
          <w:color w:val="4F5154"/>
          <w:spacing w:val="-6"/>
        </w:rPr>
        <w:t> </w:t>
      </w:r>
      <w:r>
        <w:rPr>
          <w:rFonts w:ascii="Times New Roman"/>
          <w:b/>
          <w:i/>
          <w:color w:val="4F5154"/>
          <w:spacing w:val="-1"/>
        </w:rPr>
        <w:t>rights.</w:t>
        <w:tab/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sometimes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notices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others</w:t>
      </w:r>
      <w:r>
        <w:rPr>
          <w:color w:val="4F5154"/>
          <w:spacing w:val="-6"/>
        </w:rPr>
        <w:t> </w:t>
      </w:r>
      <w:r>
        <w:rPr>
          <w:color w:val="4F5154"/>
        </w:rPr>
        <w:t>claiming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infringing</w:t>
      </w:r>
      <w:r>
        <w:rPr>
          <w:color w:val="4F5154"/>
          <w:spacing w:val="-4"/>
        </w:rPr>
        <w:t> </w:t>
      </w:r>
      <w:r>
        <w:rPr>
          <w:color w:val="4F5154"/>
        </w:rPr>
        <w:t>their</w:t>
      </w:r>
      <w:r>
        <w:rPr>
          <w:color w:val="4F5154"/>
          <w:spacing w:val="-6"/>
        </w:rPr>
        <w:t> </w:t>
      </w:r>
      <w:r>
        <w:rPr>
          <w:color w:val="4F5154"/>
        </w:rPr>
        <w:t>patent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intellectual</w:t>
      </w:r>
      <w:r>
        <w:rPr>
          <w:color w:val="4F5154"/>
          <w:spacing w:val="-5"/>
        </w:rPr>
        <w:t> </w:t>
      </w:r>
      <w:r>
        <w:rPr>
          <w:color w:val="4F5154"/>
        </w:rPr>
        <w:t>property</w:t>
      </w:r>
      <w:r>
        <w:rPr>
          <w:color w:val="4F5154"/>
          <w:spacing w:val="-5"/>
        </w:rPr>
        <w:t> </w:t>
      </w:r>
      <w:r>
        <w:rPr>
          <w:color w:val="4F5154"/>
        </w:rPr>
        <w:t>rights.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expect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products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competitors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industry</w:t>
      </w:r>
      <w:r>
        <w:rPr>
          <w:color w:val="4F5154"/>
          <w:spacing w:val="-6"/>
        </w:rPr>
        <w:t> </w:t>
      </w:r>
      <w:r>
        <w:rPr>
          <w:color w:val="4F5154"/>
        </w:rPr>
        <w:t>segments</w:t>
      </w:r>
      <w:r>
        <w:rPr>
          <w:color w:val="4F5154"/>
          <w:spacing w:val="-7"/>
        </w:rPr>
        <w:t> </w:t>
      </w:r>
      <w:r>
        <w:rPr>
          <w:color w:val="4F5154"/>
        </w:rPr>
        <w:t>grows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functionality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</w:rPr>
        <w:t>overlaps.</w:t>
      </w:r>
      <w:r>
        <w:rPr>
          <w:color w:val="4F5154"/>
          <w:spacing w:val="-5"/>
        </w:rPr>
        <w:t> </w:t>
      </w:r>
      <w:r>
        <w:rPr>
          <w:color w:val="4F5154"/>
        </w:rPr>
        <w:t>Companies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6"/>
        </w:rPr>
        <w:t> </w:t>
      </w:r>
      <w:r>
        <w:rPr>
          <w:color w:val="4F5154"/>
        </w:rPr>
        <w:t>frequently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seeking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patent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</w:rPr>
        <w:t>methods</w:t>
      </w:r>
      <w:r>
        <w:rPr>
          <w:color w:val="4F5154"/>
          <w:spacing w:val="-5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developments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extend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obtain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patents.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expect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6"/>
        </w:rPr>
        <w:t> </w:t>
      </w:r>
      <w:r>
        <w:rPr>
          <w:color w:val="4F5154"/>
        </w:rPr>
        <w:t>more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patent</w:t>
      </w:r>
      <w:r>
        <w:rPr>
          <w:color w:val="4F5154"/>
          <w:spacing w:val="-6"/>
        </w:rPr>
        <w:t> </w:t>
      </w:r>
      <w:r>
        <w:rPr>
          <w:color w:val="4F5154"/>
        </w:rPr>
        <w:t>infringement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claims.</w:t>
      </w:r>
      <w:r>
        <w:rPr>
          <w:color w:val="4F5154"/>
          <w:spacing w:val="-5"/>
        </w:rPr>
        <w:t> </w:t>
      </w:r>
      <w:r>
        <w:rPr>
          <w:color w:val="4F5154"/>
        </w:rPr>
        <w:t>Responding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infringement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claim,</w:t>
      </w:r>
      <w:r>
        <w:rPr>
          <w:color w:val="4F5154"/>
          <w:spacing w:val="-5"/>
        </w:rPr>
        <w:t> </w:t>
      </w:r>
      <w:r>
        <w:rPr>
          <w:color w:val="4F5154"/>
        </w:rPr>
        <w:t>regardless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validity,</w:t>
      </w:r>
      <w:r>
        <w:rPr>
          <w:color w:val="4F5154"/>
          <w:spacing w:val="-5"/>
        </w:rPr>
        <w:t> </w:t>
      </w:r>
      <w:r>
        <w:rPr>
          <w:color w:val="4F5154"/>
        </w:rPr>
        <w:t>could:</w:t>
      </w:r>
      <w:r>
        <w:rPr/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60" w:after="0"/>
        <w:ind w:left="920" w:right="0" w:hanging="320"/>
        <w:jc w:val="left"/>
      </w:pPr>
      <w:r>
        <w:rPr>
          <w:color w:val="4F5154"/>
          <w:spacing w:val="-1"/>
        </w:rPr>
        <w:t>be</w:t>
      </w:r>
      <w:r>
        <w:rPr>
          <w:color w:val="4F5154"/>
          <w:spacing w:val="-8"/>
        </w:rPr>
        <w:t> </w:t>
      </w:r>
      <w:r>
        <w:rPr>
          <w:color w:val="4F5154"/>
        </w:rPr>
        <w:t>time-consuming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defend;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result</w:t>
      </w:r>
      <w:r>
        <w:rPr>
          <w:color w:val="4F5154"/>
          <w:spacing w:val="-9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costly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litigation;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divert</w:t>
      </w:r>
      <w:r>
        <w:rPr>
          <w:color w:val="4F5154"/>
          <w:spacing w:val="-7"/>
        </w:rPr>
        <w:t> </w:t>
      </w:r>
      <w:r>
        <w:rPr>
          <w:color w:val="4F5154"/>
        </w:rPr>
        <w:t>management’s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attention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developing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business;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enter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royalty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licensing</w:t>
      </w:r>
      <w:r>
        <w:rPr>
          <w:color w:val="4F5154"/>
          <w:spacing w:val="-4"/>
        </w:rPr>
        <w:t> </w:t>
      </w:r>
      <w:r>
        <w:rPr>
          <w:color w:val="4F5154"/>
        </w:rPr>
        <w:t>agreements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normally</w:t>
      </w:r>
      <w:r>
        <w:rPr>
          <w:color w:val="4F5154"/>
          <w:spacing w:val="-4"/>
        </w:rPr>
        <w:t> </w:t>
      </w:r>
      <w:r>
        <w:rPr>
          <w:color w:val="4F5154"/>
        </w:rPr>
        <w:t>find</w:t>
      </w:r>
      <w:r>
        <w:rPr>
          <w:color w:val="4F5154"/>
          <w:spacing w:val="-6"/>
        </w:rPr>
        <w:t> </w:t>
      </w:r>
      <w:r>
        <w:rPr>
          <w:color w:val="4F5154"/>
        </w:rPr>
        <w:t>acceptable;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require</w:t>
      </w:r>
      <w:r>
        <w:rPr>
          <w:color w:val="4F5154"/>
          <w:spacing w:val="-4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stop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selling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redesign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products;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pay</w:t>
      </w:r>
      <w:r>
        <w:rPr>
          <w:color w:val="4F5154"/>
          <w:spacing w:val="-5"/>
        </w:rPr>
        <w:t> </w:t>
      </w:r>
      <w:r>
        <w:rPr>
          <w:color w:val="4F5154"/>
        </w:rPr>
        <w:t>money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damages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satisfy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indemnification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customers.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0" w:lineRule="exact" w:before="84"/>
        <w:ind w:right="307"/>
        <w:jc w:val="left"/>
      </w:pP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successful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claim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against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fail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develop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substitute</w:t>
      </w:r>
      <w:r>
        <w:rPr>
          <w:color w:val="4F5154"/>
          <w:spacing w:val="-5"/>
        </w:rPr>
        <w:t> </w:t>
      </w:r>
      <w:r>
        <w:rPr>
          <w:color w:val="4F5154"/>
        </w:rPr>
        <w:t>technology,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business,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operations,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condition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cash</w:t>
      </w:r>
      <w:r>
        <w:rPr>
          <w:color w:val="4F5154"/>
          <w:spacing w:val="-7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could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affected.</w:t>
      </w:r>
      <w:r>
        <w:rPr/>
      </w:r>
    </w:p>
    <w:p>
      <w:pPr>
        <w:pStyle w:val="Heading2"/>
        <w:spacing w:line="224" w:lineRule="exact"/>
        <w:ind w:left="339" w:right="0" w:hanging="200"/>
        <w:jc w:val="left"/>
        <w:rPr>
          <w:b w:val="0"/>
          <w:bCs w:val="0"/>
          <w:i w:val="0"/>
        </w:rPr>
      </w:pPr>
      <w:r>
        <w:rPr>
          <w:i/>
          <w:color w:val="4F5154"/>
        </w:rPr>
        <w:t>The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conviction</w:t>
      </w:r>
      <w:r>
        <w:rPr>
          <w:i/>
          <w:color w:val="4F5154"/>
          <w:spacing w:val="-5"/>
        </w:rPr>
        <w:t> </w:t>
      </w:r>
      <w:r>
        <w:rPr>
          <w:i/>
          <w:color w:val="4F5154"/>
        </w:rPr>
        <w:t>of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Arthur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Andersen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LLP</w:t>
      </w:r>
      <w:r>
        <w:rPr>
          <w:i/>
          <w:color w:val="4F5154"/>
          <w:spacing w:val="-4"/>
        </w:rPr>
        <w:t> </w:t>
      </w:r>
      <w:r>
        <w:rPr>
          <w:i/>
          <w:color w:val="4F5154"/>
          <w:spacing w:val="-1"/>
        </w:rPr>
        <w:t>may</w:t>
      </w:r>
      <w:r>
        <w:rPr>
          <w:i/>
          <w:color w:val="4F5154"/>
          <w:spacing w:val="-5"/>
        </w:rPr>
        <w:t> </w:t>
      </w:r>
      <w:r>
        <w:rPr>
          <w:i/>
          <w:color w:val="4F5154"/>
          <w:spacing w:val="-1"/>
        </w:rPr>
        <w:t>limit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potential</w:t>
      </w:r>
      <w:r>
        <w:rPr>
          <w:i/>
          <w:color w:val="4F5154"/>
          <w:spacing w:val="-5"/>
        </w:rPr>
        <w:t> </w:t>
      </w:r>
      <w:r>
        <w:rPr>
          <w:i/>
          <w:color w:val="4F5154"/>
        </w:rPr>
        <w:t>recoveries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from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them</w:t>
      </w:r>
      <w:r>
        <w:rPr>
          <w:i/>
          <w:color w:val="4F5154"/>
          <w:spacing w:val="-4"/>
        </w:rPr>
        <w:t> </w:t>
      </w:r>
      <w:r>
        <w:rPr>
          <w:i/>
          <w:color w:val="4F5154"/>
          <w:spacing w:val="-1"/>
        </w:rPr>
        <w:t>related</w:t>
      </w:r>
      <w:r>
        <w:rPr>
          <w:i/>
          <w:color w:val="4F5154"/>
          <w:spacing w:val="-7"/>
        </w:rPr>
        <w:t> </w:t>
      </w:r>
      <w:r>
        <w:rPr>
          <w:i/>
          <w:color w:val="4F5154"/>
          <w:spacing w:val="1"/>
        </w:rPr>
        <w:t>to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their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prior</w:t>
      </w:r>
      <w:r>
        <w:rPr>
          <w:i/>
          <w:color w:val="4F5154"/>
          <w:spacing w:val="-6"/>
        </w:rPr>
        <w:t> </w:t>
      </w:r>
      <w:r>
        <w:rPr>
          <w:i/>
          <w:color w:val="4F5154"/>
          <w:spacing w:val="-1"/>
        </w:rPr>
        <w:t>service</w:t>
      </w:r>
      <w:r>
        <w:rPr>
          <w:i/>
          <w:color w:val="4F5154"/>
          <w:spacing w:val="-5"/>
        </w:rPr>
        <w:t> </w:t>
      </w:r>
      <w:r>
        <w:rPr>
          <w:i/>
          <w:color w:val="4F5154"/>
        </w:rPr>
        <w:t>as</w:t>
      </w:r>
      <w:r>
        <w:rPr>
          <w:i/>
          <w:color w:val="4F5154"/>
          <w:spacing w:val="-7"/>
        </w:rPr>
        <w:t> </w:t>
      </w:r>
      <w:r>
        <w:rPr>
          <w:i/>
          <w:color w:val="4F5154"/>
        </w:rPr>
        <w:t>our</w:t>
      </w:r>
      <w:r>
        <w:rPr>
          <w:i/>
          <w:color w:val="4F5154"/>
          <w:spacing w:val="-6"/>
        </w:rPr>
        <w:t> </w:t>
      </w:r>
      <w:r>
        <w:rPr>
          <w:i/>
          <w:color w:val="4F5154"/>
        </w:rPr>
        <w:t>independent</w:t>
      </w:r>
      <w:r>
        <w:rPr>
          <w:i/>
          <w:color w:val="4F5154"/>
          <w:spacing w:val="-5"/>
        </w:rPr>
        <w:t> </w:t>
      </w:r>
      <w:r>
        <w:rPr>
          <w:i/>
          <w:color w:val="4F5154"/>
        </w:rPr>
        <w:t>auditors.</w:t>
      </w:r>
      <w:r>
        <w:rPr>
          <w:b w:val="0"/>
          <w:i w:val="0"/>
        </w:rPr>
      </w:r>
    </w:p>
    <w:p>
      <w:pPr>
        <w:pStyle w:val="BodyText"/>
        <w:spacing w:line="231" w:lineRule="auto" w:before="1"/>
        <w:ind w:right="374" w:firstLine="199"/>
        <w:jc w:val="left"/>
      </w:pP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8,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Arthur</w:t>
      </w:r>
      <w:r>
        <w:rPr>
          <w:color w:val="4F5154"/>
          <w:spacing w:val="-4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LLP</w:t>
      </w:r>
      <w:r>
        <w:rPr>
          <w:color w:val="4F5154"/>
          <w:spacing w:val="-4"/>
        </w:rPr>
        <w:t> </w:t>
      </w:r>
      <w:r>
        <w:rPr>
          <w:color w:val="4F5154"/>
        </w:rPr>
        <w:t>served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independent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auditors.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4"/>
        </w:rPr>
        <w:t> </w:t>
      </w:r>
      <w:r>
        <w:rPr>
          <w:color w:val="4F5154"/>
        </w:rPr>
        <w:t>14,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Andersen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indicted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federal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obstruction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justice</w:t>
      </w:r>
      <w:r>
        <w:rPr>
          <w:color w:val="4F5154"/>
          <w:spacing w:val="-6"/>
        </w:rPr>
        <w:t> </w:t>
      </w:r>
      <w:r>
        <w:rPr>
          <w:color w:val="4F5154"/>
        </w:rPr>
        <w:t>charges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arising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government’s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investigation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Enron</w:t>
      </w:r>
      <w:r>
        <w:rPr>
          <w:color w:val="4F5154"/>
          <w:spacing w:val="-4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15,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5"/>
        </w:rPr>
        <w:t> </w:t>
      </w:r>
      <w:r>
        <w:rPr>
          <w:color w:val="4F5154"/>
        </w:rPr>
        <w:t>Andersen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found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guilty.</w:t>
      </w:r>
      <w:r>
        <w:rPr>
          <w:color w:val="4F5154"/>
          <w:spacing w:val="-4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informed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cease</w:t>
      </w:r>
      <w:r>
        <w:rPr>
          <w:color w:val="4F5154"/>
          <w:spacing w:val="-4"/>
        </w:rPr>
        <w:t> </w:t>
      </w:r>
      <w:r>
        <w:rPr>
          <w:color w:val="4F5154"/>
        </w:rPr>
        <w:t>practicing</w:t>
      </w:r>
      <w:r>
        <w:rPr>
          <w:color w:val="4F5154"/>
          <w:spacing w:val="-6"/>
        </w:rPr>
        <w:t> </w:t>
      </w:r>
      <w:r>
        <w:rPr>
          <w:color w:val="4F5154"/>
        </w:rPr>
        <w:t>before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SEC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August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determines</w:t>
      </w:r>
      <w:r>
        <w:rPr>
          <w:color w:val="4F5154"/>
          <w:spacing w:val="-6"/>
        </w:rPr>
        <w:t> </w:t>
      </w:r>
      <w:r>
        <w:rPr>
          <w:color w:val="4F5154"/>
        </w:rPr>
        <w:t>another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appropriate.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8,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dismissed</w:t>
      </w:r>
      <w:r>
        <w:rPr>
          <w:color w:val="4F5154"/>
          <w:spacing w:val="-4"/>
        </w:rPr>
        <w:t> </w:t>
      </w:r>
      <w:r>
        <w:rPr>
          <w:color w:val="4F5154"/>
        </w:rPr>
        <w:t>Andersen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retained</w:t>
      </w:r>
      <w:r>
        <w:rPr>
          <w:color w:val="4F5154"/>
          <w:spacing w:val="-5"/>
        </w:rPr>
        <w:t> </w:t>
      </w:r>
      <w:r>
        <w:rPr>
          <w:color w:val="4F5154"/>
        </w:rPr>
        <w:t>Ernst</w:t>
      </w:r>
      <w:r>
        <w:rPr>
          <w:color w:val="4F5154"/>
          <w:spacing w:val="-5"/>
        </w:rPr>
        <w:t> </w:t>
      </w:r>
      <w:r>
        <w:rPr>
          <w:color w:val="4F5154"/>
        </w:rPr>
        <w:t>&amp;</w:t>
      </w:r>
      <w:r>
        <w:rPr>
          <w:color w:val="4F5154"/>
          <w:spacing w:val="-3"/>
        </w:rPr>
        <w:t> </w:t>
      </w:r>
      <w:r>
        <w:rPr>
          <w:color w:val="4F5154"/>
        </w:rPr>
        <w:t>Young</w:t>
      </w:r>
      <w:r>
        <w:rPr>
          <w:color w:val="4F5154"/>
          <w:spacing w:val="-6"/>
        </w:rPr>
        <w:t> </w:t>
      </w:r>
      <w:r>
        <w:rPr>
          <w:color w:val="4F5154"/>
        </w:rPr>
        <w:t>LLP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independent</w:t>
      </w:r>
      <w:r>
        <w:rPr>
          <w:color w:val="4F5154"/>
          <w:spacing w:val="-5"/>
        </w:rPr>
        <w:t> </w:t>
      </w:r>
      <w:r>
        <w:rPr>
          <w:color w:val="4F5154"/>
        </w:rPr>
        <w:t>auditors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38"/>
          <w:w w:val="99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ended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rules</w:t>
      </w:r>
      <w:r>
        <w:rPr>
          <w:color w:val="4F5154"/>
          <w:spacing w:val="-5"/>
        </w:rPr>
        <w:t> </w:t>
      </w:r>
      <w:r>
        <w:rPr>
          <w:color w:val="4F5154"/>
        </w:rPr>
        <w:t>require</w:t>
      </w:r>
      <w:r>
        <w:rPr>
          <w:color w:val="4F5154"/>
          <w:spacing w:val="-4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present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historical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7"/>
        <w:jc w:val="left"/>
      </w:pPr>
      <w:r>
        <w:rPr>
          <w:color w:val="4F5154"/>
          <w:spacing w:val="-1"/>
        </w:rPr>
        <w:t>audited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SEC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filings,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along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Andersen’s</w:t>
      </w:r>
      <w:r>
        <w:rPr>
          <w:color w:val="4F5154"/>
          <w:spacing w:val="-6"/>
        </w:rPr>
        <w:t> </w:t>
      </w:r>
      <w:r>
        <w:rPr>
          <w:color w:val="4F5154"/>
        </w:rPr>
        <w:t>consent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inclusion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audit</w:t>
      </w:r>
      <w:r>
        <w:rPr>
          <w:color w:val="4F5154"/>
          <w:spacing w:val="147"/>
          <w:w w:val="99"/>
        </w:rPr>
        <w:t> </w:t>
      </w:r>
      <w:r>
        <w:rPr>
          <w:color w:val="4F5154"/>
          <w:spacing w:val="-1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filings.</w:t>
      </w:r>
      <w:r>
        <w:rPr>
          <w:color w:val="4F5154"/>
          <w:spacing w:val="-6"/>
        </w:rPr>
        <w:t> </w:t>
      </w:r>
      <w:r>
        <w:rPr>
          <w:color w:val="4F5154"/>
        </w:rPr>
        <w:t>Since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former</w:t>
      </w:r>
      <w:r>
        <w:rPr>
          <w:color w:val="4F5154"/>
          <w:spacing w:val="-4"/>
        </w:rPr>
        <w:t> </w:t>
      </w:r>
      <w:r>
        <w:rPr>
          <w:color w:val="4F5154"/>
        </w:rPr>
        <w:t>engagement</w:t>
      </w:r>
      <w:r>
        <w:rPr>
          <w:color w:val="4F5154"/>
          <w:spacing w:val="-4"/>
        </w:rPr>
        <w:t> </w:t>
      </w:r>
      <w:r>
        <w:rPr>
          <w:color w:val="4F5154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</w:rPr>
        <w:t>manager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left</w:t>
      </w:r>
      <w:r>
        <w:rPr>
          <w:color w:val="4F5154"/>
          <w:spacing w:val="-5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light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announced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cessation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Andersen’s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</w:t>
      </w:r>
      <w:r>
        <w:rPr>
          <w:color w:val="4F5154"/>
          <w:spacing w:val="-5"/>
        </w:rPr>
        <w:t> </w:t>
      </w:r>
      <w:r>
        <w:rPr>
          <w:color w:val="4F5154"/>
        </w:rPr>
        <w:t>practice,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obtain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consent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Andersen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inclusion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4"/>
        </w:rPr>
        <w:t> </w:t>
      </w:r>
      <w:r>
        <w:rPr>
          <w:color w:val="4F5154"/>
        </w:rPr>
        <w:t>report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relevant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future</w:t>
      </w:r>
      <w:r>
        <w:rPr>
          <w:color w:val="4F5154"/>
          <w:spacing w:val="-7"/>
        </w:rPr>
        <w:t> </w:t>
      </w:r>
      <w:r>
        <w:rPr>
          <w:color w:val="4F5154"/>
        </w:rPr>
        <w:t>filings.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SEC</w:t>
      </w:r>
      <w:r>
        <w:rPr>
          <w:color w:val="4F5154"/>
          <w:spacing w:val="-6"/>
        </w:rPr>
        <w:t> </w:t>
      </w:r>
      <w:r>
        <w:rPr>
          <w:color w:val="4F5154"/>
        </w:rPr>
        <w:t>recently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regulatory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relief</w:t>
      </w:r>
      <w:r>
        <w:rPr>
          <w:color w:val="4F5154"/>
          <w:spacing w:val="-5"/>
        </w:rPr>
        <w:t> </w:t>
      </w:r>
      <w:r>
        <w:rPr>
          <w:color w:val="4F5154"/>
        </w:rPr>
        <w:t>designed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4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</w:t>
      </w:r>
      <w:r>
        <w:rPr>
          <w:color w:val="4F5154"/>
          <w:spacing w:val="-4"/>
        </w:rPr>
        <w:t> </w:t>
      </w:r>
      <w:r>
        <w:rPr>
          <w:color w:val="4F5154"/>
        </w:rPr>
        <w:t>reports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dispense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requirement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</w:t>
      </w:r>
      <w:r>
        <w:rPr>
          <w:color w:val="4F5154"/>
          <w:spacing w:val="-8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consent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Andersen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circumstances,</w:t>
      </w:r>
      <w:r>
        <w:rPr>
          <w:color w:val="4F5154"/>
          <w:spacing w:val="-4"/>
        </w:rPr>
        <w:t> </w:t>
      </w:r>
      <w:r>
        <w:rPr>
          <w:color w:val="4F5154"/>
        </w:rPr>
        <w:t>but</w:t>
      </w:r>
      <w:r>
        <w:rPr>
          <w:color w:val="4F5154"/>
          <w:spacing w:val="-6"/>
        </w:rPr>
        <w:t> </w:t>
      </w:r>
      <w:r>
        <w:rPr>
          <w:color w:val="4F5154"/>
        </w:rPr>
        <w:t>purchasers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</w:rPr>
        <w:t>statements,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101"/>
          <w:w w:val="99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consent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Andersen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audit</w:t>
      </w:r>
      <w:r>
        <w:rPr>
          <w:color w:val="4F5154"/>
          <w:spacing w:val="-4"/>
        </w:rPr>
        <w:t> </w:t>
      </w:r>
      <w:r>
        <w:rPr>
          <w:color w:val="4F5154"/>
        </w:rPr>
        <w:t>report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sue</w:t>
      </w:r>
      <w:r>
        <w:rPr>
          <w:color w:val="4F5154"/>
          <w:spacing w:val="-4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11(a)(4)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2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therefore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3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recovery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lack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obtain</w:t>
      </w:r>
      <w:r>
        <w:rPr>
          <w:color w:val="4F5154"/>
          <w:spacing w:val="85"/>
          <w:w w:val="99"/>
        </w:rPr>
        <w:t> </w:t>
      </w:r>
      <w:r>
        <w:rPr>
          <w:color w:val="4F5154"/>
        </w:rPr>
        <w:t>Andersen’s</w:t>
      </w:r>
      <w:r>
        <w:rPr>
          <w:color w:val="4F5154"/>
          <w:spacing w:val="-17"/>
        </w:rPr>
        <w:t> </w:t>
      </w:r>
      <w:r>
        <w:rPr>
          <w:color w:val="4F5154"/>
          <w:spacing w:val="-1"/>
        </w:rPr>
        <w:t>consent.</w:t>
      </w:r>
      <w:r>
        <w:rPr/>
      </w:r>
    </w:p>
    <w:p>
      <w:pPr>
        <w:spacing w:line="230" w:lineRule="auto" w:before="170"/>
        <w:ind w:left="140" w:right="5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4F5154"/>
          <w:spacing w:val="-1"/>
          <w:sz w:val="20"/>
        </w:rPr>
        <w:t>Our</w:t>
      </w:r>
      <w:r>
        <w:rPr>
          <w:rFonts w:ascii="Times New Roman"/>
          <w:b/>
          <w:i/>
          <w:color w:val="4F5154"/>
          <w:spacing w:val="-5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stock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price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could</w:t>
      </w:r>
      <w:r>
        <w:rPr>
          <w:rFonts w:ascii="Times New Roman"/>
          <w:b/>
          <w:i/>
          <w:color w:val="4F5154"/>
          <w:spacing w:val="-2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remain</w:t>
      </w:r>
      <w:r>
        <w:rPr>
          <w:rFonts w:ascii="Times New Roman"/>
          <w:b/>
          <w:i/>
          <w:color w:val="4F5154"/>
          <w:spacing w:val="-3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volatile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and</w:t>
      </w:r>
      <w:r>
        <w:rPr>
          <w:rFonts w:ascii="Times New Roman"/>
          <w:b/>
          <w:i/>
          <w:color w:val="4F5154"/>
          <w:spacing w:val="-4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your</w:t>
      </w:r>
      <w:r>
        <w:rPr>
          <w:rFonts w:ascii="Times New Roman"/>
          <w:b/>
          <w:i/>
          <w:color w:val="4F5154"/>
          <w:spacing w:val="-2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investment</w:t>
      </w:r>
      <w:r>
        <w:rPr>
          <w:rFonts w:ascii="Times New Roman"/>
          <w:b/>
          <w:i/>
          <w:color w:val="4F5154"/>
          <w:spacing w:val="-3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could</w:t>
      </w:r>
      <w:r>
        <w:rPr>
          <w:rFonts w:ascii="Times New Roman"/>
          <w:b/>
          <w:i/>
          <w:color w:val="4F5154"/>
          <w:spacing w:val="-3"/>
          <w:sz w:val="20"/>
        </w:rPr>
        <w:t> </w:t>
      </w:r>
      <w:r>
        <w:rPr>
          <w:rFonts w:ascii="Times New Roman"/>
          <w:b/>
          <w:i/>
          <w:color w:val="4F5154"/>
          <w:spacing w:val="-1"/>
          <w:sz w:val="20"/>
        </w:rPr>
        <w:t>lose</w:t>
      </w:r>
      <w:r>
        <w:rPr>
          <w:rFonts w:ascii="Times New Roman"/>
          <w:b/>
          <w:i/>
          <w:color w:val="4F5154"/>
          <w:spacing w:val="-3"/>
          <w:sz w:val="20"/>
        </w:rPr>
        <w:t> </w:t>
      </w:r>
      <w:r>
        <w:rPr>
          <w:rFonts w:ascii="Times New Roman"/>
          <w:b/>
          <w:i/>
          <w:color w:val="4F5154"/>
          <w:sz w:val="20"/>
        </w:rPr>
        <w:t>value.</w:t>
      </w:r>
      <w:r>
        <w:rPr>
          <w:rFonts w:ascii="Times New Roman"/>
          <w:b/>
          <w:i/>
          <w:color w:val="4F5154"/>
          <w:spacing w:val="33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stock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price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has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fluctuated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widely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past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and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could</w:t>
      </w:r>
      <w:r>
        <w:rPr>
          <w:rFonts w:ascii="Times New Roman"/>
          <w:color w:val="4F5154"/>
          <w:spacing w:val="95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continue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to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do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so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future.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Your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investment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stock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could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lose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value.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Some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factors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that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could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significantly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affect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the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market</w:t>
      </w:r>
      <w:r>
        <w:rPr>
          <w:rFonts w:ascii="Times New Roman"/>
          <w:color w:val="4F5154"/>
          <w:spacing w:val="102"/>
          <w:w w:val="99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price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of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our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stock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60" w:after="0"/>
        <w:ind w:left="920" w:right="0" w:hanging="320"/>
        <w:jc w:val="left"/>
      </w:pPr>
      <w:r>
        <w:rPr>
          <w:color w:val="4F5154"/>
        </w:rPr>
        <w:t>quarterly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variations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competitors;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competitors’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prices;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20" w:lineRule="exact" w:before="0" w:after="0"/>
        <w:ind w:left="920" w:right="635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growth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whole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</w:rPr>
        <w:t>geographic</w:t>
      </w:r>
      <w:r>
        <w:rPr>
          <w:color w:val="4F5154"/>
          <w:spacing w:val="-5"/>
        </w:rPr>
        <w:t> </w:t>
      </w:r>
      <w:r>
        <w:rPr>
          <w:color w:val="4F5154"/>
        </w:rPr>
        <w:t>areas,</w:t>
      </w:r>
      <w:r>
        <w:rPr>
          <w:color w:val="4F5154"/>
          <w:spacing w:val="-3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units,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product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categories;</w:t>
      </w:r>
      <w:r>
        <w:rPr/>
      </w: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158" w:after="0"/>
        <w:ind w:left="920" w:right="0" w:hanging="320"/>
        <w:jc w:val="left"/>
      </w:pPr>
      <w:r>
        <w:rPr>
          <w:color w:val="4F5154"/>
        </w:rPr>
        <w:t>announcements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5"/>
        </w:rPr>
        <w:t> </w:t>
      </w:r>
      <w:r>
        <w:rPr>
          <w:color w:val="4F5154"/>
        </w:rPr>
        <w:t>enhancements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competitors;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announcements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advances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competitors;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10"/>
        </w:rPr>
        <w:t> </w:t>
      </w:r>
      <w:r>
        <w:rPr>
          <w:color w:val="4F5154"/>
        </w:rPr>
        <w:t>management;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recommendations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8"/>
        </w:rPr>
        <w:t> </w:t>
      </w:r>
      <w:r>
        <w:rPr>
          <w:color w:val="4F5154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analysts;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speculation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press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analyst</w:t>
      </w:r>
      <w:r>
        <w:rPr>
          <w:color w:val="4F5154"/>
          <w:spacing w:val="-9"/>
        </w:rPr>
        <w:t> </w:t>
      </w:r>
      <w:r>
        <w:rPr>
          <w:color w:val="4F5154"/>
        </w:rPr>
        <w:t>community;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7"/>
        </w:rPr>
        <w:t> </w:t>
      </w:r>
      <w:r>
        <w:rPr>
          <w:color w:val="4F5154"/>
        </w:rPr>
        <w:t>generally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specifically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industries;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</w:rPr>
        <w:t>wide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fluctuations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prices,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particularly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respect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</w:rPr>
        <w:t>companies;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rates;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920" w:val="left" w:leader="none"/>
        </w:tabs>
        <w:spacing w:line="240" w:lineRule="auto" w:before="0" w:after="0"/>
        <w:ind w:left="920" w:right="0" w:hanging="320"/>
        <w:jc w:val="left"/>
      </w:pPr>
      <w:r>
        <w:rPr>
          <w:color w:val="4F5154"/>
          <w:spacing w:val="-1"/>
        </w:rPr>
        <w:t>changes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investors</w:t>
      </w:r>
      <w:r>
        <w:rPr>
          <w:color w:val="4F5154"/>
          <w:spacing w:val="-6"/>
        </w:rPr>
        <w:t> </w:t>
      </w:r>
      <w:r>
        <w:rPr>
          <w:color w:val="4F5154"/>
        </w:rPr>
        <w:t>beliefs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appropriate</w:t>
      </w:r>
      <w:r>
        <w:rPr>
          <w:color w:val="4F5154"/>
          <w:spacing w:val="-5"/>
        </w:rPr>
        <w:t> </w:t>
      </w:r>
      <w:r>
        <w:rPr>
          <w:color w:val="4F5154"/>
        </w:rPr>
        <w:t>price-earnings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ratios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competitors.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0"/>
        <w:ind w:right="345"/>
        <w:jc w:val="left"/>
      </w:pP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4"/>
        </w:rPr>
        <w:t> </w:t>
      </w:r>
      <w:r>
        <w:rPr>
          <w:color w:val="4F5154"/>
        </w:rPr>
        <w:t>drop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3"/>
        </w:rPr>
        <w:t> </w:t>
      </w:r>
      <w:r>
        <w:rPr>
          <w:color w:val="4F5154"/>
        </w:rPr>
        <w:t>expose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class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lawsuits.</w:t>
      </w:r>
      <w:r>
        <w:rPr>
          <w:color w:val="4F5154"/>
          <w:spacing w:val="-3"/>
        </w:rPr>
        <w:t> </w:t>
      </w:r>
      <w:r>
        <w:rPr>
          <w:color w:val="4F5154"/>
        </w:rPr>
        <w:t>Defending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against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lawsuits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result</w:t>
      </w:r>
      <w:r>
        <w:rPr>
          <w:color w:val="4F5154"/>
          <w:spacing w:val="135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substantial</w:t>
      </w:r>
      <w:r>
        <w:rPr>
          <w:color w:val="4F5154"/>
          <w:spacing w:val="-7"/>
        </w:rPr>
        <w:t> </w:t>
      </w:r>
      <w:r>
        <w:rPr>
          <w:color w:val="4F5154"/>
        </w:rPr>
        <w:t>costs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divert</w:t>
      </w:r>
      <w:r>
        <w:rPr>
          <w:color w:val="4F5154"/>
          <w:spacing w:val="-6"/>
        </w:rPr>
        <w:t> </w:t>
      </w:r>
      <w:r>
        <w:rPr>
          <w:color w:val="4F5154"/>
        </w:rPr>
        <w:t>management’s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attention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resources.</w:t>
      </w:r>
      <w:r>
        <w:rPr>
          <w:color w:val="4F5154"/>
          <w:spacing w:val="-5"/>
        </w:rPr>
        <w:t> </w:t>
      </w:r>
      <w:r>
        <w:rPr>
          <w:color w:val="4F5154"/>
        </w:rPr>
        <w:t>Furthermore,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settlement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adverse</w:t>
      </w:r>
      <w:r>
        <w:rPr>
          <w:color w:val="4F5154"/>
          <w:spacing w:val="-6"/>
        </w:rPr>
        <w:t> </w:t>
      </w:r>
      <w:r>
        <w:rPr>
          <w:color w:val="4F5154"/>
        </w:rPr>
        <w:t>determination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lawsuits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8"/>
        </w:rPr>
        <w:t> </w:t>
      </w:r>
      <w:r>
        <w:rPr>
          <w:color w:val="4F5154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us.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tabs>
          <w:tab w:pos="1039" w:val="left" w:leader="none"/>
        </w:tabs>
        <w:spacing w:line="240" w:lineRule="auto" w:before="73"/>
        <w:ind w:right="398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7"/>
        </w:rPr>
        <w:t> </w:t>
      </w:r>
      <w:r>
        <w:rPr>
          <w:color w:val="4F5154"/>
        </w:rPr>
        <w:t>7a.</w:t>
        <w:tab/>
        <w:t>Quantitative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Qualitative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Disclosures</w:t>
      </w:r>
      <w:r>
        <w:rPr>
          <w:color w:val="4F5154"/>
          <w:spacing w:val="-9"/>
        </w:rPr>
        <w:t> </w:t>
      </w:r>
      <w:r>
        <w:rPr>
          <w:color w:val="4F5154"/>
        </w:rPr>
        <w:t>About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Market</w:t>
      </w:r>
      <w:r>
        <w:rPr>
          <w:color w:val="4F5154"/>
          <w:spacing w:val="-7"/>
        </w:rPr>
        <w:t> </w:t>
      </w:r>
      <w:r>
        <w:rPr>
          <w:color w:val="4F5154"/>
        </w:rPr>
        <w:t>Risk</w:t>
      </w:r>
      <w:r>
        <w:rPr>
          <w:b w:val="0"/>
        </w:rPr>
      </w:r>
    </w:p>
    <w:p>
      <w:pPr>
        <w:pStyle w:val="BodyText"/>
        <w:tabs>
          <w:tab w:pos="1918" w:val="left" w:leader="none"/>
        </w:tabs>
        <w:spacing w:line="230" w:lineRule="auto" w:before="166"/>
        <w:ind w:right="345"/>
        <w:jc w:val="left"/>
      </w:pPr>
      <w:r>
        <w:rPr>
          <w:rFonts w:ascii="Times New Roman"/>
          <w:b/>
          <w:i/>
          <w:color w:val="4F5154"/>
          <w:spacing w:val="-1"/>
        </w:rPr>
        <w:t>Interest</w:t>
      </w:r>
      <w:r>
        <w:rPr>
          <w:rFonts w:ascii="Times New Roman"/>
          <w:b/>
          <w:i/>
          <w:color w:val="4F5154"/>
          <w:spacing w:val="-8"/>
        </w:rPr>
        <w:t> </w:t>
      </w:r>
      <w:r>
        <w:rPr>
          <w:rFonts w:ascii="Times New Roman"/>
          <w:b/>
          <w:i/>
          <w:color w:val="4F5154"/>
        </w:rPr>
        <w:t>Rate</w:t>
      </w:r>
      <w:r>
        <w:rPr>
          <w:rFonts w:ascii="Times New Roman"/>
          <w:b/>
          <w:i/>
          <w:color w:val="4F5154"/>
          <w:spacing w:val="-7"/>
        </w:rPr>
        <w:t> </w:t>
      </w:r>
      <w:r>
        <w:rPr>
          <w:rFonts w:ascii="Times New Roman"/>
          <w:b/>
          <w:i/>
          <w:color w:val="4F5154"/>
          <w:spacing w:val="-1"/>
        </w:rPr>
        <w:t>Risk.</w:t>
        <w:tab/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portfolio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changes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rates.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place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high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</w:rPr>
        <w:t>quality</w:t>
      </w:r>
      <w:r>
        <w:rPr>
          <w:color w:val="4F5154"/>
          <w:spacing w:val="-5"/>
        </w:rPr>
        <w:t> </w:t>
      </w:r>
      <w:r>
        <w:rPr>
          <w:color w:val="4F5154"/>
        </w:rPr>
        <w:t>issuers</w:t>
      </w:r>
      <w:r>
        <w:rPr>
          <w:color w:val="4F5154"/>
          <w:spacing w:val="-5"/>
        </w:rPr>
        <w:t> </w:t>
      </w:r>
      <w:r>
        <w:rPr>
          <w:color w:val="4F5154"/>
        </w:rPr>
        <w:t>and,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policy,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</w:rPr>
        <w:t>exposure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6"/>
        </w:rPr>
        <w:t> </w:t>
      </w:r>
      <w:r>
        <w:rPr>
          <w:color w:val="4F5154"/>
        </w:rPr>
        <w:t>issuer.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</w:rPr>
        <w:t>policy,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averse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principal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seek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preserve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invested</w:t>
      </w:r>
      <w:r>
        <w:rPr>
          <w:color w:val="4F5154"/>
          <w:spacing w:val="-6"/>
        </w:rPr>
        <w:t> </w:t>
      </w:r>
      <w:r>
        <w:rPr>
          <w:color w:val="4F5154"/>
        </w:rPr>
        <w:t>funds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limiting</w:t>
      </w:r>
      <w:r>
        <w:rPr>
          <w:color w:val="4F5154"/>
          <w:spacing w:val="-5"/>
        </w:rPr>
        <w:t> </w:t>
      </w:r>
      <w:r>
        <w:rPr>
          <w:color w:val="4F5154"/>
        </w:rPr>
        <w:t>default</w:t>
      </w:r>
      <w:r>
        <w:rPr>
          <w:color w:val="4F5154"/>
          <w:spacing w:val="-5"/>
        </w:rPr>
        <w:t> </w:t>
      </w:r>
      <w:r>
        <w:rPr>
          <w:color w:val="4F5154"/>
        </w:rPr>
        <w:t>risk,</w:t>
      </w:r>
      <w:r>
        <w:rPr>
          <w:color w:val="4F5154"/>
          <w:spacing w:val="-7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reinvestment</w:t>
      </w:r>
      <w:r>
        <w:rPr>
          <w:color w:val="4F5154"/>
          <w:spacing w:val="-5"/>
        </w:rPr>
        <w:t> </w:t>
      </w:r>
      <w:r>
        <w:rPr>
          <w:color w:val="4F5154"/>
        </w:rPr>
        <w:t>risk.</w:t>
      </w:r>
      <w:r>
        <w:rPr/>
      </w:r>
    </w:p>
    <w:p>
      <w:pPr>
        <w:pStyle w:val="BodyText"/>
        <w:spacing w:line="220" w:lineRule="exact" w:before="171"/>
        <w:ind w:right="356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mitigate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default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high</w:t>
      </w:r>
      <w:r>
        <w:rPr>
          <w:color w:val="4F5154"/>
          <w:spacing w:val="-5"/>
        </w:rPr>
        <w:t> </w:t>
      </w:r>
      <w:r>
        <w:rPr>
          <w:color w:val="4F5154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</w:rPr>
        <w:t>quality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low</w:t>
      </w:r>
      <w:r>
        <w:rPr>
          <w:color w:val="4F5154"/>
          <w:spacing w:val="-4"/>
        </w:rPr>
        <w:t> </w:t>
      </w:r>
      <w:r>
        <w:rPr>
          <w:color w:val="4F5154"/>
        </w:rPr>
        <w:t>risk.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diversify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portfolio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constrain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loss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3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significant</w:t>
      </w:r>
      <w:r>
        <w:rPr>
          <w:color w:val="4F5154"/>
          <w:spacing w:val="-4"/>
        </w:rPr>
        <w:t> </w:t>
      </w:r>
      <w:r>
        <w:rPr>
          <w:color w:val="4F5154"/>
        </w:rPr>
        <w:t>reduction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rating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issuer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guarantor.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portfolio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7"/>
        </w:rPr>
        <w:t> </w:t>
      </w:r>
      <w:r>
        <w:rPr>
          <w:color w:val="4F5154"/>
        </w:rPr>
        <w:t>only</w:t>
      </w:r>
      <w:r>
        <w:rPr>
          <w:color w:val="4F5154"/>
          <w:spacing w:val="-7"/>
        </w:rPr>
        <w:t> </w:t>
      </w:r>
      <w:r>
        <w:rPr>
          <w:color w:val="4F5154"/>
        </w:rPr>
        <w:t>marketable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active</w:t>
      </w:r>
      <w:r>
        <w:rPr>
          <w:color w:val="4F5154"/>
          <w:spacing w:val="-8"/>
        </w:rPr>
        <w:t> </w:t>
      </w:r>
      <w:r>
        <w:rPr>
          <w:color w:val="4F5154"/>
        </w:rPr>
        <w:t>secondary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resale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markets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ensure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portfolio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liquidity.</w:t>
      </w:r>
      <w:r>
        <w:rPr/>
      </w:r>
    </w:p>
    <w:p>
      <w:pPr>
        <w:pStyle w:val="Heading1"/>
        <w:spacing w:line="240" w:lineRule="auto" w:before="160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Table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9"/>
        </w:rPr>
        <w:t> </w:t>
      </w:r>
      <w:r>
        <w:rPr>
          <w:color w:val="4F5154"/>
        </w:rPr>
        <w:t>Investment</w:t>
      </w:r>
      <w:r>
        <w:rPr>
          <w:color w:val="4F5154"/>
          <w:spacing w:val="-10"/>
        </w:rPr>
        <w:t> </w:t>
      </w:r>
      <w:r>
        <w:rPr>
          <w:color w:val="4F5154"/>
        </w:rPr>
        <w:t>Securities:</w:t>
      </w:r>
      <w:r>
        <w:rPr>
          <w:b w:val="0"/>
        </w:rPr>
      </w:r>
    </w:p>
    <w:p>
      <w:pPr>
        <w:pStyle w:val="BodyText"/>
        <w:spacing w:line="220" w:lineRule="exact" w:before="167"/>
        <w:ind w:right="34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below</w:t>
      </w:r>
      <w:r>
        <w:rPr>
          <w:color w:val="4F5154"/>
          <w:spacing w:val="-6"/>
        </w:rPr>
        <w:t> </w:t>
      </w:r>
      <w:r>
        <w:rPr>
          <w:color w:val="4F5154"/>
        </w:rPr>
        <w:t>presents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5"/>
        </w:rPr>
        <w:t> </w:t>
      </w:r>
      <w:r>
        <w:rPr>
          <w:color w:val="4F5154"/>
        </w:rPr>
        <w:t>principal</w:t>
      </w:r>
      <w:r>
        <w:rPr>
          <w:color w:val="4F5154"/>
          <w:spacing w:val="-6"/>
        </w:rPr>
        <w:t> </w:t>
      </w:r>
      <w:r>
        <w:rPr>
          <w:color w:val="4F5154"/>
        </w:rPr>
        <w:t>amount,</w:t>
      </w:r>
      <w:r>
        <w:rPr>
          <w:color w:val="4F5154"/>
          <w:spacing w:val="-7"/>
        </w:rPr>
        <w:t> </w:t>
      </w:r>
      <w:r>
        <w:rPr>
          <w:color w:val="4F5154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</w:rPr>
        <w:t>weighted</w:t>
      </w:r>
      <w:r>
        <w:rPr>
          <w:color w:val="4F5154"/>
          <w:spacing w:val="-6"/>
        </w:rPr>
        <w:t> </w:t>
      </w:r>
      <w:r>
        <w:rPr>
          <w:color w:val="4F5154"/>
        </w:rPr>
        <w:t>average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6"/>
        </w:rPr>
        <w:t> </w:t>
      </w:r>
      <w:r>
        <w:rPr>
          <w:color w:val="4F5154"/>
        </w:rPr>
        <w:t>rates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maturities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6"/>
        </w:rPr>
        <w:t> </w:t>
      </w:r>
      <w:r>
        <w:rPr>
          <w:color w:val="4F5154"/>
        </w:rPr>
        <w:t>portfolio.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principal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approximates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7"/>
        </w:rPr>
        <w:t> </w:t>
      </w:r>
      <w:r>
        <w:rPr>
          <w:color w:val="4F5154"/>
        </w:rPr>
        <w:t>at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00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00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Amortized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535" w:right="1292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8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2285" w:space="5136"/>
            <w:col w:w="1689" w:space="40"/>
            <w:col w:w="267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2"/>
        <w:gridCol w:w="238"/>
        <w:gridCol w:w="1118"/>
        <w:gridCol w:w="254"/>
        <w:gridCol w:w="1269"/>
      </w:tblGrid>
      <w:tr>
        <w:trPr>
          <w:trHeight w:val="316" w:hRule="exact"/>
        </w:trPr>
        <w:tc>
          <w:tcPr>
            <w:tcW w:w="702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7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3,095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6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1.43%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Short-term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(91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days-1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year)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2,746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2.45%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(1-2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3.11%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249" w:val="left" w:leader="none"/>
          <w:tab w:pos="8837" w:val="left" w:leader="none"/>
          <w:tab w:pos="10279" w:val="left" w:leader="none"/>
        </w:tabs>
        <w:spacing w:line="240" w:lineRule="auto" w:before="31"/>
        <w:ind w:left="1282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cash,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equivalents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investments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6,247</w:t>
        <w:tab/>
      </w:r>
      <w:r>
        <w:rPr>
          <w:color w:val="4F5154"/>
        </w:rPr>
        <w:t>1.99%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8210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6.65pt;height:3.95pt;mso-position-horizontal-relative:char;mso-position-vertical-relative:line" coordorigin="0,0" coordsize="1133,79">
            <v:group style="position:absolute;left:39;top:39;width:1054;height:2" coordorigin="39,39" coordsize="1054,2">
              <v:shape style="position:absolute;left:39;top:39;width:1054;height:2" coordorigin="39,39" coordsize="1054,0" path="m39,39l1093,39e" filled="false" stroked="true" strokeweight="3.94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20" w:lineRule="exact" w:before="84"/>
        <w:ind w:left="140" w:right="30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equivalent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equivalents</w:t>
      </w:r>
      <w:r>
        <w:rPr>
          <w:color w:val="4F5154"/>
          <w:spacing w:val="-6"/>
        </w:rPr>
        <w:t> </w:t>
      </w:r>
      <w:r>
        <w:rPr>
          <w:color w:val="4F5154"/>
        </w:rPr>
        <w:t>denominated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shown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below.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discussion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how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hedge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exposure.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00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32" w:lineRule="auto" w:before="0"/>
        <w:ind w:left="1171" w:right="165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Amortized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169" w:lineRule="exact" w:before="0"/>
        <w:ind w:left="0" w:right="48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at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2002</w:t>
      </w:r>
      <w:r>
        <w:rPr>
          <w:rFonts w:ascii="Times New Roman"/>
          <w:sz w:val="15"/>
        </w:rPr>
      </w:r>
    </w:p>
    <w:p>
      <w:pPr>
        <w:spacing w:after="0" w:line="169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285" w:space="6016"/>
            <w:col w:w="3519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0"/>
        <w:gridCol w:w="238"/>
        <w:gridCol w:w="2060"/>
      </w:tblGrid>
      <w:tr>
        <w:trPr>
          <w:trHeight w:val="318" w:hRule="exact"/>
        </w:trPr>
        <w:tc>
          <w:tcPr>
            <w:tcW w:w="7610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Japanese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8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649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UK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Chinese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Canadian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463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837" w:val="left" w:leader="none"/>
          <w:tab w:pos="10344" w:val="left" w:leader="none"/>
        </w:tabs>
        <w:spacing w:line="240" w:lineRule="auto" w:before="33"/>
        <w:ind w:left="1306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equivalents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1,769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8799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102.5pt;height:3.85pt;mso-position-horizontal-relative:char;mso-position-vertical-relative:line" coordorigin="0,0" coordsize="2050,77">
            <v:group style="position:absolute;left:38;top:38;width:1973;height:2" coordorigin="38,38" coordsize="1973,2">
              <v:shape style="position:absolute;left:38;top:38;width:1973;height:2" coordorigin="38,38" coordsize="1973,0" path="m38,38l2011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0" w:lineRule="auto"/>
        <w:ind w:left="159" w:right="181"/>
        <w:jc w:val="left"/>
      </w:pP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1997,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$150.0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6.72%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2004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$150.0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6.91%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2007.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February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entered</w:t>
      </w:r>
      <w:r>
        <w:rPr>
          <w:color w:val="4F5154"/>
          <w:spacing w:val="-4"/>
        </w:rPr>
        <w:t> </w:t>
      </w:r>
      <w:r>
        <w:rPr>
          <w:color w:val="4F5154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interest-rate</w:t>
      </w:r>
      <w:r>
        <w:rPr>
          <w:color w:val="4F5154"/>
          <w:spacing w:val="-5"/>
        </w:rPr>
        <w:t> </w:t>
      </w:r>
      <w:r>
        <w:rPr>
          <w:color w:val="4F5154"/>
        </w:rPr>
        <w:t>swap</w:t>
      </w:r>
      <w:r>
        <w:rPr>
          <w:color w:val="4F5154"/>
          <w:spacing w:val="-7"/>
        </w:rPr>
        <w:t> </w:t>
      </w:r>
      <w:r>
        <w:rPr>
          <w:color w:val="4F5154"/>
        </w:rPr>
        <w:t>agreements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modifying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w w:val="99"/>
        </w:rPr>
        <w:t> </w:t>
      </w:r>
      <w:r>
        <w:rPr>
          <w:color w:val="4F5154"/>
          <w:spacing w:val="50"/>
          <w:w w:val="99"/>
        </w:rPr>
        <w:t> 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so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effectively</w:t>
      </w:r>
      <w:r>
        <w:rPr>
          <w:color w:val="4F5154"/>
          <w:spacing w:val="-4"/>
        </w:rPr>
        <w:t> </w:t>
      </w:r>
      <w:r>
        <w:rPr>
          <w:color w:val="4F5154"/>
        </w:rPr>
        <w:t>becomes</w:t>
      </w:r>
      <w:r>
        <w:rPr>
          <w:color w:val="4F5154"/>
          <w:spacing w:val="-5"/>
        </w:rPr>
        <w:t> </w:t>
      </w:r>
      <w:r>
        <w:rPr>
          <w:color w:val="4F5154"/>
        </w:rPr>
        <w:t>variable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three</w:t>
      </w:r>
      <w:r>
        <w:rPr>
          <w:color w:val="4F5154"/>
          <w:spacing w:val="-5"/>
        </w:rPr>
        <w:t> </w:t>
      </w:r>
      <w:r>
        <w:rPr>
          <w:color w:val="4F5154"/>
        </w:rPr>
        <w:t>month</w:t>
      </w:r>
      <w:r>
        <w:rPr>
          <w:color w:val="4F5154"/>
          <w:spacing w:val="-5"/>
        </w:rPr>
        <w:t> </w:t>
      </w:r>
      <w:r>
        <w:rPr>
          <w:color w:val="4F5154"/>
        </w:rPr>
        <w:t>LIBOR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quarter.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notional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swaps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match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principal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</w:rPr>
        <w:t>notes.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rate</w:t>
      </w:r>
      <w:r>
        <w:rPr>
          <w:color w:val="4F5154"/>
          <w:spacing w:val="-5"/>
        </w:rPr>
        <w:t> </w:t>
      </w:r>
      <w:r>
        <w:rPr>
          <w:color w:val="4F5154"/>
        </w:rPr>
        <w:t>swaps,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</w:rPr>
        <w:t>reduced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5.27%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3.99%,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</w:rPr>
        <w:t>swaps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2"/>
        </w:rPr>
        <w:t> </w:t>
      </w:r>
      <w:r>
        <w:rPr>
          <w:color w:val="4F5154"/>
        </w:rPr>
        <w:t>$1.8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/>
      </w:r>
    </w:p>
    <w:p>
      <w:pPr>
        <w:pStyle w:val="Heading1"/>
        <w:spacing w:line="240" w:lineRule="auto" w:before="163"/>
        <w:ind w:left="159" w:right="0"/>
        <w:jc w:val="left"/>
        <w:rPr>
          <w:b w:val="0"/>
          <w:bCs w:val="0"/>
        </w:rPr>
      </w:pPr>
      <w:r>
        <w:rPr>
          <w:color w:val="4F5154"/>
          <w:spacing w:val="-1"/>
        </w:rPr>
        <w:t>Table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8"/>
        </w:rPr>
        <w:t> </w:t>
      </w:r>
      <w:r>
        <w:rPr>
          <w:color w:val="4F5154"/>
        </w:rPr>
        <w:t>Swaps: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8" w:lineRule="exact" w:before="0"/>
        <w:ind w:left="171" w:right="0" w:hanging="1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59" w:right="0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Fixed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on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Senior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Notes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219" w:right="0" w:hanging="6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Fixed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b/>
          <w:color w:val="4F5154"/>
          <w:spacing w:val="22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Received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on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Swap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8" w:lineRule="exact" w:before="0"/>
        <w:ind w:left="169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Variable</w:t>
      </w:r>
      <w:r>
        <w:rPr>
          <w:rFonts w:ascii="Times New Roman"/>
          <w:b/>
          <w:color w:val="4F5154"/>
          <w:spacing w:val="-10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b/>
          <w:color w:val="4F5154"/>
          <w:spacing w:val="27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Paid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on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Swap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59" w:right="35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Effective</w:t>
      </w:r>
      <w:r>
        <w:rPr>
          <w:rFonts w:ascii="Times New Roman"/>
          <w:b/>
          <w:color w:val="4F5154"/>
          <w:spacing w:val="22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on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Senior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Notes</w:t>
      </w:r>
      <w:r>
        <w:rPr>
          <w:rFonts w:ascii="Times New Roman"/>
          <w:sz w:val="15"/>
        </w:rPr>
      </w:r>
    </w:p>
    <w:p>
      <w:pPr>
        <w:spacing w:after="0" w:line="168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6" w:equalWidth="0">
            <w:col w:w="1441" w:space="3640"/>
            <w:col w:w="713" w:space="201"/>
            <w:col w:w="1114" w:space="383"/>
            <w:col w:w="858" w:space="467"/>
            <w:col w:w="1059" w:space="405"/>
            <w:col w:w="15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291"/>
        <w:gridCol w:w="657"/>
        <w:gridCol w:w="307"/>
        <w:gridCol w:w="1474"/>
        <w:gridCol w:w="1330"/>
        <w:gridCol w:w="1454"/>
        <w:gridCol w:w="1325"/>
      </w:tblGrid>
      <w:tr>
        <w:trPr>
          <w:trHeight w:val="316" w:hRule="exact"/>
        </w:trPr>
        <w:tc>
          <w:tcPr>
            <w:tcW w:w="479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Matures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February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2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6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6.72%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(3.35%)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5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1.90%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7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5.27%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Matures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February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 </w:t>
            </w:r>
            <w:r>
              <w:rPr>
                <w:rFonts w:ascii="Times New Roman"/>
                <w:color w:val="4F5154"/>
                <w:spacing w:val="2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6.91%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(4.82%)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1.90%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3.99%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2370" w:val="left" w:leader="none"/>
        </w:tabs>
        <w:spacing w:line="230" w:lineRule="auto" w:before="70"/>
        <w:ind w:left="159" w:right="306"/>
        <w:jc w:val="left"/>
      </w:pPr>
      <w:r>
        <w:rPr>
          <w:rFonts w:ascii="Times New Roman"/>
          <w:b/>
          <w:i/>
          <w:color w:val="4F5154"/>
          <w:spacing w:val="-1"/>
        </w:rPr>
        <w:t>Foreign</w:t>
      </w:r>
      <w:r>
        <w:rPr>
          <w:rFonts w:ascii="Times New Roman"/>
          <w:b/>
          <w:i/>
          <w:color w:val="4F5154"/>
          <w:spacing w:val="-10"/>
        </w:rPr>
        <w:t> </w:t>
      </w:r>
      <w:r>
        <w:rPr>
          <w:rFonts w:ascii="Times New Roman"/>
          <w:b/>
          <w:i/>
          <w:color w:val="4F5154"/>
          <w:spacing w:val="-1"/>
        </w:rPr>
        <w:t>Currency</w:t>
      </w:r>
      <w:r>
        <w:rPr>
          <w:rFonts w:ascii="Times New Roman"/>
          <w:b/>
          <w:i/>
          <w:color w:val="4F5154"/>
          <w:spacing w:val="-9"/>
        </w:rPr>
        <w:t> </w:t>
      </w:r>
      <w:r>
        <w:rPr>
          <w:rFonts w:ascii="Times New Roman"/>
          <w:b/>
          <w:i/>
          <w:color w:val="4F5154"/>
        </w:rPr>
        <w:t>Risk.</w:t>
        <w:tab/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transact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currencies.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approved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program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utilizes</w:t>
      </w:r>
      <w:r>
        <w:rPr>
          <w:color w:val="4F5154"/>
          <w:spacing w:val="-7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offset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effects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101"/>
          <w:w w:val="99"/>
        </w:rPr>
        <w:t> </w:t>
      </w:r>
      <w:r>
        <w:rPr>
          <w:color w:val="4F5154"/>
        </w:rPr>
        <w:t>exposures.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program,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increases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decreases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gains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losses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contracts,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mitigate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possibility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7"/>
        </w:rPr>
        <w:t> </w:t>
      </w:r>
      <w:r>
        <w:rPr>
          <w:color w:val="4F5154"/>
        </w:rPr>
        <w:t>gains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losses.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arise</w:t>
      </w:r>
      <w:r>
        <w:rPr>
          <w:color w:val="4F5154"/>
          <w:spacing w:val="141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</w:rPr>
        <w:t>intercompany</w:t>
      </w:r>
      <w:r>
        <w:rPr>
          <w:color w:val="4F5154"/>
          <w:spacing w:val="-6"/>
        </w:rPr>
        <w:t> </w:t>
      </w:r>
      <w:r>
        <w:rPr>
          <w:color w:val="4F5154"/>
        </w:rPr>
        <w:t>sublicense</w:t>
      </w:r>
      <w:r>
        <w:rPr>
          <w:color w:val="4F5154"/>
          <w:spacing w:val="-7"/>
        </w:rPr>
        <w:t> </w:t>
      </w:r>
      <w:r>
        <w:rPr>
          <w:color w:val="4F5154"/>
        </w:rPr>
        <w:t>fees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intercompany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terms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90</w:t>
      </w:r>
      <w:r>
        <w:rPr>
          <w:color w:val="4F5154"/>
          <w:spacing w:val="-4"/>
        </w:rPr>
        <w:t> </w:t>
      </w:r>
      <w:r>
        <w:rPr>
          <w:color w:val="4F5154"/>
        </w:rPr>
        <w:t>days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less.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trading</w:t>
      </w:r>
      <w:r>
        <w:rPr>
          <w:color w:val="4F5154"/>
          <w:spacing w:val="-4"/>
        </w:rPr>
        <w:t> </w:t>
      </w:r>
      <w:r>
        <w:rPr>
          <w:color w:val="4F5154"/>
        </w:rPr>
        <w:t>purposes.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7"/>
        </w:rPr>
        <w:t> </w:t>
      </w:r>
      <w:r>
        <w:rPr>
          <w:color w:val="4F5154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7"/>
        </w:rPr>
        <w:t> </w:t>
      </w:r>
      <w:r>
        <w:rPr>
          <w:color w:val="4F5154"/>
        </w:rPr>
        <w:t>forward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7"/>
        </w:rPr>
        <w:t> </w:t>
      </w:r>
      <w:r>
        <w:rPr>
          <w:color w:val="4F5154"/>
        </w:rPr>
        <w:t>(non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</w:rPr>
        <w:t>hedges)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marked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unrealized</w:t>
      </w:r>
      <w:r>
        <w:rPr>
          <w:color w:val="4F5154"/>
          <w:spacing w:val="-5"/>
        </w:rPr>
        <w:t> </w:t>
      </w:r>
      <w:r>
        <w:rPr>
          <w:color w:val="4F5154"/>
        </w:rPr>
        <w:t>gains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losses</w:t>
      </w:r>
      <w:r>
        <w:rPr>
          <w:color w:val="4F5154"/>
          <w:spacing w:val="-5"/>
        </w:rPr>
        <w:t> </w:t>
      </w:r>
      <w:r>
        <w:rPr>
          <w:color w:val="4F5154"/>
        </w:rPr>
        <w:t>included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(expense).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ultimate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realized</w:t>
      </w:r>
      <w:r>
        <w:rPr>
          <w:color w:val="4F5154"/>
          <w:spacing w:val="-5"/>
        </w:rPr>
        <w:t> </w:t>
      </w:r>
      <w:r>
        <w:rPr>
          <w:color w:val="4F5154"/>
        </w:rPr>
        <w:t>gain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</w:rPr>
        <w:t>fluctuations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depend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factors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mature.</w:t>
      </w:r>
      <w:r>
        <w:rPr>
          <w:color w:val="4F5154"/>
          <w:spacing w:val="-3"/>
        </w:rPr>
        <w:t> </w:t>
      </w:r>
      <w:r>
        <w:rPr>
          <w:color w:val="4F5154"/>
        </w:rPr>
        <w:t>Net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transaction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4"/>
        </w:rPr>
        <w:t> </w:t>
      </w:r>
      <w:r>
        <w:rPr>
          <w:color w:val="4F5154"/>
        </w:rPr>
        <w:t>(losses)</w:t>
      </w:r>
      <w:r>
        <w:rPr>
          <w:color w:val="4F5154"/>
          <w:spacing w:val="-7"/>
        </w:rPr>
        <w:t> </w:t>
      </w:r>
      <w:r>
        <w:rPr>
          <w:color w:val="4F5154"/>
        </w:rPr>
        <w:t>included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income,</w:t>
      </w:r>
      <w:r>
        <w:rPr>
          <w:color w:val="4F5154"/>
          <w:spacing w:val="-7"/>
        </w:rPr>
        <w:t> </w:t>
      </w: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accompanying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($27)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($10)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$9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3"/>
        </w:rPr>
        <w:t> </w:t>
      </w:r>
      <w:r>
        <w:rPr>
          <w:color w:val="4F5154"/>
        </w:rPr>
        <w:t>exchange</w:t>
      </w:r>
      <w:r>
        <w:rPr>
          <w:color w:val="4F5154"/>
          <w:spacing w:val="112"/>
          <w:w w:val="99"/>
        </w:rPr>
        <w:t> </w:t>
      </w:r>
      <w:r>
        <w:rPr>
          <w:color w:val="4F5154"/>
          <w:spacing w:val="-1"/>
        </w:rPr>
        <w:t>contacts</w:t>
      </w:r>
      <w:r>
        <w:rPr>
          <w:color w:val="4F5154"/>
          <w:spacing w:val="-7"/>
        </w:rPr>
        <w:t> </w:t>
      </w:r>
      <w:r>
        <w:rPr>
          <w:color w:val="4F5154"/>
        </w:rPr>
        <w:t>was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7"/>
        </w:rPr>
        <w:t> </w:t>
      </w:r>
      <w:r>
        <w:rPr>
          <w:color w:val="4F5154"/>
        </w:rPr>
        <w:t>material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1" w:lineRule="auto"/>
        <w:ind w:right="282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below</w:t>
      </w:r>
      <w:r>
        <w:rPr>
          <w:color w:val="4F5154"/>
          <w:spacing w:val="-6"/>
        </w:rPr>
        <w:t> </w:t>
      </w:r>
      <w:r>
        <w:rPr>
          <w:color w:val="4F5154"/>
        </w:rPr>
        <w:t>presents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notional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(at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rates)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weighted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7"/>
        </w:rPr>
        <w:t> </w:t>
      </w:r>
      <w:r>
        <w:rPr>
          <w:color w:val="4F5154"/>
        </w:rPr>
        <w:t>contractual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rates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Notional</w:t>
      </w:r>
      <w:r>
        <w:rPr>
          <w:color w:val="4F5154"/>
          <w:spacing w:val="-5"/>
        </w:rPr>
        <w:t> </w:t>
      </w:r>
      <w:r>
        <w:rPr>
          <w:color w:val="4F5154"/>
        </w:rPr>
        <w:t>weighted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quoted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using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conventions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expressed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units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</w:rPr>
        <w:t>dollar,</w:t>
      </w:r>
      <w:r>
        <w:rPr>
          <w:color w:val="4F5154"/>
          <w:spacing w:val="-7"/>
        </w:rPr>
        <w:t> </w:t>
      </w:r>
      <w:r>
        <w:rPr>
          <w:color w:val="4F5154"/>
        </w:rPr>
        <w:t>except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Australia,</w:t>
      </w:r>
      <w:r>
        <w:rPr>
          <w:color w:val="4F5154"/>
          <w:spacing w:val="-4"/>
        </w:rPr>
        <w:t> </w:t>
      </w:r>
      <w:r>
        <w:rPr>
          <w:color w:val="4F5154"/>
        </w:rPr>
        <w:t>UK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Euro</w:t>
      </w:r>
      <w:r>
        <w:rPr>
          <w:color w:val="4F5154"/>
          <w:spacing w:val="-4"/>
        </w:rPr>
        <w:t> </w:t>
      </w:r>
      <w:r>
        <w:rPr>
          <w:color w:val="4F5154"/>
        </w:rPr>
        <w:t>countries</w:t>
      </w:r>
      <w:r>
        <w:rPr>
          <w:color w:val="4F5154"/>
          <w:spacing w:val="-5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75"/>
          <w:w w:val="99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expressed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dollar</w:t>
      </w:r>
      <w:r>
        <w:rPr>
          <w:color w:val="4F5154"/>
          <w:spacing w:val="-5"/>
        </w:rPr>
        <w:t> </w:t>
      </w:r>
      <w:r>
        <w:rPr>
          <w:color w:val="4F5154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currency</w:t>
      </w:r>
      <w:r>
        <w:rPr>
          <w:color w:val="4F5154"/>
          <w:spacing w:val="-3"/>
        </w:rPr>
        <w:t> </w:t>
      </w:r>
      <w:r>
        <w:rPr>
          <w:color w:val="4F5154"/>
        </w:rPr>
        <w:t>unit.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4"/>
        </w:rPr>
        <w:t> </w:t>
      </w:r>
      <w:r>
        <w:rPr>
          <w:color w:val="4F5154"/>
        </w:rPr>
        <w:t>contracts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mature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ninety</w:t>
      </w:r>
      <w:r>
        <w:rPr>
          <w:color w:val="4F5154"/>
          <w:spacing w:val="-2"/>
        </w:rPr>
        <w:t> </w:t>
      </w:r>
      <w:r>
        <w:rPr>
          <w:color w:val="4F5154"/>
        </w:rPr>
        <w:t>days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-2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2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notional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weighted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follows:</w:t>
      </w:r>
      <w:r>
        <w:rPr/>
      </w:r>
    </w:p>
    <w:p>
      <w:pPr>
        <w:pStyle w:val="Heading1"/>
        <w:spacing w:line="240" w:lineRule="auto" w:before="163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Table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9"/>
        </w:rPr>
        <w:t> </w:t>
      </w:r>
      <w:r>
        <w:rPr>
          <w:color w:val="4F5154"/>
        </w:rPr>
        <w:t>Forward</w:t>
      </w:r>
      <w:r>
        <w:rPr>
          <w:color w:val="4F5154"/>
          <w:spacing w:val="-8"/>
        </w:rPr>
        <w:t> </w:t>
      </w:r>
      <w:r>
        <w:rPr>
          <w:color w:val="4F5154"/>
        </w:rPr>
        <w:t>Contracts: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00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32" w:lineRule="auto" w:before="0"/>
        <w:ind w:left="100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Exchange</w:t>
      </w:r>
      <w:r>
        <w:rPr>
          <w:rFonts w:ascii="Times New Roman"/>
          <w:b/>
          <w:color w:val="4F5154"/>
          <w:spacing w:val="-10"/>
          <w:sz w:val="15"/>
        </w:rPr>
        <w:t> </w:t>
      </w:r>
      <w:r>
        <w:rPr>
          <w:rFonts w:ascii="Times New Roman"/>
          <w:b/>
          <w:color w:val="4F5154"/>
          <w:sz w:val="15"/>
        </w:rPr>
        <w:t>Foreign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Currency</w:t>
      </w:r>
      <w:r>
        <w:rPr>
          <w:rFonts w:ascii="Times New Roman"/>
          <w:b/>
          <w:color w:val="4F5154"/>
          <w:spacing w:val="3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for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United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States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Dollars</w:t>
      </w:r>
      <w:r>
        <w:rPr>
          <w:rFonts w:ascii="Times New Roman"/>
          <w:b/>
          <w:color w:val="4F5154"/>
          <w:spacing w:val="26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(Notional</w:t>
      </w:r>
      <w:r>
        <w:rPr>
          <w:rFonts w:ascii="Times New Roman"/>
          <w:b/>
          <w:color w:val="4F5154"/>
          <w:spacing w:val="-12"/>
          <w:sz w:val="15"/>
        </w:rPr>
        <w:t> </w:t>
      </w:r>
      <w:r>
        <w:rPr>
          <w:rFonts w:ascii="Times New Roman"/>
          <w:b/>
          <w:color w:val="4F5154"/>
          <w:sz w:val="15"/>
        </w:rPr>
        <w:t>Amount)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32" w:lineRule="auto" w:before="0"/>
        <w:ind w:left="456" w:right="0" w:firstLine="38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Exchange</w:t>
      </w:r>
      <w:r>
        <w:rPr>
          <w:rFonts w:ascii="Times New Roman"/>
          <w:b/>
          <w:color w:val="4F5154"/>
          <w:spacing w:val="26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United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States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Dollars</w:t>
      </w:r>
      <w:r>
        <w:rPr>
          <w:rFonts w:ascii="Times New Roman"/>
          <w:b/>
          <w:color w:val="4F5154"/>
          <w:spacing w:val="26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for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Foreign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Currency</w:t>
      </w:r>
      <w:r>
        <w:rPr>
          <w:rFonts w:ascii="Times New Roman"/>
          <w:b/>
          <w:color w:val="4F5154"/>
          <w:spacing w:val="29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(Notional</w:t>
      </w:r>
      <w:r>
        <w:rPr>
          <w:rFonts w:ascii="Times New Roman"/>
          <w:b/>
          <w:color w:val="4F5154"/>
          <w:spacing w:val="-12"/>
          <w:sz w:val="15"/>
        </w:rPr>
        <w:t> </w:t>
      </w:r>
      <w:r>
        <w:rPr>
          <w:rFonts w:ascii="Times New Roman"/>
          <w:b/>
          <w:color w:val="4F5154"/>
          <w:sz w:val="15"/>
        </w:rPr>
        <w:t>Amount)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550" w:right="120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-12"/>
          <w:sz w:val="15"/>
        </w:rPr>
        <w:t> </w:t>
      </w: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30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line="167" w:lineRule="exact" w:before="0"/>
        <w:ind w:left="0" w:right="65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Exchange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7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4" w:equalWidth="0">
            <w:col w:w="2285" w:space="1814"/>
            <w:col w:w="2831" w:space="40"/>
            <w:col w:w="1847" w:space="40"/>
            <w:col w:w="296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9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2"/>
        <w:gridCol w:w="238"/>
        <w:gridCol w:w="2074"/>
        <w:gridCol w:w="216"/>
        <w:gridCol w:w="1706"/>
        <w:gridCol w:w="254"/>
        <w:gridCol w:w="1629"/>
      </w:tblGrid>
      <w:tr>
        <w:trPr>
          <w:trHeight w:val="319" w:hRule="exact"/>
        </w:trPr>
        <w:tc>
          <w:tcPr>
            <w:tcW w:w="379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Functional</w:t>
            </w:r>
            <w:r>
              <w:rPr>
                <w:rFonts w:ascii="Times New Roman"/>
                <w:b/>
                <w:color w:val="4F5154"/>
                <w:spacing w:val="-19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Currency: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7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Australian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33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5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Brazilian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Canadian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Chilean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0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655.80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Chinese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8.28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Colombian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2,330.00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0.93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Indian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49.22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Israeli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Shekel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Japanese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124.12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Korean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Won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1,238.50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Mexican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Peruvian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New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Philippine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50.26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Polish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Zloty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4.06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Saudi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Arabian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Riyal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Singapore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Slovakian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Koruna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47.01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South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African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Swedish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Krona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Swiss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Franc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Thai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Baht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42.53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Taiwan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34.12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3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UK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1.46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5019" w:val="left" w:leader="none"/>
          <w:tab w:pos="6713" w:val="left" w:leader="none"/>
          <w:tab w:pos="7308" w:val="left" w:leader="none"/>
          <w:tab w:pos="8934" w:val="right" w:leader="none"/>
        </w:tabs>
        <w:spacing w:line="240" w:lineRule="auto" w:before="36"/>
        <w:ind w:left="1152" w:right="0"/>
        <w:jc w:val="left"/>
      </w:pPr>
      <w:r>
        <w:rPr/>
        <w:pict>
          <v:group style="position:absolute;margin-left:261.959991pt;margin-top:20.435835pt;width:100.45pt;height:.1pt;mso-position-horizontal-relative:page;mso-position-vertical-relative:paragraph;z-index:2728" coordorigin="5239,409" coordsize="2009,2">
            <v:shape style="position:absolute;left:5239;top:409;width:2009;height:2" coordorigin="5239,409" coordsize="2009,0" path="m5239,409l7248,409e" filled="false" stroked="true" strokeweight="3.82pt" strokecolor="#4f5154">
              <v:path arrowok="t"/>
            </v:shape>
            <w10:wrap type="none"/>
          </v:group>
        </w:pict>
      </w:r>
      <w:r>
        <w:rPr/>
        <w:pict>
          <v:group style="position:absolute;margin-left:376.440002pt;margin-top:20.435835pt;width:82.1pt;height:.1pt;mso-position-horizontal-relative:page;mso-position-vertical-relative:paragraph;z-index:2752" coordorigin="7529,409" coordsize="1642,2">
            <v:shape style="position:absolute;left:7529;top:409;width:1642;height:2" coordorigin="7529,409" coordsize="1642,0" path="m7529,409l9170,409e" filled="false" stroked="true" strokeweight="3.82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  <w:w w:val="95"/>
        </w:rPr>
        <w:t>Total</w:t>
        <w:tab/>
      </w:r>
      <w:r>
        <w:rPr>
          <w:color w:val="4F5154"/>
          <w:w w:val="95"/>
        </w:rPr>
        <w:t>$</w:t>
        <w:tab/>
        <w:t>191</w:t>
        <w:tab/>
      </w:r>
      <w:r>
        <w:rPr>
          <w:color w:val="4F5154"/>
        </w:rPr>
        <w:t>$</w:t>
        <w:tab/>
        <w:t>115</w:t>
      </w:r>
      <w:r>
        <w:rPr/>
      </w:r>
    </w:p>
    <w:p>
      <w:pPr>
        <w:pStyle w:val="BodyText"/>
        <w:tabs>
          <w:tab w:pos="1644" w:val="left" w:leader="none"/>
        </w:tabs>
        <w:spacing w:line="230" w:lineRule="auto" w:before="437"/>
        <w:ind w:right="219"/>
        <w:jc w:val="left"/>
      </w:pPr>
      <w:r>
        <w:rPr>
          <w:rFonts w:ascii="Times New Roman" w:hAnsi="Times New Roman" w:cs="Times New Roman" w:eastAsia="Times New Roman"/>
          <w:b/>
          <w:bCs/>
          <w:i/>
          <w:color w:val="4F5154"/>
          <w:spacing w:val="-1"/>
        </w:rPr>
        <w:t>Equity</w:t>
      </w:r>
      <w:r>
        <w:rPr>
          <w:rFonts w:ascii="Times New Roman" w:hAnsi="Times New Roman" w:cs="Times New Roman" w:eastAsia="Times New Roman"/>
          <w:b/>
          <w:bCs/>
          <w:i/>
          <w:color w:val="4F5154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4F5154"/>
        </w:rPr>
        <w:t>Hedges.</w:t>
        <w:tab/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hedge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7"/>
        </w:rPr>
        <w:t> </w:t>
      </w:r>
      <w:r>
        <w:rPr>
          <w:color w:val="4F5154"/>
        </w:rPr>
        <w:t>(“net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hedges”)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using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106"/>
          <w:w w:val="99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offset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translation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exposures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subsidiaries.</w:t>
      </w:r>
      <w:r>
        <w:rPr>
          <w:color w:val="4F5154"/>
          <w:spacing w:val="-8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7"/>
        </w:rPr>
        <w:t> </w:t>
      </w:r>
      <w:r>
        <w:rPr>
          <w:color w:val="4F5154"/>
        </w:rPr>
        <w:t>Standards</w:t>
      </w:r>
      <w:r>
        <w:rPr>
          <w:color w:val="4F5154"/>
          <w:spacing w:val="-8"/>
        </w:rPr>
        <w:t> </w:t>
      </w:r>
      <w:r>
        <w:rPr>
          <w:color w:val="4F5154"/>
        </w:rPr>
        <w:t>(“SFAS”)</w:t>
      </w:r>
      <w:r>
        <w:rPr>
          <w:color w:val="4F5154"/>
          <w:spacing w:val="-7"/>
        </w:rPr>
        <w:t> </w:t>
      </w:r>
      <w:r>
        <w:rPr>
          <w:color w:val="4F5154"/>
        </w:rPr>
        <w:t>133,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Derivative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Instruments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Hedging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Activities,”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amended,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measure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ineffectiveness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using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spot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method</w:t>
      </w:r>
      <w:r>
        <w:rPr>
          <w:color w:val="4F5154"/>
          <w:spacing w:val="-5"/>
        </w:rPr>
        <w:t> </w:t>
      </w:r>
      <w:r>
        <w:rPr>
          <w:color w:val="4F5154"/>
        </w:rPr>
        <w:t>reflects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risk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strategies,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economics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8"/>
        </w:rPr>
        <w:t> </w:t>
      </w:r>
      <w:r>
        <w:rPr>
          <w:color w:val="4F5154"/>
        </w:rPr>
        <w:t>strategies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better</w:t>
      </w:r>
      <w:r>
        <w:rPr>
          <w:color w:val="4F5154"/>
          <w:spacing w:val="-7"/>
        </w:rPr>
        <w:t> </w:t>
      </w:r>
      <w:r>
        <w:rPr>
          <w:color w:val="4F5154"/>
        </w:rPr>
        <w:t>manages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8"/>
        </w:rPr>
        <w:t> </w:t>
      </w:r>
      <w:r>
        <w:rPr>
          <w:color w:val="4F5154"/>
        </w:rPr>
        <w:t>differentials</w:t>
      </w:r>
      <w:r>
        <w:rPr>
          <w:color w:val="4F5154"/>
          <w:spacing w:val="-7"/>
        </w:rPr>
        <w:t> </w:t>
      </w:r>
      <w:r>
        <w:rPr>
          <w:color w:val="4F5154"/>
        </w:rPr>
        <w:t>between</w:t>
      </w:r>
      <w:r>
        <w:rPr>
          <w:color w:val="4F5154"/>
          <w:spacing w:val="101"/>
          <w:w w:val="99"/>
        </w:rPr>
        <w:t> </w:t>
      </w:r>
      <w:r>
        <w:rPr>
          <w:color w:val="4F5154"/>
        </w:rPr>
        <w:t>different</w:t>
      </w:r>
      <w:r>
        <w:rPr>
          <w:color w:val="4F5154"/>
          <w:spacing w:val="-5"/>
        </w:rPr>
        <w:t> </w:t>
      </w:r>
      <w:r>
        <w:rPr>
          <w:color w:val="4F5154"/>
        </w:rPr>
        <w:t>countries.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method,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3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attributable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spot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(“the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</w:rPr>
        <w:t>portion”)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translation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investments.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</w:rPr>
        <w:t>(losses)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stockholders’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7"/>
        </w:rPr>
        <w:t> </w:t>
      </w:r>
      <w:r>
        <w:rPr>
          <w:color w:val="4F5154"/>
        </w:rPr>
        <w:t>$6.9</w:t>
      </w:r>
      <w:r>
        <w:rPr>
          <w:color w:val="4F5154"/>
          <w:spacing w:val="-6"/>
        </w:rPr>
        <w:t> </w:t>
      </w:r>
      <w:r>
        <w:rPr>
          <w:color w:val="4F5154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$5.7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($2.0)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(“the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ineffective</w:t>
      </w:r>
      <w:r>
        <w:rPr>
          <w:color w:val="4F5154"/>
          <w:spacing w:val="-4"/>
        </w:rPr>
        <w:t> </w:t>
      </w:r>
      <w:r>
        <w:rPr>
          <w:color w:val="4F5154"/>
        </w:rPr>
        <w:t>portion”)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recognized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income,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gain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w w:val="99"/>
        </w:rPr>
        <w:t> </w:t>
      </w:r>
      <w:r>
        <w:rPr>
          <w:color w:val="4F5154"/>
          <w:spacing w:val="35"/>
          <w:w w:val="99"/>
        </w:rPr>
        <w:t> 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reported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income,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$6.4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/>
      </w:r>
    </w:p>
    <w:p>
      <w:pPr>
        <w:pStyle w:val="BodyText"/>
        <w:spacing w:line="240" w:lineRule="auto" w:before="278"/>
        <w:ind w:left="2047" w:right="2068"/>
        <w:jc w:val="center"/>
      </w:pPr>
      <w:r>
        <w:rPr>
          <w:color w:val="4F5154"/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07"/>
        <w:jc w:val="left"/>
      </w:pP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>
          <w:color w:val="4F5154"/>
          <w:spacing w:val="-6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adoption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4"/>
        </w:rPr>
        <w:t> </w:t>
      </w:r>
      <w:r>
        <w:rPr>
          <w:color w:val="4F5154"/>
        </w:rPr>
        <w:t>133,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amended,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recorded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</w:rPr>
        <w:t>(losses)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hedges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component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accumulated</w:t>
      </w:r>
      <w:r>
        <w:rPr>
          <w:color w:val="4F5154"/>
          <w:spacing w:val="-9"/>
        </w:rPr>
        <w:t> </w:t>
      </w:r>
      <w:r>
        <w:rPr>
          <w:color w:val="4F5154"/>
        </w:rPr>
        <w:t>other</w:t>
      </w:r>
      <w:r>
        <w:rPr>
          <w:color w:val="4F5154"/>
          <w:spacing w:val="-9"/>
        </w:rPr>
        <w:t> </w:t>
      </w:r>
      <w:r>
        <w:rPr>
          <w:color w:val="4F5154"/>
        </w:rPr>
        <w:t>comprehensive</w:t>
      </w:r>
      <w:r>
        <w:rPr>
          <w:color w:val="4F5154"/>
          <w:spacing w:val="-7"/>
        </w:rPr>
        <w:t> </w:t>
      </w:r>
      <w:r>
        <w:rPr>
          <w:color w:val="4F5154"/>
        </w:rPr>
        <w:t>income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(loss)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stockholders’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equity.</w:t>
      </w:r>
      <w:r>
        <w:rPr/>
      </w:r>
    </w:p>
    <w:p>
      <w:pPr>
        <w:pStyle w:val="BodyText"/>
        <w:spacing w:line="231" w:lineRule="auto" w:before="165"/>
        <w:ind w:right="30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Japanese</w:t>
      </w:r>
      <w:r>
        <w:rPr>
          <w:color w:val="4F5154"/>
          <w:spacing w:val="-4"/>
        </w:rPr>
        <w:t> </w:t>
      </w:r>
      <w:r>
        <w:rPr>
          <w:color w:val="4F5154"/>
        </w:rPr>
        <w:t>Yen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minimizes</w:t>
      </w:r>
      <w:r>
        <w:rPr>
          <w:color w:val="4F5154"/>
          <w:spacing w:val="-2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arising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Yen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4"/>
        </w:rPr>
        <w:t> </w:t>
      </w:r>
      <w:r>
        <w:rPr>
          <w:color w:val="4F5154"/>
        </w:rPr>
        <w:t>raised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initial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public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secondary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Japan.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Euro</w:t>
      </w:r>
      <w:r>
        <w:rPr>
          <w:color w:val="4F5154"/>
          <w:spacing w:val="-4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</w:rPr>
        <w:t>hedge</w:t>
      </w:r>
      <w:r>
        <w:rPr>
          <w:color w:val="4F5154"/>
          <w:spacing w:val="-4"/>
        </w:rPr>
        <w:t> </w:t>
      </w:r>
      <w:r>
        <w:rPr>
          <w:color w:val="4F5154"/>
        </w:rPr>
        <w:t>minimizes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risk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held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Euros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Euro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functional</w:t>
      </w:r>
      <w:r>
        <w:rPr>
          <w:color w:val="4F5154"/>
          <w:spacing w:val="-5"/>
        </w:rPr>
        <w:t> </w:t>
      </w:r>
      <w:r>
        <w:rPr>
          <w:color w:val="4F5154"/>
        </w:rPr>
        <w:t>subsidiaries.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Dollars</w:t>
      </w:r>
      <w:r>
        <w:rPr>
          <w:color w:val="4F5154"/>
          <w:spacing w:val="-3"/>
        </w:rPr>
        <w:t> </w:t>
      </w:r>
      <w:r>
        <w:rPr>
          <w:color w:val="4F5154"/>
        </w:rPr>
        <w:t>into</w:t>
      </w:r>
      <w:r>
        <w:rPr>
          <w:color w:val="4F5154"/>
          <w:spacing w:val="-6"/>
        </w:rPr>
        <w:t> </w:t>
      </w:r>
      <w:r>
        <w:rPr>
          <w:color w:val="4F5154"/>
        </w:rPr>
        <w:t>Japanese</w:t>
      </w:r>
      <w:r>
        <w:rPr>
          <w:color w:val="4F5154"/>
          <w:spacing w:val="-5"/>
        </w:rPr>
        <w:t> </w:t>
      </w:r>
      <w:r>
        <w:rPr>
          <w:color w:val="4F5154"/>
        </w:rPr>
        <w:t>Yen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Euros.</w:t>
      </w:r>
      <w:r>
        <w:rPr/>
      </w:r>
    </w:p>
    <w:p>
      <w:pPr>
        <w:pStyle w:val="Heading1"/>
        <w:spacing w:line="240" w:lineRule="auto" w:before="162"/>
        <w:ind w:right="398"/>
        <w:jc w:val="left"/>
        <w:rPr>
          <w:b w:val="0"/>
          <w:bCs w:val="0"/>
        </w:rPr>
      </w:pPr>
      <w:r>
        <w:rPr>
          <w:color w:val="4F5154"/>
          <w:spacing w:val="-1"/>
        </w:rPr>
        <w:t>Table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Equity</w:t>
      </w:r>
      <w:r>
        <w:rPr>
          <w:color w:val="4F5154"/>
          <w:spacing w:val="-7"/>
        </w:rPr>
        <w:t> </w:t>
      </w:r>
      <w:r>
        <w:rPr>
          <w:color w:val="4F5154"/>
        </w:rPr>
        <w:t>Hedges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7788" w:val="left" w:leader="none"/>
        </w:tabs>
        <w:spacing w:before="0"/>
        <w:ind w:left="100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  <w:t>Notional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33" w:lineRule="auto" w:before="0"/>
        <w:ind w:left="469" w:right="1208" w:hanging="4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-10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30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Exchange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233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8907" w:space="40"/>
            <w:col w:w="287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736" w:val="left" w:leader="none"/>
          <w:tab w:pos="9205" w:val="left" w:leader="none"/>
        </w:tabs>
        <w:spacing w:line="40" w:lineRule="atLeast"/>
        <w:ind w:left="98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26.3pt;height:2.4pt;mso-position-horizontal-relative:char;mso-position-vertical-relative:line" coordorigin="0,0" coordsize="6526,48">
            <v:group style="position:absolute;left:24;top:24;width:6478;height:2" coordorigin="24,24" coordsize="6478,2">
              <v:shape style="position:absolute;left:24;top:24;width:6478;height:2" coordorigin="24,24" coordsize="6478,0" path="m24,24l650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61.9pt;height:2.4pt;mso-position-horizontal-relative:char;mso-position-vertical-relative:line" coordorigin="0,0" coordsize="1238,48">
            <v:group style="position:absolute;left:24;top:24;width:1191;height:2" coordorigin="24,24" coordsize="1191,2">
              <v:shape style="position:absolute;left:24;top:24;width:1191;height:2" coordorigin="24,24" coordsize="1191,0" path="m24,24l121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81.5pt;height:2.4pt;mso-position-horizontal-relative:char;mso-position-vertical-relative:line" coordorigin="0,0" coordsize="1630,48">
            <v:group style="position:absolute;left:24;top:24;width:1582;height:2" coordorigin="24,24" coordsize="1582,2">
              <v:shape style="position:absolute;left:24;top:24;width:1582;height:2" coordorigin="24,24" coordsize="1582,0" path="m24,24l1605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Heading1"/>
        <w:spacing w:line="224" w:lineRule="exact" w:before="79"/>
        <w:ind w:left="1003" w:right="398"/>
        <w:jc w:val="left"/>
        <w:rPr>
          <w:b w:val="0"/>
          <w:bCs w:val="0"/>
        </w:rPr>
      </w:pPr>
      <w:r>
        <w:rPr>
          <w:color w:val="4F5154"/>
        </w:rPr>
        <w:t>Functional</w:t>
      </w:r>
      <w:r>
        <w:rPr>
          <w:color w:val="4F5154"/>
          <w:spacing w:val="-19"/>
        </w:rPr>
        <w:t> </w:t>
      </w:r>
      <w:r>
        <w:rPr>
          <w:color w:val="4F5154"/>
        </w:rPr>
        <w:t>Currency:</w:t>
      </w:r>
      <w:r>
        <w:rPr>
          <w:b w:val="0"/>
        </w:rPr>
      </w:r>
    </w:p>
    <w:p>
      <w:pPr>
        <w:pStyle w:val="BodyText"/>
        <w:tabs>
          <w:tab w:pos="7759" w:val="left" w:leader="none"/>
          <w:tab w:pos="8635" w:val="left" w:leader="none"/>
          <w:tab w:pos="10794" w:val="right" w:leader="none"/>
        </w:tabs>
        <w:spacing w:line="220" w:lineRule="exact"/>
        <w:ind w:left="1003" w:right="0"/>
        <w:jc w:val="left"/>
      </w:pPr>
      <w:r>
        <w:rPr>
          <w:color w:val="4F5154"/>
        </w:rPr>
        <w:t>Japanese</w:t>
      </w:r>
      <w:r>
        <w:rPr>
          <w:color w:val="4F5154"/>
          <w:spacing w:val="-11"/>
        </w:rPr>
        <w:t> </w:t>
      </w:r>
      <w:r>
        <w:rPr>
          <w:color w:val="4F5154"/>
        </w:rPr>
        <w:t>Yen</w:t>
        <w:tab/>
      </w:r>
      <w:r>
        <w:rPr>
          <w:color w:val="4F5154"/>
          <w:w w:val="95"/>
        </w:rPr>
        <w:t>$</w:t>
        <w:tab/>
      </w:r>
      <w:r>
        <w:rPr>
          <w:color w:val="4F5154"/>
        </w:rPr>
        <w:t>587</w:t>
        <w:tab/>
        <w:t>123.75</w:t>
      </w:r>
      <w:r>
        <w:rPr/>
      </w:r>
    </w:p>
    <w:p>
      <w:pPr>
        <w:pStyle w:val="BodyText"/>
        <w:tabs>
          <w:tab w:pos="8635" w:val="left" w:leader="none"/>
          <w:tab w:pos="10794" w:val="right" w:leader="none"/>
        </w:tabs>
        <w:spacing w:line="225" w:lineRule="exact"/>
        <w:ind w:left="1003" w:right="0"/>
        <w:jc w:val="left"/>
      </w:pPr>
      <w:r>
        <w:rPr/>
        <w:pict>
          <v:group style="position:absolute;margin-left:399pt;margin-top:17.686220pt;width:59.55pt;height:.1pt;mso-position-horizontal-relative:page;mso-position-vertical-relative:paragraph;z-index:2872" coordorigin="7980,354" coordsize="1191,2">
            <v:shape style="position:absolute;left:7980;top:354;width:1191;height:2" coordorigin="7980,354" coordsize="1191,0" path="m7980,354l9170,354e" filled="false" stroked="true" strokeweight="2.38pt" strokecolor="#4f5154">
              <v:path arrowok="t"/>
            </v:shape>
            <w10:wrap type="none"/>
          </v:group>
        </w:pict>
      </w:r>
      <w:r>
        <w:rPr>
          <w:color w:val="4F5154"/>
          <w:w w:val="95"/>
        </w:rPr>
        <w:t>Euro</w:t>
        <w:tab/>
      </w:r>
      <w:r>
        <w:rPr>
          <w:color w:val="4F5154"/>
        </w:rPr>
        <w:t>300</w:t>
        <w:tab/>
        <w:t>0.93</w:t>
      </w:r>
      <w:r>
        <w:rPr/>
      </w:r>
    </w:p>
    <w:p>
      <w:pPr>
        <w:pStyle w:val="BodyText"/>
        <w:tabs>
          <w:tab w:pos="7759" w:val="left" w:leader="none"/>
          <w:tab w:pos="8934" w:val="right" w:leader="none"/>
        </w:tabs>
        <w:spacing w:line="240" w:lineRule="auto" w:before="231"/>
        <w:ind w:left="1263" w:right="0"/>
        <w:jc w:val="left"/>
      </w:pPr>
      <w:r>
        <w:rPr>
          <w:color w:val="4F5154"/>
          <w:spacing w:val="-1"/>
          <w:w w:val="95"/>
        </w:rPr>
        <w:t>Total</w:t>
        <w:tab/>
      </w:r>
      <w:r>
        <w:rPr>
          <w:color w:val="4F5154"/>
        </w:rPr>
        <w:t>$</w:t>
        <w:tab/>
        <w:t>887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7720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63.5pt;height:3.95pt;mso-position-horizontal-relative:char;mso-position-vertical-relative:line" coordorigin="0,0" coordsize="1270,79">
            <v:group style="position:absolute;left:39;top:39;width:1191;height:2" coordorigin="39,39" coordsize="1191,2">
              <v:shape style="position:absolute;left:39;top:39;width:1191;height:2" coordorigin="39,39" coordsize="1191,0" path="m39,39l1230,39e" filled="false" stroked="true" strokeweight="3.94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Item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8.  </w:t>
      </w:r>
      <w:r>
        <w:rPr>
          <w:rFonts w:ascii="Times New Roman"/>
          <w:b/>
          <w:color w:val="4F5154"/>
          <w:spacing w:val="30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Financial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Statements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Supplementary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Data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response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4"/>
        </w:rPr>
        <w:t> </w:t>
      </w:r>
      <w:r>
        <w:rPr>
          <w:color w:val="4F5154"/>
        </w:rPr>
        <w:t>item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submitted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</w:rPr>
        <w:t>separate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3"/>
        </w:rPr>
        <w:t> </w:t>
      </w:r>
      <w:r>
        <w:rPr>
          <w:color w:val="4F5154"/>
        </w:rPr>
        <w:t>10-K.</w:t>
      </w:r>
      <w:r>
        <w:rPr>
          <w:color w:val="4F5154"/>
          <w:spacing w:val="-5"/>
        </w:rPr>
        <w:t> </w:t>
      </w:r>
      <w:r>
        <w:rPr>
          <w:color w:val="4F5154"/>
        </w:rPr>
        <w:t>See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Item</w:t>
      </w:r>
      <w:r>
        <w:rPr>
          <w:color w:val="4F5154"/>
          <w:spacing w:val="-3"/>
        </w:rPr>
        <w:t> </w:t>
      </w:r>
      <w:r>
        <w:rPr>
          <w:color w:val="4F5154"/>
        </w:rPr>
        <w:t>14.</w:t>
      </w:r>
      <w:r>
        <w:rPr/>
      </w:r>
    </w:p>
    <w:p>
      <w:pPr>
        <w:pStyle w:val="Heading1"/>
        <w:spacing w:line="240" w:lineRule="auto" w:before="161"/>
        <w:ind w:right="398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6"/>
        </w:rPr>
        <w:t> </w:t>
      </w:r>
      <w:r>
        <w:rPr>
          <w:color w:val="4F5154"/>
        </w:rPr>
        <w:t>9.  </w:t>
      </w:r>
      <w:r>
        <w:rPr>
          <w:color w:val="4F5154"/>
          <w:spacing w:val="29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Disagreements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Accountants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</w:rPr>
        <w:t>None.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tabs>
          <w:tab w:pos="1059" w:val="left" w:leader="none"/>
        </w:tabs>
        <w:spacing w:line="240" w:lineRule="auto"/>
        <w:ind w:left="159" w:right="0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7"/>
        </w:rPr>
        <w:t> </w:t>
      </w:r>
      <w:r>
        <w:rPr>
          <w:color w:val="4F5154"/>
        </w:rPr>
        <w:t>10.</w:t>
        <w:tab/>
      </w:r>
      <w:r>
        <w:rPr>
          <w:color w:val="4F5154"/>
          <w:spacing w:val="-1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Officers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Registrant</w:t>
      </w:r>
      <w:r>
        <w:rPr>
          <w:b w:val="0"/>
        </w:rPr>
      </w:r>
    </w:p>
    <w:p>
      <w:pPr>
        <w:spacing w:before="73"/>
        <w:ind w:left="1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color w:val="4F5154"/>
          <w:sz w:val="20"/>
        </w:rPr>
        <w:t>PART</w:t>
      </w:r>
      <w:r>
        <w:rPr>
          <w:rFonts w:ascii="Times New Roman"/>
          <w:b/>
          <w:color w:val="4F5154"/>
          <w:spacing w:val="-9"/>
          <w:sz w:val="20"/>
        </w:rPr>
        <w:t> </w:t>
      </w:r>
      <w:r>
        <w:rPr>
          <w:rFonts w:ascii="Times New Roman"/>
          <w:b/>
          <w:color w:val="4F5154"/>
          <w:sz w:val="20"/>
        </w:rPr>
        <w:t>III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00" w:right="200"/>
          <w:cols w:num="2" w:equalWidth="0">
            <w:col w:w="5336" w:space="40"/>
            <w:col w:w="6464"/>
          </w:cols>
        </w:sectPr>
      </w:pPr>
    </w:p>
    <w:p>
      <w:pPr>
        <w:pStyle w:val="BodyText"/>
        <w:spacing w:line="230" w:lineRule="auto" w:before="163"/>
        <w:ind w:left="159" w:right="38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Item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compliance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16(a)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54"/>
          <w:w w:val="99"/>
        </w:rPr>
        <w:t> </w:t>
      </w:r>
      <w:r>
        <w:rPr>
          <w:color w:val="4F5154"/>
        </w:rPr>
        <w:t>incorporated</w:t>
      </w:r>
      <w:r>
        <w:rPr>
          <w:color w:val="4F5154"/>
          <w:spacing w:val="-8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reference</w:t>
      </w:r>
      <w:r>
        <w:rPr>
          <w:color w:val="4F5154"/>
          <w:spacing w:val="-8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</w:rPr>
        <w:t>provided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headings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“Election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Directors”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“Section</w:t>
      </w:r>
      <w:r>
        <w:rPr>
          <w:color w:val="4F5154"/>
          <w:spacing w:val="-7"/>
        </w:rPr>
        <w:t> </w:t>
      </w:r>
      <w:r>
        <w:rPr>
          <w:color w:val="4F5154"/>
        </w:rPr>
        <w:t>16(a)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Beneficial</w:t>
      </w:r>
      <w:r>
        <w:rPr>
          <w:color w:val="4F5154"/>
          <w:spacing w:val="-7"/>
        </w:rPr>
        <w:t> </w:t>
      </w:r>
      <w:r>
        <w:rPr>
          <w:color w:val="4F5154"/>
        </w:rPr>
        <w:t>Ownership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Reporting</w:t>
      </w:r>
      <w:r>
        <w:rPr>
          <w:color w:val="4F5154"/>
          <w:spacing w:val="-5"/>
        </w:rPr>
        <w:t> </w:t>
      </w:r>
      <w:r>
        <w:rPr>
          <w:color w:val="4F5154"/>
        </w:rPr>
        <w:t>Compliance,”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respectively,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contained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Proxy</w:t>
      </w:r>
      <w:r>
        <w:rPr>
          <w:color w:val="4F5154"/>
          <w:spacing w:val="-7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Commission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128"/>
          <w:w w:val="99"/>
        </w:rPr>
        <w:t> </w:t>
      </w:r>
      <w:r>
        <w:rPr>
          <w:color w:val="4F5154"/>
          <w:spacing w:val="-1"/>
        </w:rPr>
        <w:t>connection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solicitation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proxies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Annual</w:t>
      </w:r>
      <w:r>
        <w:rPr>
          <w:color w:val="4F5154"/>
          <w:spacing w:val="-5"/>
        </w:rPr>
        <w:t> </w:t>
      </w:r>
      <w:r>
        <w:rPr>
          <w:color w:val="4F5154"/>
        </w:rPr>
        <w:t>Meeting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held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14,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Item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executive</w:t>
      </w:r>
      <w:r>
        <w:rPr>
          <w:color w:val="4F5154"/>
          <w:spacing w:val="-4"/>
        </w:rPr>
        <w:t> </w:t>
      </w:r>
      <w:r>
        <w:rPr>
          <w:color w:val="4F5154"/>
        </w:rPr>
        <w:t>officers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contained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Item</w:t>
      </w:r>
      <w:r>
        <w:rPr>
          <w:color w:val="4F5154"/>
          <w:spacing w:val="-3"/>
        </w:rPr>
        <w:t> </w:t>
      </w:r>
      <w:r>
        <w:rPr>
          <w:color w:val="4F5154"/>
        </w:rPr>
        <w:t>1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I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2"/>
        </w:rPr>
        <w:t> </w:t>
      </w:r>
      <w:r>
        <w:rPr>
          <w:color w:val="4F5154"/>
        </w:rPr>
        <w:t>Annual</w:t>
      </w:r>
      <w:r>
        <w:rPr>
          <w:color w:val="4F5154"/>
          <w:spacing w:val="-5"/>
        </w:rPr>
        <w:t> </w:t>
      </w:r>
      <w:r>
        <w:rPr>
          <w:color w:val="4F5154"/>
        </w:rPr>
        <w:t>Report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heading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“Executive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Officers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Registrant.”</w:t>
      </w:r>
      <w:r>
        <w:rPr/>
      </w:r>
    </w:p>
    <w:p>
      <w:pPr>
        <w:pStyle w:val="Heading1"/>
        <w:tabs>
          <w:tab w:pos="1059" w:val="left" w:leader="none"/>
        </w:tabs>
        <w:spacing w:line="240" w:lineRule="auto" w:before="163"/>
        <w:ind w:left="159" w:right="0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7"/>
        </w:rPr>
        <w:t> </w:t>
      </w:r>
      <w:r>
        <w:rPr>
          <w:color w:val="4F5154"/>
        </w:rPr>
        <w:t>11.</w:t>
        <w:tab/>
        <w:t>Executive</w:t>
      </w:r>
      <w:r>
        <w:rPr>
          <w:color w:val="4F5154"/>
          <w:spacing w:val="-21"/>
        </w:rPr>
        <w:t> </w:t>
      </w:r>
      <w:r>
        <w:rPr>
          <w:color w:val="4F5154"/>
        </w:rPr>
        <w:t>Compensation</w:t>
      </w:r>
      <w:r>
        <w:rPr>
          <w:b w:val="0"/>
        </w:rPr>
      </w:r>
    </w:p>
    <w:p>
      <w:pPr>
        <w:pStyle w:val="BodyText"/>
        <w:spacing w:line="231" w:lineRule="auto" w:before="163"/>
        <w:ind w:left="159" w:right="266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Item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incorporated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heading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“Executive</w:t>
      </w:r>
      <w:r>
        <w:rPr>
          <w:color w:val="4F5154"/>
          <w:spacing w:val="-6"/>
        </w:rPr>
        <w:t> </w:t>
      </w:r>
      <w:r>
        <w:rPr>
          <w:color w:val="4F5154"/>
        </w:rPr>
        <w:t>Compensation”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Proxy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Statement.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Item</w:t>
      </w:r>
      <w:r>
        <w:rPr>
          <w:color w:val="4F5154"/>
          <w:spacing w:val="-5"/>
        </w:rPr>
        <w:t> </w:t>
      </w:r>
      <w:r>
        <w:rPr>
          <w:color w:val="4F5154"/>
        </w:rPr>
        <w:t>402</w:t>
      </w:r>
      <w:r>
        <w:rPr>
          <w:color w:val="4F5154"/>
          <w:spacing w:val="-4"/>
        </w:rPr>
        <w:t> </w:t>
      </w:r>
      <w:r>
        <w:rPr>
          <w:color w:val="4F5154"/>
        </w:rPr>
        <w:t>(k)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(l)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Regulation</w:t>
      </w:r>
      <w:r>
        <w:rPr>
          <w:color w:val="4F5154"/>
          <w:spacing w:val="-3"/>
        </w:rPr>
        <w:t> </w:t>
      </w:r>
      <w:r>
        <w:rPr>
          <w:color w:val="4F5154"/>
        </w:rPr>
        <w:t>S-K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Proxy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105"/>
          <w:w w:val="99"/>
        </w:rPr>
        <w:t> </w:t>
      </w:r>
      <w:r>
        <w:rPr>
          <w:color w:val="4F5154"/>
        </w:rPr>
        <w:t>incorporated</w:t>
      </w:r>
      <w:r>
        <w:rPr>
          <w:color w:val="4F5154"/>
          <w:spacing w:val="-10"/>
        </w:rPr>
        <w:t> </w:t>
      </w:r>
      <w:r>
        <w:rPr>
          <w:color w:val="4F5154"/>
        </w:rPr>
        <w:t>herein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8"/>
        </w:rPr>
        <w:t> </w:t>
      </w:r>
      <w:r>
        <w:rPr>
          <w:color w:val="4F5154"/>
        </w:rPr>
        <w:t>reference.</w:t>
      </w:r>
      <w:r>
        <w:rPr/>
      </w:r>
    </w:p>
    <w:p>
      <w:pPr>
        <w:pStyle w:val="Heading1"/>
        <w:tabs>
          <w:tab w:pos="1059" w:val="left" w:leader="none"/>
        </w:tabs>
        <w:spacing w:line="240" w:lineRule="auto" w:before="162"/>
        <w:ind w:left="159" w:right="0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7"/>
        </w:rPr>
        <w:t> </w:t>
      </w:r>
      <w:r>
        <w:rPr>
          <w:color w:val="4F5154"/>
        </w:rPr>
        <w:t>12.</w:t>
        <w:tab/>
      </w:r>
      <w:r>
        <w:rPr>
          <w:color w:val="4F5154"/>
          <w:spacing w:val="-1"/>
        </w:rPr>
        <w:t>Security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Ownership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Certain</w:t>
      </w:r>
      <w:r>
        <w:rPr>
          <w:color w:val="4F5154"/>
          <w:spacing w:val="-8"/>
        </w:rPr>
        <w:t> </w:t>
      </w:r>
      <w:r>
        <w:rPr>
          <w:color w:val="4F5154"/>
        </w:rPr>
        <w:t>Beneficial</w:t>
      </w:r>
      <w:r>
        <w:rPr>
          <w:color w:val="4F5154"/>
          <w:spacing w:val="-8"/>
        </w:rPr>
        <w:t> </w:t>
      </w:r>
      <w:r>
        <w:rPr>
          <w:color w:val="4F5154"/>
        </w:rPr>
        <w:t>Owners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Management</w:t>
      </w:r>
      <w:r>
        <w:rPr>
          <w:b w:val="0"/>
        </w:rPr>
      </w:r>
    </w:p>
    <w:p>
      <w:pPr>
        <w:spacing w:before="159"/>
        <w:ind w:left="3776" w:right="377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Equity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Compensation</w:t>
      </w:r>
      <w:r>
        <w:rPr>
          <w:rFonts w:ascii="Times New Roman"/>
          <w:b/>
          <w:color w:val="4F5154"/>
          <w:spacing w:val="-11"/>
          <w:sz w:val="20"/>
        </w:rPr>
        <w:t> </w:t>
      </w:r>
      <w:r>
        <w:rPr>
          <w:rFonts w:ascii="Times New Roman"/>
          <w:b/>
          <w:color w:val="4F5154"/>
          <w:sz w:val="20"/>
        </w:rPr>
        <w:t>Plan</w:t>
      </w:r>
      <w:r>
        <w:rPr>
          <w:rFonts w:ascii="Times New Roman"/>
          <w:b/>
          <w:color w:val="4F5154"/>
          <w:spacing w:val="-11"/>
          <w:sz w:val="20"/>
        </w:rPr>
        <w:t> </w:t>
      </w:r>
      <w:r>
        <w:rPr>
          <w:rFonts w:ascii="Times New Roman"/>
          <w:b/>
          <w:color w:val="4F5154"/>
          <w:sz w:val="20"/>
        </w:rPr>
        <w:t>Information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146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740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15.5pt;height:2.4pt;mso-position-horizontal-relative:char;mso-position-vertical-relative:line" coordorigin="0,0" coordsize="4310,48">
            <v:group style="position:absolute;left:24;top:24;width:4263;height:2" coordorigin="24,24" coordsize="4263,2">
              <v:shape style="position:absolute;left:24;top:24;width:4263;height:2" coordorigin="24,24" coordsize="4263,0" path="m24,24l428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32" w:lineRule="auto" w:before="103"/>
        <w:ind w:left="747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Number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of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shares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to</w:t>
      </w:r>
      <w:r>
        <w:rPr>
          <w:rFonts w:ascii="Times New Roman"/>
          <w:b/>
          <w:color w:val="4F5154"/>
          <w:spacing w:val="29"/>
          <w:w w:val="99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be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issued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upon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exercise</w:t>
      </w:r>
      <w:r>
        <w:rPr>
          <w:rFonts w:ascii="Times New Roman"/>
          <w:b/>
          <w:color w:val="4F5154"/>
          <w:spacing w:val="-8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outstanding</w:t>
      </w:r>
      <w:r>
        <w:rPr>
          <w:rFonts w:ascii="Times New Roman"/>
          <w:b/>
          <w:color w:val="4F5154"/>
          <w:spacing w:val="-12"/>
          <w:sz w:val="15"/>
        </w:rPr>
        <w:t> </w:t>
      </w:r>
      <w:r>
        <w:rPr>
          <w:rFonts w:ascii="Times New Roman"/>
          <w:b/>
          <w:color w:val="4F5154"/>
          <w:sz w:val="15"/>
        </w:rPr>
        <w:t>options,</w:t>
      </w:r>
      <w:r>
        <w:rPr>
          <w:rFonts w:ascii="Times New Roman"/>
          <w:b/>
          <w:color w:val="4F5154"/>
          <w:spacing w:val="28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warrants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and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rights</w:t>
      </w:r>
      <w:r>
        <w:rPr>
          <w:rFonts w:ascii="Times New Roman"/>
          <w:sz w:val="15"/>
        </w:rPr>
      </w:r>
    </w:p>
    <w:p>
      <w:pPr>
        <w:spacing w:line="232" w:lineRule="auto" w:before="84"/>
        <w:ind w:left="353" w:right="0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Weighted-</w:t>
      </w:r>
      <w:r>
        <w:rPr>
          <w:rFonts w:ascii="Times New Roman"/>
          <w:b/>
          <w:color w:val="4F5154"/>
          <w:spacing w:val="27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exercise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price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of</w:t>
      </w:r>
      <w:r>
        <w:rPr>
          <w:rFonts w:ascii="Times New Roman"/>
          <w:b/>
          <w:color w:val="4F5154"/>
          <w:spacing w:val="22"/>
          <w:w w:val="99"/>
          <w:sz w:val="15"/>
        </w:rPr>
        <w:t> </w:t>
      </w:r>
      <w:r>
        <w:rPr>
          <w:rFonts w:ascii="Times New Roman"/>
          <w:b/>
          <w:color w:val="4F5154"/>
          <w:w w:val="95"/>
          <w:sz w:val="15"/>
        </w:rPr>
        <w:t>outstanding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options,</w:t>
      </w:r>
      <w:r>
        <w:rPr>
          <w:rFonts w:ascii="Times New Roman"/>
          <w:b/>
          <w:color w:val="4F5154"/>
          <w:spacing w:val="22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warrants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and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rights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32" w:lineRule="auto" w:before="96"/>
        <w:ind w:left="370" w:right="214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Number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of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shares</w:t>
      </w:r>
      <w:r>
        <w:rPr>
          <w:rFonts w:ascii="Times New Roman"/>
          <w:b/>
          <w:color w:val="4F5154"/>
          <w:spacing w:val="29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remaining</w:t>
      </w:r>
      <w:r>
        <w:rPr>
          <w:rFonts w:ascii="Times New Roman"/>
          <w:b/>
          <w:color w:val="4F5154"/>
          <w:spacing w:val="-12"/>
          <w:sz w:val="15"/>
        </w:rPr>
        <w:t> </w:t>
      </w:r>
      <w:r>
        <w:rPr>
          <w:rFonts w:ascii="Times New Roman"/>
          <w:b/>
          <w:color w:val="4F5154"/>
          <w:sz w:val="15"/>
        </w:rPr>
        <w:t>available</w:t>
      </w:r>
      <w:r>
        <w:rPr>
          <w:rFonts w:ascii="Times New Roman"/>
          <w:b/>
          <w:color w:val="4F5154"/>
          <w:spacing w:val="30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for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future</w:t>
      </w:r>
      <w:r>
        <w:rPr>
          <w:rFonts w:ascii="Times New Roman"/>
          <w:sz w:val="15"/>
        </w:rPr>
      </w:r>
    </w:p>
    <w:p>
      <w:pPr>
        <w:spacing w:line="232" w:lineRule="auto" w:before="1"/>
        <w:ind w:left="346" w:right="188" w:hanging="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issuance</w:t>
      </w:r>
      <w:r>
        <w:rPr>
          <w:rFonts w:ascii="Times New Roman"/>
          <w:b/>
          <w:color w:val="4F5154"/>
          <w:spacing w:val="-8"/>
          <w:sz w:val="15"/>
        </w:rPr>
        <w:t> </w:t>
      </w:r>
      <w:r>
        <w:rPr>
          <w:rFonts w:ascii="Times New Roman"/>
          <w:b/>
          <w:color w:val="4F5154"/>
          <w:sz w:val="15"/>
        </w:rPr>
        <w:t>under</w:t>
      </w:r>
      <w:r>
        <w:rPr>
          <w:rFonts w:ascii="Times New Roman"/>
          <w:b/>
          <w:color w:val="4F5154"/>
          <w:spacing w:val="27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equity</w:t>
      </w:r>
      <w:r>
        <w:rPr>
          <w:rFonts w:ascii="Times New Roman"/>
          <w:b/>
          <w:color w:val="4F5154"/>
          <w:spacing w:val="-12"/>
          <w:sz w:val="15"/>
        </w:rPr>
        <w:t> </w:t>
      </w:r>
      <w:r>
        <w:rPr>
          <w:rFonts w:ascii="Times New Roman"/>
          <w:b/>
          <w:color w:val="4F5154"/>
          <w:sz w:val="15"/>
        </w:rPr>
        <w:t>compensation</w:t>
      </w:r>
      <w:r>
        <w:rPr>
          <w:rFonts w:ascii="Times New Roman"/>
          <w:b/>
          <w:color w:val="4F5154"/>
          <w:spacing w:val="30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plans</w:t>
      </w:r>
      <w:r>
        <w:rPr>
          <w:rFonts w:ascii="Times New Roman"/>
          <w:sz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3" w:equalWidth="0">
            <w:col w:w="8781" w:space="40"/>
            <w:col w:w="1115" w:space="40"/>
            <w:col w:w="186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9150" w:val="left" w:leader="none"/>
          <w:tab w:pos="10266" w:val="left" w:leader="none"/>
        </w:tabs>
        <w:spacing w:line="40" w:lineRule="atLeast"/>
        <w:ind w:left="740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72.6pt;height:2.4pt;mso-position-horizontal-relative:char;mso-position-vertical-relative:line" coordorigin="0,0" coordsize="1452,48">
            <v:group style="position:absolute;left:24;top:24;width:1404;height:2" coordorigin="24,24" coordsize="1404,2">
              <v:shape style="position:absolute;left:24;top:24;width:1404;height:2" coordorigin="24,24" coordsize="1404,0" path="m24,24l142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1.3pt;height:2.4pt;mso-position-horizontal-relative:char;mso-position-vertical-relative:line" coordorigin="0,0" coordsize="826,48">
            <v:group style="position:absolute;left:24;top:24;width:778;height:2" coordorigin="24,24" coordsize="778,2">
              <v:shape style="position:absolute;left:24;top:24;width:778;height:2" coordorigin="24,24" coordsize="778,0" path="m24,24l80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72.6pt;height:2.4pt;mso-position-horizontal-relative:char;mso-position-vertical-relative:line" coordorigin="0,0" coordsize="1452,48">
            <v:group style="position:absolute;left:24;top:24;width:1404;height:2" coordorigin="24,24" coordsize="1404,2">
              <v:shape style="position:absolute;left:24;top:24;width:1404;height:2" coordorigin="24,24" coordsize="1404,0" path="m24,24l142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before="77"/>
        <w:ind w:left="0" w:right="167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(shares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7"/>
        <w:gridCol w:w="1429"/>
        <w:gridCol w:w="1429"/>
        <w:gridCol w:w="1444"/>
      </w:tblGrid>
      <w:tr>
        <w:trPr>
          <w:trHeight w:val="192" w:hRule="exact"/>
        </w:trPr>
        <w:tc>
          <w:tcPr>
            <w:tcW w:w="7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compensation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approved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by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stockholders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7" w:val="left" w:leader="none"/>
              </w:tabs>
              <w:spacing w:line="185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11.31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5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compensation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not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approved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by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stockholders*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4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tabs>
          <w:tab w:pos="8521" w:val="left" w:leader="none"/>
          <w:tab w:pos="11678" w:val="right" w:leader="none"/>
        </w:tabs>
        <w:spacing w:line="240" w:lineRule="auto" w:before="31"/>
        <w:ind w:left="159" w:right="0"/>
        <w:jc w:val="left"/>
      </w:pPr>
      <w:r>
        <w:rPr>
          <w:color w:val="4F5154"/>
          <w:spacing w:val="-1"/>
          <w:w w:val="95"/>
        </w:rPr>
        <w:t>Total</w:t>
        <w:tab/>
      </w:r>
      <w:r>
        <w:rPr>
          <w:color w:val="4F5154"/>
        </w:rPr>
        <w:t>452</w:t>
        <w:tab/>
        <w:t>988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251" w:val="left" w:leader="none"/>
        </w:tabs>
        <w:spacing w:line="70" w:lineRule="atLeast"/>
        <w:ind w:left="7392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74.150pt;height:3.95pt;mso-position-horizontal-relative:char;mso-position-vertical-relative:line" coordorigin="0,0" coordsize="1483,79">
            <v:group style="position:absolute;left:39;top:39;width:1404;height:2" coordorigin="39,39" coordsize="1404,2">
              <v:shape style="position:absolute;left:39;top:39;width:1404;height:2" coordorigin="39,39" coordsize="1404,0" path="m39,39l1443,39e" filled="false" stroked="true" strokeweight="3.94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74.150pt;height:3.95pt;mso-position-horizontal-relative:char;mso-position-vertical-relative:line" coordorigin="0,0" coordsize="1483,79">
            <v:group style="position:absolute;left:39;top:39;width:1404;height:2" coordorigin="39,39" coordsize="1404,2">
              <v:shape style="position:absolute;left:39;top:39;width:1404;height:2" coordorigin="39,39" coordsize="1404,0" path="m39,39l1443,39e" filled="false" stroked="true" strokeweight="3.94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621" w:val="left" w:leader="none"/>
        </w:tabs>
        <w:spacing w:line="220" w:lineRule="exact" w:before="0" w:after="0"/>
        <w:ind w:left="620" w:right="256" w:hanging="460"/>
        <w:jc w:val="left"/>
      </w:pPr>
      <w:r>
        <w:rPr>
          <w:color w:val="4F5154"/>
          <w:spacing w:val="-1"/>
        </w:rPr>
        <w:t>Includes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110,490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weighted</w:t>
      </w:r>
      <w:r>
        <w:rPr>
          <w:color w:val="4F5154"/>
          <w:spacing w:val="-4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7"/>
        </w:rPr>
        <w:t> </w:t>
      </w:r>
      <w:r>
        <w:rPr>
          <w:color w:val="4F5154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$1.79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assumed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connection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acquisitions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1997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1998.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awards</w:t>
      </w:r>
      <w:r>
        <w:rPr>
          <w:color w:val="4F5154"/>
          <w:spacing w:val="-3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granted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originally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options.</w:t>
      </w:r>
      <w:r>
        <w:rPr/>
      </w:r>
    </w:p>
    <w:p>
      <w:pPr>
        <w:pStyle w:val="BodyText"/>
        <w:spacing w:line="224" w:lineRule="exact" w:before="165"/>
        <w:ind w:left="159" w:right="266"/>
        <w:jc w:val="left"/>
      </w:pP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Item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incorporated</w:t>
      </w:r>
      <w:r>
        <w:rPr>
          <w:color w:val="4F5154"/>
          <w:spacing w:val="-7"/>
        </w:rPr>
        <w:t> </w:t>
      </w:r>
      <w:r>
        <w:rPr>
          <w:color w:val="4F5154"/>
        </w:rPr>
        <w:t>herein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reference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heading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“Stock</w:t>
      </w:r>
      <w:r>
        <w:rPr>
          <w:color w:val="4F5154"/>
          <w:spacing w:val="-6"/>
        </w:rPr>
        <w:t> </w:t>
      </w:r>
      <w:r>
        <w:rPr>
          <w:color w:val="4F5154"/>
        </w:rPr>
        <w:t>Ownership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Beneficial</w:t>
      </w:r>
      <w:r>
        <w:rPr>
          <w:color w:val="4F5154"/>
          <w:spacing w:val="-6"/>
        </w:rPr>
        <w:t> </w:t>
      </w:r>
      <w:r>
        <w:rPr>
          <w:color w:val="4F5154"/>
        </w:rPr>
        <w:t>Owners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Management”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Proxy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Statement.</w:t>
      </w:r>
      <w:r>
        <w:rPr/>
      </w:r>
    </w:p>
    <w:p>
      <w:pPr>
        <w:pStyle w:val="Heading1"/>
        <w:tabs>
          <w:tab w:pos="1059" w:val="left" w:leader="none"/>
        </w:tabs>
        <w:spacing w:line="240" w:lineRule="auto" w:before="159"/>
        <w:ind w:left="159" w:right="0"/>
        <w:jc w:val="left"/>
        <w:rPr>
          <w:b w:val="0"/>
          <w:bCs w:val="0"/>
        </w:rPr>
      </w:pPr>
      <w:r>
        <w:rPr>
          <w:color w:val="4F5154"/>
        </w:rPr>
        <w:t>Item</w:t>
      </w:r>
      <w:r>
        <w:rPr>
          <w:color w:val="4F5154"/>
          <w:spacing w:val="-7"/>
        </w:rPr>
        <w:t> </w:t>
      </w:r>
      <w:r>
        <w:rPr>
          <w:color w:val="4F5154"/>
        </w:rPr>
        <w:t>13.</w:t>
        <w:tab/>
      </w:r>
      <w:r>
        <w:rPr>
          <w:color w:val="4F5154"/>
          <w:spacing w:val="-1"/>
        </w:rPr>
        <w:t>Certain</w:t>
      </w:r>
      <w:r>
        <w:rPr>
          <w:color w:val="4F5154"/>
          <w:spacing w:val="-10"/>
        </w:rPr>
        <w:t> </w:t>
      </w:r>
      <w:r>
        <w:rPr>
          <w:color w:val="4F5154"/>
        </w:rPr>
        <w:t>Relationships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10"/>
        </w:rPr>
        <w:t> </w:t>
      </w:r>
      <w:r>
        <w:rPr>
          <w:color w:val="4F5154"/>
        </w:rPr>
        <w:t>Related</w:t>
      </w:r>
      <w:r>
        <w:rPr>
          <w:color w:val="4F5154"/>
          <w:spacing w:val="-10"/>
        </w:rPr>
        <w:t> </w:t>
      </w:r>
      <w:r>
        <w:rPr>
          <w:color w:val="4F5154"/>
        </w:rPr>
        <w:t>Transactions</w:t>
      </w:r>
      <w:r>
        <w:rPr>
          <w:b w:val="0"/>
        </w:rPr>
      </w:r>
    </w:p>
    <w:p>
      <w:pPr>
        <w:pStyle w:val="BodyText"/>
        <w:spacing w:line="220" w:lineRule="exact" w:before="167"/>
        <w:ind w:left="159" w:right="28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Item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herein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reference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heading</w:t>
      </w:r>
      <w:r>
        <w:rPr>
          <w:color w:val="4F5154"/>
          <w:spacing w:val="-5"/>
        </w:rPr>
        <w:t> </w:t>
      </w:r>
      <w:r>
        <w:rPr>
          <w:color w:val="4F5154"/>
        </w:rPr>
        <w:t>“Transactions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Legal</w:t>
      </w:r>
      <w:r>
        <w:rPr>
          <w:color w:val="4F5154"/>
          <w:spacing w:val="-7"/>
        </w:rPr>
        <w:t> </w:t>
      </w:r>
      <w:r>
        <w:rPr>
          <w:color w:val="4F5154"/>
        </w:rPr>
        <w:t>Actions</w:t>
      </w:r>
      <w:r>
        <w:rPr>
          <w:color w:val="4F5154"/>
          <w:spacing w:val="-8"/>
        </w:rPr>
        <w:t> </w:t>
      </w:r>
      <w:r>
        <w:rPr>
          <w:color w:val="4F5154"/>
        </w:rPr>
        <w:t>Involving</w:t>
      </w:r>
      <w:r>
        <w:rPr>
          <w:color w:val="4F5154"/>
          <w:spacing w:val="-8"/>
        </w:rPr>
        <w:t> </w:t>
      </w:r>
      <w:r>
        <w:rPr>
          <w:color w:val="4F5154"/>
        </w:rPr>
        <w:t>Management”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Proxy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3776" w:right="3776"/>
        <w:jc w:val="center"/>
        <w:rPr>
          <w:b w:val="0"/>
          <w:bCs w:val="0"/>
        </w:rPr>
      </w:pPr>
      <w:r>
        <w:rPr>
          <w:color w:val="4F5154"/>
        </w:rPr>
        <w:t>PART</w:t>
      </w:r>
      <w:r>
        <w:rPr>
          <w:color w:val="4F5154"/>
          <w:spacing w:val="-9"/>
        </w:rPr>
        <w:t> </w:t>
      </w:r>
      <w:r>
        <w:rPr>
          <w:color w:val="4F5154"/>
        </w:rPr>
        <w:t>IV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8"/>
        <w:gridCol w:w="585"/>
      </w:tblGrid>
      <w:tr>
        <w:trPr>
          <w:trHeight w:val="1564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4" w:val="left" w:leader="none"/>
              </w:tabs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Item</w:t>
            </w:r>
            <w:r>
              <w:rPr>
                <w:rFonts w:ascii="Times New Roman"/>
                <w:b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14.</w:t>
              <w:tab/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Exhibits,</w:t>
            </w:r>
            <w:r>
              <w:rPr>
                <w:rFonts w:ascii="Times New Roman"/>
                <w:b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Financial</w:t>
            </w:r>
            <w:r>
              <w:rPr>
                <w:rFonts w:ascii="Times New Roman"/>
                <w:b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Statement</w:t>
            </w:r>
            <w:r>
              <w:rPr>
                <w:rFonts w:ascii="Times New Roman"/>
                <w:b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Schedules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and</w:t>
            </w:r>
            <w:r>
              <w:rPr>
                <w:rFonts w:ascii="Times New Roman"/>
                <w:b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Reports</w:t>
            </w:r>
            <w:r>
              <w:rPr>
                <w:rFonts w:ascii="Times New Roman"/>
                <w:b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on</w:t>
            </w:r>
            <w:r>
              <w:rPr>
                <w:rFonts w:ascii="Times New Roman"/>
                <w:b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Form</w:t>
            </w:r>
            <w:r>
              <w:rPr>
                <w:rFonts w:ascii="Times New Roman"/>
                <w:b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486" w:val="left" w:leader="none"/>
              </w:tabs>
              <w:spacing w:line="240" w:lineRule="auto" w:before="159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w w:val="95"/>
                <w:sz w:val="20"/>
              </w:rPr>
              <w:t>(a)</w:t>
              <w:tab/>
            </w:r>
            <w:r>
              <w:rPr>
                <w:rFonts w:ascii="Times New Roman"/>
                <w:b/>
                <w:color w:val="4F5154"/>
                <w:sz w:val="20"/>
              </w:rPr>
              <w:t>1.  </w:t>
            </w:r>
            <w:r>
              <w:rPr>
                <w:rFonts w:ascii="Times New Roman"/>
                <w:b/>
                <w:color w:val="4F5154"/>
                <w:spacing w:val="33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Financial</w:t>
            </w:r>
            <w:r>
              <w:rPr>
                <w:rFonts w:ascii="Times New Roman"/>
                <w:b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Statements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5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following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statements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are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filed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part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this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4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9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Report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Ernst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&amp;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Young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LLP,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Independent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Auditors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65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918" w:right="32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Copy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Independent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Public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Accountants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(Arthur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Andersen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LLP)</w:t>
            </w:r>
            <w:r>
              <w:rPr>
                <w:rFonts w:ascii="Times New Roman"/>
                <w:color w:val="4F5154"/>
                <w:spacing w:val="40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Consolidated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Financial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Statements: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3" w:lineRule="exact"/>
              <w:ind w:left="1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Balance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Sheets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2002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Statements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Operations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ended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2002,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2001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Statements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4F5154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4F5154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4F5154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color w:val="4F5154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years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ended</w:t>
            </w:r>
            <w:r>
              <w:rPr>
                <w:rFonts w:ascii="Times New Roman" w:hAnsi="Times New Roman" w:cs="Times New Roman" w:eastAsia="Times New Roman"/>
                <w:color w:val="4F5154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2002,</w:t>
            </w:r>
            <w:r>
              <w:rPr>
                <w:rFonts w:ascii="Times New Roman" w:hAnsi="Times New Roman" w:cs="Times New Roman" w:eastAsia="Times New Roman"/>
                <w:color w:val="4F5154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Statements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Flows</w:t>
            </w:r>
            <w:r>
              <w:rPr>
                <w:rFonts w:ascii="Times New Roman"/>
                <w:color w:val="4F5154"/>
                <w:spacing w:val="-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ended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2002,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2001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6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Notes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Consolidated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Financial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Statements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w w:val="95"/>
                <w:sz w:val="20"/>
              </w:rPr>
              <w:t>(a)</w:t>
              <w:tab/>
            </w:r>
            <w:r>
              <w:rPr>
                <w:rFonts w:ascii="Times New Roman"/>
                <w:b/>
                <w:color w:val="4F5154"/>
                <w:sz w:val="20"/>
              </w:rPr>
              <w:t>2.  </w:t>
            </w:r>
            <w:r>
              <w:rPr>
                <w:rFonts w:ascii="Times New Roman"/>
                <w:b/>
                <w:color w:val="4F5154"/>
                <w:spacing w:val="31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Financial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Statement</w:t>
            </w:r>
            <w:r>
              <w:rPr>
                <w:rFonts w:ascii="Times New Roman"/>
                <w:b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Schedules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following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statement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schedule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filed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part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this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07" w:hRule="exact"/>
        </w:trPr>
        <w:tc>
          <w:tcPr>
            <w:tcW w:w="10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240" w:lineRule="auto" w:before="81"/>
              <w:ind w:left="9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II</w:t>
              <w:tab/>
            </w:r>
            <w:r>
              <w:rPr>
                <w:rFonts w:ascii="Times New Roman"/>
                <w:color w:val="4F5154"/>
                <w:sz w:val="20"/>
              </w:rPr>
              <w:t>Valuation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Qualifying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Accounts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5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63"/>
        <w:ind w:left="217" w:right="378"/>
        <w:jc w:val="center"/>
      </w:pP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schedules</w:t>
      </w:r>
      <w:r>
        <w:rPr>
          <w:color w:val="4F5154"/>
          <w:spacing w:val="-3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omitted</w:t>
      </w:r>
      <w:r>
        <w:rPr>
          <w:color w:val="4F5154"/>
          <w:spacing w:val="-4"/>
        </w:rPr>
        <w:t> </w:t>
      </w:r>
      <w:r>
        <w:rPr>
          <w:color w:val="4F5154"/>
        </w:rPr>
        <w:t>because</w:t>
      </w:r>
      <w:r>
        <w:rPr>
          <w:color w:val="4F5154"/>
          <w:spacing w:val="-7"/>
        </w:rPr>
        <w:t> </w:t>
      </w:r>
      <w:r>
        <w:rPr>
          <w:color w:val="4F5154"/>
        </w:rPr>
        <w:t>they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shown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thereto.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7"/>
        </w:numPr>
        <w:tabs>
          <w:tab w:pos="572" w:val="left" w:leader="none"/>
        </w:tabs>
        <w:spacing w:line="240" w:lineRule="auto" w:before="0" w:after="0"/>
        <w:ind w:left="572" w:right="0" w:hanging="432"/>
        <w:jc w:val="left"/>
        <w:rPr>
          <w:b w:val="0"/>
          <w:bCs w:val="0"/>
        </w:rPr>
      </w:pPr>
      <w:r>
        <w:rPr>
          <w:color w:val="4F5154"/>
        </w:rPr>
        <w:t>3.  </w:t>
      </w:r>
      <w:r>
        <w:rPr>
          <w:color w:val="4F5154"/>
          <w:spacing w:val="40"/>
        </w:rPr>
        <w:t> </w:t>
      </w:r>
      <w:r>
        <w:rPr>
          <w:color w:val="4F5154"/>
        </w:rPr>
        <w:t>Exhibits</w:t>
      </w:r>
      <w:r>
        <w:rPr>
          <w:b w:val="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exhibits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</w:rPr>
        <w:t>herewith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incorporated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exhibits</w:t>
      </w:r>
      <w:r>
        <w:rPr>
          <w:color w:val="4F5154"/>
          <w:spacing w:val="-6"/>
        </w:rPr>
        <w:t> </w:t>
      </w:r>
      <w:r>
        <w:rPr>
          <w:color w:val="4F5154"/>
        </w:rPr>
        <w:t>previously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SEC.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9" w:lineRule="exact" w:before="0"/>
        <w:ind w:left="259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6185" w:val="left" w:leader="none"/>
        </w:tabs>
        <w:spacing w:line="169" w:lineRule="exact" w:before="0"/>
        <w:ind w:left="2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Number</w:t>
        <w:tab/>
      </w:r>
      <w:r>
        <w:rPr>
          <w:rFonts w:ascii="Times New Roman"/>
          <w:b/>
          <w:color w:val="4F5154"/>
          <w:sz w:val="15"/>
        </w:rPr>
        <w:t>Exhibit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6015" w:val="left" w:leader="none"/>
        </w:tabs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9.1pt;height:2.4pt;mso-position-horizontal-relative:char;mso-position-vertical-relative:line" coordorigin="0,0" coordsize="782,48">
            <v:group style="position:absolute;left:24;top:24;width:735;height:2" coordorigin="24,24" coordsize="735,2">
              <v:shape style="position:absolute;left:24;top:24;width:735;height:2" coordorigin="24,24" coordsize="735,0" path="m24,24l7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8.7pt;height:2.4pt;mso-position-horizontal-relative:char;mso-position-vertical-relative:line" coordorigin="0,0" coordsize="1174,48">
            <v:group style="position:absolute;left:24;top:24;width:1126;height:2" coordorigin="24,24" coordsize="1126,2">
              <v:shape style="position:absolute;left:24;top:24;width:1126;height:2" coordorigin="24,24" coordsize="1126,0" path="m24,24l1149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tabs>
          <w:tab w:pos="1529" w:val="left" w:leader="none"/>
        </w:tabs>
        <w:spacing w:line="240" w:lineRule="auto" w:before="73"/>
        <w:ind w:left="509" w:right="0"/>
        <w:jc w:val="left"/>
      </w:pPr>
      <w:r>
        <w:rPr>
          <w:color w:val="4F5154"/>
          <w:w w:val="95"/>
        </w:rPr>
        <w:t>3.01(1)</w:t>
        <w:tab/>
      </w:r>
      <w:r>
        <w:rPr>
          <w:color w:val="4F5154"/>
          <w:spacing w:val="-1"/>
        </w:rPr>
        <w:t>Restated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Certificate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Incorporation</w:t>
      </w:r>
      <w:r>
        <w:rPr>
          <w:color w:val="4F5154"/>
          <w:spacing w:val="-7"/>
        </w:rPr>
        <w:t> </w:t>
      </w:r>
      <w:r>
        <w:rPr>
          <w:color w:val="4F5154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Delaware</w:t>
      </w:r>
      <w:r>
        <w:rPr>
          <w:color w:val="4F5154"/>
          <w:spacing w:val="-6"/>
        </w:rPr>
        <w:t> </w:t>
      </w:r>
      <w:r>
        <w:rPr>
          <w:color w:val="4F5154"/>
        </w:rPr>
        <w:t>Secretary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January</w:t>
      </w:r>
      <w:r>
        <w:rPr>
          <w:color w:val="4F5154"/>
          <w:spacing w:val="-6"/>
        </w:rPr>
        <w:t> </w:t>
      </w:r>
      <w:r>
        <w:rPr>
          <w:color w:val="4F5154"/>
        </w:rPr>
        <w:t>11,</w:t>
      </w:r>
      <w:r>
        <w:rPr>
          <w:color w:val="4F5154"/>
          <w:spacing w:val="-7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tabs>
          <w:tab w:pos="1529" w:val="left" w:leader="none"/>
        </w:tabs>
        <w:spacing w:line="240" w:lineRule="auto" w:before="111"/>
        <w:ind w:left="509" w:right="0"/>
        <w:jc w:val="left"/>
      </w:pPr>
      <w:r>
        <w:rPr>
          <w:color w:val="4F5154"/>
          <w:w w:val="95"/>
        </w:rPr>
        <w:t>3.02(2)</w:t>
        <w:tab/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Bylaws,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5"/>
        </w:rPr>
        <w:t> </w:t>
      </w:r>
      <w:r>
        <w:rPr>
          <w:color w:val="4F5154"/>
        </w:rPr>
        <w:t>30,</w:t>
      </w:r>
      <w:r>
        <w:rPr>
          <w:color w:val="4F5154"/>
          <w:spacing w:val="-7"/>
        </w:rPr>
        <w:t> </w:t>
      </w:r>
      <w:r>
        <w:rPr>
          <w:color w:val="4F5154"/>
        </w:rPr>
        <w:t>1986,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amendments</w:t>
      </w:r>
      <w:r>
        <w:rPr>
          <w:color w:val="4F5154"/>
          <w:spacing w:val="-6"/>
        </w:rPr>
        <w:t> </w:t>
      </w:r>
      <w:r>
        <w:rPr>
          <w:color w:val="4F5154"/>
        </w:rPr>
        <w:t>dated</w:t>
      </w:r>
      <w:r>
        <w:rPr>
          <w:color w:val="4F5154"/>
          <w:spacing w:val="-6"/>
        </w:rPr>
        <w:t> </w:t>
      </w:r>
      <w:r>
        <w:rPr>
          <w:color w:val="4F5154"/>
        </w:rPr>
        <w:t>January</w:t>
      </w:r>
      <w:r>
        <w:rPr>
          <w:color w:val="4F5154"/>
          <w:spacing w:val="-6"/>
        </w:rPr>
        <w:t> </w:t>
      </w:r>
      <w:r>
        <w:rPr>
          <w:color w:val="4F5154"/>
        </w:rPr>
        <w:t>13,</w:t>
      </w:r>
      <w:r>
        <w:rPr>
          <w:color w:val="4F5154"/>
          <w:spacing w:val="-7"/>
        </w:rPr>
        <w:t> </w:t>
      </w:r>
      <w:r>
        <w:rPr>
          <w:color w:val="4F5154"/>
        </w:rPr>
        <w:t>1989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December</w:t>
      </w:r>
      <w:r>
        <w:rPr>
          <w:color w:val="4F5154"/>
          <w:spacing w:val="-6"/>
        </w:rPr>
        <w:t> </w:t>
      </w:r>
      <w:r>
        <w:rPr>
          <w:color w:val="4F5154"/>
        </w:rPr>
        <w:t>3,</w:t>
      </w:r>
      <w:r>
        <w:rPr>
          <w:color w:val="4F5154"/>
          <w:spacing w:val="-4"/>
        </w:rPr>
        <w:t> </w:t>
      </w:r>
      <w:r>
        <w:rPr>
          <w:color w:val="4F5154"/>
        </w:rPr>
        <w:t>1990.</w:t>
      </w:r>
      <w:r>
        <w:rPr/>
      </w:r>
    </w:p>
    <w:p>
      <w:pPr>
        <w:pStyle w:val="BodyText"/>
        <w:tabs>
          <w:tab w:pos="1529" w:val="left" w:leader="none"/>
        </w:tabs>
        <w:spacing w:line="340" w:lineRule="atLeast" w:before="3"/>
        <w:ind w:left="509" w:right="307"/>
        <w:jc w:val="left"/>
      </w:pPr>
      <w:r>
        <w:rPr>
          <w:color w:val="4F5154"/>
          <w:w w:val="95"/>
        </w:rPr>
        <w:t>3.04(2)</w:t>
        <w:tab/>
      </w:r>
      <w:r>
        <w:rPr>
          <w:color w:val="4F5154"/>
          <w:spacing w:val="-1"/>
        </w:rPr>
        <w:t>Certificate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Amendment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Restated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Certificate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Incorporation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Delaware</w:t>
      </w:r>
      <w:r>
        <w:rPr>
          <w:color w:val="4F5154"/>
          <w:spacing w:val="-5"/>
        </w:rPr>
        <w:t> </w:t>
      </w:r>
      <w:r>
        <w:rPr>
          <w:color w:val="4F5154"/>
        </w:rPr>
        <w:t>Secretary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5,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>
          <w:color w:val="4F5154"/>
          <w:spacing w:val="78"/>
          <w:w w:val="99"/>
        </w:rPr>
        <w:t> </w:t>
      </w:r>
      <w:r>
        <w:rPr>
          <w:color w:val="4F5154"/>
          <w:w w:val="95"/>
        </w:rPr>
        <w:t>4.01(3)</w:t>
        <w:tab/>
      </w:r>
      <w:r>
        <w:rPr>
          <w:color w:val="4F5154"/>
        </w:rPr>
        <w:t>Indenture</w:t>
      </w:r>
      <w:r>
        <w:rPr>
          <w:color w:val="4F5154"/>
          <w:spacing w:val="-6"/>
        </w:rPr>
        <w:t> </w:t>
      </w:r>
      <w:r>
        <w:rPr>
          <w:color w:val="4F5154"/>
        </w:rPr>
        <w:t>between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6"/>
        </w:rPr>
        <w:t> </w:t>
      </w:r>
      <w:r>
        <w:rPr>
          <w:color w:val="4F5154"/>
        </w:rPr>
        <w:t>Street</w:t>
      </w:r>
      <w:r>
        <w:rPr>
          <w:color w:val="4F5154"/>
          <w:spacing w:val="-5"/>
        </w:rPr>
        <w:t> </w:t>
      </w:r>
      <w:r>
        <w:rPr>
          <w:color w:val="4F5154"/>
        </w:rPr>
        <w:t>Bank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Trust</w:t>
      </w:r>
      <w:r>
        <w:rPr>
          <w:color w:val="4F5154"/>
          <w:spacing w:val="-6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California,</w:t>
      </w:r>
      <w:r>
        <w:rPr>
          <w:color w:val="4F5154"/>
          <w:spacing w:val="-4"/>
        </w:rPr>
        <w:t> </w:t>
      </w:r>
      <w:r>
        <w:rPr>
          <w:color w:val="4F5154"/>
        </w:rPr>
        <w:t>N.A.,</w:t>
      </w:r>
      <w:r>
        <w:rPr>
          <w:color w:val="4F5154"/>
          <w:spacing w:val="-5"/>
        </w:rPr>
        <w:t> </w:t>
      </w:r>
      <w:r>
        <w:rPr>
          <w:color w:val="4F5154"/>
        </w:rPr>
        <w:t>dated</w:t>
      </w:r>
      <w:r>
        <w:rPr>
          <w:color w:val="4F5154"/>
          <w:spacing w:val="-7"/>
        </w:rPr>
        <w:t> </w:t>
      </w:r>
      <w:r>
        <w:rPr>
          <w:color w:val="4F5154"/>
        </w:rPr>
        <w:t>February</w:t>
      </w:r>
      <w:r>
        <w:rPr>
          <w:color w:val="4F5154"/>
          <w:spacing w:val="-4"/>
        </w:rPr>
        <w:t> </w:t>
      </w:r>
      <w:r>
        <w:rPr>
          <w:color w:val="4F5154"/>
        </w:rPr>
        <w:t>24,</w:t>
      </w:r>
      <w:r>
        <w:rPr/>
      </w:r>
    </w:p>
    <w:p>
      <w:pPr>
        <w:pStyle w:val="BodyText"/>
        <w:spacing w:line="221" w:lineRule="exact"/>
        <w:ind w:left="1529" w:right="0"/>
        <w:jc w:val="left"/>
      </w:pPr>
      <w:r>
        <w:rPr>
          <w:color w:val="4F5154"/>
        </w:rPr>
        <w:t>1997.</w:t>
      </w:r>
      <w:r>
        <w:rPr/>
      </w:r>
    </w:p>
    <w:p>
      <w:pPr>
        <w:pStyle w:val="BodyText"/>
        <w:tabs>
          <w:tab w:pos="1529" w:val="left" w:leader="none"/>
        </w:tabs>
        <w:spacing w:line="358" w:lineRule="auto" w:before="111"/>
        <w:ind w:left="509" w:right="1757"/>
        <w:jc w:val="left"/>
      </w:pPr>
      <w:r>
        <w:rPr>
          <w:color w:val="4F5154"/>
          <w:w w:val="95"/>
        </w:rPr>
        <w:t>4.02*</w:t>
        <w:tab/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1993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7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amended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restated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November</w:t>
      </w:r>
      <w:r>
        <w:rPr>
          <w:color w:val="4F5154"/>
          <w:spacing w:val="-4"/>
        </w:rPr>
        <w:t> </w:t>
      </w:r>
      <w:r>
        <w:rPr>
          <w:color w:val="4F5154"/>
        </w:rPr>
        <w:t>15,</w:t>
      </w:r>
      <w:r>
        <w:rPr>
          <w:color w:val="4F5154"/>
          <w:spacing w:val="-5"/>
        </w:rPr>
        <w:t> </w:t>
      </w:r>
      <w:r>
        <w:rPr>
          <w:color w:val="4F5154"/>
        </w:rPr>
        <w:t>2000.</w:t>
      </w:r>
      <w:r>
        <w:rPr>
          <w:color w:val="4F5154"/>
          <w:spacing w:val="44"/>
          <w:w w:val="99"/>
        </w:rPr>
        <w:t> </w:t>
      </w:r>
      <w:r>
        <w:rPr>
          <w:color w:val="4F5154"/>
          <w:w w:val="95"/>
        </w:rPr>
        <w:t>4.03(4)</w:t>
        <w:tab/>
      </w:r>
      <w:r>
        <w:rPr>
          <w:color w:val="4F5154"/>
        </w:rPr>
        <w:t>Amended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Restated</w:t>
      </w:r>
      <w:r>
        <w:rPr>
          <w:color w:val="4F5154"/>
          <w:spacing w:val="-7"/>
        </w:rPr>
        <w:t> </w:t>
      </w:r>
      <w:r>
        <w:rPr>
          <w:color w:val="4F5154"/>
        </w:rPr>
        <w:t>Preferred</w:t>
      </w:r>
      <w:r>
        <w:rPr>
          <w:color w:val="4F5154"/>
          <w:spacing w:val="-7"/>
        </w:rPr>
        <w:t> </w:t>
      </w:r>
      <w:r>
        <w:rPr>
          <w:color w:val="4F5154"/>
        </w:rPr>
        <w:t>Shares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4"/>
        </w:rPr>
        <w:t> </w:t>
      </w:r>
      <w:r>
        <w:rPr>
          <w:color w:val="4F5154"/>
        </w:rPr>
        <w:t>Agreement,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dated</w:t>
      </w:r>
      <w:r>
        <w:rPr>
          <w:color w:val="4F5154"/>
          <w:spacing w:val="-5"/>
        </w:rPr>
        <w:t> </w:t>
      </w:r>
      <w:r>
        <w:rPr>
          <w:color w:val="4F5154"/>
        </w:rPr>
        <w:t>March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8"/>
        </w:rPr>
        <w:t> </w:t>
      </w:r>
      <w:r>
        <w:rPr>
          <w:color w:val="4F5154"/>
        </w:rPr>
        <w:t>1998.</w:t>
      </w:r>
      <w:r>
        <w:rPr/>
      </w:r>
    </w:p>
    <w:p>
      <w:pPr>
        <w:pStyle w:val="BodyText"/>
        <w:tabs>
          <w:tab w:pos="1529" w:val="left" w:leader="none"/>
        </w:tabs>
        <w:spacing w:line="355" w:lineRule="auto" w:before="2"/>
        <w:ind w:left="509" w:right="1056"/>
        <w:jc w:val="left"/>
      </w:pPr>
      <w:r>
        <w:rPr>
          <w:color w:val="4F5154"/>
          <w:w w:val="95"/>
        </w:rPr>
        <w:t>4.04(5)</w:t>
        <w:tab/>
      </w:r>
      <w:r>
        <w:rPr>
          <w:color w:val="4F5154"/>
        </w:rPr>
        <w:t>Amendment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7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Amended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Restated</w:t>
      </w:r>
      <w:r>
        <w:rPr>
          <w:color w:val="4F5154"/>
          <w:spacing w:val="-7"/>
        </w:rPr>
        <w:t> </w:t>
      </w:r>
      <w:r>
        <w:rPr>
          <w:color w:val="4F5154"/>
        </w:rPr>
        <w:t>Preferred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4"/>
        </w:rPr>
        <w:t> </w:t>
      </w:r>
      <w:r>
        <w:rPr>
          <w:color w:val="4F5154"/>
        </w:rPr>
        <w:t>Agreement,</w:t>
      </w:r>
      <w:r>
        <w:rPr>
          <w:color w:val="4F5154"/>
          <w:spacing w:val="-8"/>
        </w:rPr>
        <w:t> </w:t>
      </w:r>
      <w:r>
        <w:rPr>
          <w:color w:val="4F5154"/>
        </w:rPr>
        <w:t>dated</w:t>
      </w:r>
      <w:r>
        <w:rPr>
          <w:color w:val="4F5154"/>
          <w:spacing w:val="-4"/>
        </w:rPr>
        <w:t> </w:t>
      </w:r>
      <w:r>
        <w:rPr>
          <w:color w:val="4F5154"/>
        </w:rPr>
        <w:t>March</w:t>
      </w:r>
      <w:r>
        <w:rPr>
          <w:color w:val="4F5154"/>
          <w:spacing w:val="-7"/>
        </w:rPr>
        <w:t> </w:t>
      </w:r>
      <w:r>
        <w:rPr>
          <w:color w:val="4F5154"/>
        </w:rPr>
        <w:t>22,</w:t>
      </w:r>
      <w:r>
        <w:rPr>
          <w:color w:val="4F5154"/>
          <w:spacing w:val="-5"/>
        </w:rPr>
        <w:t> </w:t>
      </w:r>
      <w:r>
        <w:rPr>
          <w:color w:val="4F5154"/>
        </w:rPr>
        <w:t>1999.</w:t>
      </w:r>
      <w:r>
        <w:rPr>
          <w:color w:val="4F5154"/>
          <w:spacing w:val="44"/>
          <w:w w:val="99"/>
        </w:rPr>
        <w:t> </w:t>
      </w:r>
      <w:r>
        <w:rPr>
          <w:color w:val="4F5154"/>
          <w:w w:val="95"/>
        </w:rPr>
        <w:t>4.05(6)</w:t>
        <w:tab/>
      </w:r>
      <w:r>
        <w:rPr>
          <w:color w:val="4F5154"/>
          <w:spacing w:val="-1"/>
        </w:rPr>
        <w:t>Specimen</w:t>
      </w:r>
      <w:r>
        <w:rPr>
          <w:color w:val="4F5154"/>
          <w:spacing w:val="-8"/>
        </w:rPr>
        <w:t> </w:t>
      </w:r>
      <w:r>
        <w:rPr>
          <w:color w:val="4F5154"/>
        </w:rPr>
        <w:t>Certificate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Registrant’s</w:t>
      </w:r>
      <w:r>
        <w:rPr>
          <w:color w:val="4F5154"/>
          <w:spacing w:val="-8"/>
        </w:rPr>
        <w:t> </w:t>
      </w:r>
      <w:r>
        <w:rPr>
          <w:color w:val="4F5154"/>
        </w:rPr>
        <w:t>Common</w:t>
      </w:r>
      <w:r>
        <w:rPr>
          <w:color w:val="4F5154"/>
          <w:spacing w:val="-8"/>
        </w:rPr>
        <w:t> </w:t>
      </w:r>
      <w:r>
        <w:rPr>
          <w:color w:val="4F5154"/>
        </w:rPr>
        <w:t>Stock.</w:t>
      </w:r>
      <w:r>
        <w:rPr/>
      </w:r>
    </w:p>
    <w:p>
      <w:pPr>
        <w:pStyle w:val="BodyText"/>
        <w:tabs>
          <w:tab w:pos="1529" w:val="left" w:leader="none"/>
        </w:tabs>
        <w:spacing w:line="355" w:lineRule="auto" w:before="6"/>
        <w:ind w:left="408" w:right="1757"/>
        <w:jc w:val="left"/>
      </w:pPr>
      <w:r>
        <w:rPr>
          <w:color w:val="4F5154"/>
          <w:w w:val="95"/>
        </w:rPr>
        <w:t>10.01*</w:t>
        <w:tab/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(1992),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restated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March</w:t>
      </w:r>
      <w:r>
        <w:rPr>
          <w:color w:val="4F5154"/>
          <w:spacing w:val="-4"/>
        </w:rPr>
        <w:t> </w:t>
      </w:r>
      <w:r>
        <w:rPr>
          <w:color w:val="4F5154"/>
        </w:rPr>
        <w:t>22,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42"/>
          <w:w w:val="99"/>
        </w:rPr>
        <w:t> </w:t>
      </w:r>
      <w:r>
        <w:rPr>
          <w:color w:val="4F5154"/>
          <w:w w:val="95"/>
        </w:rPr>
        <w:t>10.02(6)*</w:t>
        <w:tab/>
      </w:r>
      <w:r>
        <w:rPr>
          <w:color w:val="4F5154"/>
        </w:rPr>
        <w:t>1993</w:t>
      </w:r>
      <w:r>
        <w:rPr>
          <w:color w:val="4F5154"/>
          <w:spacing w:val="-7"/>
        </w:rPr>
        <w:t> </w:t>
      </w:r>
      <w:r>
        <w:rPr>
          <w:color w:val="4F5154"/>
        </w:rPr>
        <w:t>Directors’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August</w:t>
      </w:r>
      <w:r>
        <w:rPr>
          <w:color w:val="4F5154"/>
          <w:spacing w:val="-5"/>
        </w:rPr>
        <w:t> </w:t>
      </w:r>
      <w:r>
        <w:rPr>
          <w:color w:val="4F5154"/>
        </w:rPr>
        <w:t>8,</w:t>
      </w:r>
      <w:r>
        <w:rPr>
          <w:color w:val="4F5154"/>
          <w:spacing w:val="-8"/>
        </w:rPr>
        <w:t> </w:t>
      </w:r>
      <w:r>
        <w:rPr>
          <w:color w:val="4F5154"/>
        </w:rPr>
        <w:t>2001.</w:t>
      </w:r>
      <w:r>
        <w:rPr/>
      </w:r>
    </w:p>
    <w:p>
      <w:pPr>
        <w:pStyle w:val="BodyText"/>
        <w:tabs>
          <w:tab w:pos="1529" w:val="left" w:leader="none"/>
        </w:tabs>
        <w:spacing w:line="356" w:lineRule="auto" w:before="4"/>
        <w:ind w:left="408" w:right="3566"/>
        <w:jc w:val="left"/>
      </w:pPr>
      <w:r>
        <w:rPr>
          <w:color w:val="4F5154"/>
          <w:w w:val="95"/>
        </w:rPr>
        <w:t>10.04(1)*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1991</w:t>
      </w:r>
      <w:r>
        <w:rPr>
          <w:color w:val="4F5154"/>
          <w:spacing w:val="-7"/>
        </w:rPr>
        <w:t> </w:t>
      </w:r>
      <w:r>
        <w:rPr>
          <w:color w:val="4F5154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Incentive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October</w:t>
      </w:r>
      <w:r>
        <w:rPr>
          <w:color w:val="4F5154"/>
          <w:spacing w:val="-5"/>
        </w:rPr>
        <w:t> </w:t>
      </w:r>
      <w:r>
        <w:rPr>
          <w:color w:val="4F5154"/>
        </w:rPr>
        <w:t>18,</w:t>
      </w:r>
      <w:r>
        <w:rPr>
          <w:color w:val="4F5154"/>
          <w:spacing w:val="-4"/>
        </w:rPr>
        <w:t> </w:t>
      </w:r>
      <w:r>
        <w:rPr>
          <w:color w:val="4F5154"/>
        </w:rPr>
        <w:t>1999.</w:t>
      </w:r>
      <w:r>
        <w:rPr>
          <w:color w:val="4F5154"/>
          <w:spacing w:val="56"/>
          <w:w w:val="99"/>
        </w:rPr>
        <w:t> </w:t>
      </w:r>
      <w:r>
        <w:rPr>
          <w:color w:val="4F5154"/>
          <w:w w:val="95"/>
        </w:rPr>
        <w:t>10.05(2)*</w:t>
        <w:tab/>
      </w:r>
      <w:r>
        <w:rPr>
          <w:color w:val="4F5154"/>
        </w:rPr>
        <w:t>Amendment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1991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Incentive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January</w:t>
      </w:r>
      <w:r>
        <w:rPr>
          <w:color w:val="4F5154"/>
          <w:spacing w:val="-5"/>
        </w:rPr>
        <w:t> </w:t>
      </w:r>
      <w:r>
        <w:rPr>
          <w:color w:val="4F5154"/>
        </w:rPr>
        <w:t>7,</w:t>
      </w:r>
      <w:r>
        <w:rPr>
          <w:color w:val="4F5154"/>
          <w:spacing w:val="-7"/>
        </w:rPr>
        <w:t> </w:t>
      </w:r>
      <w:r>
        <w:rPr>
          <w:color w:val="4F5154"/>
        </w:rPr>
        <w:t>2000.</w:t>
      </w:r>
      <w:r>
        <w:rPr>
          <w:color w:val="4F5154"/>
          <w:spacing w:val="56"/>
          <w:w w:val="99"/>
        </w:rPr>
        <w:t> </w:t>
      </w:r>
      <w:r>
        <w:rPr>
          <w:color w:val="4F5154"/>
          <w:w w:val="95"/>
        </w:rPr>
        <w:t>10.06(2)*</w:t>
        <w:tab/>
      </w:r>
      <w:r>
        <w:rPr>
          <w:color w:val="4F5154"/>
        </w:rPr>
        <w:t>Amendment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1991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Incentive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dated</w:t>
      </w:r>
      <w:r>
        <w:rPr>
          <w:color w:val="4F5154"/>
          <w:spacing w:val="-4"/>
        </w:rPr>
        <w:t> </w:t>
      </w:r>
      <w:r>
        <w:rPr>
          <w:color w:val="4F5154"/>
        </w:rPr>
        <w:t>June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2,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tabs>
          <w:tab w:pos="1529" w:val="left" w:leader="none"/>
        </w:tabs>
        <w:spacing w:line="240" w:lineRule="auto" w:before="3"/>
        <w:ind w:left="408" w:right="0"/>
        <w:jc w:val="left"/>
      </w:pPr>
      <w:r>
        <w:rPr>
          <w:color w:val="4F5154"/>
          <w:w w:val="95"/>
        </w:rPr>
        <w:t>10.07(7)*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2000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Incentive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approved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October</w:t>
      </w:r>
      <w:r>
        <w:rPr>
          <w:color w:val="4F5154"/>
          <w:spacing w:val="-6"/>
        </w:rPr>
        <w:t> </w:t>
      </w:r>
      <w:r>
        <w:rPr>
          <w:color w:val="4F5154"/>
        </w:rPr>
        <w:t>16,</w:t>
      </w:r>
      <w:r>
        <w:rPr>
          <w:color w:val="4F5154"/>
          <w:spacing w:val="-7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tabs>
          <w:tab w:pos="1529" w:val="left" w:leader="none"/>
        </w:tabs>
        <w:spacing w:line="240" w:lineRule="auto" w:before="111"/>
        <w:ind w:left="408" w:right="0"/>
        <w:jc w:val="left"/>
      </w:pPr>
      <w:r>
        <w:rPr>
          <w:color w:val="4F5154"/>
          <w:spacing w:val="-1"/>
          <w:w w:val="95"/>
        </w:rPr>
        <w:t>21.01</w:t>
        <w:tab/>
      </w:r>
      <w:r>
        <w:rPr>
          <w:color w:val="4F5154"/>
        </w:rPr>
        <w:t>Subsidiaries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Registrant.</w:t>
      </w:r>
      <w:r>
        <w:rPr/>
      </w:r>
    </w:p>
    <w:p>
      <w:pPr>
        <w:pStyle w:val="BodyText"/>
        <w:numPr>
          <w:ilvl w:val="1"/>
          <w:numId w:val="8"/>
        </w:numPr>
        <w:tabs>
          <w:tab w:pos="1530" w:val="left" w:leader="none"/>
        </w:tabs>
        <w:spacing w:line="240" w:lineRule="auto" w:before="111" w:after="0"/>
        <w:ind w:left="1529" w:right="0" w:hanging="1121"/>
        <w:jc w:val="left"/>
      </w:pPr>
      <w:r>
        <w:rPr>
          <w:color w:val="4F5154"/>
        </w:rPr>
        <w:t>Consent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Ernst</w:t>
      </w:r>
      <w:r>
        <w:rPr>
          <w:color w:val="4F5154"/>
          <w:spacing w:val="-6"/>
        </w:rPr>
        <w:t> </w:t>
      </w:r>
      <w:r>
        <w:rPr>
          <w:color w:val="4F5154"/>
        </w:rPr>
        <w:t>&amp;</w:t>
      </w:r>
      <w:r>
        <w:rPr>
          <w:color w:val="4F5154"/>
          <w:spacing w:val="-7"/>
        </w:rPr>
        <w:t> </w:t>
      </w:r>
      <w:r>
        <w:rPr>
          <w:color w:val="4F5154"/>
        </w:rPr>
        <w:t>Young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LLP,</w:t>
      </w:r>
      <w:r>
        <w:rPr>
          <w:color w:val="4F5154"/>
          <w:spacing w:val="-5"/>
        </w:rPr>
        <w:t> </w:t>
      </w:r>
      <w:r>
        <w:rPr>
          <w:color w:val="4F5154"/>
        </w:rPr>
        <w:t>Independent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Auditors.</w:t>
      </w:r>
      <w:r>
        <w:rPr/>
      </w:r>
    </w:p>
    <w:p>
      <w:pPr>
        <w:pStyle w:val="BodyText"/>
        <w:numPr>
          <w:ilvl w:val="1"/>
          <w:numId w:val="8"/>
        </w:numPr>
        <w:tabs>
          <w:tab w:pos="1530" w:val="left" w:leader="none"/>
        </w:tabs>
        <w:spacing w:line="240" w:lineRule="auto" w:before="113" w:after="0"/>
        <w:ind w:left="1529" w:right="0" w:hanging="1121"/>
        <w:jc w:val="left"/>
      </w:pPr>
      <w:r>
        <w:rPr>
          <w:color w:val="4F5154"/>
          <w:spacing w:val="-1"/>
        </w:rPr>
        <w:t>Statement</w:t>
      </w:r>
      <w:r>
        <w:rPr>
          <w:color w:val="4F5154"/>
          <w:spacing w:val="-7"/>
        </w:rPr>
        <w:t> </w:t>
      </w:r>
      <w:r>
        <w:rPr>
          <w:color w:val="4F5154"/>
        </w:rPr>
        <w:t>Regarding</w:t>
      </w:r>
      <w:r>
        <w:rPr>
          <w:color w:val="4F5154"/>
          <w:spacing w:val="-6"/>
        </w:rPr>
        <w:t> </w:t>
      </w:r>
      <w:r>
        <w:rPr>
          <w:color w:val="4F5154"/>
        </w:rPr>
        <w:t>Consent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Arthur</w:t>
      </w:r>
      <w:r>
        <w:rPr>
          <w:color w:val="4F5154"/>
          <w:spacing w:val="-6"/>
        </w:rPr>
        <w:t> </w:t>
      </w:r>
      <w:r>
        <w:rPr>
          <w:color w:val="4F5154"/>
        </w:rPr>
        <w:t>Andersen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LLP.</w:t>
      </w:r>
      <w:r>
        <w:rPr/>
      </w:r>
    </w:p>
    <w:p>
      <w:pPr>
        <w:pStyle w:val="BodyText"/>
        <w:numPr>
          <w:ilvl w:val="0"/>
          <w:numId w:val="6"/>
        </w:numPr>
        <w:tabs>
          <w:tab w:pos="601" w:val="left" w:leader="none"/>
        </w:tabs>
        <w:spacing w:line="225" w:lineRule="exact" w:before="159" w:after="0"/>
        <w:ind w:left="600" w:right="0" w:hanging="460"/>
        <w:jc w:val="left"/>
      </w:pPr>
      <w:r>
        <w:rPr>
          <w:color w:val="4F5154"/>
          <w:spacing w:val="-1"/>
        </w:rPr>
        <w:t>Indicates</w:t>
      </w:r>
      <w:r>
        <w:rPr>
          <w:color w:val="4F5154"/>
          <w:spacing w:val="-9"/>
        </w:rPr>
        <w:t> </w:t>
      </w:r>
      <w:r>
        <w:rPr>
          <w:color w:val="4F5154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contract</w:t>
      </w:r>
      <w:r>
        <w:rPr>
          <w:color w:val="4F5154"/>
          <w:spacing w:val="-8"/>
        </w:rPr>
        <w:t> </w:t>
      </w:r>
      <w:r>
        <w:rPr>
          <w:color w:val="4F5154"/>
        </w:rPr>
        <w:t>or</w:t>
      </w:r>
      <w:r>
        <w:rPr>
          <w:color w:val="4F5154"/>
          <w:spacing w:val="-8"/>
        </w:rPr>
        <w:t> </w:t>
      </w:r>
      <w:r>
        <w:rPr>
          <w:color w:val="4F5154"/>
        </w:rPr>
        <w:t>compensatory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8"/>
        </w:rPr>
        <w:t> </w:t>
      </w:r>
      <w:r>
        <w:rPr>
          <w:color w:val="4F5154"/>
        </w:rPr>
        <w:t>arrangement.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1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10-Q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January</w:t>
      </w:r>
      <w:r>
        <w:rPr>
          <w:color w:val="4F5154"/>
          <w:spacing w:val="-6"/>
        </w:rPr>
        <w:t> </w:t>
      </w:r>
      <w:r>
        <w:rPr>
          <w:color w:val="4F5154"/>
        </w:rPr>
        <w:t>14,</w:t>
      </w:r>
      <w:r>
        <w:rPr>
          <w:color w:val="4F5154"/>
          <w:spacing w:val="-6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2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August</w:t>
      </w:r>
      <w:r>
        <w:rPr>
          <w:color w:val="4F5154"/>
          <w:spacing w:val="-4"/>
        </w:rPr>
        <w:t> </w:t>
      </w:r>
      <w:r>
        <w:rPr>
          <w:color w:val="4F5154"/>
        </w:rPr>
        <w:t>28,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2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reference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3"/>
        </w:rPr>
        <w:t> </w:t>
      </w:r>
      <w:r>
        <w:rPr>
          <w:color w:val="4F5154"/>
        </w:rPr>
        <w:t>10-Q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10,</w:t>
      </w:r>
      <w:r>
        <w:rPr>
          <w:color w:val="4F5154"/>
          <w:spacing w:val="-3"/>
        </w:rPr>
        <w:t> </w:t>
      </w:r>
      <w:r>
        <w:rPr>
          <w:color w:val="4F5154"/>
        </w:rPr>
        <w:t>1997.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1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8-A/A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March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1998.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1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8-A/A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March</w:t>
      </w:r>
      <w:r>
        <w:rPr>
          <w:color w:val="4F5154"/>
          <w:spacing w:val="-4"/>
        </w:rPr>
        <w:t> </w:t>
      </w:r>
      <w:r>
        <w:rPr>
          <w:color w:val="4F5154"/>
        </w:rPr>
        <w:t>22,</w:t>
      </w:r>
      <w:r>
        <w:rPr>
          <w:color w:val="4F5154"/>
          <w:spacing w:val="-3"/>
        </w:rPr>
        <w:t> </w:t>
      </w:r>
      <w:r>
        <w:rPr>
          <w:color w:val="4F5154"/>
        </w:rPr>
        <w:t>1999.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2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August</w:t>
      </w:r>
      <w:r>
        <w:rPr>
          <w:color w:val="4F5154"/>
          <w:spacing w:val="-4"/>
        </w:rPr>
        <w:t> </w:t>
      </w:r>
      <w:r>
        <w:rPr>
          <w:color w:val="4F5154"/>
        </w:rPr>
        <w:t>10,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/>
      </w:r>
    </w:p>
    <w:p>
      <w:pPr>
        <w:pStyle w:val="BodyText"/>
        <w:numPr>
          <w:ilvl w:val="1"/>
          <w:numId w:val="7"/>
        </w:numPr>
        <w:tabs>
          <w:tab w:pos="601" w:val="left" w:leader="none"/>
        </w:tabs>
        <w:spacing w:line="227" w:lineRule="exact" w:before="0" w:after="0"/>
        <w:ind w:left="600" w:right="0" w:hanging="460"/>
        <w:jc w:val="left"/>
      </w:pPr>
      <w:r>
        <w:rPr>
          <w:color w:val="4F5154"/>
        </w:rPr>
        <w:t>Incorporated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10-Q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January</w:t>
      </w:r>
      <w:r>
        <w:rPr>
          <w:color w:val="4F5154"/>
          <w:spacing w:val="-6"/>
        </w:rPr>
        <w:t> </w:t>
      </w:r>
      <w:r>
        <w:rPr>
          <w:color w:val="4F5154"/>
        </w:rPr>
        <w:t>16,</w:t>
      </w:r>
      <w:r>
        <w:rPr>
          <w:color w:val="4F5154"/>
          <w:spacing w:val="-6"/>
        </w:rPr>
        <w:t> </w:t>
      </w:r>
      <w:r>
        <w:rPr>
          <w:color w:val="4F5154"/>
        </w:rPr>
        <w:t>2001.</w:t>
      </w:r>
      <w:r>
        <w:rPr/>
      </w:r>
    </w:p>
    <w:p>
      <w:pPr>
        <w:pStyle w:val="Heading1"/>
        <w:numPr>
          <w:ilvl w:val="0"/>
          <w:numId w:val="7"/>
        </w:numPr>
        <w:tabs>
          <w:tab w:pos="584" w:val="left" w:leader="none"/>
        </w:tabs>
        <w:spacing w:line="240" w:lineRule="auto" w:before="161" w:after="0"/>
        <w:ind w:left="584" w:right="0" w:hanging="444"/>
        <w:jc w:val="left"/>
        <w:rPr>
          <w:b w:val="0"/>
          <w:bCs w:val="0"/>
        </w:rPr>
      </w:pPr>
      <w:r>
        <w:rPr>
          <w:color w:val="4F5154"/>
        </w:rPr>
        <w:t>Reports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3"/>
        </w:rPr>
        <w:t> </w:t>
      </w:r>
      <w:r>
        <w:rPr>
          <w:color w:val="4F5154"/>
        </w:rPr>
        <w:t>8-K</w:t>
      </w:r>
      <w:r>
        <w:rPr>
          <w:b w:val="0"/>
        </w:rPr>
      </w:r>
    </w:p>
    <w:p>
      <w:pPr>
        <w:pStyle w:val="BodyText"/>
        <w:spacing w:line="231" w:lineRule="auto" w:before="163"/>
        <w:ind w:right="345"/>
        <w:jc w:val="left"/>
      </w:pP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10,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report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8-K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reporting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Item</w:t>
      </w:r>
      <w:r>
        <w:rPr>
          <w:color w:val="4F5154"/>
          <w:spacing w:val="-3"/>
        </w:rPr>
        <w:t> </w:t>
      </w:r>
      <w:r>
        <w:rPr>
          <w:color w:val="4F5154"/>
        </w:rPr>
        <w:t>4,</w:t>
      </w:r>
      <w:r>
        <w:rPr>
          <w:color w:val="4F5154"/>
          <w:spacing w:val="-7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Registrant’s</w:t>
      </w:r>
      <w:r>
        <w:rPr>
          <w:color w:val="4F5154"/>
          <w:spacing w:val="-5"/>
        </w:rPr>
        <w:t> </w:t>
      </w:r>
      <w:r>
        <w:rPr>
          <w:color w:val="4F5154"/>
        </w:rPr>
        <w:t>Certifying</w:t>
      </w:r>
      <w:r>
        <w:rPr>
          <w:color w:val="4F5154"/>
          <w:spacing w:val="-5"/>
        </w:rPr>
        <w:t> </w:t>
      </w:r>
      <w:r>
        <w:rPr>
          <w:color w:val="4F5154"/>
        </w:rPr>
        <w:t>Accountants,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had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dismissed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independent</w:t>
      </w:r>
      <w:r>
        <w:rPr>
          <w:color w:val="4F5154"/>
          <w:spacing w:val="-5"/>
        </w:rPr>
        <w:t> </w:t>
      </w:r>
      <w:r>
        <w:rPr>
          <w:color w:val="4F5154"/>
        </w:rPr>
        <w:t>auditors,</w:t>
      </w:r>
      <w:r>
        <w:rPr>
          <w:color w:val="4F5154"/>
          <w:spacing w:val="-7"/>
        </w:rPr>
        <w:t> </w:t>
      </w:r>
      <w:r>
        <w:rPr>
          <w:color w:val="4F5154"/>
        </w:rPr>
        <w:t>Arthur</w:t>
      </w:r>
      <w:r>
        <w:rPr>
          <w:color w:val="4F5154"/>
          <w:spacing w:val="-6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LLP,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engaged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Ernst</w:t>
      </w:r>
      <w:r>
        <w:rPr>
          <w:color w:val="4F5154"/>
          <w:spacing w:val="-5"/>
        </w:rPr>
        <w:t> </w:t>
      </w:r>
      <w:r>
        <w:rPr>
          <w:color w:val="4F5154"/>
        </w:rPr>
        <w:t>&amp;</w:t>
      </w:r>
      <w:r>
        <w:rPr>
          <w:color w:val="4F5154"/>
          <w:spacing w:val="-4"/>
        </w:rPr>
        <w:t> </w:t>
      </w:r>
      <w:r>
        <w:rPr>
          <w:color w:val="4F5154"/>
        </w:rPr>
        <w:t>Young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LLP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independent</w:t>
      </w:r>
      <w:r>
        <w:rPr>
          <w:color w:val="4F5154"/>
          <w:spacing w:val="-6"/>
        </w:rPr>
        <w:t> </w:t>
      </w:r>
      <w:r>
        <w:rPr>
          <w:color w:val="4F5154"/>
        </w:rPr>
        <w:t>auditors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ending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2002.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Finance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3"/>
        </w:rPr>
        <w:t> </w:t>
      </w:r>
      <w:r>
        <w:rPr>
          <w:color w:val="4F5154"/>
        </w:rPr>
        <w:t>authorized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dismissal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Arthur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Andersen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engagement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Ernst</w:t>
      </w:r>
      <w:r>
        <w:rPr>
          <w:color w:val="4F5154"/>
          <w:spacing w:val="-5"/>
        </w:rPr>
        <w:t> </w:t>
      </w:r>
      <w:r>
        <w:rPr>
          <w:color w:val="4F5154"/>
        </w:rPr>
        <w:t>&amp;</w:t>
      </w:r>
      <w:r>
        <w:rPr>
          <w:color w:val="4F5154"/>
          <w:spacing w:val="-5"/>
        </w:rPr>
        <w:t> </w:t>
      </w:r>
      <w:r>
        <w:rPr>
          <w:color w:val="4F5154"/>
        </w:rPr>
        <w:t>Young.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3123" w:right="0"/>
        <w:jc w:val="left"/>
        <w:rPr>
          <w:b w:val="0"/>
          <w:bCs w:val="0"/>
        </w:rPr>
      </w:pPr>
      <w:r>
        <w:rPr>
          <w:color w:val="4F5154"/>
        </w:rPr>
        <w:t>REPORT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ERNST</w:t>
      </w:r>
      <w:r>
        <w:rPr>
          <w:color w:val="4F5154"/>
          <w:spacing w:val="-10"/>
        </w:rPr>
        <w:t> </w:t>
      </w:r>
      <w:r>
        <w:rPr>
          <w:color w:val="4F5154"/>
        </w:rPr>
        <w:t>&amp;</w:t>
      </w:r>
      <w:r>
        <w:rPr>
          <w:color w:val="4F5154"/>
          <w:spacing w:val="-9"/>
        </w:rPr>
        <w:t> </w:t>
      </w:r>
      <w:r>
        <w:rPr>
          <w:color w:val="4F5154"/>
        </w:rPr>
        <w:t>YOUNG,</w:t>
      </w:r>
      <w:r>
        <w:rPr>
          <w:color w:val="4F5154"/>
          <w:spacing w:val="-10"/>
        </w:rPr>
        <w:t> </w:t>
      </w:r>
      <w:r>
        <w:rPr>
          <w:color w:val="4F5154"/>
        </w:rPr>
        <w:t>INDEPENDENT</w:t>
      </w:r>
      <w:r>
        <w:rPr>
          <w:color w:val="4F5154"/>
          <w:spacing w:val="-7"/>
        </w:rPr>
        <w:t> </w:t>
      </w:r>
      <w:r>
        <w:rPr>
          <w:color w:val="4F5154"/>
        </w:rPr>
        <w:t>AUDITORS</w:t>
      </w:r>
      <w:r>
        <w:rPr>
          <w:b w:val="0"/>
        </w:rPr>
      </w:r>
    </w:p>
    <w:p>
      <w:pPr>
        <w:pStyle w:val="BodyText"/>
        <w:spacing w:line="220" w:lineRule="exact" w:before="167"/>
        <w:ind w:right="7914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Stockholders</w:t>
      </w:r>
      <w:r>
        <w:rPr>
          <w:color w:val="4F5154"/>
          <w:spacing w:val="28"/>
          <w:w w:val="99"/>
        </w:rPr>
        <w:t> </w:t>
      </w:r>
      <w:r>
        <w:rPr>
          <w:color w:val="4F5154"/>
        </w:rPr>
        <w:t>Oracle</w:t>
      </w:r>
      <w:r>
        <w:rPr>
          <w:color w:val="4F5154"/>
          <w:spacing w:val="-17"/>
        </w:rPr>
        <w:t> </w:t>
      </w:r>
      <w:r>
        <w:rPr>
          <w:color w:val="4F5154"/>
        </w:rPr>
        <w:t>Corporation</w:t>
      </w:r>
      <w:r>
        <w:rPr/>
      </w:r>
    </w:p>
    <w:p>
      <w:pPr>
        <w:pStyle w:val="BodyText"/>
        <w:spacing w:line="231" w:lineRule="auto" w:before="165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audited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accompanying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</w:rPr>
        <w:t>sheet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operations,</w:t>
      </w:r>
      <w:r>
        <w:rPr>
          <w:color w:val="4F5154"/>
          <w:spacing w:val="-7"/>
        </w:rPr>
        <w:t> </w:t>
      </w:r>
      <w:r>
        <w:rPr>
          <w:color w:val="4F5154"/>
        </w:rPr>
        <w:t>stockholders’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ended.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schedule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listed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index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Item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14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(a).</w:t>
      </w:r>
      <w:r>
        <w:rPr>
          <w:color w:val="4F5154"/>
          <w:spacing w:val="-4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schedule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responsibility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Company’s</w:t>
      </w:r>
      <w:r>
        <w:rPr>
          <w:color w:val="4F5154"/>
          <w:spacing w:val="-6"/>
        </w:rPr>
        <w:t> </w:t>
      </w:r>
      <w:r>
        <w:rPr>
          <w:color w:val="4F5154"/>
        </w:rPr>
        <w:t>management.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responsibility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express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opinion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schedule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audit.</w:t>
      </w:r>
      <w:r>
        <w:rPr/>
      </w:r>
    </w:p>
    <w:p>
      <w:pPr>
        <w:pStyle w:val="BodyText"/>
        <w:spacing w:line="231" w:lineRule="auto" w:before="167"/>
        <w:ind w:right="374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conducted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auditing</w:t>
      </w:r>
      <w:r>
        <w:rPr>
          <w:color w:val="4F5154"/>
          <w:spacing w:val="-4"/>
        </w:rPr>
        <w:t> </w:t>
      </w:r>
      <w:r>
        <w:rPr>
          <w:color w:val="4F5154"/>
        </w:rPr>
        <w:t>standards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accepted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7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standards</w:t>
      </w:r>
      <w:r>
        <w:rPr>
          <w:color w:val="4F5154"/>
          <w:spacing w:val="-3"/>
        </w:rPr>
        <w:t> </w:t>
      </w:r>
      <w:r>
        <w:rPr>
          <w:color w:val="4F5154"/>
        </w:rPr>
        <w:t>require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75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perform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obtain</w:t>
      </w:r>
      <w:r>
        <w:rPr>
          <w:color w:val="4F5154"/>
          <w:spacing w:val="-5"/>
        </w:rPr>
        <w:t> </w:t>
      </w:r>
      <w:r>
        <w:rPr>
          <w:color w:val="4F5154"/>
        </w:rPr>
        <w:t>reasonable</w:t>
      </w:r>
      <w:r>
        <w:rPr>
          <w:color w:val="4F5154"/>
          <w:spacing w:val="-5"/>
        </w:rPr>
        <w:t> </w:t>
      </w:r>
      <w:r>
        <w:rPr>
          <w:color w:val="4F5154"/>
        </w:rPr>
        <w:t>assurance</w:t>
      </w:r>
      <w:r>
        <w:rPr>
          <w:color w:val="4F5154"/>
          <w:spacing w:val="-5"/>
        </w:rPr>
        <w:t> </w:t>
      </w:r>
      <w:r>
        <w:rPr>
          <w:color w:val="4F5154"/>
        </w:rPr>
        <w:t>about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whether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free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misstatement.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7"/>
        </w:rPr>
        <w:t> </w:t>
      </w:r>
      <w:r>
        <w:rPr>
          <w:color w:val="4F5154"/>
        </w:rPr>
        <w:t>examining,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test</w:t>
      </w:r>
      <w:r>
        <w:rPr>
          <w:color w:val="4F5154"/>
          <w:spacing w:val="-6"/>
        </w:rPr>
        <w:t> </w:t>
      </w:r>
      <w:r>
        <w:rPr>
          <w:color w:val="4F5154"/>
        </w:rPr>
        <w:t>basis,</w:t>
      </w:r>
      <w:r>
        <w:rPr>
          <w:color w:val="4F5154"/>
          <w:spacing w:val="-7"/>
        </w:rPr>
        <w:t> </w:t>
      </w:r>
      <w:r>
        <w:rPr>
          <w:color w:val="4F5154"/>
        </w:rPr>
        <w:t>evidence</w:t>
      </w:r>
      <w:r>
        <w:rPr>
          <w:color w:val="4F5154"/>
          <w:spacing w:val="-7"/>
        </w:rPr>
        <w:t> </w:t>
      </w:r>
      <w:r>
        <w:rPr>
          <w:color w:val="4F5154"/>
        </w:rPr>
        <w:t>supporting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disclosures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includes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7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management,</w:t>
      </w:r>
      <w:r>
        <w:rPr>
          <w:color w:val="4F5154"/>
          <w:spacing w:val="-8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evaluating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overall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presentation.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believe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</w:t>
      </w:r>
      <w:r>
        <w:rPr>
          <w:color w:val="4F5154"/>
          <w:spacing w:val="-6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reasonable</w:t>
      </w:r>
      <w:r>
        <w:rPr>
          <w:color w:val="4F5154"/>
          <w:spacing w:val="-7"/>
        </w:rPr>
        <w:t> </w:t>
      </w:r>
      <w:r>
        <w:rPr>
          <w:color w:val="4F5154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opinion.</w:t>
      </w:r>
      <w:r>
        <w:rPr/>
      </w:r>
    </w:p>
    <w:p>
      <w:pPr>
        <w:pStyle w:val="BodyText"/>
        <w:spacing w:line="231" w:lineRule="auto" w:before="167"/>
        <w:ind w:right="345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opinion,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</w:rPr>
        <w:t>referred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</w:rPr>
        <w:t>present</w:t>
      </w:r>
      <w:r>
        <w:rPr>
          <w:color w:val="4F5154"/>
          <w:spacing w:val="-5"/>
        </w:rPr>
        <w:t> </w:t>
      </w:r>
      <w:r>
        <w:rPr>
          <w:color w:val="4F5154"/>
        </w:rPr>
        <w:t>fairly,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respects,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131"/>
          <w:w w:val="99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flows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4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ended,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conformity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accounting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</w:rPr>
        <w:t>accepted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opinion,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schedule,</w:t>
      </w:r>
      <w:r>
        <w:rPr>
          <w:color w:val="4F5154"/>
          <w:spacing w:val="-4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49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basic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taken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whole,</w:t>
      </w:r>
      <w:r>
        <w:rPr>
          <w:color w:val="4F5154"/>
          <w:spacing w:val="-4"/>
        </w:rPr>
        <w:t> </w:t>
      </w:r>
      <w:r>
        <w:rPr>
          <w:color w:val="4F5154"/>
        </w:rPr>
        <w:t>presents</w:t>
      </w:r>
      <w:r>
        <w:rPr>
          <w:color w:val="4F5154"/>
          <w:spacing w:val="-6"/>
        </w:rPr>
        <w:t> </w:t>
      </w:r>
      <w:r>
        <w:rPr>
          <w:color w:val="4F5154"/>
        </w:rPr>
        <w:t>fairly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respects,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forth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therein.</w:t>
      </w:r>
      <w:r>
        <w:rPr/>
      </w:r>
    </w:p>
    <w:p>
      <w:pPr>
        <w:pStyle w:val="BodyText"/>
        <w:tabs>
          <w:tab w:pos="388" w:val="left" w:leader="none"/>
        </w:tabs>
        <w:spacing w:line="240" w:lineRule="auto" w:before="160"/>
        <w:ind w:left="0" w:right="160"/>
        <w:jc w:val="right"/>
      </w:pPr>
      <w:r>
        <w:rPr>
          <w:color w:val="4F5154"/>
          <w:spacing w:val="-1"/>
          <w:w w:val="95"/>
        </w:rPr>
        <w:t>/s/</w:t>
        <w:tab/>
      </w:r>
      <w:r>
        <w:rPr>
          <w:color w:val="4F5154"/>
        </w:rPr>
        <w:t>ERNST</w:t>
      </w:r>
      <w:r>
        <w:rPr>
          <w:color w:val="4F5154"/>
          <w:spacing w:val="-8"/>
        </w:rPr>
        <w:t> </w:t>
      </w:r>
      <w:r>
        <w:rPr>
          <w:color w:val="4F5154"/>
        </w:rPr>
        <w:t>&amp;</w:t>
      </w:r>
      <w:r>
        <w:rPr>
          <w:color w:val="4F5154"/>
          <w:spacing w:val="-6"/>
        </w:rPr>
        <w:t> </w:t>
      </w:r>
      <w:r>
        <w:rPr>
          <w:color w:val="4F5154"/>
        </w:rPr>
        <w:t>YOUNG</w:t>
      </w:r>
      <w:r>
        <w:rPr>
          <w:color w:val="4F5154"/>
          <w:spacing w:val="-6"/>
        </w:rPr>
        <w:t> </w:t>
      </w:r>
      <w:r>
        <w:rPr>
          <w:color w:val="4F5154"/>
        </w:rPr>
        <w:t>LLP</w:t>
      </w:r>
      <w:r>
        <w:rPr/>
      </w:r>
    </w:p>
    <w:p>
      <w:pPr>
        <w:pStyle w:val="BodyText"/>
        <w:spacing w:line="220" w:lineRule="exact" w:before="169"/>
        <w:ind w:right="9496"/>
        <w:jc w:val="left"/>
      </w:pPr>
      <w:r>
        <w:rPr>
          <w:color w:val="4F5154"/>
        </w:rPr>
        <w:t>Walnut</w:t>
      </w:r>
      <w:r>
        <w:rPr>
          <w:color w:val="4F5154"/>
          <w:spacing w:val="-10"/>
        </w:rPr>
        <w:t> </w:t>
      </w:r>
      <w:r>
        <w:rPr>
          <w:color w:val="4F5154"/>
        </w:rPr>
        <w:t>Creek,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20"/>
          <w:w w:val="99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6"/>
        </w:rPr>
        <w:t> </w:t>
      </w:r>
      <w:r>
        <w:rPr>
          <w:color w:val="4F5154"/>
        </w:rPr>
        <w:t>18,</w:t>
      </w:r>
      <w:r>
        <w:rPr>
          <w:color w:val="4F5154"/>
          <w:spacing w:val="-4"/>
        </w:rPr>
        <w:t> </w:t>
      </w:r>
      <w:r>
        <w:rPr>
          <w:color w:val="4F5154"/>
        </w:rPr>
        <w:t>2002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31" w:lineRule="auto" w:before="80"/>
        <w:ind w:right="282"/>
        <w:jc w:val="left"/>
        <w:rPr>
          <w:b w:val="0"/>
          <w:bCs w:val="0"/>
        </w:rPr>
      </w:pP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copy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4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</w:rPr>
        <w:t>previously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Arthur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Andersen</w:t>
      </w:r>
      <w:r>
        <w:rPr>
          <w:color w:val="4F5154"/>
          <w:spacing w:val="-5"/>
        </w:rPr>
        <w:t> </w:t>
      </w:r>
      <w:r>
        <w:rPr>
          <w:color w:val="4F5154"/>
        </w:rPr>
        <w:t>LLP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connection</w:t>
      </w:r>
      <w:r>
        <w:rPr>
          <w:color w:val="4F5154"/>
          <w:spacing w:val="-3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Corporation’s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filing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10-K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ended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</w:rPr>
        <w:t>report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reissued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Arthur</w:t>
      </w:r>
      <w:r>
        <w:rPr>
          <w:color w:val="4F5154"/>
          <w:spacing w:val="-5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LLP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connection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filing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10-K.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Exhibit</w:t>
      </w:r>
      <w:r>
        <w:rPr>
          <w:color w:val="4F5154"/>
          <w:spacing w:val="-4"/>
        </w:rPr>
        <w:t> </w:t>
      </w:r>
      <w:r>
        <w:rPr>
          <w:color w:val="4F5154"/>
        </w:rPr>
        <w:t>23.2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further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discussion.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</w:rPr>
        <w:t>balance</w:t>
      </w:r>
      <w:r>
        <w:rPr>
          <w:color w:val="4F5154"/>
          <w:spacing w:val="-6"/>
        </w:rPr>
        <w:t> </w:t>
      </w:r>
      <w:r>
        <w:rPr>
          <w:color w:val="4F5154"/>
        </w:rPr>
        <w:t>sheet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3"/>
        </w:rPr>
        <w:t> </w:t>
      </w:r>
      <w:r>
        <w:rPr>
          <w:color w:val="4F5154"/>
        </w:rPr>
        <w:t>statements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operations,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ended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1999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schedule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1999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referred</w:t>
      </w:r>
      <w:r>
        <w:rPr>
          <w:color w:val="4F5154"/>
          <w:spacing w:val="-6"/>
        </w:rPr>
        <w:t> </w:t>
      </w:r>
      <w:r>
        <w:rPr>
          <w:color w:val="4F5154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report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accompanying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schedule.</w:t>
      </w:r>
      <w:r>
        <w:rPr>
          <w:b w:val="0"/>
          <w:bCs w:val="0"/>
        </w:rPr>
      </w:r>
    </w:p>
    <w:p>
      <w:pPr>
        <w:spacing w:before="160"/>
        <w:ind w:left="336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REPORT</w:t>
      </w:r>
      <w:r>
        <w:rPr>
          <w:rFonts w:ascii="Times New Roman"/>
          <w:b/>
          <w:color w:val="4F5154"/>
          <w:spacing w:val="-11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OF</w:t>
      </w:r>
      <w:r>
        <w:rPr>
          <w:rFonts w:ascii="Times New Roman"/>
          <w:b/>
          <w:color w:val="4F5154"/>
          <w:spacing w:val="-11"/>
          <w:sz w:val="20"/>
        </w:rPr>
        <w:t> </w:t>
      </w:r>
      <w:r>
        <w:rPr>
          <w:rFonts w:ascii="Times New Roman"/>
          <w:b/>
          <w:color w:val="4F5154"/>
          <w:sz w:val="20"/>
        </w:rPr>
        <w:t>INDEPENDENT</w:t>
      </w:r>
      <w:r>
        <w:rPr>
          <w:rFonts w:ascii="Times New Roman"/>
          <w:b/>
          <w:color w:val="4F5154"/>
          <w:spacing w:val="-10"/>
          <w:sz w:val="20"/>
        </w:rPr>
        <w:t> </w:t>
      </w:r>
      <w:r>
        <w:rPr>
          <w:rFonts w:ascii="Times New Roman"/>
          <w:b/>
          <w:color w:val="4F5154"/>
          <w:sz w:val="20"/>
        </w:rPr>
        <w:t>PUBLIC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ACCOUNTANTS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6"/>
        <w:ind w:right="398"/>
        <w:jc w:val="left"/>
      </w:pPr>
      <w:r>
        <w:rPr>
          <w:color w:val="4F5154"/>
          <w:spacing w:val="-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Corporation:</w:t>
      </w:r>
      <w:r>
        <w:rPr/>
      </w:r>
    </w:p>
    <w:p>
      <w:pPr>
        <w:pStyle w:val="BodyText"/>
        <w:spacing w:line="231" w:lineRule="auto" w:before="165"/>
        <w:ind w:right="345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audited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accompanying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sheets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Corporation,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Delaware</w:t>
      </w:r>
      <w:r>
        <w:rPr>
          <w:color w:val="4F5154"/>
          <w:spacing w:val="-5"/>
        </w:rPr>
        <w:t> </w:t>
      </w:r>
      <w:r>
        <w:rPr>
          <w:color w:val="4F5154"/>
        </w:rPr>
        <w:t>corporation,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operations,</w:t>
      </w:r>
      <w:r>
        <w:rPr>
          <w:color w:val="4F5154"/>
          <w:spacing w:val="-3"/>
        </w:rPr>
        <w:t> </w:t>
      </w:r>
      <w:r>
        <w:rPr>
          <w:color w:val="4F5154"/>
        </w:rPr>
        <w:t>stockholders’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</w:rPr>
        <w:t>flows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three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99"/>
          <w:w w:val="99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</w:rPr>
        <w:t>ended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schedule</w:t>
      </w:r>
      <w:r>
        <w:rPr>
          <w:color w:val="4F5154"/>
          <w:spacing w:val="-5"/>
        </w:rPr>
        <w:t> </w:t>
      </w:r>
      <w:r>
        <w:rPr>
          <w:color w:val="4F5154"/>
        </w:rPr>
        <w:t>referred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below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responsibility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Company’s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management.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responsibility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express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opinion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8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schedule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audits.</w:t>
      </w:r>
      <w:r>
        <w:rPr/>
      </w:r>
    </w:p>
    <w:p>
      <w:pPr>
        <w:pStyle w:val="BodyText"/>
        <w:spacing w:line="231" w:lineRule="auto" w:before="167"/>
        <w:ind w:right="398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conducted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auditing</w:t>
      </w:r>
      <w:r>
        <w:rPr>
          <w:color w:val="4F5154"/>
          <w:spacing w:val="-6"/>
        </w:rPr>
        <w:t> </w:t>
      </w:r>
      <w:r>
        <w:rPr>
          <w:color w:val="4F5154"/>
        </w:rPr>
        <w:t>standards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accepted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7"/>
        </w:rPr>
        <w:t> </w:t>
      </w:r>
      <w:r>
        <w:rPr>
          <w:color w:val="4F5154"/>
        </w:rPr>
        <w:t>standards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perform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obtain</w:t>
      </w:r>
      <w:r>
        <w:rPr>
          <w:color w:val="4F5154"/>
          <w:spacing w:val="-5"/>
        </w:rPr>
        <w:t> </w:t>
      </w:r>
      <w:r>
        <w:rPr>
          <w:color w:val="4F5154"/>
        </w:rPr>
        <w:t>reasonable</w:t>
      </w:r>
      <w:r>
        <w:rPr>
          <w:color w:val="4F5154"/>
          <w:spacing w:val="-5"/>
        </w:rPr>
        <w:t> </w:t>
      </w:r>
      <w:r>
        <w:rPr>
          <w:color w:val="4F5154"/>
        </w:rPr>
        <w:t>assurance</w:t>
      </w:r>
      <w:r>
        <w:rPr>
          <w:color w:val="4F5154"/>
          <w:spacing w:val="-5"/>
        </w:rPr>
        <w:t> </w:t>
      </w:r>
      <w:r>
        <w:rPr>
          <w:color w:val="4F5154"/>
        </w:rPr>
        <w:t>about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whether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free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misstatement.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7"/>
        </w:rPr>
        <w:t> </w:t>
      </w:r>
      <w:r>
        <w:rPr>
          <w:color w:val="4F5154"/>
        </w:rPr>
        <w:t>examining,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test</w:t>
      </w:r>
      <w:r>
        <w:rPr>
          <w:color w:val="4F5154"/>
          <w:spacing w:val="-6"/>
        </w:rPr>
        <w:t> </w:t>
      </w:r>
      <w:r>
        <w:rPr>
          <w:color w:val="4F5154"/>
        </w:rPr>
        <w:t>basis,</w:t>
      </w:r>
      <w:r>
        <w:rPr>
          <w:color w:val="4F5154"/>
          <w:spacing w:val="-7"/>
        </w:rPr>
        <w:t> </w:t>
      </w:r>
      <w:r>
        <w:rPr>
          <w:color w:val="4F5154"/>
        </w:rPr>
        <w:t>evidence</w:t>
      </w:r>
      <w:r>
        <w:rPr>
          <w:color w:val="4F5154"/>
          <w:spacing w:val="-7"/>
        </w:rPr>
        <w:t> </w:t>
      </w:r>
      <w:r>
        <w:rPr>
          <w:color w:val="4F5154"/>
        </w:rPr>
        <w:t>supporting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disclosures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includes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7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management,</w:t>
      </w:r>
      <w:r>
        <w:rPr>
          <w:color w:val="4F5154"/>
          <w:spacing w:val="-8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evaluating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overall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presentation.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audits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reasonable</w:t>
      </w:r>
      <w:r>
        <w:rPr>
          <w:color w:val="4F5154"/>
          <w:spacing w:val="-6"/>
        </w:rPr>
        <w:t> </w:t>
      </w:r>
      <w:r>
        <w:rPr>
          <w:color w:val="4F5154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opinion.</w:t>
      </w:r>
      <w:r>
        <w:rPr/>
      </w:r>
    </w:p>
    <w:p>
      <w:pPr>
        <w:pStyle w:val="BodyText"/>
        <w:spacing w:line="231" w:lineRule="auto" w:before="167"/>
        <w:ind w:right="171"/>
        <w:jc w:val="both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opinion,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</w:rPr>
        <w:t>referred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</w:rPr>
        <w:t>present</w:t>
      </w:r>
      <w:r>
        <w:rPr>
          <w:color w:val="4F5154"/>
          <w:spacing w:val="-4"/>
        </w:rPr>
        <w:t> </w:t>
      </w:r>
      <w:r>
        <w:rPr>
          <w:color w:val="4F5154"/>
        </w:rPr>
        <w:t>fairly,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respects,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position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2"/>
        </w:rPr>
        <w:t> </w:t>
      </w:r>
      <w:r>
        <w:rPr>
          <w:color w:val="4F5154"/>
        </w:rPr>
        <w:t>2001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2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operations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their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</w:rPr>
        <w:t>flows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three</w:t>
      </w:r>
      <w:r>
        <w:rPr>
          <w:color w:val="4F5154"/>
          <w:spacing w:val="-3"/>
        </w:rPr>
        <w:t> </w:t>
      </w:r>
      <w:r>
        <w:rPr>
          <w:color w:val="4F5154"/>
        </w:rPr>
        <w:t>years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ended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conformity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accepted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/>
      </w:r>
    </w:p>
    <w:p>
      <w:pPr>
        <w:pStyle w:val="BodyText"/>
        <w:spacing w:line="231" w:lineRule="auto" w:before="167"/>
        <w:ind w:right="374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audits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purpose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forming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opinion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basic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</w:rPr>
        <w:t>taken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whole.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schedule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listed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Item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14(a)2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presented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purposes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complying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Commission’s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rules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basic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schedule</w:t>
      </w:r>
      <w:r>
        <w:rPr>
          <w:color w:val="4F5154"/>
          <w:spacing w:val="-7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subjected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auditing</w:t>
      </w:r>
      <w:r>
        <w:rPr>
          <w:color w:val="4F5154"/>
          <w:spacing w:val="-6"/>
        </w:rPr>
        <w:t> </w:t>
      </w:r>
      <w:r>
        <w:rPr>
          <w:color w:val="4F5154"/>
        </w:rPr>
        <w:t>procedures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applied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audits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basic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</w:rPr>
        <w:t>and,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opinion,</w:t>
      </w:r>
      <w:r>
        <w:rPr>
          <w:color w:val="4F5154"/>
          <w:spacing w:val="-4"/>
        </w:rPr>
        <w:t> </w:t>
      </w:r>
      <w:r>
        <w:rPr>
          <w:color w:val="4F5154"/>
        </w:rPr>
        <w:t>fairly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set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therein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relation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basic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taken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whole.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20" w:lineRule="exact"/>
        <w:ind w:right="0"/>
        <w:jc w:val="left"/>
      </w:pPr>
      <w:r>
        <w:rPr>
          <w:color w:val="4F5154"/>
          <w:spacing w:val="-1"/>
        </w:rPr>
        <w:t>San</w:t>
      </w:r>
      <w:r>
        <w:rPr>
          <w:color w:val="4F5154"/>
          <w:spacing w:val="-9"/>
        </w:rPr>
        <w:t> </w:t>
      </w:r>
      <w:r>
        <w:rPr>
          <w:color w:val="4F5154"/>
        </w:rPr>
        <w:t>Jose,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22"/>
          <w:w w:val="99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6"/>
        </w:rPr>
        <w:t> </w:t>
      </w:r>
      <w:r>
        <w:rPr>
          <w:color w:val="4F5154"/>
        </w:rPr>
        <w:t>18,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/>
      </w:r>
    </w:p>
    <w:p>
      <w:pPr>
        <w:pStyle w:val="BodyText"/>
        <w:spacing w:line="240" w:lineRule="auto" w:before="160"/>
        <w:ind w:right="0"/>
        <w:jc w:val="left"/>
      </w:pPr>
      <w:r>
        <w:rPr/>
        <w:br w:type="column"/>
      </w:r>
      <w:r>
        <w:rPr>
          <w:color w:val="4F5154"/>
        </w:rPr>
        <w:t>ARTHUR</w:t>
      </w:r>
      <w:r>
        <w:rPr>
          <w:color w:val="4F5154"/>
          <w:spacing w:val="-13"/>
        </w:rPr>
        <w:t> </w:t>
      </w:r>
      <w:r>
        <w:rPr>
          <w:color w:val="4F5154"/>
        </w:rPr>
        <w:t>ANDERSEN</w:t>
      </w:r>
      <w:r>
        <w:rPr>
          <w:color w:val="4F5154"/>
          <w:spacing w:val="-11"/>
        </w:rPr>
        <w:t> </w:t>
      </w:r>
      <w:r>
        <w:rPr>
          <w:color w:val="4F5154"/>
        </w:rPr>
        <w:t>LLP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43" w:space="7432"/>
            <w:col w:w="2645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22" w:lineRule="exact" w:before="0"/>
        <w:ind w:left="417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CONSOLIDATED</w:t>
      </w:r>
      <w:r>
        <w:rPr>
          <w:rFonts w:ascii="Times New Roman"/>
          <w:b/>
          <w:color w:val="4F5154"/>
          <w:spacing w:val="-18"/>
          <w:sz w:val="20"/>
        </w:rPr>
        <w:t> </w:t>
      </w:r>
      <w:r>
        <w:rPr>
          <w:rFonts w:ascii="Times New Roman"/>
          <w:b/>
          <w:color w:val="4F5154"/>
          <w:sz w:val="20"/>
        </w:rPr>
        <w:t>BALANCE</w:t>
      </w:r>
      <w:r>
        <w:rPr>
          <w:rFonts w:ascii="Times New Roman"/>
          <w:b/>
          <w:color w:val="4F5154"/>
          <w:spacing w:val="-17"/>
          <w:sz w:val="20"/>
        </w:rPr>
        <w:t> </w:t>
      </w:r>
      <w:r>
        <w:rPr>
          <w:rFonts w:ascii="Times New Roman"/>
          <w:b/>
          <w:color w:val="4F5154"/>
          <w:sz w:val="20"/>
        </w:rPr>
        <w:t>SHEETS</w:t>
      </w:r>
      <w:r>
        <w:rPr>
          <w:rFonts w:ascii="Times New Roman"/>
          <w:sz w:val="20"/>
        </w:rPr>
      </w:r>
    </w:p>
    <w:p>
      <w:pPr>
        <w:spacing w:line="227" w:lineRule="exact" w:before="0"/>
        <w:ind w:left="417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As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of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May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31,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2002</w:t>
      </w:r>
      <w:r>
        <w:rPr>
          <w:rFonts w:ascii="Times New Roman"/>
          <w:b/>
          <w:color w:val="4F5154"/>
          <w:spacing w:val="-2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2001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8"/>
        <w:ind w:left="0" w:right="85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even" r:id="rId14"/>
          <w:headerReference w:type="default" r:id="rId15"/>
          <w:pgSz w:w="12240" w:h="15840"/>
          <w:pgMar w:header="465" w:footer="0" w:top="1620" w:bottom="280" w:left="200" w:right="200"/>
          <w:cols w:num="2" w:equalWidth="0">
            <w:col w:w="7658" w:space="40"/>
            <w:col w:w="414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9813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91.8pt;height:2.4pt;mso-position-horizontal-relative:char;mso-position-vertical-relative:line" coordorigin="0,0" coordsize="1836,48">
            <v:group style="position:absolute;left:24;top:24;width:1788;height:2" coordorigin="24,24" coordsize="1788,2">
              <v:shape style="position:absolute;left:24;top:24;width:1788;height:2" coordorigin="24,24" coordsize="1788,0" path="m24,24l1812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10026" w:val="left" w:leader="none"/>
          <w:tab w:pos="11120" w:val="left" w:leader="none"/>
        </w:tabs>
        <w:spacing w:before="8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millions,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except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per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share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data)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813" w:val="left" w:leader="none"/>
          <w:tab w:pos="10907" w:val="left" w:leader="none"/>
        </w:tabs>
        <w:spacing w:line="40" w:lineRule="atLeast"/>
        <w:ind w:left="13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69.7pt;height:2.4pt;mso-position-horizontal-relative:char;mso-position-vertical-relative:line" coordorigin="0,0" coordsize="9394,48">
            <v:group style="position:absolute;left:24;top:24;width:9346;height:2" coordorigin="24,24" coordsize="9346,2">
              <v:shape style="position:absolute;left:24;top:24;width:9346;height:2" coordorigin="24,24" coordsize="9346,0" path="m24,24l9369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7.1pt;height:2.4pt;mso-position-horizontal-relative:char;mso-position-vertical-relative:line" coordorigin="0,0" coordsize="742,48">
            <v:group style="position:absolute;left:24;top:24;width:694;height:2" coordorigin="24,24" coordsize="694,2">
              <v:shape style="position:absolute;left:24;top:24;width:694;height:2" coordorigin="24,24" coordsize="694,0" path="m24,24l717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7.1pt;height:2.4pt;mso-position-horizontal-relative:char;mso-position-vertical-relative:line" coordorigin="0,0" coordsize="742,48">
            <v:group style="position:absolute;left:24;top:24;width:694;height:2" coordorigin="24,24" coordsize="694,2">
              <v:shape style="position:absolute;left:24;top:24;width:694;height:2" coordorigin="24,24" coordsize="694,0" path="m24,24l717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color w:val="4F5154"/>
        </w:rPr>
        <w:t>Current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assets:</w:t>
      </w:r>
      <w:r>
        <w:rPr/>
      </w:r>
    </w:p>
    <w:p>
      <w:pPr>
        <w:pStyle w:val="BodyText"/>
        <w:spacing w:line="240" w:lineRule="auto" w:before="74"/>
        <w:ind w:left="159" w:right="0"/>
        <w:jc w:val="left"/>
      </w:pPr>
      <w:r>
        <w:rPr/>
        <w:br w:type="column"/>
      </w:r>
      <w:r>
        <w:rPr>
          <w:color w:val="4F5154"/>
          <w:spacing w:val="-1"/>
        </w:rPr>
        <w:t>ASSETS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200"/>
          <w:cols w:num="2" w:equalWidth="0">
            <w:col w:w="1341" w:space="2962"/>
            <w:col w:w="7537"/>
          </w:cols>
        </w:sectPr>
      </w:pPr>
    </w:p>
    <w:p>
      <w:pPr>
        <w:pStyle w:val="BodyText"/>
        <w:tabs>
          <w:tab w:pos="9836" w:val="left" w:leader="none"/>
          <w:tab w:pos="10931" w:val="left" w:leader="none"/>
        </w:tabs>
        <w:spacing w:line="216" w:lineRule="exact"/>
        <w:ind w:left="534" w:right="0"/>
        <w:jc w:val="left"/>
      </w:pPr>
      <w:r>
        <w:rPr>
          <w:color w:val="4F5154"/>
        </w:rPr>
        <w:t>Cash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cash</w:t>
      </w:r>
      <w:r>
        <w:rPr>
          <w:color w:val="4F5154"/>
          <w:spacing w:val="-7"/>
        </w:rPr>
        <w:t> </w:t>
      </w:r>
      <w:r>
        <w:rPr>
          <w:color w:val="4F5154"/>
        </w:rPr>
        <w:t>equivalents</w:t>
        <w:tab/>
        <w:t>$ </w:t>
      </w:r>
      <w:r>
        <w:rPr>
          <w:color w:val="4F5154"/>
          <w:spacing w:val="22"/>
        </w:rPr>
        <w:t> </w:t>
      </w:r>
      <w:r>
        <w:rPr>
          <w:color w:val="4F5154"/>
          <w:spacing w:val="-1"/>
        </w:rPr>
        <w:t>3,095</w:t>
        <w:tab/>
      </w:r>
      <w:r>
        <w:rPr>
          <w:color w:val="4F5154"/>
        </w:rPr>
        <w:t>$ </w:t>
      </w:r>
      <w:r>
        <w:rPr>
          <w:color w:val="4F5154"/>
          <w:spacing w:val="23"/>
        </w:rPr>
        <w:t> </w:t>
      </w:r>
      <w:r>
        <w:rPr>
          <w:color w:val="4F5154"/>
          <w:spacing w:val="-1"/>
        </w:rPr>
        <w:t>4,449</w:t>
      </w:r>
      <w:r>
        <w:rPr/>
      </w:r>
    </w:p>
    <w:p>
      <w:pPr>
        <w:pStyle w:val="BodyText"/>
        <w:tabs>
          <w:tab w:pos="10064" w:val="left" w:leader="none"/>
          <w:tab w:pos="11159" w:val="left" w:leader="none"/>
        </w:tabs>
        <w:spacing w:line="221" w:lineRule="exact"/>
        <w:ind w:left="534" w:right="0"/>
        <w:jc w:val="left"/>
      </w:pPr>
      <w:r>
        <w:rPr>
          <w:color w:val="4F5154"/>
          <w:spacing w:val="-1"/>
        </w:rPr>
        <w:t>Short-term</w:t>
      </w:r>
      <w:r>
        <w:rPr>
          <w:color w:val="4F5154"/>
          <w:spacing w:val="-18"/>
        </w:rPr>
        <w:t> </w:t>
      </w:r>
      <w:r>
        <w:rPr>
          <w:color w:val="4F5154"/>
        </w:rPr>
        <w:t>investments</w:t>
        <w:tab/>
      </w:r>
      <w:r>
        <w:rPr>
          <w:color w:val="4F5154"/>
          <w:spacing w:val="-1"/>
          <w:w w:val="95"/>
        </w:rPr>
        <w:t>2,746</w:t>
        <w:tab/>
      </w:r>
      <w:r>
        <w:rPr>
          <w:color w:val="4F5154"/>
          <w:spacing w:val="-1"/>
        </w:rPr>
        <w:t>1,438</w:t>
      </w:r>
      <w:r>
        <w:rPr/>
      </w:r>
    </w:p>
    <w:p>
      <w:pPr>
        <w:pStyle w:val="BodyText"/>
        <w:tabs>
          <w:tab w:pos="10064" w:val="left" w:leader="none"/>
          <w:tab w:pos="11159" w:val="left" w:leader="none"/>
        </w:tabs>
        <w:spacing w:line="222" w:lineRule="exact"/>
        <w:ind w:left="534" w:right="0"/>
        <w:jc w:val="left"/>
      </w:pPr>
      <w:r>
        <w:rPr>
          <w:color w:val="4F5154"/>
        </w:rPr>
        <w:t>Trade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receivables,</w:t>
      </w:r>
      <w:r>
        <w:rPr>
          <w:color w:val="4F5154"/>
          <w:spacing w:val="-3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allowances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$413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2002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$403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  <w:tab/>
      </w:r>
      <w:r>
        <w:rPr>
          <w:color w:val="4F5154"/>
          <w:spacing w:val="-1"/>
          <w:w w:val="95"/>
        </w:rPr>
        <w:t>2,036</w:t>
        <w:tab/>
      </w:r>
      <w:r>
        <w:rPr>
          <w:color w:val="4F5154"/>
          <w:spacing w:val="-1"/>
        </w:rPr>
        <w:t>2,432</w:t>
      </w:r>
      <w:r>
        <w:rPr/>
      </w:r>
    </w:p>
    <w:p>
      <w:pPr>
        <w:pStyle w:val="BodyText"/>
        <w:tabs>
          <w:tab w:pos="10215" w:val="left" w:leader="none"/>
          <w:tab w:pos="11608" w:val="right" w:leader="none"/>
        </w:tabs>
        <w:spacing w:line="222" w:lineRule="exact"/>
        <w:ind w:left="534" w:right="0"/>
        <w:jc w:val="left"/>
      </w:pPr>
      <w:r>
        <w:rPr>
          <w:color w:val="4F5154"/>
        </w:rPr>
        <w:t>Other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receivables</w:t>
        <w:tab/>
      </w:r>
      <w:r>
        <w:rPr>
          <w:color w:val="4F5154"/>
        </w:rPr>
        <w:t>293</w:t>
        <w:tab/>
        <w:t>282</w:t>
      </w:r>
      <w:r>
        <w:rPr/>
      </w:r>
    </w:p>
    <w:p>
      <w:pPr>
        <w:pStyle w:val="BodyText"/>
        <w:tabs>
          <w:tab w:pos="10215" w:val="left" w:leader="none"/>
          <w:tab w:pos="11608" w:val="right" w:leader="none"/>
        </w:tabs>
        <w:spacing w:line="221" w:lineRule="exact"/>
        <w:ind w:left="534" w:right="0"/>
        <w:jc w:val="left"/>
      </w:pPr>
      <w:r>
        <w:rPr>
          <w:color w:val="4F5154"/>
        </w:rPr>
        <w:t>Deferred</w:t>
      </w:r>
      <w:r>
        <w:rPr>
          <w:color w:val="4F5154"/>
          <w:spacing w:val="-9"/>
        </w:rPr>
        <w:t> </w:t>
      </w:r>
      <w:r>
        <w:rPr>
          <w:color w:val="4F5154"/>
        </w:rPr>
        <w:t>tax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assets</w:t>
        <w:tab/>
      </w:r>
      <w:r>
        <w:rPr>
          <w:color w:val="4F5154"/>
        </w:rPr>
        <w:t>452</w:t>
        <w:tab/>
        <w:t>273</w:t>
      </w:r>
      <w:r>
        <w:rPr/>
      </w:r>
    </w:p>
    <w:p>
      <w:pPr>
        <w:pStyle w:val="BodyText"/>
        <w:tabs>
          <w:tab w:pos="10215" w:val="left" w:leader="none"/>
          <w:tab w:pos="11608" w:val="right" w:leader="none"/>
        </w:tabs>
        <w:spacing w:line="225" w:lineRule="exact"/>
        <w:ind w:left="534" w:right="0"/>
        <w:jc w:val="left"/>
      </w:pPr>
      <w:r>
        <w:rPr/>
        <w:pict>
          <v:group style="position:absolute;margin-left:500.649994pt;margin-top:15.35623pt;width:37.8pt;height:4.7pt;mso-position-horizontal-relative:page;mso-position-vertical-relative:paragraph;z-index:3184" coordorigin="10013,307" coordsize="756,94">
            <v:group style="position:absolute;left:10037;top:354;width:694;height:2" coordorigin="10037,354" coordsize="694,2">
              <v:shape style="position:absolute;left:10037;top:354;width:694;height:2" coordorigin="10037,354" coordsize="694,0" path="m10037,354l10730,354e" filled="false" stroked="true" strokeweight="2.38pt" strokecolor="#4f5154">
                <v:path arrowok="t"/>
              </v:shape>
            </v:group>
            <v:group style="position:absolute;left:10716;top:331;width:29;height:46" coordorigin="10716,331" coordsize="29,46">
              <v:shape style="position:absolute;left:10716;top:331;width:29;height:46" coordorigin="10716,331" coordsize="29,46" path="m10716,354l10745,35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369995pt;margin-top:15.35623pt;width:37.8pt;height:4.7pt;mso-position-horizontal-relative:page;mso-position-vertical-relative:paragraph;z-index:3208" coordorigin="11107,307" coordsize="756,94">
            <v:group style="position:absolute;left:11131;top:354;width:694;height:2" coordorigin="11131,354" coordsize="694,2">
              <v:shape style="position:absolute;left:11131;top:354;width:694;height:2" coordorigin="11131,354" coordsize="694,0" path="m11131,354l11825,354e" filled="false" stroked="true" strokeweight="2.38pt" strokecolor="#4f5154">
                <v:path arrowok="t"/>
              </v:shape>
            </v:group>
            <v:group style="position:absolute;left:11810;top:331;width:29;height:46" coordorigin="11810,331" coordsize="29,46">
              <v:shape style="position:absolute;left:11810;top:331;width:29;height:46" coordorigin="11810,331" coordsize="29,46" path="m11810,354l11839,354e" filled="false" stroked="true" strokeweight="2.38pt" strokecolor="#ffffff">
                <v:path arrowok="t"/>
              </v:shape>
            </v:group>
            <w10:wrap type="none"/>
          </v:group>
        </w:pict>
      </w:r>
      <w:r>
        <w:rPr>
          <w:color w:val="4F5154"/>
          <w:spacing w:val="-1"/>
        </w:rPr>
        <w:t>Prepaid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  <w:tab/>
      </w:r>
      <w:r>
        <w:rPr>
          <w:color w:val="4F5154"/>
        </w:rPr>
        <w:t>106</w:t>
        <w:tab/>
      </w:r>
      <w:r>
        <w:rPr>
          <w:color w:val="4F5154"/>
          <w:spacing w:val="-1"/>
        </w:rPr>
        <w:t>89</w:t>
      </w:r>
      <w:r>
        <w:rPr/>
      </w:r>
    </w:p>
    <w:p>
      <w:pPr>
        <w:pStyle w:val="BodyText"/>
        <w:tabs>
          <w:tab w:pos="10064" w:val="left" w:leader="none"/>
          <w:tab w:pos="11159" w:val="left" w:leader="none"/>
        </w:tabs>
        <w:spacing w:line="225" w:lineRule="exact" w:before="233"/>
        <w:ind w:left="906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8"/>
        </w:rPr>
        <w:t> </w:t>
      </w:r>
      <w:r>
        <w:rPr>
          <w:color w:val="4F5154"/>
        </w:rPr>
        <w:t>current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assets</w:t>
        <w:tab/>
      </w:r>
      <w:r>
        <w:rPr>
          <w:color w:val="4F5154"/>
          <w:spacing w:val="-1"/>
          <w:w w:val="95"/>
        </w:rPr>
        <w:t>8,728</w:t>
        <w:tab/>
      </w:r>
      <w:r>
        <w:rPr>
          <w:color w:val="4F5154"/>
          <w:spacing w:val="-1"/>
        </w:rPr>
        <w:t>8,963</w:t>
      </w:r>
      <w:r>
        <w:rPr/>
      </w:r>
    </w:p>
    <w:p>
      <w:pPr>
        <w:pStyle w:val="BodyText"/>
        <w:tabs>
          <w:tab w:pos="10215" w:val="left" w:leader="none"/>
          <w:tab w:pos="11310" w:val="left" w:leader="none"/>
        </w:tabs>
        <w:spacing w:line="221" w:lineRule="exact"/>
        <w:ind w:left="159" w:right="0"/>
        <w:jc w:val="left"/>
      </w:pPr>
      <w:r>
        <w:rPr>
          <w:color w:val="4F5154"/>
          <w:spacing w:val="-1"/>
        </w:rPr>
        <w:t>Long-term</w:t>
      </w:r>
      <w:r>
        <w:rPr>
          <w:color w:val="4F5154"/>
          <w:spacing w:val="-18"/>
        </w:rPr>
        <w:t> </w:t>
      </w:r>
      <w:r>
        <w:rPr>
          <w:color w:val="4F5154"/>
        </w:rPr>
        <w:t>investments</w:t>
        <w:tab/>
      </w:r>
      <w:r>
        <w:rPr>
          <w:color w:val="4F5154"/>
          <w:w w:val="95"/>
        </w:rPr>
        <w:t>406</w:t>
        <w:tab/>
      </w:r>
      <w:r>
        <w:rPr>
          <w:color w:val="4F5154"/>
        </w:rPr>
        <w:t>—</w:t>
      </w:r>
      <w:r>
        <w:rPr/>
      </w:r>
    </w:p>
    <w:p>
      <w:pPr>
        <w:pStyle w:val="BodyText"/>
        <w:tabs>
          <w:tab w:pos="10215" w:val="left" w:leader="none"/>
          <w:tab w:pos="11310" w:val="left" w:leader="none"/>
        </w:tabs>
        <w:spacing w:line="221" w:lineRule="exact"/>
        <w:ind w:left="159" w:right="0"/>
        <w:jc w:val="left"/>
      </w:pPr>
      <w:r>
        <w:rPr>
          <w:color w:val="4F5154"/>
        </w:rPr>
        <w:t>Property,</w:t>
      </w:r>
      <w:r>
        <w:rPr>
          <w:color w:val="4F5154"/>
          <w:spacing w:val="-12"/>
        </w:rPr>
        <w:t> </w:t>
      </w:r>
      <w:r>
        <w:rPr>
          <w:color w:val="4F5154"/>
        </w:rPr>
        <w:t>net</w:t>
        <w:tab/>
      </w:r>
      <w:r>
        <w:rPr>
          <w:color w:val="4F5154"/>
          <w:w w:val="95"/>
        </w:rPr>
        <w:t>987</w:t>
        <w:tab/>
      </w:r>
      <w:r>
        <w:rPr>
          <w:color w:val="4F5154"/>
        </w:rPr>
        <w:t>975</w:t>
      </w:r>
      <w:r>
        <w:rPr/>
      </w:r>
    </w:p>
    <w:p>
      <w:pPr>
        <w:pStyle w:val="BodyText"/>
        <w:tabs>
          <w:tab w:pos="10215" w:val="left" w:leader="none"/>
          <w:tab w:pos="11310" w:val="left" w:leader="none"/>
        </w:tabs>
        <w:spacing w:line="222" w:lineRule="exact"/>
        <w:ind w:left="159" w:right="0"/>
        <w:jc w:val="left"/>
      </w:pPr>
      <w:r>
        <w:rPr>
          <w:color w:val="4F5154"/>
        </w:rPr>
        <w:t>Deferred</w:t>
      </w:r>
      <w:r>
        <w:rPr>
          <w:color w:val="4F5154"/>
          <w:spacing w:val="-9"/>
        </w:rPr>
        <w:t> </w:t>
      </w:r>
      <w:r>
        <w:rPr>
          <w:color w:val="4F5154"/>
        </w:rPr>
        <w:t>tax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assets</w:t>
        <w:tab/>
      </w:r>
      <w:r>
        <w:rPr>
          <w:color w:val="4F5154"/>
          <w:w w:val="95"/>
        </w:rPr>
        <w:t>233</w:t>
        <w:tab/>
      </w:r>
      <w:r>
        <w:rPr>
          <w:color w:val="4F5154"/>
        </w:rPr>
        <w:t>376</w:t>
      </w:r>
      <w:r>
        <w:rPr/>
      </w:r>
    </w:p>
    <w:p>
      <w:pPr>
        <w:pStyle w:val="BodyText"/>
        <w:tabs>
          <w:tab w:pos="10215" w:val="left" w:leader="none"/>
          <w:tab w:pos="11310" w:val="left" w:leader="none"/>
        </w:tabs>
        <w:spacing w:line="227" w:lineRule="exact"/>
        <w:ind w:left="159" w:right="0"/>
        <w:jc w:val="left"/>
      </w:pPr>
      <w:r>
        <w:rPr/>
        <w:pict>
          <v:group style="position:absolute;margin-left:500.649994pt;margin-top:15.416239pt;width:37.8pt;height:4.7pt;mso-position-horizontal-relative:page;mso-position-vertical-relative:paragraph;z-index:3232" coordorigin="10013,308" coordsize="756,94">
            <v:group style="position:absolute;left:10037;top:355;width:694;height:2" coordorigin="10037,355" coordsize="694,2">
              <v:shape style="position:absolute;left:10037;top:355;width:694;height:2" coordorigin="10037,355" coordsize="694,0" path="m10037,355l10730,355e" filled="false" stroked="true" strokeweight="2.38pt" strokecolor="#4f5154">
                <v:path arrowok="t"/>
              </v:shape>
            </v:group>
            <v:group style="position:absolute;left:10716;top:332;width:29;height:46" coordorigin="10716,332" coordsize="29,46">
              <v:shape style="position:absolute;left:10716;top:332;width:29;height:46" coordorigin="10716,332" coordsize="29,46" path="m10716,355l10745,355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369995pt;margin-top:15.416239pt;width:37.8pt;height:4.7pt;mso-position-horizontal-relative:page;mso-position-vertical-relative:paragraph;z-index:3256" coordorigin="11107,308" coordsize="756,94">
            <v:group style="position:absolute;left:11131;top:355;width:694;height:2" coordorigin="11131,355" coordsize="694,2">
              <v:shape style="position:absolute;left:11131;top:355;width:694;height:2" coordorigin="11131,355" coordsize="694,0" path="m11131,355l11825,355e" filled="false" stroked="true" strokeweight="2.38pt" strokecolor="#4f5154">
                <v:path arrowok="t"/>
              </v:shape>
            </v:group>
            <v:group style="position:absolute;left:11810;top:332;width:29;height:46" coordorigin="11810,332" coordsize="29,46">
              <v:shape style="position:absolute;left:11810;top:332;width:29;height:46" coordorigin="11810,332" coordsize="29,46" path="m11810,355l11839,355e" filled="false" stroked="true" strokeweight="2.38pt" strokecolor="#ffffff">
                <v:path arrowok="t"/>
              </v:shape>
            </v:group>
            <w10:wrap type="none"/>
          </v:group>
        </w:pict>
      </w:r>
      <w:r>
        <w:rPr>
          <w:color w:val="4F5154"/>
          <w:spacing w:val="-1"/>
        </w:rPr>
        <w:t>Intangible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assets</w:t>
        <w:tab/>
      </w:r>
      <w:r>
        <w:rPr>
          <w:color w:val="4F5154"/>
          <w:w w:val="95"/>
        </w:rPr>
        <w:t>446</w:t>
        <w:tab/>
      </w:r>
      <w:r>
        <w:rPr>
          <w:color w:val="4F5154"/>
        </w:rPr>
        <w:t>716</w:t>
      </w:r>
      <w:r>
        <w:rPr/>
      </w:r>
    </w:p>
    <w:p>
      <w:pPr>
        <w:pStyle w:val="BodyText"/>
        <w:tabs>
          <w:tab w:pos="9836" w:val="left" w:leader="none"/>
          <w:tab w:pos="10931" w:val="left" w:leader="none"/>
        </w:tabs>
        <w:spacing w:line="240" w:lineRule="auto" w:before="231"/>
        <w:ind w:left="906" w:right="0"/>
        <w:jc w:val="left"/>
      </w:pPr>
      <w:r>
        <w:rPr/>
        <w:pict>
          <v:group style="position:absolute;margin-left:499.929993pt;margin-top:26.41577pt;width:39.25pt;height:7.55pt;mso-position-horizontal-relative:page;mso-position-vertical-relative:paragraph;z-index:3280" coordorigin="9999,528" coordsize="785,151">
            <v:group style="position:absolute;left:10037;top:604;width:694;height:2" coordorigin="10037,604" coordsize="694,2">
              <v:shape style="position:absolute;left:10037;top:604;width:694;height:2" coordorigin="10037,604" coordsize="694,0" path="m10037,604l10730,604e" filled="false" stroked="true" strokeweight="3.82pt" strokecolor="#4f5154">
                <v:path arrowok="t"/>
              </v:shape>
            </v:group>
            <v:group style="position:absolute;left:10716;top:567;width:29;height:75" coordorigin="10716,567" coordsize="29,75">
              <v:shape style="position:absolute;left:10716;top:567;width:29;height:75" coordorigin="10716,567" coordsize="29,75" path="m10716,604l10745,604e" filled="false" stroked="true" strokeweight="3.82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4.649963pt;margin-top:26.41577pt;width:39.25pt;height:7.55pt;mso-position-horizontal-relative:page;mso-position-vertical-relative:paragraph;z-index:3304" coordorigin="11093,528" coordsize="785,151">
            <v:group style="position:absolute;left:11131;top:604;width:694;height:2" coordorigin="11131,604" coordsize="694,2">
              <v:shape style="position:absolute;left:11131;top:604;width:694;height:2" coordorigin="11131,604" coordsize="694,0" path="m11131,604l11825,604e" filled="false" stroked="true" strokeweight="3.82pt" strokecolor="#4f5154">
                <v:path arrowok="t"/>
              </v:shape>
            </v:group>
            <v:group style="position:absolute;left:11810;top:567;width:29;height:75" coordorigin="11810,567" coordsize="29,75">
              <v:shape style="position:absolute;left:11810;top:567;width:29;height:75" coordorigin="11810,567" coordsize="29,75" path="m11810,604l11839,604e" filled="false" stroked="true" strokeweight="3.82pt" strokecolor="#ffffff">
                <v:path arrowok="t"/>
              </v:shape>
            </v:group>
            <w10:wrap type="none"/>
          </v:group>
        </w:pict>
      </w:r>
      <w:r>
        <w:rPr>
          <w:color w:val="4F5154"/>
          <w:spacing w:val="-1"/>
        </w:rPr>
        <w:t>Total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assets</w:t>
        <w:tab/>
      </w:r>
      <w:r>
        <w:rPr>
          <w:color w:val="4F5154"/>
        </w:rPr>
        <w:t>$</w:t>
      </w:r>
      <w:r>
        <w:rPr>
          <w:color w:val="4F5154"/>
          <w:spacing w:val="-27"/>
        </w:rPr>
        <w:t> </w:t>
      </w:r>
      <w:r>
        <w:rPr>
          <w:color w:val="4F5154"/>
        </w:rPr>
        <w:t>10,800</w:t>
        <w:tab/>
        <w:t>$</w:t>
      </w:r>
      <w:r>
        <w:rPr>
          <w:color w:val="4F5154"/>
          <w:spacing w:val="-26"/>
        </w:rPr>
        <w:t> </w:t>
      </w:r>
      <w:r>
        <w:rPr>
          <w:color w:val="4F5154"/>
        </w:rPr>
        <w:t>11,030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200"/>
        </w:sectPr>
      </w:pPr>
    </w:p>
    <w:p>
      <w:pPr>
        <w:pStyle w:val="BodyText"/>
        <w:spacing w:line="240" w:lineRule="auto" w:before="483"/>
        <w:ind w:left="159" w:right="0"/>
        <w:jc w:val="left"/>
      </w:pPr>
      <w:r>
        <w:rPr>
          <w:color w:val="4F5154"/>
        </w:rPr>
        <w:t>Current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liabilities:</w:t>
      </w:r>
      <w:r>
        <w:rPr/>
      </w:r>
    </w:p>
    <w:p>
      <w:pPr>
        <w:pStyle w:val="BodyText"/>
        <w:spacing w:line="240" w:lineRule="auto" w:before="262"/>
        <w:ind w:left="159" w:right="0"/>
        <w:jc w:val="left"/>
      </w:pPr>
      <w:r>
        <w:rPr/>
        <w:br w:type="column"/>
      </w:r>
      <w:r>
        <w:rPr>
          <w:color w:val="4F5154"/>
        </w:rPr>
        <w:t>LIABILITIES</w:t>
      </w:r>
      <w:r>
        <w:rPr>
          <w:color w:val="4F5154"/>
          <w:spacing w:val="-14"/>
        </w:rPr>
        <w:t> </w:t>
      </w:r>
      <w:r>
        <w:rPr>
          <w:color w:val="4F5154"/>
        </w:rPr>
        <w:t>AND</w:t>
      </w:r>
      <w:r>
        <w:rPr>
          <w:color w:val="4F5154"/>
          <w:spacing w:val="-13"/>
        </w:rPr>
        <w:t> </w:t>
      </w:r>
      <w:r>
        <w:rPr>
          <w:color w:val="4F5154"/>
        </w:rPr>
        <w:t>STOCKHOLDERS’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EQUITY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200"/>
          <w:cols w:num="2" w:equalWidth="0">
            <w:col w:w="1620" w:space="987"/>
            <w:col w:w="923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2"/>
        <w:gridCol w:w="825"/>
        <w:gridCol w:w="269"/>
        <w:gridCol w:w="825"/>
        <w:gridCol w:w="15"/>
      </w:tblGrid>
      <w:tr>
        <w:trPr>
          <w:trHeight w:val="193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Notes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payable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maturities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18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8" w:val="left" w:leader="none"/>
              </w:tabs>
              <w:spacing w:line="18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Accounts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taxes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1,091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Accrued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compensation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Customer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advances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unearned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Value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added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sales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accrued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8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3,960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3,917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Deferred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330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/>
              <w:ind w:left="55" w:right="701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Other</w:t>
            </w:r>
            <w:r>
              <w:rPr>
                <w:rFonts w:ascii="Times New Roman" w:hAnsi="Times New Roman" w:cs="Times New Roman" w:eastAsia="Times New Roman"/>
                <w:color w:val="4F5154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liabilities</w:t>
            </w:r>
            <w:r>
              <w:rPr>
                <w:rFonts w:ascii="Times New Roman" w:hAnsi="Times New Roman" w:cs="Times New Roman" w:eastAsia="Times New Roman"/>
                <w:color w:val="4F5154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Commitments</w:t>
            </w:r>
            <w:r>
              <w:rPr>
                <w:rFonts w:ascii="Times New Roman" w:hAnsi="Times New Roman" w:cs="Times New Roman" w:eastAsia="Times New Roman"/>
                <w:color w:val="4F5154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4F5154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contingencies</w:t>
            </w:r>
            <w:r>
              <w:rPr>
                <w:rFonts w:ascii="Times New Roman" w:hAnsi="Times New Roman" w:cs="Times New Roman" w:eastAsia="Times New Roman"/>
                <w:color w:val="4F5154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4F5154"/>
                <w:spacing w:val="-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equity: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18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Preferred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value—authorized,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1.5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4" w:lineRule="exact" w:before="3"/>
              <w:ind w:left="614" w:right="498" w:hanging="18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value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additional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paid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capital—authorized,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11,000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color w:val="4F5154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5,431</w:t>
            </w:r>
            <w:r>
              <w:rPr>
                <w:rFonts w:ascii="Times New Roman" w:hAnsi="Times New Roman" w:cs="Times New Roman" w:eastAsia="Times New Roman"/>
                <w:color w:val="4F5154"/>
                <w:spacing w:val="6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2002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5,592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color w:val="4F5154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221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440" w:lineRule="atLeast"/>
              <w:ind w:left="267" w:right="109" w:firstLine="1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4F515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5,029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440" w:lineRule="atLeast"/>
              <w:ind w:left="267" w:right="109" w:firstLine="1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4F515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4,821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Retained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1,610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Accumulated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comprehensive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loss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(154)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8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4F5154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6,117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6,277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9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8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liabilities</w:t>
            </w:r>
            <w:r>
              <w:rPr>
                <w:rFonts w:ascii="Times New Roman" w:hAnsi="Times New Roman" w:cs="Times New Roman" w:eastAsia="Times New Roman"/>
                <w:color w:val="4F5154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4F5154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4F5154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18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2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10,800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single" w:sz="18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-2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11,030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170"/>
        <w:ind w:left="159" w:right="0"/>
        <w:jc w:val="left"/>
      </w:pPr>
      <w:r>
        <w:rPr>
          <w:color w:val="4F5154"/>
          <w:spacing w:val="-1"/>
        </w:rPr>
        <w:t>See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consolidated</w:t>
      </w:r>
      <w:r>
        <w:rPr>
          <w:color w:val="4F5154"/>
          <w:spacing w:val="-8"/>
        </w:rPr>
        <w:t> </w:t>
      </w:r>
      <w:r>
        <w:rPr>
          <w:color w:val="4F5154"/>
        </w:rPr>
        <w:t>financial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17" w:right="218"/>
        <w:jc w:val="center"/>
      </w:pPr>
      <w:r>
        <w:rPr>
          <w:color w:val="4F5154"/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pStyle w:val="Heading1"/>
        <w:spacing w:line="222" w:lineRule="exact"/>
        <w:ind w:left="3551" w:right="3"/>
        <w:jc w:val="center"/>
        <w:rPr>
          <w:b w:val="0"/>
          <w:bCs w:val="0"/>
        </w:rPr>
      </w:pPr>
      <w:r>
        <w:rPr>
          <w:color w:val="4F5154"/>
        </w:rPr>
        <w:t>CONSOLIDATED</w:t>
      </w:r>
      <w:r>
        <w:rPr>
          <w:color w:val="4F5154"/>
          <w:spacing w:val="-16"/>
        </w:rPr>
        <w:t> </w:t>
      </w:r>
      <w:r>
        <w:rPr>
          <w:color w:val="4F5154"/>
        </w:rPr>
        <w:t>STATEMENTS</w:t>
      </w:r>
      <w:r>
        <w:rPr>
          <w:color w:val="4F5154"/>
          <w:spacing w:val="-15"/>
        </w:rPr>
        <w:t> </w:t>
      </w:r>
      <w:r>
        <w:rPr>
          <w:color w:val="4F5154"/>
        </w:rPr>
        <w:t>OF</w:t>
      </w:r>
      <w:r>
        <w:rPr>
          <w:color w:val="4F5154"/>
          <w:spacing w:val="-14"/>
        </w:rPr>
        <w:t> </w:t>
      </w:r>
      <w:r>
        <w:rPr>
          <w:color w:val="4F5154"/>
        </w:rPr>
        <w:t>OPERATIONS</w:t>
      </w:r>
      <w:r>
        <w:rPr>
          <w:b w:val="0"/>
        </w:rPr>
      </w:r>
    </w:p>
    <w:p>
      <w:pPr>
        <w:spacing w:line="227" w:lineRule="exact" w:before="0"/>
        <w:ind w:left="3551" w:right="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pacing w:val="-1"/>
          <w:sz w:val="20"/>
        </w:rPr>
        <w:t>For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the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Years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Ended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May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31,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2002,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2001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2000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8"/>
        <w:ind w:left="12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620" w:bottom="280" w:left="200" w:right="200"/>
          <w:cols w:num="2" w:equalWidth="0">
            <w:col w:w="8289" w:space="40"/>
            <w:col w:w="351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889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38pt;height:2.4pt;mso-position-horizontal-relative:char;mso-position-vertical-relative:line" coordorigin="0,0" coordsize="2760,48">
            <v:group style="position:absolute;left:24;top:24;width:2712;height:2" coordorigin="24,24" coordsize="2712,2">
              <v:shape style="position:absolute;left:24;top:24;width:2712;height:2" coordorigin="24,24" coordsize="2712,0" path="m24,24l273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9042" w:val="left" w:leader="none"/>
          <w:tab w:pos="10062" w:val="left" w:leader="none"/>
          <w:tab w:pos="11132" w:val="left" w:leader="none"/>
        </w:tabs>
        <w:spacing w:before="8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millions,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except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per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share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data)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  <w:t>2001</w:t>
        <w:tab/>
      </w:r>
      <w:r>
        <w:rPr>
          <w:rFonts w:ascii="Times New Roman"/>
          <w:b/>
          <w:color w:val="4F5154"/>
          <w:sz w:val="15"/>
        </w:rPr>
        <w:t>2000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891" w:val="left" w:leader="none"/>
          <w:tab w:pos="9861" w:val="left" w:leader="none"/>
          <w:tab w:pos="10931" w:val="left" w:leader="none"/>
        </w:tabs>
        <w:spacing w:line="40" w:lineRule="atLeast"/>
        <w:ind w:left="13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23.6pt;height:2.4pt;mso-position-horizontal-relative:char;mso-position-vertical-relative:line" coordorigin="0,0" coordsize="8472,48">
            <v:group style="position:absolute;left:24;top:24;width:8424;height:2" coordorigin="24,24" coordsize="8424,2">
              <v:shape style="position:absolute;left:24;top:24;width:8424;height:2" coordorigin="24,24" coordsize="8424,0" path="m24,24l844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0.95pt;height:2.4pt;mso-position-horizontal-relative:char;mso-position-vertical-relative:line" coordorigin="0,0" coordsize="619,48">
            <v:group style="position:absolute;left:24;top:24;width:572;height:2" coordorigin="24,24" coordsize="572,2">
              <v:shape style="position:absolute;left:24;top:24;width:572;height:2" coordorigin="24,24" coordsize="572,0" path="m24,24l595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6pt;height:2.4pt;mso-position-horizontal-relative:char;mso-position-vertical-relative:line" coordorigin="0,0" coordsize="720,48">
            <v:group style="position:absolute;left:24;top:24;width:672;height:2" coordorigin="24,24" coordsize="672,2">
              <v:shape style="position:absolute;left:24;top:24;width:672;height:2" coordorigin="24,24" coordsize="672,0" path="m24,24l69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6pt;height:2.4pt;mso-position-horizontal-relative:char;mso-position-vertical-relative:line" coordorigin="0,0" coordsize="720,48">
            <v:group style="position:absolute;left:24;top:24;width:672;height:2" coordorigin="24,24" coordsize="672,2">
              <v:shape style="position:absolute;left:24;top:24;width:672;height:2" coordorigin="24,24" coordsize="672,0" path="m24,24l69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spacing w:line="227" w:lineRule="exact" w:before="74"/>
        <w:ind w:left="159" w:right="0"/>
        <w:jc w:val="left"/>
      </w:pPr>
      <w:r>
        <w:rPr>
          <w:color w:val="4F5154"/>
        </w:rPr>
        <w:t>Revenues:</w:t>
      </w:r>
      <w:r>
        <w:rPr/>
      </w:r>
    </w:p>
    <w:p>
      <w:pPr>
        <w:pStyle w:val="BodyText"/>
        <w:tabs>
          <w:tab w:pos="8915" w:val="left" w:leader="none"/>
          <w:tab w:pos="9884" w:val="left" w:leader="none"/>
          <w:tab w:pos="10955" w:val="left" w:leader="none"/>
        </w:tabs>
        <w:spacing w:line="222" w:lineRule="exact"/>
        <w:ind w:left="495" w:right="0"/>
        <w:jc w:val="left"/>
      </w:pPr>
      <w:r>
        <w:rPr>
          <w:color w:val="4F5154"/>
        </w:rPr>
        <w:t>Licenses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other</w:t>
        <w:tab/>
      </w:r>
      <w:r>
        <w:rPr>
          <w:color w:val="4F5154"/>
          <w:w w:val="95"/>
        </w:rPr>
        <w:t>$3,513</w:t>
        <w:tab/>
      </w:r>
      <w:r>
        <w:rPr>
          <w:color w:val="4F5154"/>
        </w:rPr>
        <w:t>$ </w:t>
      </w:r>
      <w:r>
        <w:rPr>
          <w:color w:val="4F5154"/>
          <w:spacing w:val="1"/>
        </w:rPr>
        <w:t> </w:t>
      </w:r>
      <w:r>
        <w:rPr>
          <w:color w:val="4F5154"/>
          <w:spacing w:val="-1"/>
        </w:rPr>
        <w:t>4,707</w:t>
        <w:tab/>
      </w:r>
      <w:r>
        <w:rPr>
          <w:color w:val="4F5154"/>
        </w:rPr>
        <w:t>$ </w:t>
      </w:r>
      <w:r>
        <w:rPr>
          <w:color w:val="4F5154"/>
          <w:spacing w:val="2"/>
        </w:rPr>
        <w:t> </w:t>
      </w:r>
      <w:r>
        <w:rPr>
          <w:color w:val="4F5154"/>
          <w:spacing w:val="-1"/>
        </w:rPr>
        <w:t>4,447</w:t>
      </w:r>
      <w:r>
        <w:rPr/>
      </w:r>
    </w:p>
    <w:p>
      <w:pPr>
        <w:pStyle w:val="BodyText"/>
        <w:tabs>
          <w:tab w:pos="9020" w:val="left" w:leader="none"/>
          <w:tab w:pos="10091" w:val="left" w:leader="none"/>
          <w:tab w:pos="11161" w:val="left" w:leader="none"/>
        </w:tabs>
        <w:spacing w:line="225" w:lineRule="exact"/>
        <w:ind w:left="495" w:right="0"/>
        <w:jc w:val="left"/>
      </w:pPr>
      <w:r>
        <w:rPr>
          <w:color w:val="4F5154"/>
          <w:spacing w:val="-1"/>
          <w:w w:val="95"/>
        </w:rPr>
        <w:t>Services</w:t>
        <w:tab/>
        <w:t>6,160</w:t>
        <w:tab/>
        <w:t>6,254</w:t>
        <w:tab/>
      </w:r>
      <w:r>
        <w:rPr>
          <w:color w:val="4F5154"/>
          <w:spacing w:val="-1"/>
        </w:rPr>
        <w:t>5,784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861" w:val="left" w:leader="none"/>
          <w:tab w:pos="10931" w:val="left" w:leader="none"/>
        </w:tabs>
        <w:spacing w:line="90" w:lineRule="atLeast"/>
        <w:ind w:left="8891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sz w:val="9"/>
        </w:rPr>
        <w:pict>
          <v:group style="width:31.7pt;height:4.7pt;mso-position-horizontal-relative:char;mso-position-vertical-relative:line" coordorigin="0,0" coordsize="634,94">
            <v:group style="position:absolute;left:24;top:47;width:572;height:2" coordorigin="24,47" coordsize="572,2">
              <v:shape style="position:absolute;left:24;top:47;width:572;height:2" coordorigin="24,47" coordsize="572,0" path="m24,47l595,47e" filled="false" stroked="true" strokeweight="2.38pt" strokecolor="#4f5154">
                <v:path arrowok="t"/>
              </v:shape>
            </v:group>
            <v:group style="position:absolute;left:581;top:24;width:29;height:46" coordorigin="581,24" coordsize="29,46">
              <v:shape style="position:absolute;left:581;top:24;width:29;height:46" coordorigin="581,24" coordsize="29,46" path="m581,47l609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6.7pt;height:4.7pt;mso-position-horizontal-relative:char;mso-position-vertical-relative:line" coordorigin="0,0" coordsize="734,94">
            <v:group style="position:absolute;left:24;top:47;width:672;height:2" coordorigin="24,47" coordsize="672,2">
              <v:shape style="position:absolute;left:24;top:47;width:672;height:2" coordorigin="24,47" coordsize="672,0" path="m24,47l696,47e" filled="false" stroked="true" strokeweight="2.38pt" strokecolor="#4f5154">
                <v:path arrowok="t"/>
              </v:shape>
            </v:group>
            <v:group style="position:absolute;left:681;top:24;width:29;height:46" coordorigin="681,24" coordsize="29,46">
              <v:shape style="position:absolute;left:681;top:24;width:29;height:46" coordorigin="681,24" coordsize="29,46" path="m681,47l710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6.7pt;height:4.7pt;mso-position-horizontal-relative:char;mso-position-vertical-relative:line" coordorigin="0,0" coordsize="734,94">
            <v:group style="position:absolute;left:24;top:47;width:672;height:2" coordorigin="24,47" coordsize="672,2">
              <v:shape style="position:absolute;left:24;top:47;width:672;height:2" coordorigin="24,47" coordsize="672,0" path="m24,47l696,47e" filled="false" stroked="true" strokeweight="2.38pt" strokecolor="#4f5154">
                <v:path arrowok="t"/>
              </v:shape>
            </v:group>
            <v:group style="position:absolute;left:681;top:24;width:29;height:46" coordorigin="681,24" coordsize="29,46">
              <v:shape style="position:absolute;left:681;top:24;width:29;height:46" coordorigin="681,24" coordsize="29,46" path="m681,47l710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</w:p>
    <w:p>
      <w:pPr>
        <w:pStyle w:val="BodyText"/>
        <w:tabs>
          <w:tab w:pos="9020" w:val="left" w:leader="none"/>
          <w:tab w:pos="9992" w:val="left" w:leader="none"/>
          <w:tab w:pos="11063" w:val="left" w:leader="none"/>
        </w:tabs>
        <w:spacing w:line="240" w:lineRule="auto" w:before="39"/>
        <w:ind w:left="831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12"/>
        </w:rPr>
        <w:t> </w:t>
      </w:r>
      <w:r>
        <w:rPr>
          <w:color w:val="4F5154"/>
        </w:rPr>
        <w:t>revenues</w:t>
        <w:tab/>
      </w:r>
      <w:r>
        <w:rPr>
          <w:color w:val="4F5154"/>
          <w:spacing w:val="-1"/>
          <w:w w:val="95"/>
        </w:rPr>
        <w:t>9,673</w:t>
        <w:tab/>
      </w:r>
      <w:r>
        <w:rPr>
          <w:color w:val="4F5154"/>
          <w:w w:val="95"/>
        </w:rPr>
        <w:t>10,961</w:t>
        <w:tab/>
      </w:r>
      <w:r>
        <w:rPr>
          <w:color w:val="4F5154"/>
        </w:rPr>
        <w:t>10,231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861" w:val="left" w:leader="none"/>
          <w:tab w:pos="10931" w:val="left" w:leader="none"/>
        </w:tabs>
        <w:spacing w:line="90" w:lineRule="atLeast"/>
        <w:ind w:left="8891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sz w:val="9"/>
        </w:rPr>
        <w:pict>
          <v:group style="width:31.7pt;height:4.7pt;mso-position-horizontal-relative:char;mso-position-vertical-relative:line" coordorigin="0,0" coordsize="634,94">
            <v:group style="position:absolute;left:24;top:47;width:572;height:2" coordorigin="24,47" coordsize="572,2">
              <v:shape style="position:absolute;left:24;top:47;width:572;height:2" coordorigin="24,47" coordsize="572,0" path="m24,47l595,47e" filled="false" stroked="true" strokeweight="2.38pt" strokecolor="#4f5154">
                <v:path arrowok="t"/>
              </v:shape>
            </v:group>
            <v:group style="position:absolute;left:581;top:24;width:29;height:46" coordorigin="581,24" coordsize="29,46">
              <v:shape style="position:absolute;left:581;top:24;width:29;height:46" coordorigin="581,24" coordsize="29,46" path="m581,47l609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6.7pt;height:4.7pt;mso-position-horizontal-relative:char;mso-position-vertical-relative:line" coordorigin="0,0" coordsize="734,94">
            <v:group style="position:absolute;left:24;top:47;width:672;height:2" coordorigin="24,47" coordsize="672,2">
              <v:shape style="position:absolute;left:24;top:47;width:672;height:2" coordorigin="24,47" coordsize="672,0" path="m24,47l696,47e" filled="false" stroked="true" strokeweight="2.38pt" strokecolor="#4f5154">
                <v:path arrowok="t"/>
              </v:shape>
            </v:group>
            <v:group style="position:absolute;left:681;top:24;width:29;height:46" coordorigin="681,24" coordsize="29,46">
              <v:shape style="position:absolute;left:681;top:24;width:29;height:46" coordorigin="681,24" coordsize="29,46" path="m681,47l710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6.7pt;height:4.7pt;mso-position-horizontal-relative:char;mso-position-vertical-relative:line" coordorigin="0,0" coordsize="734,94">
            <v:group style="position:absolute;left:24;top:47;width:672;height:2" coordorigin="24,47" coordsize="672,2">
              <v:shape style="position:absolute;left:24;top:47;width:672;height:2" coordorigin="24,47" coordsize="672,0" path="m24,47l696,47e" filled="false" stroked="true" strokeweight="2.38pt" strokecolor="#4f5154">
                <v:path arrowok="t"/>
              </v:shape>
            </v:group>
            <v:group style="position:absolute;left:681;top:24;width:29;height:46" coordorigin="681,24" coordsize="29,46">
              <v:shape style="position:absolute;left:681;top:24;width:29;height:46" coordorigin="681,24" coordsize="29,46" path="m681,47l710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</w:p>
    <w:p>
      <w:pPr>
        <w:pStyle w:val="BodyText"/>
        <w:spacing w:line="240" w:lineRule="auto" w:before="42"/>
        <w:ind w:left="159" w:right="0"/>
        <w:jc w:val="left"/>
      </w:pPr>
      <w:r>
        <w:rPr>
          <w:color w:val="4F5154"/>
          <w:spacing w:val="-1"/>
        </w:rPr>
        <w:t>Operating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expenses: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70"/>
        <w:gridCol w:w="703"/>
        <w:gridCol w:w="267"/>
        <w:gridCol w:w="804"/>
        <w:gridCol w:w="267"/>
        <w:gridCol w:w="804"/>
        <w:gridCol w:w="15"/>
      </w:tblGrid>
      <w:tr>
        <w:trPr>
          <w:trHeight w:val="192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Sales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marketing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2,209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2,691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2,616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Cost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2,406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2,897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3,044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Research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1,076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1,139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1,010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General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6,102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7,184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3,571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3,777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79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20" w:lineRule="exact"/>
              <w:ind w:left="55" w:right="42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investment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gains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(losses)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securities</w:t>
            </w:r>
            <w:r>
              <w:rPr>
                <w:rFonts w:ascii="Times New Roman"/>
                <w:color w:val="4F5154"/>
                <w:spacing w:val="59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income,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0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(244)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(17)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6,937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(65)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income,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before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3,408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3,971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10,123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1,184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1,410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3,826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18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8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6,297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2"/>
              <w:ind w:left="390" w:right="7169" w:hanging="3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Earnings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share:</w:t>
            </w:r>
            <w:r>
              <w:rPr>
                <w:rFonts w:ascii="Times New Roman"/>
                <w:color w:val="4F5154"/>
                <w:spacing w:val="20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tabs>
                <w:tab w:pos="34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34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 </w:t>
            </w:r>
            <w:r>
              <w:rPr>
                <w:rFonts w:ascii="Times New Roman"/>
                <w:color w:val="4F5154"/>
                <w:spacing w:val="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7" w:val="left" w:leader="none"/>
              </w:tabs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7" w:val="left" w:leader="none"/>
              </w:tabs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25" w:lineRule="exact" w:before="13"/>
        <w:ind w:left="159" w:right="0"/>
        <w:jc w:val="left"/>
      </w:pPr>
      <w:r>
        <w:rPr/>
        <w:pict>
          <v:group style="position:absolute;margin-left:504.23999pt;margin-top:-38.55415pt;width:33.6pt;height:.1pt;mso-position-horizontal-relative:page;mso-position-vertical-relative:paragraph;z-index:-291208" coordorigin="10085,-771" coordsize="672,2">
            <v:shape style="position:absolute;left:10085;top:-771;width:672;height:2" coordorigin="10085,-771" coordsize="672,0" path="m10085,-771l10757,-771e" filled="false" stroked="true" strokeweight="3.82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</w:rPr>
        <w:t>Weighted</w:t>
      </w:r>
      <w:r>
        <w:rPr>
          <w:color w:val="4F5154"/>
          <w:spacing w:val="-10"/>
        </w:rPr>
        <w:t> </w:t>
      </w:r>
      <w:r>
        <w:rPr>
          <w:color w:val="4F5154"/>
        </w:rPr>
        <w:t>average</w:t>
      </w:r>
      <w:r>
        <w:rPr>
          <w:color w:val="4F5154"/>
          <w:spacing w:val="-9"/>
        </w:rPr>
        <w:t> </w:t>
      </w:r>
      <w:r>
        <w:rPr>
          <w:color w:val="4F5154"/>
        </w:rPr>
        <w:t>common</w:t>
      </w:r>
      <w:r>
        <w:rPr>
          <w:color w:val="4F5154"/>
          <w:spacing w:val="-9"/>
        </w:rPr>
        <w:t> </w:t>
      </w:r>
      <w:r>
        <w:rPr>
          <w:color w:val="4F5154"/>
        </w:rPr>
        <w:t>shares</w:t>
      </w:r>
      <w:r>
        <w:rPr>
          <w:color w:val="4F5154"/>
          <w:spacing w:val="-9"/>
        </w:rPr>
        <w:t> </w:t>
      </w:r>
      <w:r>
        <w:rPr>
          <w:color w:val="4F5154"/>
        </w:rPr>
        <w:t>outstanding:</w:t>
      </w:r>
      <w:r>
        <w:rPr/>
      </w:r>
    </w:p>
    <w:p>
      <w:pPr>
        <w:pStyle w:val="BodyText"/>
        <w:tabs>
          <w:tab w:pos="9020" w:val="left" w:leader="none"/>
          <w:tab w:pos="10091" w:val="left" w:leader="none"/>
          <w:tab w:pos="11161" w:val="left" w:leader="none"/>
        </w:tabs>
        <w:spacing w:line="221" w:lineRule="exact"/>
        <w:ind w:left="495" w:right="0"/>
        <w:jc w:val="left"/>
      </w:pPr>
      <w:r>
        <w:rPr>
          <w:color w:val="4F5154"/>
          <w:spacing w:val="-1"/>
          <w:w w:val="95"/>
        </w:rPr>
        <w:t>Basic</w:t>
        <w:tab/>
        <w:t>5,518</w:t>
        <w:tab/>
        <w:t>5,597</w:t>
        <w:tab/>
      </w:r>
      <w:r>
        <w:rPr>
          <w:color w:val="4F5154"/>
          <w:spacing w:val="-1"/>
        </w:rPr>
        <w:t>5,679</w:t>
      </w:r>
      <w:r>
        <w:rPr/>
      </w:r>
    </w:p>
    <w:p>
      <w:pPr>
        <w:pStyle w:val="BodyText"/>
        <w:tabs>
          <w:tab w:pos="9020" w:val="left" w:leader="none"/>
          <w:tab w:pos="10091" w:val="left" w:leader="none"/>
          <w:tab w:pos="11161" w:val="left" w:leader="none"/>
        </w:tabs>
        <w:spacing w:line="225" w:lineRule="exact"/>
        <w:ind w:left="495" w:right="0"/>
        <w:jc w:val="left"/>
      </w:pPr>
      <w:r>
        <w:rPr>
          <w:color w:val="4F5154"/>
          <w:spacing w:val="-1"/>
          <w:w w:val="95"/>
        </w:rPr>
        <w:t>Diluted</w:t>
        <w:tab/>
        <w:t>5,689</w:t>
        <w:tab/>
        <w:t>5,865</w:t>
        <w:tab/>
      </w:r>
      <w:r>
        <w:rPr>
          <w:color w:val="4F5154"/>
          <w:spacing w:val="-1"/>
        </w:rPr>
        <w:t>5,996</w:t>
      </w:r>
      <w:r>
        <w:rPr/>
      </w:r>
    </w:p>
    <w:p>
      <w:pPr>
        <w:pStyle w:val="BodyText"/>
        <w:spacing w:line="240" w:lineRule="auto" w:before="159"/>
        <w:ind w:left="159" w:right="0"/>
        <w:jc w:val="left"/>
      </w:pPr>
      <w:r>
        <w:rPr>
          <w:color w:val="4F5154"/>
          <w:spacing w:val="-1"/>
        </w:rPr>
        <w:t>See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consolidated</w:t>
      </w:r>
      <w:r>
        <w:rPr>
          <w:color w:val="4F5154"/>
          <w:spacing w:val="-8"/>
        </w:rPr>
        <w:t> </w:t>
      </w:r>
      <w:r>
        <w:rPr>
          <w:color w:val="4F5154"/>
        </w:rPr>
        <w:t>financial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statements.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pStyle w:val="Heading1"/>
        <w:spacing w:line="222" w:lineRule="exact"/>
        <w:ind w:left="217" w:right="217"/>
        <w:jc w:val="center"/>
        <w:rPr>
          <w:b w:val="0"/>
          <w:bCs w:val="0"/>
        </w:rPr>
      </w:pPr>
      <w:r>
        <w:rPr>
          <w:color w:val="4F5154"/>
        </w:rPr>
        <w:t>CONSOLIDATED</w:t>
      </w:r>
      <w:r>
        <w:rPr>
          <w:color w:val="4F5154"/>
          <w:spacing w:val="-15"/>
        </w:rPr>
        <w:t> </w:t>
      </w:r>
      <w:r>
        <w:rPr>
          <w:color w:val="4F5154"/>
        </w:rPr>
        <w:t>STATEMENTS</w:t>
      </w:r>
      <w:r>
        <w:rPr>
          <w:color w:val="4F5154"/>
          <w:spacing w:val="-14"/>
        </w:rPr>
        <w:t> </w:t>
      </w:r>
      <w:r>
        <w:rPr>
          <w:color w:val="4F5154"/>
        </w:rPr>
        <w:t>OF</w:t>
      </w:r>
      <w:r>
        <w:rPr>
          <w:color w:val="4F5154"/>
          <w:spacing w:val="-14"/>
        </w:rPr>
        <w:t> </w:t>
      </w:r>
      <w:r>
        <w:rPr>
          <w:color w:val="4F5154"/>
        </w:rPr>
        <w:t>STOCKHOLDERS’</w:t>
      </w:r>
      <w:r>
        <w:rPr>
          <w:color w:val="4F5154"/>
          <w:spacing w:val="-13"/>
        </w:rPr>
        <w:t> </w:t>
      </w:r>
      <w:r>
        <w:rPr>
          <w:color w:val="4F5154"/>
        </w:rPr>
        <w:t>EQUITY</w:t>
      </w:r>
      <w:r>
        <w:rPr>
          <w:b w:val="0"/>
          <w:bCs w:val="0"/>
        </w:rPr>
      </w:r>
    </w:p>
    <w:p>
      <w:pPr>
        <w:spacing w:line="227" w:lineRule="exact" w:before="0"/>
        <w:ind w:left="3776" w:right="377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pacing w:val="-1"/>
          <w:sz w:val="20"/>
        </w:rPr>
        <w:t>For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the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Years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Ended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May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31,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2002,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2001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3"/>
          <w:sz w:val="20"/>
        </w:rPr>
        <w:t> </w:t>
      </w:r>
      <w:r>
        <w:rPr>
          <w:rFonts w:ascii="Times New Roman"/>
          <w:b/>
          <w:color w:val="4F5154"/>
          <w:sz w:val="20"/>
        </w:rPr>
        <w:t>2000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8" w:lineRule="exact" w:before="0"/>
        <w:ind w:left="6419" w:right="414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1"/>
          <w:sz w:val="15"/>
        </w:rPr>
        <w:t>Common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Stock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and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Additional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40" w:lineRule="atLeast"/>
        <w:ind w:left="614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91.9pt;height:2.4pt;mso-position-horizontal-relative:char;mso-position-vertical-relative:line" coordorigin="0,0" coordsize="1838,48">
            <v:group style="position:absolute;left:24;top:24;width:1791;height:2" coordorigin="24,24" coordsize="1791,2">
              <v:shape style="position:absolute;left:24;top:24;width:1791;height:2" coordorigin="24,24" coordsize="1791,0" path="m24,24l181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7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42.639999pt;margin-top:18.991714pt;width:55.95pt;height:.1pt;mso-position-horizontal-relative:page;mso-position-vertical-relative:paragraph;z-index:3856" coordorigin="4853,380" coordsize="1119,2">
            <v:shape style="position:absolute;left:4853;top:380;width:1119;height:2" coordorigin="4853,380" coordsize="1119,0" path="m4853,380l5971,380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group style="position:absolute;margin-left:318.47998pt;margin-top:18.991714pt;width:41.05pt;height:.1pt;mso-position-horizontal-relative:page;mso-position-vertical-relative:paragraph;z-index:3880" coordorigin="6370,380" coordsize="821,2">
            <v:shape style="position:absolute;left:6370;top:380;width:821;height:2" coordorigin="6370,380" coordsize="821,0" path="m6370,380l7190,380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group style="position:absolute;margin-left:379.440002pt;margin-top:18.991714pt;width:28.6pt;height:.1pt;mso-position-horizontal-relative:page;mso-position-vertical-relative:paragraph;z-index:3904" coordorigin="7589,380" coordsize="572,2">
            <v:shape style="position:absolute;left:7589;top:380;width:572;height:2" coordorigin="7589,380" coordsize="572,0" path="m7589,380l8160,380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group style="position:absolute;margin-left:427.919983pt;margin-top:18.991714pt;width:37.1pt;height:.1pt;mso-position-horizontal-relative:page;mso-position-vertical-relative:paragraph;z-index:3928" coordorigin="8558,380" coordsize="742,2">
            <v:shape style="position:absolute;left:8558;top:380;width:742;height:2" coordorigin="8558,380" coordsize="742,0" path="m8558,380l9300,380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shape style="position:absolute;margin-left:241.089951pt;margin-top:-22.67481pt;width:345.4pt;height:46.2pt;mso-position-horizontal-relative:page;mso-position-vertical-relative:paragraph;z-index: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2"/>
                    <w:gridCol w:w="1198"/>
                    <w:gridCol w:w="1018"/>
                    <w:gridCol w:w="1096"/>
                    <w:gridCol w:w="1562"/>
                    <w:gridCol w:w="692"/>
                  </w:tblGrid>
                  <w:tr>
                    <w:trPr>
                      <w:trHeight w:val="210" w:hRule="exact"/>
                    </w:trPr>
                    <w:tc>
                      <w:tcPr>
                        <w:tcW w:w="4653" w:type="dxa"/>
                        <w:gridSpan w:val="4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1" w:lineRule="exact"/>
                          <w:ind w:left="216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Paid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1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Capital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Accumulated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4653" w:type="dxa"/>
                        <w:gridSpan w:val="4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9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Number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Retained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0" w:hRule="exact"/>
                    </w:trPr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3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Shares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2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Amount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2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Earnings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30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Income/(Loss)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2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7"/>
        <w:gridCol w:w="291"/>
        <w:gridCol w:w="6079"/>
        <w:gridCol w:w="264"/>
        <w:gridCol w:w="763"/>
      </w:tblGrid>
      <w:tr>
        <w:trPr>
          <w:trHeight w:val="318" w:hRule="exact"/>
        </w:trPr>
        <w:tc>
          <w:tcPr>
            <w:tcW w:w="4217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Balances,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1999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3" w:val="left" w:leader="none"/>
                <w:tab w:pos="1911" w:val="left" w:leader="none"/>
                <w:tab w:pos="2775" w:val="left" w:leader="none"/>
                <w:tab w:pos="3745" w:val="left" w:leader="none"/>
                <w:tab w:pos="4885" w:val="left" w:leader="none"/>
                <w:tab w:pos="5703" w:val="left" w:leader="none"/>
              </w:tabs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w w:val="95"/>
                <w:sz w:val="20"/>
                <w:szCs w:val="20"/>
              </w:rPr>
              <w:t>5,725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$1,476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  </w:t>
            </w:r>
            <w:r>
              <w:rPr>
                <w:rFonts w:ascii="Times New Roman" w:hAnsi="Times New Roman" w:cs="Times New Roman" w:eastAsia="Times New Roman"/>
                <w:color w:val="4F5154"/>
                <w:spacing w:val="2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2,267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(48)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3,695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issued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option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  <w:tab w:pos="3032" w:val="left" w:leader="none"/>
                <w:tab w:pos="4172" w:val="left" w:leader="none"/>
                <w:tab w:pos="5670" w:val="left" w:leader="none"/>
              </w:tabs>
              <w:spacing w:line="21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101</w:t>
              <w:tab/>
              <w:t>298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issued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purchase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1" w:val="left" w:leader="none"/>
                <w:tab w:pos="3032" w:val="left" w:leader="none"/>
                <w:tab w:pos="4172" w:val="left" w:leader="none"/>
                <w:tab w:pos="5670" w:val="left" w:leader="none"/>
              </w:tabs>
              <w:spacing w:line="21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w w:val="95"/>
                <w:sz w:val="20"/>
                <w:szCs w:val="20"/>
              </w:rPr>
              <w:t>26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186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Exercise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warrants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1" w:val="left" w:leader="none"/>
                <w:tab w:pos="3032" w:val="left" w:leader="none"/>
                <w:tab w:pos="4172" w:val="left" w:leader="none"/>
                <w:tab w:pos="5670" w:val="left" w:leader="none"/>
              </w:tabs>
              <w:spacing w:line="216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w w:val="95"/>
                <w:sz w:val="20"/>
                <w:szCs w:val="20"/>
              </w:rPr>
              <w:t>54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458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Repurchase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5" w:val="left" w:leader="none"/>
                <w:tab w:pos="2965" w:val="left" w:leader="none"/>
                <w:tab w:pos="3956" w:val="left" w:leader="none"/>
                <w:tab w:pos="5670" w:val="left" w:leader="none"/>
              </w:tabs>
              <w:spacing w:line="21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(291)</w:t>
              <w:tab/>
              <w:t>(101)</w:t>
              <w:tab/>
              <w:t>(5,206)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(5,307)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fractional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resulting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split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  <w:tab w:pos="3133" w:val="left" w:leader="none"/>
                <w:tab w:pos="4206" w:val="left" w:leader="none"/>
                <w:tab w:pos="5670" w:val="left" w:leader="none"/>
              </w:tabs>
              <w:spacing w:line="216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w w:val="95"/>
                <w:sz w:val="20"/>
                <w:szCs w:val="20"/>
              </w:rPr>
              <w:t>14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(14)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adjustments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subsidiary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transactions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  <w:tab w:pos="3032" w:val="left" w:leader="none"/>
                <w:tab w:pos="4172" w:val="left" w:leader="none"/>
                <w:tab w:pos="5670" w:val="left" w:leader="none"/>
              </w:tabs>
              <w:spacing w:line="21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—</w:t>
              <w:tab/>
              <w:t>289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benefits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  <w:tab w:pos="3032" w:val="left" w:leader="none"/>
                <w:tab w:pos="4172" w:val="left" w:leader="none"/>
                <w:tab w:pos="5670" w:val="left" w:leader="none"/>
              </w:tabs>
              <w:spacing w:line="21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—</w:t>
              <w:tab/>
              <w:t>493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currency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translation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adjustments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  <w:tab w:pos="3032" w:val="left" w:leader="none"/>
                <w:tab w:pos="4172" w:val="left" w:leader="none"/>
                <w:tab w:pos="5804" w:val="left" w:leader="none"/>
              </w:tabs>
              <w:spacing w:line="216" w:lineRule="exact"/>
              <w:ind w:left="9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w w:val="95"/>
                <w:sz w:val="20"/>
                <w:szCs w:val="20"/>
              </w:rPr>
              <w:t>(1)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Unrealized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gain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securities,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  <w:tab w:pos="3032" w:val="left" w:leader="none"/>
                <w:tab w:pos="4172" w:val="left" w:leader="none"/>
                <w:tab w:pos="5771" w:val="left" w:leader="none"/>
              </w:tabs>
              <w:spacing w:line="194" w:lineRule="exact"/>
              <w:ind w:left="9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w w:val="95"/>
                <w:sz w:val="20"/>
                <w:szCs w:val="20"/>
              </w:rPr>
              <w:t>54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54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5305" w:val="left" w:leader="none"/>
          <w:tab w:pos="6675" w:val="left" w:leader="none"/>
          <w:tab w:pos="7645" w:val="left" w:leader="none"/>
          <w:tab w:pos="8636" w:val="left" w:leader="none"/>
          <w:tab w:pos="10283" w:val="left" w:leader="none"/>
          <w:tab w:pos="11163" w:val="left" w:leader="none"/>
        </w:tabs>
        <w:spacing w:line="240" w:lineRule="auto" w:before="13"/>
        <w:ind w:left="159" w:right="0"/>
        <w:jc w:val="left"/>
      </w:pPr>
      <w:r>
        <w:rPr>
          <w:color w:val="4F5154"/>
        </w:rPr>
        <w:t>Net</w:t>
      </w:r>
      <w:r>
        <w:rPr>
          <w:color w:val="4F5154"/>
          <w:spacing w:val="-9"/>
        </w:rPr>
        <w:t> </w:t>
      </w:r>
      <w:r>
        <w:rPr>
          <w:color w:val="4F5154"/>
        </w:rPr>
        <w:t>income</w:t>
        <w:tab/>
      </w:r>
      <w:r>
        <w:rPr>
          <w:color w:val="4F5154"/>
          <w:spacing w:val="-1"/>
          <w:w w:val="95"/>
        </w:rPr>
        <w:t>6,297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  <w:w w:val="95"/>
        </w:rPr>
        <w:t>6,297</w:t>
        <w:tab/>
      </w:r>
      <w:r>
        <w:rPr>
          <w:color w:val="4F5154"/>
          <w:w w:val="95"/>
        </w:rPr>
        <w:t>—</w:t>
        <w:tab/>
      </w:r>
      <w:r>
        <w:rPr>
          <w:color w:val="4F5154"/>
          <w:spacing w:val="-1"/>
        </w:rPr>
        <w:t>6,297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1180"/>
        <w:gridCol w:w="377"/>
        <w:gridCol w:w="845"/>
        <w:gridCol w:w="374"/>
        <w:gridCol w:w="595"/>
        <w:gridCol w:w="374"/>
        <w:gridCol w:w="831"/>
        <w:gridCol w:w="2545"/>
      </w:tblGrid>
      <w:tr>
        <w:trPr>
          <w:trHeight w:val="492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Comprehensive</w:t>
            </w:r>
            <w:r>
              <w:rPr>
                <w:rFonts w:ascii="Times New Roman"/>
                <w:color w:val="4F5154"/>
                <w:spacing w:val="-2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2" w:val="left" w:leader="none"/>
              </w:tabs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6,350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23" w:val="left" w:leader="none"/>
              </w:tabs>
              <w:spacing w:line="240" w:lineRule="auto" w:before="81"/>
              <w:ind w:left="10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</w:p>
          <w:p>
            <w:pPr>
              <w:pStyle w:val="TableParagraph"/>
              <w:tabs>
                <w:tab w:pos="1782" w:val="left" w:leader="none"/>
              </w:tabs>
              <w:spacing w:line="90" w:lineRule="atLeast"/>
              <w:ind w:left="285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sz w:val="9"/>
              </w:rPr>
              <w:pict>
                <v:group style="width:58.2pt;height:4.7pt;mso-position-horizontal-relative:char;mso-position-vertical-relative:line" coordorigin="0,0" coordsize="1164,94">
                  <v:group style="position:absolute;left:24;top:47;width:1102;height:2" coordorigin="24,47" coordsize="1102,2">
                    <v:shape style="position:absolute;left:24;top:47;width:1102;height:2" coordorigin="24,47" coordsize="1102,0" path="m24,47l1125,47e" filled="false" stroked="true" strokeweight="2.38pt" strokecolor="#4f5154">
                      <v:path arrowok="t"/>
                    </v:shape>
                  </v:group>
                  <v:group style="position:absolute;left:1111;top:24;width:29;height:46" coordorigin="1111,24" coordsize="29,46">
                    <v:shape style="position:absolute;left:1111;top:24;width:29;height:46" coordorigin="1111,24" coordsize="29,46" path="m1111,47l1140,47e" filled="false" stroked="true" strokeweight="2.38pt" strokecolor="#ffffff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9"/>
              </w:rPr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z w:val="9"/>
              </w:rPr>
              <w:pict>
                <v:group style="width:34.8pt;height:4.7pt;mso-position-horizontal-relative:char;mso-position-vertical-relative:line" coordorigin="0,0" coordsize="696,94">
                  <v:group style="position:absolute;left:24;top:47;width:632;height:2" coordorigin="24,47" coordsize="632,2">
                    <v:shape style="position:absolute;left:24;top:47;width:632;height:2" coordorigin="24,47" coordsize="632,0" path="m24,47l655,47e" filled="false" stroked="true" strokeweight="2.38pt" strokecolor="#4f5154">
                      <v:path arrowok="t"/>
                    </v:shape>
                  </v:group>
                  <v:group style="position:absolute;left:641;top:24;width:32;height:46" coordorigin="641,24" coordsize="32,46">
                    <v:shape style="position:absolute;left:641;top:24;width:32;height:46" coordorigin="641,24" coordsize="32,46" path="m641,47l672,47e" filled="false" stroked="true" strokeweight="2.38pt" strokecolor="#ffffff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9"/>
              </w:rPr>
            </w:r>
          </w:p>
          <w:p>
            <w:pPr>
              <w:pStyle w:val="TableParagraph"/>
              <w:tabs>
                <w:tab w:pos="1974" w:val="left" w:leader="none"/>
              </w:tabs>
              <w:spacing w:line="225" w:lineRule="exact" w:before="56"/>
              <w:ind w:left="1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5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6,462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2123" w:val="left" w:leader="none"/>
              </w:tabs>
              <w:spacing w:line="221" w:lineRule="exact"/>
              <w:ind w:left="10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348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8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Balances,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3" w:val="left" w:leader="none"/>
              </w:tabs>
              <w:spacing w:line="240" w:lineRule="auto" w:before="11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5,615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3,113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3,344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issued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option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issued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purchase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1" w:val="left" w:leader="none"/>
              </w:tabs>
              <w:spacing w:line="20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23" w:val="left" w:leader="none"/>
              </w:tabs>
              <w:spacing w:line="204" w:lineRule="exact"/>
              <w:ind w:left="10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187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2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Repurchase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5" w:val="left" w:leader="none"/>
              </w:tabs>
              <w:spacing w:line="216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(142)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(74)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(4,267)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07" w:val="left" w:leader="none"/>
              </w:tabs>
              <w:spacing w:line="216" w:lineRule="exact"/>
              <w:ind w:left="10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(4,341)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fractional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resulting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split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</w:tabs>
              <w:spacing w:line="214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23" w:val="left" w:leader="none"/>
              </w:tabs>
              <w:spacing w:line="214" w:lineRule="exact"/>
              <w:ind w:left="10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194" w:hRule="exact"/>
        </w:trPr>
        <w:tc>
          <w:tcPr>
            <w:tcW w:w="4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adjustments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subsidiary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5456" w:val="left" w:leader="none"/>
          <w:tab w:pos="6675" w:val="left" w:leader="none"/>
          <w:tab w:pos="7746" w:val="left" w:leader="none"/>
          <w:tab w:pos="8785" w:val="left" w:leader="none"/>
          <w:tab w:pos="10283" w:val="left" w:leader="none"/>
          <w:tab w:pos="11611" w:val="right" w:leader="none"/>
        </w:tabs>
        <w:spacing w:line="225" w:lineRule="exact" w:before="13"/>
        <w:ind w:left="200" w:right="0"/>
        <w:jc w:val="left"/>
      </w:pPr>
      <w:r>
        <w:rPr>
          <w:color w:val="4F5154"/>
          <w:spacing w:val="-1"/>
          <w:w w:val="95"/>
        </w:rPr>
        <w:t>transactions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  <w:w w:val="95"/>
        </w:rPr>
        <w:t>70</w:t>
        <w:tab/>
      </w:r>
      <w:r>
        <w:rPr>
          <w:color w:val="4F5154"/>
          <w:w w:val="95"/>
        </w:rPr>
        <w:t>—</w:t>
        <w:tab/>
      </w:r>
      <w:r>
        <w:rPr>
          <w:color w:val="4F5154"/>
        </w:rPr>
        <w:t>—</w:t>
        <w:tab/>
      </w:r>
      <w:r>
        <w:rPr>
          <w:color w:val="4F5154"/>
          <w:spacing w:val="-1"/>
        </w:rPr>
        <w:t>70</w:t>
      </w:r>
      <w:r>
        <w:rPr/>
      </w:r>
    </w:p>
    <w:p>
      <w:pPr>
        <w:pStyle w:val="BodyText"/>
        <w:tabs>
          <w:tab w:pos="5456" w:val="left" w:leader="none"/>
          <w:tab w:pos="6675" w:val="left" w:leader="none"/>
          <w:tab w:pos="7496" w:val="left" w:leader="none"/>
          <w:tab w:pos="7645" w:val="left" w:leader="none"/>
          <w:tab w:pos="8785" w:val="left" w:leader="none"/>
          <w:tab w:pos="10283" w:val="left" w:leader="none"/>
          <w:tab w:pos="11163" w:val="left" w:leader="none"/>
          <w:tab w:pos="11346" w:val="left" w:leader="none"/>
        </w:tabs>
        <w:spacing w:line="231" w:lineRule="auto" w:before="2"/>
        <w:ind w:left="159" w:right="160"/>
        <w:jc w:val="left"/>
      </w:pP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plans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  <w:w w:val="95"/>
        </w:rPr>
        <w:t>1,149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</w:rPr>
        <w:t>1,149</w:t>
      </w:r>
      <w:r>
        <w:rPr>
          <w:color w:val="4F5154"/>
          <w:spacing w:val="37"/>
          <w:w w:val="99"/>
        </w:rPr>
        <w:t> </w:t>
      </w:r>
      <w:r>
        <w:rPr>
          <w:color w:val="4F5154"/>
          <w:spacing w:val="-1"/>
        </w:rPr>
        <w:t>Foreign</w:t>
      </w:r>
      <w:r>
        <w:rPr>
          <w:color w:val="4F5154"/>
        </w:rPr>
        <w:t> currency </w:t>
      </w:r>
      <w:r>
        <w:rPr>
          <w:color w:val="4F5154"/>
          <w:spacing w:val="-1"/>
        </w:rPr>
        <w:t>translation</w:t>
      </w:r>
      <w:r>
        <w:rPr>
          <w:color w:val="4F5154"/>
        </w:rPr>
        <w:t> </w:t>
      </w:r>
      <w:r>
        <w:rPr>
          <w:color w:val="4F5154"/>
          <w:spacing w:val="-1"/>
        </w:rPr>
        <w:t>adjustments</w:t>
        <w:tab/>
      </w:r>
      <w:r>
        <w:rPr>
          <w:color w:val="4F5154"/>
        </w:rPr>
        <w:t>(90)</w:t>
        <w:tab/>
      </w:r>
      <w:r>
        <w:rPr>
          <w:color w:val="4F5154"/>
          <w:w w:val="95"/>
        </w:rPr>
        <w:t>—</w:t>
        <w:tab/>
        <w:tab/>
        <w:t>—</w:t>
        <w:tab/>
      </w:r>
      <w:r>
        <w:rPr>
          <w:color w:val="4F5154"/>
        </w:rPr>
        <w:t>—</w:t>
        <w:tab/>
        <w:t>(90)</w:t>
        <w:tab/>
        <w:tab/>
      </w:r>
      <w:r>
        <w:rPr>
          <w:color w:val="4F5154"/>
          <w:w w:val="95"/>
        </w:rPr>
        <w:t>(90)</w:t>
      </w:r>
      <w:r>
        <w:rPr>
          <w:color w:val="4F5154"/>
          <w:spacing w:val="51"/>
          <w:w w:val="99"/>
        </w:rPr>
        <w:t> </w:t>
      </w:r>
      <w:r>
        <w:rPr>
          <w:color w:val="4F5154"/>
          <w:spacing w:val="-1"/>
        </w:rPr>
        <w:t>Unrealized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securities,</w:t>
      </w:r>
      <w:r>
        <w:rPr>
          <w:color w:val="4F5154"/>
          <w:spacing w:val="-3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/>
      </w:r>
    </w:p>
    <w:p>
      <w:pPr>
        <w:pStyle w:val="BodyText"/>
        <w:tabs>
          <w:tab w:pos="5490" w:val="left" w:leader="none"/>
          <w:tab w:pos="6675" w:val="left" w:leader="none"/>
          <w:tab w:pos="7645" w:val="left" w:leader="none"/>
          <w:tab w:pos="8785" w:val="left" w:leader="none"/>
          <w:tab w:pos="10316" w:val="left" w:leader="none"/>
          <w:tab w:pos="11346" w:val="left" w:leader="none"/>
        </w:tabs>
        <w:spacing w:line="218" w:lineRule="exact"/>
        <w:ind w:left="200" w:right="0"/>
        <w:jc w:val="left"/>
      </w:pPr>
      <w:r>
        <w:rPr>
          <w:color w:val="4F5154"/>
          <w:w w:val="95"/>
        </w:rPr>
        <w:t>$46</w:t>
        <w:tab/>
        <w:t>(69)</w:t>
        <w:tab/>
        <w:t>—</w:t>
        <w:tab/>
        <w:t>—</w:t>
        <w:tab/>
        <w:t>—</w:t>
        <w:tab/>
        <w:t>(69)</w:t>
        <w:tab/>
      </w:r>
      <w:r>
        <w:rPr>
          <w:color w:val="4F5154"/>
        </w:rPr>
        <w:t>(69)</w:t>
      </w:r>
      <w:r>
        <w:rPr/>
      </w:r>
    </w:p>
    <w:p>
      <w:pPr>
        <w:pStyle w:val="BodyText"/>
        <w:tabs>
          <w:tab w:pos="5305" w:val="left" w:leader="none"/>
          <w:tab w:pos="6675" w:val="left" w:leader="none"/>
          <w:tab w:pos="7645" w:val="left" w:leader="none"/>
          <w:tab w:pos="8636" w:val="left" w:leader="none"/>
          <w:tab w:pos="10283" w:val="left" w:leader="none"/>
          <w:tab w:pos="11163" w:val="left" w:leader="none"/>
        </w:tabs>
        <w:spacing w:line="225" w:lineRule="exact"/>
        <w:ind w:left="159" w:right="0"/>
        <w:jc w:val="left"/>
      </w:pPr>
      <w:r>
        <w:rPr>
          <w:color w:val="4F5154"/>
        </w:rPr>
        <w:t>Net</w:t>
      </w:r>
      <w:r>
        <w:rPr>
          <w:color w:val="4F5154"/>
          <w:spacing w:val="-9"/>
        </w:rPr>
        <w:t> </w:t>
      </w:r>
      <w:r>
        <w:rPr>
          <w:color w:val="4F5154"/>
        </w:rPr>
        <w:t>income</w:t>
        <w:tab/>
      </w:r>
      <w:r>
        <w:rPr>
          <w:color w:val="4F5154"/>
          <w:spacing w:val="-1"/>
          <w:w w:val="95"/>
        </w:rPr>
        <w:t>2,561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  <w:w w:val="95"/>
        </w:rPr>
        <w:t>2,561</w:t>
        <w:tab/>
      </w:r>
      <w:r>
        <w:rPr>
          <w:color w:val="4F5154"/>
          <w:w w:val="95"/>
        </w:rPr>
        <w:t>—</w:t>
        <w:tab/>
      </w:r>
      <w:r>
        <w:rPr>
          <w:color w:val="4F5154"/>
          <w:spacing w:val="-1"/>
        </w:rPr>
        <w:t>2,561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90" w:lineRule="atLeast"/>
        <w:ind w:left="4629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9.05pt;height:4.7pt;mso-position-horizontal-relative:char;mso-position-vertical-relative:line" coordorigin="0,0" coordsize="1181,94">
            <v:group style="position:absolute;left:24;top:47;width:1119;height:2" coordorigin="24,47" coordsize="1119,2">
              <v:shape style="position:absolute;left:24;top:47;width:1119;height:2" coordorigin="24,47" coordsize="1119,0" path="m24,47l1142,47e" filled="false" stroked="true" strokeweight="2.38pt" strokecolor="#4f5154">
                <v:path arrowok="t"/>
              </v:shape>
            </v:group>
            <v:group style="position:absolute;left:1128;top:24;width:29;height:46" coordorigin="1128,24" coordsize="29,46">
              <v:shape style="position:absolute;left:1128;top:24;width:29;height:46" coordorigin="1128,24" coordsize="29,46" path="m1128,47l115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pStyle w:val="BodyText"/>
        <w:tabs>
          <w:tab w:pos="4652" w:val="left" w:leader="none"/>
          <w:tab w:pos="5305" w:val="left" w:leader="none"/>
          <w:tab w:pos="6675" w:val="left" w:leader="none"/>
          <w:tab w:pos="7645" w:val="left" w:leader="none"/>
          <w:tab w:pos="8785" w:val="left" w:leader="none"/>
          <w:tab w:pos="10283" w:val="left" w:leader="none"/>
          <w:tab w:pos="11312" w:val="left" w:leader="none"/>
        </w:tabs>
        <w:spacing w:line="240" w:lineRule="auto" w:before="39"/>
        <w:ind w:left="159" w:right="0"/>
        <w:jc w:val="left"/>
      </w:pPr>
      <w:r>
        <w:rPr>
          <w:color w:val="4F5154"/>
        </w:rPr>
        <w:t>Comprehensive</w:t>
      </w:r>
      <w:r>
        <w:rPr>
          <w:color w:val="4F5154"/>
          <w:spacing w:val="-21"/>
        </w:rPr>
        <w:t> </w:t>
      </w:r>
      <w:r>
        <w:rPr>
          <w:color w:val="4F5154"/>
        </w:rPr>
        <w:t>income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2,402</w:t>
        <w:tab/>
      </w:r>
      <w:r>
        <w:rPr>
          <w:color w:val="4F5154"/>
          <w:w w:val="95"/>
        </w:rPr>
        <w:t>—</w:t>
        <w:tab/>
        <w:t>—</w:t>
        <w:tab/>
        <w:t>—</w:t>
        <w:tab/>
        <w:t>—</w:t>
        <w:tab/>
      </w:r>
      <w:r>
        <w:rPr>
          <w:color w:val="4F5154"/>
        </w:rPr>
        <w:t>—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6147" w:val="left" w:leader="none"/>
          <w:tab w:pos="7366" w:val="left" w:leader="none"/>
          <w:tab w:pos="8335" w:val="left" w:leader="none"/>
          <w:tab w:pos="9475" w:val="left" w:leader="none"/>
          <w:tab w:pos="10973" w:val="left" w:leader="none"/>
        </w:tabs>
        <w:spacing w:line="80" w:lineRule="atLeast"/>
        <w:ind w:left="4613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/>
          <w:sz w:val="15"/>
        </w:rPr>
        <w:pict>
          <v:group style="width:60.6pt;height:7.8pt;mso-position-horizontal-relative:char;mso-position-vertical-relative:line" coordorigin="0,0" coordsize="1212,156">
            <v:group style="position:absolute;left:39;top:78;width:1119;height:2" coordorigin="39,78" coordsize="1119,2">
              <v:shape style="position:absolute;left:39;top:78;width:1119;height:2" coordorigin="39,78" coordsize="1119,0" path="m39,78l1158,78e" filled="false" stroked="true" strokeweight="3.94pt" strokecolor="#4f5154">
                <v:path arrowok="t"/>
              </v:shape>
            </v:group>
            <v:group style="position:absolute;left:1143;top:39;width:29;height:77" coordorigin="1143,39" coordsize="29,77">
              <v:shape style="position:absolute;left:1143;top:39;width:29;height:77" coordorigin="1143,39" coordsize="29,77" path="m1143,78l1172,78e" filled="false" stroked="true" strokeweight="3.94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position w:val="3"/>
          <w:sz w:val="8"/>
        </w:rPr>
        <w:pict>
          <v:group style="width:44.05pt;height:4.45pt;mso-position-horizontal-relative:char;mso-position-vertical-relative:line" coordorigin="0,0" coordsize="881,89">
            <v:group style="position:absolute;left:23;top:44;width:821;height:2" coordorigin="23,44" coordsize="821,2">
              <v:shape style="position:absolute;left:23;top:44;width:821;height:2" coordorigin="23,44" coordsize="821,0" path="m23,44l843,44e" filled="false" stroked="true" strokeweight="2.260pt" strokecolor="#4f5154">
                <v:path arrowok="t"/>
              </v:shape>
            </v:group>
            <v:group style="position:absolute;left:829;top:23;width:29;height:44" coordorigin="829,23" coordsize="29,44">
              <v:shape style="position:absolute;left:829;top:23;width:29;height:44" coordorigin="829,23" coordsize="29,44" path="m829,44l858,44e" filled="false" stroked="true" strokeweight="2.260pt" strokecolor="#ffffff">
                <v:path arrowok="t"/>
              </v:shape>
            </v:group>
          </v:group>
        </w:pict>
      </w:r>
      <w:r>
        <w:rPr>
          <w:rFonts w:ascii="Times New Roman"/>
          <w:position w:val="3"/>
          <w:sz w:val="8"/>
        </w:rPr>
      </w:r>
      <w:r>
        <w:rPr>
          <w:rFonts w:ascii="Times New Roman"/>
          <w:position w:val="3"/>
          <w:sz w:val="8"/>
        </w:rPr>
        <w:tab/>
      </w:r>
      <w:r>
        <w:rPr>
          <w:rFonts w:ascii="Times New Roman"/>
          <w:position w:val="3"/>
          <w:sz w:val="8"/>
        </w:rPr>
        <w:pict>
          <v:group style="width:31.7pt;height:4.45pt;mso-position-horizontal-relative:char;mso-position-vertical-relative:line" coordorigin="0,0" coordsize="634,89">
            <v:group style="position:absolute;left:23;top:44;width:572;height:2" coordorigin="23,44" coordsize="572,2">
              <v:shape style="position:absolute;left:23;top:44;width:572;height:2" coordorigin="23,44" coordsize="572,0" path="m23,44l594,44e" filled="false" stroked="true" strokeweight="2.260pt" strokecolor="#4f5154">
                <v:path arrowok="t"/>
              </v:shape>
            </v:group>
            <v:group style="position:absolute;left:579;top:23;width:32;height:44" coordorigin="579,23" coordsize="32,44">
              <v:shape style="position:absolute;left:579;top:23;width:32;height:44" coordorigin="579,23" coordsize="32,44" path="m579,44l611,44e" filled="false" stroked="true" strokeweight="2.260pt" strokecolor="#ffffff">
                <v:path arrowok="t"/>
              </v:shape>
            </v:group>
          </v:group>
        </w:pict>
      </w:r>
      <w:r>
        <w:rPr>
          <w:rFonts w:ascii="Times New Roman"/>
          <w:position w:val="3"/>
          <w:sz w:val="8"/>
        </w:rPr>
      </w:r>
      <w:r>
        <w:rPr>
          <w:rFonts w:ascii="Times New Roman"/>
          <w:position w:val="3"/>
          <w:sz w:val="8"/>
        </w:rPr>
        <w:tab/>
      </w:r>
      <w:r>
        <w:rPr>
          <w:rFonts w:ascii="Times New Roman"/>
          <w:position w:val="3"/>
          <w:sz w:val="8"/>
        </w:rPr>
        <w:pict>
          <v:group style="width:40.2pt;height:4.45pt;mso-position-horizontal-relative:char;mso-position-vertical-relative:line" coordorigin="0,0" coordsize="804,89">
            <v:group style="position:absolute;left:23;top:44;width:742;height:2" coordorigin="23,44" coordsize="742,2">
              <v:shape style="position:absolute;left:23;top:44;width:742;height:2" coordorigin="23,44" coordsize="742,0" path="m23,44l764,44e" filled="false" stroked="true" strokeweight="2.260pt" strokecolor="#4f5154">
                <v:path arrowok="t"/>
              </v:shape>
            </v:group>
            <v:group style="position:absolute;left:750;top:23;width:32;height:44" coordorigin="750,23" coordsize="32,44">
              <v:shape style="position:absolute;left:750;top:23;width:32;height:44" coordorigin="750,23" coordsize="32,44" path="m750,44l781,44e" filled="false" stroked="true" strokeweight="2.260pt" strokecolor="#ffffff">
                <v:path arrowok="t"/>
              </v:shape>
            </v:group>
          </v:group>
        </w:pict>
      </w:r>
      <w:r>
        <w:rPr>
          <w:rFonts w:ascii="Times New Roman"/>
          <w:position w:val="3"/>
          <w:sz w:val="8"/>
        </w:rPr>
      </w:r>
      <w:r>
        <w:rPr>
          <w:rFonts w:ascii="Times New Roman"/>
          <w:position w:val="3"/>
          <w:sz w:val="8"/>
        </w:rPr>
        <w:tab/>
      </w:r>
      <w:r>
        <w:rPr>
          <w:rFonts w:ascii="Times New Roman"/>
          <w:position w:val="3"/>
          <w:sz w:val="8"/>
        </w:rPr>
        <w:pict>
          <v:group style="width:58.1pt;height:4.45pt;mso-position-horizontal-relative:char;mso-position-vertical-relative:line" coordorigin="0,0" coordsize="1162,89">
            <v:group style="position:absolute;left:23;top:44;width:1102;height:2" coordorigin="23,44" coordsize="1102,2">
              <v:shape style="position:absolute;left:23;top:44;width:1102;height:2" coordorigin="23,44" coordsize="1102,0" path="m23,44l1124,44e" filled="false" stroked="true" strokeweight="2.260pt" strokecolor="#4f5154">
                <v:path arrowok="t"/>
              </v:shape>
            </v:group>
            <v:group style="position:absolute;left:1110;top:23;width:29;height:44" coordorigin="1110,23" coordsize="29,44">
              <v:shape style="position:absolute;left:1110;top:23;width:29;height:44" coordorigin="1110,23" coordsize="29,44" path="m1110,44l1139,44e" filled="false" stroked="true" strokeweight="2.260pt" strokecolor="#ffffff">
                <v:path arrowok="t"/>
              </v:shape>
            </v:group>
          </v:group>
        </w:pict>
      </w:r>
      <w:r>
        <w:rPr>
          <w:rFonts w:ascii="Times New Roman"/>
          <w:position w:val="3"/>
          <w:sz w:val="8"/>
        </w:rPr>
      </w:r>
      <w:r>
        <w:rPr>
          <w:rFonts w:ascii="Times New Roman"/>
          <w:position w:val="3"/>
          <w:sz w:val="8"/>
        </w:rPr>
        <w:tab/>
      </w:r>
      <w:r>
        <w:rPr>
          <w:rFonts w:ascii="Times New Roman"/>
          <w:position w:val="3"/>
          <w:sz w:val="8"/>
        </w:rPr>
        <w:pict>
          <v:group style="width:34.7pt;height:4.45pt;mso-position-horizontal-relative:char;mso-position-vertical-relative:line" coordorigin="0,0" coordsize="694,89">
            <v:group style="position:absolute;left:23;top:44;width:632;height:2" coordorigin="23,44" coordsize="632,2">
              <v:shape style="position:absolute;left:23;top:44;width:632;height:2" coordorigin="23,44" coordsize="632,0" path="m23,44l654,44e" filled="false" stroked="true" strokeweight="2.260pt" strokecolor="#4f5154">
                <v:path arrowok="t"/>
              </v:shape>
            </v:group>
            <v:group style="position:absolute;left:639;top:23;width:32;height:44" coordorigin="639,23" coordsize="32,44">
              <v:shape style="position:absolute;left:639;top:23;width:32;height:44" coordorigin="639,23" coordsize="32,44" path="m639,44l671,44e" filled="false" stroked="true" strokeweight="2.260pt" strokecolor="#ffffff">
                <v:path arrowok="t"/>
              </v:shape>
            </v:group>
          </v:group>
        </w:pict>
      </w:r>
      <w:r>
        <w:rPr>
          <w:rFonts w:ascii="Times New Roman"/>
          <w:position w:val="3"/>
          <w:sz w:val="8"/>
        </w:rPr>
      </w:r>
    </w:p>
    <w:p>
      <w:pPr>
        <w:pStyle w:val="BodyText"/>
        <w:tabs>
          <w:tab w:pos="4652" w:val="left" w:leader="none"/>
          <w:tab w:pos="5456" w:val="left" w:leader="none"/>
          <w:tab w:pos="6524" w:val="left" w:leader="none"/>
          <w:tab w:pos="7496" w:val="left" w:leader="none"/>
          <w:tab w:pos="8636" w:val="left" w:leader="none"/>
          <w:tab w:pos="10218" w:val="left" w:leader="none"/>
          <w:tab w:pos="11163" w:val="left" w:leader="none"/>
        </w:tabs>
        <w:spacing w:line="227" w:lineRule="exact" w:before="17"/>
        <w:ind w:left="159" w:right="0"/>
        <w:jc w:val="left"/>
      </w:pPr>
      <w:r>
        <w:rPr>
          <w:color w:val="4F5154"/>
          <w:spacing w:val="-1"/>
        </w:rPr>
        <w:t>Balances,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  <w:tab/>
      </w:r>
      <w:r>
        <w:rPr>
          <w:color w:val="4F5154"/>
          <w:w w:val="95"/>
        </w:rPr>
        <w:t>$</w:t>
        <w:tab/>
        <w:t>—</w:t>
        <w:tab/>
      </w:r>
      <w:r>
        <w:rPr>
          <w:color w:val="4F5154"/>
          <w:spacing w:val="-1"/>
          <w:w w:val="95"/>
        </w:rPr>
        <w:t>5,592</w:t>
        <w:tab/>
        <w:t>4,821</w:t>
        <w:tab/>
        <w:t>1,610</w:t>
        <w:tab/>
      </w:r>
      <w:r>
        <w:rPr>
          <w:color w:val="4F5154"/>
          <w:w w:val="95"/>
        </w:rPr>
        <w:t>(154)</w:t>
        <w:tab/>
      </w:r>
      <w:r>
        <w:rPr>
          <w:color w:val="4F5154"/>
          <w:spacing w:val="-1"/>
        </w:rPr>
        <w:t>6,277</w:t>
      </w:r>
      <w:r>
        <w:rPr/>
      </w:r>
    </w:p>
    <w:p>
      <w:pPr>
        <w:pStyle w:val="BodyText"/>
        <w:tabs>
          <w:tab w:pos="5456" w:val="left" w:leader="none"/>
          <w:tab w:pos="6774" w:val="left" w:leader="none"/>
          <w:tab w:pos="7645" w:val="left" w:leader="none"/>
          <w:tab w:pos="8785" w:val="left" w:leader="none"/>
          <w:tab w:pos="10283" w:val="left" w:leader="none"/>
          <w:tab w:pos="11611" w:val="right" w:leader="none"/>
        </w:tabs>
        <w:spacing w:line="222" w:lineRule="exact"/>
        <w:ind w:left="159" w:right="0"/>
        <w:jc w:val="left"/>
      </w:pP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7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plans</w:t>
        <w:tab/>
      </w:r>
      <w:r>
        <w:rPr>
          <w:color w:val="4F5154"/>
          <w:w w:val="95"/>
        </w:rPr>
        <w:t>—</w:t>
        <w:tab/>
      </w:r>
      <w:r>
        <w:rPr>
          <w:color w:val="4F5154"/>
          <w:spacing w:val="-1"/>
          <w:w w:val="95"/>
        </w:rPr>
        <w:t>29</w:t>
        <w:tab/>
      </w:r>
      <w:r>
        <w:rPr>
          <w:color w:val="4F5154"/>
          <w:w w:val="95"/>
        </w:rPr>
        <w:t>123</w:t>
        <w:tab/>
        <w:t>—</w:t>
        <w:tab/>
      </w:r>
      <w:r>
        <w:rPr>
          <w:color w:val="4F5154"/>
        </w:rPr>
        <w:t>—</w:t>
        <w:tab/>
        <w:t>123</w:t>
      </w:r>
      <w:r>
        <w:rPr/>
      </w:r>
    </w:p>
    <w:p>
      <w:pPr>
        <w:pStyle w:val="BodyText"/>
        <w:tabs>
          <w:tab w:pos="5456" w:val="left" w:leader="none"/>
          <w:tab w:pos="6774" w:val="left" w:leader="none"/>
          <w:tab w:pos="7645" w:val="left" w:leader="none"/>
          <w:tab w:pos="8785" w:val="left" w:leader="none"/>
          <w:tab w:pos="10283" w:val="left" w:leader="none"/>
          <w:tab w:pos="11611" w:val="right" w:leader="none"/>
        </w:tabs>
        <w:spacing w:line="221" w:lineRule="exact"/>
        <w:ind w:left="159" w:right="0"/>
        <w:jc w:val="left"/>
      </w:pP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  <w:tab/>
      </w:r>
      <w:r>
        <w:rPr>
          <w:color w:val="4F5154"/>
          <w:w w:val="95"/>
        </w:rPr>
        <w:t>—</w:t>
        <w:tab/>
      </w:r>
      <w:r>
        <w:rPr>
          <w:color w:val="4F5154"/>
          <w:spacing w:val="-1"/>
          <w:w w:val="95"/>
        </w:rPr>
        <w:t>20</w:t>
        <w:tab/>
      </w:r>
      <w:r>
        <w:rPr>
          <w:color w:val="4F5154"/>
          <w:w w:val="95"/>
        </w:rPr>
        <w:t>209</w:t>
        <w:tab/>
        <w:t>—</w:t>
        <w:tab/>
      </w:r>
      <w:r>
        <w:rPr>
          <w:color w:val="4F5154"/>
        </w:rPr>
        <w:t>—</w:t>
        <w:tab/>
        <w:t>209</w:t>
      </w:r>
      <w:r>
        <w:rPr/>
      </w:r>
    </w:p>
    <w:p>
      <w:pPr>
        <w:pStyle w:val="BodyText"/>
        <w:tabs>
          <w:tab w:pos="5456" w:val="left" w:leader="none"/>
          <w:tab w:pos="6608" w:val="left" w:leader="none"/>
          <w:tab w:pos="7578" w:val="left" w:leader="none"/>
          <w:tab w:pos="8569" w:val="left" w:leader="none"/>
          <w:tab w:pos="10283" w:val="left" w:leader="none"/>
          <w:tab w:pos="11096" w:val="left" w:leader="none"/>
        </w:tabs>
        <w:spacing w:line="221" w:lineRule="exact"/>
        <w:ind w:left="159" w:right="0"/>
        <w:jc w:val="left"/>
      </w:pPr>
      <w:r>
        <w:rPr>
          <w:color w:val="4F5154"/>
        </w:rPr>
        <w:t>Repurchase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common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stock</w:t>
        <w:tab/>
      </w:r>
      <w:r>
        <w:rPr>
          <w:color w:val="4F5154"/>
          <w:w w:val="95"/>
        </w:rPr>
        <w:t>—</w:t>
        <w:tab/>
        <w:t>(210)</w:t>
        <w:tab/>
        <w:t>(168)</w:t>
        <w:tab/>
        <w:t>(2,624)</w:t>
        <w:tab/>
        <w:t>—</w:t>
        <w:tab/>
      </w:r>
      <w:r>
        <w:rPr>
          <w:color w:val="4F5154"/>
        </w:rPr>
        <w:t>(2,792)</w:t>
      </w:r>
      <w:r>
        <w:rPr/>
      </w:r>
    </w:p>
    <w:p>
      <w:pPr>
        <w:pStyle w:val="BodyText"/>
        <w:tabs>
          <w:tab w:pos="5456" w:val="left" w:leader="none"/>
          <w:tab w:pos="6675" w:val="left" w:leader="none"/>
          <w:tab w:pos="7746" w:val="left" w:leader="none"/>
          <w:tab w:pos="8785" w:val="left" w:leader="none"/>
          <w:tab w:pos="10283" w:val="left" w:leader="none"/>
          <w:tab w:pos="11611" w:val="right" w:leader="none"/>
        </w:tabs>
        <w:spacing w:line="222" w:lineRule="exact"/>
        <w:ind w:left="159" w:right="0"/>
        <w:jc w:val="left"/>
      </w:pP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plans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  <w:w w:val="95"/>
        </w:rPr>
        <w:t>44</w:t>
        <w:tab/>
      </w:r>
      <w:r>
        <w:rPr>
          <w:color w:val="4F5154"/>
          <w:w w:val="95"/>
        </w:rPr>
        <w:t>—</w:t>
        <w:tab/>
      </w:r>
      <w:r>
        <w:rPr>
          <w:color w:val="4F5154"/>
        </w:rPr>
        <w:t>—</w:t>
        <w:tab/>
      </w:r>
      <w:r>
        <w:rPr>
          <w:color w:val="4F5154"/>
          <w:spacing w:val="-1"/>
        </w:rPr>
        <w:t>44</w:t>
      </w:r>
      <w:r>
        <w:rPr/>
      </w:r>
    </w:p>
    <w:p>
      <w:pPr>
        <w:pStyle w:val="BodyText"/>
        <w:tabs>
          <w:tab w:pos="5655" w:val="left" w:leader="none"/>
          <w:tab w:pos="6675" w:val="left" w:leader="none"/>
          <w:tab w:pos="7645" w:val="left" w:leader="none"/>
          <w:tab w:pos="8785" w:val="left" w:leader="none"/>
          <w:tab w:pos="10484" w:val="left" w:leader="none"/>
          <w:tab w:pos="11613" w:val="right" w:leader="none"/>
        </w:tabs>
        <w:spacing w:line="222" w:lineRule="exact"/>
        <w:ind w:left="159" w:right="0"/>
        <w:jc w:val="left"/>
      </w:pPr>
      <w:r>
        <w:rPr>
          <w:color w:val="4F5154"/>
          <w:spacing w:val="-1"/>
        </w:rPr>
        <w:t>Foreign</w:t>
      </w:r>
      <w:r>
        <w:rPr>
          <w:color w:val="4F5154"/>
          <w:spacing w:val="-10"/>
        </w:rPr>
        <w:t> </w:t>
      </w:r>
      <w:r>
        <w:rPr>
          <w:color w:val="4F5154"/>
        </w:rPr>
        <w:t>currency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translation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adjustments</w:t>
        <w:tab/>
      </w:r>
      <w:r>
        <w:rPr>
          <w:color w:val="4F5154"/>
          <w:w w:val="95"/>
        </w:rPr>
        <w:t>9</w:t>
        <w:tab/>
        <w:t>—</w:t>
        <w:tab/>
        <w:t>—</w:t>
        <w:tab/>
        <w:t>—</w:t>
        <w:tab/>
      </w:r>
      <w:r>
        <w:rPr>
          <w:color w:val="4F5154"/>
        </w:rPr>
        <w:t>9</w:t>
        <w:tab/>
        <w:t>9</w:t>
      </w:r>
      <w:r>
        <w:rPr/>
      </w:r>
    </w:p>
    <w:p>
      <w:pPr>
        <w:pStyle w:val="BodyText"/>
        <w:spacing w:line="221" w:lineRule="exact"/>
        <w:ind w:left="159" w:right="0"/>
        <w:jc w:val="left"/>
      </w:pPr>
      <w:r>
        <w:rPr>
          <w:color w:val="4F5154"/>
          <w:spacing w:val="-1"/>
        </w:rPr>
        <w:t>Reversal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unrealized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securities,</w:t>
      </w:r>
      <w:r>
        <w:rPr>
          <w:color w:val="4F5154"/>
          <w:spacing w:val="-7"/>
        </w:rPr>
        <w:t> </w:t>
      </w:r>
      <w:r>
        <w:rPr>
          <w:color w:val="4F5154"/>
        </w:rPr>
        <w:t>net</w:t>
      </w:r>
      <w:r>
        <w:rPr/>
      </w:r>
    </w:p>
    <w:p>
      <w:pPr>
        <w:pStyle w:val="BodyText"/>
        <w:tabs>
          <w:tab w:pos="5557" w:val="left" w:leader="none"/>
          <w:tab w:pos="6675" w:val="left" w:leader="none"/>
          <w:tab w:pos="7645" w:val="left" w:leader="none"/>
          <w:tab w:pos="8785" w:val="left" w:leader="none"/>
          <w:tab w:pos="10383" w:val="left" w:leader="none"/>
          <w:tab w:pos="11611" w:val="right" w:leader="none"/>
        </w:tabs>
        <w:spacing w:line="222" w:lineRule="exact"/>
        <w:ind w:left="200" w:right="0"/>
        <w:jc w:val="left"/>
      </w:pP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$15</w:t>
        <w:tab/>
      </w:r>
      <w:r>
        <w:rPr>
          <w:color w:val="4F5154"/>
          <w:spacing w:val="-1"/>
          <w:w w:val="95"/>
        </w:rPr>
        <w:t>23</w:t>
        <w:tab/>
      </w:r>
      <w:r>
        <w:rPr>
          <w:color w:val="4F5154"/>
          <w:w w:val="95"/>
        </w:rPr>
        <w:t>—</w:t>
        <w:tab/>
        <w:t>—</w:t>
        <w:tab/>
        <w:t>—</w:t>
        <w:tab/>
      </w:r>
      <w:r>
        <w:rPr>
          <w:color w:val="4F5154"/>
          <w:spacing w:val="-1"/>
        </w:rPr>
        <w:t>23</w:t>
        <w:tab/>
        <w:t>23</w:t>
      </w:r>
      <w:r>
        <w:rPr/>
      </w:r>
    </w:p>
    <w:p>
      <w:pPr>
        <w:pStyle w:val="BodyText"/>
        <w:tabs>
          <w:tab w:pos="5305" w:val="left" w:leader="none"/>
          <w:tab w:pos="6675" w:val="left" w:leader="none"/>
          <w:tab w:pos="7645" w:val="left" w:leader="none"/>
          <w:tab w:pos="8636" w:val="left" w:leader="none"/>
          <w:tab w:pos="10283" w:val="left" w:leader="none"/>
          <w:tab w:pos="11163" w:val="left" w:leader="none"/>
        </w:tabs>
        <w:spacing w:line="227" w:lineRule="exact"/>
        <w:ind w:left="159" w:right="0"/>
        <w:jc w:val="left"/>
      </w:pPr>
      <w:r>
        <w:rPr/>
        <w:pict>
          <v:group style="position:absolute;margin-left:241.509995pt;margin-top:15.476377pt;width:58.9pt;height:4.45pt;mso-position-horizontal-relative:page;mso-position-vertical-relative:paragraph;z-index:3952" coordorigin="4830,310" coordsize="1178,89">
            <v:group style="position:absolute;left:4853;top:354;width:1119;height:2" coordorigin="4853,354" coordsize="1119,2">
              <v:shape style="position:absolute;left:4853;top:354;width:1119;height:2" coordorigin="4853,354" coordsize="1119,0" path="m4853,354l5971,354e" filled="false" stroked="true" strokeweight="2.260pt" strokecolor="#4f5154">
                <v:path arrowok="t"/>
              </v:shape>
            </v:group>
            <v:group style="position:absolute;left:5957;top:332;width:29;height:44" coordorigin="5957,332" coordsize="29,44">
              <v:shape style="position:absolute;left:5957;top:332;width:29;height:44" coordorigin="5957,332" coordsize="29,44" path="m5957,354l5986,354e" filled="false" stroked="true" strokeweight="2.260pt" strokecolor="#ffffff">
                <v:path arrowok="t"/>
              </v:shape>
            </v:group>
            <w10:wrap type="none"/>
          </v:group>
        </w:pict>
      </w:r>
      <w:r>
        <w:rPr>
          <w:color w:val="4F5154"/>
        </w:rPr>
        <w:t>Net</w:t>
      </w:r>
      <w:r>
        <w:rPr>
          <w:color w:val="4F5154"/>
          <w:spacing w:val="-9"/>
        </w:rPr>
        <w:t> </w:t>
      </w:r>
      <w:r>
        <w:rPr>
          <w:color w:val="4F5154"/>
        </w:rPr>
        <w:t>income</w:t>
        <w:tab/>
      </w:r>
      <w:r>
        <w:rPr>
          <w:color w:val="4F5154"/>
          <w:spacing w:val="-1"/>
          <w:w w:val="95"/>
        </w:rPr>
        <w:t>2,224</w:t>
        <w:tab/>
      </w:r>
      <w:r>
        <w:rPr>
          <w:color w:val="4F5154"/>
          <w:w w:val="95"/>
        </w:rPr>
        <w:t>—</w:t>
        <w:tab/>
        <w:t>—</w:t>
        <w:tab/>
      </w:r>
      <w:r>
        <w:rPr>
          <w:color w:val="4F5154"/>
          <w:spacing w:val="-1"/>
          <w:w w:val="95"/>
        </w:rPr>
        <w:t>2,224</w:t>
        <w:tab/>
      </w:r>
      <w:r>
        <w:rPr>
          <w:color w:val="4F5154"/>
          <w:w w:val="95"/>
        </w:rPr>
        <w:t>—</w:t>
        <w:tab/>
      </w:r>
      <w:r>
        <w:rPr>
          <w:color w:val="4F5154"/>
          <w:spacing w:val="-1"/>
        </w:rPr>
        <w:t>2,224</w:t>
      </w:r>
      <w:r>
        <w:rPr/>
      </w:r>
    </w:p>
    <w:p>
      <w:pPr>
        <w:pStyle w:val="BodyText"/>
        <w:tabs>
          <w:tab w:pos="4652" w:val="left" w:leader="none"/>
          <w:tab w:pos="5305" w:val="left" w:leader="none"/>
          <w:tab w:pos="6675" w:val="left" w:leader="none"/>
          <w:tab w:pos="7645" w:val="left" w:leader="none"/>
          <w:tab w:pos="8785" w:val="left" w:leader="none"/>
          <w:tab w:pos="10283" w:val="left" w:leader="none"/>
          <w:tab w:pos="11312" w:val="left" w:leader="none"/>
        </w:tabs>
        <w:spacing w:line="240" w:lineRule="auto" w:before="231"/>
        <w:ind w:left="159" w:right="0"/>
        <w:jc w:val="left"/>
      </w:pPr>
      <w:r>
        <w:rPr/>
        <w:pict>
          <v:group style="position:absolute;margin-left:240.729996pt;margin-top:26.415901pt;width:60.5pt;height:7.55pt;mso-position-horizontal-relative:page;mso-position-vertical-relative:paragraph;z-index:3976" coordorigin="4815,528" coordsize="1210,151">
            <v:group style="position:absolute;left:4853;top:604;width:1119;height:2" coordorigin="4853,604" coordsize="1119,2">
              <v:shape style="position:absolute;left:4853;top:604;width:1119;height:2" coordorigin="4853,604" coordsize="1119,0" path="m4853,604l5971,604e" filled="false" stroked="true" strokeweight="3.82pt" strokecolor="#4f5154">
                <v:path arrowok="t"/>
              </v:shape>
            </v:group>
            <v:group style="position:absolute;left:5957;top:567;width:29;height:75" coordorigin="5957,567" coordsize="29,75">
              <v:shape style="position:absolute;left:5957;top:567;width:29;height:75" coordorigin="5957,567" coordsize="29,75" path="m5957,604l5986,604e" filled="false" stroked="true" strokeweight="3.82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289978pt;margin-top:27.8559pt;width:44.15pt;height:4.7pt;mso-position-horizontal-relative:page;mso-position-vertical-relative:paragraph;z-index:4000" coordorigin="6346,557" coordsize="883,94">
            <v:group style="position:absolute;left:6370;top:604;width:821;height:2" coordorigin="6370,604" coordsize="821,2">
              <v:shape style="position:absolute;left:6370;top:604;width:821;height:2" coordorigin="6370,604" coordsize="821,0" path="m6370,604l7190,604e" filled="false" stroked="true" strokeweight="2.38pt" strokecolor="#4f5154">
                <v:path arrowok="t"/>
              </v:shape>
            </v:group>
            <v:group style="position:absolute;left:7176;top:581;width:29;height:46" coordorigin="7176,581" coordsize="29,46">
              <v:shape style="position:absolute;left:7176;top:581;width:29;height:46" coordorigin="7176,581" coordsize="29,46" path="m7176,604l7205,60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8.25pt;margin-top:27.8559pt;width:31.8pt;height:4.7pt;mso-position-horizontal-relative:page;mso-position-vertical-relative:paragraph;z-index:4024" coordorigin="7565,557" coordsize="636,94">
            <v:group style="position:absolute;left:7589;top:604;width:572;height:2" coordorigin="7589,604" coordsize="572,2">
              <v:shape style="position:absolute;left:7589;top:604;width:572;height:2" coordorigin="7589,604" coordsize="572,0" path="m7589,604l8160,604e" filled="false" stroked="true" strokeweight="2.38pt" strokecolor="#4f5154">
                <v:path arrowok="t"/>
              </v:shape>
            </v:group>
            <v:group style="position:absolute;left:8146;top:581;width:32;height:46" coordorigin="8146,581" coordsize="32,46">
              <v:shape style="position:absolute;left:8146;top:581;width:32;height:46" coordorigin="8146,581" coordsize="32,46" path="m8146,604l8177,60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6.72998pt;margin-top:27.8559pt;width:40.3pt;height:4.7pt;mso-position-horizontal-relative:page;mso-position-vertical-relative:paragraph;z-index:4048" coordorigin="8535,557" coordsize="806,94">
            <v:group style="position:absolute;left:8558;top:604;width:742;height:2" coordorigin="8558,604" coordsize="742,2">
              <v:shape style="position:absolute;left:8558;top:604;width:742;height:2" coordorigin="8558,604" coordsize="742,0" path="m8558,604l9300,604e" filled="false" stroked="true" strokeweight="2.38pt" strokecolor="#4f5154">
                <v:path arrowok="t"/>
              </v:shape>
            </v:group>
            <v:group style="position:absolute;left:9286;top:581;width:32;height:46" coordorigin="9286,581" coordsize="32,46">
              <v:shape style="position:absolute;left:9286;top:581;width:32;height:46" coordorigin="9286,581" coordsize="32,46" path="m9286,604l9317,60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3.72998pt;margin-top:27.8559pt;width:58.2pt;height:4.7pt;mso-position-horizontal-relative:page;mso-position-vertical-relative:paragraph;z-index:4072" coordorigin="9675,557" coordsize="1164,94">
            <v:group style="position:absolute;left:9698;top:604;width:1102;height:2" coordorigin="9698,604" coordsize="1102,2">
              <v:shape style="position:absolute;left:9698;top:604;width:1102;height:2" coordorigin="9698,604" coordsize="1102,0" path="m9698,604l10800,604e" filled="false" stroked="true" strokeweight="2.38pt" strokecolor="#4f5154">
                <v:path arrowok="t"/>
              </v:shape>
            </v:group>
            <v:group style="position:absolute;left:10786;top:581;width:29;height:46" coordorigin="10786,581" coordsize="29,46">
              <v:shape style="position:absolute;left:10786;top:581;width:29;height:46" coordorigin="10786,581" coordsize="29,46" path="m10786,604l10814,60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8.609985pt;margin-top:27.8559pt;width:34.8pt;height:4.7pt;mso-position-horizontal-relative:page;mso-position-vertical-relative:paragraph;z-index:4096" coordorigin="11172,557" coordsize="696,94">
            <v:group style="position:absolute;left:11196;top:604;width:632;height:2" coordorigin="11196,604" coordsize="632,2">
              <v:shape style="position:absolute;left:11196;top:604;width:632;height:2" coordorigin="11196,604" coordsize="632,0" path="m11196,604l11827,604e" filled="false" stroked="true" strokeweight="2.38pt" strokecolor="#4f5154">
                <v:path arrowok="t"/>
              </v:shape>
            </v:group>
            <v:group style="position:absolute;left:11813;top:581;width:32;height:46" coordorigin="11813,581" coordsize="32,46">
              <v:shape style="position:absolute;left:11813;top:581;width:32;height:46" coordorigin="11813,581" coordsize="32,46" path="m11813,604l11844,604e" filled="false" stroked="true" strokeweight="2.38pt" strokecolor="#ffffff">
                <v:path arrowok="t"/>
              </v:shape>
            </v:group>
            <w10:wrap type="none"/>
          </v:group>
        </w:pict>
      </w:r>
      <w:r>
        <w:rPr>
          <w:color w:val="4F5154"/>
        </w:rPr>
        <w:t>Comprehensive</w:t>
      </w:r>
      <w:r>
        <w:rPr>
          <w:color w:val="4F5154"/>
          <w:spacing w:val="-21"/>
        </w:rPr>
        <w:t> </w:t>
      </w:r>
      <w:r>
        <w:rPr>
          <w:color w:val="4F5154"/>
        </w:rPr>
        <w:t>income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2,256</w:t>
        <w:tab/>
      </w:r>
      <w:r>
        <w:rPr>
          <w:color w:val="4F5154"/>
          <w:w w:val="95"/>
        </w:rPr>
        <w:t>—</w:t>
        <w:tab/>
        <w:t>—</w:t>
        <w:tab/>
        <w:t>—</w:t>
        <w:tab/>
        <w:t>—</w:t>
        <w:tab/>
      </w:r>
      <w:r>
        <w:rPr>
          <w:color w:val="4F5154"/>
        </w:rPr>
        <w:t>—</w:t>
      </w:r>
      <w:r>
        <w:rPr/>
      </w:r>
    </w:p>
    <w:p>
      <w:pPr>
        <w:pStyle w:val="BodyText"/>
        <w:tabs>
          <w:tab w:pos="6524" w:val="left" w:leader="none"/>
          <w:tab w:pos="7388" w:val="left" w:leader="none"/>
          <w:tab w:pos="8358" w:val="left" w:leader="none"/>
          <w:tab w:pos="9498" w:val="left" w:leader="none"/>
          <w:tab w:pos="10218" w:val="left" w:leader="none"/>
          <w:tab w:pos="10995" w:val="left" w:leader="none"/>
        </w:tabs>
        <w:spacing w:line="240" w:lineRule="auto" w:before="262"/>
        <w:ind w:left="159" w:right="0"/>
        <w:jc w:val="left"/>
      </w:pPr>
      <w:r>
        <w:rPr/>
        <w:pict>
          <v:group style="position:absolute;margin-left:316.570007pt;margin-top:27.96591pt;width:45.6pt;height:7.55pt;mso-position-horizontal-relative:page;mso-position-vertical-relative:paragraph;z-index:4120" coordorigin="6331,559" coordsize="912,151">
            <v:group style="position:absolute;left:6370;top:635;width:821;height:2" coordorigin="6370,635" coordsize="821,2">
              <v:shape style="position:absolute;left:6370;top:635;width:821;height:2" coordorigin="6370,635" coordsize="821,0" path="m6370,635l7190,635e" filled="false" stroked="true" strokeweight="3.82pt" strokecolor="#4f5154">
                <v:path arrowok="t"/>
              </v:shape>
            </v:group>
            <v:group style="position:absolute;left:7176;top:598;width:29;height:75" coordorigin="7176,598" coordsize="29,75">
              <v:shape style="position:absolute;left:7176;top:598;width:29;height:75" coordorigin="7176,598" coordsize="29,75" path="m7176,635l7205,635e" filled="false" stroked="true" strokeweight="3.82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7.529999pt;margin-top:27.96591pt;width:33.25pt;height:7.55pt;mso-position-horizontal-relative:page;mso-position-vertical-relative:paragraph;z-index:4144" coordorigin="7551,559" coordsize="665,151">
            <v:group style="position:absolute;left:7589;top:635;width:572;height:2" coordorigin="7589,635" coordsize="572,2">
              <v:shape style="position:absolute;left:7589;top:635;width:572;height:2" coordorigin="7589,635" coordsize="572,0" path="m7589,635l8160,635e" filled="false" stroked="true" strokeweight="3.82pt" strokecolor="#4f5154">
                <v:path arrowok="t"/>
              </v:shape>
            </v:group>
            <v:group style="position:absolute;left:8146;top:598;width:32;height:75" coordorigin="8146,598" coordsize="32,75">
              <v:shape style="position:absolute;left:8146;top:598;width:32;height:75" coordorigin="8146,598" coordsize="32,75" path="m8146,635l8177,635e" filled="false" stroked="true" strokeweight="3.82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6.009979pt;margin-top:27.96591pt;width:41.75pt;height:7.55pt;mso-position-horizontal-relative:page;mso-position-vertical-relative:paragraph;z-index:4168" coordorigin="8520,559" coordsize="835,151">
            <v:group style="position:absolute;left:8558;top:635;width:742;height:2" coordorigin="8558,635" coordsize="742,2">
              <v:shape style="position:absolute;left:8558;top:635;width:742;height:2" coordorigin="8558,635" coordsize="742,0" path="m8558,635l9300,635e" filled="false" stroked="true" strokeweight="3.82pt" strokecolor="#4f5154">
                <v:path arrowok="t"/>
              </v:shape>
            </v:group>
            <v:group style="position:absolute;left:9286;top:598;width:32;height:75" coordorigin="9286,598" coordsize="32,75">
              <v:shape style="position:absolute;left:9286;top:598;width:32;height:75" coordorigin="9286,598" coordsize="32,75" path="m9286,635l9317,635e" filled="false" stroked="true" strokeweight="3.82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3.009979pt;margin-top:27.96591pt;width:59.65pt;height:7.55pt;mso-position-horizontal-relative:page;mso-position-vertical-relative:paragraph;z-index:4192" coordorigin="9660,559" coordsize="1193,151">
            <v:group style="position:absolute;left:9698;top:635;width:1102;height:2" coordorigin="9698,635" coordsize="1102,2">
              <v:shape style="position:absolute;left:9698;top:635;width:1102;height:2" coordorigin="9698,635" coordsize="1102,0" path="m9698,635l10800,635e" filled="false" stroked="true" strokeweight="3.82pt" strokecolor="#4f5154">
                <v:path arrowok="t"/>
              </v:shape>
            </v:group>
            <v:group style="position:absolute;left:10786;top:598;width:29;height:75" coordorigin="10786,598" coordsize="29,75">
              <v:shape style="position:absolute;left:10786;top:598;width:29;height:75" coordorigin="10786,598" coordsize="29,75" path="m10786,635l10814,635e" filled="false" stroked="true" strokeweight="3.82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890015pt;margin-top:27.96591pt;width:36.25pt;height:7.55pt;mso-position-horizontal-relative:page;mso-position-vertical-relative:paragraph;z-index:4216" coordorigin="11158,559" coordsize="725,151">
            <v:group style="position:absolute;left:11196;top:635;width:632;height:2" coordorigin="11196,635" coordsize="632,2">
              <v:shape style="position:absolute;left:11196;top:635;width:632;height:2" coordorigin="11196,635" coordsize="632,0" path="m11196,635l11827,635e" filled="false" stroked="true" strokeweight="3.82pt" strokecolor="#4f5154">
                <v:path arrowok="t"/>
              </v:shape>
            </v:group>
            <v:group style="position:absolute;left:11813;top:598;width:32;height:75" coordorigin="11813,598" coordsize="32,75">
              <v:shape style="position:absolute;left:11813;top:598;width:32;height:75" coordorigin="11813,598" coordsize="32,75" path="m11813,635l11844,635e" filled="false" stroked="true" strokeweight="3.82pt" strokecolor="#ffffff">
                <v:path arrowok="t"/>
              </v:shape>
            </v:group>
            <w10:wrap type="none"/>
          </v:group>
        </w:pict>
      </w:r>
      <w:r>
        <w:rPr>
          <w:color w:val="4F5154"/>
          <w:spacing w:val="-1"/>
        </w:rPr>
        <w:t>Balances,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  <w:tab/>
      </w:r>
      <w:r>
        <w:rPr>
          <w:color w:val="4F5154"/>
          <w:spacing w:val="-1"/>
          <w:w w:val="95"/>
        </w:rPr>
        <w:t>5,431</w:t>
        <w:tab/>
      </w:r>
      <w:r>
        <w:rPr>
          <w:color w:val="4F5154"/>
          <w:w w:val="95"/>
        </w:rPr>
        <w:t>$5,029</w:t>
        <w:tab/>
      </w:r>
      <w:r>
        <w:rPr>
          <w:color w:val="4F5154"/>
        </w:rPr>
        <w:t>$  </w:t>
      </w:r>
      <w:r>
        <w:rPr>
          <w:color w:val="4F5154"/>
          <w:spacing w:val="23"/>
        </w:rPr>
        <w:t> </w:t>
      </w:r>
      <w:r>
        <w:rPr>
          <w:color w:val="4F5154"/>
          <w:spacing w:val="-1"/>
        </w:rPr>
        <w:t>1,210</w:t>
        <w:tab/>
      </w:r>
      <w:r>
        <w:rPr>
          <w:color w:val="4F5154"/>
          <w:w w:val="95"/>
        </w:rPr>
        <w:t>$</w:t>
        <w:tab/>
        <w:t>(122)</w:t>
        <w:tab/>
      </w:r>
      <w:r>
        <w:rPr>
          <w:color w:val="4F5154"/>
        </w:rPr>
        <w:t>$</w:t>
      </w:r>
      <w:r>
        <w:rPr>
          <w:color w:val="4F5154"/>
          <w:spacing w:val="13"/>
        </w:rPr>
        <w:t> </w:t>
      </w:r>
      <w:r>
        <w:rPr>
          <w:color w:val="4F5154"/>
          <w:spacing w:val="-1"/>
        </w:rPr>
        <w:t>6,117</w:t>
      </w:r>
      <w:r>
        <w:rPr/>
      </w:r>
    </w:p>
    <w:p>
      <w:pPr>
        <w:pStyle w:val="BodyText"/>
        <w:spacing w:line="240" w:lineRule="auto" w:before="427"/>
        <w:ind w:left="159" w:right="0"/>
        <w:jc w:val="left"/>
      </w:pPr>
      <w:r>
        <w:rPr>
          <w:color w:val="4F5154"/>
          <w:spacing w:val="-1"/>
        </w:rPr>
        <w:t>See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consolidated</w:t>
      </w:r>
      <w:r>
        <w:rPr>
          <w:color w:val="4F5154"/>
          <w:spacing w:val="-8"/>
        </w:rPr>
        <w:t> </w:t>
      </w:r>
      <w:r>
        <w:rPr>
          <w:color w:val="4F5154"/>
        </w:rPr>
        <w:t>financial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statements.</w:t>
      </w:r>
      <w:r>
        <w:rPr/>
      </w:r>
    </w:p>
    <w:p>
      <w:pPr>
        <w:pStyle w:val="BodyText"/>
        <w:spacing w:line="240" w:lineRule="auto" w:before="276"/>
        <w:ind w:left="217" w:right="218"/>
        <w:jc w:val="center"/>
      </w:pPr>
      <w:r>
        <w:rPr>
          <w:color w:val="4F5154"/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620" w:bottom="280" w:left="20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  <w:r>
        <w:rPr/>
        <w:pict>
          <v:group style="position:absolute;margin-left:507.599976pt;margin-top:621.23999pt;width:31.95pt;height:.1pt;mso-position-horizontal-relative:page;mso-position-vertical-relative:page;z-index:-290392" coordorigin="10152,12425" coordsize="639,2">
            <v:shape style="position:absolute;left:10152;top:12425;width:639;height:2" coordorigin="10152,12425" coordsize="639,0" path="m10152,12425l10790,12425e" filled="false" stroked="true" strokeweight="3.94pt" strokecolor="#4f5154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9"/>
        <w:gridCol w:w="291"/>
        <w:gridCol w:w="692"/>
        <w:gridCol w:w="78"/>
        <w:gridCol w:w="307"/>
        <w:gridCol w:w="730"/>
        <w:gridCol w:w="277"/>
        <w:gridCol w:w="775"/>
      </w:tblGrid>
      <w:tr>
        <w:trPr>
          <w:trHeight w:val="496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14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CONSOLIDATED</w:t>
            </w:r>
            <w:r>
              <w:rPr>
                <w:rFonts w:ascii="Times New Roman"/>
                <w:b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STATEMENTS</w:t>
            </w:r>
            <w:r>
              <w:rPr>
                <w:rFonts w:ascii="Times New Roman"/>
                <w:b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OF</w:t>
            </w:r>
            <w:r>
              <w:rPr>
                <w:rFonts w:ascii="Times New Roman"/>
                <w:b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CASH</w:t>
            </w:r>
            <w:r>
              <w:rPr>
                <w:rFonts w:ascii="Times New Roman"/>
                <w:b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FLOWS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314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the</w:t>
            </w:r>
            <w:r>
              <w:rPr>
                <w:rFonts w:ascii="Times New Roman"/>
                <w:b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Years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Ended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May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31,</w:t>
            </w:r>
            <w:r>
              <w:rPr>
                <w:rFonts w:ascii="Times New Roman"/>
                <w:b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2002,</w:t>
            </w:r>
            <w:r>
              <w:rPr>
                <w:rFonts w:ascii="Times New Roman"/>
                <w:b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2001</w:t>
            </w:r>
            <w:r>
              <w:rPr>
                <w:rFonts w:ascii="Times New Roman"/>
                <w:b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and</w:t>
            </w:r>
            <w:r>
              <w:rPr>
                <w:rFonts w:ascii="Times New Roman"/>
                <w:b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5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5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gridSpan w:val="4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5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40" w:hRule="exact"/>
        </w:trPr>
        <w:tc>
          <w:tcPr>
            <w:tcW w:w="8479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2"/>
              <w:ind w:left="390" w:right="5268" w:hanging="3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Flows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Activities:</w:t>
            </w:r>
            <w:r>
              <w:rPr>
                <w:rFonts w:ascii="Times New Roman"/>
                <w:color w:val="4F5154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6,297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3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726" w:right="1605" w:hanging="3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Adjustments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reconcile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provided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by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operating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activities:</w:t>
            </w:r>
            <w:r>
              <w:rPr>
                <w:rFonts w:ascii="Times New Roman"/>
                <w:color w:val="4F5154"/>
                <w:spacing w:val="73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Depreciation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Amortization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intangible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2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trade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receivable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1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investment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losses/(gains)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8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(6,937)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Changes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assets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(Increase)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decrease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trade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receivables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(199)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(421)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(Increase)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prepaid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(202)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(Increase)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decrease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deferred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Increase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(decrease)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accounts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payable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accrued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Increase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(decrease)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deferred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(869)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3,056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Increase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customer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advances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unearned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8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Increase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9087" w:val="left" w:leader="none"/>
          <w:tab w:pos="10124" w:val="left" w:leader="none"/>
          <w:tab w:pos="11161" w:val="left" w:leader="none"/>
        </w:tabs>
        <w:spacing w:line="240" w:lineRule="auto" w:before="31"/>
        <w:ind w:left="495" w:right="0"/>
        <w:jc w:val="left"/>
      </w:pP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activities</w:t>
        <w:tab/>
      </w:r>
      <w:r>
        <w:rPr>
          <w:color w:val="4F5154"/>
          <w:spacing w:val="-1"/>
          <w:w w:val="95"/>
        </w:rPr>
        <w:t>3,243</w:t>
        <w:tab/>
        <w:t>2,179</w:t>
        <w:tab/>
      </w:r>
      <w:r>
        <w:rPr>
          <w:color w:val="4F5154"/>
          <w:spacing w:val="-1"/>
        </w:rPr>
        <w:t>2,923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928" w:val="left" w:leader="none"/>
          <w:tab w:pos="10965" w:val="left" w:leader="none"/>
        </w:tabs>
        <w:spacing w:line="90" w:lineRule="atLeast"/>
        <w:ind w:left="8891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sz w:val="9"/>
        </w:rPr>
        <w:pict>
          <v:group style="width:35.050pt;height:4.7pt;mso-position-horizontal-relative:char;mso-position-vertical-relative:line" coordorigin="0,0" coordsize="701,94">
            <v:group style="position:absolute;left:24;top:47;width:639;height:2" coordorigin="24,47" coordsize="639,2">
              <v:shape style="position:absolute;left:24;top:47;width:639;height:2" coordorigin="24,47" coordsize="639,0" path="m24,47l662,47e" filled="false" stroked="true" strokeweight="2.38pt" strokecolor="#4f5154">
                <v:path arrowok="t"/>
              </v:shape>
            </v:group>
            <v:group style="position:absolute;left:648;top:24;width:29;height:46" coordorigin="648,24" coordsize="29,46">
              <v:shape style="position:absolute;left:648;top:24;width:29;height:46" coordorigin="648,24" coordsize="29,46" path="m648,47l67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5.050pt;height:4.7pt;mso-position-horizontal-relative:char;mso-position-vertical-relative:line" coordorigin="0,0" coordsize="701,94">
            <v:group style="position:absolute;left:24;top:47;width:639;height:2" coordorigin="24,47" coordsize="639,2">
              <v:shape style="position:absolute;left:24;top:47;width:639;height:2" coordorigin="24,47" coordsize="639,0" path="m24,47l662,47e" filled="false" stroked="true" strokeweight="2.38pt" strokecolor="#4f5154">
                <v:path arrowok="t"/>
              </v:shape>
            </v:group>
            <v:group style="position:absolute;left:648;top:24;width:29;height:46" coordorigin="648,24" coordsize="29,46">
              <v:shape style="position:absolute;left:648;top:24;width:29;height:46" coordorigin="648,24" coordsize="29,46" path="m648,47l67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5.050pt;height:4.7pt;mso-position-horizontal-relative:char;mso-position-vertical-relative:line" coordorigin="0,0" coordsize="701,94">
            <v:group style="position:absolute;left:24;top:47;width:639;height:2" coordorigin="24,47" coordsize="639,2">
              <v:shape style="position:absolute;left:24;top:47;width:639;height:2" coordorigin="24,47" coordsize="639,0" path="m24,47l662,47e" filled="false" stroked="true" strokeweight="2.38pt" strokecolor="#4f5154">
                <v:path arrowok="t"/>
              </v:shape>
            </v:group>
            <v:group style="position:absolute;left:648;top:24;width:29;height:46" coordorigin="648,24" coordsize="29,46">
              <v:shape style="position:absolute;left:648;top:24;width:29;height:46" coordorigin="648,24" coordsize="29,46" path="m648,47l67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</w:p>
    <w:p>
      <w:pPr>
        <w:pStyle w:val="BodyText"/>
        <w:spacing w:line="240" w:lineRule="auto" w:before="42"/>
        <w:ind w:left="159" w:right="0"/>
        <w:jc w:val="left"/>
      </w:pPr>
      <w:r>
        <w:rPr>
          <w:color w:val="4F5154"/>
        </w:rPr>
        <w:t>Cash</w:t>
      </w:r>
      <w:r>
        <w:rPr>
          <w:color w:val="4F5154"/>
          <w:spacing w:val="-9"/>
        </w:rPr>
        <w:t> </w:t>
      </w:r>
      <w:r>
        <w:rPr>
          <w:color w:val="4F5154"/>
        </w:rPr>
        <w:t>Flows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8"/>
        </w:rPr>
        <w:t> </w:t>
      </w:r>
      <w:r>
        <w:rPr>
          <w:color w:val="4F5154"/>
        </w:rPr>
        <w:t>Investing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Activities: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4"/>
        <w:gridCol w:w="730"/>
        <w:gridCol w:w="307"/>
        <w:gridCol w:w="730"/>
        <w:gridCol w:w="307"/>
        <w:gridCol w:w="745"/>
      </w:tblGrid>
      <w:tr>
        <w:trPr>
          <w:trHeight w:val="192" w:hRule="exact"/>
        </w:trPr>
        <w:tc>
          <w:tcPr>
            <w:tcW w:w="8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Purchases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(6,087)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(1,584)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(886)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Proceeds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maturities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1,470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Capital</w:t>
            </w:r>
            <w:r>
              <w:rPr>
                <w:rFonts w:ascii="Times New Roman"/>
                <w:color w:val="4F5154"/>
                <w:spacing w:val="-1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expenditures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(278)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(263)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Proceeds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sales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marketable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7,047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8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Increase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(157)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(475)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9023" w:val="left" w:leader="none"/>
          <w:tab w:pos="10059" w:val="left" w:leader="none"/>
          <w:tab w:pos="11161" w:val="left" w:leader="none"/>
        </w:tabs>
        <w:spacing w:line="240" w:lineRule="auto" w:before="31"/>
        <w:ind w:left="495" w:right="0"/>
        <w:jc w:val="left"/>
      </w:pP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(used</w:t>
      </w:r>
      <w:r>
        <w:rPr>
          <w:color w:val="4F5154"/>
          <w:spacing w:val="-6"/>
        </w:rPr>
        <w:t> </w:t>
      </w:r>
      <w:r>
        <w:rPr>
          <w:color w:val="4F5154"/>
        </w:rPr>
        <w:t>for)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investing</w:t>
      </w:r>
      <w:r>
        <w:rPr>
          <w:color w:val="4F5154"/>
          <w:spacing w:val="-6"/>
        </w:rPr>
        <w:t> </w:t>
      </w:r>
      <w:r>
        <w:rPr>
          <w:color w:val="4F5154"/>
        </w:rPr>
        <w:t>activities</w:t>
        <w:tab/>
      </w:r>
      <w:r>
        <w:rPr>
          <w:color w:val="4F5154"/>
          <w:w w:val="95"/>
        </w:rPr>
        <w:t>(2,138)</w:t>
        <w:tab/>
        <w:t>(1,255)</w:t>
        <w:tab/>
      </w:r>
      <w:r>
        <w:rPr>
          <w:color w:val="4F5154"/>
          <w:spacing w:val="-1"/>
        </w:rPr>
        <w:t>6,893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928" w:val="left" w:leader="none"/>
          <w:tab w:pos="10965" w:val="left" w:leader="none"/>
        </w:tabs>
        <w:spacing w:line="90" w:lineRule="atLeast"/>
        <w:ind w:left="8891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sz w:val="9"/>
        </w:rPr>
        <w:pict>
          <v:group style="width:35.050pt;height:4.7pt;mso-position-horizontal-relative:char;mso-position-vertical-relative:line" coordorigin="0,0" coordsize="701,94">
            <v:group style="position:absolute;left:24;top:47;width:639;height:2" coordorigin="24,47" coordsize="639,2">
              <v:shape style="position:absolute;left:24;top:47;width:639;height:2" coordorigin="24,47" coordsize="639,0" path="m24,47l662,47e" filled="false" stroked="true" strokeweight="2.38pt" strokecolor="#4f5154">
                <v:path arrowok="t"/>
              </v:shape>
            </v:group>
            <v:group style="position:absolute;left:648;top:24;width:29;height:46" coordorigin="648,24" coordsize="29,46">
              <v:shape style="position:absolute;left:648;top:24;width:29;height:46" coordorigin="648,24" coordsize="29,46" path="m648,47l67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5.050pt;height:4.7pt;mso-position-horizontal-relative:char;mso-position-vertical-relative:line" coordorigin="0,0" coordsize="701,94">
            <v:group style="position:absolute;left:24;top:47;width:639;height:2" coordorigin="24,47" coordsize="639,2">
              <v:shape style="position:absolute;left:24;top:47;width:639;height:2" coordorigin="24,47" coordsize="639,0" path="m24,47l662,47e" filled="false" stroked="true" strokeweight="2.38pt" strokecolor="#4f5154">
                <v:path arrowok="t"/>
              </v:shape>
            </v:group>
            <v:group style="position:absolute;left:648;top:24;width:29;height:46" coordorigin="648,24" coordsize="29,46">
              <v:shape style="position:absolute;left:648;top:24;width:29;height:46" coordorigin="648,24" coordsize="29,46" path="m648,47l67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pict>
          <v:group style="width:35.050pt;height:4.7pt;mso-position-horizontal-relative:char;mso-position-vertical-relative:line" coordorigin="0,0" coordsize="701,94">
            <v:group style="position:absolute;left:24;top:47;width:639;height:2" coordorigin="24,47" coordsize="639,2">
              <v:shape style="position:absolute;left:24;top:47;width:639;height:2" coordorigin="24,47" coordsize="639,0" path="m24,47l662,47e" filled="false" stroked="true" strokeweight="2.38pt" strokecolor="#4f5154">
                <v:path arrowok="t"/>
              </v:shape>
            </v:group>
            <v:group style="position:absolute;left:648;top:24;width:29;height:46" coordorigin="648,24" coordsize="29,46">
              <v:shape style="position:absolute;left:648;top:24;width:29;height:46" coordorigin="648,24" coordsize="29,46" path="m648,47l67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</w:p>
    <w:p>
      <w:pPr>
        <w:pStyle w:val="BodyText"/>
        <w:spacing w:line="240" w:lineRule="auto" w:before="42"/>
        <w:ind w:left="159" w:right="0"/>
        <w:jc w:val="left"/>
      </w:pPr>
      <w:r>
        <w:rPr>
          <w:color w:val="4F5154"/>
        </w:rPr>
        <w:t>Cash</w:t>
      </w:r>
      <w:r>
        <w:rPr>
          <w:color w:val="4F5154"/>
          <w:spacing w:val="-9"/>
        </w:rPr>
        <w:t> </w:t>
      </w:r>
      <w:r>
        <w:rPr>
          <w:color w:val="4F5154"/>
        </w:rPr>
        <w:t>Flows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9"/>
        </w:rPr>
        <w:t> </w:t>
      </w:r>
      <w:r>
        <w:rPr>
          <w:color w:val="4F5154"/>
        </w:rPr>
        <w:t>Financing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Activities: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1"/>
        <w:gridCol w:w="3429"/>
        <w:gridCol w:w="770"/>
        <w:gridCol w:w="267"/>
        <w:gridCol w:w="770"/>
        <w:gridCol w:w="267"/>
        <w:gridCol w:w="770"/>
        <w:gridCol w:w="15"/>
      </w:tblGrid>
      <w:tr>
        <w:trPr>
          <w:trHeight w:val="192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Payments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repurchase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(2,792)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(4,341)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(5,307)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Proceeds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issuance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942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Proceeds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subsidiary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offering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Payments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notes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payable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used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financing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(2,465)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(3,806)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(4,183)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Effect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exchange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rate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changes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on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(98)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increase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(decrease)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(1,354)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(2,980)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5,643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equivalents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at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beginning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equivalents</w:t>
            </w:r>
            <w:r>
              <w:rPr>
                <w:rFonts w:ascii="Times New Roman"/>
                <w:color w:val="4F5154"/>
                <w:spacing w:val="-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at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end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3,095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4,449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7,429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37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9"/>
              <w:ind w:left="390" w:right="1957" w:hanging="3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Supplemental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schedule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flow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data:</w:t>
            </w:r>
            <w:r>
              <w:rPr>
                <w:rFonts w:ascii="Times New Roman"/>
                <w:color w:val="4F5154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paid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1,000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2,400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36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976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Cash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paid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Property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equipment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acquired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under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capital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lease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8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See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notes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consolidated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financial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statements.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3" w:hRule="exact"/>
        </w:trPr>
        <w:tc>
          <w:tcPr>
            <w:tcW w:w="5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7"/>
              <w:ind w:left="3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1620" w:bottom="280" w:left="200" w:right="200"/>
        </w:sectPr>
      </w:pPr>
    </w:p>
    <w:p>
      <w:pPr>
        <w:pStyle w:val="Heading1"/>
        <w:spacing w:line="224" w:lineRule="exact" w:before="2"/>
        <w:ind w:left="3261" w:right="3279"/>
        <w:jc w:val="center"/>
        <w:rPr>
          <w:b w:val="0"/>
          <w:bCs w:val="0"/>
        </w:rPr>
      </w:pPr>
      <w:r>
        <w:rPr>
          <w:color w:val="4F5154"/>
        </w:rPr>
        <w:t>NOTES</w:t>
      </w:r>
      <w:r>
        <w:rPr>
          <w:color w:val="4F5154"/>
          <w:spacing w:val="-1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12"/>
        </w:rPr>
        <w:t> </w:t>
      </w:r>
      <w:r>
        <w:rPr>
          <w:color w:val="4F5154"/>
        </w:rPr>
        <w:t>CONSOLIDATED</w:t>
      </w:r>
      <w:r>
        <w:rPr>
          <w:color w:val="4F5154"/>
          <w:spacing w:val="-13"/>
        </w:rPr>
        <w:t> </w:t>
      </w:r>
      <w:r>
        <w:rPr>
          <w:color w:val="4F5154"/>
        </w:rPr>
        <w:t>FINANCIAL</w:t>
      </w:r>
      <w:r>
        <w:rPr>
          <w:color w:val="4F5154"/>
          <w:spacing w:val="-13"/>
        </w:rPr>
        <w:t> </w:t>
      </w:r>
      <w:r>
        <w:rPr>
          <w:color w:val="4F5154"/>
        </w:rPr>
        <w:t>STATEMENTS</w:t>
      </w:r>
      <w:r>
        <w:rPr>
          <w:color w:val="4F5154"/>
          <w:spacing w:val="24"/>
          <w:w w:val="99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>
          <w:b w:val="0"/>
        </w:rPr>
      </w:r>
    </w:p>
    <w:p>
      <w:pPr>
        <w:numPr>
          <w:ilvl w:val="0"/>
          <w:numId w:val="9"/>
        </w:numPr>
        <w:tabs>
          <w:tab w:pos="488" w:val="left" w:leader="none"/>
        </w:tabs>
        <w:spacing w:before="157"/>
        <w:ind w:left="488" w:right="0" w:hanging="34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ORGANIZATION</w:t>
      </w:r>
      <w:r>
        <w:rPr>
          <w:rFonts w:ascii="Times New Roman"/>
          <w:b/>
          <w:color w:val="4F5154"/>
          <w:spacing w:val="-14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13"/>
          <w:sz w:val="20"/>
        </w:rPr>
        <w:t> </w:t>
      </w:r>
      <w:r>
        <w:rPr>
          <w:rFonts w:ascii="Times New Roman"/>
          <w:b/>
          <w:color w:val="4F5154"/>
          <w:sz w:val="20"/>
        </w:rPr>
        <w:t>CRITICAL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ACCOUNTING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POLICIES</w:t>
      </w:r>
      <w:r>
        <w:rPr>
          <w:rFonts w:ascii="Times New Roman"/>
          <w:sz w:val="2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Organization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right="345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develop,</w:t>
      </w:r>
      <w:r>
        <w:rPr>
          <w:color w:val="4F5154"/>
          <w:spacing w:val="-8"/>
        </w:rPr>
        <w:t> </w:t>
      </w:r>
      <w:r>
        <w:rPr>
          <w:color w:val="4F5154"/>
        </w:rPr>
        <w:t>manufacture,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distribute</w:t>
      </w:r>
      <w:r>
        <w:rPr>
          <w:color w:val="4F5154"/>
          <w:spacing w:val="-6"/>
        </w:rPr>
        <w:t> </w:t>
      </w:r>
      <w:r>
        <w:rPr>
          <w:color w:val="4F5154"/>
        </w:rPr>
        <w:t>computer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helps</w:t>
      </w:r>
      <w:r>
        <w:rPr>
          <w:color w:val="4F5154"/>
          <w:spacing w:val="-4"/>
        </w:rPr>
        <w:t> </w:t>
      </w:r>
      <w:r>
        <w:rPr>
          <w:color w:val="4F5154"/>
        </w:rPr>
        <w:t>organizations</w:t>
      </w:r>
      <w:r>
        <w:rPr>
          <w:color w:val="4F5154"/>
          <w:spacing w:val="-7"/>
        </w:rPr>
        <w:t> </w:t>
      </w:r>
      <w:r>
        <w:rPr>
          <w:color w:val="4F5154"/>
        </w:rPr>
        <w:t>manage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grow</w:t>
      </w:r>
      <w:r>
        <w:rPr>
          <w:color w:val="4F5154"/>
          <w:spacing w:val="-7"/>
        </w:rPr>
        <w:t> </w:t>
      </w:r>
      <w:r>
        <w:rPr>
          <w:color w:val="4F5154"/>
        </w:rPr>
        <w:t>their</w:t>
      </w:r>
      <w:r>
        <w:rPr>
          <w:color w:val="4F5154"/>
          <w:spacing w:val="-7"/>
        </w:rPr>
        <w:t> </w:t>
      </w:r>
      <w:r>
        <w:rPr>
          <w:color w:val="4F5154"/>
        </w:rPr>
        <w:t>businesses.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</w:rPr>
        <w:t>categorized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</w:rPr>
        <w:t>broad</w:t>
      </w:r>
      <w:r>
        <w:rPr>
          <w:color w:val="4F5154"/>
          <w:spacing w:val="-7"/>
        </w:rPr>
        <w:t> </w:t>
      </w:r>
      <w:r>
        <w:rPr>
          <w:color w:val="4F5154"/>
        </w:rPr>
        <w:t>areas:</w:t>
      </w:r>
      <w:r>
        <w:rPr>
          <w:color w:val="4F5154"/>
          <w:spacing w:val="-6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</w:rPr>
        <w:t>technology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4"/>
        </w:rPr>
        <w:t> </w:t>
      </w:r>
      <w:r>
        <w:rPr>
          <w:color w:val="4F5154"/>
        </w:rPr>
        <w:t>software.</w:t>
      </w:r>
      <w:r>
        <w:rPr>
          <w:color w:val="4F5154"/>
          <w:spacing w:val="-8"/>
        </w:rPr>
        <w:t> </w:t>
      </w:r>
      <w:r>
        <w:rPr>
          <w:color w:val="4F5154"/>
        </w:rPr>
        <w:t>Database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used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developing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deploying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corporate</w:t>
      </w:r>
      <w:r>
        <w:rPr>
          <w:color w:val="4F5154"/>
          <w:spacing w:val="-6"/>
        </w:rPr>
        <w:t> </w:t>
      </w:r>
      <w:r>
        <w:rPr>
          <w:color w:val="4F5154"/>
        </w:rPr>
        <w:t>intranets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4"/>
        </w:rPr>
        <w:t> </w:t>
      </w:r>
      <w:r>
        <w:rPr>
          <w:color w:val="4F5154"/>
        </w:rPr>
        <w:t>database</w:t>
      </w:r>
      <w:r>
        <w:rPr>
          <w:color w:val="4F5154"/>
          <w:spacing w:val="-8"/>
        </w:rPr>
        <w:t> </w:t>
      </w:r>
      <w:r>
        <w:rPr>
          <w:color w:val="4F5154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software,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server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development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tools.</w:t>
      </w:r>
      <w:r>
        <w:rPr>
          <w:color w:val="4F5154"/>
          <w:spacing w:val="-6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automates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performance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processes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provides</w:t>
      </w:r>
      <w:r>
        <w:rPr>
          <w:color w:val="4F5154"/>
          <w:spacing w:val="87"/>
          <w:w w:val="99"/>
        </w:rPr>
        <w:t> </w:t>
      </w:r>
      <w:r>
        <w:rPr>
          <w:color w:val="4F5154"/>
        </w:rPr>
        <w:t>business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intelligence</w:t>
      </w:r>
      <w:r>
        <w:rPr>
          <w:color w:val="4F5154"/>
          <w:spacing w:val="-9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marketing,</w:t>
      </w:r>
      <w:r>
        <w:rPr>
          <w:color w:val="4F5154"/>
          <w:spacing w:val="-6"/>
        </w:rPr>
        <w:t> </w:t>
      </w:r>
      <w:r>
        <w:rPr>
          <w:color w:val="4F5154"/>
        </w:rPr>
        <w:t>sales,</w:t>
      </w:r>
      <w:r>
        <w:rPr>
          <w:color w:val="4F5154"/>
          <w:spacing w:val="-7"/>
        </w:rPr>
        <w:t> </w:t>
      </w:r>
      <w:r>
        <w:rPr>
          <w:color w:val="4F5154"/>
        </w:rPr>
        <w:t>order</w:t>
      </w:r>
      <w:r>
        <w:rPr>
          <w:color w:val="4F5154"/>
          <w:spacing w:val="-8"/>
        </w:rPr>
        <w:t> </w:t>
      </w:r>
      <w:r>
        <w:rPr>
          <w:color w:val="4F5154"/>
        </w:rPr>
        <w:t>management,</w:t>
      </w:r>
      <w:r>
        <w:rPr>
          <w:color w:val="4F5154"/>
          <w:spacing w:val="-6"/>
        </w:rPr>
        <w:t> </w:t>
      </w:r>
      <w:r>
        <w:rPr>
          <w:color w:val="4F5154"/>
        </w:rPr>
        <w:t>procurement,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supply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chain,</w:t>
      </w:r>
      <w:r>
        <w:rPr>
          <w:color w:val="4F5154"/>
          <w:spacing w:val="-6"/>
        </w:rPr>
        <w:t> </w:t>
      </w:r>
      <w:r>
        <w:rPr>
          <w:color w:val="4F5154"/>
        </w:rPr>
        <w:t>manufacturing,</w:t>
      </w:r>
      <w:r>
        <w:rPr>
          <w:color w:val="4F5154"/>
          <w:spacing w:val="-9"/>
        </w:rPr>
        <w:t> </w:t>
      </w:r>
      <w:r>
        <w:rPr>
          <w:color w:val="4F5154"/>
        </w:rPr>
        <w:t>service,</w:t>
      </w:r>
      <w:r>
        <w:rPr>
          <w:color w:val="4F5154"/>
          <w:spacing w:val="-7"/>
        </w:rPr>
        <w:t> </w:t>
      </w:r>
      <w:r>
        <w:rPr>
          <w:color w:val="4F5154"/>
        </w:rPr>
        <w:t>human</w:t>
      </w:r>
      <w:r>
        <w:rPr>
          <w:color w:val="4F5154"/>
          <w:spacing w:val="-6"/>
        </w:rPr>
        <w:t> </w:t>
      </w:r>
      <w:r>
        <w:rPr>
          <w:color w:val="4F5154"/>
        </w:rPr>
        <w:t>resources,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projects.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offer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range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consulting,</w:t>
      </w:r>
      <w:r>
        <w:rPr>
          <w:color w:val="4F5154"/>
          <w:spacing w:val="-7"/>
        </w:rPr>
        <w:t> </w:t>
      </w:r>
      <w:r>
        <w:rPr>
          <w:color w:val="4F5154"/>
        </w:rPr>
        <w:t>education,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outsourcing</w:t>
      </w:r>
      <w:r>
        <w:rPr>
          <w:color w:val="4F5154"/>
          <w:spacing w:val="-7"/>
        </w:rPr>
        <w:t> </w:t>
      </w:r>
      <w:r>
        <w:rPr>
          <w:color w:val="4F5154"/>
        </w:rPr>
        <w:t>services.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Basis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of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Financial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accounts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accounts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wholly</w:t>
      </w:r>
      <w:r>
        <w:rPr>
          <w:color w:val="4F5154"/>
          <w:spacing w:val="-7"/>
        </w:rPr>
        <w:t> </w:t>
      </w:r>
      <w:r>
        <w:rPr>
          <w:color w:val="4F5154"/>
        </w:rPr>
        <w:t>owned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majority-owned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subsidiaries.</w:t>
      </w:r>
      <w:r>
        <w:rPr>
          <w:color w:val="4F5154"/>
          <w:spacing w:val="96"/>
          <w:w w:val="99"/>
        </w:rPr>
        <w:t> </w:t>
      </w:r>
      <w:r>
        <w:rPr>
          <w:color w:val="4F5154"/>
        </w:rPr>
        <w:t>Intercompany</w:t>
      </w:r>
      <w:r>
        <w:rPr>
          <w:color w:val="4F5154"/>
          <w:spacing w:val="-7"/>
        </w:rPr>
        <w:t> </w:t>
      </w:r>
      <w:r>
        <w:rPr>
          <w:color w:val="4F5154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balances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eliminated.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balances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reclassified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conform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current</w:t>
      </w:r>
      <w:r>
        <w:rPr>
          <w:color w:val="4F5154"/>
          <w:spacing w:val="-6"/>
        </w:rPr>
        <w:t> </w:t>
      </w:r>
      <w:r>
        <w:rPr>
          <w:color w:val="4F5154"/>
        </w:rPr>
        <w:t>year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presentation.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Use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of</w:t>
      </w:r>
      <w:r>
        <w:rPr>
          <w:rFonts w:ascii="Times New Roman"/>
          <w:i/>
          <w:color w:val="4F5154"/>
          <w:spacing w:val="-6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Estimates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3"/>
        <w:ind w:right="219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8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prepared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accepted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United</w:t>
      </w:r>
      <w:r>
        <w:rPr>
          <w:color w:val="4F5154"/>
          <w:spacing w:val="-7"/>
        </w:rPr>
        <w:t> </w:t>
      </w:r>
      <w:r>
        <w:rPr>
          <w:color w:val="4F5154"/>
        </w:rPr>
        <w:t>States</w:t>
      </w:r>
      <w:r>
        <w:rPr>
          <w:color w:val="4F5154"/>
          <w:spacing w:val="-7"/>
        </w:rPr>
        <w:t> </w:t>
      </w:r>
      <w:r>
        <w:rPr>
          <w:color w:val="4F5154"/>
        </w:rPr>
        <w:t>(“GAAP”).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These</w:t>
      </w:r>
      <w:r>
        <w:rPr>
          <w:color w:val="4F5154"/>
          <w:spacing w:val="-8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8"/>
        </w:rPr>
        <w:t> </w:t>
      </w:r>
      <w:r>
        <w:rPr>
          <w:color w:val="4F5154"/>
        </w:rPr>
        <w:t>judgments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assumptions.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judgments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assumptions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rely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reasonable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judgments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assumptions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made.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4"/>
        </w:rPr>
        <w:t> </w:t>
      </w:r>
      <w:r>
        <w:rPr>
          <w:color w:val="4F5154"/>
        </w:rPr>
        <w:t>judgments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assumptions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reported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reported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presented.</w:t>
      </w:r>
      <w:r>
        <w:rPr>
          <w:color w:val="4F5154"/>
          <w:spacing w:val="-6"/>
        </w:rPr>
        <w:t> </w:t>
      </w:r>
      <w:r>
        <w:rPr>
          <w:color w:val="4F5154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differences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between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actual</w:t>
      </w:r>
      <w:r>
        <w:rPr>
          <w:color w:val="4F5154"/>
          <w:spacing w:val="-6"/>
        </w:rPr>
        <w:t> </w:t>
      </w:r>
      <w:r>
        <w:rPr>
          <w:color w:val="4F5154"/>
        </w:rPr>
        <w:t>results,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7"/>
        </w:rPr>
        <w:t> </w:t>
      </w:r>
      <w:r>
        <w:rPr>
          <w:color w:val="4F5154"/>
        </w:rPr>
        <w:t>would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affected.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many</w:t>
      </w:r>
      <w:r>
        <w:rPr>
          <w:color w:val="4F5154"/>
          <w:spacing w:val="-5"/>
        </w:rPr>
        <w:t> </w:t>
      </w:r>
      <w:r>
        <w:rPr>
          <w:color w:val="4F5154"/>
        </w:rPr>
        <w:t>cases,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treatment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particular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specifically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dictated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GAAP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does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management’s</w:t>
      </w:r>
      <w:r>
        <w:rPr>
          <w:color w:val="4F5154"/>
          <w:spacing w:val="-6"/>
        </w:rPr>
        <w:t> </w:t>
      </w:r>
      <w:r>
        <w:rPr>
          <w:color w:val="4F5154"/>
        </w:rPr>
        <w:t>judgment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application.</w:t>
      </w:r>
      <w:r>
        <w:rPr>
          <w:color w:val="4F5154"/>
          <w:spacing w:val="-4"/>
        </w:rPr>
        <w:t> </w:t>
      </w:r>
      <w:r>
        <w:rPr>
          <w:color w:val="4F5154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management’s</w:t>
      </w:r>
      <w:r>
        <w:rPr>
          <w:color w:val="4F5154"/>
          <w:spacing w:val="-7"/>
        </w:rPr>
        <w:t> </w:t>
      </w:r>
      <w:r>
        <w:rPr>
          <w:color w:val="4F5154"/>
        </w:rPr>
        <w:t>judgment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selecting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alternative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produce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5"/>
        </w:rPr>
        <w:t> </w:t>
      </w:r>
      <w:r>
        <w:rPr>
          <w:color w:val="4F5154"/>
        </w:rPr>
        <w:t>different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Revenue</w:t>
      </w:r>
      <w:r>
        <w:rPr>
          <w:rFonts w:ascii="Times New Roman"/>
          <w:i/>
          <w:color w:val="4F5154"/>
          <w:spacing w:val="-17"/>
          <w:sz w:val="20"/>
        </w:rPr>
        <w:t> </w:t>
      </w:r>
      <w:r>
        <w:rPr>
          <w:rFonts w:ascii="Times New Roman"/>
          <w:i/>
          <w:color w:val="4F5154"/>
          <w:sz w:val="20"/>
        </w:rPr>
        <w:t>Recognition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derive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</w:rPr>
        <w:t>primary</w:t>
      </w:r>
      <w:r>
        <w:rPr>
          <w:color w:val="4F5154"/>
          <w:spacing w:val="-7"/>
        </w:rPr>
        <w:t> </w:t>
      </w:r>
      <w:r>
        <w:rPr>
          <w:color w:val="4F5154"/>
        </w:rPr>
        <w:t>sources:</w:t>
      </w:r>
      <w:r>
        <w:rPr>
          <w:color w:val="4F5154"/>
          <w:spacing w:val="-5"/>
        </w:rPr>
        <w:t> </w:t>
      </w:r>
      <w:r>
        <w:rPr>
          <w:color w:val="4F5154"/>
        </w:rPr>
        <w:t>(1)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(2)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revenues,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8"/>
        </w:rPr>
        <w:t> </w:t>
      </w:r>
      <w:r>
        <w:rPr>
          <w:color w:val="4F5154"/>
        </w:rPr>
        <w:t>support,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consulting,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outsourcing</w:t>
      </w:r>
      <w:r>
        <w:rPr>
          <w:color w:val="4F5154"/>
          <w:spacing w:val="-5"/>
        </w:rPr>
        <w:t> </w:t>
      </w:r>
      <w:r>
        <w:rPr>
          <w:color w:val="4F5154"/>
        </w:rPr>
        <w:t>revenues.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recognition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5"/>
        </w:rPr>
        <w:t> </w:t>
      </w:r>
      <w:r>
        <w:rPr>
          <w:color w:val="4F5154"/>
        </w:rPr>
        <w:t>governed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97-2,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“Software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Revenue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Recognition,”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American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Institute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Certified</w:t>
      </w:r>
      <w:r>
        <w:rPr>
          <w:color w:val="4F5154"/>
          <w:spacing w:val="-6"/>
        </w:rPr>
        <w:t> </w:t>
      </w:r>
      <w:r>
        <w:rPr>
          <w:color w:val="4F5154"/>
        </w:rPr>
        <w:t>Public</w:t>
      </w:r>
      <w:r>
        <w:rPr>
          <w:color w:val="4F5154"/>
          <w:spacing w:val="-6"/>
        </w:rPr>
        <w:t> </w:t>
      </w:r>
      <w:r>
        <w:rPr>
          <w:color w:val="4F5154"/>
        </w:rPr>
        <w:t>Accountants</w:t>
      </w:r>
      <w:r>
        <w:rPr>
          <w:color w:val="4F5154"/>
          <w:spacing w:val="-7"/>
        </w:rPr>
        <w:t> </w:t>
      </w:r>
      <w:r>
        <w:rPr>
          <w:color w:val="4F5154"/>
        </w:rPr>
        <w:t>(“SOP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97-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2”),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7"/>
        </w:rPr>
        <w:t> </w:t>
      </w:r>
      <w:r>
        <w:rPr>
          <w:color w:val="4F5154"/>
        </w:rPr>
        <w:t>judgment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connection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8"/>
        </w:rPr>
        <w:t> </w:t>
      </w:r>
      <w:r>
        <w:rPr>
          <w:color w:val="4F5154"/>
        </w:rPr>
        <w:t>accounting</w:t>
      </w:r>
      <w:r>
        <w:rPr>
          <w:color w:val="4F5154"/>
          <w:spacing w:val="-8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spacing w:line="220" w:lineRule="exact" w:before="171"/>
        <w:ind w:right="689"/>
        <w:jc w:val="both"/>
      </w:pP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modification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customization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underlying</w:t>
      </w:r>
      <w:r>
        <w:rPr>
          <w:color w:val="4F5154"/>
          <w:spacing w:val="-4"/>
        </w:rPr>
        <w:t> </w:t>
      </w:r>
      <w:r>
        <w:rPr>
          <w:color w:val="4F5154"/>
        </w:rPr>
        <w:t>software,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recognize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when: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(1)</w:t>
      </w:r>
      <w:r>
        <w:rPr>
          <w:color w:val="4F5154"/>
          <w:spacing w:val="-2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legally</w:t>
      </w:r>
      <w:r>
        <w:rPr>
          <w:color w:val="4F5154"/>
          <w:spacing w:val="-3"/>
        </w:rPr>
        <w:t> </w:t>
      </w:r>
      <w:r>
        <w:rPr>
          <w:color w:val="4F5154"/>
        </w:rPr>
        <w:t>binding</w:t>
      </w:r>
      <w:r>
        <w:rPr>
          <w:color w:val="4F5154"/>
          <w:spacing w:val="-4"/>
        </w:rPr>
        <w:t> </w:t>
      </w:r>
      <w:r>
        <w:rPr>
          <w:color w:val="4F5154"/>
        </w:rPr>
        <w:t>arrangement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software;</w:t>
      </w:r>
      <w:r>
        <w:rPr>
          <w:color w:val="4F5154"/>
          <w:spacing w:val="-4"/>
        </w:rPr>
        <w:t> </w:t>
      </w:r>
      <w:r>
        <w:rPr>
          <w:color w:val="4F5154"/>
        </w:rPr>
        <w:t>(2)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3"/>
        </w:rPr>
        <w:t> </w:t>
      </w:r>
      <w:r>
        <w:rPr>
          <w:color w:val="4F5154"/>
        </w:rPr>
        <w:t>deliver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89"/>
          <w:w w:val="99"/>
        </w:rPr>
        <w:t> </w:t>
      </w:r>
      <w:r>
        <w:rPr>
          <w:color w:val="4F5154"/>
        </w:rPr>
        <w:t>perform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services;</w:t>
      </w:r>
      <w:r>
        <w:rPr>
          <w:color w:val="4F5154"/>
          <w:spacing w:val="-4"/>
        </w:rPr>
        <w:t> </w:t>
      </w:r>
      <w:r>
        <w:rPr>
          <w:color w:val="4F5154"/>
        </w:rPr>
        <w:t>(3)</w:t>
      </w:r>
      <w:r>
        <w:rPr>
          <w:color w:val="4F5154"/>
          <w:spacing w:val="-4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deemed</w:t>
      </w:r>
      <w:r>
        <w:rPr>
          <w:color w:val="4F5154"/>
          <w:spacing w:val="-6"/>
        </w:rPr>
        <w:t> </w:t>
      </w:r>
      <w:r>
        <w:rPr>
          <w:color w:val="4F5154"/>
        </w:rPr>
        <w:t>fixed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determinable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free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contingencies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uncertainties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(4)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probable.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recognized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manner.</w:t>
      </w:r>
      <w:r>
        <w:rPr/>
      </w:r>
    </w:p>
    <w:p>
      <w:pPr>
        <w:pStyle w:val="BodyText"/>
        <w:spacing w:line="224" w:lineRule="exact" w:before="165"/>
        <w:ind w:right="345"/>
        <w:jc w:val="left"/>
      </w:pPr>
      <w:r>
        <w:rPr>
          <w:color w:val="4F5154"/>
          <w:spacing w:val="-1"/>
        </w:rPr>
        <w:t>Many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arrangements</w:t>
      </w:r>
      <w:r>
        <w:rPr>
          <w:color w:val="4F5154"/>
          <w:spacing w:val="-5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8"/>
        </w:rPr>
        <w:t> </w:t>
      </w:r>
      <w:r>
        <w:rPr>
          <w:color w:val="4F5154"/>
        </w:rPr>
        <w:t>under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engagement</w:t>
      </w:r>
      <w:r>
        <w:rPr>
          <w:color w:val="4F5154"/>
          <w:spacing w:val="-7"/>
        </w:rPr>
        <w:t> </w:t>
      </w:r>
      <w:r>
        <w:rPr>
          <w:color w:val="4F5154"/>
        </w:rPr>
        <w:t>contracts.</w:t>
      </w:r>
      <w:r>
        <w:rPr>
          <w:color w:val="4F5154"/>
          <w:spacing w:val="123"/>
          <w:w w:val="99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arrangements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7"/>
        </w:rPr>
        <w:t> </w:t>
      </w:r>
      <w:r>
        <w:rPr>
          <w:color w:val="4F5154"/>
        </w:rPr>
        <w:t>accounted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6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32"/>
        <w:jc w:val="left"/>
      </w:pPr>
      <w:r>
        <w:rPr>
          <w:color w:val="4F5154"/>
          <w:spacing w:val="-1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“service</w:t>
      </w:r>
      <w:r>
        <w:rPr>
          <w:color w:val="4F5154"/>
          <w:spacing w:val="-6"/>
        </w:rPr>
        <w:t> </w:t>
      </w:r>
      <w:r>
        <w:rPr>
          <w:color w:val="4F5154"/>
        </w:rPr>
        <w:t>transactions”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SOP</w:t>
      </w:r>
      <w:r>
        <w:rPr>
          <w:color w:val="4F5154"/>
          <w:spacing w:val="-5"/>
        </w:rPr>
        <w:t> </w:t>
      </w:r>
      <w:r>
        <w:rPr>
          <w:color w:val="4F5154"/>
        </w:rPr>
        <w:t>97-2.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8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factors</w:t>
      </w:r>
      <w:r>
        <w:rPr>
          <w:color w:val="4F5154"/>
          <w:spacing w:val="-4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determining</w:t>
      </w:r>
      <w:r>
        <w:rPr>
          <w:color w:val="4F5154"/>
          <w:spacing w:val="-7"/>
        </w:rPr>
        <w:t> </w:t>
      </w:r>
      <w:r>
        <w:rPr>
          <w:color w:val="4F5154"/>
        </w:rPr>
        <w:t>whether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accounted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nature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(i.e.,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consideration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whether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essential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functionality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licensed</w:t>
      </w:r>
      <w:r>
        <w:rPr>
          <w:color w:val="4F5154"/>
          <w:spacing w:val="-4"/>
        </w:rPr>
        <w:t> </w:t>
      </w:r>
      <w:r>
        <w:rPr>
          <w:color w:val="4F5154"/>
        </w:rPr>
        <w:t>product),</w:t>
      </w:r>
      <w:r>
        <w:rPr>
          <w:color w:val="4F5154"/>
          <w:spacing w:val="-4"/>
        </w:rPr>
        <w:t> </w:t>
      </w:r>
      <w:r>
        <w:rPr>
          <w:color w:val="4F5154"/>
        </w:rPr>
        <w:t>degree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risk,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availability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vendors,</w:t>
      </w:r>
      <w:r>
        <w:rPr>
          <w:color w:val="4F5154"/>
          <w:spacing w:val="-6"/>
        </w:rPr>
        <w:t> </w:t>
      </w:r>
      <w:r>
        <w:rPr>
          <w:color w:val="4F5154"/>
        </w:rPr>
        <w:t>timing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payments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121"/>
          <w:w w:val="99"/>
        </w:rPr>
        <w:t> </w:t>
      </w:r>
      <w:r>
        <w:rPr>
          <w:color w:val="4F5154"/>
          <w:spacing w:val="-1"/>
        </w:rPr>
        <w:t>impact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milestones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realizability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fee.</w:t>
      </w:r>
      <w:r>
        <w:rPr/>
      </w:r>
    </w:p>
    <w:p>
      <w:pPr>
        <w:pStyle w:val="BodyText"/>
        <w:spacing w:line="230" w:lineRule="auto" w:before="167"/>
        <w:ind w:right="307"/>
        <w:jc w:val="left"/>
      </w:pP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arrangement</w:t>
      </w:r>
      <w:r>
        <w:rPr>
          <w:color w:val="4F5154"/>
          <w:spacing w:val="-5"/>
        </w:rPr>
        <w:t> </w:t>
      </w:r>
      <w:r>
        <w:rPr>
          <w:color w:val="4F5154"/>
        </w:rPr>
        <w:t>does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separate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together</w:t>
      </w:r>
      <w:r>
        <w:rPr>
          <w:color w:val="4F5154"/>
          <w:spacing w:val="-8"/>
        </w:rPr>
        <w:t> </w:t>
      </w:r>
      <w:r>
        <w:rPr>
          <w:color w:val="4F5154"/>
        </w:rPr>
        <w:t>with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consulting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contract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using</w:t>
      </w:r>
      <w:r>
        <w:rPr>
          <w:color w:val="4F5154"/>
          <w:spacing w:val="-7"/>
        </w:rPr>
        <w:t> </w:t>
      </w:r>
      <w:r>
        <w:rPr>
          <w:color w:val="4F5154"/>
        </w:rPr>
        <w:t>either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9"/>
        </w:rPr>
        <w:t> </w:t>
      </w:r>
      <w:r>
        <w:rPr>
          <w:color w:val="4F5154"/>
        </w:rPr>
        <w:t>percentage-of-completion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completed-contract</w:t>
      </w:r>
      <w:r>
        <w:rPr>
          <w:color w:val="4F5154"/>
          <w:spacing w:val="-7"/>
        </w:rPr>
        <w:t> </w:t>
      </w:r>
      <w:r>
        <w:rPr>
          <w:color w:val="4F5154"/>
        </w:rPr>
        <w:t>method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below.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arrangements: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(1)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milestones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customer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8"/>
        </w:rPr>
        <w:t> </w:t>
      </w:r>
      <w:r>
        <w:rPr>
          <w:color w:val="4F5154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criteria,</w:t>
      </w:r>
      <w:r>
        <w:rPr>
          <w:color w:val="4F5154"/>
          <w:spacing w:val="115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fees;</w:t>
      </w:r>
      <w:r>
        <w:rPr>
          <w:color w:val="4F5154"/>
          <w:spacing w:val="-8"/>
        </w:rPr>
        <w:t> </w:t>
      </w:r>
      <w:r>
        <w:rPr>
          <w:color w:val="4F5154"/>
        </w:rPr>
        <w:t>(2)</w:t>
      </w:r>
      <w:r>
        <w:rPr>
          <w:color w:val="4F5154"/>
          <w:spacing w:val="-4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modification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customization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software;</w:t>
      </w:r>
      <w:r>
        <w:rPr>
          <w:color w:val="4F5154"/>
          <w:spacing w:val="-5"/>
        </w:rPr>
        <w:t> </w:t>
      </w:r>
      <w:r>
        <w:rPr>
          <w:color w:val="4F5154"/>
        </w:rPr>
        <w:t>(3)</w:t>
      </w:r>
      <w:r>
        <w:rPr>
          <w:color w:val="4F5154"/>
          <w:spacing w:val="-7"/>
        </w:rPr>
        <w:t> </w:t>
      </w:r>
      <w:r>
        <w:rPr>
          <w:color w:val="4F5154"/>
        </w:rPr>
        <w:t>where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4"/>
        </w:rPr>
        <w:t> </w:t>
      </w:r>
      <w:r>
        <w:rPr>
          <w:color w:val="4F5154"/>
        </w:rPr>
        <w:t>charges;</w:t>
      </w:r>
      <w:r>
        <w:rPr>
          <w:color w:val="4F5154"/>
          <w:spacing w:val="-5"/>
        </w:rPr>
        <w:t> </w:t>
      </w:r>
      <w:r>
        <w:rPr>
          <w:color w:val="4F5154"/>
        </w:rPr>
        <w:t>(4)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tied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108"/>
          <w:w w:val="99"/>
        </w:rPr>
        <w:t> </w:t>
      </w:r>
      <w:r>
        <w:rPr>
          <w:color w:val="4F5154"/>
        </w:rPr>
        <w:t>performance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(5)</w:t>
      </w:r>
      <w:r>
        <w:rPr>
          <w:color w:val="4F5154"/>
          <w:spacing w:val="-7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accepted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responsibilities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system</w:t>
      </w:r>
      <w:r>
        <w:rPr>
          <w:color w:val="4F5154"/>
          <w:spacing w:val="-7"/>
        </w:rPr>
        <w:t> </w:t>
      </w:r>
      <w:r>
        <w:rPr>
          <w:color w:val="4F5154"/>
        </w:rPr>
        <w:t>integrator,</w:t>
      </w:r>
      <w:r>
        <w:rPr>
          <w:color w:val="4F5154"/>
          <w:spacing w:val="-4"/>
        </w:rPr>
        <w:t> </w:t>
      </w:r>
      <w:r>
        <w:rPr>
          <w:color w:val="4F5154"/>
        </w:rPr>
        <w:t>delivering</w:t>
      </w:r>
      <w:r>
        <w:rPr>
          <w:color w:val="4F5154"/>
          <w:spacing w:val="-6"/>
        </w:rPr>
        <w:t> </w:t>
      </w:r>
      <w:r>
        <w:rPr>
          <w:color w:val="4F5154"/>
        </w:rPr>
        <w:t>hardware</w:t>
      </w:r>
      <w:r>
        <w:rPr>
          <w:color w:val="4F5154"/>
          <w:spacing w:val="-8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third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party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licenses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services.</w:t>
      </w:r>
      <w:r>
        <w:rPr/>
      </w:r>
    </w:p>
    <w:p>
      <w:pPr>
        <w:pStyle w:val="BodyText"/>
        <w:spacing w:line="231" w:lineRule="auto" w:before="167"/>
        <w:ind w:right="374"/>
        <w:jc w:val="left"/>
      </w:pP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multiple</w:t>
      </w:r>
      <w:r>
        <w:rPr>
          <w:color w:val="4F5154"/>
          <w:spacing w:val="-6"/>
        </w:rPr>
        <w:t> </w:t>
      </w:r>
      <w:r>
        <w:rPr>
          <w:color w:val="4F5154"/>
        </w:rPr>
        <w:t>elements,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element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reliance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“vendor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objective</w:t>
      </w:r>
      <w:r>
        <w:rPr>
          <w:color w:val="4F5154"/>
          <w:spacing w:val="-5"/>
        </w:rPr>
        <w:t> </w:t>
      </w:r>
      <w:r>
        <w:rPr>
          <w:color w:val="4F5154"/>
        </w:rPr>
        <w:t>evidence.”</w:t>
      </w:r>
      <w:r>
        <w:rPr>
          <w:color w:val="4F5154"/>
          <w:spacing w:val="-6"/>
        </w:rPr>
        <w:t> </w:t>
      </w:r>
      <w:r>
        <w:rPr>
          <w:color w:val="4F5154"/>
        </w:rPr>
        <w:t>Vendor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</w:rPr>
        <w:t>objective</w:t>
      </w:r>
      <w:r>
        <w:rPr>
          <w:color w:val="4F5154"/>
          <w:spacing w:val="-5"/>
        </w:rPr>
        <w:t> </w:t>
      </w:r>
      <w:r>
        <w:rPr>
          <w:color w:val="4F5154"/>
        </w:rPr>
        <w:t>evidence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arrangement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normal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discounting</w:t>
      </w:r>
      <w:r>
        <w:rPr>
          <w:color w:val="4F5154"/>
          <w:spacing w:val="-6"/>
        </w:rPr>
        <w:t> </w:t>
      </w:r>
      <w:r>
        <w:rPr>
          <w:color w:val="4F5154"/>
        </w:rPr>
        <w:t>practices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separately</w:t>
      </w:r>
      <w:r>
        <w:rPr>
          <w:color w:val="4F5154"/>
          <w:spacing w:val="-6"/>
        </w:rPr>
        <w:t> </w:t>
      </w:r>
      <w:r>
        <w:rPr>
          <w:color w:val="4F5154"/>
        </w:rPr>
        <w:t>and,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services,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additionally</w:t>
      </w:r>
      <w:r>
        <w:rPr>
          <w:color w:val="4F5154"/>
          <w:spacing w:val="-6"/>
        </w:rPr>
        <w:t> </w:t>
      </w:r>
      <w:r>
        <w:rPr>
          <w:color w:val="4F5154"/>
        </w:rPr>
        <w:t>measured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renewal</w:t>
      </w:r>
      <w:r>
        <w:rPr>
          <w:color w:val="4F5154"/>
          <w:spacing w:val="-5"/>
        </w:rPr>
        <w:t> </w:t>
      </w:r>
      <w:r>
        <w:rPr>
          <w:color w:val="4F5154"/>
        </w:rPr>
        <w:t>rate.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objectively</w:t>
      </w:r>
      <w:r>
        <w:rPr>
          <w:color w:val="4F5154"/>
          <w:spacing w:val="-4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undelivered</w:t>
      </w:r>
      <w:r>
        <w:rPr>
          <w:color w:val="4F5154"/>
          <w:spacing w:val="-6"/>
        </w:rPr>
        <w:t> </w:t>
      </w:r>
      <w:r>
        <w:rPr>
          <w:color w:val="4F5154"/>
        </w:rPr>
        <w:t>element</w:t>
      </w:r>
      <w:r>
        <w:rPr>
          <w:color w:val="4F5154"/>
          <w:spacing w:val="-6"/>
        </w:rPr>
        <w:t> </w:t>
      </w:r>
      <w:r>
        <w:rPr>
          <w:color w:val="4F5154"/>
        </w:rPr>
        <w:t>included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bundled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arrangements,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defer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7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elements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delivered,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performed,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objectively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determined.</w:t>
      </w:r>
      <w:r>
        <w:rPr>
          <w:color w:val="4F5154"/>
          <w:spacing w:val="-3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element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established,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residual</w:t>
      </w:r>
      <w:r>
        <w:rPr>
          <w:color w:val="4F5154"/>
          <w:spacing w:val="-4"/>
        </w:rPr>
        <w:t> </w:t>
      </w:r>
      <w:r>
        <w:rPr>
          <w:color w:val="4F5154"/>
        </w:rPr>
        <w:t>method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record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undelivered</w:t>
      </w:r>
      <w:r>
        <w:rPr>
          <w:color w:val="4F5154"/>
          <w:spacing w:val="-3"/>
        </w:rPr>
        <w:t> </w:t>
      </w:r>
      <w:r>
        <w:rPr>
          <w:color w:val="4F5154"/>
        </w:rPr>
        <w:t>elements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determinable.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residual</w:t>
      </w:r>
      <w:r>
        <w:rPr>
          <w:color w:val="4F5154"/>
          <w:spacing w:val="-5"/>
        </w:rPr>
        <w:t> </w:t>
      </w:r>
      <w:r>
        <w:rPr>
          <w:color w:val="4F5154"/>
        </w:rPr>
        <w:t>method,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undelivered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remaining</w:t>
      </w:r>
      <w:r>
        <w:rPr>
          <w:color w:val="4F5154"/>
          <w:spacing w:val="-6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arrangement</w:t>
      </w:r>
      <w:r>
        <w:rPr>
          <w:color w:val="4F5154"/>
          <w:spacing w:val="-5"/>
        </w:rPr>
        <w:t> </w:t>
      </w:r>
      <w:r>
        <w:rPr>
          <w:color w:val="4F5154"/>
        </w:rPr>
        <w:t>fee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3"/>
        </w:rPr>
        <w:t> </w:t>
      </w:r>
      <w:r>
        <w:rPr>
          <w:color w:val="4F5154"/>
        </w:rPr>
        <w:t>elements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revenue.</w:t>
      </w:r>
      <w:r>
        <w:rPr/>
      </w:r>
    </w:p>
    <w:p>
      <w:pPr>
        <w:pStyle w:val="BodyText"/>
        <w:spacing w:line="231" w:lineRule="auto" w:before="167"/>
        <w:ind w:right="332"/>
        <w:jc w:val="left"/>
      </w:pPr>
      <w:r>
        <w:rPr>
          <w:color w:val="4F5154"/>
          <w:spacing w:val="-1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7"/>
        </w:rPr>
        <w:t> </w:t>
      </w:r>
      <w:r>
        <w:rPr>
          <w:color w:val="4F5154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</w:rPr>
        <w:t>provisions.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6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exist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part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public</w:t>
      </w:r>
      <w:r>
        <w:rPr>
          <w:color w:val="4F5154"/>
          <w:spacing w:val="-5"/>
        </w:rPr>
        <w:t> </w:t>
      </w:r>
      <w:r>
        <w:rPr>
          <w:color w:val="4F5154"/>
        </w:rPr>
        <w:t>policy,</w:t>
      </w:r>
      <w:r>
        <w:rPr>
          <w:color w:val="4F5154"/>
          <w:spacing w:val="-8"/>
        </w:rPr>
        <w:t> </w:t>
      </w:r>
      <w:r>
        <w:rPr>
          <w:color w:val="4F5154"/>
        </w:rPr>
        <w:t>for</w:t>
      </w:r>
      <w:r>
        <w:rPr>
          <w:color w:val="4F5154"/>
          <w:spacing w:val="100"/>
          <w:w w:val="99"/>
        </w:rPr>
        <w:t> </w:t>
      </w:r>
      <w:r>
        <w:rPr>
          <w:color w:val="4F5154"/>
        </w:rPr>
        <w:t>example,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agreements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government</w:t>
      </w:r>
      <w:r>
        <w:rPr>
          <w:color w:val="4F5154"/>
          <w:spacing w:val="-6"/>
        </w:rPr>
        <w:t> </w:t>
      </w:r>
      <w:r>
        <w:rPr>
          <w:color w:val="4F5154"/>
        </w:rPr>
        <w:t>entities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7"/>
        </w:rPr>
        <w:t> </w:t>
      </w:r>
      <w:r>
        <w:rPr>
          <w:color w:val="4F5154"/>
        </w:rPr>
        <w:t>acceptance</w:t>
      </w:r>
      <w:r>
        <w:rPr>
          <w:color w:val="4F5154"/>
          <w:spacing w:val="-7"/>
        </w:rPr>
        <w:t> </w:t>
      </w:r>
      <w:r>
        <w:rPr>
          <w:color w:val="4F5154"/>
        </w:rPr>
        <w:t>periods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within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previously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executed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conditions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referenced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agreement,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judgment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provision.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determine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likelihood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non-acceptance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remote,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once</w:t>
      </w:r>
      <w:r>
        <w:rPr>
          <w:color w:val="4F5154"/>
          <w:spacing w:val="-7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</w:rPr>
        <w:t>described</w:t>
      </w:r>
      <w:r>
        <w:rPr>
          <w:color w:val="4F5154"/>
          <w:spacing w:val="-6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met.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</w:rPr>
        <w:t>cannot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made,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3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-3"/>
        </w:rPr>
        <w:t> </w:t>
      </w:r>
      <w:r>
        <w:rPr>
          <w:color w:val="4F5154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expiration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acceptance</w:t>
      </w:r>
      <w:r>
        <w:rPr>
          <w:color w:val="4F5154"/>
          <w:spacing w:val="-8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spacing w:line="230" w:lineRule="auto" w:before="167"/>
        <w:ind w:right="374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7"/>
        </w:rPr>
        <w:t> </w:t>
      </w:r>
      <w:r>
        <w:rPr>
          <w:color w:val="4F5154"/>
        </w:rPr>
        <w:t>evaluate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governmental</w:t>
      </w:r>
      <w:r>
        <w:rPr>
          <w:color w:val="4F5154"/>
          <w:spacing w:val="-6"/>
        </w:rPr>
        <w:t> </w:t>
      </w:r>
      <w:r>
        <w:rPr>
          <w:color w:val="4F5154"/>
        </w:rPr>
        <w:t>entities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containing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“fiscal</w:t>
      </w:r>
      <w:r>
        <w:rPr>
          <w:color w:val="4F5154"/>
          <w:spacing w:val="-7"/>
        </w:rPr>
        <w:t> </w:t>
      </w:r>
      <w:r>
        <w:rPr>
          <w:color w:val="4F5154"/>
        </w:rPr>
        <w:t>funding”</w:t>
      </w:r>
      <w:r>
        <w:rPr>
          <w:color w:val="4F5154"/>
          <w:spacing w:val="-6"/>
        </w:rPr>
        <w:t> </w:t>
      </w:r>
      <w:r>
        <w:rPr>
          <w:color w:val="4F5154"/>
        </w:rPr>
        <w:t>provisions,</w:t>
      </w:r>
      <w:r>
        <w:rPr>
          <w:color w:val="4F5154"/>
          <w:spacing w:val="-8"/>
        </w:rPr>
        <w:t> </w:t>
      </w:r>
      <w:r>
        <w:rPr>
          <w:color w:val="4F5154"/>
        </w:rPr>
        <w:t>where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probability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possible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cancellation.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8"/>
        </w:rPr>
        <w:t> </w:t>
      </w:r>
      <w:r>
        <w:rPr>
          <w:color w:val="4F5154"/>
        </w:rPr>
        <w:t>consider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multiple</w:t>
      </w:r>
      <w:r>
        <w:rPr>
          <w:color w:val="4F5154"/>
          <w:spacing w:val="-6"/>
        </w:rPr>
        <w:t> </w:t>
      </w:r>
      <w:r>
        <w:rPr>
          <w:color w:val="4F5154"/>
        </w:rPr>
        <w:t>factors,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history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customer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similar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transactions,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“essential</w:t>
      </w:r>
      <w:r>
        <w:rPr>
          <w:color w:val="4F5154"/>
          <w:spacing w:val="-6"/>
        </w:rPr>
        <w:t> </w:t>
      </w:r>
      <w:r>
        <w:rPr>
          <w:color w:val="4F5154"/>
        </w:rPr>
        <w:t>use”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licenses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planning,</w:t>
      </w:r>
      <w:r>
        <w:rPr>
          <w:color w:val="4F5154"/>
          <w:spacing w:val="-8"/>
        </w:rPr>
        <w:t> </w:t>
      </w:r>
      <w:r>
        <w:rPr>
          <w:color w:val="4F5154"/>
        </w:rPr>
        <w:t>budgeting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</w:rPr>
        <w:t>processes</w:t>
      </w:r>
      <w:r>
        <w:rPr>
          <w:color w:val="4F5154"/>
          <w:spacing w:val="-6"/>
        </w:rPr>
        <w:t> </w:t>
      </w:r>
      <w:r>
        <w:rPr>
          <w:color w:val="4F5154"/>
        </w:rPr>
        <w:t>undertaken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governmental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entity.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likelihood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non-acceptance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remote,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once</w:t>
      </w:r>
      <w:r>
        <w:rPr>
          <w:color w:val="4F5154"/>
          <w:spacing w:val="-7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</w:rPr>
        <w:t>above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3"/>
        </w:rPr>
        <w:t> </w:t>
      </w:r>
      <w:r>
        <w:rPr>
          <w:color w:val="4F5154"/>
        </w:rPr>
        <w:t>met.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determination</w:t>
      </w:r>
      <w:r>
        <w:rPr>
          <w:color w:val="4F5154"/>
          <w:spacing w:val="-3"/>
        </w:rPr>
        <w:t> </w:t>
      </w:r>
      <w:r>
        <w:rPr>
          <w:color w:val="4F5154"/>
        </w:rPr>
        <w:t>cannot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made,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approval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applicable</w:t>
      </w:r>
      <w:r>
        <w:rPr>
          <w:color w:val="4F5154"/>
          <w:spacing w:val="-8"/>
        </w:rPr>
        <w:t> </w:t>
      </w:r>
      <w:r>
        <w:rPr>
          <w:color w:val="4F5154"/>
        </w:rPr>
        <w:t>funding</w:t>
      </w:r>
      <w:r>
        <w:rPr>
          <w:color w:val="4F5154"/>
          <w:spacing w:val="-6"/>
        </w:rPr>
        <w:t> </w:t>
      </w:r>
      <w:r>
        <w:rPr>
          <w:color w:val="4F5154"/>
        </w:rPr>
        <w:t>provision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governmental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entity.</w:t>
      </w:r>
      <w:r>
        <w:rPr/>
      </w:r>
    </w:p>
    <w:p>
      <w:pPr>
        <w:pStyle w:val="BodyText"/>
        <w:spacing w:line="231" w:lineRule="auto" w:before="167"/>
        <w:ind w:right="282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assess</w:t>
      </w:r>
      <w:r>
        <w:rPr>
          <w:color w:val="4F5154"/>
          <w:spacing w:val="-3"/>
        </w:rPr>
        <w:t> </w:t>
      </w:r>
      <w:r>
        <w:rPr>
          <w:color w:val="4F5154"/>
        </w:rPr>
        <w:t>whether</w:t>
      </w:r>
      <w:r>
        <w:rPr>
          <w:color w:val="4F5154"/>
          <w:spacing w:val="-4"/>
        </w:rPr>
        <w:t> </w:t>
      </w:r>
      <w:r>
        <w:rPr>
          <w:color w:val="4F5154"/>
        </w:rPr>
        <w:t>fees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fixed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determinable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recognize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recognition</w:t>
      </w:r>
      <w:r>
        <w:rPr>
          <w:color w:val="4F5154"/>
          <w:spacing w:val="-6"/>
        </w:rPr>
        <w:t> </w:t>
      </w:r>
      <w:r>
        <w:rPr>
          <w:color w:val="4F5154"/>
        </w:rPr>
        <w:t>requirements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met.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standard</w:t>
      </w:r>
      <w:r>
        <w:rPr>
          <w:color w:val="4F5154"/>
          <w:spacing w:val="-3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30;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vary</w:t>
      </w:r>
      <w:r>
        <w:rPr>
          <w:color w:val="4F5154"/>
          <w:spacing w:val="-3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country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executed.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Payments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77"/>
          <w:w w:val="99"/>
        </w:rPr>
        <w:t> </w:t>
      </w:r>
      <w:r>
        <w:rPr>
          <w:color w:val="4F5154"/>
          <w:spacing w:val="-1"/>
        </w:rPr>
        <w:t>extend</w:t>
      </w:r>
      <w:r>
        <w:rPr>
          <w:color w:val="4F5154"/>
          <w:spacing w:val="-6"/>
        </w:rPr>
        <w:t> </w:t>
      </w:r>
      <w:r>
        <w:rPr>
          <w:color w:val="4F5154"/>
        </w:rPr>
        <w:t>beyond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30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-5"/>
        </w:rPr>
        <w:t> </w:t>
      </w:r>
      <w:r>
        <w:rPr>
          <w:color w:val="4F5154"/>
        </w:rPr>
        <w:t>twelve</w:t>
      </w:r>
      <w:r>
        <w:rPr>
          <w:color w:val="4F5154"/>
          <w:spacing w:val="-6"/>
        </w:rPr>
        <w:t> </w:t>
      </w:r>
      <w:r>
        <w:rPr>
          <w:color w:val="4F5154"/>
        </w:rPr>
        <w:t>months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deemed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fixed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determinable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successful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7"/>
        </w:rPr>
        <w:t> </w:t>
      </w:r>
      <w:r>
        <w:rPr>
          <w:color w:val="4F5154"/>
        </w:rPr>
        <w:t>history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7"/>
        </w:rPr>
        <w:t> </w:t>
      </w:r>
      <w:r>
        <w:rPr>
          <w:color w:val="4F5154"/>
        </w:rPr>
        <w:t>arrangements,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thereby</w:t>
      </w:r>
      <w:r>
        <w:rPr>
          <w:color w:val="4F5154"/>
          <w:spacing w:val="-5"/>
        </w:rPr>
        <w:t> </w:t>
      </w:r>
      <w:r>
        <w:rPr>
          <w:color w:val="4F5154"/>
        </w:rPr>
        <w:t>satisfy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7"/>
        </w:rPr>
        <w:t> </w:t>
      </w:r>
      <w:r>
        <w:rPr>
          <w:color w:val="4F5154"/>
        </w:rPr>
        <w:t>criteria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recognition.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headerReference w:type="default" r:id="rId16"/>
          <w:headerReference w:type="even" r:id="rId17"/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1" w:lineRule="auto"/>
        <w:ind w:right="176"/>
        <w:jc w:val="left"/>
        <w:rPr>
          <w:rFonts w:ascii="Times New Roman" w:hAnsi="Times New Roman" w:cs="Times New Roman" w:eastAsia="Times New Roman"/>
        </w:rPr>
      </w:pP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most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less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6"/>
        </w:rPr>
        <w:t> </w:t>
      </w:r>
      <w:r>
        <w:rPr>
          <w:color w:val="4F5154"/>
        </w:rPr>
        <w:t>year,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standard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practice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providing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</w:rPr>
        <w:t>financing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</w:rPr>
        <w:t>worthy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financing</w:t>
      </w:r>
      <w:r>
        <w:rPr>
          <w:color w:val="4F5154"/>
          <w:spacing w:val="-6"/>
        </w:rPr>
        <w:t> </w:t>
      </w:r>
      <w:r>
        <w:rPr>
          <w:color w:val="4F5154"/>
        </w:rPr>
        <w:t>division.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1989,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division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formed,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116"/>
          <w:w w:val="99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history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concessions,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receivables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extend</w:t>
      </w:r>
      <w:r>
        <w:rPr>
          <w:color w:val="4F5154"/>
          <w:spacing w:val="-6"/>
        </w:rPr>
        <w:t> </w:t>
      </w:r>
      <w:r>
        <w:rPr>
          <w:color w:val="4F5154"/>
        </w:rPr>
        <w:t>up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five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121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date.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recognition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met,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w w:val="99"/>
        </w:rPr>
        <w:t> </w:t>
      </w:r>
      <w:r>
        <w:rPr>
          <w:color w:val="4F5154"/>
          <w:spacing w:val="36"/>
          <w:w w:val="99"/>
        </w:rPr>
        <w:t> 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delivery,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discounts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financing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13%,</w:t>
      </w:r>
      <w:r>
        <w:rPr>
          <w:color w:val="4F5154"/>
          <w:spacing w:val="-7"/>
        </w:rPr>
        <w:t> </w:t>
      </w:r>
      <w:r>
        <w:rPr>
          <w:color w:val="4F5154"/>
        </w:rPr>
        <w:t>16%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17%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140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3"/>
        </w:rPr>
        <w:t> </w:t>
      </w:r>
      <w:r>
        <w:rPr>
          <w:color w:val="4F5154"/>
        </w:rPr>
        <w:t>were</w:t>
      </w:r>
      <w:r>
        <w:rPr>
          <w:color w:val="4F5154"/>
          <w:spacing w:val="-8"/>
        </w:rPr>
        <w:t> </w:t>
      </w:r>
      <w:r>
        <w:rPr>
          <w:color w:val="4F5154"/>
        </w:rPr>
        <w:t>financed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financing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division.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sold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receivables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non-recourse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third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party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institutions.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receivables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“true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125"/>
          <w:w w:val="99"/>
        </w:rPr>
        <w:t> </w:t>
      </w:r>
      <w:r>
        <w:rPr>
          <w:color w:val="4F5154"/>
        </w:rPr>
        <w:t>Standards</w:t>
      </w:r>
      <w:r>
        <w:rPr>
          <w:color w:val="4F5154"/>
          <w:spacing w:val="-8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140,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Servicing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Extinguishments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Liabilities.”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24" w:lineRule="exact" w:before="168"/>
        <w:ind w:right="219"/>
        <w:jc w:val="left"/>
      </w:pP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consulting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recognized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performed.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uncertainty</w:t>
      </w:r>
      <w:r>
        <w:rPr>
          <w:color w:val="4F5154"/>
          <w:spacing w:val="-5"/>
        </w:rPr>
        <w:t> </w:t>
      </w:r>
      <w:r>
        <w:rPr>
          <w:color w:val="4F5154"/>
        </w:rPr>
        <w:t>about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project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completion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payment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services,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until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uncertainty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sufficiently</w:t>
      </w:r>
      <w:r>
        <w:rPr>
          <w:color w:val="4F5154"/>
          <w:spacing w:val="-6"/>
        </w:rPr>
        <w:t> </w:t>
      </w:r>
      <w:r>
        <w:rPr>
          <w:color w:val="4F5154"/>
        </w:rPr>
        <w:t>resolved.</w:t>
      </w:r>
      <w:r>
        <w:rPr/>
      </w:r>
    </w:p>
    <w:p>
      <w:pPr>
        <w:pStyle w:val="BodyText"/>
        <w:spacing w:line="231" w:lineRule="auto" w:before="164"/>
        <w:ind w:right="332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estimate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completion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fixed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 </w:t>
      </w:r>
      <w:r>
        <w:rPr>
          <w:color w:val="4F5154"/>
        </w:rPr>
        <w:t>“not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exceed”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fees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monthly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utilizing</w:t>
      </w:r>
      <w:r>
        <w:rPr>
          <w:color w:val="4F5154"/>
          <w:spacing w:val="-5"/>
        </w:rPr>
        <w:t> </w:t>
      </w:r>
      <w:r>
        <w:rPr>
          <w:color w:val="4F5154"/>
        </w:rPr>
        <w:t>hours</w:t>
      </w:r>
      <w:r>
        <w:rPr>
          <w:color w:val="4F5154"/>
          <w:spacing w:val="-5"/>
        </w:rPr>
        <w:t> </w:t>
      </w:r>
      <w:r>
        <w:rPr>
          <w:color w:val="4F5154"/>
        </w:rPr>
        <w:t>incurred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97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5"/>
        </w:rPr>
        <w:t> </w:t>
      </w:r>
      <w:r>
        <w:rPr>
          <w:color w:val="4F5154"/>
        </w:rPr>
        <w:t>hours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complete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project.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recognize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90%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milestone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until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acceptance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obtained.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sufficient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measure</w:t>
      </w:r>
      <w:r>
        <w:rPr>
          <w:color w:val="4F5154"/>
          <w:spacing w:val="-7"/>
        </w:rPr>
        <w:t> </w:t>
      </w:r>
      <w:r>
        <w:rPr>
          <w:color w:val="4F5154"/>
        </w:rPr>
        <w:t>progress</w:t>
      </w:r>
      <w:r>
        <w:rPr>
          <w:color w:val="4F5154"/>
          <w:spacing w:val="-3"/>
        </w:rPr>
        <w:t> </w:t>
      </w:r>
      <w:r>
        <w:rPr>
          <w:color w:val="4F5154"/>
        </w:rPr>
        <w:t>towards</w:t>
      </w:r>
      <w:r>
        <w:rPr>
          <w:color w:val="4F5154"/>
          <w:spacing w:val="-5"/>
        </w:rPr>
        <w:t> </w:t>
      </w:r>
      <w:r>
        <w:rPr>
          <w:color w:val="4F5154"/>
        </w:rPr>
        <w:t>completion,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5"/>
        </w:rPr>
        <w:t> </w:t>
      </w:r>
      <w:r>
        <w:rPr>
          <w:color w:val="4F5154"/>
        </w:rPr>
        <w:t>acceptance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customer.</w:t>
      </w:r>
      <w:r>
        <w:rPr>
          <w:color w:val="4F5154"/>
          <w:spacing w:val="-7"/>
        </w:rPr>
        <w:t> </w:t>
      </w:r>
      <w:r>
        <w:rPr>
          <w:color w:val="4F5154"/>
        </w:rPr>
        <w:t>When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exceed</w:t>
      </w:r>
      <w:r>
        <w:rPr>
          <w:color w:val="4F5154"/>
          <w:spacing w:val="-7"/>
        </w:rPr>
        <w:t> </w:t>
      </w:r>
      <w:r>
        <w:rPr>
          <w:color w:val="4F5154"/>
        </w:rPr>
        <w:t>revenues,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accrue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estimated</w:t>
      </w:r>
      <w:r>
        <w:rPr>
          <w:color w:val="4F5154"/>
          <w:spacing w:val="-6"/>
        </w:rPr>
        <w:t> </w:t>
      </w:r>
      <w:r>
        <w:rPr>
          <w:color w:val="4F5154"/>
        </w:rPr>
        <w:t>losses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upon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7"/>
        </w:rPr>
        <w:t> </w:t>
      </w:r>
      <w:r>
        <w:rPr>
          <w:color w:val="4F5154"/>
        </w:rPr>
        <w:t>fully</w:t>
      </w:r>
      <w:r>
        <w:rPr>
          <w:color w:val="4F5154"/>
          <w:spacing w:val="-5"/>
        </w:rPr>
        <w:t> </w:t>
      </w:r>
      <w:r>
        <w:rPr>
          <w:color w:val="4F5154"/>
        </w:rPr>
        <w:t>burdened</w:t>
      </w:r>
      <w:r>
        <w:rPr>
          <w:color w:val="4F5154"/>
          <w:spacing w:val="-5"/>
        </w:rPr>
        <w:t> </w:t>
      </w:r>
      <w:r>
        <w:rPr>
          <w:color w:val="4F5154"/>
        </w:rPr>
        <w:t>daily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consulting</w:t>
      </w:r>
      <w:r>
        <w:rPr>
          <w:color w:val="4F5154"/>
          <w:spacing w:val="-7"/>
        </w:rPr>
        <w:t> </w:t>
      </w:r>
      <w:r>
        <w:rPr>
          <w:color w:val="4F5154"/>
        </w:rPr>
        <w:t>organization</w:t>
      </w:r>
      <w:r>
        <w:rPr>
          <w:color w:val="4F5154"/>
          <w:spacing w:val="-5"/>
        </w:rPr>
        <w:t> </w:t>
      </w:r>
      <w:r>
        <w:rPr>
          <w:color w:val="4F5154"/>
        </w:rPr>
        <w:t>delivering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services.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complexity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estimation</w:t>
      </w:r>
      <w:r>
        <w:rPr>
          <w:color w:val="4F5154"/>
          <w:spacing w:val="-4"/>
        </w:rPr>
        <w:t> </w:t>
      </w:r>
      <w:r>
        <w:rPr>
          <w:color w:val="4F5154"/>
        </w:rPr>
        <w:t>process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assumptions,</w:t>
      </w:r>
      <w:r>
        <w:rPr>
          <w:color w:val="4F5154"/>
          <w:spacing w:val="-7"/>
        </w:rPr>
        <w:t> </w:t>
      </w:r>
      <w:r>
        <w:rPr>
          <w:color w:val="4F5154"/>
        </w:rPr>
        <w:t>risks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-6"/>
        </w:rPr>
        <w:t> </w:t>
      </w:r>
      <w:r>
        <w:rPr>
          <w:color w:val="4F5154"/>
        </w:rPr>
        <w:t>inherent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completion</w:t>
      </w:r>
      <w:r>
        <w:rPr>
          <w:color w:val="4F5154"/>
          <w:spacing w:val="-6"/>
        </w:rPr>
        <w:t> </w:t>
      </w:r>
      <w:r>
        <w:rPr>
          <w:color w:val="4F5154"/>
        </w:rPr>
        <w:t>method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internal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external</w:t>
      </w:r>
      <w:r>
        <w:rPr>
          <w:color w:val="4F5154"/>
          <w:spacing w:val="-5"/>
        </w:rPr>
        <w:t> </w:t>
      </w:r>
      <w:r>
        <w:rPr>
          <w:color w:val="4F5154"/>
        </w:rPr>
        <w:t>factors</w:t>
      </w:r>
      <w:r>
        <w:rPr>
          <w:color w:val="4F5154"/>
          <w:spacing w:val="-7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labor</w:t>
      </w:r>
      <w:r>
        <w:rPr>
          <w:color w:val="4F5154"/>
          <w:spacing w:val="-6"/>
        </w:rPr>
        <w:t> </w:t>
      </w:r>
      <w:r>
        <w:rPr>
          <w:color w:val="4F5154"/>
        </w:rPr>
        <w:t>rates,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utilization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efficiency</w:t>
      </w:r>
      <w:r>
        <w:rPr>
          <w:color w:val="4F5154"/>
          <w:spacing w:val="-6"/>
        </w:rPr>
        <w:t> </w:t>
      </w:r>
      <w:r>
        <w:rPr>
          <w:color w:val="4F5154"/>
        </w:rPr>
        <w:t>variances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specification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testing</w:t>
      </w:r>
      <w:r>
        <w:rPr>
          <w:color w:val="4F5154"/>
          <w:spacing w:val="-10"/>
        </w:rPr>
        <w:t> </w:t>
      </w:r>
      <w:r>
        <w:rPr>
          <w:color w:val="4F5154"/>
        </w:rPr>
        <w:t>requirement</w:t>
      </w:r>
      <w:r>
        <w:rPr>
          <w:color w:val="4F5154"/>
          <w:spacing w:val="-9"/>
        </w:rPr>
        <w:t> </w:t>
      </w:r>
      <w:r>
        <w:rPr>
          <w:color w:val="4F5154"/>
        </w:rPr>
        <w:t>changes.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Allowances</w:t>
      </w:r>
      <w:r>
        <w:rPr>
          <w:rFonts w:ascii="Times New Roman"/>
          <w:i/>
          <w:color w:val="4F5154"/>
          <w:spacing w:val="-5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for</w:t>
      </w:r>
      <w:r>
        <w:rPr>
          <w:rFonts w:ascii="Times New Roman"/>
          <w:i/>
          <w:color w:val="4F5154"/>
          <w:spacing w:val="-5"/>
          <w:sz w:val="20"/>
        </w:rPr>
        <w:t> </w:t>
      </w:r>
      <w:r>
        <w:rPr>
          <w:rFonts w:ascii="Times New Roman"/>
          <w:i/>
          <w:color w:val="4F5154"/>
          <w:sz w:val="20"/>
        </w:rPr>
        <w:t>Doubtful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Accounts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and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Sales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Returns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right="213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judgments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collect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receivables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allowances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receivables</w:t>
      </w:r>
      <w:r>
        <w:rPr>
          <w:color w:val="4F5154"/>
          <w:spacing w:val="-3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111"/>
          <w:w w:val="99"/>
        </w:rPr>
        <w:t> </w:t>
      </w:r>
      <w:r>
        <w:rPr>
          <w:color w:val="4F5154"/>
        </w:rPr>
        <w:t>becomes</w:t>
      </w:r>
      <w:r>
        <w:rPr>
          <w:color w:val="4F5154"/>
          <w:spacing w:val="-7"/>
        </w:rPr>
        <w:t> </w:t>
      </w:r>
      <w:r>
        <w:rPr>
          <w:color w:val="4F5154"/>
        </w:rPr>
        <w:t>doubtful.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made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review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7"/>
        </w:rPr>
        <w:t> </w:t>
      </w:r>
      <w:r>
        <w:rPr>
          <w:color w:val="4F5154"/>
        </w:rPr>
        <w:t>invoices.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invoices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specifically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reviewed,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differing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rates,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receivable.</w:t>
      </w:r>
      <w:r>
        <w:rPr>
          <w:color w:val="4F5154"/>
          <w:spacing w:val="-5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determining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percentages,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analyze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112"/>
          <w:w w:val="99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collection</w:t>
      </w:r>
      <w:r>
        <w:rPr>
          <w:color w:val="4F5154"/>
          <w:spacing w:val="-4"/>
        </w:rPr>
        <w:t> </w:t>
      </w:r>
      <w:r>
        <w:rPr>
          <w:color w:val="4F5154"/>
        </w:rPr>
        <w:t>experience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7"/>
        </w:rPr>
        <w:t> </w:t>
      </w:r>
      <w:r>
        <w:rPr>
          <w:color w:val="4F5154"/>
        </w:rPr>
        <w:t>trends.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historical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calculate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allowance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doubtful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accounts</w:t>
      </w:r>
      <w:r>
        <w:rPr>
          <w:color w:val="4F5154"/>
          <w:spacing w:val="-7"/>
        </w:rPr>
        <w:t> </w:t>
      </w:r>
      <w:r>
        <w:rPr>
          <w:color w:val="4F5154"/>
        </w:rPr>
        <w:t>does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reflect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collect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receivables,</w:t>
      </w:r>
      <w:r>
        <w:rPr>
          <w:color w:val="4F5154"/>
          <w:spacing w:val="-7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doubtful</w:t>
      </w:r>
      <w:r>
        <w:rPr>
          <w:color w:val="4F5154"/>
          <w:spacing w:val="-6"/>
        </w:rPr>
        <w:t> </w:t>
      </w:r>
      <w:r>
        <w:rPr>
          <w:color w:val="4F5154"/>
        </w:rPr>
        <w:t>accounts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needed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future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7"/>
        </w:rPr>
        <w:t> </w:t>
      </w:r>
      <w:r>
        <w:rPr>
          <w:color w:val="4F5154"/>
        </w:rPr>
        <w:t>could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7"/>
        </w:rPr>
        <w:t> </w:t>
      </w:r>
      <w:r>
        <w:rPr>
          <w:color w:val="4F5154"/>
        </w:rPr>
        <w:t>affected.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record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provision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returns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allowances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service</w:t>
      </w:r>
      <w:r>
        <w:rPr>
          <w:color w:val="4F5154"/>
          <w:spacing w:val="-6"/>
        </w:rPr>
        <w:t> </w:t>
      </w:r>
      <w:r>
        <w:rPr>
          <w:color w:val="4F5154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same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recorded.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returns,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analysis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credit</w:t>
      </w:r>
      <w:r>
        <w:rPr>
          <w:color w:val="4F5154"/>
          <w:spacing w:val="-7"/>
        </w:rPr>
        <w:t> </w:t>
      </w:r>
      <w:r>
        <w:rPr>
          <w:color w:val="4F5154"/>
        </w:rPr>
        <w:t>memo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known</w:t>
      </w:r>
      <w:r>
        <w:rPr>
          <w:color w:val="4F5154"/>
          <w:spacing w:val="-6"/>
        </w:rPr>
        <w:t> </w:t>
      </w:r>
      <w:r>
        <w:rPr>
          <w:color w:val="4F5154"/>
        </w:rPr>
        <w:t>factors.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data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calculate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properly</w:t>
      </w:r>
      <w:r>
        <w:rPr>
          <w:color w:val="4F5154"/>
          <w:spacing w:val="-5"/>
        </w:rPr>
        <w:t> </w:t>
      </w:r>
      <w:r>
        <w:rPr>
          <w:color w:val="4F5154"/>
        </w:rPr>
        <w:t>reflect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returns,</w:t>
      </w:r>
      <w:r>
        <w:rPr>
          <w:color w:val="4F5154"/>
          <w:spacing w:val="-3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allowances</w:t>
      </w:r>
      <w:r>
        <w:rPr>
          <w:color w:val="4F5154"/>
          <w:spacing w:val="-5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Legal</w:t>
      </w:r>
      <w:r>
        <w:rPr>
          <w:rFonts w:ascii="Times New Roman"/>
          <w:i/>
          <w:color w:val="4F5154"/>
          <w:spacing w:val="-16"/>
          <w:sz w:val="20"/>
        </w:rPr>
        <w:t> </w:t>
      </w:r>
      <w:r>
        <w:rPr>
          <w:rFonts w:ascii="Times New Roman"/>
          <w:i/>
          <w:color w:val="4F5154"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currently</w:t>
      </w:r>
      <w:r>
        <w:rPr>
          <w:color w:val="4F5154"/>
          <w:spacing w:val="-6"/>
        </w:rPr>
        <w:t> </w:t>
      </w:r>
      <w:r>
        <w:rPr>
          <w:color w:val="4F5154"/>
        </w:rPr>
        <w:t>involved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various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proceedings.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Periodically,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review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exposure.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legal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425"/>
        <w:jc w:val="left"/>
      </w:pPr>
      <w:r>
        <w:rPr>
          <w:color w:val="4F5154"/>
        </w:rPr>
        <w:t>proceeding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considered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probable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estimated,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accrue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4"/>
        </w:rPr>
        <w:t> </w:t>
      </w:r>
      <w:r>
        <w:rPr>
          <w:color w:val="4F5154"/>
        </w:rPr>
        <w:t>loss.</w:t>
      </w:r>
      <w:r>
        <w:rPr>
          <w:color w:val="4F5154"/>
          <w:spacing w:val="-7"/>
        </w:rPr>
        <w:t> </w:t>
      </w:r>
      <w:r>
        <w:rPr>
          <w:color w:val="4F5154"/>
        </w:rPr>
        <w:t>Because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matters,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accruals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</w:rPr>
        <w:t>becomes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147"/>
          <w:w w:val="99"/>
        </w:rPr>
        <w:t> </w:t>
      </w:r>
      <w:r>
        <w:rPr>
          <w:color w:val="4F5154"/>
          <w:spacing w:val="-1"/>
        </w:rPr>
        <w:t>reassess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pending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litigation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revise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estimates.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revisions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13"/>
          <w:w w:val="99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impact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4"/>
        </w:rPr>
        <w:t> </w:t>
      </w:r>
      <w:r>
        <w:rPr>
          <w:color w:val="4F5154"/>
        </w:rPr>
        <w:t>15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description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material</w:t>
      </w:r>
      <w:r>
        <w:rPr>
          <w:color w:val="4F5154"/>
          <w:spacing w:val="-11"/>
        </w:rPr>
        <w:t> </w:t>
      </w:r>
      <w:r>
        <w:rPr>
          <w:color w:val="4F5154"/>
        </w:rPr>
        <w:t>legal</w:t>
      </w:r>
      <w:r>
        <w:rPr>
          <w:color w:val="4F5154"/>
          <w:spacing w:val="-10"/>
        </w:rPr>
        <w:t> </w:t>
      </w:r>
      <w:r>
        <w:rPr>
          <w:color w:val="4F5154"/>
        </w:rPr>
        <w:t>proceedings.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Accounting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for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Income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Taxes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34"/>
        <w:jc w:val="left"/>
      </w:pPr>
      <w:r>
        <w:rPr>
          <w:color w:val="4F5154"/>
          <w:spacing w:val="-1"/>
        </w:rPr>
        <w:t>Significant</w:t>
      </w:r>
      <w:r>
        <w:rPr>
          <w:color w:val="4F5154"/>
          <w:spacing w:val="-6"/>
        </w:rPr>
        <w:t> </w:t>
      </w:r>
      <w:r>
        <w:rPr>
          <w:color w:val="4F5154"/>
        </w:rPr>
        <w:t>judgment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determining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worldwide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expense</w:t>
      </w:r>
      <w:r>
        <w:rPr>
          <w:color w:val="4F5154"/>
          <w:spacing w:val="-5"/>
        </w:rPr>
        <w:t> </w:t>
      </w:r>
      <w:r>
        <w:rPr>
          <w:color w:val="4F5154"/>
        </w:rPr>
        <w:t>provision.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ordinary</w:t>
      </w:r>
      <w:r>
        <w:rPr>
          <w:color w:val="4F5154"/>
          <w:spacing w:val="-4"/>
        </w:rPr>
        <w:t> </w:t>
      </w:r>
      <w:r>
        <w:rPr>
          <w:color w:val="4F5154"/>
        </w:rPr>
        <w:t>course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global</w:t>
      </w:r>
      <w:r>
        <w:rPr>
          <w:color w:val="4F5154"/>
          <w:spacing w:val="-5"/>
        </w:rPr>
        <w:t> </w:t>
      </w:r>
      <w:r>
        <w:rPr>
          <w:color w:val="4F5154"/>
        </w:rPr>
        <w:t>business,</w:t>
      </w:r>
      <w:r>
        <w:rPr>
          <w:color w:val="4F5154"/>
          <w:spacing w:val="-7"/>
        </w:rPr>
        <w:t> </w:t>
      </w:r>
      <w:r>
        <w:rPr>
          <w:color w:val="4F5154"/>
        </w:rPr>
        <w:t>there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many</w:t>
      </w:r>
      <w:r>
        <w:rPr>
          <w:color w:val="4F5154"/>
          <w:spacing w:val="-6"/>
        </w:rPr>
        <w:t> </w:t>
      </w:r>
      <w:r>
        <w:rPr>
          <w:color w:val="4F5154"/>
        </w:rPr>
        <w:t>transactions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calculations</w:t>
      </w:r>
      <w:r>
        <w:rPr>
          <w:color w:val="4F5154"/>
          <w:spacing w:val="-6"/>
        </w:rPr>
        <w:t> </w:t>
      </w:r>
      <w:r>
        <w:rPr>
          <w:color w:val="4F5154"/>
        </w:rPr>
        <w:t>where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ultimate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outcome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uncertain.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Some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uncertainties</w:t>
      </w:r>
      <w:r>
        <w:rPr>
          <w:color w:val="4F5154"/>
          <w:spacing w:val="-6"/>
        </w:rPr>
        <w:t> </w:t>
      </w:r>
      <w:r>
        <w:rPr>
          <w:color w:val="4F5154"/>
        </w:rPr>
        <w:t>arise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consequence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sharing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reimbursement</w:t>
      </w:r>
      <w:r>
        <w:rPr>
          <w:color w:val="4F5154"/>
          <w:spacing w:val="-6"/>
        </w:rPr>
        <w:t> </w:t>
      </w:r>
      <w:r>
        <w:rPr>
          <w:color w:val="4F5154"/>
        </w:rPr>
        <w:t>arrangements</w:t>
      </w:r>
      <w:r>
        <w:rPr>
          <w:color w:val="4F5154"/>
          <w:spacing w:val="-6"/>
        </w:rPr>
        <w:t> </w:t>
      </w:r>
      <w:r>
        <w:rPr>
          <w:color w:val="4F5154"/>
        </w:rPr>
        <w:t>among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entities,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process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identifying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items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expense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preferential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treatment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segregation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domestic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expense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avoid</w:t>
      </w:r>
      <w:r>
        <w:rPr>
          <w:color w:val="4F5154"/>
          <w:spacing w:val="-6"/>
        </w:rPr>
        <w:t> </w:t>
      </w:r>
      <w:r>
        <w:rPr>
          <w:color w:val="4F5154"/>
        </w:rPr>
        <w:t>double</w:t>
      </w:r>
      <w:r>
        <w:rPr>
          <w:color w:val="4F5154"/>
          <w:spacing w:val="-5"/>
        </w:rPr>
        <w:t> </w:t>
      </w:r>
      <w:r>
        <w:rPr>
          <w:color w:val="4F5154"/>
        </w:rPr>
        <w:t>taxation.</w:t>
      </w:r>
      <w:r>
        <w:rPr>
          <w:color w:val="4F5154"/>
          <w:spacing w:val="-7"/>
        </w:rPr>
        <w:t> </w:t>
      </w:r>
      <w:r>
        <w:rPr>
          <w:color w:val="4F5154"/>
        </w:rPr>
        <w:t>Although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estimates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reasonable,</w:t>
      </w:r>
      <w:r>
        <w:rPr>
          <w:color w:val="4F5154"/>
          <w:spacing w:val="-6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assurance</w:t>
      </w:r>
      <w:r>
        <w:rPr>
          <w:color w:val="4F5154"/>
          <w:spacing w:val="-4"/>
        </w:rPr>
        <w:t> </w:t>
      </w:r>
      <w:r>
        <w:rPr>
          <w:color w:val="4F5154"/>
        </w:rPr>
        <w:t>can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given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outcome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matters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different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reflected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accruals.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differences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could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provision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made.</w:t>
      </w:r>
      <w:r>
        <w:rPr>
          <w:color w:val="4F5154"/>
          <w:spacing w:val="-6"/>
        </w:rPr>
        <w:t> </w:t>
      </w:r>
      <w:r>
        <w:rPr>
          <w:color w:val="4F5154"/>
        </w:rPr>
        <w:t>See</w:t>
      </w:r>
      <w:r>
        <w:rPr>
          <w:color w:val="4F5154"/>
          <w:spacing w:val="-6"/>
        </w:rPr>
        <w:t> </w:t>
      </w:r>
      <w:r>
        <w:rPr>
          <w:color w:val="4F5154"/>
        </w:rPr>
        <w:t>Note</w:t>
      </w:r>
      <w:r>
        <w:rPr>
          <w:color w:val="4F5154"/>
          <w:spacing w:val="-4"/>
        </w:rPr>
        <w:t> </w:t>
      </w:r>
      <w:r>
        <w:rPr>
          <w:color w:val="4F5154"/>
        </w:rPr>
        <w:t>15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description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Petition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w w:val="99"/>
        </w:rPr>
        <w:t> 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8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Court.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record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valuation</w:t>
      </w:r>
      <w:r>
        <w:rPr>
          <w:color w:val="4F5154"/>
          <w:spacing w:val="-5"/>
        </w:rPr>
        <w:t> </w:t>
      </w:r>
      <w:r>
        <w:rPr>
          <w:color w:val="4F5154"/>
        </w:rPr>
        <w:t>allowance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benefit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likely</w:t>
      </w:r>
      <w:r>
        <w:rPr>
          <w:color w:val="4F5154"/>
          <w:spacing w:val="-3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realized.</w:t>
      </w:r>
      <w:r>
        <w:rPr>
          <w:color w:val="4F5154"/>
          <w:spacing w:val="71"/>
          <w:w w:val="99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considered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taxable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ongoing</w:t>
      </w:r>
      <w:r>
        <w:rPr>
          <w:color w:val="4F5154"/>
          <w:spacing w:val="-4"/>
        </w:rPr>
        <w:t> </w:t>
      </w:r>
      <w:r>
        <w:rPr>
          <w:color w:val="4F5154"/>
        </w:rPr>
        <w:t>prudent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feasible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planning</w:t>
      </w:r>
      <w:r>
        <w:rPr>
          <w:color w:val="4F5154"/>
          <w:spacing w:val="-6"/>
        </w:rPr>
        <w:t> </w:t>
      </w:r>
      <w:r>
        <w:rPr>
          <w:color w:val="4F5154"/>
        </w:rPr>
        <w:t>strategies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allowance,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4"/>
        </w:rPr>
        <w:t> </w:t>
      </w:r>
      <w:r>
        <w:rPr>
          <w:color w:val="4F5154"/>
        </w:rPr>
        <w:t>assurance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allowance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need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increased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realizable.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valuation</w:t>
      </w:r>
      <w:r>
        <w:rPr>
          <w:color w:val="4F5154"/>
          <w:spacing w:val="-3"/>
        </w:rPr>
        <w:t> </w:t>
      </w:r>
      <w:r>
        <w:rPr>
          <w:color w:val="4F5154"/>
        </w:rPr>
        <w:t>allowance</w:t>
      </w:r>
      <w:r>
        <w:rPr>
          <w:color w:val="4F5154"/>
          <w:spacing w:val="-7"/>
        </w:rPr>
        <w:t> </w:t>
      </w:r>
      <w:r>
        <w:rPr>
          <w:color w:val="4F5154"/>
        </w:rPr>
        <w:t>could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adverse</w:t>
      </w:r>
      <w:r>
        <w:rPr>
          <w:color w:val="4F5154"/>
          <w:spacing w:val="-6"/>
        </w:rPr>
        <w:t> </w:t>
      </w:r>
      <w:r>
        <w:rPr>
          <w:color w:val="4F5154"/>
        </w:rPr>
        <w:t>impact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provision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determination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made.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Other</w:t>
      </w:r>
      <w:r>
        <w:rPr>
          <w:rFonts w:ascii="Times New Roman"/>
          <w:i/>
          <w:color w:val="4F5154"/>
          <w:spacing w:val="-12"/>
          <w:sz w:val="20"/>
        </w:rPr>
        <w:t> </w:t>
      </w:r>
      <w:r>
        <w:rPr>
          <w:rFonts w:ascii="Times New Roman"/>
          <w:i/>
          <w:color w:val="4F5154"/>
          <w:sz w:val="20"/>
        </w:rPr>
        <w:t>Accounting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tabs>
          <w:tab w:pos="2772" w:val="left" w:leader="none"/>
        </w:tabs>
        <w:spacing w:line="231" w:lineRule="auto" w:before="165"/>
        <w:ind w:right="425"/>
        <w:jc w:val="left"/>
      </w:pPr>
      <w:r>
        <w:rPr>
          <w:rFonts w:ascii="Times New Roman"/>
          <w:i/>
          <w:color w:val="4F5154"/>
          <w:spacing w:val="-1"/>
        </w:rPr>
        <w:t>Concentration</w:t>
      </w:r>
      <w:r>
        <w:rPr>
          <w:rFonts w:ascii="Times New Roman"/>
          <w:i/>
          <w:color w:val="4F5154"/>
          <w:spacing w:val="-7"/>
        </w:rPr>
        <w:t> </w:t>
      </w:r>
      <w:r>
        <w:rPr>
          <w:rFonts w:ascii="Times New Roman"/>
          <w:i/>
          <w:color w:val="4F5154"/>
        </w:rPr>
        <w:t>of</w:t>
      </w:r>
      <w:r>
        <w:rPr>
          <w:rFonts w:ascii="Times New Roman"/>
          <w:i/>
          <w:color w:val="4F5154"/>
          <w:spacing w:val="-10"/>
        </w:rPr>
        <w:t> </w:t>
      </w:r>
      <w:r>
        <w:rPr>
          <w:rFonts w:ascii="Times New Roman"/>
          <w:i/>
          <w:color w:val="4F5154"/>
        </w:rPr>
        <w:t>Credit</w:t>
      </w:r>
      <w:r>
        <w:rPr>
          <w:rFonts w:ascii="Times New Roman"/>
          <w:i/>
          <w:color w:val="4F5154"/>
          <w:spacing w:val="-8"/>
        </w:rPr>
        <w:t> </w:t>
      </w:r>
      <w:r>
        <w:rPr>
          <w:rFonts w:ascii="Times New Roman"/>
          <w:i/>
          <w:color w:val="4F5154"/>
        </w:rPr>
        <w:t>Risk:</w:t>
        <w:tab/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instruments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potentially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concentrations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credit</w:t>
      </w:r>
      <w:r>
        <w:rPr>
          <w:color w:val="4F5154"/>
          <w:spacing w:val="-6"/>
        </w:rPr>
        <w:t> </w:t>
      </w:r>
      <w:r>
        <w:rPr>
          <w:color w:val="4F5154"/>
        </w:rPr>
        <w:t>risk</w:t>
      </w:r>
      <w:r>
        <w:rPr>
          <w:color w:val="4F5154"/>
          <w:spacing w:val="-6"/>
        </w:rPr>
        <w:t> </w:t>
      </w:r>
      <w:r>
        <w:rPr>
          <w:color w:val="4F5154"/>
        </w:rPr>
        <w:t>consist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149"/>
          <w:w w:val="99"/>
        </w:rPr>
        <w:t> </w:t>
      </w:r>
      <w:r>
        <w:rPr>
          <w:color w:val="4F5154"/>
          <w:spacing w:val="-1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trade</w:t>
      </w:r>
      <w:r>
        <w:rPr>
          <w:color w:val="4F5154"/>
          <w:spacing w:val="-6"/>
        </w:rPr>
        <w:t> </w:t>
      </w:r>
      <w:r>
        <w:rPr>
          <w:color w:val="4F5154"/>
        </w:rPr>
        <w:t>receivables.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policies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implemented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6"/>
        </w:rPr>
        <w:t> </w:t>
      </w:r>
      <w:r>
        <w:rPr>
          <w:color w:val="4F5154"/>
        </w:rPr>
        <w:t>grade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trade</w:t>
      </w:r>
      <w:r>
        <w:rPr>
          <w:color w:val="4F5154"/>
          <w:spacing w:val="-7"/>
        </w:rPr>
        <w:t> </w:t>
      </w:r>
      <w:r>
        <w:rPr>
          <w:color w:val="4F5154"/>
        </w:rPr>
        <w:t>receivables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mitigated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evaluations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perform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diversification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</w:t>
      </w:r>
      <w:r>
        <w:rPr>
          <w:color w:val="4F5154"/>
          <w:spacing w:val="117"/>
          <w:w w:val="99"/>
        </w:rPr>
        <w:t> </w:t>
      </w:r>
      <w:r>
        <w:rPr>
          <w:color w:val="4F5154"/>
        </w:rPr>
        <w:t>base.</w:t>
      </w:r>
      <w:r>
        <w:rPr/>
      </w:r>
    </w:p>
    <w:p>
      <w:pPr>
        <w:pStyle w:val="BodyText"/>
        <w:tabs>
          <w:tab w:pos="3118" w:val="left" w:leader="none"/>
        </w:tabs>
        <w:spacing w:line="231" w:lineRule="auto" w:before="167"/>
        <w:ind w:left="140" w:right="307"/>
        <w:jc w:val="left"/>
      </w:pPr>
      <w:r>
        <w:rPr>
          <w:rFonts w:ascii="Times New Roman" w:hAnsi="Times New Roman" w:cs="Times New Roman" w:eastAsia="Times New Roman"/>
          <w:i/>
          <w:color w:val="4F5154"/>
          <w:spacing w:val="-1"/>
        </w:rPr>
        <w:t>Impairment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Assets:</w:t>
        <w:tab/>
      </w:r>
      <w:r>
        <w:rPr>
          <w:color w:val="4F5154"/>
        </w:rPr>
        <w:t>We</w:t>
      </w:r>
      <w:r>
        <w:rPr>
          <w:color w:val="4F5154"/>
          <w:spacing w:val="-8"/>
        </w:rPr>
        <w:t> </w:t>
      </w:r>
      <w:r>
        <w:rPr>
          <w:color w:val="4F5154"/>
        </w:rPr>
        <w:t>review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long-lived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identifiable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intangible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impairment</w:t>
      </w:r>
      <w:r>
        <w:rPr>
          <w:color w:val="4F5154"/>
          <w:spacing w:val="-6"/>
        </w:rPr>
        <w:t> </w:t>
      </w:r>
      <w:r>
        <w:rPr>
          <w:color w:val="4F5154"/>
        </w:rPr>
        <w:t>whenever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events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changes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circumstances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indicate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carrying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recoverable.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impairment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undiscounted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flows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carrying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exceeds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7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undiscounted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flows,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recorded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excess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asset’s</w:t>
      </w:r>
      <w:r>
        <w:rPr>
          <w:color w:val="4F5154"/>
          <w:spacing w:val="-5"/>
        </w:rPr>
        <w:t> </w:t>
      </w:r>
      <w:r>
        <w:rPr>
          <w:color w:val="4F5154"/>
        </w:rPr>
        <w:t>carrying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3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value.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did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recognize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w w:val="99"/>
        </w:rPr>
        <w:t> </w:t>
      </w:r>
      <w:r>
        <w:rPr>
          <w:color w:val="4F5154"/>
          <w:spacing w:val="71"/>
          <w:w w:val="99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2000.</w:t>
      </w:r>
      <w:r>
        <w:rPr/>
      </w:r>
    </w:p>
    <w:p>
      <w:pPr>
        <w:pStyle w:val="BodyText"/>
        <w:tabs>
          <w:tab w:pos="1378" w:val="left" w:leader="none"/>
        </w:tabs>
        <w:spacing w:line="220" w:lineRule="exact" w:before="171"/>
        <w:ind w:right="345"/>
        <w:jc w:val="left"/>
      </w:pPr>
      <w:r>
        <w:rPr>
          <w:rFonts w:ascii="Times New Roman"/>
          <w:i/>
          <w:color w:val="4F5154"/>
          <w:spacing w:val="-1"/>
          <w:w w:val="95"/>
        </w:rPr>
        <w:t>Advertising:</w:t>
        <w:tab/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advertising</w:t>
      </w:r>
      <w:r>
        <w:rPr>
          <w:color w:val="4F5154"/>
          <w:spacing w:val="-6"/>
        </w:rPr>
        <w:t> </w:t>
      </w:r>
      <w:r>
        <w:rPr>
          <w:color w:val="4F5154"/>
        </w:rPr>
        <w:t>costs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expensed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incurred.</w:t>
      </w:r>
      <w:r>
        <w:rPr>
          <w:color w:val="4F5154"/>
          <w:spacing w:val="-5"/>
        </w:rPr>
        <w:t> </w:t>
      </w:r>
      <w:r>
        <w:rPr>
          <w:color w:val="4F5154"/>
        </w:rPr>
        <w:t>Advertising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$133.2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8"/>
        </w:rPr>
        <w:t> </w:t>
      </w:r>
      <w:r>
        <w:rPr>
          <w:color w:val="4F5154"/>
        </w:rPr>
        <w:t>$133.1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$97.7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8"/>
        </w:rPr>
        <w:t> </w:t>
      </w:r>
      <w:r>
        <w:rPr>
          <w:color w:val="4F5154"/>
        </w:rPr>
        <w:t>respectively.</w:t>
      </w:r>
      <w:r>
        <w:rPr/>
      </w:r>
    </w:p>
    <w:p>
      <w:pPr>
        <w:pStyle w:val="BodyText"/>
        <w:tabs>
          <w:tab w:pos="2655" w:val="left" w:leader="none"/>
        </w:tabs>
        <w:spacing w:line="220" w:lineRule="exact" w:before="168"/>
        <w:ind w:right="345"/>
        <w:jc w:val="left"/>
      </w:pPr>
      <w:r>
        <w:rPr>
          <w:rFonts w:ascii="Times New Roman"/>
          <w:i/>
          <w:color w:val="4F5154"/>
          <w:spacing w:val="-1"/>
        </w:rPr>
        <w:t>Research</w:t>
      </w:r>
      <w:r>
        <w:rPr>
          <w:rFonts w:ascii="Times New Roman"/>
          <w:i/>
          <w:color w:val="4F5154"/>
          <w:spacing w:val="-12"/>
        </w:rPr>
        <w:t> </w:t>
      </w:r>
      <w:r>
        <w:rPr>
          <w:rFonts w:ascii="Times New Roman"/>
          <w:i/>
          <w:color w:val="4F5154"/>
        </w:rPr>
        <w:t>and</w:t>
      </w:r>
      <w:r>
        <w:rPr>
          <w:rFonts w:ascii="Times New Roman"/>
          <w:i/>
          <w:color w:val="4F5154"/>
          <w:spacing w:val="-12"/>
        </w:rPr>
        <w:t> </w:t>
      </w:r>
      <w:r>
        <w:rPr>
          <w:rFonts w:ascii="Times New Roman"/>
          <w:i/>
          <w:color w:val="4F5154"/>
        </w:rPr>
        <w:t>Development:</w:t>
        <w:tab/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research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development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expensed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incurred.</w:t>
      </w:r>
      <w:r>
        <w:rPr>
          <w:color w:val="4F5154"/>
          <w:spacing w:val="-5"/>
        </w:rPr>
        <w:t> </w:t>
      </w:r>
      <w:r>
        <w:rPr>
          <w:color w:val="4F5154"/>
        </w:rPr>
        <w:t>Costs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capitalization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86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8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9"/>
        </w:numPr>
        <w:tabs>
          <w:tab w:pos="488" w:val="left" w:leader="none"/>
        </w:tabs>
        <w:spacing w:line="240" w:lineRule="auto" w:before="0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NEW</w:t>
      </w:r>
      <w:r>
        <w:rPr>
          <w:color w:val="4F5154"/>
          <w:spacing w:val="-20"/>
        </w:rPr>
        <w:t> </w:t>
      </w:r>
      <w:r>
        <w:rPr>
          <w:color w:val="4F5154"/>
        </w:rPr>
        <w:t>ACCOUNTING</w:t>
      </w:r>
      <w:r>
        <w:rPr>
          <w:color w:val="4F5154"/>
          <w:spacing w:val="-18"/>
        </w:rPr>
        <w:t> </w:t>
      </w:r>
      <w:r>
        <w:rPr>
          <w:color w:val="4F5154"/>
        </w:rPr>
        <w:t>PRONOUNCEMENTS</w:t>
      </w:r>
      <w:r>
        <w:rPr>
          <w:b w:val="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Goodwill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and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Intangible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45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Standards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issued</w:t>
      </w:r>
      <w:r>
        <w:rPr>
          <w:color w:val="4F5154"/>
          <w:spacing w:val="-7"/>
        </w:rPr>
        <w:t> </w:t>
      </w:r>
      <w:r>
        <w:rPr>
          <w:color w:val="4F5154"/>
        </w:rPr>
        <w:t>SFAS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141,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“Business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Combinations,”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8"/>
        </w:rPr>
        <w:t> </w:t>
      </w:r>
      <w:r>
        <w:rPr>
          <w:color w:val="4F5154"/>
        </w:rPr>
        <w:t>142,</w:t>
      </w:r>
      <w:r>
        <w:rPr>
          <w:color w:val="4F515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“Goodwill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30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Other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Intangible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Assets.”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  <w:spacing w:val="-1"/>
        </w:rPr>
        <w:t>SFAS</w:t>
      </w:r>
      <w:r>
        <w:rPr>
          <w:color w:val="4F5154"/>
          <w:spacing w:val="-3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141</w:t>
      </w:r>
      <w:r>
        <w:rPr>
          <w:color w:val="4F5154"/>
          <w:spacing w:val="-5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guidance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2"/>
        </w:rPr>
        <w:t> </w:t>
      </w:r>
      <w:r>
        <w:rPr>
          <w:color w:val="4F5154"/>
        </w:rPr>
        <w:t>combination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business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combination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completed.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Specifically,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requires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method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combinations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initiated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79"/>
          <w:w w:val="99"/>
        </w:rPr>
        <w:t> </w:t>
      </w:r>
      <w:r>
        <w:rPr>
          <w:color w:val="4F5154"/>
        </w:rPr>
        <w:t>30,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eliminating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pooling-of-interests</w:t>
      </w:r>
      <w:r>
        <w:rPr>
          <w:color w:val="4F5154"/>
          <w:spacing w:val="-6"/>
        </w:rPr>
        <w:t> </w:t>
      </w:r>
      <w:r>
        <w:rPr>
          <w:color w:val="4F5154"/>
        </w:rPr>
        <w:t>method.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142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establishes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guidance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how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goodwill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intangible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3"/>
        </w:rPr>
        <w:t> </w:t>
      </w:r>
      <w:r>
        <w:rPr>
          <w:color w:val="4F5154"/>
        </w:rPr>
        <w:t>combination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completed.</w:t>
      </w:r>
      <w:r>
        <w:rPr>
          <w:color w:val="4F5154"/>
          <w:spacing w:val="-7"/>
        </w:rPr>
        <w:t> </w:t>
      </w:r>
      <w:r>
        <w:rPr>
          <w:color w:val="4F5154"/>
        </w:rPr>
        <w:t>Among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things,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requires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goodwill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intangible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6"/>
        </w:rPr>
        <w:t> </w:t>
      </w:r>
      <w:r>
        <w:rPr>
          <w:color w:val="4F5154"/>
        </w:rPr>
        <w:t>longer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instead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tested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annually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5"/>
        </w:rPr>
        <w:t> </w:t>
      </w:r>
      <w:r>
        <w:rPr>
          <w:color w:val="4F5154"/>
        </w:rPr>
        <w:t>down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impaired.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</w:rPr>
        <w:t>beginning</w:t>
      </w:r>
      <w:r>
        <w:rPr>
          <w:color w:val="4F5154"/>
          <w:spacing w:val="-3"/>
        </w:rPr>
        <w:t> </w:t>
      </w:r>
      <w:r>
        <w:rPr>
          <w:color w:val="4F5154"/>
        </w:rPr>
        <w:t>June</w:t>
      </w:r>
      <w:r>
        <w:rPr>
          <w:color w:val="4F5154"/>
          <w:spacing w:val="-7"/>
        </w:rPr>
        <w:t> </w:t>
      </w:r>
      <w:r>
        <w:rPr>
          <w:color w:val="4F5154"/>
        </w:rPr>
        <w:t>1,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adopting</w:t>
      </w:r>
      <w:r>
        <w:rPr>
          <w:color w:val="4F5154"/>
          <w:spacing w:val="-3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142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impact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</w:rPr>
        <w:t>position,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flows.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unamortized</w:t>
      </w:r>
      <w:r>
        <w:rPr>
          <w:color w:val="4F5154"/>
          <w:spacing w:val="-6"/>
        </w:rPr>
        <w:t> </w:t>
      </w:r>
      <w:r>
        <w:rPr>
          <w:color w:val="4F5154"/>
        </w:rPr>
        <w:t>balance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acquired</w:t>
      </w:r>
      <w:r>
        <w:rPr>
          <w:color w:val="4F5154"/>
          <w:spacing w:val="-6"/>
        </w:rPr>
        <w:t> </w:t>
      </w:r>
      <w:r>
        <w:rPr>
          <w:color w:val="4F5154"/>
        </w:rPr>
        <w:t>intangible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$50.8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recorded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Intangible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accompanying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sheets.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amount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represents</w:t>
      </w:r>
      <w:r>
        <w:rPr>
          <w:color w:val="4F5154"/>
          <w:spacing w:val="-6"/>
        </w:rPr>
        <w:t> </w:t>
      </w:r>
      <w:r>
        <w:rPr>
          <w:color w:val="4F5154"/>
        </w:rPr>
        <w:t>acquired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identifiable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intangibles,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6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7"/>
        </w:rPr>
        <w:t> </w:t>
      </w:r>
      <w:r>
        <w:rPr>
          <w:color w:val="4F5154"/>
        </w:rPr>
        <w:t>adoption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142.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Impairment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of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Long-Lived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Assets</w:t>
      </w:r>
      <w:r>
        <w:rPr>
          <w:rFonts w:ascii="Times New Roman"/>
          <w:sz w:val="20"/>
        </w:rPr>
      </w:r>
    </w:p>
    <w:p>
      <w:pPr>
        <w:spacing w:line="231" w:lineRule="auto" w:before="165"/>
        <w:ind w:left="139" w:right="30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October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2001,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SFAS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144,</w:t>
      </w:r>
      <w:r>
        <w:rPr>
          <w:rFonts w:ascii="Times New Roman" w:hAnsi="Times New Roman" w:cs="Times New Roman" w:eastAsia="Times New Roman"/>
          <w:color w:val="4F5154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Impairment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Disposal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Assets.”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9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supersedes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SFAS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121,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Impairment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Long-Lived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Disposed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of.”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Although</w:t>
      </w:r>
      <w:r>
        <w:rPr>
          <w:rFonts w:ascii="Times New Roman" w:hAnsi="Times New Roman" w:cs="Times New Roman" w:eastAsia="Times New Roman"/>
          <w:color w:val="4F5154"/>
          <w:spacing w:val="7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retaining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many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fundamental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measurement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provisions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SFAS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121,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rules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significantly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change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criteria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4F5154"/>
          <w:spacing w:val="9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classify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held-for-sale.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supersedes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certain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provisions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Board</w:t>
      </w:r>
      <w:r>
        <w:rPr>
          <w:rFonts w:ascii="Times New Roman" w:hAnsi="Times New Roman" w:cs="Times New Roman" w:eastAsia="Times New Roman"/>
          <w:color w:val="4F5154"/>
          <w:spacing w:val="10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Opinion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30,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“Reporting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Operations—Reporting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Effects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Disposal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Segment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Business,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Extraordinary,</w:t>
      </w:r>
      <w:r>
        <w:rPr>
          <w:rFonts w:ascii="Times New Roman" w:hAnsi="Times New Roman" w:cs="Times New Roman" w:eastAsia="Times New Roman"/>
          <w:i/>
          <w:color w:val="4F5154"/>
          <w:spacing w:val="9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Unusual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Infrequently</w:t>
      </w:r>
      <w:r>
        <w:rPr>
          <w:rFonts w:ascii="Times New Roman" w:hAnsi="Times New Roman" w:cs="Times New Roman" w:eastAsia="Times New Roman"/>
          <w:i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Occurring</w:t>
      </w:r>
      <w:r>
        <w:rPr>
          <w:rFonts w:ascii="Times New Roman" w:hAnsi="Times New Roman" w:cs="Times New Roman" w:eastAsia="Times New Roman"/>
          <w:i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Events</w:t>
      </w:r>
      <w:r>
        <w:rPr>
          <w:rFonts w:ascii="Times New Roman" w:hAnsi="Times New Roman" w:cs="Times New Roman" w:eastAsia="Times New Roman"/>
          <w:i/>
          <w:color w:val="4F5154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Transactions,”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require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future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losses</w:t>
      </w:r>
      <w:r>
        <w:rPr>
          <w:rFonts w:ascii="Times New Roman" w:hAnsi="Times New Roman" w:cs="Times New Roman" w:eastAsia="Times New Roman"/>
          <w:color w:val="4F5154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discontinued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color w:val="4F5154"/>
          <w:spacing w:val="12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displayed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discontinued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losses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incurred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rather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measurement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date,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4F5154"/>
          <w:spacing w:val="8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presently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required.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adopted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4F5154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June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2002,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believe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effect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adopting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material</w:t>
      </w:r>
      <w:r>
        <w:rPr>
          <w:rFonts w:ascii="Times New Roman" w:hAnsi="Times New Roman" w:cs="Times New Roman" w:eastAsia="Times New Roman"/>
          <w:color w:val="4F5154"/>
          <w:spacing w:val="10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impact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position,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operations,</w:t>
      </w:r>
      <w:r>
        <w:rPr>
          <w:rFonts w:ascii="Times New Roman" w:hAnsi="Times New Roman" w:cs="Times New Roman" w:eastAsia="Times New Roman"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cash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flows.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Reimbursable</w:t>
      </w:r>
      <w:r>
        <w:rPr>
          <w:rFonts w:ascii="Times New Roman"/>
          <w:i/>
          <w:color w:val="4F5154"/>
          <w:spacing w:val="-15"/>
          <w:sz w:val="20"/>
        </w:rPr>
        <w:t> </w:t>
      </w:r>
      <w:r>
        <w:rPr>
          <w:rFonts w:ascii="Times New Roman"/>
          <w:i/>
          <w:color w:val="4F5154"/>
          <w:sz w:val="20"/>
        </w:rPr>
        <w:t>Out-of-Pocket</w:t>
      </w:r>
      <w:r>
        <w:rPr>
          <w:rFonts w:ascii="Times New Roman"/>
          <w:i/>
          <w:color w:val="4F5154"/>
          <w:spacing w:val="-15"/>
          <w:sz w:val="20"/>
        </w:rPr>
        <w:t> </w:t>
      </w:r>
      <w:r>
        <w:rPr>
          <w:rFonts w:ascii="Times New Roman"/>
          <w:i/>
          <w:color w:val="4F5154"/>
          <w:sz w:val="20"/>
        </w:rPr>
        <w:t>Expenses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219"/>
        <w:jc w:val="left"/>
      </w:pP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</w:rPr>
        <w:t>March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consensus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Emerging</w:t>
      </w:r>
      <w:r>
        <w:rPr>
          <w:color w:val="4F5154"/>
          <w:spacing w:val="-6"/>
        </w:rPr>
        <w:t> </w:t>
      </w:r>
      <w:r>
        <w:rPr>
          <w:color w:val="4F5154"/>
        </w:rPr>
        <w:t>Issues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Task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Force</w:t>
      </w:r>
      <w:r>
        <w:rPr>
          <w:color w:val="4F5154"/>
          <w:spacing w:val="-6"/>
        </w:rPr>
        <w:t> </w:t>
      </w:r>
      <w:r>
        <w:rPr>
          <w:color w:val="4F5154"/>
        </w:rPr>
        <w:t>Issue</w:t>
      </w:r>
      <w:r>
        <w:rPr>
          <w:color w:val="4F5154"/>
          <w:spacing w:val="-7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01-14,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“Income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Statement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Characterization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98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Reimbursements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Received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‘Out-of-Pocket’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Expenses</w:t>
      </w:r>
      <w:r>
        <w:rPr>
          <w:rFonts w:ascii="Times New Roman" w:hAnsi="Times New Roman" w:cs="Times New Roman" w:eastAsia="Times New Roman"/>
          <w:i/>
          <w:color w:val="4F5154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Incurred.”</w:t>
      </w:r>
      <w:r>
        <w:rPr>
          <w:rFonts w:ascii="Times New Roman" w:hAnsi="Times New Roman" w:cs="Times New Roman" w:eastAsia="Times New Roman"/>
          <w:i/>
          <w:color w:val="4F5154"/>
          <w:spacing w:val="-8"/>
        </w:rPr>
        <w:t> </w:t>
      </w:r>
      <w:r>
        <w:rPr>
          <w:color w:val="4F5154"/>
          <w:spacing w:val="-1"/>
        </w:rPr>
        <w:t>EITF</w:t>
      </w:r>
      <w:r>
        <w:rPr>
          <w:color w:val="4F5154"/>
          <w:spacing w:val="-8"/>
        </w:rPr>
        <w:t> </w:t>
      </w:r>
      <w:r>
        <w:rPr>
          <w:color w:val="4F5154"/>
        </w:rPr>
        <w:t>01-14</w:t>
      </w:r>
      <w:r>
        <w:rPr>
          <w:color w:val="4F5154"/>
          <w:spacing w:val="-7"/>
        </w:rPr>
        <w:t> </w:t>
      </w:r>
      <w:r>
        <w:rPr>
          <w:color w:val="4F5154"/>
        </w:rPr>
        <w:t>requires</w:t>
      </w:r>
      <w:r>
        <w:rPr>
          <w:color w:val="4F5154"/>
          <w:spacing w:val="-8"/>
        </w:rPr>
        <w:t> </w:t>
      </w:r>
      <w:r>
        <w:rPr>
          <w:color w:val="4F5154"/>
        </w:rPr>
        <w:t>that</w:t>
      </w:r>
      <w:r>
        <w:rPr>
          <w:color w:val="4F5154"/>
          <w:spacing w:val="-8"/>
        </w:rPr>
        <w:t> </w:t>
      </w:r>
      <w:r>
        <w:rPr>
          <w:color w:val="4F5154"/>
        </w:rPr>
        <w:t>reimbursements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out-of-pocket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reflected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reclassify</w:t>
      </w:r>
      <w:r>
        <w:rPr>
          <w:color w:val="4F5154"/>
          <w:spacing w:val="-6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conform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presentation.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adoption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EITF</w:t>
      </w:r>
      <w:r>
        <w:rPr>
          <w:color w:val="4F5154"/>
          <w:spacing w:val="-6"/>
        </w:rPr>
        <w:t> </w:t>
      </w:r>
      <w:r>
        <w:rPr>
          <w:color w:val="4F5154"/>
        </w:rPr>
        <w:t>01-14,</w:t>
      </w:r>
      <w:r>
        <w:rPr>
          <w:color w:val="4F5154"/>
          <w:spacing w:val="-5"/>
        </w:rPr>
        <w:t> </w:t>
      </w:r>
      <w:r>
        <w:rPr>
          <w:color w:val="4F5154"/>
        </w:rPr>
        <w:t>reimbursable</w:t>
      </w:r>
      <w:r>
        <w:rPr>
          <w:color w:val="4F5154"/>
          <w:spacing w:val="-8"/>
        </w:rPr>
        <w:t> </w:t>
      </w:r>
      <w:r>
        <w:rPr>
          <w:color w:val="4F5154"/>
        </w:rPr>
        <w:t>out-of-pocket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reflected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reduction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“Cost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Services.”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Reimbursable</w:t>
      </w:r>
      <w:r>
        <w:rPr>
          <w:color w:val="4F5154"/>
          <w:spacing w:val="-6"/>
        </w:rPr>
        <w:t> </w:t>
      </w:r>
      <w:r>
        <w:rPr>
          <w:color w:val="4F5154"/>
        </w:rPr>
        <w:t>out-of-pocket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expenses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reclassified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service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</w:t>
      </w:r>
      <w:r>
        <w:rPr>
          <w:color w:val="4F5154"/>
          <w:spacing w:val="-7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$101.0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$101.2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/>
      </w:r>
    </w:p>
    <w:p>
      <w:pPr>
        <w:pStyle w:val="Heading1"/>
        <w:numPr>
          <w:ilvl w:val="0"/>
          <w:numId w:val="9"/>
        </w:numPr>
        <w:tabs>
          <w:tab w:pos="488" w:val="left" w:leader="none"/>
        </w:tabs>
        <w:spacing w:line="240" w:lineRule="auto" w:before="163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CASH,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8"/>
        </w:rPr>
        <w:t> </w:t>
      </w:r>
      <w:r>
        <w:rPr>
          <w:color w:val="4F5154"/>
        </w:rPr>
        <w:t>EQUIVALENTS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INVESTMENTS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DEBT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EQUITY</w:t>
      </w:r>
      <w:r>
        <w:rPr>
          <w:color w:val="4F5154"/>
          <w:spacing w:val="-9"/>
        </w:rPr>
        <w:t> </w:t>
      </w:r>
      <w:r>
        <w:rPr>
          <w:color w:val="4F5154"/>
        </w:rPr>
        <w:t>SECURITIES</w:t>
      </w:r>
      <w:r>
        <w:rPr>
          <w:b w:val="0"/>
        </w:rPr>
      </w:r>
    </w:p>
    <w:p>
      <w:pPr>
        <w:pStyle w:val="BodyText"/>
        <w:spacing w:line="231" w:lineRule="auto" w:before="163"/>
        <w:ind w:right="443"/>
        <w:jc w:val="both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portfolio</w:t>
      </w:r>
      <w:r>
        <w:rPr>
          <w:color w:val="4F5154"/>
          <w:spacing w:val="-3"/>
        </w:rPr>
        <w:t> </w:t>
      </w:r>
      <w:r>
        <w:rPr>
          <w:color w:val="4F5154"/>
        </w:rPr>
        <w:t>consists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cash,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equivalents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investments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debt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securities.</w:t>
      </w:r>
      <w:r>
        <w:rPr>
          <w:color w:val="4F5154"/>
          <w:spacing w:val="-4"/>
        </w:rPr>
        <w:t> </w:t>
      </w:r>
      <w:r>
        <w:rPr>
          <w:color w:val="4F5154"/>
        </w:rPr>
        <w:t>Cash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equivalents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highly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liquid</w:t>
      </w:r>
      <w:r>
        <w:rPr>
          <w:color w:val="4F5154"/>
          <w:spacing w:val="-4"/>
        </w:rPr>
        <w:t> </w:t>
      </w:r>
      <w:r>
        <w:rPr>
          <w:color w:val="4F5154"/>
        </w:rPr>
        <w:t>investments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time</w:t>
      </w:r>
      <w:r>
        <w:rPr>
          <w:color w:val="4F5154"/>
          <w:spacing w:val="-6"/>
        </w:rPr>
        <w:t> </w:t>
      </w:r>
      <w:r>
        <w:rPr>
          <w:color w:val="4F5154"/>
        </w:rPr>
        <w:t>deposits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major</w:t>
      </w:r>
      <w:r>
        <w:rPr>
          <w:color w:val="4F5154"/>
          <w:spacing w:val="-4"/>
        </w:rPr>
        <w:t> </w:t>
      </w:r>
      <w:r>
        <w:rPr>
          <w:color w:val="4F5154"/>
        </w:rPr>
        <w:t>banks,</w:t>
      </w:r>
      <w:r>
        <w:rPr>
          <w:color w:val="4F5154"/>
          <w:spacing w:val="-4"/>
        </w:rPr>
        <w:t> </w:t>
      </w:r>
      <w:r>
        <w:rPr>
          <w:color w:val="4F5154"/>
        </w:rPr>
        <w:t>commercial</w:t>
      </w:r>
      <w:r>
        <w:rPr>
          <w:color w:val="4F5154"/>
          <w:spacing w:val="-4"/>
        </w:rPr>
        <w:t> </w:t>
      </w:r>
      <w:r>
        <w:rPr>
          <w:color w:val="4F5154"/>
        </w:rPr>
        <w:t>paper,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government</w:t>
      </w:r>
      <w:r>
        <w:rPr>
          <w:color w:val="4F5154"/>
          <w:spacing w:val="-5"/>
        </w:rPr>
        <w:t> </w:t>
      </w:r>
      <w:r>
        <w:rPr>
          <w:color w:val="4F5154"/>
        </w:rPr>
        <w:t>agency</w:t>
      </w:r>
      <w:r>
        <w:rPr>
          <w:color w:val="4F5154"/>
          <w:spacing w:val="-5"/>
        </w:rPr>
        <w:t> </w:t>
      </w:r>
      <w:r>
        <w:rPr>
          <w:color w:val="4F5154"/>
        </w:rPr>
        <w:t>discount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notes,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money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mutual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funds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money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original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90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less.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Short-term</w:t>
      </w:r>
      <w:r>
        <w:rPr>
          <w:color w:val="4F5154"/>
          <w:spacing w:val="-3"/>
        </w:rPr>
        <w:t> </w:t>
      </w:r>
      <w:r>
        <w:rPr>
          <w:color w:val="4F5154"/>
        </w:rPr>
        <w:t>investments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commercial</w:t>
      </w:r>
      <w:r>
        <w:rPr>
          <w:color w:val="4F5154"/>
          <w:spacing w:val="-5"/>
        </w:rPr>
        <w:t> </w:t>
      </w:r>
      <w:r>
        <w:rPr>
          <w:color w:val="4F5154"/>
        </w:rPr>
        <w:t>paper,</w:t>
      </w:r>
      <w:r>
        <w:rPr>
          <w:color w:val="4F5154"/>
          <w:spacing w:val="-4"/>
        </w:rPr>
        <w:t> </w:t>
      </w:r>
      <w:r>
        <w:rPr>
          <w:color w:val="4F5154"/>
        </w:rPr>
        <w:t>corporate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Unites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government</w:t>
      </w:r>
      <w:r>
        <w:rPr>
          <w:color w:val="4F5154"/>
          <w:spacing w:val="-4"/>
        </w:rPr>
        <w:t> </w:t>
      </w:r>
      <w:r>
        <w:rPr>
          <w:color w:val="4F5154"/>
        </w:rPr>
        <w:t>agency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original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4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91</w:t>
      </w:r>
      <w:r>
        <w:rPr>
          <w:color w:val="4F5154"/>
          <w:spacing w:val="-6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but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1" w:lineRule="auto"/>
        <w:ind w:left="159" w:right="551"/>
        <w:jc w:val="both"/>
      </w:pP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portfolio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risk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changes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rates.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place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investments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high</w:t>
      </w:r>
      <w:r>
        <w:rPr>
          <w:color w:val="4F5154"/>
          <w:spacing w:val="-5"/>
        </w:rPr>
        <w:t> </w:t>
      </w:r>
      <w:r>
        <w:rPr>
          <w:color w:val="4F5154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quality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issuers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and,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policy,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credit</w:t>
      </w:r>
      <w:r>
        <w:rPr>
          <w:color w:val="4F5154"/>
          <w:spacing w:val="-3"/>
        </w:rPr>
        <w:t> </w:t>
      </w:r>
      <w:r>
        <w:rPr>
          <w:color w:val="4F5154"/>
        </w:rPr>
        <w:t>exposure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one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issuer.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stated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</w:rPr>
        <w:t>policy,</w:t>
      </w:r>
      <w:r>
        <w:rPr>
          <w:color w:val="4F5154"/>
          <w:spacing w:val="-2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averse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</w:rPr>
        <w:t>principal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seek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preserve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invested</w:t>
      </w:r>
      <w:r>
        <w:rPr>
          <w:color w:val="4F5154"/>
          <w:spacing w:val="-4"/>
        </w:rPr>
        <w:t> </w:t>
      </w:r>
      <w:r>
        <w:rPr>
          <w:color w:val="4F5154"/>
        </w:rPr>
        <w:t>funds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limiting</w:t>
      </w:r>
      <w:r>
        <w:rPr>
          <w:color w:val="4F5154"/>
          <w:spacing w:val="-4"/>
        </w:rPr>
        <w:t> </w:t>
      </w:r>
      <w:r>
        <w:rPr>
          <w:color w:val="4F5154"/>
        </w:rPr>
        <w:t>default</w:t>
      </w:r>
      <w:r>
        <w:rPr>
          <w:color w:val="4F5154"/>
          <w:spacing w:val="-5"/>
        </w:rPr>
        <w:t> </w:t>
      </w:r>
      <w:r>
        <w:rPr>
          <w:color w:val="4F5154"/>
        </w:rPr>
        <w:t>risk,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reinvestment</w:t>
      </w:r>
      <w:r>
        <w:rPr>
          <w:color w:val="4F5154"/>
          <w:spacing w:val="-5"/>
        </w:rPr>
        <w:t> </w:t>
      </w:r>
      <w:r>
        <w:rPr>
          <w:color w:val="4F5154"/>
        </w:rPr>
        <w:t>risk.</w:t>
      </w:r>
      <w:r>
        <w:rPr/>
      </w:r>
    </w:p>
    <w:p>
      <w:pPr>
        <w:spacing w:before="16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Cash</w:t>
      </w:r>
      <w:r>
        <w:rPr>
          <w:rFonts w:ascii="Times New Roman"/>
          <w:i/>
          <w:color w:val="4F5154"/>
          <w:spacing w:val="-6"/>
          <w:sz w:val="20"/>
        </w:rPr>
        <w:t> </w:t>
      </w:r>
      <w:r>
        <w:rPr>
          <w:rFonts w:ascii="Times New Roman"/>
          <w:i/>
          <w:color w:val="4F5154"/>
          <w:sz w:val="20"/>
        </w:rPr>
        <w:t>and</w:t>
      </w:r>
      <w:r>
        <w:rPr>
          <w:rFonts w:ascii="Times New Roman"/>
          <w:i/>
          <w:color w:val="4F5154"/>
          <w:spacing w:val="-6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Cash</w:t>
      </w:r>
      <w:r>
        <w:rPr>
          <w:rFonts w:ascii="Times New Roman"/>
          <w:i/>
          <w:color w:val="4F5154"/>
          <w:spacing w:val="-6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Equivalents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9"/>
        <w:ind w:left="159" w:right="36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below</w:t>
      </w:r>
      <w:r>
        <w:rPr>
          <w:color w:val="4F5154"/>
          <w:spacing w:val="-5"/>
        </w:rPr>
        <w:t> </w:t>
      </w:r>
      <w:r>
        <w:rPr>
          <w:color w:val="4F5154"/>
        </w:rPr>
        <w:t>presents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</w:rPr>
        <w:t>principal</w:t>
      </w:r>
      <w:r>
        <w:rPr>
          <w:color w:val="4F5154"/>
          <w:spacing w:val="-5"/>
        </w:rPr>
        <w:t> </w:t>
      </w:r>
      <w:r>
        <w:rPr>
          <w:color w:val="4F5154"/>
        </w:rPr>
        <w:t>amount,</w:t>
      </w:r>
      <w:r>
        <w:rPr>
          <w:color w:val="4F5154"/>
          <w:spacing w:val="-7"/>
        </w:rPr>
        <w:t> </w:t>
      </w:r>
      <w:r>
        <w:rPr>
          <w:color w:val="4F5154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</w:rPr>
        <w:t>weighted</w:t>
      </w:r>
      <w:r>
        <w:rPr>
          <w:color w:val="4F5154"/>
          <w:spacing w:val="-6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maturities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equivalents.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amortized</w:t>
      </w:r>
      <w:r>
        <w:rPr>
          <w:color w:val="4F5154"/>
          <w:spacing w:val="-6"/>
        </w:rPr>
        <w:t> </w:t>
      </w:r>
      <w:r>
        <w:rPr>
          <w:color w:val="4F5154"/>
        </w:rPr>
        <w:t>principal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6"/>
        </w:rPr>
        <w:t> </w:t>
      </w:r>
      <w:r>
        <w:rPr>
          <w:color w:val="4F5154"/>
        </w:rPr>
        <w:t>approximates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7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9956" w:val="left" w:leader="none"/>
        </w:tabs>
        <w:spacing w:before="0"/>
        <w:ind w:left="71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2002</w:t>
        <w:tab/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9238" w:val="left" w:leader="none"/>
        </w:tabs>
        <w:spacing w:line="40" w:lineRule="atLeast"/>
        <w:ind w:left="6473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115.7pt;height:2.3pt;mso-position-horizontal-relative:char;mso-position-vertical-relative:line" coordorigin="0,0" coordsize="2314,46">
            <v:group style="position:absolute;left:23;top:23;width:2268;height:2" coordorigin="23,23" coordsize="2268,2">
              <v:shape style="position:absolute;left:23;top:23;width:2268;height:2" coordorigin="23,23" coordsize="2268,0" path="m23,23l2291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15.7pt;height:2.3pt;mso-position-horizontal-relative:char;mso-position-vertical-relative:line" coordorigin="0,0" coordsize="2314,46">
            <v:group style="position:absolute;left:23;top:23;width:2268;height:2" coordorigin="23,23" coordsize="2268,2">
              <v:shape style="position:absolute;left:23;top:23;width:2268;height:2" coordorigin="23,23" coordsize="2268,0" path="m23,23l2291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8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32" w:lineRule="auto" w:before="82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color w:val="4F5154"/>
          <w:w w:val="95"/>
          <w:sz w:val="15"/>
        </w:rPr>
        <w:t>Amortized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32" w:lineRule="auto" w:before="82"/>
        <w:ind w:left="159" w:right="0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line="232" w:lineRule="auto" w:before="82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color w:val="4F5154"/>
          <w:w w:val="95"/>
          <w:sz w:val="15"/>
        </w:rPr>
        <w:t>Amortized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32" w:lineRule="auto" w:before="82"/>
        <w:ind w:left="159" w:right="400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5" w:equalWidth="0">
            <w:col w:w="1441" w:space="5029"/>
            <w:col w:w="845" w:space="376"/>
            <w:col w:w="1002" w:space="542"/>
            <w:col w:w="845" w:space="376"/>
            <w:col w:w="140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6473" w:val="left" w:leader="none"/>
          <w:tab w:pos="7776" w:val="left" w:leader="none"/>
          <w:tab w:pos="9238" w:val="left" w:leader="none"/>
          <w:tab w:pos="10541" w:val="left" w:leader="none"/>
        </w:tabs>
        <w:spacing w:line="40" w:lineRule="atLeast"/>
        <w:ind w:left="13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02.5pt;height:2.3pt;mso-position-horizontal-relative:char;mso-position-vertical-relative:line" coordorigin="0,0" coordsize="6050,46">
            <v:group style="position:absolute;left:23;top:23;width:6005;height:2" coordorigin="23,23" coordsize="6005,2">
              <v:shape style="position:absolute;left:23;top:23;width:6005;height:2" coordorigin="23,23" coordsize="6005,0" path="m23,23l602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9pt;height:2.3pt;mso-position-horizontal-relative:char;mso-position-vertical-relative:line" coordorigin="0,0" coordsize="1018,46">
            <v:group style="position:absolute;left:23;top:23;width:972;height:2" coordorigin="23,23" coordsize="972,2">
              <v:shape style="position:absolute;left:23;top:23;width:972;height:2" coordorigin="23,23" coordsize="972,0" path="m23,23l995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5pt;height:2.3pt;mso-position-horizontal-relative:char;mso-position-vertical-relative:line" coordorigin="0,0" coordsize="1010,46">
            <v:group style="position:absolute;left:23;top:23;width:965;height:2" coordorigin="23,23" coordsize="965,2">
              <v:shape style="position:absolute;left:23;top:23;width:965;height:2" coordorigin="23,23" coordsize="965,0" path="m23,23l98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9pt;height:2.3pt;mso-position-horizontal-relative:char;mso-position-vertical-relative:line" coordorigin="0,0" coordsize="1018,46">
            <v:group style="position:absolute;left:23;top:23;width:972;height:2" coordorigin="23,23" coordsize="972,2">
              <v:shape style="position:absolute;left:23;top:23;width:972;height:2" coordorigin="23,23" coordsize="972,0" path="m23,23l995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5pt;height:2.3pt;mso-position-horizontal-relative:char;mso-position-vertical-relative:line" coordorigin="0,0" coordsize="1010,46">
            <v:group style="position:absolute;left:23;top:23;width:965;height:2" coordorigin="23,23" coordsize="965,2">
              <v:shape style="position:absolute;left:23;top:23;width:965;height:2" coordorigin="23,23" coordsize="965,0" path="m23,23l98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6495" w:val="left" w:leader="none"/>
          <w:tab w:pos="7004" w:val="left" w:leader="none"/>
          <w:tab w:pos="8399" w:val="left" w:leader="none"/>
          <w:tab w:pos="9260" w:val="left" w:leader="none"/>
          <w:tab w:pos="9769" w:val="left" w:leader="none"/>
          <w:tab w:pos="11163" w:val="left" w:leader="none"/>
        </w:tabs>
        <w:spacing w:line="240" w:lineRule="auto" w:before="74"/>
        <w:ind w:left="159" w:right="0"/>
        <w:jc w:val="left"/>
      </w:pPr>
      <w:r>
        <w:rPr>
          <w:color w:val="4F5154"/>
        </w:rPr>
        <w:t>Cash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cash</w:t>
      </w:r>
      <w:r>
        <w:rPr>
          <w:color w:val="4F5154"/>
          <w:spacing w:val="-7"/>
        </w:rPr>
        <w:t> </w:t>
      </w:r>
      <w:r>
        <w:rPr>
          <w:color w:val="4F5154"/>
        </w:rPr>
        <w:t>equivalents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3,095</w:t>
        <w:tab/>
      </w:r>
      <w:r>
        <w:rPr>
          <w:color w:val="4F5154"/>
          <w:w w:val="95"/>
        </w:rPr>
        <w:t>1.43%</w:t>
        <w:tab/>
        <w:t>$</w:t>
        <w:tab/>
      </w:r>
      <w:r>
        <w:rPr>
          <w:color w:val="4F5154"/>
          <w:spacing w:val="-1"/>
          <w:w w:val="95"/>
        </w:rPr>
        <w:t>4,449</w:t>
        <w:tab/>
      </w:r>
      <w:r>
        <w:rPr>
          <w:color w:val="4F5154"/>
        </w:rPr>
        <w:t>3.58%</w:t>
      </w:r>
      <w:r>
        <w:rPr/>
      </w:r>
    </w:p>
    <w:p>
      <w:pPr>
        <w:pStyle w:val="BodyText"/>
        <w:spacing w:line="220" w:lineRule="exact" w:before="169"/>
        <w:ind w:left="160" w:right="35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</w:rPr>
        <w:t>above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equivalent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equivalents</w:t>
      </w:r>
      <w:r>
        <w:rPr>
          <w:color w:val="4F5154"/>
          <w:spacing w:val="-6"/>
        </w:rPr>
        <w:t> </w:t>
      </w:r>
      <w:r>
        <w:rPr>
          <w:color w:val="4F5154"/>
        </w:rPr>
        <w:t>denominated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shown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below.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5"/>
        </w:rPr>
        <w:t> </w:t>
      </w:r>
      <w:r>
        <w:rPr>
          <w:color w:val="4F5154"/>
        </w:rPr>
        <w:t>4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discussion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how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hedge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exposure.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Amortized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9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at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28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59" w:right="21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Amortized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9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at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28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after="0" w:line="168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1441" w:space="7000"/>
            <w:col w:w="1479" w:space="249"/>
            <w:col w:w="169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3"/>
        <w:gridCol w:w="291"/>
        <w:gridCol w:w="1461"/>
        <w:gridCol w:w="267"/>
        <w:gridCol w:w="1484"/>
      </w:tblGrid>
      <w:tr>
        <w:trPr>
          <w:trHeight w:val="316" w:hRule="exact"/>
        </w:trPr>
        <w:tc>
          <w:tcPr>
            <w:tcW w:w="813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Japanese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2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649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2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689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UK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Chinese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8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Canadian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8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405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569" w:val="left" w:leader="none"/>
          <w:tab w:pos="9500" w:val="left" w:leader="none"/>
          <w:tab w:pos="10297" w:val="left" w:leader="none"/>
          <w:tab w:pos="11228" w:val="left" w:leader="none"/>
        </w:tabs>
        <w:spacing w:line="240" w:lineRule="auto" w:before="36"/>
        <w:ind w:left="481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equivalents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1,769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1,542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259" w:val="left" w:leader="none"/>
        </w:tabs>
        <w:spacing w:line="70" w:lineRule="atLeast"/>
        <w:ind w:left="853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73.7pt;height:3.85pt;mso-position-horizontal-relative:char;mso-position-vertical-relative:line" coordorigin="0,0" coordsize="1474,77">
            <v:group style="position:absolute;left:38;top:38;width:1397;height:2" coordorigin="38,38" coordsize="1397,2">
              <v:shape style="position:absolute;left:38;top:38;width:1397;height:2" coordorigin="38,38" coordsize="1397,0" path="m38,38l1435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73.7pt;height:3.85pt;mso-position-horizontal-relative:char;mso-position-vertical-relative:line" coordorigin="0,0" coordsize="1474,77">
            <v:group style="position:absolute;left:38;top:38;width:1397;height:2" coordorigin="38,38" coordsize="1397,2">
              <v:shape style="position:absolute;left:38;top:38;width:1397;height:2" coordorigin="38,38" coordsize="1397,0" path="m38,38l1435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73"/>
        <w:ind w:left="3559" w:right="3580"/>
        <w:jc w:val="center"/>
      </w:pPr>
      <w:r>
        <w:rPr>
          <w:color w:val="4F5154"/>
          <w:spacing w:val="-1"/>
        </w:rPr>
        <w:t>53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Investments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in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Debt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Securities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45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115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Certain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Investments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in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Debt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Equity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Securities,”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intentions</w:t>
      </w:r>
      <w:r>
        <w:rPr>
          <w:color w:val="4F5154"/>
          <w:spacing w:val="-6"/>
        </w:rPr>
        <w:t> </w:t>
      </w:r>
      <w:r>
        <w:rPr>
          <w:color w:val="4F5154"/>
        </w:rPr>
        <w:t>regarding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instruments,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classify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marketable</w:t>
      </w:r>
      <w:r>
        <w:rPr>
          <w:color w:val="4F5154"/>
          <w:spacing w:val="-6"/>
        </w:rPr>
        <w:t> </w:t>
      </w:r>
      <w:r>
        <w:rPr>
          <w:color w:val="4F5154"/>
        </w:rPr>
        <w:t>debt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</w:rPr>
        <w:t>debt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held-to-maturity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143"/>
          <w:w w:val="99"/>
        </w:rPr>
        <w:t> </w:t>
      </w:r>
      <w:r>
        <w:rPr>
          <w:color w:val="4F5154"/>
          <w:spacing w:val="-1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</w:rPr>
        <w:t>at</w:t>
      </w:r>
      <w:r>
        <w:rPr>
          <w:color w:val="4F5154"/>
          <w:spacing w:val="-6"/>
        </w:rPr>
        <w:t> </w:t>
      </w:r>
      <w:r>
        <w:rPr>
          <w:color w:val="4F5154"/>
        </w:rPr>
        <w:t>amortized</w:t>
      </w:r>
      <w:r>
        <w:rPr>
          <w:color w:val="4F5154"/>
          <w:spacing w:val="-7"/>
        </w:rPr>
        <w:t> </w:t>
      </w:r>
      <w:r>
        <w:rPr>
          <w:color w:val="4F5154"/>
        </w:rPr>
        <w:t>cost.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below</w:t>
      </w:r>
      <w:r>
        <w:rPr>
          <w:color w:val="4F5154"/>
          <w:spacing w:val="-6"/>
        </w:rPr>
        <w:t> </w:t>
      </w:r>
      <w:r>
        <w:rPr>
          <w:color w:val="4F5154"/>
        </w:rPr>
        <w:t>presents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5"/>
        </w:rPr>
        <w:t> </w:t>
      </w:r>
      <w:r>
        <w:rPr>
          <w:color w:val="4F5154"/>
        </w:rPr>
        <w:t>principal</w:t>
      </w:r>
      <w:r>
        <w:rPr>
          <w:color w:val="4F5154"/>
          <w:spacing w:val="-6"/>
        </w:rPr>
        <w:t> </w:t>
      </w:r>
      <w:r>
        <w:rPr>
          <w:color w:val="4F5154"/>
        </w:rPr>
        <w:t>amount,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</w:rPr>
        <w:t>weighted</w:t>
      </w:r>
      <w:r>
        <w:rPr>
          <w:color w:val="4F5154"/>
          <w:spacing w:val="-6"/>
        </w:rPr>
        <w:t> </w:t>
      </w:r>
      <w:r>
        <w:rPr>
          <w:color w:val="4F5154"/>
        </w:rPr>
        <w:t>average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6"/>
        </w:rPr>
        <w:t> </w:t>
      </w:r>
      <w:r>
        <w:rPr>
          <w:color w:val="4F5154"/>
        </w:rPr>
        <w:t>rates,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major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security</w:t>
      </w:r>
      <w:r>
        <w:rPr>
          <w:color w:val="4F5154"/>
          <w:spacing w:val="-6"/>
        </w:rPr>
        <w:t> </w:t>
      </w:r>
      <w:r>
        <w:rPr>
          <w:color w:val="4F5154"/>
        </w:rPr>
        <w:t>type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debt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amortized</w:t>
      </w:r>
      <w:r>
        <w:rPr>
          <w:color w:val="4F5154"/>
          <w:spacing w:val="-6"/>
        </w:rPr>
        <w:t> </w:t>
      </w:r>
      <w:r>
        <w:rPr>
          <w:color w:val="4F5154"/>
        </w:rPr>
        <w:t>principal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approximates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2001.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9480" w:val="left" w:leader="none"/>
        </w:tabs>
        <w:spacing w:before="0"/>
        <w:ind w:left="699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2002</w:t>
        <w:tab/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8884" w:val="left" w:leader="none"/>
        </w:tabs>
        <w:spacing w:line="40" w:lineRule="atLeast"/>
        <w:ind w:left="639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103.55pt;height:2.3pt;mso-position-horizontal-relative:char;mso-position-vertical-relative:line" coordorigin="0,0" coordsize="2071,46">
            <v:group style="position:absolute;left:23;top:23;width:2026;height:2" coordorigin="23,23" coordsize="2026,2">
              <v:shape style="position:absolute;left:23;top:23;width:2026;height:2" coordorigin="23,23" coordsize="2026,0" path="m23,23l2048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03.55pt;height:2.3pt;mso-position-horizontal-relative:char;mso-position-vertical-relative:line" coordorigin="0,0" coordsize="2071,46">
            <v:group style="position:absolute;left:23;top:23;width:2026;height:2" coordorigin="23,23" coordsize="2026,2">
              <v:shape style="position:absolute;left:23;top:23;width:2026;height:2" coordorigin="23,23" coordsize="2026,0" path="m23,23l2048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6"/>
        <w:ind w:left="7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32" w:lineRule="auto" w:before="89"/>
        <w:ind w:left="71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Amortized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32" w:lineRule="auto" w:before="82"/>
        <w:ind w:left="46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color w:val="4F5154"/>
          <w:w w:val="95"/>
          <w:sz w:val="15"/>
        </w:rPr>
        <w:t>Weighted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22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32" w:lineRule="auto" w:before="89"/>
        <w:ind w:left="63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Amortized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Principal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32" w:lineRule="auto" w:before="82"/>
        <w:ind w:left="467" w:right="101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color w:val="4F5154"/>
          <w:w w:val="95"/>
          <w:sz w:val="15"/>
        </w:rPr>
        <w:t>Weighted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Interest</w:t>
      </w:r>
      <w:r>
        <w:rPr>
          <w:rFonts w:ascii="Times New Roman"/>
          <w:b/>
          <w:color w:val="4F5154"/>
          <w:spacing w:val="22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5" w:equalWidth="0">
            <w:col w:w="1997" w:space="3794"/>
            <w:col w:w="1401" w:space="40"/>
            <w:col w:w="1086" w:space="40"/>
            <w:col w:w="1324" w:space="40"/>
            <w:col w:w="209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62"/>
        <w:gridCol w:w="255"/>
        <w:gridCol w:w="943"/>
        <w:gridCol w:w="273"/>
        <w:gridCol w:w="1273"/>
        <w:gridCol w:w="940"/>
        <w:gridCol w:w="276"/>
        <w:gridCol w:w="1056"/>
      </w:tblGrid>
      <w:tr>
        <w:trPr>
          <w:trHeight w:val="318" w:hRule="exact"/>
        </w:trPr>
        <w:tc>
          <w:tcPr>
            <w:tcW w:w="546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Short-term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(91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days-1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year)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2,746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1,438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4.74%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5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Long-term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investments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(1-2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3.11%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tabs>
          <w:tab w:pos="6418" w:val="left" w:leader="none"/>
          <w:tab w:pos="6833" w:val="left" w:leader="none"/>
          <w:tab w:pos="8079" w:val="left" w:leader="none"/>
          <w:tab w:pos="8907" w:val="left" w:leader="none"/>
          <w:tab w:pos="9319" w:val="left" w:leader="none"/>
          <w:tab w:pos="10567" w:val="left" w:leader="none"/>
        </w:tabs>
        <w:spacing w:line="240" w:lineRule="auto" w:before="31"/>
        <w:ind w:left="931" w:right="398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investments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debt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securities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3,152</w:t>
        <w:tab/>
      </w:r>
      <w:r>
        <w:rPr>
          <w:color w:val="4F5154"/>
          <w:w w:val="95"/>
        </w:rPr>
        <w:t>2.53%</w:t>
        <w:tab/>
        <w:t>$</w:t>
        <w:tab/>
      </w:r>
      <w:r>
        <w:rPr>
          <w:color w:val="4F5154"/>
          <w:spacing w:val="-1"/>
          <w:w w:val="95"/>
        </w:rPr>
        <w:t>1,438</w:t>
        <w:tab/>
      </w:r>
      <w:r>
        <w:rPr>
          <w:color w:val="4F5154"/>
        </w:rPr>
        <w:t>4.74%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7"/>
        <w:gridCol w:w="943"/>
        <w:gridCol w:w="1546"/>
        <w:gridCol w:w="966"/>
      </w:tblGrid>
      <w:tr>
        <w:trPr>
          <w:trHeight w:val="315" w:hRule="exact"/>
        </w:trPr>
        <w:tc>
          <w:tcPr>
            <w:tcW w:w="5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Debt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securities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issued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United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States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governmental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entities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3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739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5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Corporate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debt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2,413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1,235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6418" w:val="left" w:leader="none"/>
          <w:tab w:pos="6833" w:val="left" w:leader="none"/>
          <w:tab w:pos="8907" w:val="left" w:leader="none"/>
          <w:tab w:pos="9319" w:val="left" w:leader="none"/>
        </w:tabs>
        <w:spacing w:line="240" w:lineRule="auto" w:before="33"/>
        <w:ind w:left="931" w:right="398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7"/>
        </w:rPr>
        <w:t> </w:t>
      </w:r>
      <w:r>
        <w:rPr>
          <w:color w:val="4F5154"/>
        </w:rPr>
        <w:t>investments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debt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securities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3,152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1,438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8869" w:val="left" w:leader="none"/>
        </w:tabs>
        <w:spacing w:line="70" w:lineRule="atLeast"/>
        <w:ind w:left="6380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47.75pt;height:3.85pt;mso-position-horizontal-relative:char;mso-position-vertical-relative:line" coordorigin="0,0" coordsize="955,77">
            <v:group style="position:absolute;left:38;top:38;width:879;height:2" coordorigin="38,38" coordsize="879,2">
              <v:shape style="position:absolute;left:38;top:38;width:879;height:2" coordorigin="38,38" coordsize="879,0" path="m38,38l917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47.75pt;height:3.85pt;mso-position-horizontal-relative:char;mso-position-vertical-relative:line" coordorigin="0,0" coordsize="955,77">
            <v:group style="position:absolute;left:38;top:38;width:879;height:2" coordorigin="38,38" coordsize="879,2">
              <v:shape style="position:absolute;left:38;top:38;width:879;height:2" coordorigin="38,38" coordsize="879,0" path="m38,38l917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73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Investments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in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Equity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Securities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17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115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intentions</w:t>
      </w:r>
      <w:r>
        <w:rPr>
          <w:color w:val="4F5154"/>
          <w:spacing w:val="-6"/>
        </w:rPr>
        <w:t> </w:t>
      </w:r>
      <w:r>
        <w:rPr>
          <w:color w:val="4F5154"/>
        </w:rPr>
        <w:t>regarding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instruments,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classify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marketable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available-for-sale.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Marketable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included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Intangible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accompanying</w:t>
      </w:r>
      <w:r>
        <w:rPr>
          <w:color w:val="4F5154"/>
          <w:spacing w:val="-8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</w:rPr>
        <w:t>balance</w:t>
      </w:r>
      <w:r>
        <w:rPr>
          <w:color w:val="4F5154"/>
          <w:spacing w:val="-8"/>
        </w:rPr>
        <w:t> </w:t>
      </w:r>
      <w:r>
        <w:rPr>
          <w:color w:val="4F5154"/>
        </w:rPr>
        <w:t>sheets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107"/>
          <w:w w:val="99"/>
        </w:rPr>
        <w:t> </w:t>
      </w: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unrealized</w:t>
      </w:r>
      <w:r>
        <w:rPr>
          <w:color w:val="4F5154"/>
          <w:spacing w:val="-6"/>
        </w:rPr>
        <w:t> </w:t>
      </w:r>
      <w:r>
        <w:rPr>
          <w:color w:val="4F5154"/>
        </w:rPr>
        <w:t>holding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4"/>
        </w:rPr>
        <w:t> </w:t>
      </w:r>
      <w:r>
        <w:rPr>
          <w:color w:val="4F5154"/>
        </w:rPr>
        <w:t>(losses)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reflected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equity.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temporary</w:t>
      </w:r>
      <w:r>
        <w:rPr>
          <w:color w:val="4F5154"/>
          <w:w w:val="99"/>
        </w:rPr>
        <w:t> 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decline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value,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when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5"/>
        </w:rPr>
        <w:t> </w:t>
      </w:r>
      <w:r>
        <w:rPr>
          <w:color w:val="4F5154"/>
        </w:rPr>
        <w:t>exceeds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six</w:t>
      </w:r>
      <w:r>
        <w:rPr>
          <w:color w:val="4F5154"/>
          <w:spacing w:val="-5"/>
        </w:rPr>
        <w:t> </w:t>
      </w:r>
      <w:r>
        <w:rPr>
          <w:color w:val="4F5154"/>
        </w:rPr>
        <w:t>months,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recognize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income,</w:t>
      </w:r>
      <w:r>
        <w:rPr>
          <w:color w:val="4F5154"/>
          <w:spacing w:val="-7"/>
        </w:rPr>
        <w:t> </w:t>
      </w:r>
      <w:r>
        <w:rPr>
          <w:color w:val="4F5154"/>
        </w:rPr>
        <w:t>net.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periodically</w:t>
      </w:r>
      <w:r>
        <w:rPr>
          <w:color w:val="4F5154"/>
          <w:spacing w:val="-6"/>
        </w:rPr>
        <w:t> </w:t>
      </w:r>
      <w:r>
        <w:rPr>
          <w:color w:val="4F5154"/>
        </w:rPr>
        <w:t>evaluate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investments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impairment</w:t>
      </w:r>
      <w:r>
        <w:rPr>
          <w:color w:val="4F5154"/>
          <w:spacing w:val="-5"/>
        </w:rPr>
        <w:t> </w:t>
      </w:r>
      <w:r>
        <w:rPr>
          <w:color w:val="4F5154"/>
        </w:rPr>
        <w:t>charges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warranted.</w:t>
      </w:r>
      <w:r>
        <w:rPr/>
      </w:r>
    </w:p>
    <w:p>
      <w:pPr>
        <w:pStyle w:val="BodyText"/>
        <w:spacing w:line="224" w:lineRule="exact" w:before="168"/>
        <w:ind w:left="140" w:right="30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</w:rPr>
        <w:t>shows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carrying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reflected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Intangible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balance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sheets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unrealized</w:t>
      </w:r>
      <w:r>
        <w:rPr>
          <w:color w:val="4F5154"/>
          <w:spacing w:val="-5"/>
        </w:rPr>
        <w:t> </w:t>
      </w:r>
      <w:r>
        <w:rPr>
          <w:color w:val="4F5154"/>
        </w:rPr>
        <w:t>gains</w:t>
      </w:r>
      <w:r>
        <w:rPr>
          <w:color w:val="4F5154"/>
          <w:spacing w:val="-5"/>
        </w:rPr>
        <w:t> </w:t>
      </w:r>
      <w:r>
        <w:rPr>
          <w:color w:val="4F5154"/>
        </w:rPr>
        <w:t>(losses)</w:t>
      </w:r>
      <w:r>
        <w:rPr>
          <w:color w:val="4F5154"/>
          <w:spacing w:val="-3"/>
        </w:rPr>
        <w:t> </w:t>
      </w:r>
      <w:r>
        <w:rPr>
          <w:color w:val="4F5154"/>
        </w:rPr>
        <w:t>reflected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2001:</w:t>
      </w:r>
      <w:r>
        <w:rPr/>
      </w:r>
    </w:p>
    <w:p>
      <w:pPr>
        <w:spacing w:after="0" w:line="224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7630" w:val="left" w:leader="none"/>
        </w:tabs>
        <w:spacing w:before="0"/>
        <w:ind w:left="7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  <w:t>Fair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Value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z w:val="15"/>
        </w:rPr>
        <w:t>Basis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32" w:lineRule="auto" w:before="0"/>
        <w:ind w:left="672" w:right="104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Unrealized</w:t>
      </w:r>
      <w:r>
        <w:rPr>
          <w:rFonts w:ascii="Times New Roman" w:hAnsi="Times New Roman" w:cs="Times New Roman" w:eastAsia="Times New Roman"/>
          <w:b/>
          <w:bCs/>
          <w:color w:val="4F5154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Gains</w:t>
      </w:r>
      <w:r>
        <w:rPr>
          <w:rFonts w:ascii="Times New Roman" w:hAnsi="Times New Roman" w:cs="Times New Roman" w:eastAsia="Times New Roman"/>
          <w:b/>
          <w:bCs/>
          <w:color w:val="4F5154"/>
          <w:spacing w:val="29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(Losses)</w:t>
      </w:r>
      <w:r>
        <w:rPr>
          <w:rFonts w:ascii="Times New Roman" w:hAnsi="Times New Roman" w:cs="Times New Roman" w:eastAsia="Times New Roman"/>
          <w:b/>
          <w:bCs/>
          <w:color w:val="4F5154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pacing w:val="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b/>
          <w:bCs/>
          <w:color w:val="4F5154"/>
          <w:spacing w:val="22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b/>
          <w:bCs/>
          <w:color w:val="4F5154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15"/>
          <w:szCs w:val="15"/>
        </w:rPr>
        <w:t>Equity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8694" w:space="40"/>
            <w:col w:w="3086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6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9"/>
        <w:gridCol w:w="255"/>
        <w:gridCol w:w="1495"/>
        <w:gridCol w:w="233"/>
        <w:gridCol w:w="1958"/>
      </w:tblGrid>
      <w:tr>
        <w:trPr>
          <w:trHeight w:val="318" w:hRule="exact"/>
        </w:trPr>
        <w:tc>
          <w:tcPr>
            <w:tcW w:w="649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4F5154"/>
                <w:sz w:val="20"/>
              </w:rPr>
              <w:t>May</w:t>
            </w:r>
            <w:r>
              <w:rPr>
                <w:rFonts w:ascii="Times New Roman"/>
                <w:i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31,</w:t>
            </w:r>
            <w:r>
              <w:rPr>
                <w:rFonts w:ascii="Times New Roman"/>
                <w:i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color w:val="4F5154"/>
                <w:sz w:val="20"/>
              </w:rPr>
              <w:t>2002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4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Liberate</w:t>
            </w:r>
            <w:r>
              <w:rPr>
                <w:rFonts w:ascii="Times New Roman"/>
                <w:color w:val="4F5154"/>
                <w:spacing w:val="-1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Technologies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5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(4)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4" w:hRule="exact"/>
        </w:trPr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5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70" w:lineRule="atLeast"/>
        <w:ind w:left="7417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75.350pt;height:3.85pt;mso-position-horizontal-relative:char;mso-position-vertical-relative:line" coordorigin="0,0" coordsize="1507,77">
            <v:group style="position:absolute;left:38;top:38;width:1431;height:2" coordorigin="38,38" coordsize="1431,2">
              <v:shape style="position:absolute;left:38;top:38;width:1431;height:2" coordorigin="38,38" coordsize="1431,0" path="m38,38l1469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27" w:lineRule="exact" w:before="80"/>
        <w:ind w:left="715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68.25pt;margin-top:-5.614127pt;width:96pt;height:7.55pt;mso-position-horizontal-relative:page;mso-position-vertical-relative:paragraph;z-index:-289936" coordorigin="9365,-112" coordsize="1920,151">
            <v:group style="position:absolute;left:9403;top:-37;width:1827;height:2" coordorigin="9403,-37" coordsize="1827,2">
              <v:shape style="position:absolute;left:9403;top:-37;width:1827;height:2" coordorigin="9403,-37" coordsize="1827,0" path="m9403,-37l11230,-37e" filled="false" stroked="true" strokeweight="3.82pt" strokecolor="#4f5154">
                <v:path arrowok="t"/>
              </v:shape>
            </v:group>
            <v:group style="position:absolute;left:11215;top:-74;width:32;height:75" coordorigin="11215,-74" coordsize="32,75">
              <v:shape style="position:absolute;left:11215;top:-74;width:32;height:75" coordorigin="11215,-74" coordsize="32,75" path="m11215,-37l11246,-37e" filled="false" stroked="true" strokeweight="3.82pt" strokecolor="#ffffff">
                <v:path arrowok="t"/>
              </v:shape>
            </v:group>
            <w10:wrap type="none"/>
          </v:group>
        </w:pict>
      </w:r>
      <w:r>
        <w:rPr>
          <w:rFonts w:ascii="Times New Roman"/>
          <w:i/>
          <w:color w:val="4F5154"/>
          <w:sz w:val="20"/>
        </w:rPr>
        <w:t>May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31,</w:t>
      </w:r>
      <w:r>
        <w:rPr>
          <w:rFonts w:ascii="Times New Roman"/>
          <w:i/>
          <w:color w:val="4F5154"/>
          <w:spacing w:val="-7"/>
          <w:sz w:val="20"/>
        </w:rPr>
        <w:t> </w:t>
      </w:r>
      <w:r>
        <w:rPr>
          <w:rFonts w:ascii="Times New Roman"/>
          <w:i/>
          <w:color w:val="4F5154"/>
          <w:sz w:val="20"/>
        </w:rPr>
        <w:t>2001</w:t>
      </w:r>
      <w:r>
        <w:rPr>
          <w:rFonts w:ascii="Times New Roman"/>
          <w:sz w:val="20"/>
        </w:rPr>
      </w:r>
    </w:p>
    <w:p>
      <w:pPr>
        <w:pStyle w:val="BodyText"/>
        <w:tabs>
          <w:tab w:pos="7455" w:val="left" w:leader="none"/>
          <w:tab w:pos="8571" w:val="left" w:leader="none"/>
          <w:tab w:pos="9183" w:val="left" w:leader="none"/>
          <w:tab w:pos="10728" w:val="left" w:leader="none"/>
        </w:tabs>
        <w:spacing w:line="222" w:lineRule="exact"/>
        <w:ind w:left="715" w:right="398"/>
        <w:jc w:val="left"/>
      </w:pPr>
      <w:r>
        <w:rPr>
          <w:color w:val="4F5154"/>
          <w:spacing w:val="-1"/>
        </w:rPr>
        <w:t>Liberate</w:t>
      </w:r>
      <w:r>
        <w:rPr>
          <w:color w:val="4F5154"/>
          <w:spacing w:val="-18"/>
        </w:rPr>
        <w:t> </w:t>
      </w:r>
      <w:r>
        <w:rPr>
          <w:color w:val="4F5154"/>
          <w:spacing w:val="-1"/>
        </w:rPr>
        <w:t>Technologies</w:t>
        <w:tab/>
      </w:r>
      <w:r>
        <w:rPr>
          <w:color w:val="4F5154"/>
          <w:w w:val="95"/>
        </w:rPr>
        <w:t>$</w:t>
        <w:tab/>
        <w:t>282</w:t>
        <w:tab/>
        <w:t>$</w:t>
        <w:tab/>
      </w:r>
      <w:r>
        <w:rPr>
          <w:color w:val="4F5154"/>
        </w:rPr>
        <w:t>(27)</w:t>
      </w:r>
      <w:r>
        <w:rPr/>
      </w:r>
    </w:p>
    <w:p>
      <w:pPr>
        <w:pStyle w:val="BodyText"/>
        <w:tabs>
          <w:tab w:pos="8571" w:val="left" w:leader="none"/>
          <w:tab w:pos="10728" w:val="left" w:leader="none"/>
        </w:tabs>
        <w:spacing w:line="225" w:lineRule="exact"/>
        <w:ind w:left="715" w:right="398"/>
        <w:jc w:val="left"/>
      </w:pPr>
      <w:r>
        <w:rPr>
          <w:color w:val="4F5154"/>
        </w:rPr>
        <w:t>Other</w:t>
      </w:r>
      <w:r>
        <w:rPr>
          <w:color w:val="4F5154"/>
          <w:spacing w:val="-10"/>
        </w:rPr>
        <w:t> </w:t>
      </w:r>
      <w:r>
        <w:rPr>
          <w:color w:val="4F5154"/>
        </w:rPr>
        <w:t>equity</w:t>
      </w:r>
      <w:r>
        <w:rPr>
          <w:color w:val="4F5154"/>
          <w:spacing w:val="-10"/>
        </w:rPr>
        <w:t> </w:t>
      </w:r>
      <w:r>
        <w:rPr>
          <w:color w:val="4F5154"/>
        </w:rPr>
        <w:t>securities</w:t>
        <w:tab/>
      </w:r>
      <w:r>
        <w:rPr>
          <w:color w:val="4F5154"/>
          <w:w w:val="95"/>
        </w:rPr>
        <w:t>133</w:t>
        <w:tab/>
      </w:r>
      <w:r>
        <w:rPr>
          <w:color w:val="4F5154"/>
        </w:rPr>
        <w:t>(42)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159" w:val="left" w:leader="none"/>
        </w:tabs>
        <w:spacing w:line="40" w:lineRule="atLeast"/>
        <w:ind w:left="7431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position w:val="2"/>
          <w:sz w:val="4"/>
        </w:rPr>
        <w:pict>
          <v:group style="width:73.9pt;height:2.4pt;mso-position-horizontal-relative:char;mso-position-vertical-relative:line" coordorigin="0,0" coordsize="1478,48">
            <v:group style="position:absolute;left:24;top:24;width:1431;height:2" coordorigin="24,24" coordsize="1431,2">
              <v:shape style="position:absolute;left:24;top:24;width:1431;height:2" coordorigin="24,24" coordsize="1431,0" path="m24,24l145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position w:val="2"/>
          <w:sz w:val="4"/>
        </w:rPr>
      </w:r>
      <w:r>
        <w:rPr>
          <w:rFonts w:ascii="Times New Roman"/>
          <w:position w:val="2"/>
          <w:sz w:val="4"/>
        </w:rPr>
        <w:tab/>
      </w:r>
      <w:r>
        <w:rPr>
          <w:rFonts w:ascii="Times New Roman"/>
          <w:sz w:val="9"/>
        </w:rPr>
        <w:pict>
          <v:group style="width:94.55pt;height:4.7pt;mso-position-horizontal-relative:char;mso-position-vertical-relative:line" coordorigin="0,0" coordsize="1891,94">
            <v:group style="position:absolute;left:24;top:47;width:1827;height:2" coordorigin="24,47" coordsize="1827,2">
              <v:shape style="position:absolute;left:24;top:47;width:1827;height:2" coordorigin="24,47" coordsize="1827,0" path="m24,47l1850,47e" filled="false" stroked="true" strokeweight="2.38pt" strokecolor="#4f5154">
                <v:path arrowok="t"/>
              </v:shape>
            </v:group>
            <v:group style="position:absolute;left:1836;top:24;width:32;height:46" coordorigin="1836,24" coordsize="32,46">
              <v:shape style="position:absolute;left:1836;top:24;width:32;height:46" coordorigin="1836,24" coordsize="32,46" path="m1836,47l1867,47e" filled="false" stroked="true" strokeweight="2.38pt" strokecolor="#ffffff">
                <v:path arrowok="t"/>
              </v:shape>
            </v:group>
          </v:group>
        </w:pict>
      </w:r>
      <w:r>
        <w:rPr>
          <w:rFonts w:ascii="Times New Roman"/>
          <w:sz w:val="9"/>
        </w:rPr>
      </w:r>
    </w:p>
    <w:p>
      <w:pPr>
        <w:pStyle w:val="BodyText"/>
        <w:tabs>
          <w:tab w:pos="7455" w:val="left" w:leader="none"/>
          <w:tab w:pos="8571" w:val="left" w:leader="none"/>
          <w:tab w:pos="9183" w:val="left" w:leader="none"/>
          <w:tab w:pos="10728" w:val="left" w:leader="none"/>
        </w:tabs>
        <w:spacing w:line="240" w:lineRule="auto" w:before="39"/>
        <w:ind w:left="972" w:right="0"/>
        <w:jc w:val="left"/>
      </w:pPr>
      <w:r>
        <w:rPr>
          <w:color w:val="4F5154"/>
          <w:spacing w:val="-1"/>
        </w:rPr>
        <w:t>Total</w:t>
      </w:r>
      <w:r>
        <w:rPr>
          <w:color w:val="4F5154"/>
          <w:spacing w:val="-9"/>
        </w:rPr>
        <w:t> </w:t>
      </w:r>
      <w:r>
        <w:rPr>
          <w:color w:val="4F5154"/>
        </w:rPr>
        <w:t>equity</w:t>
      </w:r>
      <w:r>
        <w:rPr>
          <w:color w:val="4F5154"/>
          <w:spacing w:val="-9"/>
        </w:rPr>
        <w:t> </w:t>
      </w:r>
      <w:r>
        <w:rPr>
          <w:color w:val="4F5154"/>
        </w:rPr>
        <w:t>securities</w:t>
        <w:tab/>
      </w:r>
      <w:r>
        <w:rPr>
          <w:color w:val="4F5154"/>
          <w:w w:val="95"/>
        </w:rPr>
        <w:t>$</w:t>
        <w:tab/>
        <w:t>415</w:t>
        <w:tab/>
        <w:t>$</w:t>
        <w:tab/>
      </w:r>
      <w:r>
        <w:rPr>
          <w:color w:val="4F5154"/>
        </w:rPr>
        <w:t>(69)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9145" w:val="left" w:leader="none"/>
        </w:tabs>
        <w:spacing w:line="70" w:lineRule="atLeast"/>
        <w:ind w:left="7417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position w:val="4"/>
          <w:sz w:val="7"/>
        </w:rPr>
        <w:pict>
          <v:group style="width:75.350pt;height:3.85pt;mso-position-horizontal-relative:char;mso-position-vertical-relative:line" coordorigin="0,0" coordsize="1507,77">
            <v:group style="position:absolute;left:38;top:38;width:1431;height:2" coordorigin="38,38" coordsize="1431,2">
              <v:shape style="position:absolute;left:38;top:38;width:1431;height:2" coordorigin="38,38" coordsize="1431,0" path="m38,38l1469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position w:val="4"/>
          <w:sz w:val="7"/>
        </w:rPr>
      </w:r>
      <w:r>
        <w:rPr>
          <w:rFonts w:ascii="Times New Roman"/>
          <w:position w:val="4"/>
          <w:sz w:val="7"/>
        </w:rPr>
        <w:tab/>
      </w:r>
      <w:r>
        <w:rPr>
          <w:rFonts w:ascii="Times New Roman"/>
          <w:sz w:val="15"/>
        </w:rPr>
        <w:pict>
          <v:group style="width:96pt;height:7.55pt;mso-position-horizontal-relative:char;mso-position-vertical-relative:line" coordorigin="0,0" coordsize="1920,151">
            <v:group style="position:absolute;left:38;top:75;width:1827;height:2" coordorigin="38,75" coordsize="1827,2">
              <v:shape style="position:absolute;left:38;top:75;width:1827;height:2" coordorigin="38,75" coordsize="1827,0" path="m38,75l1865,75e" filled="false" stroked="true" strokeweight="3.82pt" strokecolor="#4f5154">
                <v:path arrowok="t"/>
              </v:shape>
            </v:group>
            <v:group style="position:absolute;left:1850;top:38;width:32;height:75" coordorigin="1850,38" coordsize="32,75">
              <v:shape style="position:absolute;left:1850;top:38;width:32;height:75" coordorigin="1850,38" coordsize="32,75" path="m1850,75l1881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20" w:lineRule="exact" w:before="84"/>
        <w:ind w:left="140" w:right="33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$243.5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income,</w:t>
      </w:r>
      <w:r>
        <w:rPr>
          <w:color w:val="4F5154"/>
          <w:spacing w:val="-3"/>
        </w:rPr>
        <w:t> </w:t>
      </w:r>
      <w:r>
        <w:rPr>
          <w:color w:val="4F5154"/>
        </w:rPr>
        <w:t>net.</w:t>
      </w:r>
      <w:r>
        <w:rPr>
          <w:color w:val="4F5154"/>
          <w:spacing w:val="-6"/>
        </w:rPr>
        <w:t> </w:t>
      </w:r>
      <w:r>
        <w:rPr>
          <w:color w:val="4F5154"/>
        </w:rPr>
        <w:t>Included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3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$173.5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impairment</w:t>
      </w:r>
      <w:r>
        <w:rPr>
          <w:color w:val="4F5154"/>
          <w:spacing w:val="-4"/>
        </w:rPr>
        <w:t> </w:t>
      </w:r>
      <w:r>
        <w:rPr>
          <w:color w:val="4F5154"/>
        </w:rPr>
        <w:t>charge</w:t>
      </w:r>
      <w:r>
        <w:rPr>
          <w:color w:val="4F5154"/>
          <w:spacing w:val="-7"/>
        </w:rPr>
        <w:t> </w:t>
      </w:r>
      <w:r>
        <w:rPr>
          <w:color w:val="4F5154"/>
        </w:rPr>
        <w:t>relating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54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59" w:right="359"/>
        <w:jc w:val="left"/>
      </w:pP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temporary</w:t>
      </w:r>
      <w:r>
        <w:rPr>
          <w:color w:val="4F5154"/>
          <w:spacing w:val="-7"/>
        </w:rPr>
        <w:t> </w:t>
      </w:r>
      <w:r>
        <w:rPr>
          <w:color w:val="4F5154"/>
        </w:rPr>
        <w:t>decline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7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Technologies.</w:t>
      </w:r>
      <w:r>
        <w:rPr>
          <w:color w:val="4F5154"/>
          <w:spacing w:val="-8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previously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unrealized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component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equity.</w:t>
      </w:r>
      <w:r>
        <w:rPr/>
      </w:r>
    </w:p>
    <w:p>
      <w:pPr>
        <w:pStyle w:val="Heading1"/>
        <w:numPr>
          <w:ilvl w:val="0"/>
          <w:numId w:val="9"/>
        </w:numPr>
        <w:tabs>
          <w:tab w:pos="508" w:val="left" w:leader="none"/>
        </w:tabs>
        <w:spacing w:line="240" w:lineRule="auto" w:before="160" w:after="0"/>
        <w:ind w:left="508" w:right="0" w:hanging="348"/>
        <w:jc w:val="left"/>
        <w:rPr>
          <w:b w:val="0"/>
          <w:bCs w:val="0"/>
        </w:rPr>
      </w:pPr>
      <w:r>
        <w:rPr>
          <w:color w:val="4F5154"/>
        </w:rPr>
        <w:t>DERIVATIVE</w:t>
      </w:r>
      <w:r>
        <w:rPr>
          <w:color w:val="4F5154"/>
          <w:spacing w:val="-18"/>
        </w:rPr>
        <w:t> </w:t>
      </w:r>
      <w:r>
        <w:rPr>
          <w:color w:val="4F5154"/>
        </w:rPr>
        <w:t>FINANCIAL</w:t>
      </w:r>
      <w:r>
        <w:rPr>
          <w:color w:val="4F5154"/>
          <w:spacing w:val="-20"/>
        </w:rPr>
        <w:t> </w:t>
      </w:r>
      <w:r>
        <w:rPr>
          <w:color w:val="4F5154"/>
        </w:rPr>
        <w:t>INSTRUMENTS</w:t>
      </w:r>
      <w:r>
        <w:rPr>
          <w:b w:val="0"/>
        </w:rPr>
      </w:r>
    </w:p>
    <w:p>
      <w:pPr>
        <w:pStyle w:val="BodyText"/>
        <w:spacing w:line="231" w:lineRule="auto" w:before="163"/>
        <w:ind w:left="159" w:right="36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June</w:t>
      </w:r>
      <w:r>
        <w:rPr>
          <w:color w:val="4F5154"/>
          <w:spacing w:val="-7"/>
        </w:rPr>
        <w:t> </w:t>
      </w:r>
      <w:r>
        <w:rPr>
          <w:color w:val="4F5154"/>
        </w:rPr>
        <w:t>1998,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FASB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133,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Derivative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Instruments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Hedging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Activities.”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  <w:spacing w:val="-1"/>
        </w:rPr>
        <w:t>SFAS</w:t>
      </w:r>
      <w:r>
        <w:rPr>
          <w:color w:val="4F5154"/>
          <w:spacing w:val="-4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133,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amended,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establishes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reporting</w:t>
      </w:r>
      <w:r>
        <w:rPr>
          <w:color w:val="4F5154"/>
          <w:spacing w:val="-6"/>
        </w:rPr>
        <w:t> </w:t>
      </w:r>
      <w:r>
        <w:rPr>
          <w:color w:val="4F5154"/>
        </w:rPr>
        <w:t>standards</w:t>
      </w:r>
      <w:r>
        <w:rPr>
          <w:color w:val="4F5154"/>
          <w:spacing w:val="-6"/>
        </w:rPr>
        <w:t> </w:t>
      </w:r>
      <w:r>
        <w:rPr>
          <w:color w:val="4F5154"/>
        </w:rPr>
        <w:t>requiring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every</w:t>
      </w:r>
      <w:r>
        <w:rPr>
          <w:color w:val="4F5154"/>
          <w:spacing w:val="-7"/>
        </w:rPr>
        <w:t> </w:t>
      </w:r>
      <w:r>
        <w:rPr>
          <w:color w:val="4F5154"/>
        </w:rPr>
        <w:t>derivative</w:t>
      </w:r>
      <w:r>
        <w:rPr>
          <w:color w:val="4F5154"/>
          <w:spacing w:val="-5"/>
        </w:rPr>
        <w:t> </w:t>
      </w:r>
      <w:r>
        <w:rPr>
          <w:color w:val="4F5154"/>
        </w:rPr>
        <w:t>instrument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recorded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</w:rPr>
        <w:t>sheet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7"/>
        </w:rPr>
        <w:t> </w:t>
      </w:r>
      <w:r>
        <w:rPr>
          <w:color w:val="4F5154"/>
        </w:rPr>
        <w:t>asset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measured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value.</w:t>
      </w:r>
      <w:r>
        <w:rPr>
          <w:color w:val="4F5154"/>
          <w:spacing w:val="-3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133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requires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derivative’s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recognized</w:t>
      </w:r>
      <w:r>
        <w:rPr>
          <w:color w:val="4F5154"/>
          <w:spacing w:val="-6"/>
        </w:rPr>
        <w:t> </w:t>
      </w:r>
      <w:r>
        <w:rPr>
          <w:color w:val="4F5154"/>
        </w:rPr>
        <w:t>currently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earnings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unless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5"/>
        </w:rPr>
        <w:t> </w:t>
      </w:r>
      <w:r>
        <w:rPr>
          <w:color w:val="4F5154"/>
        </w:rPr>
        <w:t>hedge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criteria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met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must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formally</w:t>
      </w:r>
      <w:r>
        <w:rPr>
          <w:color w:val="4F5154"/>
          <w:spacing w:val="-4"/>
        </w:rPr>
        <w:t> </w:t>
      </w:r>
      <w:r>
        <w:rPr>
          <w:color w:val="4F5154"/>
        </w:rPr>
        <w:t>document,</w:t>
      </w:r>
      <w:r>
        <w:rPr>
          <w:color w:val="4F5154"/>
          <w:spacing w:val="-7"/>
        </w:rPr>
        <w:t> </w:t>
      </w:r>
      <w:r>
        <w:rPr>
          <w:color w:val="4F5154"/>
        </w:rPr>
        <w:t>designate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effectiveness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receive</w:t>
      </w:r>
      <w:r>
        <w:rPr>
          <w:color w:val="4F5154"/>
          <w:spacing w:val="-4"/>
        </w:rPr>
        <w:t> </w:t>
      </w:r>
      <w:r>
        <w:rPr>
          <w:color w:val="4F5154"/>
        </w:rPr>
        <w:t>hedge</w:t>
      </w:r>
      <w:r>
        <w:rPr>
          <w:color w:val="4F5154"/>
          <w:spacing w:val="-7"/>
        </w:rPr>
        <w:t> </w:t>
      </w:r>
      <w:r>
        <w:rPr>
          <w:color w:val="4F5154"/>
        </w:rPr>
        <w:t>accounting.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4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133,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amended,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5"/>
        </w:rPr>
        <w:t> </w:t>
      </w:r>
      <w:r>
        <w:rPr>
          <w:color w:val="4F5154"/>
        </w:rPr>
        <w:t>1,</w:t>
      </w:r>
      <w:r>
        <w:rPr>
          <w:color w:val="4F5154"/>
          <w:spacing w:val="-6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transition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adjustment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adoption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SFAS</w:t>
      </w:r>
      <w:r>
        <w:rPr>
          <w:color w:val="4F5154"/>
          <w:spacing w:val="-6"/>
        </w:rPr>
        <w:t> </w:t>
      </w:r>
      <w:r>
        <w:rPr>
          <w:color w:val="4F5154"/>
        </w:rPr>
        <w:t>133.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derivatives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comprised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</w:rPr>
        <w:t>hedges,</w:t>
      </w:r>
      <w:r>
        <w:rPr>
          <w:color w:val="4F5154"/>
          <w:spacing w:val="-7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interest</w:t>
      </w:r>
      <w:r>
        <w:rPr>
          <w:color w:val="4F5154"/>
          <w:spacing w:val="-8"/>
        </w:rPr>
        <w:t> </w:t>
      </w:r>
      <w:r>
        <w:rPr>
          <w:color w:val="4F5154"/>
        </w:rPr>
        <w:t>rate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swaps.</w:t>
      </w:r>
      <w:r>
        <w:rPr/>
      </w:r>
    </w:p>
    <w:p>
      <w:pPr>
        <w:spacing w:before="16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Equity</w:t>
      </w:r>
      <w:r>
        <w:rPr>
          <w:rFonts w:ascii="Times New Roman"/>
          <w:i/>
          <w:color w:val="4F5154"/>
          <w:spacing w:val="-12"/>
          <w:sz w:val="20"/>
        </w:rPr>
        <w:t> </w:t>
      </w:r>
      <w:r>
        <w:rPr>
          <w:rFonts w:ascii="Times New Roman"/>
          <w:i/>
          <w:color w:val="4F5154"/>
          <w:sz w:val="20"/>
        </w:rPr>
        <w:t>Hedges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left="159" w:right="36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hedge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international</w:t>
      </w:r>
      <w:r>
        <w:rPr>
          <w:color w:val="4F5154"/>
          <w:spacing w:val="-6"/>
        </w:rPr>
        <w:t> </w:t>
      </w:r>
      <w:r>
        <w:rPr>
          <w:color w:val="4F5154"/>
        </w:rPr>
        <w:t>subsidiaries</w:t>
      </w:r>
      <w:r>
        <w:rPr>
          <w:color w:val="4F5154"/>
          <w:spacing w:val="-4"/>
        </w:rPr>
        <w:t> </w:t>
      </w:r>
      <w:r>
        <w:rPr>
          <w:color w:val="4F5154"/>
        </w:rPr>
        <w:t>(“net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hedges”)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using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offset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translation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economic</w:t>
      </w:r>
      <w:r>
        <w:rPr>
          <w:color w:val="4F5154"/>
          <w:spacing w:val="-7"/>
        </w:rPr>
        <w:t> </w:t>
      </w:r>
      <w:r>
        <w:rPr>
          <w:color w:val="4F5154"/>
        </w:rPr>
        <w:t>exposures</w:t>
      </w:r>
      <w:r>
        <w:rPr>
          <w:color w:val="4F5154"/>
          <w:spacing w:val="-6"/>
        </w:rPr>
        <w:t> </w:t>
      </w:r>
      <w:r>
        <w:rPr>
          <w:color w:val="4F5154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7"/>
        </w:rPr>
        <w:t> </w:t>
      </w:r>
      <w:r>
        <w:rPr>
          <w:color w:val="4F5154"/>
        </w:rPr>
        <w:t>subsidiaries.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133,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measure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ineffectiveness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using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spot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rates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method</w:t>
      </w:r>
      <w:r>
        <w:rPr>
          <w:color w:val="4F5154"/>
          <w:spacing w:val="-4"/>
        </w:rPr>
        <w:t> </w:t>
      </w:r>
      <w:r>
        <w:rPr>
          <w:color w:val="4F5154"/>
        </w:rPr>
        <w:t>reflects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4"/>
        </w:rPr>
        <w:t> </w:t>
      </w:r>
      <w:r>
        <w:rPr>
          <w:color w:val="4F5154"/>
        </w:rPr>
        <w:t>management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strategies,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economics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strategies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better</w:t>
      </w:r>
      <w:r>
        <w:rPr>
          <w:color w:val="4F5154"/>
          <w:spacing w:val="-5"/>
        </w:rPr>
        <w:t> </w:t>
      </w:r>
      <w:r>
        <w:rPr>
          <w:color w:val="4F5154"/>
        </w:rPr>
        <w:t>manages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6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differentials</w:t>
      </w:r>
      <w:r>
        <w:rPr>
          <w:color w:val="4F5154"/>
          <w:spacing w:val="-6"/>
        </w:rPr>
        <w:t> </w:t>
      </w:r>
      <w:r>
        <w:rPr>
          <w:color w:val="4F5154"/>
        </w:rPr>
        <w:t>between</w:t>
      </w:r>
      <w:r>
        <w:rPr>
          <w:color w:val="4F5154"/>
          <w:spacing w:val="-5"/>
        </w:rPr>
        <w:t> </w:t>
      </w:r>
      <w:r>
        <w:rPr>
          <w:color w:val="4F5154"/>
        </w:rPr>
        <w:t>different</w:t>
      </w:r>
      <w:r>
        <w:rPr>
          <w:color w:val="4F5154"/>
          <w:w w:val="99"/>
        </w:rPr>
        <w:t> 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countries.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method,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</w:rPr>
        <w:t>attributable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spot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</w:rPr>
        <w:t>(the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“effective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portion”)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stockholders’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offset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translation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investments.</w:t>
      </w:r>
      <w:r>
        <w:rPr>
          <w:color w:val="4F5154"/>
          <w:spacing w:val="-3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</w:rPr>
        <w:t>(losses)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hedges</w:t>
      </w:r>
      <w:r>
        <w:rPr>
          <w:color w:val="4F5154"/>
          <w:spacing w:val="-4"/>
        </w:rPr>
        <w:t> </w:t>
      </w:r>
      <w:r>
        <w:rPr>
          <w:color w:val="4F5154"/>
        </w:rPr>
        <w:t>reported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7"/>
        </w:rPr>
        <w:t> </w:t>
      </w:r>
      <w:r>
        <w:rPr>
          <w:color w:val="4F5154"/>
        </w:rPr>
        <w:t>$6.9</w:t>
      </w:r>
      <w:r>
        <w:rPr>
          <w:color w:val="4F5154"/>
          <w:spacing w:val="-6"/>
        </w:rPr>
        <w:t> </w:t>
      </w:r>
      <w:r>
        <w:rPr>
          <w:color w:val="4F5154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$5.7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($2.0)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(the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“ineffective</w:t>
      </w:r>
      <w:r>
        <w:rPr>
          <w:color w:val="4F5154"/>
          <w:spacing w:val="-5"/>
        </w:rPr>
        <w:t> </w:t>
      </w:r>
      <w:r>
        <w:rPr>
          <w:color w:val="4F5154"/>
        </w:rPr>
        <w:t>portion”)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recognized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income,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accompanying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operations.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gain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5"/>
        </w:rPr>
        <w:t> </w:t>
      </w:r>
      <w:r>
        <w:rPr>
          <w:color w:val="4F5154"/>
        </w:rPr>
        <w:t>reported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income,</w:t>
      </w:r>
      <w:r>
        <w:rPr>
          <w:color w:val="4F5154"/>
          <w:spacing w:val="-3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$6.4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adoption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SFAS</w:t>
      </w:r>
      <w:r>
        <w:rPr>
          <w:color w:val="4F5154"/>
          <w:spacing w:val="-4"/>
        </w:rPr>
        <w:t> </w:t>
      </w:r>
      <w:r>
        <w:rPr>
          <w:color w:val="4F5154"/>
        </w:rPr>
        <w:t>133,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amended,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recorded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gains</w:t>
      </w:r>
      <w:r>
        <w:rPr>
          <w:color w:val="4F5154"/>
          <w:spacing w:val="-5"/>
        </w:rPr>
        <w:t> </w:t>
      </w:r>
      <w:r>
        <w:rPr>
          <w:color w:val="4F5154"/>
        </w:rPr>
        <w:t>(losses)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component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accumulated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58"/>
          <w:w w:val="99"/>
        </w:rPr>
        <w:t> </w:t>
      </w:r>
      <w:r>
        <w:rPr>
          <w:color w:val="4F5154"/>
        </w:rPr>
        <w:t>comprehensive</w:t>
      </w:r>
      <w:r>
        <w:rPr>
          <w:color w:val="4F5154"/>
          <w:spacing w:val="-8"/>
        </w:rPr>
        <w:t> </w:t>
      </w:r>
      <w:r>
        <w:rPr>
          <w:color w:val="4F5154"/>
        </w:rPr>
        <w:t>income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(loss)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stockholders’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equity.</w:t>
      </w:r>
      <w:r>
        <w:rPr/>
      </w:r>
    </w:p>
    <w:p>
      <w:pPr>
        <w:pStyle w:val="BodyText"/>
        <w:spacing w:line="231" w:lineRule="auto" w:before="167"/>
        <w:ind w:left="159" w:right="35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below</w:t>
      </w:r>
      <w:r>
        <w:rPr>
          <w:color w:val="4F5154"/>
          <w:spacing w:val="-5"/>
        </w:rPr>
        <w:t> </w:t>
      </w:r>
      <w:r>
        <w:rPr>
          <w:color w:val="4F5154"/>
        </w:rPr>
        <w:t>summarizes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hedge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entered</w:t>
      </w:r>
      <w:r>
        <w:rPr>
          <w:color w:val="4F5154"/>
          <w:spacing w:val="-5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2001.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Japanese</w:t>
      </w:r>
      <w:r>
        <w:rPr>
          <w:color w:val="4F5154"/>
          <w:spacing w:val="-4"/>
        </w:rPr>
        <w:t> </w:t>
      </w:r>
      <w:r>
        <w:rPr>
          <w:color w:val="4F5154"/>
        </w:rPr>
        <w:t>Yen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hedge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minimizes</w:t>
      </w:r>
      <w:r>
        <w:rPr>
          <w:color w:val="4F5154"/>
          <w:spacing w:val="-3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arising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held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Yen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4"/>
        </w:rPr>
        <w:t> </w:t>
      </w:r>
      <w:r>
        <w:rPr>
          <w:color w:val="4F5154"/>
        </w:rPr>
        <w:t>raised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5"/>
        </w:rPr>
        <w:t> </w:t>
      </w:r>
      <w:r>
        <w:rPr>
          <w:color w:val="4F5154"/>
        </w:rPr>
        <w:t>public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secondary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Japan</w:t>
      </w:r>
      <w:r>
        <w:rPr>
          <w:color w:val="4F5154"/>
          <w:spacing w:val="-3"/>
        </w:rPr>
        <w:t> </w:t>
      </w:r>
      <w:r>
        <w:rPr>
          <w:color w:val="4F5154"/>
        </w:rPr>
        <w:t>(See</w:t>
      </w:r>
      <w:r>
        <w:rPr>
          <w:color w:val="4F5154"/>
          <w:spacing w:val="-6"/>
        </w:rPr>
        <w:t> </w:t>
      </w:r>
      <w:r>
        <w:rPr>
          <w:color w:val="4F5154"/>
        </w:rPr>
        <w:t>Note</w:t>
      </w:r>
      <w:r>
        <w:rPr>
          <w:color w:val="4F5154"/>
          <w:spacing w:val="-7"/>
        </w:rPr>
        <w:t> </w:t>
      </w:r>
      <w:r>
        <w:rPr>
          <w:color w:val="4F5154"/>
        </w:rPr>
        <w:t>8).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Euro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</w:rPr>
        <w:t>hedge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minimizes</w:t>
      </w:r>
      <w:r>
        <w:rPr>
          <w:color w:val="4F5154"/>
          <w:spacing w:val="-2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held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Euros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Euro</w:t>
      </w:r>
      <w:r>
        <w:rPr>
          <w:color w:val="4F5154"/>
          <w:spacing w:val="-5"/>
        </w:rPr>
        <w:t> </w:t>
      </w:r>
      <w:r>
        <w:rPr>
          <w:color w:val="4F5154"/>
        </w:rPr>
        <w:t>functional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subsidiaries.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hedges</w:t>
      </w:r>
      <w:r>
        <w:rPr>
          <w:color w:val="4F5154"/>
          <w:spacing w:val="-3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equity</w:t>
      </w:r>
      <w:r>
        <w:rPr>
          <w:color w:val="4F5154"/>
          <w:spacing w:val="-6"/>
        </w:rPr>
        <w:t> </w:t>
      </w:r>
      <w:r>
        <w:rPr>
          <w:color w:val="4F5154"/>
        </w:rPr>
        <w:t>hedges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114"/>
          <w:w w:val="99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Dollars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Japanese</w:t>
      </w:r>
      <w:r>
        <w:rPr>
          <w:color w:val="4F5154"/>
          <w:spacing w:val="-5"/>
        </w:rPr>
        <w:t> </w:t>
      </w:r>
      <w:r>
        <w:rPr>
          <w:color w:val="4F5154"/>
        </w:rPr>
        <w:t>Yen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Euros.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9723" w:val="left" w:leader="none"/>
        </w:tabs>
        <w:spacing w:before="0"/>
        <w:ind w:left="632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2002</w:t>
        <w:tab/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603" w:val="left" w:leader="none"/>
        </w:tabs>
        <w:spacing w:line="40" w:lineRule="atLeast"/>
        <w:ind w:left="520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155.75pt;height:2.4pt;mso-position-horizontal-relative:char;mso-position-vertical-relative:line" coordorigin="0,0" coordsize="3115,48">
            <v:group style="position:absolute;left:24;top:24;width:3068;height:2" coordorigin="24,24" coordsize="3068,2">
              <v:shape style="position:absolute;left:24;top:24;width:3068;height:2" coordorigin="24,24" coordsize="3068,0" path="m24,24l309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55.75pt;height:2.4pt;mso-position-horizontal-relative:char;mso-position-vertical-relative:line" coordorigin="0,0" coordsize="3115,48">
            <v:group style="position:absolute;left:24;top:24;width:3068;height:2" coordorigin="24,24" coordsize="3068,2">
              <v:shape style="position:absolute;left:24;top:24;width:3068;height:2" coordorigin="24,24" coordsize="3068,0" path="m24,24l309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1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90"/>
        <w:ind w:left="171" w:right="0" w:hanging="1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168" w:lineRule="exact" w:before="83"/>
        <w:ind w:left="159" w:right="0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-10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30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Exchange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90"/>
        <w:ind w:left="171" w:right="0" w:hanging="1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168" w:lineRule="exact" w:before="83"/>
        <w:ind w:left="159" w:right="503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Notional</w:t>
      </w:r>
      <w:r>
        <w:rPr>
          <w:rFonts w:ascii="Times New Roman"/>
          <w:b/>
          <w:color w:val="4F5154"/>
          <w:spacing w:val="24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Weighted</w:t>
      </w:r>
      <w:r>
        <w:rPr>
          <w:rFonts w:ascii="Times New Roman"/>
          <w:b/>
          <w:color w:val="4F5154"/>
          <w:spacing w:val="-10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30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Exchange</w:t>
      </w:r>
      <w:r>
        <w:rPr>
          <w:rFonts w:ascii="Times New Roman"/>
          <w:b/>
          <w:color w:val="4F5154"/>
          <w:spacing w:val="-11"/>
          <w:sz w:val="15"/>
        </w:rPr>
        <w:t> </w:t>
      </w:r>
      <w:r>
        <w:rPr>
          <w:rFonts w:ascii="Times New Roman"/>
          <w:b/>
          <w:color w:val="4F5154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8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5" w:equalWidth="0">
            <w:col w:w="1441" w:space="3784"/>
            <w:col w:w="713" w:space="665"/>
            <w:col w:w="1354" w:space="666"/>
            <w:col w:w="713" w:space="665"/>
            <w:col w:w="18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291"/>
        <w:gridCol w:w="943"/>
        <w:gridCol w:w="307"/>
        <w:gridCol w:w="1882"/>
        <w:gridCol w:w="267"/>
        <w:gridCol w:w="943"/>
        <w:gridCol w:w="307"/>
        <w:gridCol w:w="1905"/>
      </w:tblGrid>
      <w:tr>
        <w:trPr>
          <w:trHeight w:val="318" w:hRule="exact"/>
        </w:trPr>
        <w:tc>
          <w:tcPr>
            <w:tcW w:w="479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Functional</w:t>
            </w:r>
            <w:r>
              <w:rPr>
                <w:rFonts w:ascii="Times New Roman"/>
                <w:b/>
                <w:color w:val="4F5154"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Currency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44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Japanese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123.75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118.20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4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0.93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1.45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5228" w:val="left" w:leader="none"/>
          <w:tab w:pos="5792" w:val="left" w:leader="none"/>
          <w:tab w:pos="8627" w:val="left" w:leader="none"/>
          <w:tab w:pos="9489" w:val="right" w:leader="none"/>
        </w:tabs>
        <w:spacing w:line="240" w:lineRule="auto" w:before="31"/>
        <w:ind w:left="349" w:right="0"/>
        <w:jc w:val="left"/>
      </w:pPr>
      <w:r>
        <w:rPr/>
        <w:pict>
          <v:group style="position:absolute;margin-left:271.440002pt;margin-top:20.185862pt;width:43.95pt;height:.1pt;mso-position-horizontal-relative:page;mso-position-vertical-relative:paragraph;z-index:4936" coordorigin="5429,404" coordsize="879,2">
            <v:shape style="position:absolute;left:5429;top:404;width:879;height:2" coordorigin="5429,404" coordsize="879,0" path="m5429,404l6307,404e" filled="false" stroked="true" strokeweight="3.82pt" strokecolor="#4f5154">
              <v:path arrowok="t"/>
            </v:shape>
            <w10:wrap type="none"/>
          </v:group>
        </w:pict>
      </w:r>
      <w:r>
        <w:rPr/>
        <w:pict>
          <v:group style="position:absolute;margin-left:441.359985pt;margin-top:20.185862pt;width:43.95pt;height:.1pt;mso-position-horizontal-relative:page;mso-position-vertical-relative:paragraph;z-index:4960" coordorigin="8827,404" coordsize="879,2">
            <v:shape style="position:absolute;left:8827;top:404;width:879;height:2" coordorigin="8827,404" coordsize="879,0" path="m8827,404l9706,404e" filled="false" stroked="true" strokeweight="3.82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  <w:w w:val="95"/>
        </w:rPr>
        <w:t>Total</w:t>
        <w:tab/>
      </w:r>
      <w:r>
        <w:rPr>
          <w:color w:val="4F5154"/>
          <w:w w:val="95"/>
        </w:rPr>
        <w:t>$</w:t>
        <w:tab/>
        <w:t>887</w:t>
        <w:tab/>
      </w:r>
      <w:r>
        <w:rPr>
          <w:color w:val="4F5154"/>
        </w:rPr>
        <w:t>$</w:t>
        <w:tab/>
      </w:r>
      <w:r>
        <w:rPr>
          <w:color w:val="4F5154"/>
          <w:spacing w:val="-1"/>
        </w:rPr>
        <w:t>31</w:t>
      </w:r>
      <w:r>
        <w:rPr/>
      </w:r>
    </w:p>
    <w:p>
      <w:pPr>
        <w:pStyle w:val="BodyText"/>
        <w:spacing w:line="240" w:lineRule="auto" w:before="547"/>
        <w:ind w:left="3559" w:right="3580"/>
        <w:jc w:val="center"/>
      </w:pPr>
      <w:r>
        <w:rPr>
          <w:color w:val="4F5154"/>
          <w:spacing w:val="-1"/>
        </w:rPr>
        <w:t>55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Foreign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z w:val="20"/>
        </w:rPr>
        <w:t>Currency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z w:val="20"/>
        </w:rPr>
        <w:t>Exchange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pacing w:val="-1"/>
          <w:sz w:val="20"/>
        </w:rPr>
        <w:t>Contracts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45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transact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various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currencies.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general,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functional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operation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country’s</w:t>
      </w:r>
      <w:r>
        <w:rPr>
          <w:color w:val="4F5154"/>
          <w:spacing w:val="-6"/>
        </w:rPr>
        <w:t> </w:t>
      </w:r>
      <w:r>
        <w:rPr>
          <w:color w:val="4F5154"/>
        </w:rPr>
        <w:t>currency.</w:t>
      </w:r>
      <w:r>
        <w:rPr>
          <w:color w:val="4F5154"/>
          <w:spacing w:val="33"/>
          <w:w w:val="99"/>
        </w:rPr>
        <w:t> </w:t>
      </w:r>
      <w:r>
        <w:rPr>
          <w:color w:val="4F5154"/>
        </w:rPr>
        <w:t>Consequently,</w:t>
      </w:r>
      <w:r>
        <w:rPr>
          <w:color w:val="4F5154"/>
          <w:spacing w:val="-5"/>
        </w:rPr>
        <w:t> </w:t>
      </w:r>
      <w:r>
        <w:rPr>
          <w:color w:val="4F5154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operations</w:t>
      </w:r>
      <w:r>
        <w:rPr>
          <w:color w:val="4F5154"/>
          <w:spacing w:val="-7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United</w:t>
      </w:r>
      <w:r>
        <w:rPr>
          <w:color w:val="4F5154"/>
          <w:spacing w:val="-7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translated</w:t>
      </w:r>
      <w:r>
        <w:rPr>
          <w:color w:val="4F5154"/>
          <w:spacing w:val="-7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7"/>
        </w:rPr>
        <w:t> </w:t>
      </w:r>
      <w:r>
        <w:rPr>
          <w:color w:val="4F5154"/>
        </w:rPr>
        <w:t>dollars</w:t>
      </w:r>
      <w:r>
        <w:rPr>
          <w:color w:val="4F5154"/>
          <w:spacing w:val="-7"/>
        </w:rPr>
        <w:t> </w:t>
      </w:r>
      <w:r>
        <w:rPr>
          <w:color w:val="4F5154"/>
        </w:rPr>
        <w:t>using</w:t>
      </w:r>
      <w:r>
        <w:rPr>
          <w:color w:val="4F5154"/>
          <w:spacing w:val="-4"/>
        </w:rPr>
        <w:t> </w:t>
      </w:r>
      <w:r>
        <w:rPr>
          <w:color w:val="4F5154"/>
        </w:rPr>
        <w:t>year-end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63"/>
          <w:w w:val="99"/>
        </w:rPr>
        <w:t> </w:t>
      </w:r>
      <w:r>
        <w:rPr>
          <w:color w:val="4F5154"/>
          <w:spacing w:val="-1"/>
        </w:rPr>
        <w:t>rates.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translated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month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year.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effects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foreign</w:t>
      </w:r>
      <w:r>
        <w:rPr>
          <w:color w:val="4F5154"/>
          <w:spacing w:val="79"/>
          <w:w w:val="99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translation</w:t>
      </w:r>
      <w:r>
        <w:rPr>
          <w:color w:val="4F5154"/>
          <w:spacing w:val="-7"/>
        </w:rPr>
        <w:t> </w:t>
      </w:r>
      <w:r>
        <w:rPr>
          <w:color w:val="4F5154"/>
        </w:rPr>
        <w:t>adjustments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stockholders’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component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“Accumulated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comprehensive</w:t>
      </w:r>
      <w:r>
        <w:rPr>
          <w:color w:val="4F5154"/>
          <w:spacing w:val="-6"/>
        </w:rPr>
        <w:t> </w:t>
      </w:r>
      <w:r>
        <w:rPr>
          <w:color w:val="4F5154"/>
        </w:rPr>
        <w:t>loss”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accompanying</w:t>
      </w:r>
      <w:r>
        <w:rPr>
          <w:color w:val="4F5154"/>
          <w:spacing w:val="-12"/>
        </w:rPr>
        <w:t> </w:t>
      </w:r>
      <w:r>
        <w:rPr>
          <w:color w:val="4F5154"/>
        </w:rPr>
        <w:t>consolidated</w:t>
      </w:r>
      <w:r>
        <w:rPr>
          <w:color w:val="4F5154"/>
          <w:spacing w:val="-13"/>
        </w:rPr>
        <w:t> </w:t>
      </w:r>
      <w:r>
        <w:rPr>
          <w:color w:val="4F5154"/>
        </w:rPr>
        <w:t>balance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sheets.</w:t>
      </w:r>
      <w:r>
        <w:rPr/>
      </w:r>
    </w:p>
    <w:p>
      <w:pPr>
        <w:pStyle w:val="BodyText"/>
        <w:spacing w:line="231" w:lineRule="auto" w:before="165"/>
        <w:ind w:right="326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4"/>
        </w:rPr>
        <w:t> </w:t>
      </w:r>
      <w:r>
        <w:rPr>
          <w:color w:val="4F5154"/>
        </w:rPr>
        <w:t>approved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program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primarily</w:t>
      </w:r>
      <w:r>
        <w:rPr>
          <w:color w:val="4F5154"/>
          <w:spacing w:val="-6"/>
        </w:rPr>
        <w:t> </w:t>
      </w:r>
      <w:r>
        <w:rPr>
          <w:color w:val="4F5154"/>
        </w:rPr>
        <w:t>utilizes</w:t>
      </w:r>
      <w:r>
        <w:rPr>
          <w:color w:val="4F5154"/>
          <w:spacing w:val="-7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7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(“forward</w:t>
      </w:r>
      <w:r>
        <w:rPr>
          <w:color w:val="4F5154"/>
          <w:spacing w:val="-7"/>
        </w:rPr>
        <w:t> </w:t>
      </w:r>
      <w:r>
        <w:rPr>
          <w:color w:val="4F5154"/>
        </w:rPr>
        <w:t>contracts”)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offset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transaction</w:t>
      </w:r>
      <w:r>
        <w:rPr>
          <w:color w:val="4F5154"/>
          <w:spacing w:val="-4"/>
        </w:rPr>
        <w:t> </w:t>
      </w:r>
      <w:r>
        <w:rPr>
          <w:color w:val="4F5154"/>
        </w:rPr>
        <w:t>exposures.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program,</w:t>
      </w:r>
      <w:r>
        <w:rPr>
          <w:color w:val="4F5154"/>
          <w:spacing w:val="-7"/>
        </w:rPr>
        <w:t> </w:t>
      </w:r>
      <w:r>
        <w:rPr>
          <w:color w:val="4F5154"/>
        </w:rPr>
        <w:t>increases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decreases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offset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mitigate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possibility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transaction</w:t>
      </w:r>
      <w:r>
        <w:rPr>
          <w:color w:val="4F5154"/>
          <w:spacing w:val="-3"/>
        </w:rPr>
        <w:t> </w:t>
      </w:r>
      <w:r>
        <w:rPr>
          <w:color w:val="4F5154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losses.</w:t>
      </w:r>
      <w:r>
        <w:rPr>
          <w:color w:val="4F5154"/>
          <w:spacing w:val="-9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transactions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8"/>
        </w:rPr>
        <w:t> </w:t>
      </w:r>
      <w:r>
        <w:rPr>
          <w:color w:val="4F5154"/>
        </w:rPr>
        <w:t>arise</w:t>
      </w:r>
      <w:r>
        <w:rPr>
          <w:color w:val="4F5154"/>
          <w:spacing w:val="-8"/>
        </w:rPr>
        <w:t> </w:t>
      </w:r>
      <w:r>
        <w:rPr>
          <w:color w:val="4F5154"/>
        </w:rPr>
        <w:t>from</w:t>
      </w:r>
      <w:r>
        <w:rPr>
          <w:color w:val="4F5154"/>
          <w:spacing w:val="-7"/>
        </w:rPr>
        <w:t> </w:t>
      </w:r>
      <w:r>
        <w:rPr>
          <w:color w:val="4F5154"/>
        </w:rPr>
        <w:t>intercompany</w:t>
      </w:r>
      <w:r>
        <w:rPr>
          <w:color w:val="4F5154"/>
          <w:spacing w:val="-7"/>
        </w:rPr>
        <w:t> </w:t>
      </w:r>
      <w:r>
        <w:rPr>
          <w:color w:val="4F5154"/>
        </w:rPr>
        <w:t>sub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fees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8"/>
        </w:rPr>
        <w:t> </w:t>
      </w:r>
      <w:r>
        <w:rPr>
          <w:color w:val="4F5154"/>
        </w:rPr>
        <w:t>intercompany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transactions.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w w:val="99"/>
        </w:rPr>
        <w:t> 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terms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90</w:t>
      </w:r>
      <w:r>
        <w:rPr>
          <w:color w:val="4F5154"/>
          <w:spacing w:val="-5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less.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do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trading</w:t>
      </w:r>
      <w:r>
        <w:rPr>
          <w:color w:val="4F5154"/>
          <w:spacing w:val="-5"/>
        </w:rPr>
        <w:t> </w:t>
      </w:r>
      <w:r>
        <w:rPr>
          <w:color w:val="4F5154"/>
        </w:rPr>
        <w:t>purposes.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designated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flow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6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133,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amended.</w:t>
      </w:r>
      <w:r>
        <w:rPr>
          <w:color w:val="4F5154"/>
          <w:spacing w:val="-4"/>
        </w:rPr>
        <w:t> </w:t>
      </w:r>
      <w:r>
        <w:rPr>
          <w:color w:val="4F5154"/>
        </w:rPr>
        <w:t>All</w:t>
      </w:r>
      <w:r>
        <w:rPr>
          <w:color w:val="4F5154"/>
          <w:spacing w:val="-7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forward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marked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w w:val="99"/>
        </w:rPr>
        <w:t> </w:t>
      </w:r>
      <w:r>
        <w:rPr>
          <w:color w:val="4F5154"/>
          <w:spacing w:val="34"/>
          <w:w w:val="99"/>
        </w:rPr>
        <w:t> 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unrealized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income,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accompanying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w w:val="99"/>
        </w:rPr>
        <w:t> </w:t>
      </w:r>
      <w:r>
        <w:rPr>
          <w:color w:val="4F5154"/>
          <w:spacing w:val="57"/>
          <w:w w:val="99"/>
        </w:rPr>
        <w:t>  </w:t>
      </w:r>
      <w:r>
        <w:rPr>
          <w:color w:val="4F5154"/>
        </w:rPr>
        <w:t>operations.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ultimate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realized</w:t>
      </w:r>
      <w:r>
        <w:rPr>
          <w:color w:val="4F5154"/>
          <w:spacing w:val="-6"/>
        </w:rPr>
        <w:t> </w:t>
      </w:r>
      <w:r>
        <w:rPr>
          <w:color w:val="4F5154"/>
        </w:rPr>
        <w:t>gain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fluctuations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depend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factors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mature.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transaction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3"/>
        </w:rPr>
        <w:t> </w:t>
      </w:r>
      <w:r>
        <w:rPr>
          <w:color w:val="4F5154"/>
        </w:rPr>
        <w:t>(losses)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income,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accompanying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($27)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($10)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$9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contacts</w:t>
      </w:r>
      <w:r>
        <w:rPr>
          <w:color w:val="4F5154"/>
          <w:spacing w:val="-7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7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56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1" w:lineRule="auto"/>
        <w:ind w:left="159" w:right="28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below</w:t>
      </w:r>
      <w:r>
        <w:rPr>
          <w:color w:val="4F5154"/>
          <w:spacing w:val="-6"/>
        </w:rPr>
        <w:t> </w:t>
      </w:r>
      <w:r>
        <w:rPr>
          <w:color w:val="4F5154"/>
        </w:rPr>
        <w:t>presents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notional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(at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7"/>
        </w:rPr>
        <w:t> </w:t>
      </w:r>
      <w:r>
        <w:rPr>
          <w:color w:val="4F5154"/>
        </w:rPr>
        <w:t>rates)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weighted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7"/>
        </w:rPr>
        <w:t> </w:t>
      </w:r>
      <w:r>
        <w:rPr>
          <w:color w:val="4F5154"/>
        </w:rPr>
        <w:t>contractual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rates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Notional</w:t>
      </w:r>
      <w:r>
        <w:rPr>
          <w:color w:val="4F5154"/>
          <w:spacing w:val="-5"/>
        </w:rPr>
        <w:t> </w:t>
      </w:r>
      <w:r>
        <w:rPr>
          <w:color w:val="4F5154"/>
        </w:rPr>
        <w:t>weighted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quoted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using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conventions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expressed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dollar,</w:t>
      </w:r>
      <w:r>
        <w:rPr>
          <w:color w:val="4F5154"/>
          <w:spacing w:val="-4"/>
        </w:rPr>
        <w:t> </w:t>
      </w:r>
      <w:r>
        <w:rPr>
          <w:color w:val="4F5154"/>
        </w:rPr>
        <w:t>except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Australia,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</w:rPr>
        <w:t>Kingdom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Euro</w:t>
      </w:r>
      <w:r>
        <w:rPr>
          <w:color w:val="4F5154"/>
          <w:spacing w:val="-6"/>
        </w:rPr>
        <w:t> </w:t>
      </w:r>
      <w:r>
        <w:rPr>
          <w:color w:val="4F5154"/>
        </w:rPr>
        <w:t>countries</w:t>
      </w:r>
      <w:r>
        <w:rPr>
          <w:color w:val="4F5154"/>
          <w:spacing w:val="-3"/>
        </w:rPr>
        <w:t> </w:t>
      </w:r>
      <w:r>
        <w:rPr>
          <w:color w:val="4F5154"/>
        </w:rPr>
        <w:t>where</w:t>
      </w:r>
      <w:r>
        <w:rPr>
          <w:color w:val="4F5154"/>
          <w:spacing w:val="83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currency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expressed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dollars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</w:rPr>
        <w:t>unit.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contracts</w:t>
      </w:r>
      <w:r>
        <w:rPr>
          <w:color w:val="4F5154"/>
          <w:spacing w:val="-5"/>
        </w:rPr>
        <w:t> </w:t>
      </w:r>
      <w:r>
        <w:rPr>
          <w:color w:val="4F5154"/>
        </w:rPr>
        <w:t>mature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ninety</w:t>
      </w:r>
      <w:r>
        <w:rPr>
          <w:color w:val="4F5154"/>
          <w:spacing w:val="-4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less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2002,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notional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weighted</w:t>
      </w:r>
      <w:r>
        <w:rPr>
          <w:color w:val="4F5154"/>
          <w:spacing w:val="-5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follows: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305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Exchange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7"/>
        <w:gridCol w:w="291"/>
        <w:gridCol w:w="2347"/>
        <w:gridCol w:w="267"/>
        <w:gridCol w:w="2074"/>
        <w:gridCol w:w="295"/>
        <w:gridCol w:w="1916"/>
      </w:tblGrid>
      <w:tr>
        <w:trPr>
          <w:trHeight w:val="616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Exchange</w:t>
            </w:r>
            <w:r>
              <w:rPr>
                <w:rFonts w:ascii="Times New Roman"/>
                <w:b/>
                <w:color w:val="4F5154"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Foreign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Currency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for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8" w:lineRule="exact" w:before="3"/>
              <w:ind w:left="488" w:right="49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United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States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Dollars</w:t>
            </w:r>
            <w:r>
              <w:rPr>
                <w:rFonts w:ascii="Times New Roman"/>
                <w:b/>
                <w:color w:val="4F5154"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(Notional</w:t>
            </w:r>
            <w:r>
              <w:rPr>
                <w:rFonts w:ascii="Times New Roman"/>
                <w:b/>
                <w:color w:val="4F5154"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339" w:right="0" w:firstLine="1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United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States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Dollars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8" w:lineRule="exact" w:before="3"/>
              <w:ind w:left="426" w:right="342" w:hanging="8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for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Foreign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Currency</w:t>
            </w:r>
            <w:r>
              <w:rPr>
                <w:rFonts w:ascii="Times New Roman"/>
                <w:b/>
                <w:color w:val="4F5154"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(Notional</w:t>
            </w:r>
            <w:r>
              <w:rPr>
                <w:rFonts w:ascii="Times New Roman"/>
                <w:b/>
                <w:color w:val="4F5154"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168" w:lineRule="exact"/>
              <w:ind w:left="447" w:right="89" w:hanging="40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Notional</w:t>
            </w:r>
            <w:r>
              <w:rPr>
                <w:rFonts w:ascii="Times New Roman"/>
                <w:b/>
                <w:color w:val="4F5154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Weighted</w:t>
            </w:r>
            <w:r>
              <w:rPr>
                <w:rFonts w:ascii="Times New Roman"/>
                <w:b/>
                <w:color w:val="4F5154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Average</w:t>
            </w:r>
            <w:r>
              <w:rPr>
                <w:rFonts w:ascii="Times New Roman"/>
                <w:b/>
                <w:color w:val="4F5154"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Exchange</w:t>
            </w:r>
            <w:r>
              <w:rPr>
                <w:rFonts w:ascii="Times New Roman"/>
                <w:b/>
                <w:color w:val="4F5154"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444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Functional</w:t>
            </w:r>
            <w:r>
              <w:rPr>
                <w:rFonts w:ascii="Times New Roman"/>
                <w:color w:val="4F5154"/>
                <w:spacing w:val="-1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Currency: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Australian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0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Brazilian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Canadian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Chilean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655.80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Chinese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8.28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Colombian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2330.00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0.93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Indian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49.22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Israeli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Shekel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Japanese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124.12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Korean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Won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1238.50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Mexican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Peruvian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New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Philippine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50.26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Polish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Zloty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4.06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Saudi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Arabian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Riyal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Singapore</w:t>
            </w:r>
            <w:r>
              <w:rPr>
                <w:rFonts w:ascii="Times New Roman"/>
                <w:color w:val="4F5154"/>
                <w:spacing w:val="-1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Slovakian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Koruna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47.01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South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African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Swedish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Krona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Swiss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Franc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Thai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Baht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42.53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Taiwan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34.12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UK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1.46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4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2007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4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1734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 w:before="73"/>
        <w:ind w:left="3559" w:right="3580"/>
        <w:jc w:val="center"/>
      </w:pPr>
      <w:r>
        <w:rPr>
          <w:color w:val="4F5154"/>
          <w:spacing w:val="-1"/>
        </w:rPr>
        <w:t>57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Interest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Rate</w:t>
      </w:r>
      <w:r>
        <w:rPr>
          <w:rFonts w:ascii="Times New Roman"/>
          <w:i/>
          <w:color w:val="4F5154"/>
          <w:spacing w:val="-9"/>
          <w:sz w:val="20"/>
        </w:rPr>
        <w:t> </w:t>
      </w:r>
      <w:r>
        <w:rPr>
          <w:rFonts w:ascii="Times New Roman"/>
          <w:i/>
          <w:color w:val="4F5154"/>
          <w:sz w:val="20"/>
        </w:rPr>
        <w:t>Swaps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left="159" w:right="181"/>
        <w:jc w:val="left"/>
      </w:pP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1997,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$150.0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6.72%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2004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$150.0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6.91%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2007.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February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entered</w:t>
      </w:r>
      <w:r>
        <w:rPr>
          <w:color w:val="4F5154"/>
          <w:spacing w:val="-4"/>
        </w:rPr>
        <w:t> </w:t>
      </w:r>
      <w:r>
        <w:rPr>
          <w:color w:val="4F5154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interest-rate</w:t>
      </w:r>
      <w:r>
        <w:rPr>
          <w:color w:val="4F5154"/>
          <w:spacing w:val="-5"/>
        </w:rPr>
        <w:t> </w:t>
      </w:r>
      <w:r>
        <w:rPr>
          <w:color w:val="4F5154"/>
        </w:rPr>
        <w:t>swap</w:t>
      </w:r>
      <w:r>
        <w:rPr>
          <w:color w:val="4F5154"/>
          <w:spacing w:val="-7"/>
        </w:rPr>
        <w:t> </w:t>
      </w:r>
      <w:r>
        <w:rPr>
          <w:color w:val="4F5154"/>
        </w:rPr>
        <w:t>agreements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6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modifying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w w:val="99"/>
        </w:rPr>
        <w:t> </w:t>
      </w:r>
      <w:r>
        <w:rPr>
          <w:color w:val="4F5154"/>
          <w:spacing w:val="50"/>
          <w:w w:val="99"/>
        </w:rPr>
        <w:t> 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6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so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effectively</w:t>
      </w:r>
      <w:r>
        <w:rPr>
          <w:color w:val="4F5154"/>
          <w:spacing w:val="-4"/>
        </w:rPr>
        <w:t> </w:t>
      </w:r>
      <w:r>
        <w:rPr>
          <w:color w:val="4F5154"/>
        </w:rPr>
        <w:t>becomes</w:t>
      </w:r>
      <w:r>
        <w:rPr>
          <w:color w:val="4F5154"/>
          <w:spacing w:val="-5"/>
        </w:rPr>
        <w:t> </w:t>
      </w:r>
      <w:r>
        <w:rPr>
          <w:color w:val="4F5154"/>
        </w:rPr>
        <w:t>variable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three</w:t>
      </w:r>
      <w:r>
        <w:rPr>
          <w:color w:val="4F5154"/>
          <w:spacing w:val="-5"/>
        </w:rPr>
        <w:t> </w:t>
      </w:r>
      <w:r>
        <w:rPr>
          <w:color w:val="4F5154"/>
        </w:rPr>
        <w:t>month</w:t>
      </w:r>
      <w:r>
        <w:rPr>
          <w:color w:val="4F5154"/>
          <w:spacing w:val="-5"/>
        </w:rPr>
        <w:t> </w:t>
      </w:r>
      <w:r>
        <w:rPr>
          <w:color w:val="4F5154"/>
        </w:rPr>
        <w:t>LIBOR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day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quarter.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</w:rPr>
        <w:t>swaps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hedges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no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ineffective</w:t>
      </w:r>
      <w:r>
        <w:rPr>
          <w:color w:val="4F5154"/>
          <w:spacing w:val="-4"/>
        </w:rPr>
        <w:t> </w:t>
      </w:r>
      <w:r>
        <w:rPr>
          <w:color w:val="4F5154"/>
        </w:rPr>
        <w:t>portion.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notional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termination</w:t>
      </w:r>
      <w:r>
        <w:rPr>
          <w:color w:val="4F5154"/>
          <w:spacing w:val="-5"/>
        </w:rPr>
        <w:t> </w:t>
      </w:r>
      <w:r>
        <w:rPr>
          <w:color w:val="4F5154"/>
        </w:rPr>
        <w:t>dates</w:t>
      </w:r>
      <w:r>
        <w:rPr>
          <w:color w:val="4F5154"/>
          <w:spacing w:val="-6"/>
        </w:rPr>
        <w:t> </w:t>
      </w:r>
      <w:r>
        <w:rPr>
          <w:color w:val="4F5154"/>
        </w:rPr>
        <w:t>match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principal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maturities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</w:rPr>
        <w:t>notes.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swaps,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5.27%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3.99%,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rate</w:t>
      </w:r>
      <w:r>
        <w:rPr>
          <w:color w:val="4F5154"/>
          <w:spacing w:val="-5"/>
        </w:rPr>
        <w:t> </w:t>
      </w:r>
      <w:r>
        <w:rPr>
          <w:color w:val="4F5154"/>
        </w:rPr>
        <w:t>swaps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$1.8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notional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swaps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follows: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1"/>
        <w:gridCol w:w="291"/>
        <w:gridCol w:w="746"/>
        <w:gridCol w:w="307"/>
        <w:gridCol w:w="1692"/>
        <w:gridCol w:w="1519"/>
        <w:gridCol w:w="1580"/>
        <w:gridCol w:w="1393"/>
      </w:tblGrid>
      <w:tr>
        <w:trPr>
          <w:trHeight w:val="426" w:hRule="exact"/>
        </w:trPr>
        <w:tc>
          <w:tcPr>
            <w:tcW w:w="410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Notional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5"/>
              <w:ind w:left="110" w:right="625" w:firstLine="2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Fixed</w:t>
            </w:r>
            <w:r>
              <w:rPr>
                <w:rFonts w:ascii="Times New Roman"/>
                <w:b/>
                <w:color w:val="4F5154"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Interest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Rate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on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Senior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5"/>
              <w:ind w:left="81" w:right="661" w:firstLine="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Fixed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Rate</w:t>
            </w:r>
            <w:r>
              <w:rPr>
                <w:rFonts w:ascii="Times New Roman"/>
                <w:b/>
                <w:color w:val="4F5154"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Received</w:t>
            </w:r>
            <w:r>
              <w:rPr>
                <w:rFonts w:ascii="Times New Roman"/>
                <w:b/>
                <w:color w:val="4F5154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left="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Variable</w:t>
            </w:r>
            <w:r>
              <w:rPr>
                <w:rFonts w:ascii="Times New Roman"/>
                <w:b/>
                <w:color w:val="4F5154"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5"/>
              <w:ind w:left="344" w:right="241" w:hanging="30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Effective</w:t>
            </w:r>
            <w:r>
              <w:rPr>
                <w:rFonts w:ascii="Times New Roman"/>
                <w:b/>
                <w:color w:val="4F5154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Interest</w:t>
            </w:r>
            <w:r>
              <w:rPr>
                <w:rFonts w:ascii="Times New Roman"/>
                <w:b/>
                <w:color w:val="4F5154"/>
                <w:spacing w:val="27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Rate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on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3" w:hRule="exact"/>
        </w:trPr>
        <w:tc>
          <w:tcPr>
            <w:tcW w:w="4101" w:type="dxa"/>
            <w:vMerge/>
            <w:tcBorders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Notes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Swap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Paid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on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Swap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Senior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Notes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410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Matures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February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6.72%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(3.35)%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7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1.90%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8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5.27%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7" w:hRule="exact"/>
        </w:trPr>
        <w:tc>
          <w:tcPr>
            <w:tcW w:w="4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Matures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February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6.91%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(4.82)%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1.90%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3.99%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5" w:hRule="exact"/>
        </w:trPr>
        <w:tc>
          <w:tcPr>
            <w:tcW w:w="4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5.</w:t>
            </w:r>
            <w:r>
              <w:rPr>
                <w:rFonts w:ascii="Times New Roman"/>
                <w:b/>
                <w:color w:val="4F5154"/>
                <w:sz w:val="20"/>
              </w:rPr>
              <w:t>  </w:t>
            </w:r>
            <w:r>
              <w:rPr>
                <w:rFonts w:ascii="Times New Roman"/>
                <w:b/>
                <w:color w:val="4F5154"/>
                <w:spacing w:val="36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PROPERTY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31" w:lineRule="auto" w:before="67"/>
        <w:ind w:left="159" w:right="289"/>
        <w:jc w:val="left"/>
      </w:pPr>
      <w:r>
        <w:rPr>
          <w:color w:val="4F5154"/>
        </w:rPr>
        <w:t>Property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stated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cost.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4"/>
        </w:rPr>
        <w:t> </w:t>
      </w:r>
      <w:r>
        <w:rPr>
          <w:color w:val="4F5154"/>
        </w:rPr>
        <w:t>leases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recorded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present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</w:rPr>
        <w:t>minimum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payments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purchase.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Depreciation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computed</w:t>
      </w:r>
      <w:r>
        <w:rPr>
          <w:color w:val="4F5154"/>
          <w:spacing w:val="-4"/>
        </w:rPr>
        <w:t> </w:t>
      </w:r>
      <w:r>
        <w:rPr>
          <w:color w:val="4F5154"/>
        </w:rPr>
        <w:t>using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straight-line</w:t>
      </w:r>
      <w:r>
        <w:rPr>
          <w:color w:val="4F5154"/>
          <w:spacing w:val="-5"/>
        </w:rPr>
        <w:t> </w:t>
      </w:r>
      <w:r>
        <w:rPr>
          <w:color w:val="4F5154"/>
        </w:rPr>
        <w:t>method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estimated</w:t>
      </w:r>
      <w:r>
        <w:rPr>
          <w:color w:val="4F5154"/>
          <w:spacing w:val="-5"/>
        </w:rPr>
        <w:t> </w:t>
      </w:r>
      <w:r>
        <w:rPr>
          <w:color w:val="4F5154"/>
        </w:rPr>
        <w:t>useful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lives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range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two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years.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6"/>
        </w:rPr>
        <w:t> </w:t>
      </w:r>
      <w:r>
        <w:rPr>
          <w:color w:val="4F5154"/>
        </w:rPr>
        <w:t>leases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leasehold</w:t>
      </w:r>
      <w:r>
        <w:rPr>
          <w:color w:val="4F5154"/>
          <w:spacing w:val="-5"/>
        </w:rPr>
        <w:t> </w:t>
      </w:r>
      <w:r>
        <w:rPr>
          <w:color w:val="4F5154"/>
        </w:rPr>
        <w:t>improvements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lesser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6"/>
        </w:rPr>
        <w:t> </w:t>
      </w:r>
      <w:r>
        <w:rPr>
          <w:color w:val="4F5154"/>
        </w:rPr>
        <w:t>useful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lives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</w:rPr>
        <w:t>terms,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appropriate.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Long-lived</w:t>
      </w:r>
      <w:r>
        <w:rPr>
          <w:color w:val="4F5154"/>
          <w:spacing w:val="96"/>
          <w:w w:val="99"/>
        </w:rPr>
        <w:t> </w:t>
      </w:r>
      <w:r>
        <w:rPr>
          <w:color w:val="4F5154"/>
        </w:rPr>
        <w:t>assets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periodically</w:t>
      </w:r>
      <w:r>
        <w:rPr>
          <w:color w:val="4F5154"/>
          <w:spacing w:val="-6"/>
        </w:rPr>
        <w:t> </w:t>
      </w:r>
      <w:r>
        <w:rPr>
          <w:color w:val="4F5154"/>
        </w:rPr>
        <w:t>reviewed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impairment</w:t>
      </w:r>
      <w:r>
        <w:rPr>
          <w:color w:val="4F5154"/>
          <w:spacing w:val="-6"/>
        </w:rPr>
        <w:t> </w:t>
      </w:r>
      <w:r>
        <w:rPr>
          <w:color w:val="4F5154"/>
        </w:rPr>
        <w:t>whenever</w:t>
      </w:r>
      <w:r>
        <w:rPr>
          <w:color w:val="4F5154"/>
          <w:spacing w:val="-6"/>
        </w:rPr>
        <w:t> </w:t>
      </w:r>
      <w:r>
        <w:rPr>
          <w:color w:val="4F5154"/>
        </w:rPr>
        <w:t>events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changes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circumstances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indicate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carrying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asset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</w:rPr>
        <w:t>recoverable.</w:t>
      </w:r>
      <w:r>
        <w:rPr>
          <w:color w:val="4F5154"/>
          <w:spacing w:val="-5"/>
        </w:rPr>
        <w:t> </w:t>
      </w:r>
      <w:r>
        <w:rPr>
          <w:color w:val="4F5154"/>
        </w:rPr>
        <w:t>Property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consisted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following: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15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As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889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35.5pt;height:2.4pt;mso-position-horizontal-relative:char;mso-position-vertical-relative:line" coordorigin="0,0" coordsize="2710,48">
            <v:group style="position:absolute;left:24;top:24;width:2662;height:2" coordorigin="24,24" coordsize="2662,2">
              <v:shape style="position:absolute;left:24;top:24;width:2662;height:2" coordorigin="24,24" coordsize="2662,0" path="m24,24l2685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9311" w:val="left" w:leader="none"/>
          <w:tab w:pos="10866" w:val="left" w:leader="none"/>
        </w:tabs>
        <w:spacing w:before="77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8891" w:val="left" w:leader="none"/>
          <w:tab w:pos="10446" w:val="left" w:leader="none"/>
        </w:tabs>
        <w:spacing w:line="40" w:lineRule="atLeast"/>
        <w:ind w:left="13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23.6pt;height:2.4pt;mso-position-horizontal-relative:char;mso-position-vertical-relative:line" coordorigin="0,0" coordsize="8472,48">
            <v:group style="position:absolute;left:24;top:24;width:8424;height:2" coordorigin="24,24" coordsize="8424,2">
              <v:shape style="position:absolute;left:24;top:24;width:8424;height:2" coordorigin="24,24" coordsize="8424,0" path="m24,24l844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7.7pt;height:2.4pt;mso-position-horizontal-relative:char;mso-position-vertical-relative:line" coordorigin="0,0" coordsize="1154,48">
            <v:group style="position:absolute;left:24;top:24;width:1107;height:2" coordorigin="24,24" coordsize="1107,2">
              <v:shape style="position:absolute;left:24;top:24;width:1107;height:2" coordorigin="24,24" coordsize="1107,0" path="m24,24l113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7.7pt;height:2.4pt;mso-position-horizontal-relative:char;mso-position-vertical-relative:line" coordorigin="0,0" coordsize="1154,48">
            <v:group style="position:absolute;left:24;top:24;width:1107;height:2" coordorigin="24,24" coordsize="1107,2">
              <v:shape style="position:absolute;left:24;top:24;width:1107;height:2" coordorigin="24,24" coordsize="1107,0" path="m24,24l1130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8915" w:val="left" w:leader="none"/>
          <w:tab w:pos="9555" w:val="left" w:leader="none"/>
          <w:tab w:pos="10470" w:val="left" w:leader="none"/>
          <w:tab w:pos="11111" w:val="left" w:leader="none"/>
        </w:tabs>
        <w:spacing w:line="225" w:lineRule="exact" w:before="74"/>
        <w:ind w:left="159" w:right="0"/>
        <w:jc w:val="left"/>
      </w:pPr>
      <w:r>
        <w:rPr>
          <w:color w:val="4F5154"/>
        </w:rPr>
        <w:t>Computer</w:t>
      </w:r>
      <w:r>
        <w:rPr>
          <w:color w:val="4F5154"/>
          <w:spacing w:val="-16"/>
        </w:rPr>
        <w:t> </w:t>
      </w:r>
      <w:r>
        <w:rPr>
          <w:color w:val="4F5154"/>
        </w:rPr>
        <w:t>equipment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1,019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1,111</w:t>
      </w:r>
      <w:r>
        <w:rPr/>
      </w:r>
    </w:p>
    <w:p>
      <w:pPr>
        <w:pStyle w:val="BodyText"/>
        <w:tabs>
          <w:tab w:pos="9707" w:val="left" w:leader="none"/>
          <w:tab w:pos="11560" w:val="right" w:leader="none"/>
        </w:tabs>
        <w:spacing w:line="222" w:lineRule="exact"/>
        <w:ind w:left="159" w:right="0"/>
        <w:jc w:val="left"/>
      </w:pPr>
      <w:r>
        <w:rPr>
          <w:color w:val="4F5154"/>
          <w:spacing w:val="-1"/>
        </w:rPr>
        <w:t>Buildings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10"/>
        </w:rPr>
        <w:t> </w:t>
      </w:r>
      <w:r>
        <w:rPr>
          <w:color w:val="4F5154"/>
        </w:rPr>
        <w:t>improvements</w:t>
        <w:tab/>
        <w:t>849</w:t>
        <w:tab/>
        <w:t>753</w:t>
      </w:r>
      <w:r>
        <w:rPr/>
      </w:r>
    </w:p>
    <w:p>
      <w:pPr>
        <w:pStyle w:val="BodyText"/>
        <w:tabs>
          <w:tab w:pos="9707" w:val="left" w:leader="none"/>
          <w:tab w:pos="11560" w:val="right" w:leader="none"/>
        </w:tabs>
        <w:spacing w:line="222" w:lineRule="exact"/>
        <w:ind w:left="159" w:right="0"/>
        <w:jc w:val="left"/>
      </w:pPr>
      <w:r>
        <w:rPr>
          <w:color w:val="4F5154"/>
          <w:spacing w:val="-1"/>
        </w:rPr>
        <w:t>Furniture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fixtures</w:t>
        <w:tab/>
        <w:t>332</w:t>
        <w:tab/>
        <w:t>322</w:t>
      </w:r>
      <w:r>
        <w:rPr/>
      </w:r>
    </w:p>
    <w:p>
      <w:pPr>
        <w:pStyle w:val="BodyText"/>
        <w:tabs>
          <w:tab w:pos="9707" w:val="left" w:leader="none"/>
          <w:tab w:pos="11560" w:val="right" w:leader="none"/>
        </w:tabs>
        <w:spacing w:line="221" w:lineRule="exact"/>
        <w:ind w:left="159" w:right="0"/>
        <w:jc w:val="left"/>
      </w:pPr>
      <w:r>
        <w:rPr>
          <w:color w:val="4F5154"/>
          <w:spacing w:val="-1"/>
          <w:w w:val="95"/>
        </w:rPr>
        <w:t>Land</w:t>
        <w:tab/>
      </w:r>
      <w:r>
        <w:rPr>
          <w:color w:val="4F5154"/>
        </w:rPr>
        <w:t>126</w:t>
        <w:tab/>
        <w:t>107</w:t>
      </w:r>
      <w:r>
        <w:rPr/>
      </w:r>
    </w:p>
    <w:p>
      <w:pPr>
        <w:pStyle w:val="BodyText"/>
        <w:tabs>
          <w:tab w:pos="9807" w:val="left" w:leader="none"/>
          <w:tab w:pos="11560" w:val="right" w:leader="none"/>
        </w:tabs>
        <w:spacing w:line="225" w:lineRule="exact"/>
        <w:ind w:left="159" w:right="0"/>
        <w:jc w:val="left"/>
      </w:pPr>
      <w:r>
        <w:rPr/>
        <w:pict>
          <v:group style="position:absolute;margin-left:454.569977pt;margin-top:15.356302pt;width:58.45pt;height:4.7pt;mso-position-horizontal-relative:page;mso-position-vertical-relative:paragraph;z-index:5128" coordorigin="9091,307" coordsize="1169,94">
            <v:group style="position:absolute;left:9115;top:354;width:1107;height:2" coordorigin="9115,354" coordsize="1107,2">
              <v:shape style="position:absolute;left:9115;top:354;width:1107;height:2" coordorigin="9115,354" coordsize="1107,0" path="m9115,354l10222,354e" filled="false" stroked="true" strokeweight="2.38pt" strokecolor="#4f5154">
                <v:path arrowok="t"/>
              </v:shape>
            </v:group>
            <v:group style="position:absolute;left:10207;top:331;width:29;height:46" coordorigin="10207,331" coordsize="29,46">
              <v:shape style="position:absolute;left:10207;top:331;width:29;height:46" coordorigin="10207,331" coordsize="29,46" path="m10207,354l10236,35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32.330017pt;margin-top:15.356302pt;width:58.45pt;height:4.7pt;mso-position-horizontal-relative:page;mso-position-vertical-relative:paragraph;z-index:5152" coordorigin="10647,307" coordsize="1169,94">
            <v:group style="position:absolute;left:10670;top:354;width:1107;height:2" coordorigin="10670,354" coordsize="1107,2">
              <v:shape style="position:absolute;left:10670;top:354;width:1107;height:2" coordorigin="10670,354" coordsize="1107,0" path="m10670,354l11777,354e" filled="false" stroked="true" strokeweight="2.38pt" strokecolor="#4f5154">
                <v:path arrowok="t"/>
              </v:shape>
            </v:group>
            <v:group style="position:absolute;left:11762;top:331;width:29;height:46" coordorigin="11762,331" coordsize="29,46">
              <v:shape style="position:absolute;left:11762;top:331;width:29;height:46" coordorigin="11762,331" coordsize="29,46" path="m11762,354l11791,354e" filled="false" stroked="true" strokeweight="2.38pt" strokecolor="#ffffff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2.049988pt;margin-top:13.051867pt;width:562.15pt;height:42.45pt;mso-position-horizontal-relative:page;mso-position-vertical-relative:paragraph;z-index:5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74"/>
                    <w:gridCol w:w="1198"/>
                    <w:gridCol w:w="357"/>
                    <w:gridCol w:w="1213"/>
                  </w:tblGrid>
                  <w:tr>
                    <w:trPr>
                      <w:trHeight w:val="434" w:hRule="exact"/>
                    </w:trPr>
                    <w:tc>
                      <w:tcPr>
                        <w:tcW w:w="8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2,337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2,304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8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Accumulated</w:t>
                        </w:r>
                        <w:r>
                          <w:rPr>
                            <w:rFonts w:ascii="Times New Roman"/>
                            <w:color w:val="4F5154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depreciation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amortization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(1,350)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(1,329)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4F5154"/>
          <w:w w:val="95"/>
        </w:rPr>
        <w:t>Automobiles</w:t>
        <w:tab/>
      </w:r>
      <w:r>
        <w:rPr>
          <w:color w:val="4F5154"/>
          <w:spacing w:val="-1"/>
        </w:rPr>
        <w:t>11</w:t>
        <w:tab/>
        <w:t>11</w:t>
      </w:r>
      <w:r>
        <w:rPr/>
      </w:r>
    </w:p>
    <w:p>
      <w:pPr>
        <w:pStyle w:val="BodyText"/>
        <w:tabs>
          <w:tab w:pos="8915" w:val="left" w:leader="none"/>
          <w:tab w:pos="9707" w:val="left" w:leader="none"/>
          <w:tab w:pos="10470" w:val="left" w:leader="none"/>
          <w:tab w:pos="11560" w:val="right" w:leader="none"/>
        </w:tabs>
        <w:spacing w:line="240" w:lineRule="auto" w:before="915"/>
        <w:ind w:left="495" w:right="0"/>
        <w:jc w:val="left"/>
      </w:pPr>
      <w:r>
        <w:rPr>
          <w:color w:val="4F5154"/>
        </w:rPr>
        <w:t>Property,</w:t>
      </w:r>
      <w:r>
        <w:rPr>
          <w:color w:val="4F5154"/>
          <w:spacing w:val="-12"/>
        </w:rPr>
        <w:t> </w:t>
      </w:r>
      <w:r>
        <w:rPr>
          <w:color w:val="4F5154"/>
        </w:rPr>
        <w:t>net</w:t>
        <w:tab/>
      </w:r>
      <w:r>
        <w:rPr>
          <w:color w:val="4F5154"/>
          <w:w w:val="95"/>
        </w:rPr>
        <w:t>$</w:t>
        <w:tab/>
        <w:t>987</w:t>
        <w:tab/>
      </w:r>
      <w:r>
        <w:rPr>
          <w:color w:val="4F5154"/>
        </w:rPr>
        <w:t>$</w:t>
        <w:tab/>
        <w:t>975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10432" w:val="left" w:leader="none"/>
        </w:tabs>
        <w:spacing w:line="150" w:lineRule="atLeast"/>
        <w:ind w:left="8877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pict>
          <v:group style="width:59.9pt;height:7.55pt;mso-position-horizontal-relative:char;mso-position-vertical-relative:line" coordorigin="0,0" coordsize="1198,151">
            <v:group style="position:absolute;left:38;top:75;width:1107;height:2" coordorigin="38,75" coordsize="1107,2">
              <v:shape style="position:absolute;left:38;top:75;width:1107;height:2" coordorigin="38,75" coordsize="1107,0" path="m38,75l1145,75e" filled="false" stroked="true" strokeweight="3.82pt" strokecolor="#4f5154">
                <v:path arrowok="t"/>
              </v:shape>
            </v:group>
            <v:group style="position:absolute;left:1130;top:38;width:29;height:75" coordorigin="1130,38" coordsize="29,75">
              <v:shape style="position:absolute;left:1130;top:38;width:29;height:75" coordorigin="1130,38" coordsize="29,75" path="m1130,75l115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59.9pt;height:7.55pt;mso-position-horizontal-relative:char;mso-position-vertical-relative:line" coordorigin="0,0" coordsize="1198,151">
            <v:group style="position:absolute;left:38;top:75;width:1107;height:2" coordorigin="38,75" coordsize="1107,2">
              <v:shape style="position:absolute;left:38;top:75;width:1107;height:2" coordorigin="38,75" coordsize="1107,0" path="m38,75l1145,75e" filled="false" stroked="true" strokeweight="3.82pt" strokecolor="#4f5154">
                <v:path arrowok="t"/>
              </v:shape>
            </v:group>
            <v:group style="position:absolute;left:1130;top:38;width:29;height:75" coordorigin="1130,38" coordsize="29,75">
              <v:shape style="position:absolute;left:1130;top:38;width:29;height:75" coordorigin="1130,38" coordsize="29,75" path="m1130,75l1159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numPr>
          <w:ilvl w:val="0"/>
          <w:numId w:val="10"/>
        </w:numPr>
        <w:tabs>
          <w:tab w:pos="508" w:val="left" w:leader="none"/>
        </w:tabs>
        <w:spacing w:line="240" w:lineRule="auto" w:before="0" w:after="0"/>
        <w:ind w:left="508" w:right="0" w:hanging="348"/>
        <w:jc w:val="left"/>
        <w:rPr>
          <w:b w:val="0"/>
          <w:bCs w:val="0"/>
        </w:rPr>
      </w:pPr>
      <w:r>
        <w:rPr>
          <w:color w:val="4F5154"/>
        </w:rPr>
        <w:t>NOTES</w:t>
      </w:r>
      <w:r>
        <w:rPr>
          <w:color w:val="4F5154"/>
          <w:spacing w:val="-9"/>
        </w:rPr>
        <w:t> </w:t>
      </w:r>
      <w:r>
        <w:rPr>
          <w:color w:val="4F5154"/>
        </w:rPr>
        <w:t>PAYABLE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DEBT</w:t>
      </w:r>
      <w:r>
        <w:rPr>
          <w:b w:val="0"/>
        </w:rPr>
      </w:r>
    </w:p>
    <w:p>
      <w:pPr>
        <w:pStyle w:val="BodyText"/>
        <w:spacing w:line="220" w:lineRule="exact" w:before="167"/>
        <w:ind w:left="159" w:right="603"/>
        <w:jc w:val="left"/>
      </w:pP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2001,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had</w:t>
      </w:r>
      <w:r>
        <w:rPr>
          <w:color w:val="4F5154"/>
          <w:spacing w:val="-4"/>
        </w:rPr>
        <w:t> </w:t>
      </w:r>
      <w:r>
        <w:rPr>
          <w:color w:val="4F5154"/>
        </w:rPr>
        <w:t>unsecured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short-term</w:t>
      </w:r>
      <w:r>
        <w:rPr>
          <w:color w:val="4F5154"/>
          <w:spacing w:val="-4"/>
        </w:rPr>
        <w:t> </w:t>
      </w:r>
      <w:r>
        <w:rPr>
          <w:color w:val="4F5154"/>
        </w:rPr>
        <w:t>borrowings</w:t>
      </w:r>
      <w:r>
        <w:rPr>
          <w:color w:val="4F5154"/>
          <w:spacing w:val="-2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banks</w:t>
      </w:r>
      <w:r>
        <w:rPr>
          <w:color w:val="4F5154"/>
          <w:spacing w:val="-2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demand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$0.5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$2.3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maturities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capital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$0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$0.5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respectively.</w:t>
      </w:r>
      <w:r>
        <w:rPr/>
      </w:r>
    </w:p>
    <w:p>
      <w:pPr>
        <w:pStyle w:val="BodyText"/>
        <w:spacing w:line="231" w:lineRule="auto" w:before="164"/>
        <w:ind w:left="159" w:right="306"/>
        <w:jc w:val="left"/>
      </w:pP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1997,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$150.0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6.72%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2004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$150.0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6.91%</w:t>
      </w:r>
      <w:r>
        <w:rPr>
          <w:color w:val="4F5154"/>
          <w:spacing w:val="-4"/>
        </w:rPr>
        <w:t> </w:t>
      </w:r>
      <w:r>
        <w:rPr>
          <w:color w:val="4F5154"/>
        </w:rPr>
        <w:t>senior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2007.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</w:rPr>
        <w:t>notes</w:t>
      </w:r>
      <w:r>
        <w:rPr>
          <w:color w:val="4F5154"/>
          <w:spacing w:val="-6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4"/>
        </w:rPr>
        <w:t> </w:t>
      </w:r>
      <w:r>
        <w:rPr>
          <w:color w:val="4F5154"/>
        </w:rPr>
        <w:t>payments</w:t>
      </w:r>
      <w:r>
        <w:rPr>
          <w:color w:val="4F5154"/>
          <w:spacing w:val="-6"/>
        </w:rPr>
        <w:t> </w:t>
      </w:r>
      <w:r>
        <w:rPr>
          <w:color w:val="4F5154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maturity.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unsecured</w:t>
      </w:r>
      <w:r>
        <w:rPr>
          <w:color w:val="4F5154"/>
          <w:spacing w:val="-4"/>
        </w:rPr>
        <w:t> </w:t>
      </w:r>
      <w:r>
        <w:rPr>
          <w:color w:val="4F5154"/>
        </w:rPr>
        <w:t>general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rank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parity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120"/>
          <w:w w:val="99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9"/>
        </w:rPr>
        <w:t> </w:t>
      </w:r>
      <w:r>
        <w:rPr>
          <w:color w:val="4F5154"/>
        </w:rPr>
        <w:t>unsecured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10"/>
        </w:rPr>
        <w:t> </w:t>
      </w:r>
      <w:r>
        <w:rPr>
          <w:color w:val="4F5154"/>
        </w:rPr>
        <w:t>unsubordinated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58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345"/>
        <w:jc w:val="left"/>
      </w:pPr>
      <w:r>
        <w:rPr>
          <w:color w:val="4F5154"/>
        </w:rPr>
        <w:t>indebtedness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outstanding.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discussed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Note</w:t>
      </w:r>
      <w:r>
        <w:rPr>
          <w:color w:val="4F5154"/>
          <w:spacing w:val="-7"/>
        </w:rPr>
        <w:t> </w:t>
      </w:r>
      <w:r>
        <w:rPr>
          <w:color w:val="4F5154"/>
        </w:rPr>
        <w:t>4,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entered</w:t>
      </w:r>
      <w:r>
        <w:rPr>
          <w:color w:val="4F5154"/>
          <w:spacing w:val="-4"/>
        </w:rPr>
        <w:t> </w:t>
      </w:r>
      <w:r>
        <w:rPr>
          <w:color w:val="4F5154"/>
        </w:rPr>
        <w:t>into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interest-rate</w:t>
      </w:r>
      <w:r>
        <w:rPr>
          <w:color w:val="4F5154"/>
          <w:spacing w:val="-5"/>
        </w:rPr>
        <w:t> </w:t>
      </w:r>
      <w:r>
        <w:rPr>
          <w:color w:val="4F5154"/>
        </w:rPr>
        <w:t>swap</w:t>
      </w:r>
      <w:r>
        <w:rPr>
          <w:color w:val="4F5154"/>
          <w:spacing w:val="-6"/>
        </w:rPr>
        <w:t> </w:t>
      </w:r>
      <w:r>
        <w:rPr>
          <w:color w:val="4F5154"/>
        </w:rPr>
        <w:t>agreements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economic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modifying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obligations</w:t>
      </w:r>
      <w:r>
        <w:rPr>
          <w:color w:val="4F5154"/>
          <w:spacing w:val="-3"/>
        </w:rPr>
        <w:t> </w:t>
      </w:r>
      <w:r>
        <w:rPr>
          <w:color w:val="4F5154"/>
        </w:rPr>
        <w:t>associated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notes</w:t>
      </w:r>
      <w:r>
        <w:rPr>
          <w:color w:val="4F5154"/>
          <w:spacing w:val="-5"/>
        </w:rPr>
        <w:t> </w:t>
      </w:r>
      <w:r>
        <w:rPr>
          <w:color w:val="4F5154"/>
        </w:rPr>
        <w:t>so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senior</w:t>
      </w:r>
      <w:r>
        <w:rPr>
          <w:color w:val="4F5154"/>
          <w:spacing w:val="-5"/>
        </w:rPr>
        <w:t> </w:t>
      </w:r>
      <w:r>
        <w:rPr>
          <w:color w:val="4F5154"/>
        </w:rPr>
        <w:t>notes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effectively</w:t>
      </w:r>
      <w:r>
        <w:rPr>
          <w:color w:val="4F5154"/>
          <w:spacing w:val="-11"/>
        </w:rPr>
        <w:t> </w:t>
      </w:r>
      <w:r>
        <w:rPr>
          <w:color w:val="4F5154"/>
        </w:rPr>
        <w:t>becomes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variable.</w:t>
      </w:r>
      <w:r>
        <w:rPr/>
      </w:r>
    </w:p>
    <w:p>
      <w:pPr>
        <w:pStyle w:val="BodyText"/>
        <w:spacing w:line="240" w:lineRule="auto" w:before="158"/>
        <w:ind w:right="398"/>
        <w:jc w:val="left"/>
      </w:pPr>
      <w:r>
        <w:rPr>
          <w:color w:val="4F5154"/>
          <w:spacing w:val="-1"/>
        </w:rPr>
        <w:t>Long-term</w:t>
      </w:r>
      <w:r>
        <w:rPr>
          <w:color w:val="4F5154"/>
          <w:spacing w:val="-6"/>
        </w:rPr>
        <w:t> </w:t>
      </w:r>
      <w:r>
        <w:rPr>
          <w:color w:val="4F5154"/>
        </w:rPr>
        <w:t>debt</w:t>
      </w:r>
      <w:r>
        <w:rPr>
          <w:color w:val="4F5154"/>
          <w:spacing w:val="-6"/>
        </w:rPr>
        <w:t> </w:t>
      </w:r>
      <w:r>
        <w:rPr>
          <w:color w:val="4F5154"/>
        </w:rPr>
        <w:t>consisted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85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As</w:t>
      </w:r>
      <w:r>
        <w:rPr>
          <w:rFonts w:ascii="Times New Roman"/>
          <w:b/>
          <w:color w:val="4F5154"/>
          <w:spacing w:val="-3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May</w:t>
      </w:r>
      <w:r>
        <w:rPr>
          <w:rFonts w:ascii="Times New Roman"/>
          <w:b/>
          <w:color w:val="4F5154"/>
          <w:spacing w:val="-1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944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08.1pt;height:2.3pt;mso-position-horizontal-relative:char;mso-position-vertical-relative:line" coordorigin="0,0" coordsize="2162,46">
            <v:group style="position:absolute;left:23;top:23;width:2117;height:2" coordorigin="23,23" coordsize="2117,2">
              <v:shape style="position:absolute;left:23;top:23;width:2117;height:2" coordorigin="23,23" coordsize="2117,0" path="m23,23l2139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9665" w:val="left" w:leader="none"/>
          <w:tab w:pos="10889" w:val="left" w:leader="none"/>
        </w:tabs>
        <w:spacing w:before="77"/>
        <w:ind w:left="139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</w:r>
      <w:r>
        <w:rPr>
          <w:rFonts w:ascii="Times New Roman"/>
          <w:b/>
          <w:color w:val="4F5154"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447" w:val="left" w:leader="none"/>
          <w:tab w:pos="10484" w:val="left" w:leader="none"/>
        </w:tabs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52.4pt;height:2.4pt;mso-position-horizontal-relative:char;mso-position-vertical-relative:line" coordorigin="0,0" coordsize="9048,48">
            <v:group style="position:absolute;left:24;top:24;width:9000;height:2" coordorigin="24,24" coordsize="9000,2">
              <v:shape style="position:absolute;left:24;top:24;width:9000;height:2" coordorigin="24,24" coordsize="9000,0" path="m24,24l902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7.7pt;height:2.4pt;mso-position-horizontal-relative:char;mso-position-vertical-relative:line" coordorigin="0,0" coordsize="754,48">
            <v:group style="position:absolute;left:24;top:24;width:706;height:2" coordorigin="24,24" coordsize="706,2">
              <v:shape style="position:absolute;left:24;top:24;width:706;height:2" coordorigin="24,24" coordsize="706,0" path="m24,24l729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6.4pt;height:2.4pt;mso-position-horizontal-relative:char;mso-position-vertical-relative:line" coordorigin="0,0" coordsize="1128,48">
            <v:group style="position:absolute;left:24;top:24;width:1080;height:2" coordorigin="24,24" coordsize="1080,2">
              <v:shape style="position:absolute;left:24;top:24;width:1080;height:2" coordorigin="24,24" coordsize="1080,0" path="m24,24l110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9862" w:val="left" w:leader="none"/>
          <w:tab w:pos="11569" w:val="right" w:leader="none"/>
        </w:tabs>
        <w:spacing w:line="225" w:lineRule="exact" w:before="76"/>
        <w:ind w:right="0"/>
        <w:jc w:val="left"/>
      </w:pPr>
      <w:r>
        <w:rPr>
          <w:color w:val="4F5154"/>
          <w:spacing w:val="-1"/>
        </w:rPr>
        <w:t>Senior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notes</w:t>
        <w:tab/>
      </w:r>
      <w:r>
        <w:rPr>
          <w:color w:val="4F5154"/>
        </w:rPr>
        <w:t>298</w:t>
        <w:tab/>
        <w:t>300</w:t>
      </w:r>
      <w:r>
        <w:rPr/>
      </w:r>
    </w:p>
    <w:p>
      <w:pPr>
        <w:pStyle w:val="BodyText"/>
        <w:tabs>
          <w:tab w:pos="9963" w:val="left" w:leader="none"/>
          <w:tab w:pos="11572" w:val="right" w:leader="none"/>
        </w:tabs>
        <w:spacing w:line="225" w:lineRule="exact"/>
        <w:ind w:right="0"/>
        <w:jc w:val="left"/>
      </w:pPr>
      <w:r>
        <w:rPr/>
        <w:pict>
          <v:group style="position:absolute;margin-left:484.559998pt;margin-top:17.686224pt;width:35.3pt;height:.1pt;mso-position-horizontal-relative:page;mso-position-vertical-relative:paragraph;z-index:5344" coordorigin="9691,354" coordsize="706,2">
            <v:shape style="position:absolute;left:9691;top:354;width:706;height:2" coordorigin="9691,354" coordsize="706,0" path="m9691,354l10397,354e" filled="false" stroked="true" strokeweight="2.38pt" strokecolor="#4f5154">
              <v:path arrowok="t"/>
            </v:shape>
            <w10:wrap type="none"/>
          </v:group>
        </w:pict>
      </w:r>
      <w:r>
        <w:rPr/>
        <w:pict>
          <v:group style="position:absolute;margin-left:535.209961pt;margin-top:15.356224pt;width:57.1pt;height:4.7pt;mso-position-horizontal-relative:page;mso-position-vertical-relative:paragraph;z-index:5368" coordorigin="10704,307" coordsize="1142,94">
            <v:group style="position:absolute;left:10728;top:354;width:1080;height:2" coordorigin="10728,354" coordsize="1080,2">
              <v:shape style="position:absolute;left:10728;top:354;width:1080;height:2" coordorigin="10728,354" coordsize="1080,0" path="m10728,354l11808,354e" filled="false" stroked="true" strokeweight="2.38pt" strokecolor="#4f5154">
                <v:path arrowok="t"/>
              </v:shape>
            </v:group>
            <v:group style="position:absolute;left:11791;top:331;width:32;height:46" coordorigin="11791,331" coordsize="32,46">
              <v:shape style="position:absolute;left:11791;top:331;width:32;height:46" coordorigin="11791,331" coordsize="32,46" path="m11791,354l11822,354e" filled="false" stroked="true" strokeweight="2.38pt" strokecolor="#ffffff">
                <v:path arrowok="t"/>
              </v:shape>
            </v:group>
            <w10:wrap type="none"/>
          </v:group>
        </w:pict>
      </w:r>
      <w:r>
        <w:rPr>
          <w:color w:val="4F5154"/>
          <w:spacing w:val="-1"/>
        </w:rPr>
        <w:t>Capital</w:t>
      </w:r>
      <w:r>
        <w:rPr>
          <w:color w:val="4F5154"/>
          <w:spacing w:val="-10"/>
        </w:rPr>
        <w:t> </w:t>
      </w:r>
      <w:r>
        <w:rPr>
          <w:color w:val="4F5154"/>
        </w:rPr>
        <w:t>lease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obligations</w:t>
        <w:tab/>
      </w:r>
      <w:r>
        <w:rPr>
          <w:color w:val="4F5154"/>
        </w:rPr>
        <w:t>—</w:t>
        <w:tab/>
        <w:t>2</w:t>
      </w:r>
      <w:r>
        <w:rPr/>
      </w:r>
    </w:p>
    <w:p>
      <w:pPr>
        <w:pStyle w:val="BodyText"/>
        <w:tabs>
          <w:tab w:pos="9862" w:val="left" w:leader="none"/>
          <w:tab w:pos="11569" w:val="right" w:leader="none"/>
        </w:tabs>
        <w:spacing w:line="225" w:lineRule="exact" w:before="231"/>
        <w:ind w:left="499" w:right="0"/>
        <w:jc w:val="left"/>
      </w:pPr>
      <w:r>
        <w:rPr>
          <w:color w:val="4F5154"/>
          <w:spacing w:val="-1"/>
          <w:w w:val="95"/>
        </w:rPr>
        <w:t>Total</w:t>
        <w:tab/>
      </w:r>
      <w:r>
        <w:rPr>
          <w:color w:val="4F5154"/>
        </w:rPr>
        <w:t>298</w:t>
        <w:tab/>
        <w:t>302</w:t>
      </w:r>
      <w:r>
        <w:rPr/>
      </w:r>
    </w:p>
    <w:p>
      <w:pPr>
        <w:pStyle w:val="BodyText"/>
        <w:tabs>
          <w:tab w:pos="9963" w:val="left" w:leader="none"/>
          <w:tab w:pos="11405" w:val="left" w:leader="none"/>
        </w:tabs>
        <w:spacing w:line="225" w:lineRule="exact"/>
        <w:ind w:right="0"/>
        <w:jc w:val="left"/>
      </w:pPr>
      <w:r>
        <w:rPr/>
        <w:pict>
          <v:group style="position:absolute;margin-left:484.559998pt;margin-top:17.746206pt;width:35.3pt;height:.1pt;mso-position-horizontal-relative:page;mso-position-vertical-relative:paragraph;z-index:5392" coordorigin="9691,355" coordsize="706,2">
            <v:shape style="position:absolute;left:9691;top:355;width:706;height:2" coordorigin="9691,355" coordsize="706,0" path="m9691,355l10397,355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group style="position:absolute;margin-left:535.269958pt;margin-top:15.536206pt;width:57pt;height:4.45pt;mso-position-horizontal-relative:page;mso-position-vertical-relative:paragraph;z-index:5416" coordorigin="10705,311" coordsize="1140,89">
            <v:group style="position:absolute;left:10728;top:355;width:1080;height:2" coordorigin="10728,355" coordsize="1080,2">
              <v:shape style="position:absolute;left:10728;top:355;width:1080;height:2" coordorigin="10728,355" coordsize="1080,0" path="m10728,355l11808,355e" filled="false" stroked="true" strokeweight="2.260pt" strokecolor="#4f5154">
                <v:path arrowok="t"/>
              </v:shape>
            </v:group>
            <v:group style="position:absolute;left:11791;top:333;width:32;height:44" coordorigin="11791,333" coordsize="32,44">
              <v:shape style="position:absolute;left:11791;top:333;width:32;height:44" coordorigin="11791,333" coordsize="32,44" path="m11791,355l11822,355e" filled="false" stroked="true" strokeweight="2.260pt" strokecolor="#ffffff">
                <v:path arrowok="t"/>
              </v:shape>
            </v:group>
            <w10:wrap type="none"/>
          </v:group>
        </w:pict>
      </w:r>
      <w:r>
        <w:rPr>
          <w:color w:val="4F5154"/>
        </w:rPr>
        <w:t>Current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maturities</w:t>
        <w:tab/>
      </w:r>
      <w:r>
        <w:rPr>
          <w:color w:val="4F5154"/>
          <w:w w:val="95"/>
        </w:rPr>
        <w:t>—</w:t>
        <w:tab/>
      </w:r>
      <w:r>
        <w:rPr>
          <w:color w:val="4F5154"/>
        </w:rPr>
        <w:t>(1)</w:t>
      </w:r>
      <w:r>
        <w:rPr/>
      </w:r>
    </w:p>
    <w:p>
      <w:pPr>
        <w:pStyle w:val="BodyText"/>
        <w:tabs>
          <w:tab w:pos="9862" w:val="left" w:leader="none"/>
          <w:tab w:pos="11569" w:val="right" w:leader="none"/>
        </w:tabs>
        <w:spacing w:line="240" w:lineRule="auto" w:before="233"/>
        <w:ind w:right="0"/>
        <w:jc w:val="left"/>
      </w:pPr>
      <w:r>
        <w:rPr>
          <w:color w:val="4F5154"/>
          <w:spacing w:val="-1"/>
        </w:rPr>
        <w:t>Long-term</w:t>
      </w:r>
      <w:r>
        <w:rPr>
          <w:color w:val="4F5154"/>
          <w:spacing w:val="-11"/>
        </w:rPr>
        <w:t> </w:t>
      </w:r>
      <w:r>
        <w:rPr>
          <w:color w:val="4F5154"/>
        </w:rPr>
        <w:t>debt</w:t>
        <w:tab/>
        <w:t>298</w:t>
        <w:tab/>
        <w:t>301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10469" w:val="left" w:leader="none"/>
        </w:tabs>
        <w:spacing w:line="70" w:lineRule="atLeast"/>
        <w:ind w:left="9433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position w:val="4"/>
          <w:sz w:val="7"/>
        </w:rPr>
        <w:pict>
          <v:group style="width:39.1pt;height:3.85pt;mso-position-horizontal-relative:char;mso-position-vertical-relative:line" coordorigin="0,0" coordsize="782,77">
            <v:group style="position:absolute;left:38;top:38;width:706;height:2" coordorigin="38,38" coordsize="706,2">
              <v:shape style="position:absolute;left:38;top:38;width:706;height:2" coordorigin="38,38" coordsize="706,0" path="m38,38l744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position w:val="4"/>
          <w:sz w:val="7"/>
        </w:rPr>
      </w:r>
      <w:r>
        <w:rPr>
          <w:rFonts w:ascii="Times New Roman"/>
          <w:position w:val="4"/>
          <w:sz w:val="7"/>
        </w:rPr>
        <w:tab/>
      </w:r>
      <w:r>
        <w:rPr>
          <w:rFonts w:ascii="Times New Roman"/>
          <w:sz w:val="15"/>
        </w:rPr>
        <w:pict>
          <v:group style="width:58.55pt;height:7.55pt;mso-position-horizontal-relative:char;mso-position-vertical-relative:line" coordorigin="0,0" coordsize="1171,151">
            <v:group style="position:absolute;left:38;top:75;width:1080;height:2" coordorigin="38,75" coordsize="1080,2">
              <v:shape style="position:absolute;left:38;top:75;width:1080;height:2" coordorigin="38,75" coordsize="1080,0" path="m38,75l1118,75e" filled="false" stroked="true" strokeweight="3.82pt" strokecolor="#4f5154">
                <v:path arrowok="t"/>
              </v:shape>
            </v:group>
            <v:group style="position:absolute;left:1101;top:38;width:32;height:75" coordorigin="1101,38" coordsize="32,75">
              <v:shape style="position:absolute;left:1101;top:38;width:32;height:75" coordorigin="1101,38" coordsize="32,75" path="m1101,75l1133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numPr>
          <w:ilvl w:val="0"/>
          <w:numId w:val="10"/>
        </w:numPr>
        <w:tabs>
          <w:tab w:pos="488" w:val="left" w:leader="none"/>
        </w:tabs>
        <w:spacing w:line="240" w:lineRule="auto" w:before="0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COMMITMENTS</w:t>
      </w:r>
      <w:r>
        <w:rPr>
          <w:b w:val="0"/>
        </w:rPr>
      </w:r>
    </w:p>
    <w:p>
      <w:pPr>
        <w:pStyle w:val="BodyText"/>
        <w:spacing w:line="231" w:lineRule="auto" w:before="163"/>
        <w:ind w:right="374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February</w:t>
      </w:r>
      <w:r>
        <w:rPr>
          <w:color w:val="4F5154"/>
          <w:spacing w:val="-5"/>
        </w:rPr>
        <w:t> </w:t>
      </w:r>
      <w:r>
        <w:rPr>
          <w:color w:val="4F5154"/>
        </w:rPr>
        <w:t>1998,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4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sell</w:t>
      </w:r>
      <w:r>
        <w:rPr>
          <w:color w:val="4F5154"/>
          <w:spacing w:val="-4"/>
        </w:rPr>
        <w:t> </w:t>
      </w:r>
      <w:r>
        <w:rPr>
          <w:color w:val="4F5154"/>
        </w:rPr>
        <w:t>36.0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$4.42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plus</w:t>
      </w:r>
      <w:r>
        <w:rPr>
          <w:color w:val="4F5154"/>
          <w:spacing w:val="-5"/>
        </w:rPr>
        <w:t> </w:t>
      </w:r>
      <w:r>
        <w:rPr>
          <w:color w:val="4F5154"/>
        </w:rPr>
        <w:t>accretion,</w:t>
      </w:r>
      <w:r>
        <w:rPr>
          <w:color w:val="4F5154"/>
          <w:spacing w:val="-7"/>
        </w:rPr>
        <w:t> </w:t>
      </w:r>
      <w:r>
        <w:rPr>
          <w:color w:val="4F5154"/>
        </w:rPr>
        <w:t>subject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adjustments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3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stated</w:t>
      </w:r>
      <w:r>
        <w:rPr>
          <w:color w:val="4F5154"/>
          <w:spacing w:val="-5"/>
        </w:rPr>
        <w:t> </w:t>
      </w:r>
      <w:r>
        <w:rPr>
          <w:color w:val="4F5154"/>
        </w:rPr>
        <w:t>maturity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February</w:t>
      </w:r>
      <w:r>
        <w:rPr>
          <w:color w:val="4F5154"/>
          <w:spacing w:val="-5"/>
        </w:rPr>
        <w:t> </w:t>
      </w:r>
      <w:r>
        <w:rPr>
          <w:color w:val="4F5154"/>
        </w:rPr>
        <w:t>13,</w:t>
      </w:r>
      <w:r>
        <w:rPr>
          <w:color w:val="4F5154"/>
          <w:spacing w:val="-6"/>
        </w:rPr>
        <w:t> </w:t>
      </w:r>
      <w:r>
        <w:rPr>
          <w:color w:val="4F5154"/>
        </w:rPr>
        <w:t>2003.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contract,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issue</w:t>
      </w:r>
      <w:r>
        <w:rPr>
          <w:color w:val="4F5154"/>
          <w:spacing w:val="36"/>
          <w:w w:val="99"/>
        </w:rPr>
        <w:t> </w:t>
      </w:r>
      <w:r>
        <w:rPr>
          <w:color w:val="4F5154"/>
          <w:spacing w:val="-1"/>
        </w:rPr>
        <w:t>registered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unregistered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settlement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settlement.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dilutive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</w:t>
      </w:r>
      <w:r>
        <w:rPr>
          <w:color w:val="4F5154"/>
          <w:spacing w:val="129"/>
          <w:w w:val="99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currently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reflected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calculation.</w:t>
      </w:r>
      <w:r>
        <w:rPr>
          <w:color w:val="4F5154"/>
          <w:spacing w:val="-4"/>
        </w:rPr>
        <w:t> </w:t>
      </w:r>
      <w:r>
        <w:rPr>
          <w:color w:val="4F5154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eliminate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dilution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contract,</w:t>
      </w:r>
      <w:r>
        <w:rPr>
          <w:color w:val="4F5154"/>
          <w:spacing w:val="-3"/>
        </w:rPr>
        <w:t> </w:t>
      </w:r>
      <w:r>
        <w:rPr>
          <w:color w:val="4F5154"/>
        </w:rPr>
        <w:t>we,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discretion,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decide</w:t>
      </w:r>
      <w:r>
        <w:rPr>
          <w:color w:val="4F5154"/>
          <w:spacing w:val="139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repurchase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4"/>
        </w:rPr>
        <w:t> </w:t>
      </w:r>
      <w:r>
        <w:rPr>
          <w:color w:val="4F5154"/>
        </w:rPr>
        <w:t>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settle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contract.</w:t>
      </w:r>
      <w:r>
        <w:rPr/>
      </w:r>
    </w:p>
    <w:p>
      <w:pPr>
        <w:pStyle w:val="BodyText"/>
        <w:spacing w:line="231" w:lineRule="auto" w:before="167"/>
        <w:ind w:right="345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September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EITF</w:t>
      </w:r>
      <w:r>
        <w:rPr>
          <w:color w:val="4F5154"/>
          <w:spacing w:val="-6"/>
        </w:rPr>
        <w:t> </w:t>
      </w:r>
      <w:r>
        <w:rPr>
          <w:color w:val="4F5154"/>
        </w:rPr>
        <w:t>reached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consensus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00-19,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Derivative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Instruments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Indexed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1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62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Potentially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Settled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in,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Company’s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Own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Stock.”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third</w:t>
      </w:r>
      <w:r>
        <w:rPr>
          <w:color w:val="4F5154"/>
          <w:spacing w:val="-6"/>
        </w:rPr>
        <w:t> </w:t>
      </w:r>
      <w:r>
        <w:rPr>
          <w:color w:val="4F5154"/>
        </w:rPr>
        <w:t>quarter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mentioned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previous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paragraph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modified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compliance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EITF</w:t>
      </w:r>
      <w:r>
        <w:rPr>
          <w:color w:val="4F5154"/>
          <w:spacing w:val="-5"/>
        </w:rPr>
        <w:t> </w:t>
      </w:r>
      <w:r>
        <w:rPr>
          <w:color w:val="4F5154"/>
        </w:rPr>
        <w:t>00-19.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modifications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allow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44"/>
          <w:w w:val="99"/>
        </w:rPr>
        <w:t> </w:t>
      </w:r>
      <w:r>
        <w:rPr>
          <w:color w:val="4F5154"/>
        </w:rPr>
        <w:t>accounted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instrument</w:t>
      </w:r>
      <w:r>
        <w:rPr>
          <w:color w:val="4F5154"/>
          <w:spacing w:val="-5"/>
        </w:rPr>
        <w:t> </w:t>
      </w:r>
      <w:r>
        <w:rPr>
          <w:color w:val="4F5154"/>
        </w:rPr>
        <w:t>instead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classified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asset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5"/>
        </w:rPr>
        <w:t> </w:t>
      </w:r>
      <w:r>
        <w:rPr>
          <w:color w:val="4F5154"/>
        </w:rPr>
        <w:t>contract</w:t>
      </w:r>
      <w:r>
        <w:rPr>
          <w:color w:val="4F5154"/>
          <w:spacing w:val="-4"/>
        </w:rPr>
        <w:t> </w:t>
      </w:r>
      <w:r>
        <w:rPr>
          <w:color w:val="4F5154"/>
        </w:rPr>
        <w:t>requiring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marked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through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period.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modifications</w:t>
      </w:r>
      <w:r>
        <w:rPr>
          <w:color w:val="4F5154"/>
          <w:spacing w:val="-6"/>
        </w:rPr>
        <w:t> </w:t>
      </w:r>
      <w:r>
        <w:rPr>
          <w:color w:val="4F5154"/>
        </w:rPr>
        <w:t>include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permit</w:t>
      </w:r>
      <w:r>
        <w:rPr>
          <w:color w:val="4F5154"/>
          <w:spacing w:val="-5"/>
        </w:rPr>
        <w:t> </w:t>
      </w:r>
      <w:r>
        <w:rPr>
          <w:color w:val="4F5154"/>
        </w:rPr>
        <w:t>us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settle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unregistered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removal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collateral</w:t>
      </w:r>
      <w:r>
        <w:rPr>
          <w:color w:val="4F5154"/>
          <w:spacing w:val="47"/>
          <w:w w:val="99"/>
        </w:rPr>
        <w:t> </w:t>
      </w:r>
      <w:r>
        <w:rPr>
          <w:color w:val="4F5154"/>
          <w:spacing w:val="-1"/>
        </w:rPr>
        <w:t>requirements.</w:t>
      </w:r>
      <w:r>
        <w:rPr/>
      </w:r>
    </w:p>
    <w:p>
      <w:pPr>
        <w:pStyle w:val="BodyText"/>
        <w:spacing w:line="231" w:lineRule="auto" w:before="167"/>
        <w:ind w:right="33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December</w:t>
      </w:r>
      <w:r>
        <w:rPr>
          <w:color w:val="4F5154"/>
          <w:spacing w:val="-4"/>
        </w:rPr>
        <w:t> </w:t>
      </w:r>
      <w:r>
        <w:rPr>
          <w:color w:val="4F5154"/>
        </w:rPr>
        <w:t>1996,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entered</w:t>
      </w:r>
      <w:r>
        <w:rPr>
          <w:color w:val="4F5154"/>
          <w:spacing w:val="-6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seven-year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master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banking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institution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construction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w w:val="99"/>
        </w:rPr>
        <w:t> 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$150.0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property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improvements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us.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1998,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master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arrangement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2"/>
        </w:rPr>
        <w:t> </w:t>
      </w:r>
      <w:r>
        <w:rPr>
          <w:color w:val="4F5154"/>
        </w:rPr>
        <w:t>amended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increase</w:t>
      </w:r>
      <w:r>
        <w:rPr>
          <w:color w:val="4F5154"/>
          <w:spacing w:val="79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$32.0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$182.0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million.</w:t>
      </w:r>
      <w:r>
        <w:rPr>
          <w:color w:val="4F5154"/>
          <w:spacing w:val="-6"/>
        </w:rPr>
        <w:t> </w:t>
      </w:r>
      <w:r>
        <w:rPr>
          <w:color w:val="4F5154"/>
        </w:rPr>
        <w:t>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4"/>
        </w:rPr>
        <w:t> </w:t>
      </w:r>
      <w:r>
        <w:rPr>
          <w:color w:val="4F5154"/>
        </w:rPr>
        <w:t>quarterly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arrears</w:t>
      </w:r>
      <w:r>
        <w:rPr>
          <w:color w:val="4F5154"/>
          <w:spacing w:val="-2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term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seven</w:t>
      </w:r>
      <w:r>
        <w:rPr>
          <w:color w:val="4F5154"/>
          <w:spacing w:val="-4"/>
        </w:rPr>
        <w:t> </w:t>
      </w:r>
      <w:r>
        <w:rPr>
          <w:color w:val="4F5154"/>
        </w:rPr>
        <w:t>years.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obligations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61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collateralized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preceding</w:t>
      </w:r>
      <w:r>
        <w:rPr>
          <w:color w:val="4F5154"/>
          <w:spacing w:val="-6"/>
        </w:rPr>
        <w:t> </w:t>
      </w:r>
      <w:r>
        <w:rPr>
          <w:color w:val="4F5154"/>
        </w:rPr>
        <w:t>paragraphs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36.0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$4.42</w:t>
      </w:r>
      <w:r>
        <w:rPr>
          <w:color w:val="4F5154"/>
          <w:spacing w:val="-4"/>
        </w:rPr>
        <w:t> </w:t>
      </w:r>
      <w:r>
        <w:rPr>
          <w:color w:val="4F5154"/>
        </w:rPr>
        <w:t>per</w:t>
      </w:r>
      <w:r>
        <w:rPr>
          <w:color w:val="4F5154"/>
          <w:spacing w:val="-6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</w:rPr>
        <w:t>plus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accretion,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adjustments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substitute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collateral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treasury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107"/>
          <w:w w:val="99"/>
        </w:rPr>
        <w:t> </w:t>
      </w:r>
      <w:r>
        <w:rPr>
          <w:color w:val="4F5154"/>
          <w:spacing w:val="-1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anytime</w:t>
      </w:r>
      <w:r>
        <w:rPr>
          <w:color w:val="4F5154"/>
          <w:spacing w:val="-4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term.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leased</w:t>
      </w:r>
      <w:r>
        <w:rPr>
          <w:color w:val="4F5154"/>
          <w:spacing w:val="-5"/>
        </w:rPr>
        <w:t> </w:t>
      </w:r>
      <w:r>
        <w:rPr>
          <w:color w:val="4F5154"/>
        </w:rPr>
        <w:t>properties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term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50"/>
          <w:w w:val="99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expended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lessor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construct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properties.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option,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36"/>
          <w:w w:val="99"/>
        </w:rPr>
        <w:t> </w:t>
      </w:r>
      <w:r>
        <w:rPr>
          <w:color w:val="4F5154"/>
        </w:rPr>
        <w:t>agreed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guarantee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properties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6"/>
        </w:rPr>
        <w:t> </w:t>
      </w:r>
      <w:r>
        <w:rPr>
          <w:color w:val="4F5154"/>
        </w:rPr>
        <w:t>residual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85%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</w:rPr>
        <w:t>original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cost,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residual</w:t>
      </w:r>
      <w:r>
        <w:rPr>
          <w:color w:val="4F5154"/>
          <w:spacing w:val="-4"/>
        </w:rPr>
        <w:t> </w:t>
      </w:r>
      <w:r>
        <w:rPr>
          <w:color w:val="4F5154"/>
        </w:rPr>
        <w:t>guarantee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/>
      </w:r>
    </w:p>
    <w:p>
      <w:pPr>
        <w:pStyle w:val="BodyText"/>
        <w:spacing w:line="231" w:lineRule="auto"/>
        <w:ind w:right="307"/>
        <w:jc w:val="left"/>
      </w:pPr>
      <w:r>
        <w:rPr>
          <w:color w:val="4F5154"/>
        </w:rPr>
        <w:t>$142.5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Because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present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minimum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</w:rPr>
        <w:t>payments,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85%</w:t>
      </w:r>
      <w:r>
        <w:rPr>
          <w:color w:val="4F5154"/>
          <w:spacing w:val="-5"/>
        </w:rPr>
        <w:t> </w:t>
      </w:r>
      <w:r>
        <w:rPr>
          <w:color w:val="4F5154"/>
        </w:rPr>
        <w:t>residual</w:t>
      </w:r>
      <w:r>
        <w:rPr>
          <w:color w:val="4F5154"/>
          <w:spacing w:val="-4"/>
        </w:rPr>
        <w:t> </w:t>
      </w:r>
      <w:r>
        <w:rPr>
          <w:color w:val="4F5154"/>
        </w:rPr>
        <w:t>guarantee,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65"/>
          <w:w w:val="99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90%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</w:rPr>
        <w:t>property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inception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lease,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leases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classified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leases.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$167.7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master</w:t>
      </w:r>
      <w:r>
        <w:rPr>
          <w:color w:val="4F5154"/>
          <w:spacing w:val="-6"/>
        </w:rPr>
        <w:t> </w:t>
      </w:r>
      <w:r>
        <w:rPr>
          <w:color w:val="4F5154"/>
        </w:rPr>
        <w:t>lease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facility</w:t>
      </w:r>
      <w:r>
        <w:rPr>
          <w:color w:val="4F5154"/>
          <w:spacing w:val="-5"/>
        </w:rPr>
        <w:t> </w:t>
      </w:r>
      <w:r>
        <w:rPr>
          <w:color w:val="4F5154"/>
        </w:rPr>
        <w:t>had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utilized.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currently</w:t>
      </w:r>
      <w:r>
        <w:rPr>
          <w:color w:val="4F5154"/>
          <w:spacing w:val="-5"/>
        </w:rPr>
        <w:t> </w:t>
      </w:r>
      <w:r>
        <w:rPr>
          <w:color w:val="4F5154"/>
        </w:rPr>
        <w:t>intend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leased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properties</w:t>
      </w:r>
      <w:r>
        <w:rPr>
          <w:color w:val="4F5154"/>
          <w:spacing w:val="-3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maturity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leases,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December</w:t>
      </w:r>
      <w:r>
        <w:rPr>
          <w:color w:val="4F5154"/>
          <w:spacing w:val="-4"/>
        </w:rPr>
        <w:t> </w:t>
      </w:r>
      <w:r>
        <w:rPr>
          <w:color w:val="4F5154"/>
        </w:rPr>
        <w:t>2003,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same</w:t>
      </w:r>
      <w:r>
        <w:rPr>
          <w:color w:val="4F5154"/>
          <w:spacing w:val="-7"/>
        </w:rPr>
        <w:t> </w:t>
      </w:r>
      <w:r>
        <w:rPr>
          <w:color w:val="4F5154"/>
        </w:rPr>
        <w:t>amount.</w:t>
      </w:r>
      <w:r>
        <w:rPr>
          <w:color w:val="4F5154"/>
          <w:spacing w:val="-4"/>
        </w:rPr>
        <w:t> </w:t>
      </w:r>
      <w:r>
        <w:rPr>
          <w:color w:val="4F5154"/>
        </w:rPr>
        <w:t>None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officers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employees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facility.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59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4" w:lineRule="exact"/>
        <w:ind w:left="159" w:right="369"/>
        <w:jc w:val="left"/>
      </w:pPr>
      <w:r>
        <w:rPr>
          <w:color w:val="4F5154"/>
          <w:spacing w:val="-1"/>
        </w:rPr>
        <w:t>Additional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facilities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furniture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equipment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leased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leases.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minimum</w:t>
      </w:r>
      <w:r>
        <w:rPr>
          <w:color w:val="4F5154"/>
          <w:spacing w:val="-6"/>
        </w:rPr>
        <w:t> </w:t>
      </w:r>
      <w:r>
        <w:rPr>
          <w:color w:val="4F5154"/>
        </w:rPr>
        <w:t>annual</w:t>
      </w:r>
      <w:r>
        <w:rPr>
          <w:color w:val="4F5154"/>
          <w:spacing w:val="92"/>
          <w:w w:val="99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lease</w:t>
      </w:r>
      <w:r>
        <w:rPr>
          <w:color w:val="4F5154"/>
          <w:spacing w:val="-8"/>
        </w:rPr>
        <w:t> </w:t>
      </w:r>
      <w:r>
        <w:rPr>
          <w:color w:val="4F5154"/>
        </w:rPr>
        <w:t>payments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follows:</w:t>
      </w:r>
      <w:r>
        <w:rPr/>
      </w:r>
    </w:p>
    <w:p>
      <w:pPr>
        <w:spacing w:after="0" w:line="224" w:lineRule="exact"/>
        <w:jc w:val="left"/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289" w:right="772" w:hanging="1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1441" w:space="8711"/>
            <w:col w:w="170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5"/>
        <w:gridCol w:w="291"/>
        <w:gridCol w:w="2060"/>
      </w:tblGrid>
      <w:tr>
        <w:trPr>
          <w:trHeight w:val="315" w:hRule="exact"/>
        </w:trPr>
        <w:tc>
          <w:tcPr>
            <w:tcW w:w="928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99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9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9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9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0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9721" w:val="left" w:leader="none"/>
          <w:tab w:pos="11678" w:val="right" w:leader="none"/>
        </w:tabs>
        <w:spacing w:line="240" w:lineRule="auto" w:before="36"/>
        <w:ind w:left="529" w:right="0"/>
        <w:jc w:val="left"/>
      </w:pPr>
      <w:r>
        <w:rPr>
          <w:color w:val="4F5154"/>
          <w:spacing w:val="-1"/>
          <w:w w:val="95"/>
        </w:rPr>
        <w:t>Total</w:t>
        <w:tab/>
      </w:r>
      <w:r>
        <w:rPr>
          <w:color w:val="4F5154"/>
        </w:rPr>
        <w:t>$</w:t>
        <w:tab/>
        <w:t>410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9683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102.5pt;height:3.85pt;mso-position-horizontal-relative:char;mso-position-vertical-relative:line" coordorigin="0,0" coordsize="2050,77">
            <v:group style="position:absolute;left:38;top:38;width:1973;height:2" coordorigin="38,38" coordsize="1973,2">
              <v:shape style="position:absolute;left:38;top:38;width:1973;height:2" coordorigin="38,38" coordsize="1973,0" path="m38,38l2011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31" w:lineRule="auto"/>
        <w:ind w:left="159" w:right="349"/>
        <w:jc w:val="left"/>
      </w:pPr>
      <w:r>
        <w:rPr>
          <w:color w:val="4F5154"/>
        </w:rPr>
        <w:t>Rent</w:t>
      </w:r>
      <w:r>
        <w:rPr>
          <w:color w:val="4F5154"/>
          <w:spacing w:val="-5"/>
        </w:rPr>
        <w:t> </w:t>
      </w:r>
      <w:r>
        <w:rPr>
          <w:color w:val="4F5154"/>
        </w:rPr>
        <w:t>expense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$256.6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$240.7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$259.9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respectively,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sublease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$12.2</w:t>
      </w:r>
      <w:r>
        <w:rPr>
          <w:color w:val="4F5154"/>
          <w:spacing w:val="-7"/>
        </w:rPr>
        <w:t> </w:t>
      </w:r>
      <w:r>
        <w:rPr>
          <w:color w:val="4F5154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$11.4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$1.9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respectively.</w:t>
      </w:r>
      <w:r>
        <w:rPr>
          <w:color w:val="4F5154"/>
          <w:spacing w:val="-8"/>
        </w:rPr>
        <w:t> </w:t>
      </w:r>
      <w:r>
        <w:rPr>
          <w:color w:val="4F5154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lease</w:t>
      </w:r>
      <w:r>
        <w:rPr>
          <w:color w:val="4F5154"/>
          <w:spacing w:val="-7"/>
        </w:rPr>
        <w:t> </w:t>
      </w:r>
      <w:r>
        <w:rPr>
          <w:color w:val="4F5154"/>
        </w:rPr>
        <w:t>agreements</w:t>
      </w:r>
      <w:r>
        <w:rPr>
          <w:color w:val="4F5154"/>
          <w:spacing w:val="-7"/>
        </w:rPr>
        <w:t> </w:t>
      </w:r>
      <w:r>
        <w:rPr>
          <w:color w:val="4F5154"/>
        </w:rPr>
        <w:t>contain</w:t>
      </w:r>
      <w:r>
        <w:rPr>
          <w:color w:val="4F5154"/>
          <w:spacing w:val="-7"/>
        </w:rPr>
        <w:t> </w:t>
      </w:r>
      <w:r>
        <w:rPr>
          <w:color w:val="4F5154"/>
        </w:rPr>
        <w:t>renewal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7"/>
        </w:rPr>
        <w:t> </w:t>
      </w:r>
      <w:r>
        <w:rPr>
          <w:color w:val="4F5154"/>
        </w:rPr>
        <w:t>providing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w w:val="99"/>
        </w:rPr>
        <w:t> </w:t>
      </w:r>
      <w:r>
        <w:rPr>
          <w:color w:val="4F5154"/>
          <w:spacing w:val="35"/>
          <w:w w:val="99"/>
        </w:rPr>
        <w:t>  </w:t>
      </w:r>
      <w:r>
        <w:rPr>
          <w:color w:val="4F5154"/>
          <w:spacing w:val="-1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extension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term.</w:t>
      </w:r>
      <w:r>
        <w:rPr>
          <w:color w:val="4F5154"/>
          <w:spacing w:val="-3"/>
        </w:rPr>
        <w:t> </w:t>
      </w:r>
      <w:r>
        <w:rPr>
          <w:color w:val="4F5154"/>
        </w:rPr>
        <w:t>Generally,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renewal</w:t>
      </w:r>
      <w:r>
        <w:rPr>
          <w:color w:val="4F5154"/>
          <w:spacing w:val="-5"/>
        </w:rPr>
        <w:t> </w:t>
      </w:r>
      <w:r>
        <w:rPr>
          <w:color w:val="4F5154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rates</w:t>
      </w:r>
      <w:r>
        <w:rPr>
          <w:color w:val="4F5154"/>
          <w:spacing w:val="-5"/>
        </w:rPr>
        <w:t> </w:t>
      </w:r>
      <w:r>
        <w:rPr>
          <w:color w:val="4F5154"/>
        </w:rPr>
        <w:t>range</w:t>
      </w:r>
      <w:r>
        <w:rPr>
          <w:color w:val="4F5154"/>
          <w:spacing w:val="-4"/>
        </w:rPr>
        <w:t> </w:t>
      </w:r>
      <w:r>
        <w:rPr>
          <w:color w:val="4F5154"/>
        </w:rPr>
        <w:t>between</w:t>
      </w:r>
      <w:r>
        <w:rPr>
          <w:color w:val="4F5154"/>
          <w:spacing w:val="-5"/>
        </w:rPr>
        <w:t> </w:t>
      </w:r>
      <w:r>
        <w:rPr>
          <w:color w:val="4F5154"/>
        </w:rPr>
        <w:t>85%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100%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lease</w:t>
      </w:r>
      <w:r>
        <w:rPr>
          <w:color w:val="4F5154"/>
          <w:spacing w:val="-6"/>
        </w:rPr>
        <w:t> </w:t>
      </w:r>
      <w:r>
        <w:rPr>
          <w:color w:val="4F5154"/>
        </w:rPr>
        <w:t>rates</w:t>
      </w:r>
      <w:r>
        <w:rPr>
          <w:color w:val="4F5154"/>
          <w:spacing w:val="-2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end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4"/>
        </w:rPr>
        <w:t> </w:t>
      </w:r>
      <w:r>
        <w:rPr>
          <w:color w:val="4F5154"/>
        </w:rPr>
        <w:t>lease</w:t>
      </w:r>
      <w:r>
        <w:rPr>
          <w:color w:val="4F5154"/>
          <w:spacing w:val="-4"/>
        </w:rPr>
        <w:t> </w:t>
      </w:r>
      <w:r>
        <w:rPr>
          <w:color w:val="4F5154"/>
        </w:rPr>
        <w:t>period.</w:t>
      </w:r>
      <w:r>
        <w:rPr/>
      </w:r>
    </w:p>
    <w:p>
      <w:pPr>
        <w:pStyle w:val="Heading1"/>
        <w:numPr>
          <w:ilvl w:val="0"/>
          <w:numId w:val="10"/>
        </w:numPr>
        <w:tabs>
          <w:tab w:pos="508" w:val="left" w:leader="none"/>
        </w:tabs>
        <w:spacing w:line="240" w:lineRule="auto" w:before="162" w:after="0"/>
        <w:ind w:left="508" w:right="0" w:hanging="348"/>
        <w:jc w:val="left"/>
        <w:rPr>
          <w:b w:val="0"/>
          <w:bCs w:val="0"/>
        </w:rPr>
      </w:pPr>
      <w:r>
        <w:rPr>
          <w:color w:val="4F5154"/>
        </w:rPr>
        <w:t>SUBSIDIARY</w:t>
      </w:r>
      <w:r>
        <w:rPr>
          <w:color w:val="4F5154"/>
          <w:spacing w:val="-18"/>
        </w:rPr>
        <w:t> </w:t>
      </w:r>
      <w:r>
        <w:rPr>
          <w:color w:val="4F5154"/>
        </w:rPr>
        <w:t>STOCK</w:t>
      </w:r>
      <w:r>
        <w:rPr>
          <w:color w:val="4F5154"/>
          <w:spacing w:val="-17"/>
        </w:rPr>
        <w:t> </w:t>
      </w:r>
      <w:r>
        <w:rPr>
          <w:color w:val="4F5154"/>
        </w:rPr>
        <w:t>TRANSACTIONS</w:t>
      </w:r>
      <w:r>
        <w:rPr>
          <w:b w:val="0"/>
        </w:rPr>
      </w:r>
    </w:p>
    <w:p>
      <w:pPr>
        <w:pStyle w:val="BodyText"/>
        <w:spacing w:line="231" w:lineRule="auto" w:before="163"/>
        <w:ind w:left="160" w:right="35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</w:t>
      </w:r>
      <w:r>
        <w:rPr>
          <w:color w:val="4F5154"/>
          <w:spacing w:val="-6"/>
        </w:rPr>
        <w:t> </w:t>
      </w:r>
      <w:r>
        <w:rPr>
          <w:color w:val="4F5154"/>
        </w:rPr>
        <w:t>Staff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Bulletin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51,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Sales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Stock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by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Subsidiary,”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requires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difference</w:t>
      </w:r>
      <w:r>
        <w:rPr>
          <w:color w:val="4F5154"/>
          <w:spacing w:val="-6"/>
        </w:rPr>
        <w:t> </w:t>
      </w:r>
      <w:r>
        <w:rPr>
          <w:color w:val="4F5154"/>
        </w:rPr>
        <w:t>between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carrying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parent’s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subsidiary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underlying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book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subsidiary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reflected</w:t>
      </w:r>
      <w:r>
        <w:rPr>
          <w:color w:val="4F5154"/>
          <w:spacing w:val="-2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gain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statement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operations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reflected</w:t>
      </w:r>
      <w:r>
        <w:rPr>
          <w:color w:val="4F5154"/>
          <w:spacing w:val="-2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transaction.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elected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record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gains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losses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subsidiary’s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transactions.</w:t>
      </w:r>
      <w:r>
        <w:rPr/>
      </w:r>
    </w:p>
    <w:p>
      <w:pPr>
        <w:spacing w:before="16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Oracle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z w:val="20"/>
        </w:rPr>
        <w:t>Japan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left="159" w:right="35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Japan</w:t>
      </w:r>
      <w:r>
        <w:rPr>
          <w:color w:val="4F5154"/>
          <w:spacing w:val="-5"/>
        </w:rPr>
        <w:t> </w:t>
      </w:r>
      <w:r>
        <w:rPr>
          <w:color w:val="4F5154"/>
        </w:rPr>
        <w:t>moved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over-the-counter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Japan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Tokyo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Exchange.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move,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42"/>
          <w:w w:val="99"/>
        </w:rPr>
        <w:t> </w:t>
      </w:r>
      <w:r>
        <w:rPr>
          <w:color w:val="4F5154"/>
        </w:rPr>
        <w:t>Japan</w:t>
      </w:r>
      <w:r>
        <w:rPr>
          <w:color w:val="4F5154"/>
          <w:spacing w:val="-6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sold</w:t>
      </w:r>
      <w:r>
        <w:rPr>
          <w:color w:val="4F5154"/>
          <w:spacing w:val="-6"/>
        </w:rPr>
        <w:t> </w:t>
      </w:r>
      <w:r>
        <w:rPr>
          <w:color w:val="4F5154"/>
        </w:rPr>
        <w:t>0.3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$772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public</w:t>
      </w:r>
      <w:r>
        <w:rPr>
          <w:color w:val="4F5154"/>
          <w:spacing w:val="-6"/>
        </w:rPr>
        <w:t> </w:t>
      </w:r>
      <w:r>
        <w:rPr>
          <w:color w:val="4F5154"/>
        </w:rPr>
        <w:t>offering.</w:t>
      </w:r>
      <w:r>
        <w:rPr>
          <w:color w:val="4F5154"/>
          <w:spacing w:val="-6"/>
        </w:rPr>
        <w:t> </w:t>
      </w:r>
      <w:r>
        <w:rPr>
          <w:color w:val="4F5154"/>
        </w:rPr>
        <w:t>Separately,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8.7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3"/>
        </w:rPr>
        <w:t> </w:t>
      </w:r>
      <w:r>
        <w:rPr>
          <w:color w:val="4F5154"/>
        </w:rPr>
        <w:t>Japan,</w:t>
      </w:r>
      <w:r>
        <w:rPr>
          <w:color w:val="4F5154"/>
          <w:spacing w:val="-6"/>
        </w:rPr>
        <w:t> </w:t>
      </w:r>
      <w:r>
        <w:rPr>
          <w:color w:val="4F5154"/>
        </w:rPr>
        <w:t>resulting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gain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$6.5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taxes of</w:t>
      </w:r>
      <w:r>
        <w:rPr>
          <w:color w:val="4F5154"/>
          <w:spacing w:val="-3"/>
        </w:rPr>
        <w:t> </w:t>
      </w:r>
      <w:r>
        <w:rPr>
          <w:color w:val="4F5154"/>
        </w:rPr>
        <w:t>$2.5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billion.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issuance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83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existing</w:t>
      </w:r>
      <w:r>
        <w:rPr>
          <w:color w:val="4F5154"/>
          <w:spacing w:val="-4"/>
        </w:rPr>
        <w:t> </w:t>
      </w:r>
      <w:r>
        <w:rPr>
          <w:color w:val="4F5154"/>
        </w:rPr>
        <w:t>shares,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ownership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Japan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reduced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84.6%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74.2%.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recorded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stockholders’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$898.7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$498.8</w:t>
      </w:r>
      <w:r>
        <w:rPr>
          <w:color w:val="4F5154"/>
          <w:spacing w:val="-5"/>
        </w:rPr>
        <w:t> </w:t>
      </w:r>
      <w:r>
        <w:rPr>
          <w:color w:val="4F5154"/>
        </w:rPr>
        <w:t>million,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reflecting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Japan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offering.</w:t>
      </w:r>
      <w:r>
        <w:rPr/>
      </w:r>
    </w:p>
    <w:p>
      <w:pPr>
        <w:spacing w:before="16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Liberate</w:t>
      </w:r>
      <w:r>
        <w:rPr>
          <w:rFonts w:ascii="Times New Roman"/>
          <w:i/>
          <w:color w:val="4F5154"/>
          <w:spacing w:val="-18"/>
          <w:sz w:val="20"/>
        </w:rPr>
        <w:t> </w:t>
      </w:r>
      <w:r>
        <w:rPr>
          <w:rFonts w:ascii="Times New Roman"/>
          <w:i/>
          <w:color w:val="4F5154"/>
          <w:sz w:val="20"/>
        </w:rPr>
        <w:t>Technologies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left="159" w:right="36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3"/>
        </w:rPr>
        <w:t> </w:t>
      </w:r>
      <w:r>
        <w:rPr>
          <w:color w:val="4F5154"/>
        </w:rPr>
        <w:t>1999,</w:t>
      </w:r>
      <w:r>
        <w:rPr>
          <w:color w:val="4F5154"/>
          <w:spacing w:val="-3"/>
        </w:rPr>
        <w:t> </w:t>
      </w:r>
      <w:r>
        <w:rPr>
          <w:color w:val="4F5154"/>
        </w:rPr>
        <w:t>Liberate</w:t>
      </w:r>
      <w:r>
        <w:rPr>
          <w:color w:val="4F5154"/>
          <w:spacing w:val="-7"/>
        </w:rPr>
        <w:t> </w:t>
      </w:r>
      <w:r>
        <w:rPr>
          <w:color w:val="4F5154"/>
        </w:rPr>
        <w:t>issued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6.7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$16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public</w:t>
      </w:r>
      <w:r>
        <w:rPr>
          <w:color w:val="4F5154"/>
          <w:spacing w:val="-4"/>
        </w:rPr>
        <w:t> </w:t>
      </w:r>
      <w:r>
        <w:rPr>
          <w:color w:val="4F5154"/>
        </w:rPr>
        <w:t>offering.</w:t>
      </w:r>
      <w:r>
        <w:rPr>
          <w:color w:val="4F5154"/>
          <w:spacing w:val="-7"/>
        </w:rPr>
        <w:t> </w:t>
      </w:r>
      <w:r>
        <w:rPr>
          <w:color w:val="4F5154"/>
        </w:rPr>
        <w:t>In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connection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offering,</w:t>
      </w:r>
      <w:r>
        <w:rPr>
          <w:color w:val="4F5154"/>
          <w:spacing w:val="-7"/>
        </w:rPr>
        <w:t> </w:t>
      </w:r>
      <w:r>
        <w:rPr>
          <w:color w:val="4F5154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received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proceeds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$98.0</w:t>
      </w:r>
      <w:r>
        <w:rPr>
          <w:color w:val="4F5154"/>
          <w:spacing w:val="-6"/>
        </w:rPr>
        <w:t> </w:t>
      </w:r>
      <w:r>
        <w:rPr>
          <w:color w:val="4F5154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$9.2</w:t>
      </w:r>
      <w:r>
        <w:rPr>
          <w:color w:val="4F5154"/>
          <w:spacing w:val="-6"/>
        </w:rPr>
        <w:t> </w:t>
      </w:r>
      <w:r>
        <w:rPr>
          <w:color w:val="4F5154"/>
        </w:rPr>
        <w:t>million.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ownership</w:t>
      </w:r>
      <w:r>
        <w:rPr>
          <w:color w:val="4F5154"/>
          <w:spacing w:val="-5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59.2%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48.2%</w:t>
      </w:r>
      <w:r>
        <w:rPr>
          <w:color w:val="4F5154"/>
          <w:spacing w:val="-3"/>
        </w:rPr>
        <w:t> </w:t>
      </w:r>
      <w:r>
        <w:rPr>
          <w:color w:val="4F5154"/>
        </w:rPr>
        <w:t>following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offering.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recorded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credit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stockholders’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$31.5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$19.7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reflecting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w w:val="99"/>
        </w:rPr>
        <w:t> 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offering.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</w:rPr>
        <w:t>effective</w:t>
      </w:r>
      <w:r>
        <w:rPr>
          <w:color w:val="4F5154"/>
          <w:spacing w:val="-6"/>
        </w:rPr>
        <w:t> </w:t>
      </w:r>
      <w:r>
        <w:rPr>
          <w:color w:val="4F5154"/>
        </w:rPr>
        <w:t>July</w:t>
      </w:r>
      <w:r>
        <w:rPr>
          <w:color w:val="4F5154"/>
          <w:spacing w:val="-5"/>
        </w:rPr>
        <w:t> </w:t>
      </w:r>
      <w:r>
        <w:rPr>
          <w:color w:val="4F5154"/>
        </w:rPr>
        <w:t>1,</w:t>
      </w:r>
      <w:r>
        <w:rPr>
          <w:color w:val="4F5154"/>
          <w:spacing w:val="-6"/>
        </w:rPr>
        <w:t> </w:t>
      </w:r>
      <w:r>
        <w:rPr>
          <w:color w:val="4F5154"/>
        </w:rPr>
        <w:t>1999,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began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ownership</w:t>
      </w:r>
      <w:r>
        <w:rPr>
          <w:color w:val="4F5154"/>
          <w:spacing w:val="-5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using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</w:rPr>
        <w:t>method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accounting.</w:t>
      </w:r>
      <w:r>
        <w:rPr/>
      </w:r>
    </w:p>
    <w:p>
      <w:pPr>
        <w:pStyle w:val="BodyText"/>
        <w:spacing w:line="220" w:lineRule="exact" w:before="171"/>
        <w:ind w:left="159" w:right="28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6"/>
        </w:rPr>
        <w:t> </w:t>
      </w:r>
      <w:r>
        <w:rPr>
          <w:color w:val="4F5154"/>
        </w:rPr>
        <w:t>2.9</w:t>
      </w:r>
      <w:r>
        <w:rPr>
          <w:color w:val="4F5154"/>
          <w:spacing w:val="-5"/>
        </w:rPr>
        <w:t> </w:t>
      </w:r>
      <w:r>
        <w:rPr>
          <w:color w:val="4F5154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$108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secondary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public</w:t>
      </w:r>
      <w:r>
        <w:rPr>
          <w:color w:val="4F5154"/>
          <w:spacing w:val="-5"/>
        </w:rPr>
        <w:t> </w:t>
      </w:r>
      <w:r>
        <w:rPr>
          <w:color w:val="4F5154"/>
        </w:rPr>
        <w:t>offering.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recorded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559" w:right="3580"/>
        <w:jc w:val="center"/>
      </w:pPr>
      <w:r>
        <w:rPr>
          <w:color w:val="4F5154"/>
          <w:spacing w:val="-1"/>
        </w:rPr>
        <w:t>60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59" w:right="369"/>
        <w:jc w:val="left"/>
      </w:pP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$73.6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$46.1</w:t>
      </w:r>
      <w:r>
        <w:rPr>
          <w:color w:val="4F5154"/>
          <w:spacing w:val="-5"/>
        </w:rPr>
        <w:t> </w:t>
      </w:r>
      <w:r>
        <w:rPr>
          <w:color w:val="4F5154"/>
        </w:rPr>
        <w:t>million,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reflecting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offering.</w:t>
      </w:r>
      <w:r>
        <w:rPr>
          <w:color w:val="4F5154"/>
          <w:spacing w:val="-6"/>
        </w:rPr>
        <w:t> </w:t>
      </w:r>
      <w:r>
        <w:rPr>
          <w:color w:val="4F5154"/>
        </w:rPr>
        <w:t>Separately,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4.3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gain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$431.8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3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/>
      </w:r>
    </w:p>
    <w:p>
      <w:pPr>
        <w:pStyle w:val="BodyText"/>
        <w:spacing w:line="220" w:lineRule="exact"/>
        <w:ind w:left="159" w:right="0"/>
        <w:jc w:val="left"/>
      </w:pPr>
      <w:r>
        <w:rPr>
          <w:color w:val="4F5154"/>
        </w:rPr>
        <w:t>$166.3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million.</w:t>
      </w:r>
      <w:r>
        <w:rPr/>
      </w:r>
    </w:p>
    <w:p>
      <w:pPr>
        <w:pStyle w:val="BodyText"/>
        <w:spacing w:line="231" w:lineRule="auto" w:before="165"/>
        <w:ind w:left="159" w:right="291"/>
        <w:jc w:val="both"/>
      </w:pPr>
      <w:r>
        <w:rPr>
          <w:color w:val="4F5154"/>
          <w:spacing w:val="-1"/>
        </w:rPr>
        <w:t>Additionally,</w:t>
      </w:r>
      <w:r>
        <w:rPr>
          <w:color w:val="4F5154"/>
          <w:spacing w:val="-7"/>
        </w:rPr>
        <w:t> </w:t>
      </w:r>
      <w:r>
        <w:rPr>
          <w:color w:val="4F5154"/>
        </w:rPr>
        <w:t>during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another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5"/>
        </w:rPr>
        <w:t> </w:t>
      </w:r>
      <w:r>
        <w:rPr>
          <w:color w:val="4F5154"/>
        </w:rPr>
        <w:t>entered</w:t>
      </w:r>
      <w:r>
        <w:rPr>
          <w:color w:val="4F5154"/>
          <w:spacing w:val="-6"/>
        </w:rPr>
        <w:t> </w:t>
      </w:r>
      <w:r>
        <w:rPr>
          <w:color w:val="4F5154"/>
        </w:rPr>
        <w:t>into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resulted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increase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their</w:t>
      </w:r>
      <w:r>
        <w:rPr>
          <w:color w:val="4F5154"/>
          <w:spacing w:val="-2"/>
        </w:rPr>
        <w:t> </w:t>
      </w:r>
      <w:r>
        <w:rPr>
          <w:color w:val="4F5154"/>
        </w:rPr>
        <w:t>net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assets.</w:t>
      </w:r>
      <w:r>
        <w:rPr>
          <w:color w:val="4F5154"/>
          <w:spacing w:val="-2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transactions,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3"/>
        </w:rPr>
        <w:t> </w:t>
      </w:r>
      <w:r>
        <w:rPr>
          <w:color w:val="4F5154"/>
        </w:rPr>
        <w:t>recorded</w:t>
      </w:r>
      <w:r>
        <w:rPr>
          <w:color w:val="4F5154"/>
          <w:spacing w:val="-2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additional</w:t>
      </w:r>
      <w:r>
        <w:rPr>
          <w:color w:val="4F5154"/>
          <w:spacing w:val="-3"/>
        </w:rPr>
        <w:t> </w:t>
      </w:r>
      <w:r>
        <w:rPr>
          <w:color w:val="4F5154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equity,</w:t>
      </w:r>
      <w:r>
        <w:rPr>
          <w:color w:val="4F5154"/>
          <w:spacing w:val="-5"/>
        </w:rPr>
        <w:t> </w:t>
      </w:r>
      <w:r>
        <w:rPr>
          <w:color w:val="4F5154"/>
        </w:rPr>
        <w:t>net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taxes,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$94.8</w:t>
      </w:r>
      <w:r>
        <w:rPr>
          <w:color w:val="4F5154"/>
          <w:spacing w:val="-5"/>
        </w:rPr>
        <w:t> </w:t>
      </w:r>
      <w:r>
        <w:rPr>
          <w:color w:val="4F5154"/>
        </w:rPr>
        <w:t>million.</w:t>
      </w:r>
      <w:r>
        <w:rPr/>
      </w:r>
    </w:p>
    <w:p>
      <w:pPr>
        <w:pStyle w:val="BodyText"/>
        <w:spacing w:line="230" w:lineRule="auto" w:before="167"/>
        <w:ind w:left="159" w:right="28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January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created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irrevocable</w:t>
      </w:r>
      <w:r>
        <w:rPr>
          <w:color w:val="4F5154"/>
          <w:spacing w:val="-5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“Liberate</w:t>
      </w:r>
      <w:r>
        <w:rPr>
          <w:color w:val="4F5154"/>
          <w:spacing w:val="-5"/>
        </w:rPr>
        <w:t> </w:t>
      </w:r>
      <w:r>
        <w:rPr>
          <w:color w:val="4F5154"/>
        </w:rPr>
        <w:t>Trust”)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hold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“Liberate</w:t>
      </w:r>
      <w:r>
        <w:rPr>
          <w:color w:val="4F5154"/>
          <w:spacing w:val="-4"/>
        </w:rPr>
        <w:t> </w:t>
      </w:r>
      <w:r>
        <w:rPr>
          <w:color w:val="4F5154"/>
        </w:rPr>
        <w:t>Shares”)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trustees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</w:rPr>
        <w:t>must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vote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same</w:t>
      </w:r>
      <w:r>
        <w:rPr>
          <w:color w:val="4F5154"/>
          <w:spacing w:val="-6"/>
        </w:rPr>
        <w:t> </w:t>
      </w:r>
      <w:r>
        <w:rPr>
          <w:color w:val="4F5154"/>
        </w:rPr>
        <w:t>proportion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(determined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last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day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Stockholders’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Meeting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earliest</w:t>
      </w:r>
      <w:r>
        <w:rPr>
          <w:color w:val="4F5154"/>
          <w:spacing w:val="-5"/>
        </w:rPr>
        <w:t> </w:t>
      </w:r>
      <w:r>
        <w:rPr>
          <w:color w:val="4F5154"/>
        </w:rPr>
        <w:t>time</w:t>
      </w:r>
      <w:r>
        <w:rPr>
          <w:color w:val="4F5154"/>
          <w:spacing w:val="-6"/>
        </w:rPr>
        <w:t> </w:t>
      </w:r>
      <w:r>
        <w:rPr>
          <w:color w:val="4F5154"/>
        </w:rPr>
        <w:t>thereafter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voting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Trustee).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control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sales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Shares,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standstill</w:t>
      </w:r>
      <w:r>
        <w:rPr>
          <w:color w:val="4F5154"/>
          <w:spacing w:val="-4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trustee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Trust,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proceeds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Trust</w:t>
      </w:r>
      <w:r>
        <w:rPr>
          <w:color w:val="4F5154"/>
          <w:spacing w:val="-5"/>
        </w:rPr>
        <w:t> </w:t>
      </w:r>
      <w:r>
        <w:rPr>
          <w:color w:val="4F5154"/>
        </w:rPr>
        <w:t>terminates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sold.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standstill</w:t>
      </w:r>
      <w:r>
        <w:rPr>
          <w:color w:val="4F5154"/>
          <w:spacing w:val="-4"/>
        </w:rPr>
        <w:t> </w:t>
      </w:r>
      <w:r>
        <w:rPr>
          <w:color w:val="4F5154"/>
        </w:rPr>
        <w:t>agreement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prohibits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101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acquiring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voting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convertible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exchangeable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limits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sell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to:</w:t>
      </w:r>
      <w:r>
        <w:rPr>
          <w:color w:val="4F5154"/>
          <w:spacing w:val="-4"/>
        </w:rPr>
        <w:t> </w:t>
      </w:r>
      <w:r>
        <w:rPr>
          <w:color w:val="4F5154"/>
        </w:rPr>
        <w:t>(1)</w:t>
      </w:r>
      <w:r>
        <w:rPr>
          <w:color w:val="4F5154"/>
          <w:spacing w:val="-3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compliance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volume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manner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limitations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Rule</w:t>
      </w:r>
      <w:r>
        <w:rPr>
          <w:color w:val="4F5154"/>
          <w:spacing w:val="-6"/>
        </w:rPr>
        <w:t> </w:t>
      </w:r>
      <w:r>
        <w:rPr>
          <w:color w:val="4F5154"/>
        </w:rPr>
        <w:t>144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Act;</w:t>
      </w:r>
      <w:r>
        <w:rPr>
          <w:color w:val="4F5154"/>
          <w:spacing w:val="-4"/>
        </w:rPr>
        <w:t> </w:t>
      </w:r>
      <w:r>
        <w:rPr>
          <w:color w:val="4F5154"/>
        </w:rPr>
        <w:t>(2)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commitment,</w:t>
      </w:r>
      <w:r>
        <w:rPr>
          <w:color w:val="4F5154"/>
          <w:spacing w:val="-4"/>
        </w:rPr>
        <w:t> </w:t>
      </w:r>
      <w:r>
        <w:rPr>
          <w:color w:val="4F5154"/>
        </w:rPr>
        <w:t>underwritten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public;</w:t>
      </w:r>
      <w:r>
        <w:rPr>
          <w:color w:val="4F5154"/>
          <w:spacing w:val="-4"/>
        </w:rPr>
        <w:t> </w:t>
      </w:r>
      <w:r>
        <w:rPr>
          <w:color w:val="4F5154"/>
        </w:rPr>
        <w:t>(3)</w:t>
      </w:r>
      <w:r>
        <w:rPr>
          <w:color w:val="4F5154"/>
          <w:spacing w:val="-5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person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who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own</w:t>
      </w:r>
      <w:r>
        <w:rPr>
          <w:color w:val="4F5154"/>
          <w:spacing w:val="-3"/>
        </w:rPr>
        <w:t> </w:t>
      </w:r>
      <w:r>
        <w:rPr>
          <w:color w:val="4F5154"/>
        </w:rPr>
        <w:t>10%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voting</w:t>
      </w:r>
      <w:r>
        <w:rPr>
          <w:color w:val="4F5154"/>
          <w:spacing w:val="-5"/>
        </w:rPr>
        <w:t> </w:t>
      </w:r>
      <w:r>
        <w:rPr>
          <w:color w:val="4F5154"/>
        </w:rPr>
        <w:t>power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3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sale;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(4)</w:t>
      </w:r>
      <w:r>
        <w:rPr>
          <w:color w:val="4F5154"/>
          <w:spacing w:val="-3"/>
        </w:rPr>
        <w:t> </w:t>
      </w:r>
      <w:r>
        <w:rPr>
          <w:color w:val="4F5154"/>
        </w:rPr>
        <w:t>sales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tender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offer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Liberate</w:t>
      </w:r>
      <w:r>
        <w:rPr>
          <w:color w:val="4F5154"/>
          <w:spacing w:val="-6"/>
        </w:rPr>
        <w:t> </w:t>
      </w:r>
      <w:r>
        <w:rPr>
          <w:color w:val="4F5154"/>
        </w:rPr>
        <w:t>stockholders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54"/>
          <w:w w:val="99"/>
        </w:rPr>
        <w:t> </w:t>
      </w:r>
      <w:r>
        <w:rPr>
          <w:color w:val="4F5154"/>
        </w:rPr>
        <w:t>opposed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Liberate’s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Directors.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standstill</w:t>
      </w:r>
      <w:r>
        <w:rPr>
          <w:color w:val="4F5154"/>
          <w:spacing w:val="-5"/>
        </w:rPr>
        <w:t> </w:t>
      </w:r>
      <w:r>
        <w:rPr>
          <w:color w:val="4F5154"/>
        </w:rPr>
        <w:t>agreement</w:t>
      </w:r>
      <w:r>
        <w:rPr>
          <w:color w:val="4F5154"/>
          <w:spacing w:val="-5"/>
        </w:rPr>
        <w:t> </w:t>
      </w:r>
      <w:r>
        <w:rPr>
          <w:color w:val="4F5154"/>
        </w:rPr>
        <w:t>terminates</w:t>
      </w:r>
      <w:r>
        <w:rPr>
          <w:color w:val="4F5154"/>
          <w:spacing w:val="-6"/>
        </w:rPr>
        <w:t> </w:t>
      </w:r>
      <w:r>
        <w:rPr>
          <w:color w:val="4F5154"/>
        </w:rPr>
        <w:t>two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after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Liberate</w:t>
      </w:r>
      <w:r>
        <w:rPr>
          <w:color w:val="4F5154"/>
          <w:spacing w:val="-7"/>
        </w:rPr>
        <w:t> </w:t>
      </w:r>
      <w:r>
        <w:rPr>
          <w:color w:val="4F5154"/>
        </w:rPr>
        <w:t>Trust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sooner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dissolved,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liquidated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wound</w:t>
      </w:r>
      <w:r>
        <w:rPr>
          <w:color w:val="4F5154"/>
          <w:spacing w:val="-4"/>
        </w:rPr>
        <w:t> </w:t>
      </w:r>
      <w:r>
        <w:rPr>
          <w:color w:val="4F5154"/>
        </w:rPr>
        <w:t>up,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Liberate’s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another</w:t>
      </w:r>
      <w:r>
        <w:rPr>
          <w:color w:val="4F5154"/>
          <w:spacing w:val="-6"/>
        </w:rPr>
        <w:t> </w:t>
      </w:r>
      <w:r>
        <w:rPr>
          <w:color w:val="4F5154"/>
        </w:rPr>
        <w:t>entity</w:t>
      </w:r>
      <w:r>
        <w:rPr>
          <w:color w:val="4F5154"/>
          <w:spacing w:val="-6"/>
        </w:rPr>
        <w:t> </w:t>
      </w:r>
      <w:r>
        <w:rPr>
          <w:color w:val="4F5154"/>
        </w:rPr>
        <w:t>acquires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merger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consolidation.</w:t>
      </w:r>
      <w:r>
        <w:rPr>
          <w:color w:val="4F5154"/>
          <w:spacing w:val="-7"/>
        </w:rPr>
        <w:t> </w:t>
      </w:r>
      <w:r>
        <w:rPr>
          <w:color w:val="4F5154"/>
        </w:rPr>
        <w:t>Accordingly,</w:t>
      </w:r>
      <w:r>
        <w:rPr>
          <w:color w:val="4F5154"/>
          <w:spacing w:val="-7"/>
        </w:rPr>
        <w:t> </w:t>
      </w:r>
      <w:r>
        <w:rPr>
          <w:color w:val="4F5154"/>
        </w:rPr>
        <w:t>effective</w:t>
      </w:r>
      <w:r>
        <w:rPr>
          <w:color w:val="4F5154"/>
          <w:spacing w:val="-6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began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ownership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4"/>
        </w:rPr>
        <w:t> </w:t>
      </w:r>
      <w:r>
        <w:rPr>
          <w:color w:val="4F5154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115.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ownership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31%.</w:t>
      </w:r>
      <w:r>
        <w:rPr>
          <w:color w:val="4F5154"/>
          <w:spacing w:val="-6"/>
        </w:rPr>
        <w:t> </w:t>
      </w:r>
      <w:r>
        <w:rPr>
          <w:color w:val="4F5154"/>
        </w:rPr>
        <w:t>See</w:t>
      </w:r>
      <w:r>
        <w:rPr>
          <w:color w:val="4F5154"/>
          <w:spacing w:val="-6"/>
        </w:rPr>
        <w:t> </w:t>
      </w:r>
      <w:r>
        <w:rPr>
          <w:color w:val="4F5154"/>
        </w:rPr>
        <w:t>Note</w:t>
      </w:r>
      <w:r>
        <w:rPr>
          <w:color w:val="4F5154"/>
          <w:spacing w:val="-5"/>
        </w:rPr>
        <w:t> </w:t>
      </w:r>
      <w:r>
        <w:rPr>
          <w:color w:val="4F5154"/>
        </w:rPr>
        <w:t>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regarding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108"/>
          <w:w w:val="99"/>
        </w:rPr>
        <w:t> </w:t>
      </w:r>
      <w:r>
        <w:rPr>
          <w:color w:val="4F5154"/>
        </w:rPr>
        <w:t>impairment</w:t>
      </w:r>
      <w:r>
        <w:rPr>
          <w:color w:val="4F5154"/>
          <w:spacing w:val="-9"/>
        </w:rPr>
        <w:t> </w:t>
      </w:r>
      <w:r>
        <w:rPr>
          <w:color w:val="4F5154"/>
        </w:rPr>
        <w:t>charge</w:t>
      </w:r>
      <w:r>
        <w:rPr>
          <w:color w:val="4F5154"/>
          <w:spacing w:val="-7"/>
        </w:rPr>
        <w:t> </w:t>
      </w:r>
      <w:r>
        <w:rPr>
          <w:color w:val="4F5154"/>
        </w:rPr>
        <w:t>recorded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6"/>
        </w:rPr>
        <w:t> </w:t>
      </w:r>
      <w:r>
        <w:rPr>
          <w:color w:val="4F5154"/>
        </w:rPr>
        <w:t>2002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Liberate.</w:t>
      </w:r>
      <w:r>
        <w:rPr/>
      </w:r>
    </w:p>
    <w:p>
      <w:pPr>
        <w:pStyle w:val="Heading1"/>
        <w:numPr>
          <w:ilvl w:val="0"/>
          <w:numId w:val="10"/>
        </w:numPr>
        <w:tabs>
          <w:tab w:pos="508" w:val="left" w:leader="none"/>
        </w:tabs>
        <w:spacing w:line="240" w:lineRule="auto" w:before="163" w:after="0"/>
        <w:ind w:left="508" w:right="0" w:hanging="348"/>
        <w:jc w:val="left"/>
        <w:rPr>
          <w:b w:val="0"/>
          <w:bCs w:val="0"/>
        </w:rPr>
      </w:pPr>
      <w:r>
        <w:rPr>
          <w:color w:val="4F5154"/>
        </w:rPr>
        <w:t>EARNINGS</w:t>
      </w:r>
      <w:r>
        <w:rPr>
          <w:color w:val="4F5154"/>
          <w:spacing w:val="-11"/>
        </w:rPr>
        <w:t> </w:t>
      </w:r>
      <w:r>
        <w:rPr>
          <w:color w:val="4F5154"/>
        </w:rPr>
        <w:t>PER</w:t>
      </w:r>
      <w:r>
        <w:rPr>
          <w:color w:val="4F5154"/>
          <w:spacing w:val="-11"/>
        </w:rPr>
        <w:t> </w:t>
      </w:r>
      <w:r>
        <w:rPr>
          <w:color w:val="4F5154"/>
        </w:rPr>
        <w:t>SHARE</w:t>
      </w:r>
      <w:r>
        <w:rPr>
          <w:b w:val="0"/>
        </w:rPr>
      </w:r>
    </w:p>
    <w:p>
      <w:pPr>
        <w:pStyle w:val="BodyText"/>
        <w:spacing w:line="231" w:lineRule="auto" w:before="163"/>
        <w:ind w:left="159" w:right="359"/>
        <w:jc w:val="left"/>
      </w:pPr>
      <w:r>
        <w:rPr>
          <w:color w:val="4F5154"/>
          <w:spacing w:val="-1"/>
        </w:rPr>
        <w:t>Basic</w:t>
      </w:r>
      <w:r>
        <w:rPr>
          <w:color w:val="4F5154"/>
          <w:spacing w:val="-7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computed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dividing</w:t>
      </w:r>
      <w:r>
        <w:rPr>
          <w:color w:val="4F5154"/>
          <w:spacing w:val="-6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weighted</w:t>
      </w:r>
      <w:r>
        <w:rPr>
          <w:color w:val="4F5154"/>
          <w:spacing w:val="-4"/>
        </w:rPr>
        <w:t> </w:t>
      </w:r>
      <w:r>
        <w:rPr>
          <w:color w:val="4F5154"/>
        </w:rPr>
        <w:t>average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outstanding</w:t>
      </w:r>
      <w:r>
        <w:rPr>
          <w:color w:val="4F5154"/>
          <w:spacing w:val="40"/>
          <w:w w:val="99"/>
        </w:rPr>
        <w:t> </w:t>
      </w:r>
      <w:r>
        <w:rPr>
          <w:color w:val="4F5154"/>
          <w:spacing w:val="-1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period.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Diluted</w:t>
      </w:r>
      <w:r>
        <w:rPr>
          <w:color w:val="4F5154"/>
          <w:spacing w:val="-3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6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computed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dividing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weighted</w:t>
      </w:r>
      <w:r>
        <w:rPr>
          <w:color w:val="4F5154"/>
          <w:spacing w:val="-3"/>
        </w:rPr>
        <w:t> </w:t>
      </w:r>
      <w:r>
        <w:rPr>
          <w:color w:val="4F5154"/>
        </w:rPr>
        <w:t>average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plus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dilutive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options,</w:t>
      </w:r>
      <w:r>
        <w:rPr>
          <w:color w:val="4F5154"/>
          <w:spacing w:val="-7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issuable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forward</w:t>
      </w:r>
      <w:r>
        <w:rPr>
          <w:color w:val="4F5154"/>
          <w:spacing w:val="-6"/>
        </w:rPr>
        <w:t> </w:t>
      </w:r>
      <w:r>
        <w:rPr>
          <w:color w:val="4F5154"/>
        </w:rPr>
        <w:t>contract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36.0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7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(see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7)</w:t>
      </w:r>
      <w:r>
        <w:rPr>
          <w:color w:val="4F5154"/>
          <w:spacing w:val="-4"/>
        </w:rPr>
        <w:t> </w:t>
      </w:r>
      <w:r>
        <w:rPr>
          <w:color w:val="4F5154"/>
        </w:rPr>
        <w:t>using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treasury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method.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158.2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66.9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outstanding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excluded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calculation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diluted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respectively,</w:t>
      </w:r>
      <w:r>
        <w:rPr>
          <w:color w:val="4F5154"/>
          <w:spacing w:val="-7"/>
        </w:rPr>
        <w:t> </w:t>
      </w:r>
      <w:r>
        <w:rPr>
          <w:color w:val="4F5154"/>
        </w:rPr>
        <w:t>because</w:t>
      </w:r>
      <w:r>
        <w:rPr>
          <w:color w:val="4F5154"/>
          <w:spacing w:val="-4"/>
        </w:rPr>
        <w:t> </w:t>
      </w:r>
      <w:r>
        <w:rPr>
          <w:color w:val="4F5154"/>
        </w:rPr>
        <w:t>they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anti-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dilutive.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dilutive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future.</w:t>
      </w:r>
      <w:r>
        <w:rPr/>
      </w:r>
    </w:p>
    <w:p>
      <w:pPr>
        <w:pStyle w:val="BodyText"/>
        <w:spacing w:line="240" w:lineRule="auto" w:before="160"/>
        <w:ind w:left="159" w:right="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sets</w:t>
      </w:r>
      <w:r>
        <w:rPr>
          <w:color w:val="4F5154"/>
          <w:spacing w:val="-6"/>
        </w:rPr>
        <w:t> </w:t>
      </w:r>
      <w:r>
        <w:rPr>
          <w:color w:val="4F5154"/>
        </w:rPr>
        <w:t>forth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computation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basic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diluted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29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7"/>
        <w:gridCol w:w="2356"/>
        <w:gridCol w:w="291"/>
        <w:gridCol w:w="1039"/>
        <w:gridCol w:w="267"/>
        <w:gridCol w:w="1039"/>
        <w:gridCol w:w="267"/>
        <w:gridCol w:w="1062"/>
      </w:tblGrid>
      <w:tr>
        <w:trPr>
          <w:trHeight w:val="408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millions,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per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share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2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92" w:hRule="exact"/>
        </w:trPr>
        <w:tc>
          <w:tcPr>
            <w:tcW w:w="531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6,297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5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Weighted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average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5,518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5,597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5,679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effect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employee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stock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plans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forward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contract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Diluted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weighted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average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common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5,689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5,865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5,996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6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Basic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earnings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per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Diluted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earnings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53" w:hRule="exact"/>
        </w:trPr>
        <w:tc>
          <w:tcPr>
            <w:tcW w:w="5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7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Heading1"/>
        <w:numPr>
          <w:ilvl w:val="0"/>
          <w:numId w:val="10"/>
        </w:numPr>
        <w:tabs>
          <w:tab w:pos="609" w:val="left" w:leader="none"/>
        </w:tabs>
        <w:spacing w:line="240" w:lineRule="auto" w:before="0" w:after="0"/>
        <w:ind w:left="608" w:right="0" w:hanging="448"/>
        <w:jc w:val="left"/>
        <w:rPr>
          <w:b w:val="0"/>
          <w:bCs w:val="0"/>
        </w:rPr>
      </w:pPr>
      <w:r>
        <w:rPr>
          <w:color w:val="4F5154"/>
        </w:rPr>
        <w:t>STOCK</w:t>
      </w:r>
      <w:r>
        <w:rPr>
          <w:color w:val="4F5154"/>
          <w:spacing w:val="-12"/>
        </w:rPr>
        <w:t> </w:t>
      </w:r>
      <w:r>
        <w:rPr>
          <w:color w:val="4F5154"/>
        </w:rPr>
        <w:t>BASED</w:t>
      </w:r>
      <w:r>
        <w:rPr>
          <w:color w:val="4F5154"/>
          <w:spacing w:val="-12"/>
        </w:rPr>
        <w:t> </w:t>
      </w:r>
      <w:r>
        <w:rPr>
          <w:color w:val="4F5154"/>
        </w:rPr>
        <w:t>COMPENSATION</w:t>
      </w:r>
      <w:r>
        <w:rPr>
          <w:color w:val="4F5154"/>
          <w:spacing w:val="-12"/>
        </w:rPr>
        <w:t> </w:t>
      </w:r>
      <w:r>
        <w:rPr>
          <w:color w:val="4F5154"/>
        </w:rPr>
        <w:t>PLANS</w:t>
      </w:r>
      <w:r>
        <w:rPr>
          <w:b w:val="0"/>
        </w:rPr>
      </w:r>
    </w:p>
    <w:p>
      <w:pPr>
        <w:pStyle w:val="BodyText"/>
        <w:spacing w:line="231" w:lineRule="auto" w:before="163"/>
        <w:ind w:left="159" w:right="202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issue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provide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approved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7"/>
        </w:rPr>
        <w:t> </w:t>
      </w:r>
      <w:r>
        <w:rPr>
          <w:color w:val="4F5154"/>
        </w:rPr>
        <w:t>stock</w:t>
      </w:r>
      <w:r>
        <w:rPr>
          <w:color w:val="4F5154"/>
          <w:spacing w:val="-7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program.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permitted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123,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Stock-Based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Compensation,”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apply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Principles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7"/>
        </w:rPr>
        <w:t> </w:t>
      </w:r>
      <w:r>
        <w:rPr>
          <w:color w:val="4F5154"/>
        </w:rPr>
        <w:t>Opinion</w:t>
      </w:r>
      <w:r>
        <w:rPr>
          <w:color w:val="4F5154"/>
          <w:spacing w:val="-6"/>
        </w:rPr>
        <w:t> </w:t>
      </w:r>
      <w:r>
        <w:rPr>
          <w:color w:val="4F5154"/>
        </w:rPr>
        <w:t>No.</w:t>
      </w:r>
      <w:r>
        <w:rPr>
          <w:color w:val="4F5154"/>
          <w:spacing w:val="-5"/>
        </w:rPr>
        <w:t> </w:t>
      </w:r>
      <w:r>
        <w:rPr>
          <w:color w:val="4F5154"/>
        </w:rPr>
        <w:t>25,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Stock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Issued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to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Employees,”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interpretations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w w:val="99"/>
        </w:rPr>
        <w:t> </w:t>
      </w:r>
      <w:r>
        <w:rPr>
          <w:color w:val="4F5154"/>
          <w:spacing w:val="44"/>
          <w:w w:val="99"/>
        </w:rPr>
        <w:t> 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</w:rPr>
        <w:t>plans.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comply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disclosure</w:t>
      </w:r>
      <w:r>
        <w:rPr>
          <w:color w:val="4F5154"/>
          <w:spacing w:val="-7"/>
        </w:rPr>
        <w:t> </w:t>
      </w:r>
      <w:r>
        <w:rPr>
          <w:color w:val="4F5154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123,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pro</w:t>
      </w:r>
      <w:r>
        <w:rPr>
          <w:color w:val="4F5154"/>
          <w:spacing w:val="-4"/>
        </w:rPr>
        <w:t> </w:t>
      </w:r>
      <w:r>
        <w:rPr>
          <w:color w:val="4F5154"/>
        </w:rPr>
        <w:t>forma</w:t>
      </w:r>
      <w:r>
        <w:rPr>
          <w:color w:val="4F5154"/>
          <w:spacing w:val="-7"/>
        </w:rPr>
        <w:t> </w:t>
      </w:r>
      <w:r>
        <w:rPr>
          <w:color w:val="4F5154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</w:rPr>
        <w:t>regarding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share.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had</w:t>
      </w:r>
      <w:r>
        <w:rPr>
          <w:color w:val="4F5154"/>
          <w:spacing w:val="-4"/>
        </w:rPr>
        <w:t> </w:t>
      </w:r>
      <w:r>
        <w:rPr>
          <w:color w:val="4F5154"/>
        </w:rPr>
        <w:t>accounted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</w:rPr>
        <w:t>granted</w:t>
      </w:r>
      <w:r>
        <w:rPr>
          <w:color w:val="4F5154"/>
          <w:spacing w:val="-5"/>
        </w:rPr>
        <w:t> </w:t>
      </w:r>
      <w:r>
        <w:rPr>
          <w:color w:val="4F5154"/>
        </w:rPr>
        <w:t>subsequent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1996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method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123.</w:t>
      </w:r>
      <w:r>
        <w:rPr/>
      </w:r>
    </w:p>
    <w:p>
      <w:pPr>
        <w:pStyle w:val="BodyText"/>
        <w:spacing w:line="231" w:lineRule="auto" w:before="167"/>
        <w:ind w:left="159" w:right="202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Black-Scholes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model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developed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traded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vesting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restrictions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fully</w:t>
      </w:r>
      <w:r>
        <w:rPr>
          <w:color w:val="4F5154"/>
          <w:spacing w:val="-6"/>
        </w:rPr>
        <w:t> </w:t>
      </w:r>
      <w:r>
        <w:rPr>
          <w:color w:val="4F5154"/>
        </w:rPr>
        <w:t>transferable.</w:t>
      </w:r>
      <w:r>
        <w:rPr>
          <w:color w:val="4F5154"/>
          <w:spacing w:val="-8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valuation</w:t>
      </w:r>
      <w:r>
        <w:rPr>
          <w:color w:val="4F5154"/>
          <w:spacing w:val="-5"/>
        </w:rPr>
        <w:t> </w:t>
      </w:r>
      <w:r>
        <w:rPr>
          <w:color w:val="4F5154"/>
        </w:rPr>
        <w:t>models</w:t>
      </w:r>
      <w:r>
        <w:rPr>
          <w:color w:val="4F5154"/>
          <w:spacing w:val="-7"/>
        </w:rPr>
        <w:t> </w:t>
      </w:r>
      <w:r>
        <w:rPr>
          <w:color w:val="4F5154"/>
        </w:rPr>
        <w:t>require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input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highly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subjective</w:t>
      </w:r>
      <w:r>
        <w:rPr>
          <w:color w:val="4F5154"/>
          <w:spacing w:val="-6"/>
        </w:rPr>
        <w:t> </w:t>
      </w:r>
      <w:r>
        <w:rPr>
          <w:color w:val="4F5154"/>
        </w:rPr>
        <w:t>assumptions,</w:t>
      </w:r>
      <w:r>
        <w:rPr>
          <w:color w:val="4F5154"/>
          <w:spacing w:val="-5"/>
        </w:rPr>
        <w:t> </w:t>
      </w:r>
      <w:r>
        <w:rPr>
          <w:color w:val="4F5154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expected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volatility.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7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characteristics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significantly</w:t>
      </w:r>
      <w:r>
        <w:rPr>
          <w:color w:val="4F5154"/>
          <w:spacing w:val="-5"/>
        </w:rPr>
        <w:t> </w:t>
      </w:r>
      <w:r>
        <w:rPr>
          <w:color w:val="4F5154"/>
        </w:rPr>
        <w:t>different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those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traded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options,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changes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subjective</w:t>
      </w:r>
      <w:r>
        <w:rPr>
          <w:color w:val="4F5154"/>
          <w:spacing w:val="-6"/>
        </w:rPr>
        <w:t> </w:t>
      </w:r>
      <w:r>
        <w:rPr>
          <w:color w:val="4F5154"/>
        </w:rPr>
        <w:t>input</w:t>
      </w:r>
      <w:r>
        <w:rPr>
          <w:color w:val="4F5154"/>
          <w:spacing w:val="-6"/>
        </w:rPr>
        <w:t> </w:t>
      </w:r>
      <w:r>
        <w:rPr>
          <w:color w:val="4F5154"/>
        </w:rPr>
        <w:t>assumptions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materially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estimates.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granted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</w:rPr>
        <w:t>estimated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grant</w:t>
      </w:r>
      <w:r>
        <w:rPr>
          <w:color w:val="4F5154"/>
          <w:spacing w:val="-7"/>
        </w:rPr>
        <w:t> </w:t>
      </w:r>
      <w:r>
        <w:rPr>
          <w:color w:val="4F5154"/>
        </w:rPr>
        <w:t>using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Black-Scholes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-5"/>
        </w:rPr>
        <w:t> </w:t>
      </w:r>
      <w:r>
        <w:rPr>
          <w:color w:val="4F5154"/>
        </w:rPr>
        <w:t>model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7"/>
        </w:rPr>
        <w:t> </w:t>
      </w:r>
      <w:r>
        <w:rPr>
          <w:color w:val="4F5154"/>
        </w:rPr>
        <w:t>weighted</w:t>
      </w:r>
      <w:r>
        <w:rPr>
          <w:color w:val="4F5154"/>
          <w:spacing w:val="-6"/>
        </w:rPr>
        <w:t> </w:t>
      </w:r>
      <w:r>
        <w:rPr>
          <w:color w:val="4F5154"/>
        </w:rPr>
        <w:t>average</w:t>
      </w:r>
      <w:r>
        <w:rPr>
          <w:color w:val="4F5154"/>
          <w:spacing w:val="-8"/>
        </w:rPr>
        <w:t> </w:t>
      </w:r>
      <w:r>
        <w:rPr>
          <w:color w:val="4F5154"/>
        </w:rPr>
        <w:t>assumptions: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98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1"/>
        <w:gridCol w:w="331"/>
        <w:gridCol w:w="1428"/>
        <w:gridCol w:w="1951"/>
        <w:gridCol w:w="1332"/>
      </w:tblGrid>
      <w:tr>
        <w:trPr>
          <w:trHeight w:val="408" w:hRule="exact"/>
        </w:trPr>
        <w:tc>
          <w:tcPr>
            <w:tcW w:w="652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Employee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and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Director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Stock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5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32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283" w:hRule="exact"/>
        </w:trPr>
        <w:tc>
          <w:tcPr>
            <w:tcW w:w="652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86"/>
              <w:ind w:left="55" w:right="339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Expected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life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vest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date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(in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years)</w:t>
            </w:r>
            <w:r>
              <w:rPr>
                <w:rFonts w:ascii="Times New Roman"/>
                <w:color w:val="4F5154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Risk-free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0" w:lineRule="auto"/>
              <w:ind w:left="55" w:right="527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Volatility</w:t>
            </w:r>
            <w:r>
              <w:rPr>
                <w:rFonts w:ascii="Times New Roman"/>
                <w:color w:val="4F5154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Weighted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average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fair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 w:before="78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1.26–2.51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2" w:lineRule="exact"/>
              <w:ind w:left="16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3.45–4.48%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left="9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left="39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5" w:lineRule="exact"/>
              <w:ind w:left="34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$7.45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 w:before="102"/>
              <w:ind w:left="5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0.21–0.78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2" w:lineRule="exact"/>
              <w:ind w:left="16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4.09–6.56%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left="1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76%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left="39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5" w:lineRule="exact"/>
              <w:ind w:left="24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$18.86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 w:before="78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0.45–6.31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2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5.28–6.72%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67%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left="48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5" w:lineRule="exact"/>
              <w:ind w:left="44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$7.84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9" w:hRule="exact"/>
        </w:trPr>
        <w:tc>
          <w:tcPr>
            <w:tcW w:w="6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6521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Employee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Stock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Purchase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Plan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8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5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32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292" w:hRule="exact"/>
        </w:trPr>
        <w:tc>
          <w:tcPr>
            <w:tcW w:w="652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2"/>
              <w:ind w:left="55" w:right="3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Expected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life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from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vest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date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(in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years)</w:t>
            </w:r>
            <w:r>
              <w:rPr>
                <w:rFonts w:ascii="Times New Roman"/>
                <w:color w:val="4F5154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Risk-free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interest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3" w:lineRule="auto"/>
              <w:ind w:left="55" w:right="527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Volatility</w:t>
            </w:r>
            <w:r>
              <w:rPr>
                <w:rFonts w:ascii="Times New Roman"/>
                <w:color w:val="4F5154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Weighted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average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fair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8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1"/>
              <w:ind w:left="8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0.5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left="16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3.45–3.93%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2" w:lineRule="exact"/>
              <w:ind w:left="9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2" w:lineRule="exact"/>
              <w:ind w:left="39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5" w:lineRule="exact"/>
              <w:ind w:left="34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$4.33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103"/>
              <w:ind w:left="54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0.5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left="16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4.47–6.29%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2" w:lineRule="exact"/>
              <w:ind w:left="1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76%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2" w:lineRule="exact"/>
              <w:ind w:left="39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5" w:lineRule="exact"/>
              <w:ind w:left="24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$14.43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2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1"/>
              <w:ind w:left="63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0.5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w w:val="95"/>
                <w:sz w:val="20"/>
                <w:szCs w:val="20"/>
              </w:rPr>
              <w:t>5.28–6.72%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2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67%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2" w:lineRule="exact"/>
              <w:ind w:left="48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25" w:lineRule="exact"/>
              <w:ind w:left="44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$3.10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74"/>
        <w:ind w:left="159" w:right="309"/>
        <w:jc w:val="both"/>
      </w:pP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purposes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pro</w:t>
      </w:r>
      <w:r>
        <w:rPr>
          <w:color w:val="4F5154"/>
          <w:spacing w:val="-3"/>
        </w:rPr>
        <w:t> </w:t>
      </w:r>
      <w:r>
        <w:rPr>
          <w:color w:val="4F5154"/>
        </w:rPr>
        <w:t>forma</w:t>
      </w:r>
      <w:r>
        <w:rPr>
          <w:color w:val="4F5154"/>
          <w:spacing w:val="-6"/>
        </w:rPr>
        <w:t> </w:t>
      </w:r>
      <w:r>
        <w:rPr>
          <w:color w:val="4F5154"/>
        </w:rPr>
        <w:t>disclosures,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amortized</w:t>
      </w:r>
      <w:r>
        <w:rPr>
          <w:color w:val="4F5154"/>
          <w:spacing w:val="-3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vesting</w:t>
      </w:r>
      <w:r>
        <w:rPr>
          <w:color w:val="4F5154"/>
          <w:spacing w:val="-3"/>
        </w:rPr>
        <w:t> </w:t>
      </w:r>
      <w:r>
        <w:rPr>
          <w:color w:val="4F5154"/>
        </w:rPr>
        <w:t>period,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typically</w:t>
      </w:r>
      <w:r>
        <w:rPr>
          <w:color w:val="4F5154"/>
          <w:spacing w:val="-3"/>
        </w:rPr>
        <w:t> </w:t>
      </w:r>
      <w:r>
        <w:rPr>
          <w:color w:val="4F5154"/>
        </w:rPr>
        <w:t>four</w:t>
      </w:r>
      <w:r>
        <w:rPr>
          <w:color w:val="4F5154"/>
          <w:spacing w:val="-3"/>
        </w:rPr>
        <w:t> </w:t>
      </w:r>
      <w:r>
        <w:rPr>
          <w:color w:val="4F5154"/>
        </w:rPr>
        <w:t>years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purchases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amortized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six-month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period.</w:t>
      </w:r>
      <w:r>
        <w:rPr>
          <w:color w:val="4F5154"/>
          <w:spacing w:val="-4"/>
        </w:rPr>
        <w:t> </w:t>
      </w:r>
      <w:r>
        <w:rPr>
          <w:color w:val="4F5154"/>
        </w:rPr>
        <w:t>Had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accounted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6"/>
        </w:rPr>
        <w:t> </w:t>
      </w:r>
      <w:r>
        <w:rPr>
          <w:color w:val="4F5154"/>
        </w:rPr>
        <w:t>123,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7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reduced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6"/>
        </w:rPr>
        <w:t> </w:t>
      </w:r>
      <w:r>
        <w:rPr>
          <w:color w:val="4F5154"/>
        </w:rPr>
        <w:t>pro</w:t>
      </w:r>
      <w:r>
        <w:rPr>
          <w:color w:val="4F5154"/>
          <w:spacing w:val="-5"/>
        </w:rPr>
        <w:t> </w:t>
      </w:r>
      <w:r>
        <w:rPr>
          <w:color w:val="4F5154"/>
        </w:rPr>
        <w:t>forma</w:t>
      </w:r>
      <w:r>
        <w:rPr>
          <w:color w:val="4F5154"/>
          <w:spacing w:val="-5"/>
        </w:rPr>
        <w:t> </w:t>
      </w:r>
      <w:r>
        <w:rPr>
          <w:color w:val="4F5154"/>
        </w:rPr>
        <w:t>amounts: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29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73"/>
        <w:gridCol w:w="291"/>
        <w:gridCol w:w="1039"/>
        <w:gridCol w:w="267"/>
        <w:gridCol w:w="1039"/>
        <w:gridCol w:w="267"/>
        <w:gridCol w:w="1062"/>
      </w:tblGrid>
      <w:tr>
        <w:trPr>
          <w:trHeight w:val="406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millions,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per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share</w:t>
            </w:r>
            <w:r>
              <w:rPr>
                <w:rFonts w:ascii="Times New Roman"/>
                <w:b/>
                <w:color w:val="4F5154"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8" w:hRule="exact"/>
        </w:trPr>
        <w:tc>
          <w:tcPr>
            <w:tcW w:w="767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As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2,561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6,297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forma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1,764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1,979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5,873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Earnings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per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As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reported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reported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forma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1.03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forma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0.98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0" w:lineRule="auto" w:before="73"/>
        <w:ind w:left="3559" w:right="3580"/>
        <w:jc w:val="center"/>
      </w:pPr>
      <w:r>
        <w:rPr>
          <w:color w:val="4F5154"/>
          <w:spacing w:val="-1"/>
        </w:rPr>
        <w:t>62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Stock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Option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left="140" w:right="33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1992,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1991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</w:rPr>
        <w:t>Incentive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5"/>
        </w:rPr>
        <w:t> </w:t>
      </w:r>
      <w:r>
        <w:rPr>
          <w:color w:val="4F5154"/>
        </w:rPr>
        <w:t>“1991</w:t>
      </w:r>
      <w:r>
        <w:rPr>
          <w:color w:val="4F5154"/>
          <w:spacing w:val="-6"/>
        </w:rPr>
        <w:t> </w:t>
      </w:r>
      <w:r>
        <w:rPr>
          <w:color w:val="4F5154"/>
        </w:rPr>
        <w:t>Plan”),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non-qualified</w:t>
      </w:r>
      <w:r>
        <w:rPr>
          <w:color w:val="4F5154"/>
          <w:w w:val="99"/>
        </w:rPr>
        <w:t> 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7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incentive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7"/>
        </w:rPr>
        <w:t> </w:t>
      </w:r>
      <w:r>
        <w:rPr>
          <w:color w:val="4F5154"/>
        </w:rPr>
        <w:t>rights,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appreciation</w:t>
      </w:r>
      <w:r>
        <w:rPr>
          <w:color w:val="4F5154"/>
          <w:spacing w:val="-6"/>
        </w:rPr>
        <w:t> </w:t>
      </w:r>
      <w:r>
        <w:rPr>
          <w:color w:val="4F5154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(in</w:t>
      </w:r>
      <w:r>
        <w:rPr>
          <w:color w:val="4F5154"/>
          <w:spacing w:val="-4"/>
        </w:rPr>
        <w:t> </w:t>
      </w:r>
      <w:r>
        <w:rPr>
          <w:color w:val="4F5154"/>
        </w:rPr>
        <w:t>connection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options)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performance</w:t>
      </w:r>
      <w:r>
        <w:rPr>
          <w:color w:val="4F5154"/>
          <w:spacing w:val="-7"/>
        </w:rPr>
        <w:t> </w:t>
      </w:r>
      <w:r>
        <w:rPr>
          <w:color w:val="4F5154"/>
        </w:rPr>
        <w:t>awards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employees,</w:t>
      </w:r>
      <w:r>
        <w:rPr>
          <w:color w:val="4F5154"/>
          <w:spacing w:val="-5"/>
        </w:rPr>
        <w:t> </w:t>
      </w:r>
      <w:r>
        <w:rPr>
          <w:color w:val="4F5154"/>
        </w:rPr>
        <w:t>officers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directors.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noted</w:t>
      </w:r>
      <w:r>
        <w:rPr>
          <w:color w:val="4F5154"/>
          <w:spacing w:val="-4"/>
        </w:rPr>
        <w:t> </w:t>
      </w:r>
      <w:r>
        <w:rPr>
          <w:color w:val="4F5154"/>
        </w:rPr>
        <w:t>below,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1991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replaced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6"/>
        </w:rPr>
        <w:t> </w:t>
      </w:r>
      <w:r>
        <w:rPr>
          <w:color w:val="4F5154"/>
        </w:rPr>
        <w:t>Long-Term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Incentive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(the</w:t>
      </w:r>
      <w:r>
        <w:rPr>
          <w:color w:val="4F5154"/>
          <w:spacing w:val="-5"/>
        </w:rPr>
        <w:t> </w:t>
      </w:r>
      <w:r>
        <w:rPr>
          <w:color w:val="4F5154"/>
        </w:rPr>
        <w:t>“2000</w:t>
      </w:r>
      <w:r>
        <w:rPr>
          <w:color w:val="4F5154"/>
          <w:spacing w:val="-5"/>
        </w:rPr>
        <w:t> </w:t>
      </w:r>
      <w:r>
        <w:rPr>
          <w:color w:val="4F5154"/>
        </w:rPr>
        <w:t>Plan”).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terms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1991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1,412.5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reserved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issuance,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granted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less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value,</w:t>
      </w:r>
      <w:r>
        <w:rPr>
          <w:color w:val="4F5154"/>
          <w:spacing w:val="-6"/>
        </w:rPr>
        <w:t> </w:t>
      </w:r>
      <w:r>
        <w:rPr>
          <w:color w:val="4F5154"/>
        </w:rPr>
        <w:t>became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exercisable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111"/>
          <w:w w:val="99"/>
        </w:rPr>
        <w:t> </w:t>
      </w:r>
      <w:r>
        <w:rPr>
          <w:color w:val="4F5154"/>
          <w:spacing w:val="-1"/>
        </w:rPr>
        <w:t>(generally</w:t>
      </w:r>
      <w:r>
        <w:rPr>
          <w:color w:val="4F5154"/>
          <w:spacing w:val="-6"/>
        </w:rPr>
        <w:t> </w:t>
      </w:r>
      <w:r>
        <w:rPr>
          <w:color w:val="4F5154"/>
        </w:rPr>
        <w:t>ratably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four</w:t>
      </w:r>
      <w:r>
        <w:rPr>
          <w:color w:val="4F5154"/>
          <w:spacing w:val="-4"/>
        </w:rPr>
        <w:t> </w:t>
      </w:r>
      <w:r>
        <w:rPr>
          <w:color w:val="4F5154"/>
        </w:rPr>
        <w:t>years),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generally</w:t>
      </w:r>
      <w:r>
        <w:rPr>
          <w:color w:val="4F5154"/>
          <w:spacing w:val="-5"/>
        </w:rPr>
        <w:t> </w:t>
      </w:r>
      <w:r>
        <w:rPr>
          <w:color w:val="4F5154"/>
        </w:rPr>
        <w:t>expired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4"/>
        </w:rPr>
        <w:t> </w:t>
      </w:r>
      <w:r>
        <w:rPr>
          <w:color w:val="4F5154"/>
        </w:rPr>
        <w:t>years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grant.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/>
      </w:r>
    </w:p>
    <w:p>
      <w:pPr>
        <w:pStyle w:val="BodyText"/>
        <w:spacing w:line="231" w:lineRule="auto"/>
        <w:ind w:left="140" w:right="396"/>
        <w:jc w:val="both"/>
      </w:pPr>
      <w:r>
        <w:rPr>
          <w:color w:val="4F5154"/>
          <w:spacing w:val="-1"/>
        </w:rPr>
        <w:t>389.6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outstanding,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254.9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vested.</w:t>
      </w:r>
      <w:r>
        <w:rPr>
          <w:color w:val="4F5154"/>
          <w:spacing w:val="-3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future</w:t>
      </w:r>
      <w:r>
        <w:rPr>
          <w:color w:val="4F5154"/>
          <w:spacing w:val="-6"/>
        </w:rPr>
        <w:t> </w:t>
      </w:r>
      <w:r>
        <w:rPr>
          <w:color w:val="4F5154"/>
        </w:rPr>
        <w:t>grant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did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rights,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appreciation</w:t>
      </w:r>
      <w:r>
        <w:rPr>
          <w:color w:val="4F5154"/>
          <w:spacing w:val="-5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long-term</w:t>
      </w:r>
      <w:r>
        <w:rPr>
          <w:color w:val="4F5154"/>
          <w:spacing w:val="-4"/>
        </w:rPr>
        <w:t> </w:t>
      </w:r>
      <w:r>
        <w:rPr>
          <w:color w:val="4F5154"/>
        </w:rPr>
        <w:t>performance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awards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plan.</w:t>
      </w:r>
      <w:r>
        <w:rPr/>
      </w:r>
    </w:p>
    <w:p>
      <w:pPr>
        <w:pStyle w:val="BodyText"/>
        <w:spacing w:line="231" w:lineRule="auto" w:before="167"/>
        <w:ind w:right="300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adopted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provides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issuance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non-qualified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incentive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8"/>
        </w:rPr>
        <w:t> </w:t>
      </w:r>
      <w:r>
        <w:rPr>
          <w:color w:val="4F5154"/>
        </w:rPr>
        <w:t>purchase</w:t>
      </w:r>
      <w:r>
        <w:rPr>
          <w:color w:val="4F5154"/>
          <w:spacing w:val="-7"/>
        </w:rPr>
        <w:t> </w:t>
      </w:r>
      <w:r>
        <w:rPr>
          <w:color w:val="4F5154"/>
        </w:rPr>
        <w:t>rights,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appreciation</w:t>
      </w:r>
      <w:r>
        <w:rPr>
          <w:color w:val="4F5154"/>
          <w:spacing w:val="-8"/>
        </w:rPr>
        <w:t> </w:t>
      </w:r>
      <w:r>
        <w:rPr>
          <w:color w:val="4F5154"/>
        </w:rPr>
        <w:t>rights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long-term</w:t>
      </w:r>
      <w:r>
        <w:rPr>
          <w:color w:val="4F5154"/>
          <w:spacing w:val="-6"/>
        </w:rPr>
        <w:t> </w:t>
      </w:r>
      <w:r>
        <w:rPr>
          <w:color w:val="4F5154"/>
        </w:rPr>
        <w:t>performance</w:t>
      </w:r>
      <w:r>
        <w:rPr>
          <w:color w:val="4F5154"/>
          <w:spacing w:val="-7"/>
        </w:rPr>
        <w:t> </w:t>
      </w:r>
      <w:r>
        <w:rPr>
          <w:color w:val="4F5154"/>
        </w:rPr>
        <w:t>awards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8"/>
        </w:rPr>
        <w:t> </w:t>
      </w:r>
      <w:r>
        <w:rPr>
          <w:color w:val="4F5154"/>
        </w:rPr>
        <w:t>eligible</w:t>
      </w:r>
      <w:r>
        <w:rPr>
          <w:color w:val="4F5154"/>
          <w:spacing w:val="-6"/>
        </w:rPr>
        <w:t> </w:t>
      </w:r>
      <w:r>
        <w:rPr>
          <w:color w:val="4F5154"/>
        </w:rPr>
        <w:t>employees,</w:t>
      </w:r>
      <w:r>
        <w:rPr>
          <w:color w:val="4F5154"/>
          <w:spacing w:val="-9"/>
        </w:rPr>
        <w:t> </w:t>
      </w:r>
      <w:r>
        <w:rPr>
          <w:color w:val="4F5154"/>
        </w:rPr>
        <w:t>officers,</w:t>
      </w:r>
      <w:r>
        <w:rPr>
          <w:color w:val="4F5154"/>
          <w:spacing w:val="-8"/>
        </w:rPr>
        <w:t> </w:t>
      </w:r>
      <w:r>
        <w:rPr>
          <w:color w:val="4F5154"/>
        </w:rPr>
        <w:t>independent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consultants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directors.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2000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granted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value,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become</w:t>
      </w:r>
      <w:r>
        <w:rPr>
          <w:color w:val="4F5154"/>
          <w:spacing w:val="-7"/>
        </w:rPr>
        <w:t> </w:t>
      </w:r>
      <w:r>
        <w:rPr>
          <w:color w:val="4F5154"/>
        </w:rPr>
        <w:t>exercisable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(generally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ratably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</w:rPr>
        <w:t>four</w:t>
      </w:r>
      <w:r>
        <w:rPr>
          <w:color w:val="4F5154"/>
          <w:spacing w:val="-4"/>
        </w:rPr>
        <w:t> </w:t>
      </w:r>
      <w:r>
        <w:rPr>
          <w:color w:val="4F5154"/>
        </w:rPr>
        <w:t>years),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</w:rPr>
        <w:t>expire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3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grant.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October</w:t>
      </w:r>
      <w:r>
        <w:rPr>
          <w:color w:val="4F5154"/>
          <w:spacing w:val="-5"/>
        </w:rPr>
        <w:t> </w:t>
      </w:r>
      <w:r>
        <w:rPr>
          <w:color w:val="4F5154"/>
        </w:rPr>
        <w:t>16,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1991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retired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awards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567.1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2000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replaced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1991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awards.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1991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forfeited,</w:t>
      </w:r>
      <w:r>
        <w:rPr>
          <w:color w:val="4F5154"/>
          <w:spacing w:val="-4"/>
        </w:rPr>
        <w:t> </w:t>
      </w:r>
      <w:r>
        <w:rPr>
          <w:color w:val="4F5154"/>
        </w:rPr>
        <w:t>repurchased,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otherwise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terminate</w:t>
      </w:r>
      <w:r>
        <w:rPr>
          <w:color w:val="4F5154"/>
          <w:spacing w:val="-5"/>
        </w:rPr>
        <w:t> </w:t>
      </w:r>
      <w:r>
        <w:rPr>
          <w:color w:val="4F5154"/>
        </w:rPr>
        <w:t>without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stock,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underlying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</w:rPr>
        <w:t>become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awards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2000</w:t>
      </w:r>
      <w:r>
        <w:rPr>
          <w:color w:val="4F5154"/>
          <w:spacing w:val="-6"/>
        </w:rPr>
        <w:t> </w:t>
      </w:r>
      <w:r>
        <w:rPr>
          <w:color w:val="4F5154"/>
        </w:rPr>
        <w:t>Plan.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options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60.2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outstanding,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0.6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vested.</w:t>
      </w:r>
      <w:r>
        <w:rPr/>
      </w:r>
    </w:p>
    <w:p>
      <w:pPr>
        <w:pStyle w:val="BodyText"/>
        <w:spacing w:line="220" w:lineRule="exact" w:before="3"/>
        <w:ind w:left="140" w:right="307"/>
        <w:jc w:val="left"/>
      </w:pP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523.0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awards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2000</w:t>
      </w:r>
      <w:r>
        <w:rPr>
          <w:color w:val="4F5154"/>
          <w:spacing w:val="-6"/>
        </w:rPr>
        <w:t> </w:t>
      </w:r>
      <w:r>
        <w:rPr>
          <w:color w:val="4F5154"/>
        </w:rPr>
        <w:t>Plan.</w:t>
      </w:r>
      <w:r>
        <w:rPr>
          <w:color w:val="4F5154"/>
          <w:spacing w:val="-3"/>
        </w:rPr>
        <w:t> </w:t>
      </w:r>
      <w:r>
        <w:rPr>
          <w:color w:val="4F5154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date,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7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rights,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appreciation</w:t>
      </w:r>
      <w:r>
        <w:rPr>
          <w:color w:val="4F5154"/>
          <w:spacing w:val="-6"/>
        </w:rPr>
        <w:t> </w:t>
      </w:r>
      <w:r>
        <w:rPr>
          <w:color w:val="4F5154"/>
        </w:rPr>
        <w:t>rights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long-term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6"/>
        </w:rPr>
        <w:t> </w:t>
      </w:r>
      <w:r>
        <w:rPr>
          <w:color w:val="4F5154"/>
        </w:rPr>
        <w:t>awards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7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</w:rPr>
        <w:t>plan.</w:t>
      </w:r>
      <w:r>
        <w:rPr/>
      </w:r>
    </w:p>
    <w:p>
      <w:pPr>
        <w:pStyle w:val="BodyText"/>
        <w:spacing w:line="231" w:lineRule="auto" w:before="165"/>
        <w:ind w:right="282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1993,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adopted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1993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5"/>
        </w:rPr>
        <w:t> </w:t>
      </w:r>
      <w:r>
        <w:rPr>
          <w:color w:val="4F5154"/>
        </w:rPr>
        <w:t>“1993</w:t>
      </w:r>
      <w:r>
        <w:rPr>
          <w:color w:val="4F5154"/>
          <w:spacing w:val="-5"/>
        </w:rPr>
        <w:t> </w:t>
      </w:r>
      <w:r>
        <w:rPr>
          <w:color w:val="4F5154"/>
        </w:rPr>
        <w:t>Directors’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Plan”),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provides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non-qualified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directors.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terms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20.3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</w:rPr>
        <w:t>reserved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issuance,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granted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value,</w:t>
      </w:r>
      <w:r>
        <w:rPr>
          <w:color w:val="4F5154"/>
          <w:spacing w:val="-3"/>
        </w:rPr>
        <w:t> </w:t>
      </w:r>
      <w:r>
        <w:rPr>
          <w:color w:val="4F5154"/>
        </w:rPr>
        <w:t>become</w:t>
      </w:r>
      <w:r>
        <w:rPr>
          <w:color w:val="4F5154"/>
          <w:spacing w:val="-5"/>
        </w:rPr>
        <w:t> </w:t>
      </w:r>
      <w:r>
        <w:rPr>
          <w:color w:val="4F5154"/>
        </w:rPr>
        <w:t>exercisable</w:t>
      </w:r>
      <w:r>
        <w:rPr>
          <w:color w:val="4F5154"/>
          <w:spacing w:val="-6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four</w:t>
      </w:r>
      <w:r>
        <w:rPr>
          <w:color w:val="4F5154"/>
          <w:spacing w:val="-4"/>
        </w:rPr>
        <w:t> </w:t>
      </w:r>
      <w:r>
        <w:rPr>
          <w:color w:val="4F5154"/>
        </w:rPr>
        <w:t>years,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expire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grant.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1993</w:t>
      </w:r>
      <w:r>
        <w:rPr>
          <w:color w:val="4F5154"/>
          <w:spacing w:val="-5"/>
        </w:rPr>
        <w:t> </w:t>
      </w:r>
      <w:r>
        <w:rPr>
          <w:color w:val="4F5154"/>
        </w:rPr>
        <w:t>Directors’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grants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automatic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nondiscretionary.</w:t>
      </w:r>
      <w:r>
        <w:rPr>
          <w:color w:val="4F5154"/>
          <w:spacing w:val="-8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individual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becomes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6"/>
        </w:rPr>
        <w:t> </w:t>
      </w:r>
      <w:r>
        <w:rPr>
          <w:color w:val="4F5154"/>
        </w:rPr>
        <w:t>director</w:t>
      </w:r>
      <w:r>
        <w:rPr>
          <w:color w:val="4F5154"/>
          <w:spacing w:val="-7"/>
        </w:rPr>
        <w:t> </w:t>
      </w:r>
      <w:r>
        <w:rPr>
          <w:color w:val="4F5154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granted</w:t>
      </w:r>
      <w:r>
        <w:rPr>
          <w:color w:val="4F5154"/>
          <w:spacing w:val="-7"/>
        </w:rPr>
        <w:t> </w:t>
      </w:r>
      <w:r>
        <w:rPr>
          <w:color w:val="4F5154"/>
        </w:rPr>
        <w:t>options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80,000</w:t>
      </w:r>
      <w:r>
        <w:rPr>
          <w:color w:val="4F5154"/>
          <w:spacing w:val="-6"/>
        </w:rPr>
        <w:t> </w:t>
      </w:r>
      <w:r>
        <w:rPr>
          <w:color w:val="4F5154"/>
        </w:rPr>
        <w:t>shares.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1993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Directors’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3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subsequent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</w:rPr>
        <w:t>grants.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year,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granted</w:t>
      </w:r>
      <w:r>
        <w:rPr>
          <w:color w:val="4F5154"/>
          <w:spacing w:val="-3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40,000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stock,</w:t>
      </w:r>
      <w:r>
        <w:rPr>
          <w:color w:val="4F5154"/>
          <w:spacing w:val="-3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date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served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least</w:t>
      </w:r>
      <w:r>
        <w:rPr>
          <w:color w:val="4F5154"/>
          <w:spacing w:val="71"/>
          <w:w w:val="99"/>
        </w:rPr>
        <w:t> </w:t>
      </w:r>
      <w:r>
        <w:rPr>
          <w:color w:val="4F5154"/>
          <w:spacing w:val="-1"/>
        </w:rPr>
        <w:t>six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months.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lieu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annual</w:t>
      </w:r>
      <w:r>
        <w:rPr>
          <w:color w:val="4F5154"/>
          <w:spacing w:val="-4"/>
        </w:rPr>
        <w:t> </w:t>
      </w:r>
      <w:r>
        <w:rPr>
          <w:color w:val="4F5154"/>
        </w:rPr>
        <w:t>grant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40,000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</w:rPr>
        <w:t>stock:</w:t>
      </w:r>
      <w:r>
        <w:rPr>
          <w:color w:val="4F5154"/>
          <w:spacing w:val="-4"/>
        </w:rPr>
        <w:t> </w:t>
      </w:r>
      <w:r>
        <w:rPr>
          <w:color w:val="4F5154"/>
        </w:rPr>
        <w:t>(1)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</w:t>
      </w:r>
      <w:r>
        <w:rPr>
          <w:color w:val="4F5154"/>
          <w:spacing w:val="-3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4"/>
        </w:rPr>
        <w:t> </w:t>
      </w:r>
      <w:r>
        <w:rPr>
          <w:color w:val="4F5154"/>
        </w:rPr>
        <w:t>served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Chairman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both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Finance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</w:rPr>
        <w:t>Committee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granted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120,000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year;</w:t>
      </w:r>
      <w:r>
        <w:rPr>
          <w:color w:val="4F5154"/>
          <w:spacing w:val="-5"/>
        </w:rPr>
        <w:t> </w:t>
      </w:r>
      <w:r>
        <w:rPr>
          <w:color w:val="4F5154"/>
        </w:rPr>
        <w:t>(2)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outside</w:t>
      </w:r>
      <w:r>
        <w:rPr>
          <w:color w:val="4F5154"/>
          <w:spacing w:val="-6"/>
        </w:rPr>
        <w:t> </w:t>
      </w:r>
      <w:r>
        <w:rPr>
          <w:color w:val="4F5154"/>
        </w:rPr>
        <w:t>director,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Chairman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</w:rPr>
        <w:t>Development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who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</w:rPr>
        <w:t>served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committee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least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4"/>
        </w:rPr>
        <w:t> </w:t>
      </w:r>
      <w:r>
        <w:rPr>
          <w:color w:val="4F5154"/>
        </w:rPr>
        <w:t>year,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granted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44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100,000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31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(3)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</w:rPr>
        <w:t>director</w:t>
      </w:r>
      <w:r>
        <w:rPr>
          <w:color w:val="4F5154"/>
          <w:spacing w:val="-4"/>
        </w:rPr>
        <w:t> </w:t>
      </w:r>
      <w:r>
        <w:rPr>
          <w:color w:val="4F5154"/>
        </w:rPr>
        <w:t>who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4"/>
        </w:rPr>
        <w:t> </w:t>
      </w:r>
      <w:r>
        <w:rPr>
          <w:color w:val="4F5154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4"/>
        </w:rPr>
        <w:t> </w:t>
      </w:r>
      <w:r>
        <w:rPr>
          <w:color w:val="4F5154"/>
        </w:rPr>
        <w:t>Chairman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Finance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Audit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granted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60,000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year,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served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capacity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</w:rPr>
        <w:t>six</w:t>
      </w:r>
      <w:r>
        <w:rPr>
          <w:color w:val="4F5154"/>
          <w:spacing w:val="-5"/>
        </w:rPr>
        <w:t> </w:t>
      </w:r>
      <w:r>
        <w:rPr>
          <w:color w:val="4F5154"/>
        </w:rPr>
        <w:t>months.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4.1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1993</w:t>
      </w:r>
      <w:r>
        <w:rPr>
          <w:color w:val="4F5154"/>
          <w:spacing w:val="-6"/>
        </w:rPr>
        <w:t> </w:t>
      </w:r>
      <w:r>
        <w:rPr>
          <w:color w:val="4F5154"/>
        </w:rPr>
        <w:t>Directors’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2.7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vested.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10.7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future</w:t>
      </w:r>
      <w:r>
        <w:rPr>
          <w:color w:val="4F5154"/>
          <w:spacing w:val="-4"/>
        </w:rPr>
        <w:t> </w:t>
      </w:r>
      <w:r>
        <w:rPr>
          <w:color w:val="4F5154"/>
        </w:rPr>
        <w:t>grant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63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7664" w:val="left" w:leader="none"/>
          <w:tab w:pos="9500" w:val="left" w:leader="none"/>
        </w:tabs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pacing w:val="-1"/>
          <w:sz w:val="15"/>
        </w:rPr>
        <w:t>(in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millions,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except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exercise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price)</w:t>
        <w:tab/>
        <w:t>Shares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Under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Option</w:t>
        <w:tab/>
        <w:t>Weighted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Average</w:t>
      </w:r>
      <w:r>
        <w:rPr>
          <w:rFonts w:ascii="Times New Roman"/>
          <w:b/>
          <w:color w:val="4F5154"/>
          <w:spacing w:val="-8"/>
          <w:sz w:val="15"/>
        </w:rPr>
        <w:t> </w:t>
      </w:r>
      <w:r>
        <w:rPr>
          <w:rFonts w:ascii="Times New Roman"/>
          <w:b/>
          <w:color w:val="4F5154"/>
          <w:sz w:val="15"/>
        </w:rPr>
        <w:t>Exercise</w:t>
      </w:r>
      <w:r>
        <w:rPr>
          <w:rFonts w:ascii="Times New Roman"/>
          <w:b/>
          <w:color w:val="4F5154"/>
          <w:spacing w:val="-5"/>
          <w:sz w:val="15"/>
        </w:rPr>
        <w:t> </w:t>
      </w:r>
      <w:r>
        <w:rPr>
          <w:rFonts w:ascii="Times New Roman"/>
          <w:b/>
          <w:color w:val="4F5154"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2"/>
        <w:gridCol w:w="331"/>
        <w:gridCol w:w="1517"/>
        <w:gridCol w:w="269"/>
        <w:gridCol w:w="2307"/>
      </w:tblGrid>
      <w:tr>
        <w:trPr>
          <w:trHeight w:val="315" w:hRule="exact"/>
        </w:trPr>
        <w:tc>
          <w:tcPr>
            <w:tcW w:w="7212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Balance,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1999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480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95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3.45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94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15.37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(101)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9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(44)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95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5.61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759" w:val="left" w:leader="none"/>
          <w:tab w:pos="9474" w:val="left" w:leader="none"/>
          <w:tab w:pos="11678" w:val="right" w:leader="none"/>
        </w:tabs>
        <w:spacing w:line="240" w:lineRule="auto" w:before="31"/>
        <w:ind w:left="159" w:right="0"/>
        <w:jc w:val="left"/>
      </w:pPr>
      <w:r>
        <w:rPr>
          <w:color w:val="4F5154"/>
          <w:spacing w:val="-1"/>
        </w:rPr>
        <w:t>Balance,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8"/>
        </w:rPr>
        <w:t> </w:t>
      </w:r>
      <w:r>
        <w:rPr>
          <w:color w:val="4F5154"/>
        </w:rPr>
        <w:t>2000</w:t>
        <w:tab/>
      </w:r>
      <w:r>
        <w:rPr>
          <w:color w:val="4F5154"/>
          <w:w w:val="95"/>
        </w:rPr>
        <w:t>592</w:t>
        <w:tab/>
      </w:r>
      <w:r>
        <w:rPr>
          <w:color w:val="4F5154"/>
        </w:rPr>
        <w:t>$</w:t>
        <w:tab/>
        <w:t>8.55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3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7"/>
        <w:gridCol w:w="1517"/>
        <w:gridCol w:w="2568"/>
      </w:tblGrid>
      <w:tr>
        <w:trPr>
          <w:trHeight w:val="318" w:hRule="exact"/>
        </w:trPr>
        <w:tc>
          <w:tcPr>
            <w:tcW w:w="7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</w:tabs>
              <w:spacing w:line="240" w:lineRule="auto" w:before="81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36.41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(109)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14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3.18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(54)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14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9.66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759" w:val="left" w:leader="none"/>
          <w:tab w:pos="9474" w:val="left" w:leader="none"/>
          <w:tab w:pos="11676" w:val="right" w:leader="none"/>
        </w:tabs>
        <w:spacing w:line="240" w:lineRule="auto" w:before="31"/>
        <w:ind w:left="159" w:right="0"/>
        <w:jc w:val="left"/>
      </w:pPr>
      <w:r>
        <w:rPr>
          <w:color w:val="4F5154"/>
          <w:spacing w:val="-1"/>
        </w:rPr>
        <w:t>Balance,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8"/>
        </w:rPr>
        <w:t> </w:t>
      </w:r>
      <w:r>
        <w:rPr>
          <w:color w:val="4F5154"/>
        </w:rPr>
        <w:t>2001</w:t>
        <w:tab/>
      </w:r>
      <w:r>
        <w:rPr>
          <w:color w:val="4F5154"/>
          <w:w w:val="95"/>
        </w:rPr>
        <w:t>442</w:t>
        <w:tab/>
      </w:r>
      <w:r>
        <w:rPr>
          <w:color w:val="4F5154"/>
        </w:rPr>
        <w:t>$</w:t>
        <w:tab/>
      </w:r>
      <w:r>
        <w:rPr>
          <w:color w:val="4F5154"/>
          <w:spacing w:val="-1"/>
        </w:rPr>
        <w:t>10.56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3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7"/>
        <w:gridCol w:w="1517"/>
        <w:gridCol w:w="2568"/>
      </w:tblGrid>
      <w:tr>
        <w:trPr>
          <w:trHeight w:val="318" w:hRule="exact"/>
        </w:trPr>
        <w:tc>
          <w:tcPr>
            <w:tcW w:w="7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</w:tabs>
              <w:spacing w:line="240" w:lineRule="auto" w:before="81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15.80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(29)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14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</w:tabs>
              <w:spacing w:line="214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18.21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759" w:val="left" w:leader="none"/>
          <w:tab w:pos="9474" w:val="left" w:leader="none"/>
          <w:tab w:pos="11228" w:val="left" w:leader="none"/>
        </w:tabs>
        <w:spacing w:line="240" w:lineRule="auto" w:before="33"/>
        <w:ind w:left="159" w:right="0"/>
        <w:jc w:val="left"/>
      </w:pPr>
      <w:r>
        <w:rPr>
          <w:color w:val="4F5154"/>
          <w:spacing w:val="-1"/>
        </w:rPr>
        <w:t>Balance,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8"/>
        </w:rPr>
        <w:t> </w:t>
      </w:r>
      <w:r>
        <w:rPr>
          <w:color w:val="4F5154"/>
        </w:rPr>
        <w:t>2002</w:t>
        <w:tab/>
      </w:r>
      <w:r>
        <w:rPr>
          <w:color w:val="4F5154"/>
          <w:w w:val="95"/>
        </w:rPr>
        <w:t>454</w:t>
        <w:tab/>
        <w:t>$</w:t>
        <w:tab/>
      </w:r>
      <w:r>
        <w:rPr>
          <w:color w:val="4F5154"/>
          <w:spacing w:val="-1"/>
        </w:rPr>
        <w:t>11.31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150" w:lineRule="atLeast"/>
        <w:ind w:left="7609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pict>
          <v:group style="width:75.95pt;height:7.55pt;mso-position-horizontal-relative:char;mso-position-vertical-relative:line" coordorigin="0,0" coordsize="1519,151">
            <v:group style="position:absolute;left:38;top:75;width:1426;height:2" coordorigin="38,75" coordsize="1426,2">
              <v:shape style="position:absolute;left:38;top:75;width:1426;height:2" coordorigin="38,75" coordsize="1426,0" path="m38,75l1464,75e" filled="false" stroked="true" strokeweight="3.82pt" strokecolor="#4f5154">
                <v:path arrowok="t"/>
              </v:shape>
            </v:group>
            <v:group style="position:absolute;left:1449;top:38;width:32;height:75" coordorigin="1449,38" coordsize="32,75">
              <v:shape style="position:absolute;left:1449;top:38;width:32;height:75" coordorigin="1449,38" coordsize="32,75" path="m1449,75l1481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31" w:lineRule="auto" w:before="80"/>
        <w:ind w:left="159" w:right="359"/>
        <w:jc w:val="left"/>
      </w:pP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reserved</w:t>
      </w:r>
      <w:r>
        <w:rPr>
          <w:color w:val="4F5154"/>
          <w:spacing w:val="-5"/>
        </w:rPr>
        <w:t> </w:t>
      </w:r>
      <w:r>
        <w:rPr>
          <w:color w:val="4F5154"/>
        </w:rPr>
        <w:t>987.5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range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prices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3"/>
        </w:rPr>
        <w:t> </w:t>
      </w:r>
      <w:r>
        <w:rPr>
          <w:color w:val="4F5154"/>
        </w:rPr>
        <w:t>2002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$0.12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$45.60.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range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prices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fluctuating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over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grants.</w:t>
      </w:r>
      <w:r>
        <w:rPr/>
      </w:r>
    </w:p>
    <w:p>
      <w:pPr>
        <w:pStyle w:val="BodyText"/>
        <w:spacing w:line="240" w:lineRule="auto" w:before="160"/>
        <w:ind w:left="159" w:right="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summarizes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</w:rPr>
        <w:t>about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7"/>
        </w:rPr>
        <w:t> </w:t>
      </w:r>
      <w:r>
        <w:rPr>
          <w:color w:val="4F5154"/>
        </w:rPr>
        <w:t>2002: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6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1555"/>
        <w:gridCol w:w="259"/>
        <w:gridCol w:w="2131"/>
        <w:gridCol w:w="259"/>
        <w:gridCol w:w="1325"/>
        <w:gridCol w:w="255"/>
        <w:gridCol w:w="1559"/>
        <w:gridCol w:w="219"/>
        <w:gridCol w:w="1397"/>
      </w:tblGrid>
      <w:tr>
        <w:trPr>
          <w:trHeight w:val="737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246" w:right="988" w:firstLine="17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Range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of</w:t>
            </w:r>
            <w:r>
              <w:rPr>
                <w:rFonts w:ascii="Times New Roman"/>
                <w:b/>
                <w:color w:val="4F5154"/>
                <w:spacing w:val="23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Exercise</w:t>
            </w:r>
            <w:r>
              <w:rPr>
                <w:rFonts w:ascii="Times New Roman"/>
                <w:b/>
                <w:color w:val="4F5154"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172" w:right="106" w:hanging="8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Options</w:t>
            </w:r>
            <w:r>
              <w:rPr>
                <w:rFonts w:ascii="Times New Roman"/>
                <w:b/>
                <w:color w:val="4F5154"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Outstanding</w:t>
            </w:r>
            <w:r>
              <w:rPr>
                <w:rFonts w:ascii="Times New Roman"/>
                <w:b/>
                <w:color w:val="4F5154"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as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of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66" w:lineRule="exact" w:before="87"/>
              <w:ind w:left="417" w:right="434" w:firstLine="33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Weighted</w:t>
            </w:r>
            <w:r>
              <w:rPr>
                <w:rFonts w:ascii="Times New Roman"/>
                <w:b/>
                <w:color w:val="4F5154"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Average</w:t>
            </w:r>
            <w:r>
              <w:rPr>
                <w:rFonts w:ascii="Times New Roman"/>
                <w:b/>
                <w:color w:val="4F5154"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7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Contractual</w:t>
            </w:r>
            <w:r>
              <w:rPr>
                <w:rFonts w:ascii="Times New Roman"/>
                <w:b/>
                <w:color w:val="4F5154"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196" w:right="71" w:hanging="1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Weighted</w:t>
            </w:r>
            <w:r>
              <w:rPr>
                <w:rFonts w:ascii="Times New Roman"/>
                <w:b/>
                <w:color w:val="4F5154"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Average</w:t>
            </w:r>
            <w:r>
              <w:rPr>
                <w:rFonts w:ascii="Times New Roman"/>
                <w:b/>
                <w:color w:val="4F5154"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Exercise</w:t>
            </w:r>
            <w:r>
              <w:rPr>
                <w:rFonts w:ascii="Times New Roman"/>
                <w:b/>
                <w:color w:val="4F5154"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263" w:right="50" w:hanging="2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Options</w:t>
            </w:r>
            <w:r>
              <w:rPr>
                <w:rFonts w:ascii="Times New Roman"/>
                <w:b/>
                <w:color w:val="4F5154"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Exercisable</w:t>
            </w:r>
            <w:r>
              <w:rPr>
                <w:rFonts w:ascii="Times New Roman"/>
                <w:b/>
                <w:color w:val="4F5154"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as</w:t>
            </w:r>
            <w:r>
              <w:rPr>
                <w:rFonts w:ascii="Times New Roman"/>
                <w:b/>
                <w:color w:val="4F5154"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of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1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32" w:lineRule="auto" w:before="84"/>
              <w:ind w:left="40" w:right="6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Weighted</w:t>
            </w:r>
            <w:r>
              <w:rPr>
                <w:rFonts w:ascii="Times New Roman"/>
                <w:b/>
                <w:color w:val="4F5154"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Average</w:t>
            </w:r>
            <w:r>
              <w:rPr>
                <w:rFonts w:ascii="Times New Roman"/>
                <w:b/>
                <w:color w:val="4F5154"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Exercise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Price</w:t>
            </w:r>
            <w:r>
              <w:rPr>
                <w:rFonts w:ascii="Times New Roman"/>
                <w:b/>
                <w:color w:val="4F5154"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of</w:t>
            </w:r>
            <w:r>
              <w:rPr>
                <w:rFonts w:ascii="Times New Roman"/>
                <w:b/>
                <w:color w:val="4F5154"/>
                <w:spacing w:val="28"/>
                <w:w w:val="99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Exercisable</w:t>
            </w:r>
            <w:r>
              <w:rPr>
                <w:rFonts w:ascii="Times New Roman"/>
                <w:b/>
                <w:color w:val="4F5154"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3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(Shares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5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0.12—$</w:t>
            </w:r>
            <w:r>
              <w:rPr>
                <w:rFonts w:ascii="Times New Roman" w:hAnsi="Times New Roman" w:cs="Times New Roman" w:eastAsia="Times New Roman"/>
                <w:color w:val="4F5154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3.68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8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3.69—$</w:t>
            </w:r>
            <w:r>
              <w:rPr>
                <w:rFonts w:ascii="Times New Roman" w:hAnsi="Times New Roman" w:cs="Times New Roman" w:eastAsia="Times New Roman"/>
                <w:color w:val="4F5154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3.94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3.78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3.98—$</w:t>
            </w:r>
            <w:r>
              <w:rPr>
                <w:rFonts w:ascii="Times New Roman" w:hAnsi="Times New Roman" w:cs="Times New Roman" w:eastAsia="Times New Roman"/>
                <w:color w:val="4F5154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4.19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4.10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4.24—$</w:t>
            </w:r>
            <w:r>
              <w:rPr>
                <w:rFonts w:ascii="Times New Roman" w:hAnsi="Times New Roman" w:cs="Times New Roman" w:eastAsia="Times New Roman"/>
                <w:color w:val="4F5154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6.22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4.91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4.83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6.33—$</w:t>
            </w:r>
            <w:r>
              <w:rPr>
                <w:rFonts w:ascii="Times New Roman" w:hAnsi="Times New Roman" w:cs="Times New Roman" w:eastAsia="Times New Roman"/>
                <w:color w:val="4F5154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6.88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6.87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6.87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7.29—$11.70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$10.22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9.99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$12.00—$15.86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$15.72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$14.57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$15.90—$40.75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8.37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$26.61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$29.13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$40.81—$40.81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$40.81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$40.81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$40.97—$45.60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7.72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$41.51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$41.53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2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4F5154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0.12—$45.60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6.43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$11.31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9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8.12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168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Stock</w:t>
      </w:r>
      <w:r>
        <w:rPr>
          <w:rFonts w:ascii="Times New Roman"/>
          <w:i/>
          <w:color w:val="4F5154"/>
          <w:spacing w:val="-8"/>
          <w:sz w:val="20"/>
        </w:rPr>
        <w:t> </w:t>
      </w:r>
      <w:r>
        <w:rPr>
          <w:rFonts w:ascii="Times New Roman"/>
          <w:i/>
          <w:color w:val="4F5154"/>
          <w:sz w:val="20"/>
        </w:rPr>
        <w:t>Purchase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left="159" w:right="36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“Purchase</w:t>
      </w:r>
      <w:r>
        <w:rPr>
          <w:color w:val="4F5154"/>
          <w:spacing w:val="-4"/>
        </w:rPr>
        <w:t> </w:t>
      </w:r>
      <w:r>
        <w:rPr>
          <w:color w:val="4F5154"/>
        </w:rPr>
        <w:t>Plan”).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date,</w:t>
      </w:r>
      <w:r>
        <w:rPr>
          <w:color w:val="4F5154"/>
          <w:spacing w:val="-7"/>
        </w:rPr>
        <w:t> </w:t>
      </w:r>
      <w:r>
        <w:rPr>
          <w:color w:val="4F5154"/>
        </w:rPr>
        <w:t>405.0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reserved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per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85%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lesser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beginning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end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semi-annual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period.</w:t>
      </w:r>
      <w:r>
        <w:rPr>
          <w:color w:val="4F5154"/>
          <w:spacing w:val="-3"/>
        </w:rPr>
        <w:t> </w:t>
      </w:r>
      <w:r>
        <w:rPr>
          <w:color w:val="4F5154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3"/>
        </w:rPr>
        <w:t> </w:t>
      </w:r>
      <w:r>
        <w:rPr>
          <w:color w:val="4F5154"/>
        </w:rPr>
        <w:t>259.3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145.7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</w:rPr>
        <w:t>reserved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issuances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2000,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</w:rPr>
        <w:t>19.6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7"/>
        </w:rPr>
        <w:t> </w:t>
      </w:r>
      <w:r>
        <w:rPr>
          <w:color w:val="4F5154"/>
        </w:rPr>
        <w:t>9.8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26.1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shares,</w:t>
      </w:r>
      <w:r>
        <w:rPr>
          <w:color w:val="4F5154"/>
          <w:spacing w:val="-7"/>
        </w:rPr>
        <w:t> </w:t>
      </w:r>
      <w:r>
        <w:rPr>
          <w:color w:val="4F5154"/>
        </w:rPr>
        <w:t>respectively,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559" w:right="3580"/>
        <w:jc w:val="center"/>
      </w:pPr>
      <w:r>
        <w:rPr>
          <w:color w:val="4F5154"/>
          <w:spacing w:val="-1"/>
        </w:rPr>
        <w:t>64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0"/>
        </w:numPr>
        <w:tabs>
          <w:tab w:pos="589" w:val="left" w:leader="none"/>
        </w:tabs>
        <w:spacing w:line="240" w:lineRule="auto" w:before="0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STOCKHOLDERS’</w:t>
      </w:r>
      <w:r>
        <w:rPr>
          <w:color w:val="4F5154"/>
          <w:spacing w:val="-25"/>
        </w:rPr>
        <w:t> </w:t>
      </w:r>
      <w:r>
        <w:rPr>
          <w:color w:val="4F5154"/>
        </w:rPr>
        <w:t>EQUITY</w:t>
      </w:r>
      <w:r>
        <w:rPr>
          <w:b w:val="0"/>
          <w:bCs w:val="0"/>
        </w:rPr>
      </w:r>
    </w:p>
    <w:p>
      <w:pPr>
        <w:spacing w:before="156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pacing w:val="-1"/>
          <w:sz w:val="20"/>
        </w:rPr>
        <w:t>Stock</w:t>
      </w:r>
      <w:r>
        <w:rPr>
          <w:rFonts w:ascii="Times New Roman"/>
          <w:i/>
          <w:color w:val="4F5154"/>
          <w:spacing w:val="-15"/>
          <w:sz w:val="20"/>
        </w:rPr>
        <w:t> </w:t>
      </w:r>
      <w:r>
        <w:rPr>
          <w:rFonts w:ascii="Times New Roman"/>
          <w:i/>
          <w:color w:val="4F5154"/>
          <w:sz w:val="20"/>
        </w:rPr>
        <w:t>Repurchases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5"/>
        <w:ind w:right="311"/>
        <w:jc w:val="left"/>
      </w:pPr>
      <w:r>
        <w:rPr>
          <w:color w:val="4F5154"/>
          <w:spacing w:val="-1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approved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program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repurchase</w:t>
      </w:r>
      <w:r>
        <w:rPr>
          <w:color w:val="4F5154"/>
          <w:spacing w:val="-7"/>
        </w:rPr>
        <w:t> </w:t>
      </w:r>
      <w:r>
        <w:rPr>
          <w:color w:val="4F5154"/>
        </w:rPr>
        <w:t>up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1,096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w w:val="99"/>
        </w:rPr>
        <w:t> 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dilutive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7"/>
        </w:rPr>
        <w:t> </w:t>
      </w:r>
      <w:r>
        <w:rPr>
          <w:color w:val="4F5154"/>
        </w:rPr>
        <w:t>plans.</w:t>
      </w:r>
      <w:r>
        <w:rPr>
          <w:color w:val="4F5154"/>
          <w:spacing w:val="-3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authorized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$3.0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repurchases.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repurchase</w:t>
      </w:r>
      <w:r>
        <w:rPr>
          <w:color w:val="4F5154"/>
          <w:spacing w:val="-5"/>
        </w:rPr>
        <w:t> </w:t>
      </w:r>
      <w:r>
        <w:rPr>
          <w:color w:val="4F5154"/>
        </w:rPr>
        <w:t>program,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1,286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6"/>
        </w:rPr>
        <w:t> </w:t>
      </w:r>
      <w:r>
        <w:rPr>
          <w:color w:val="4F5154"/>
        </w:rPr>
        <w:t>$14.9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repurchased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2000,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purchased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210.1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6"/>
        </w:rPr>
        <w:t> </w:t>
      </w:r>
      <w:r>
        <w:rPr>
          <w:color w:val="4F5154"/>
        </w:rPr>
        <w:t>141.6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290.7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stock,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paid</w:t>
      </w:r>
      <w:r>
        <w:rPr>
          <w:color w:val="4F5154"/>
          <w:spacing w:val="-4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$2.8</w:t>
      </w:r>
      <w:r>
        <w:rPr>
          <w:color w:val="4F5154"/>
          <w:spacing w:val="-6"/>
        </w:rPr>
        <w:t> </w:t>
      </w:r>
      <w:r>
        <w:rPr>
          <w:color w:val="4F5154"/>
        </w:rPr>
        <w:t>billion,</w:t>
      </w:r>
      <w:r>
        <w:rPr>
          <w:color w:val="4F5154"/>
          <w:spacing w:val="-4"/>
        </w:rPr>
        <w:t> </w:t>
      </w:r>
      <w:r>
        <w:rPr>
          <w:color w:val="4F5154"/>
        </w:rPr>
        <w:t>$4.3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billion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$5.3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billion,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7"/>
        </w:rPr>
        <w:t> </w:t>
      </w:r>
      <w:r>
        <w:rPr>
          <w:color w:val="4F5154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106"/>
          <w:w w:val="99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$495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program.</w:t>
      </w:r>
      <w:r>
        <w:rPr/>
      </w:r>
    </w:p>
    <w:p>
      <w:pPr>
        <w:spacing w:before="160"/>
        <w:ind w:left="139" w:right="3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4F5154"/>
          <w:sz w:val="20"/>
        </w:rPr>
        <w:t>Shareholder</w:t>
      </w:r>
      <w:r>
        <w:rPr>
          <w:rFonts w:ascii="Times New Roman"/>
          <w:i/>
          <w:color w:val="4F5154"/>
          <w:spacing w:val="-11"/>
          <w:sz w:val="20"/>
        </w:rPr>
        <w:t> </w:t>
      </w:r>
      <w:r>
        <w:rPr>
          <w:rFonts w:ascii="Times New Roman"/>
          <w:i/>
          <w:color w:val="4F5154"/>
          <w:sz w:val="20"/>
        </w:rPr>
        <w:t>Rights</w:t>
      </w:r>
      <w:r>
        <w:rPr>
          <w:rFonts w:ascii="Times New Roman"/>
          <w:i/>
          <w:color w:val="4F5154"/>
          <w:spacing w:val="-10"/>
          <w:sz w:val="20"/>
        </w:rPr>
        <w:t> </w:t>
      </w:r>
      <w:r>
        <w:rPr>
          <w:rFonts w:ascii="Times New Roman"/>
          <w:i/>
          <w:color w:val="4F5154"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66"/>
        <w:ind w:right="345"/>
        <w:jc w:val="left"/>
      </w:pP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December</w:t>
      </w:r>
      <w:r>
        <w:rPr>
          <w:color w:val="4F5154"/>
          <w:spacing w:val="-6"/>
        </w:rPr>
        <w:t> </w:t>
      </w:r>
      <w:r>
        <w:rPr>
          <w:color w:val="4F5154"/>
        </w:rPr>
        <w:t>3,</w:t>
      </w:r>
      <w:r>
        <w:rPr>
          <w:color w:val="4F5154"/>
          <w:spacing w:val="-4"/>
        </w:rPr>
        <w:t> </w:t>
      </w:r>
      <w:r>
        <w:rPr>
          <w:color w:val="4F5154"/>
        </w:rPr>
        <w:t>1990,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3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Plan.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restated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1998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subsequently</w:t>
      </w:r>
      <w:r>
        <w:rPr>
          <w:color w:val="4F5154"/>
          <w:spacing w:val="-4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22,</w:t>
      </w:r>
      <w:r>
        <w:rPr>
          <w:color w:val="4F5154"/>
          <w:spacing w:val="-4"/>
        </w:rPr>
        <w:t> </w:t>
      </w:r>
      <w:r>
        <w:rPr>
          <w:color w:val="4F5154"/>
        </w:rPr>
        <w:t>1999.</w:t>
      </w:r>
      <w:r>
        <w:rPr>
          <w:color w:val="4F5154"/>
          <w:spacing w:val="-7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distributed</w:t>
      </w:r>
      <w:r>
        <w:rPr>
          <w:color w:val="4F5154"/>
          <w:spacing w:val="-6"/>
        </w:rPr>
        <w:t> </w:t>
      </w:r>
      <w:r>
        <w:rPr>
          <w:color w:val="4F5154"/>
        </w:rPr>
        <w:t>Preferred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2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dividend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one</w:t>
      </w:r>
      <w:r>
        <w:rPr>
          <w:color w:val="4F5154"/>
          <w:spacing w:val="-4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held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record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December</w:t>
      </w:r>
      <w:r>
        <w:rPr>
          <w:color w:val="4F5154"/>
          <w:spacing w:val="-5"/>
        </w:rPr>
        <w:t> </w:t>
      </w:r>
      <w:r>
        <w:rPr>
          <w:color w:val="4F5154"/>
        </w:rPr>
        <w:t>31,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1990.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Directors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authorized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issuance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issued</w:t>
      </w:r>
      <w:r>
        <w:rPr>
          <w:color w:val="4F5154"/>
          <w:spacing w:val="-6"/>
        </w:rPr>
        <w:t> </w:t>
      </w:r>
      <w:r>
        <w:rPr>
          <w:color w:val="4F5154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record</w:t>
      </w:r>
      <w:r>
        <w:rPr>
          <w:color w:val="4F5154"/>
          <w:spacing w:val="-4"/>
        </w:rPr>
        <w:t> </w:t>
      </w:r>
      <w:r>
        <w:rPr>
          <w:color w:val="4F5154"/>
        </w:rPr>
        <w:t>date,</w:t>
      </w:r>
      <w:r>
        <w:rPr>
          <w:color w:val="4F5154"/>
          <w:spacing w:val="-6"/>
        </w:rPr>
        <w:t> </w:t>
      </w:r>
      <w:r>
        <w:rPr>
          <w:color w:val="4F5154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46"/>
          <w:w w:val="99"/>
        </w:rPr>
        <w:t> </w:t>
      </w:r>
      <w:r>
        <w:rPr>
          <w:color w:val="4F5154"/>
        </w:rPr>
        <w:t>occurrence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5"/>
        </w:rPr>
        <w:t> </w:t>
      </w:r>
      <w:r>
        <w:rPr>
          <w:color w:val="4F5154"/>
        </w:rPr>
        <w:t>events.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protection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unsolicited</w:t>
      </w:r>
      <w:r>
        <w:rPr>
          <w:color w:val="4F5154"/>
          <w:spacing w:val="-5"/>
        </w:rPr>
        <w:t> </w:t>
      </w:r>
      <w:r>
        <w:rPr>
          <w:color w:val="4F5154"/>
        </w:rPr>
        <w:t>attempt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acquire</w:t>
      </w:r>
      <w:r>
        <w:rPr>
          <w:color w:val="4F5154"/>
          <w:spacing w:val="-5"/>
        </w:rPr>
        <w:t> </w:t>
      </w:r>
      <w:r>
        <w:rPr>
          <w:color w:val="4F5154"/>
        </w:rPr>
        <w:t>us.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splits,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now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one-sixth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exercisable</w:t>
      </w:r>
      <w:r>
        <w:rPr>
          <w:color w:val="4F5154"/>
          <w:spacing w:val="-4"/>
        </w:rPr>
        <w:t> </w:t>
      </w:r>
      <w:r>
        <w:rPr>
          <w:color w:val="4F5154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3"/>
        </w:rPr>
        <w:t> </w:t>
      </w:r>
      <w:r>
        <w:rPr>
          <w:color w:val="4F5154"/>
        </w:rPr>
        <w:t>of:</w:t>
      </w:r>
      <w:r>
        <w:rPr>
          <w:color w:val="4F5154"/>
          <w:spacing w:val="-4"/>
        </w:rPr>
        <w:t> </w:t>
      </w:r>
      <w:r>
        <w:rPr>
          <w:color w:val="4F5154"/>
        </w:rPr>
        <w:t>(1)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(or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later</w:t>
      </w:r>
      <w:r>
        <w:rPr>
          <w:color w:val="4F5154"/>
          <w:spacing w:val="-3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determined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Directors)</w:t>
      </w:r>
      <w:r>
        <w:rPr>
          <w:color w:val="4F5154"/>
          <w:spacing w:val="-3"/>
        </w:rPr>
        <w:t> </w:t>
      </w:r>
      <w:r>
        <w:rPr>
          <w:color w:val="4F5154"/>
        </w:rPr>
        <w:t>following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51"/>
          <w:w w:val="99"/>
        </w:rPr>
        <w:t> </w:t>
      </w:r>
      <w:r>
        <w:rPr>
          <w:color w:val="4F5154"/>
        </w:rPr>
        <w:t>announcement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person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group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acquired</w:t>
      </w:r>
      <w:r>
        <w:rPr>
          <w:color w:val="4F5154"/>
          <w:spacing w:val="-5"/>
        </w:rPr>
        <w:t> </w:t>
      </w:r>
      <w:r>
        <w:rPr>
          <w:color w:val="4F5154"/>
        </w:rPr>
        <w:t>beneficial</w:t>
      </w:r>
      <w:r>
        <w:rPr>
          <w:color w:val="4F5154"/>
          <w:spacing w:val="-4"/>
        </w:rPr>
        <w:t> </w:t>
      </w:r>
      <w:r>
        <w:rPr>
          <w:color w:val="4F5154"/>
        </w:rPr>
        <w:t>ownership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15%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(2)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(or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later</w:t>
      </w:r>
      <w:r>
        <w:rPr>
          <w:color w:val="4F5154"/>
          <w:spacing w:val="-3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Directors)</w:t>
      </w:r>
      <w:r>
        <w:rPr>
          <w:color w:val="4F5154"/>
          <w:spacing w:val="-4"/>
        </w:rPr>
        <w:t> </w:t>
      </w:r>
      <w:r>
        <w:rPr>
          <w:color w:val="4F5154"/>
        </w:rPr>
        <w:t>following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announcement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tender</w:t>
      </w:r>
      <w:r>
        <w:rPr>
          <w:color w:val="4F5154"/>
          <w:spacing w:val="-3"/>
        </w:rPr>
        <w:t> </w:t>
      </w:r>
      <w:r>
        <w:rPr>
          <w:color w:val="4F5154"/>
        </w:rPr>
        <w:t>offer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would</w:t>
      </w:r>
      <w:r>
        <w:rPr>
          <w:color w:val="4F5154"/>
          <w:spacing w:val="-6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person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group</w:t>
      </w:r>
      <w:r>
        <w:rPr>
          <w:color w:val="4F5154"/>
          <w:spacing w:val="-6"/>
        </w:rPr>
        <w:t> </w:t>
      </w:r>
      <w:r>
        <w:rPr>
          <w:color w:val="4F5154"/>
        </w:rPr>
        <w:t>obtaining</w:t>
      </w:r>
      <w:r>
        <w:rPr>
          <w:color w:val="4F5154"/>
          <w:spacing w:val="28"/>
          <w:w w:val="99"/>
        </w:rPr>
        <w:t> </w:t>
      </w:r>
      <w:r>
        <w:rPr>
          <w:color w:val="4F5154"/>
          <w:spacing w:val="-1"/>
        </w:rPr>
        <w:t>beneficial</w:t>
      </w:r>
      <w:r>
        <w:rPr>
          <w:color w:val="4F5154"/>
          <w:spacing w:val="-5"/>
        </w:rPr>
        <w:t> </w:t>
      </w:r>
      <w:r>
        <w:rPr>
          <w:color w:val="4F5154"/>
        </w:rPr>
        <w:t>ownership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15%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</w:rPr>
        <w:t>stock,</w:t>
      </w:r>
      <w:r>
        <w:rPr>
          <w:color w:val="4F5154"/>
          <w:spacing w:val="-7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exceptions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dates</w:t>
      </w:r>
      <w:r>
        <w:rPr>
          <w:color w:val="4F5154"/>
          <w:spacing w:val="-6"/>
        </w:rPr>
        <w:t> </w:t>
      </w:r>
      <w:r>
        <w:rPr>
          <w:color w:val="4F5154"/>
        </w:rPr>
        <w:t>being</w:t>
      </w:r>
      <w:r>
        <w:rPr>
          <w:color w:val="4F5154"/>
          <w:spacing w:val="-5"/>
        </w:rPr>
        <w:t> </w:t>
      </w:r>
      <w:r>
        <w:rPr>
          <w:color w:val="4F5154"/>
        </w:rPr>
        <w:t>called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“Distribution</w:t>
      </w:r>
      <w:r>
        <w:rPr>
          <w:color w:val="4F5154"/>
          <w:spacing w:val="-6"/>
        </w:rPr>
        <w:t> </w:t>
      </w:r>
      <w:r>
        <w:rPr>
          <w:color w:val="4F5154"/>
        </w:rPr>
        <w:t>Date.”)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initially</w:t>
      </w:r>
      <w:r>
        <w:rPr>
          <w:color w:val="4F5154"/>
          <w:spacing w:val="-6"/>
        </w:rPr>
        <w:t> </w:t>
      </w:r>
      <w:r>
        <w:rPr>
          <w:color w:val="4F5154"/>
        </w:rPr>
        <w:t>exercisable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one-six</w:t>
      </w:r>
      <w:r>
        <w:rPr>
          <w:color w:val="4F5154"/>
          <w:spacing w:val="-4"/>
        </w:rPr>
        <w:t> </w:t>
      </w:r>
      <w:r>
        <w:rPr>
          <w:color w:val="4F5154"/>
        </w:rPr>
        <w:t>thousand</w:t>
      </w:r>
      <w:r>
        <w:rPr>
          <w:color w:val="4F5154"/>
          <w:spacing w:val="-6"/>
        </w:rPr>
        <w:t> </w:t>
      </w:r>
      <w:r>
        <w:rPr>
          <w:color w:val="4F5154"/>
        </w:rPr>
        <w:t>seven</w:t>
      </w:r>
      <w:r>
        <w:rPr>
          <w:color w:val="4F5154"/>
          <w:spacing w:val="-4"/>
        </w:rPr>
        <w:t> </w:t>
      </w:r>
      <w:r>
        <w:rPr>
          <w:color w:val="4F5154"/>
        </w:rPr>
        <w:t>hundred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fiftieth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Series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Junior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6"/>
        </w:rPr>
        <w:t> </w:t>
      </w:r>
      <w:r>
        <w:rPr>
          <w:color w:val="4F5154"/>
        </w:rPr>
        <w:t>Preferred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$125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one-six</w:t>
      </w:r>
      <w:r>
        <w:rPr>
          <w:color w:val="4F5154"/>
          <w:spacing w:val="-4"/>
        </w:rPr>
        <w:t> </w:t>
      </w:r>
      <w:r>
        <w:rPr>
          <w:color w:val="4F5154"/>
        </w:rPr>
        <w:t>thousand</w:t>
      </w:r>
      <w:r>
        <w:rPr>
          <w:color w:val="4F5154"/>
          <w:spacing w:val="-5"/>
        </w:rPr>
        <w:t> </w:t>
      </w:r>
      <w:r>
        <w:rPr>
          <w:color w:val="4F5154"/>
        </w:rPr>
        <w:t>seven</w:t>
      </w:r>
      <w:r>
        <w:rPr>
          <w:color w:val="4F5154"/>
          <w:spacing w:val="-4"/>
        </w:rPr>
        <w:t> </w:t>
      </w:r>
      <w:r>
        <w:rPr>
          <w:color w:val="4F5154"/>
        </w:rPr>
        <w:t>hundred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fiftieth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share,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adjustment.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6"/>
        </w:rPr>
        <w:t> </w:t>
      </w:r>
      <w:r>
        <w:rPr>
          <w:color w:val="4F5154"/>
        </w:rPr>
        <w:t>if:</w:t>
      </w:r>
      <w:r>
        <w:rPr>
          <w:color w:val="4F5154"/>
          <w:spacing w:val="-5"/>
        </w:rPr>
        <w:t> </w:t>
      </w:r>
      <w:r>
        <w:rPr>
          <w:color w:val="4F5154"/>
        </w:rPr>
        <w:t>(1)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acquired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types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(2)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person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group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5"/>
        </w:rPr>
        <w:t> </w:t>
      </w:r>
      <w:r>
        <w:rPr>
          <w:color w:val="4F5154"/>
        </w:rPr>
        <w:t>exceptions)</w:t>
      </w:r>
      <w:r>
        <w:rPr>
          <w:color w:val="4F5154"/>
          <w:spacing w:val="-6"/>
        </w:rPr>
        <w:t> </w:t>
      </w:r>
      <w:r>
        <w:rPr>
          <w:color w:val="4F5154"/>
        </w:rPr>
        <w:t>acquires</w:t>
      </w:r>
      <w:r>
        <w:rPr>
          <w:color w:val="4F5154"/>
          <w:spacing w:val="112"/>
          <w:w w:val="99"/>
        </w:rPr>
        <w:t> </w:t>
      </w:r>
      <w:r>
        <w:rPr>
          <w:color w:val="4F5154"/>
          <w:spacing w:val="-1"/>
        </w:rPr>
        <w:t>beneficial</w:t>
      </w:r>
      <w:r>
        <w:rPr>
          <w:color w:val="4F5154"/>
          <w:spacing w:val="-5"/>
        </w:rPr>
        <w:t> </w:t>
      </w:r>
      <w:r>
        <w:rPr>
          <w:color w:val="4F5154"/>
        </w:rPr>
        <w:t>ownership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15%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stock,</w:t>
      </w:r>
      <w:r>
        <w:rPr>
          <w:color w:val="4F5154"/>
          <w:spacing w:val="-3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holders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(other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15%</w:t>
      </w:r>
      <w:r>
        <w:rPr>
          <w:color w:val="4F5154"/>
          <w:spacing w:val="-4"/>
        </w:rPr>
        <w:t> </w:t>
      </w:r>
      <w:r>
        <w:rPr>
          <w:color w:val="4F5154"/>
        </w:rPr>
        <w:t>holder)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entitled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3"/>
        </w:rPr>
        <w:t> </w:t>
      </w:r>
      <w:r>
        <w:rPr>
          <w:color w:val="4F5154"/>
        </w:rPr>
        <w:t>exercise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Right,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completely</w:t>
      </w:r>
      <w:r>
        <w:rPr>
          <w:color w:val="4F5154"/>
          <w:spacing w:val="-5"/>
        </w:rPr>
        <w:t> </w:t>
      </w:r>
      <w:r>
        <w:rPr>
          <w:color w:val="4F5154"/>
        </w:rPr>
        <w:t>acquired,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acquirer)</w:t>
      </w:r>
      <w:r>
        <w:rPr>
          <w:color w:val="4F5154"/>
          <w:spacing w:val="-5"/>
        </w:rPr>
        <w:t> </w:t>
      </w:r>
      <w:r>
        <w:rPr>
          <w:color w:val="4F5154"/>
        </w:rPr>
        <w:t>having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two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Right.</w:t>
      </w:r>
      <w:r>
        <w:rPr/>
      </w:r>
    </w:p>
    <w:p>
      <w:pPr>
        <w:pStyle w:val="BodyText"/>
        <w:spacing w:line="220" w:lineRule="exact" w:before="171"/>
        <w:ind w:right="213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entitled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redeem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Rights,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$0.00148</w:t>
      </w:r>
      <w:r>
        <w:rPr>
          <w:color w:val="4F5154"/>
          <w:spacing w:val="-5"/>
        </w:rPr>
        <w:t> </w:t>
      </w:r>
      <w:r>
        <w:rPr>
          <w:color w:val="4F5154"/>
        </w:rPr>
        <w:t>per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Right,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Directors,</w:t>
      </w:r>
      <w:r>
        <w:rPr>
          <w:color w:val="4F5154"/>
          <w:spacing w:val="-3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3"/>
        </w:rPr>
        <w:t> </w:t>
      </w:r>
      <w:r>
        <w:rPr>
          <w:color w:val="4F5154"/>
        </w:rPr>
        <w:t>times.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require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Rights,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one-half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</w:rPr>
        <w:t>stock,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Right,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4"/>
        </w:rPr>
        <w:t> </w:t>
      </w:r>
      <w:r>
        <w:rPr>
          <w:color w:val="4F5154"/>
        </w:rPr>
        <w:t>circumstances.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also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ability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amend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Rights,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65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5.249992pt;margin-top:121.985718pt;width:578.7pt;height:153pt;mso-position-horizontal-relative:page;mso-position-vertical-relative:page;z-index:5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42"/>
                    <w:gridCol w:w="1187"/>
                    <w:gridCol w:w="307"/>
                    <w:gridCol w:w="737"/>
                  </w:tblGrid>
                  <w:tr>
                    <w:trPr>
                      <w:trHeight w:val="1180" w:hRule="exact"/>
                    </w:trPr>
                    <w:tc>
                      <w:tcPr>
                        <w:tcW w:w="9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F5154"/>
                            <w:spacing w:val="-1"/>
                            <w:sz w:val="20"/>
                          </w:rPr>
                          <w:t>Accumulated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Other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F5154"/>
                            <w:sz w:val="20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5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following</w:t>
                        </w:r>
                        <w:r>
                          <w:rPr>
                            <w:rFonts w:ascii="Times New Roman"/>
                            <w:color w:val="4F5154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table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summarizes</w:t>
                        </w:r>
                        <w:r>
                          <w:rPr>
                            <w:rFonts w:ascii="Times New Roman"/>
                            <w:color w:val="4F5154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components</w:t>
                        </w:r>
                        <w:r>
                          <w:rPr>
                            <w:rFonts w:ascii="Times New Roman"/>
                            <w:color w:val="4F5154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4F5154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accumulated</w:t>
                        </w:r>
                        <w:r>
                          <w:rPr>
                            <w:rFonts w:ascii="Times New Roman"/>
                            <w:color w:val="4F5154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4F5154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income,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income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taxes: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1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9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690" w:val="left" w:leader="none"/>
                          </w:tabs>
                          <w:spacing w:line="240" w:lineRule="auto" w:before="10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(Dollars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1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millions)</w:t>
                          <w:tab/>
                          <w:t>2002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vMerge/>
                        <w:tcBorders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9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464" w:val="left" w:leader="none"/>
                            <w:tab w:pos="8850" w:val="left" w:leader="none"/>
                          </w:tabs>
                          <w:spacing w:line="240" w:lineRule="auto" w:before="10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Foreign</w:t>
                        </w:r>
                        <w:r>
                          <w:rPr>
                            <w:rFonts w:ascii="Times New Roman"/>
                            <w:color w:val="4F5154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currency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adjustment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(133)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3" w:val="left" w:leader="none"/>
                          </w:tabs>
                          <w:spacing w:line="240" w:lineRule="auto" w:before="105"/>
                          <w:ind w:left="3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(135)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63" w:val="left" w:leader="none"/>
                          </w:tabs>
                          <w:spacing w:line="240" w:lineRule="auto" w:before="8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(39)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9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214" w:val="right" w:leader="none"/>
                          </w:tabs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Unrealized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gain/(loss)</w:t>
                        </w:r>
                        <w:r>
                          <w:rPr>
                            <w:rFonts w:ascii="Times New Roman"/>
                            <w:color w:val="4F5154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4F5154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derivatives</w:t>
                          <w:tab/>
                          <w:t>11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105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4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9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918" w:val="left" w:leader="none"/>
                          </w:tabs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1"/>
                            <w:sz w:val="20"/>
                            <w:szCs w:val="20"/>
                          </w:rPr>
                          <w:t>Unrealized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1"/>
                            <w:sz w:val="20"/>
                            <w:szCs w:val="20"/>
                          </w:rPr>
                          <w:t>gain/(loss)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pacing w:val="-1"/>
                            <w:sz w:val="20"/>
                            <w:szCs w:val="20"/>
                          </w:rPr>
                          <w:t>investments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4F5154"/>
                            <w:sz w:val="20"/>
                            <w:szCs w:val="2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(23)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4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9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464" w:val="left" w:leader="none"/>
                            <w:tab w:pos="8850" w:val="left" w:leader="none"/>
                          </w:tabs>
                          <w:spacing w:line="240" w:lineRule="auto" w:before="10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Accumulated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(income)/loss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(122)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3" w:val="left" w:leader="none"/>
                          </w:tabs>
                          <w:spacing w:line="240" w:lineRule="auto" w:before="105"/>
                          <w:ind w:left="32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(154)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1" w:val="left" w:leader="none"/>
                          </w:tabs>
                          <w:spacing w:line="240" w:lineRule="auto" w:before="8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40" w:lineRule="atLeast"/>
        <w:ind w:left="13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406.3pt;height:2.4pt;mso-position-horizontal-relative:char;mso-position-vertical-relative:line" coordorigin="0,0" coordsize="8126,48">
            <v:group style="position:absolute;left:24;top:24;width:8079;height:2" coordorigin="24,24" coordsize="8079,2">
              <v:shape style="position:absolute;left:24;top:24;width:8079;height:2" coordorigin="24,24" coordsize="8079,0" path="m24,24l8102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7"/>
        <w:gridCol w:w="61"/>
        <w:gridCol w:w="1206"/>
        <w:gridCol w:w="1605"/>
        <w:gridCol w:w="1207"/>
      </w:tblGrid>
      <w:tr>
        <w:trPr>
          <w:trHeight w:val="1528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z w:val="20"/>
              </w:rPr>
              <w:t>12.  </w:t>
            </w:r>
            <w:r>
              <w:rPr>
                <w:rFonts w:ascii="Times New Roman"/>
                <w:b/>
                <w:color w:val="4F5154"/>
                <w:spacing w:val="35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INCOME</w:t>
            </w:r>
            <w:r>
              <w:rPr>
                <w:rFonts w:ascii="Times New Roman"/>
                <w:b/>
                <w:color w:val="4F5154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5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following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geographical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breakdown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before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5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7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755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2" w:val="left" w:leader="none"/>
              </w:tabs>
              <w:spacing w:line="240" w:lineRule="auto" w:before="78"/>
              <w:ind w:left="270" w:right="-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2,131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2" w:val="left" w:leader="none"/>
              </w:tabs>
              <w:spacing w:line="240" w:lineRule="auto" w:before="78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2,661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4" w:val="left" w:leader="none"/>
              </w:tabs>
              <w:spacing w:line="240" w:lineRule="auto" w:before="78"/>
              <w:ind w:left="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9,269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62" w:right="-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1,277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1,310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854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762" w:val="left" w:leader="none"/>
              </w:tabs>
              <w:spacing w:line="240" w:lineRule="auto" w:before="78"/>
              <w:ind w:left="270" w:right="-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3,408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842" w:val="left" w:leader="none"/>
              </w:tabs>
              <w:spacing w:line="240" w:lineRule="auto" w:before="78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3,971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595" w:val="left" w:leader="none"/>
              </w:tabs>
              <w:spacing w:line="240" w:lineRule="auto" w:before="78"/>
              <w:ind w:left="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10,123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8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taxes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consists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the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5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7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7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40" w:hRule="exact"/>
        </w:trPr>
        <w:tc>
          <w:tcPr>
            <w:tcW w:w="7557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2"/>
              <w:ind w:left="345" w:right="6029" w:hanging="29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Current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provision:</w:t>
            </w:r>
            <w:r>
              <w:rPr>
                <w:rFonts w:ascii="Times New Roman"/>
                <w:color w:val="4F5154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tabs>
                <w:tab w:pos="56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tabs>
                <w:tab w:pos="779" w:val="left" w:leader="none"/>
              </w:tabs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954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444" w:val="left" w:leader="none"/>
              </w:tabs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3,003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496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1,344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1,569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3,860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86"/>
              <w:ind w:left="345" w:right="5191" w:hanging="29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Deferred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(benefit):</w:t>
            </w:r>
            <w:r>
              <w:rPr>
                <w:rFonts w:ascii="Times New Roman"/>
                <w:color w:val="4F5154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(132)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(23)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deferred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7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(159)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6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4" w:val="left" w:leader="none"/>
              </w:tabs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1,184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103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1,410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40" w:lineRule="auto" w:before="8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3,826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7" w:hRule="exact"/>
        </w:trPr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Effective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34.7%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7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35.5%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37.8%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74"/>
        <w:ind w:left="159" w:right="369"/>
        <w:jc w:val="left"/>
      </w:pPr>
      <w:r>
        <w:rPr/>
        <w:pict>
          <v:group style="position:absolute;margin-left:469.199982pt;margin-top:-22.24003pt;width:42pt;height:.1pt;mso-position-horizontal-relative:page;mso-position-vertical-relative:paragraph;z-index:-289288" coordorigin="9384,-445" coordsize="840,2">
            <v:shape style="position:absolute;left:9384;top:-445;width:840;height:2" coordorigin="9384,-445" coordsize="840,0" path="m9384,-445l10224,-445e" filled="false" stroked="true" strokeweight="3.82pt" strokecolor="#4f5154">
              <v:path arrowok="t"/>
            </v:shape>
            <w10:wrap type="none"/>
          </v:group>
        </w:pict>
      </w:r>
      <w:r>
        <w:rPr/>
        <w:pict>
          <v:group style="position:absolute;margin-left:540.23999pt;margin-top:-22.24003pt;width:42pt;height:.1pt;mso-position-horizontal-relative:page;mso-position-vertical-relative:paragraph;z-index:-289264" coordorigin="10805,-445" coordsize="840,2">
            <v:shape style="position:absolute;left:10805;top:-445;width:840;height:2" coordorigin="10805,-445" coordsize="840,0" path="m10805,-445l11645,-445e" filled="false" stroked="true" strokeweight="3.82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rate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periods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mix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profits</w:t>
      </w:r>
      <w:r>
        <w:rPr>
          <w:color w:val="4F5154"/>
          <w:spacing w:val="-1"/>
        </w:rPr>
        <w:t> earned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various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jurisdictions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3"/>
        </w:rPr>
        <w:t> </w:t>
      </w:r>
      <w:r>
        <w:rPr>
          <w:color w:val="4F5154"/>
        </w:rPr>
        <w:t>apply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107"/>
          <w:w w:val="99"/>
        </w:rPr>
        <w:t> </w:t>
      </w:r>
      <w:r>
        <w:rPr>
          <w:color w:val="4F5154"/>
        </w:rPr>
        <w:t>broad</w:t>
      </w:r>
      <w:r>
        <w:rPr>
          <w:color w:val="4F5154"/>
          <w:spacing w:val="-6"/>
        </w:rPr>
        <w:t> </w:t>
      </w:r>
      <w:r>
        <w:rPr>
          <w:color w:val="4F5154"/>
        </w:rPr>
        <w:t>range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rates.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provision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differs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computed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federal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statutory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primarily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considered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permanently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reinvested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</w:rPr>
        <w:t>operations.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559" w:right="3580"/>
        <w:jc w:val="center"/>
      </w:pPr>
      <w:r>
        <w:rPr>
          <w:color w:val="4F5154"/>
          <w:spacing w:val="-1"/>
        </w:rPr>
        <w:t>66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</w:rPr>
        <w:t>taxes</w:t>
      </w:r>
      <w:r>
        <w:rPr>
          <w:color w:val="4F5154"/>
          <w:spacing w:val="-6"/>
        </w:rPr>
        <w:t> </w:t>
      </w:r>
      <w:r>
        <w:rPr>
          <w:color w:val="4F5154"/>
        </w:rPr>
        <w:t>differs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computed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applying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federal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statutory</w:t>
      </w:r>
      <w:r>
        <w:rPr>
          <w:color w:val="4F5154"/>
          <w:spacing w:val="-4"/>
        </w:rPr>
        <w:t> </w:t>
      </w:r>
      <w:r>
        <w:rPr>
          <w:color w:val="4F5154"/>
        </w:rPr>
        <w:t>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before</w:t>
      </w:r>
      <w:r>
        <w:rPr>
          <w:color w:val="4F5154"/>
          <w:spacing w:val="-4"/>
        </w:rPr>
        <w:t> </w:t>
      </w:r>
      <w:r>
        <w:rPr>
          <w:color w:val="4F5154"/>
        </w:rPr>
        <w:t>taxes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32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808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76.5pt;height:2.4pt;mso-position-horizontal-relative:char;mso-position-vertical-relative:line" coordorigin="0,0" coordsize="3530,48">
            <v:group style="position:absolute;left:24;top:24;width:3483;height:2" coordorigin="24,24" coordsize="3483,2">
              <v:shape style="position:absolute;left:24;top:24;width:3483;height:2" coordorigin="24,24" coordsize="3483,0" path="m24,24l350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tabs>
          <w:tab w:pos="8387" w:val="left" w:leader="none"/>
          <w:tab w:pos="9692" w:val="left" w:leader="none"/>
          <w:tab w:pos="10995" w:val="left" w:leader="none"/>
        </w:tabs>
        <w:spacing w:before="77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</w:r>
      <w:r>
        <w:rPr>
          <w:rFonts w:ascii="Times New Roman"/>
          <w:b/>
          <w:color w:val="4F5154"/>
          <w:w w:val="95"/>
          <w:sz w:val="15"/>
        </w:rPr>
        <w:t>2002</w:t>
        <w:tab/>
        <w:t>2001</w:t>
        <w:tab/>
      </w:r>
      <w:r>
        <w:rPr>
          <w:rFonts w:ascii="Times New Roman"/>
          <w:b/>
          <w:color w:val="4F5154"/>
          <w:sz w:val="15"/>
        </w:rPr>
        <w:t>2000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73"/>
        <w:gridCol w:w="291"/>
        <w:gridCol w:w="1003"/>
        <w:gridCol w:w="303"/>
        <w:gridCol w:w="1003"/>
        <w:gridCol w:w="303"/>
        <w:gridCol w:w="1003"/>
      </w:tblGrid>
      <w:tr>
        <w:trPr>
          <w:trHeight w:val="318" w:hRule="exact"/>
        </w:trPr>
        <w:tc>
          <w:tcPr>
            <w:tcW w:w="767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statutory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1,193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1,390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3,543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earnings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than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United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States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(133)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(77)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(59)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State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tax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expense,</w:t>
            </w:r>
            <w:r>
              <w:rPr>
                <w:rFonts w:ascii="Times New Roman"/>
                <w:color w:val="4F5154"/>
                <w:spacing w:val="-4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federal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339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7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Other,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8108" w:val="left" w:leader="none"/>
          <w:tab w:pos="8514" w:val="left" w:leader="none"/>
          <w:tab w:pos="9414" w:val="left" w:leader="none"/>
          <w:tab w:pos="9819" w:val="left" w:leader="none"/>
          <w:tab w:pos="10719" w:val="left" w:leader="none"/>
          <w:tab w:pos="11125" w:val="left" w:leader="none"/>
        </w:tabs>
        <w:spacing w:line="240" w:lineRule="auto" w:before="36"/>
        <w:ind w:left="464" w:right="0"/>
        <w:jc w:val="left"/>
      </w:pPr>
      <w:r>
        <w:rPr>
          <w:color w:val="4F5154"/>
          <w:spacing w:val="-1"/>
        </w:rPr>
        <w:t>Provision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</w:rPr>
        <w:t>taxes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1,184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1,410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3,826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9376" w:val="left" w:leader="none"/>
          <w:tab w:pos="10681" w:val="left" w:leader="none"/>
        </w:tabs>
        <w:spacing w:line="150" w:lineRule="atLeast"/>
        <w:ind w:left="8070" w:right="0" w:firstLin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pict>
          <v:group style="width:48.1pt;height:7.55pt;mso-position-horizontal-relative:char;mso-position-vertical-relative:line" coordorigin="0,0" coordsize="962,151">
            <v:group style="position:absolute;left:38;top:75;width:872;height:2" coordorigin="38,75" coordsize="872,2">
              <v:shape style="position:absolute;left:38;top:75;width:872;height:2" coordorigin="38,75" coordsize="872,0" path="m38,75l909,75e" filled="false" stroked="true" strokeweight="3.82pt" strokecolor="#4f5154">
                <v:path arrowok="t"/>
              </v:shape>
            </v:group>
            <v:group style="position:absolute;left:895;top:38;width:29;height:75" coordorigin="895,38" coordsize="29,75">
              <v:shape style="position:absolute;left:895;top:38;width:29;height:75" coordorigin="895,38" coordsize="29,75" path="m895,75l924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48.1pt;height:7.55pt;mso-position-horizontal-relative:char;mso-position-vertical-relative:line" coordorigin="0,0" coordsize="962,151">
            <v:group style="position:absolute;left:38;top:75;width:872;height:2" coordorigin="38,75" coordsize="872,2">
              <v:shape style="position:absolute;left:38;top:75;width:872;height:2" coordorigin="38,75" coordsize="872,0" path="m38,75l909,75e" filled="false" stroked="true" strokeweight="3.82pt" strokecolor="#4f5154">
                <v:path arrowok="t"/>
              </v:shape>
            </v:group>
            <v:group style="position:absolute;left:895;top:38;width:29;height:75" coordorigin="895,38" coordsize="29,75">
              <v:shape style="position:absolute;left:895;top:38;width:29;height:75" coordorigin="895,38" coordsize="29,75" path="m895,75l924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pict>
          <v:group style="width:48.1pt;height:7.55pt;mso-position-horizontal-relative:char;mso-position-vertical-relative:line" coordorigin="0,0" coordsize="962,151">
            <v:group style="position:absolute;left:38;top:75;width:872;height:2" coordorigin="38,75" coordsize="872,2">
              <v:shape style="position:absolute;left:38;top:75;width:872;height:2" coordorigin="38,75" coordsize="872,0" path="m38,75l909,75e" filled="false" stroked="true" strokeweight="3.82pt" strokecolor="#4f5154">
                <v:path arrowok="t"/>
              </v:shape>
            </v:group>
            <v:group style="position:absolute;left:895;top:38;width:29;height:75" coordorigin="895,38" coordsize="29,75">
              <v:shape style="position:absolute;left:895;top:38;width:29;height:75" coordorigin="895,38" coordsize="29,75" path="m895,75l924,75e" filled="false" stroked="true" strokeweight="3.82pt" strokecolor="#ffffff">
                <v:path arrowok="t"/>
              </v:shape>
            </v:group>
          </v:group>
        </w:pic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73"/>
        <w:ind w:left="159" w:right="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components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liabilities,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reflected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balance</w:t>
      </w:r>
      <w:r>
        <w:rPr>
          <w:color w:val="4F5154"/>
          <w:spacing w:val="-6"/>
        </w:rPr>
        <w:t> </w:t>
      </w:r>
      <w:r>
        <w:rPr>
          <w:color w:val="4F5154"/>
        </w:rPr>
        <w:t>sheets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consist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99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7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31.809986pt;margin-top:-.158236pt;width:561.3pt;height:321.6pt;mso-position-horizontal-relative:page;mso-position-vertical-relative:paragraph;z-index:5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33"/>
                    <w:gridCol w:w="291"/>
                    <w:gridCol w:w="774"/>
                    <w:gridCol w:w="497"/>
                    <w:gridCol w:w="360"/>
                    <w:gridCol w:w="774"/>
                    <w:gridCol w:w="495"/>
                  </w:tblGrid>
                  <w:tr>
                    <w:trPr>
                      <w:trHeight w:val="406" w:hRule="exact"/>
                    </w:trPr>
                    <w:tc>
                      <w:tcPr>
                        <w:tcW w:w="8033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lars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1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 w:before="81"/>
                          <w:ind w:left="55" w:right="5982" w:hanging="99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ferred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liabilities:</w:t>
                        </w:r>
                        <w:r>
                          <w:rPr>
                            <w:rFonts w:ascii="Times New Roman"/>
                            <w:color w:val="4F5154"/>
                            <w:spacing w:val="20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Unrealized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gain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stock</w:t>
                        </w:r>
                        <w:r>
                          <w:rPr>
                            <w:rFonts w:ascii="Times New Roman"/>
                            <w:color w:val="4F5154"/>
                            <w:spacing w:val="20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460" w:lineRule="atLeast" w:before="2"/>
                          <w:ind w:left="-44" w:right="5419" w:firstLine="429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liabilities</w:t>
                        </w:r>
                        <w:r>
                          <w:rPr>
                            <w:rFonts w:ascii="Times New Roman"/>
                            <w:color w:val="4F5154"/>
                            <w:spacing w:val="31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ferred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assets: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Accruals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allowances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ind w:left="55" w:right="4405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Differences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timing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revenue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recognition</w:t>
                        </w:r>
                        <w:r>
                          <w:rPr>
                            <w:rFonts w:ascii="Times New Roman"/>
                            <w:color w:val="4F5154"/>
                            <w:spacing w:val="29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Depreciation</w:t>
                        </w:r>
                        <w:r>
                          <w:rPr>
                            <w:rFonts w:ascii="Times New Roman"/>
                            <w:color w:val="4F5154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4F5154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amortization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Foreign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credits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4" w:lineRule="exact" w:before="3"/>
                          <w:ind w:left="55" w:right="4984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Employee</w:t>
                        </w:r>
                        <w:r>
                          <w:rPr>
                            <w:rFonts w:ascii="Times New Roman"/>
                            <w:color w:val="4F5154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compensation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4F5154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benefits</w:t>
                        </w:r>
                        <w:r>
                          <w:rPr>
                            <w:rFonts w:ascii="Times New Roman"/>
                            <w:color w:val="4F5154"/>
                            <w:spacing w:val="3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55" w:right="5697" w:firstLine="331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assets</w:t>
                        </w:r>
                        <w:r>
                          <w:rPr>
                            <w:rFonts w:ascii="Times New Roman"/>
                            <w:color w:val="4F5154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Valuation</w:t>
                        </w:r>
                        <w:r>
                          <w:rPr>
                            <w:rFonts w:ascii="Times New Roman"/>
                            <w:color w:val="4F5154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allowance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taxes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4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19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9" w:type="dxa"/>
                        <w:gridSpan w:val="2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66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F5154"/>
                            <w:sz w:val="15"/>
                          </w:rPr>
                          <w:t>2001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(194)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95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(318)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(56)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(29)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(250)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(347)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235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214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158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71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112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94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75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70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66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168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51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734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single" w:sz="18" w:space="0" w:color="4F5154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676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(8)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8033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95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321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tcW w:w="11225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 w:before="117"/>
                          <w:ind w:left="-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corded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as: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9189" w:val="left" w:leader="none"/>
                            <w:tab w:pos="11117" w:val="right" w:leader="none"/>
                          </w:tabs>
                          <w:spacing w:line="22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assets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452</w:t>
                          <w:tab/>
                          <w:t>273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Non-current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assets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233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376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8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Non-current</w:t>
                        </w:r>
                        <w:r>
                          <w:rPr>
                            <w:rFonts w:ascii="Times New Roman"/>
                            <w:color w:val="4F515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4F5154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liabilities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(204)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(328)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8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4F5154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taxes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481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4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95" w:type="dxa"/>
                        <w:tcBorders>
                          <w:top w:val="single" w:sz="19" w:space="0" w:color="4F5154"/>
                          <w:left w:val="nil" w:sz="6" w:space="0" w:color="auto"/>
                          <w:bottom w:val="single" w:sz="31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321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F5154"/>
          <w:sz w:val="15"/>
        </w:rPr>
        <w:t>(Dol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13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417.7pt;height:2.3pt;mso-position-horizontal-relative:char;mso-position-vertical-relative:line" coordorigin="0,0" coordsize="8354,46">
            <v:group style="position:absolute;left:23;top:23;width:8309;height:2" coordorigin="23,23" coordsize="8309,2">
              <v:shape style="position:absolute;left:23;top:23;width:8309;height:2" coordorigin="23,23" coordsize="8309,0" path="m23,23l8331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4F5154"/>
        </w:rPr>
        <w:t>De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color w:val="4F5154"/>
        </w:rPr>
        <w:t>De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color w:val="4F5154"/>
          <w:spacing w:val="-1"/>
        </w:rPr>
        <w:t>Re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31" w:lineRule="auto" w:before="80"/>
        <w:ind w:left="159" w:right="169"/>
        <w:jc w:val="both"/>
      </w:pP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7"/>
        </w:rPr>
        <w:t> </w:t>
      </w:r>
      <w:r>
        <w:rPr>
          <w:color w:val="4F5154"/>
        </w:rPr>
        <w:t>109,</w:t>
      </w:r>
      <w:r>
        <w:rPr>
          <w:color w:val="4F515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“Accounting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for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Income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Taxes,”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liabilities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determined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differences</w:t>
      </w:r>
      <w:r>
        <w:rPr>
          <w:color w:val="4F5154"/>
          <w:spacing w:val="-6"/>
        </w:rPr>
        <w:t> </w:t>
      </w:r>
      <w:r>
        <w:rPr>
          <w:color w:val="4F5154"/>
        </w:rPr>
        <w:t>between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reporting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bases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 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liabilities,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measured</w:t>
      </w:r>
      <w:r>
        <w:rPr>
          <w:color w:val="4F5154"/>
          <w:spacing w:val="-5"/>
        </w:rPr>
        <w:t> </w:t>
      </w:r>
      <w:r>
        <w:rPr>
          <w:color w:val="4F5154"/>
        </w:rPr>
        <w:t>using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enacted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rates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when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differences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expected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reverse.</w:t>
      </w:r>
      <w:r>
        <w:rPr>
          <w:color w:val="4F5154"/>
          <w:spacing w:val="-3"/>
        </w:rPr>
        <w:t> </w:t>
      </w:r>
      <w:r>
        <w:rPr>
          <w:color w:val="4F5154"/>
        </w:rPr>
        <w:t>SFAS</w:t>
      </w:r>
      <w:r>
        <w:rPr>
          <w:color w:val="4F5154"/>
          <w:spacing w:val="-4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109</w:t>
      </w:r>
      <w:r>
        <w:rPr>
          <w:color w:val="4F5154"/>
          <w:spacing w:val="-3"/>
        </w:rPr>
        <w:t> </w:t>
      </w:r>
      <w:r>
        <w:rPr>
          <w:color w:val="4F5154"/>
        </w:rPr>
        <w:t>provides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recognition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likely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not.</w:t>
      </w:r>
      <w:r>
        <w:rPr/>
      </w:r>
    </w:p>
    <w:p>
      <w:pPr>
        <w:pStyle w:val="BodyText"/>
        <w:spacing w:line="231" w:lineRule="auto"/>
        <w:ind w:left="159" w:right="289"/>
        <w:jc w:val="left"/>
      </w:pPr>
      <w:r>
        <w:rPr>
          <w:color w:val="4F5154"/>
        </w:rPr>
        <w:t>Based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weight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available</w:t>
      </w:r>
      <w:r>
        <w:rPr>
          <w:color w:val="4F5154"/>
          <w:spacing w:val="-7"/>
        </w:rPr>
        <w:t> </w:t>
      </w:r>
      <w:r>
        <w:rPr>
          <w:color w:val="4F5154"/>
        </w:rPr>
        <w:t>evidence,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7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allowance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7"/>
        </w:rPr>
        <w:t> </w:t>
      </w:r>
      <w:r>
        <w:rPr>
          <w:color w:val="4F5154"/>
        </w:rPr>
        <w:t>assets.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valuation</w:t>
      </w:r>
      <w:r>
        <w:rPr>
          <w:color w:val="4F5154"/>
          <w:spacing w:val="-4"/>
        </w:rPr>
        <w:t> </w:t>
      </w:r>
      <w:r>
        <w:rPr>
          <w:color w:val="4F5154"/>
        </w:rPr>
        <w:t>allowance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historical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patterns</w:t>
      </w:r>
      <w:r>
        <w:rPr>
          <w:color w:val="4F5154"/>
          <w:spacing w:val="-6"/>
        </w:rPr>
        <w:t> </w:t>
      </w:r>
      <w:r>
        <w:rPr>
          <w:color w:val="4F5154"/>
        </w:rPr>
        <w:t>within</w:t>
      </w:r>
      <w:r>
        <w:rPr>
          <w:color w:val="4F5154"/>
          <w:spacing w:val="-5"/>
        </w:rPr>
        <w:t> </w:t>
      </w:r>
      <w:r>
        <w:rPr>
          <w:color w:val="4F5154"/>
        </w:rPr>
        <w:t>individual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jurisdictions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uncertain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sufficient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94"/>
          <w:w w:val="99"/>
        </w:rPr>
        <w:t> </w:t>
      </w:r>
      <w:r>
        <w:rPr>
          <w:color w:val="4F5154"/>
        </w:rPr>
        <w:t>appropriate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jurisdictions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realize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full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continue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evaluate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realizability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103"/>
          <w:w w:val="99"/>
        </w:rPr>
        <w:t> </w:t>
      </w:r>
      <w:r>
        <w:rPr>
          <w:color w:val="4F5154"/>
        </w:rPr>
        <w:t>quarterly</w:t>
      </w:r>
      <w:r>
        <w:rPr>
          <w:color w:val="4F5154"/>
          <w:spacing w:val="-13"/>
        </w:rPr>
        <w:t> </w:t>
      </w:r>
      <w:r>
        <w:rPr>
          <w:color w:val="4F5154"/>
        </w:rPr>
        <w:t>basis.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7" w:right="218"/>
        <w:jc w:val="center"/>
      </w:pPr>
      <w:r>
        <w:rPr>
          <w:color w:val="4F5154"/>
          <w:spacing w:val="-1"/>
        </w:rPr>
        <w:t>67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4" w:lineRule="exact"/>
        <w:ind w:right="219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provide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7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</w:rPr>
        <w:t>permanently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invested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cumulative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approximately</w:t>
      </w:r>
      <w:r>
        <w:rPr/>
      </w:r>
    </w:p>
    <w:p>
      <w:pPr>
        <w:pStyle w:val="BodyText"/>
        <w:spacing w:line="231" w:lineRule="auto"/>
        <w:ind w:right="307"/>
        <w:jc w:val="left"/>
      </w:pPr>
      <w:r>
        <w:rPr>
          <w:color w:val="4F5154"/>
        </w:rPr>
        <w:t>$2.3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billion.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repatriated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4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generate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credits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could</w:t>
      </w:r>
      <w:r>
        <w:rPr>
          <w:color w:val="4F5154"/>
          <w:spacing w:val="-6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Federal</w:t>
      </w:r>
      <w:r>
        <w:rPr>
          <w:color w:val="4F5154"/>
          <w:spacing w:val="-5"/>
        </w:rPr>
        <w:t> </w:t>
      </w:r>
      <w:r>
        <w:rPr>
          <w:color w:val="4F5154"/>
        </w:rPr>
        <w:t>tax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foreign</w:t>
      </w:r>
      <w:r>
        <w:rPr>
          <w:color w:val="4F5154"/>
          <w:spacing w:val="-6"/>
        </w:rPr>
        <w:t> </w:t>
      </w:r>
      <w:r>
        <w:rPr>
          <w:color w:val="4F5154"/>
        </w:rPr>
        <w:t>dividend.</w:t>
      </w:r>
      <w:r>
        <w:rPr>
          <w:color w:val="4F5154"/>
          <w:spacing w:val="-7"/>
        </w:rPr>
        <w:t> </w:t>
      </w:r>
      <w:r>
        <w:rPr>
          <w:color w:val="4F5154"/>
        </w:rPr>
        <w:t>Assuming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full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utilization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credits,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potential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earnings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8"/>
        </w:rPr>
        <w:t> </w:t>
      </w:r>
      <w:r>
        <w:rPr>
          <w:color w:val="4F5154"/>
        </w:rPr>
        <w:t>$522.7</w:t>
      </w:r>
      <w:r>
        <w:rPr>
          <w:color w:val="4F5154"/>
          <w:spacing w:val="-7"/>
        </w:rPr>
        <w:t> </w:t>
      </w:r>
      <w:r>
        <w:rPr>
          <w:color w:val="4F5154"/>
        </w:rPr>
        <w:t>million.</w:t>
      </w:r>
      <w:r>
        <w:rPr/>
      </w:r>
    </w:p>
    <w:p>
      <w:pPr>
        <w:pStyle w:val="BodyText"/>
        <w:spacing w:line="220" w:lineRule="exact" w:before="171"/>
        <w:ind w:right="300"/>
        <w:jc w:val="left"/>
      </w:pP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31,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had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3"/>
        </w:rPr>
        <w:t> </w:t>
      </w:r>
      <w:r>
        <w:rPr>
          <w:color w:val="4F5154"/>
        </w:rPr>
        <w:t>carryforwards,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$12.0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benefit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originated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acquired</w:t>
      </w:r>
      <w:r>
        <w:rPr>
          <w:color w:val="4F5154"/>
          <w:spacing w:val="-4"/>
        </w:rPr>
        <w:t> </w:t>
      </w:r>
      <w:r>
        <w:rPr>
          <w:color w:val="4F5154"/>
        </w:rPr>
        <w:t>domestic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subsidiaries.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expect</w:t>
      </w:r>
      <w:r>
        <w:rPr>
          <w:color w:val="4F5154"/>
          <w:spacing w:val="-8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fully</w:t>
      </w:r>
      <w:r>
        <w:rPr>
          <w:color w:val="4F5154"/>
          <w:spacing w:val="-6"/>
        </w:rPr>
        <w:t> </w:t>
      </w:r>
      <w:r>
        <w:rPr>
          <w:color w:val="4F5154"/>
        </w:rPr>
        <w:t>utilize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carryforwards.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carryforwards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$52.0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subsidiaries,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7"/>
        </w:rPr>
        <w:t> </w:t>
      </w:r>
      <w:r>
        <w:rPr>
          <w:color w:val="4F5154"/>
        </w:rPr>
        <w:t>benefits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$15.0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million.</w:t>
      </w:r>
      <w:r>
        <w:rPr>
          <w:color w:val="4F5154"/>
          <w:spacing w:val="-7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</w:rPr>
        <w:t>carryforwards</w:t>
      </w:r>
      <w:r>
        <w:rPr>
          <w:color w:val="4F5154"/>
          <w:spacing w:val="-6"/>
        </w:rPr>
        <w:t> </w:t>
      </w:r>
      <w:r>
        <w:rPr>
          <w:color w:val="4F5154"/>
        </w:rPr>
        <w:t>expire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various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dates:</w:t>
      </w:r>
      <w:r>
        <w:rPr>
          <w:color w:val="4F5154"/>
          <w:spacing w:val="-5"/>
        </w:rPr>
        <w:t> </w:t>
      </w:r>
      <w:r>
        <w:rPr>
          <w:color w:val="4F5154"/>
        </w:rPr>
        <w:t>$1.5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2004,</w:t>
      </w:r>
      <w:r>
        <w:rPr/>
      </w:r>
    </w:p>
    <w:p>
      <w:pPr>
        <w:pStyle w:val="BodyText"/>
        <w:spacing w:line="217" w:lineRule="exact"/>
        <w:ind w:right="398"/>
        <w:jc w:val="left"/>
      </w:pPr>
      <w:r>
        <w:rPr>
          <w:color w:val="4F5154"/>
        </w:rPr>
        <w:t>$4.7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2005,</w:t>
      </w:r>
      <w:r>
        <w:rPr>
          <w:color w:val="4F5154"/>
          <w:spacing w:val="-3"/>
        </w:rPr>
        <w:t> </w:t>
      </w:r>
      <w:r>
        <w:rPr>
          <w:color w:val="4F5154"/>
        </w:rPr>
        <w:t>$10.1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2006,</w:t>
      </w:r>
      <w:r>
        <w:rPr>
          <w:color w:val="4F5154"/>
          <w:spacing w:val="-3"/>
        </w:rPr>
        <w:t> </w:t>
      </w:r>
      <w:r>
        <w:rPr>
          <w:color w:val="4F5154"/>
        </w:rPr>
        <w:t>$7.6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2007,</w:t>
      </w:r>
      <w:r>
        <w:rPr>
          <w:color w:val="4F5154"/>
          <w:spacing w:val="-3"/>
        </w:rPr>
        <w:t> </w:t>
      </w:r>
      <w:r>
        <w:rPr>
          <w:color w:val="4F5154"/>
        </w:rPr>
        <w:t>$1.9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2010,</w:t>
      </w:r>
      <w:r>
        <w:rPr>
          <w:color w:val="4F5154"/>
          <w:spacing w:val="-6"/>
        </w:rPr>
        <w:t> </w:t>
      </w:r>
      <w:r>
        <w:rPr>
          <w:color w:val="4F5154"/>
        </w:rPr>
        <w:t>$1.5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2012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spacing w:val="-5"/>
        </w:rPr>
        <w:t> </w:t>
      </w:r>
      <w:r>
        <w:rPr>
          <w:color w:val="4F5154"/>
        </w:rPr>
        <w:t>balance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/>
      </w:r>
    </w:p>
    <w:p>
      <w:pPr>
        <w:pStyle w:val="BodyText"/>
        <w:spacing w:line="220" w:lineRule="exact" w:before="7"/>
        <w:ind w:right="219"/>
        <w:jc w:val="left"/>
      </w:pPr>
      <w:r>
        <w:rPr>
          <w:color w:val="4F5154"/>
          <w:spacing w:val="-1"/>
        </w:rPr>
        <w:t>$24.7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no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expiration.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foreign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carryforwards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offset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allowance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10"/>
        </w:rPr>
        <w:t> </w:t>
      </w:r>
      <w:r>
        <w:rPr>
          <w:color w:val="4F5154"/>
        </w:rPr>
        <w:t>$3.1</w:t>
      </w:r>
      <w:r>
        <w:rPr>
          <w:color w:val="4F5154"/>
          <w:spacing w:val="-12"/>
        </w:rPr>
        <w:t> </w:t>
      </w:r>
      <w:r>
        <w:rPr>
          <w:color w:val="4F5154"/>
        </w:rPr>
        <w:t>million.</w:t>
      </w:r>
      <w:r>
        <w:rPr/>
      </w:r>
    </w:p>
    <w:p>
      <w:pPr>
        <w:pStyle w:val="BodyText"/>
        <w:spacing w:line="231" w:lineRule="auto" w:before="165"/>
        <w:ind w:left="140" w:right="347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Internal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Service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examined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federal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returns</w:t>
      </w:r>
      <w:r>
        <w:rPr>
          <w:color w:val="4F5154"/>
          <w:spacing w:val="-2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years</w:t>
      </w:r>
      <w:r>
        <w:rPr>
          <w:color w:val="4F5154"/>
          <w:spacing w:val="-2"/>
        </w:rPr>
        <w:t> </w:t>
      </w:r>
      <w:r>
        <w:rPr>
          <w:color w:val="4F5154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1995.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IRS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assessed</w:t>
      </w:r>
      <w:r>
        <w:rPr>
          <w:color w:val="4F5154"/>
          <w:spacing w:val="-6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-5"/>
        </w:rPr>
        <w:t> </w:t>
      </w:r>
      <w:r>
        <w:rPr>
          <w:color w:val="4F5154"/>
        </w:rPr>
        <w:t>1988</w:t>
      </w:r>
      <w:r>
        <w:rPr>
          <w:color w:val="4F5154"/>
          <w:spacing w:val="44"/>
          <w:w w:val="99"/>
        </w:rPr>
        <w:t> </w:t>
      </w:r>
      <w:r>
        <w:rPr>
          <w:color w:val="4F5154"/>
        </w:rPr>
        <w:t>through</w:t>
      </w:r>
      <w:r>
        <w:rPr>
          <w:color w:val="4F5154"/>
          <w:spacing w:val="-4"/>
        </w:rPr>
        <w:t> </w:t>
      </w:r>
      <w:r>
        <w:rPr>
          <w:color w:val="4F5154"/>
        </w:rPr>
        <w:t>1995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contesting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Court.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IRS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currently</w:t>
      </w:r>
      <w:r>
        <w:rPr>
          <w:color w:val="4F5154"/>
          <w:spacing w:val="-4"/>
        </w:rPr>
        <w:t> </w:t>
      </w:r>
      <w:r>
        <w:rPr>
          <w:color w:val="4F5154"/>
        </w:rPr>
        <w:t>examining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returns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1996</w:t>
      </w:r>
      <w:r>
        <w:rPr>
          <w:color w:val="4F5154"/>
          <w:spacing w:val="-5"/>
        </w:rPr>
        <w:t> </w:t>
      </w:r>
      <w:r>
        <w:rPr>
          <w:color w:val="4F5154"/>
        </w:rPr>
        <w:t>through</w:t>
      </w:r>
      <w:r>
        <w:rPr>
          <w:color w:val="4F5154"/>
          <w:spacing w:val="-5"/>
        </w:rPr>
        <w:t> </w:t>
      </w:r>
      <w:r>
        <w:rPr>
          <w:color w:val="4F5154"/>
        </w:rPr>
        <w:t>1999.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believe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outcome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matters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</w:rPr>
        <w:t>adverse</w:t>
      </w:r>
      <w:r>
        <w:rPr>
          <w:color w:val="4F5154"/>
          <w:spacing w:val="-4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operations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w w:val="99"/>
        </w:rPr>
        <w:t> 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Note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15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description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matter.</w:t>
      </w:r>
      <w:r>
        <w:rPr/>
      </w:r>
    </w:p>
    <w:p>
      <w:pPr>
        <w:pStyle w:val="Heading1"/>
        <w:numPr>
          <w:ilvl w:val="0"/>
          <w:numId w:val="11"/>
        </w:numPr>
        <w:tabs>
          <w:tab w:pos="589" w:val="left" w:leader="none"/>
        </w:tabs>
        <w:spacing w:line="240" w:lineRule="auto" w:before="162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SEGMENT</w:t>
      </w:r>
      <w:r>
        <w:rPr>
          <w:color w:val="4F5154"/>
          <w:spacing w:val="-23"/>
        </w:rPr>
        <w:t> </w:t>
      </w:r>
      <w:r>
        <w:rPr>
          <w:color w:val="4F5154"/>
        </w:rPr>
        <w:t>INFORMATION</w:t>
      </w:r>
      <w:r>
        <w:rPr>
          <w:b w:val="0"/>
        </w:rPr>
      </w:r>
    </w:p>
    <w:p>
      <w:pPr>
        <w:pStyle w:val="BodyText"/>
        <w:spacing w:line="231" w:lineRule="auto" w:before="163"/>
        <w:ind w:right="219"/>
        <w:jc w:val="left"/>
      </w:pPr>
      <w:r>
        <w:rPr>
          <w:color w:val="4F5154"/>
          <w:spacing w:val="-1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8"/>
        </w:rPr>
        <w:t> </w:t>
      </w:r>
      <w:r>
        <w:rPr>
          <w:color w:val="4F5154"/>
        </w:rPr>
        <w:t>131,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“Disclosures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about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Segments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of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Enterprise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and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Related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Information,”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standards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reporting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information</w:t>
      </w:r>
      <w:r>
        <w:rPr>
          <w:color w:val="4F5154"/>
          <w:spacing w:val="-6"/>
        </w:rPr>
        <w:t> </w:t>
      </w:r>
      <w:r>
        <w:rPr>
          <w:color w:val="4F5154"/>
        </w:rPr>
        <w:t>about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operating</w:t>
      </w:r>
      <w:r>
        <w:rPr>
          <w:color w:val="4F5154"/>
          <w:spacing w:val="-7"/>
        </w:rPr>
        <w:t> </w:t>
      </w:r>
      <w:r>
        <w:rPr>
          <w:color w:val="4F5154"/>
        </w:rPr>
        <w:t>segments.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</w:rPr>
        <w:t>segments</w:t>
      </w:r>
      <w:r>
        <w:rPr>
          <w:color w:val="4F5154"/>
          <w:spacing w:val="-7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defined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components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enterprise</w:t>
      </w:r>
      <w:r>
        <w:rPr>
          <w:color w:val="4F5154"/>
          <w:spacing w:val="-7"/>
        </w:rPr>
        <w:t> </w:t>
      </w:r>
      <w:r>
        <w:rPr>
          <w:color w:val="4F5154"/>
        </w:rPr>
        <w:t>about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separate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information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</w:rPr>
        <w:t>available</w:t>
      </w:r>
      <w:r>
        <w:rPr>
          <w:color w:val="4F5154"/>
          <w:spacing w:val="-8"/>
        </w:rPr>
        <w:t> </w:t>
      </w:r>
      <w:r>
        <w:rPr>
          <w:color w:val="4F5154"/>
        </w:rPr>
        <w:t>that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evaluated</w:t>
      </w:r>
      <w:r>
        <w:rPr>
          <w:color w:val="4F5154"/>
          <w:spacing w:val="-6"/>
        </w:rPr>
        <w:t> </w:t>
      </w:r>
      <w:r>
        <w:rPr>
          <w:color w:val="4F5154"/>
        </w:rPr>
        <w:t>regularly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4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decision</w:t>
      </w:r>
      <w:r>
        <w:rPr>
          <w:color w:val="4F5154"/>
          <w:spacing w:val="-6"/>
        </w:rPr>
        <w:t> </w:t>
      </w:r>
      <w:r>
        <w:rPr>
          <w:color w:val="4F5154"/>
        </w:rPr>
        <w:t>maker,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decision</w:t>
      </w:r>
      <w:r>
        <w:rPr>
          <w:color w:val="4F5154"/>
          <w:spacing w:val="-4"/>
        </w:rPr>
        <w:t> </w:t>
      </w:r>
      <w:r>
        <w:rPr>
          <w:color w:val="4F5154"/>
        </w:rPr>
        <w:t>making</w:t>
      </w:r>
      <w:r>
        <w:rPr>
          <w:color w:val="4F5154"/>
          <w:spacing w:val="-4"/>
        </w:rPr>
        <w:t> </w:t>
      </w:r>
      <w:r>
        <w:rPr>
          <w:color w:val="4F5154"/>
        </w:rPr>
        <w:t>group,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deciding</w:t>
      </w:r>
      <w:r>
        <w:rPr>
          <w:color w:val="4F5154"/>
          <w:spacing w:val="-6"/>
        </w:rPr>
        <w:t> </w:t>
      </w:r>
      <w:r>
        <w:rPr>
          <w:color w:val="4F5154"/>
        </w:rPr>
        <w:t>how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allocate</w:t>
      </w:r>
      <w:r>
        <w:rPr>
          <w:color w:val="4F5154"/>
          <w:spacing w:val="-4"/>
        </w:rPr>
        <w:t> </w:t>
      </w:r>
      <w:r>
        <w:rPr>
          <w:color w:val="4F5154"/>
        </w:rPr>
        <w:t>resources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assessing</w:t>
      </w:r>
      <w:r>
        <w:rPr>
          <w:color w:val="4F5154"/>
          <w:spacing w:val="63"/>
          <w:w w:val="99"/>
        </w:rPr>
        <w:t> </w:t>
      </w:r>
      <w:r>
        <w:rPr>
          <w:color w:val="4F5154"/>
        </w:rPr>
        <w:t>performance.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chief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decision</w:t>
      </w:r>
      <w:r>
        <w:rPr>
          <w:color w:val="4F5154"/>
          <w:spacing w:val="-6"/>
        </w:rPr>
        <w:t> </w:t>
      </w:r>
      <w:r>
        <w:rPr>
          <w:color w:val="4F5154"/>
        </w:rPr>
        <w:t>maker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Chief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</w:rPr>
        <w:t>Officer.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organized</w:t>
      </w:r>
      <w:r>
        <w:rPr>
          <w:color w:val="4F5154"/>
          <w:spacing w:val="-6"/>
        </w:rPr>
        <w:t> </w:t>
      </w:r>
      <w:r>
        <w:rPr>
          <w:color w:val="4F5154"/>
        </w:rPr>
        <w:t>geographically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business.</w:t>
      </w:r>
      <w:r>
        <w:rPr/>
      </w:r>
    </w:p>
    <w:p>
      <w:pPr>
        <w:pStyle w:val="BodyText"/>
        <w:spacing w:line="231" w:lineRule="auto"/>
        <w:ind w:left="140" w:right="307"/>
        <w:jc w:val="left"/>
      </w:pP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Officer</w:t>
      </w:r>
      <w:r>
        <w:rPr>
          <w:color w:val="4F5154"/>
          <w:spacing w:val="-4"/>
        </w:rPr>
        <w:t> </w:t>
      </w:r>
      <w:r>
        <w:rPr>
          <w:color w:val="4F5154"/>
        </w:rPr>
        <w:t>evaluates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different</w:t>
      </w:r>
      <w:r>
        <w:rPr>
          <w:color w:val="4F5154"/>
          <w:spacing w:val="-4"/>
        </w:rPr>
        <w:t> </w:t>
      </w:r>
      <w:r>
        <w:rPr>
          <w:color w:val="4F5154"/>
        </w:rPr>
        <w:t>ways,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</w:rPr>
        <w:t>management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structure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primary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allocation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resources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assessed.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five</w:t>
      </w:r>
      <w:r>
        <w:rPr>
          <w:color w:val="4F5154"/>
          <w:spacing w:val="-5"/>
        </w:rPr>
        <w:t> </w:t>
      </w:r>
      <w:r>
        <w:rPr>
          <w:color w:val="4F5154"/>
        </w:rPr>
        <w:t>major</w:t>
      </w:r>
      <w:r>
        <w:rPr>
          <w:color w:val="4F5154"/>
          <w:spacing w:val="-6"/>
        </w:rPr>
        <w:t> </w:t>
      </w:r>
      <w:r>
        <w:rPr>
          <w:color w:val="4F5154"/>
        </w:rPr>
        <w:t>line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3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segments:</w:t>
      </w:r>
      <w:r>
        <w:rPr>
          <w:color w:val="4F5154"/>
          <w:spacing w:val="-4"/>
        </w:rPr>
        <w:t> </w:t>
      </w:r>
      <w:r>
        <w:rPr>
          <w:color w:val="4F5154"/>
        </w:rPr>
        <w:t>license,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updates,</w:t>
      </w:r>
      <w:r>
        <w:rPr>
          <w:color w:val="4F5154"/>
          <w:spacing w:val="-5"/>
        </w:rPr>
        <w:t> </w:t>
      </w:r>
      <w:r>
        <w:rPr>
          <w:color w:val="4F5154"/>
        </w:rPr>
        <w:t>support,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consulting.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6"/>
        </w:rPr>
        <w:t> </w:t>
      </w:r>
      <w:r>
        <w:rPr>
          <w:color w:val="4F5154"/>
        </w:rPr>
        <w:t>June</w:t>
      </w:r>
      <w:r>
        <w:rPr>
          <w:color w:val="4F5154"/>
          <w:spacing w:val="-7"/>
        </w:rPr>
        <w:t> </w:t>
      </w:r>
      <w:r>
        <w:rPr>
          <w:color w:val="4F5154"/>
        </w:rPr>
        <w:t>1,</w:t>
      </w:r>
      <w:r>
        <w:rPr>
          <w:color w:val="4F5154"/>
          <w:spacing w:val="-5"/>
        </w:rPr>
        <w:t> </w:t>
      </w:r>
      <w:r>
        <w:rPr>
          <w:color w:val="4F5154"/>
        </w:rPr>
        <w:t>2001,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expanded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4"/>
        </w:rPr>
        <w:t> </w:t>
      </w:r>
      <w:r>
        <w:rPr>
          <w:color w:val="4F5154"/>
        </w:rPr>
        <w:t>segments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updates,</w:t>
      </w:r>
      <w:r>
        <w:rPr>
          <w:color w:val="4F5154"/>
          <w:spacing w:val="106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represent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updates.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estimate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based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pricing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model,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prices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</w:rPr>
        <w:t>updates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15%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7%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net</w:t>
      </w:r>
      <w:r>
        <w:rPr>
          <w:color w:val="4F5154"/>
          <w:spacing w:val="-4"/>
        </w:rPr>
        <w:t> </w:t>
      </w:r>
      <w:r>
        <w:rPr>
          <w:color w:val="4F5154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price.</w:t>
      </w:r>
      <w:r>
        <w:rPr/>
      </w:r>
    </w:p>
    <w:p>
      <w:pPr>
        <w:pStyle w:val="BodyText"/>
        <w:spacing w:line="231" w:lineRule="auto" w:before="167"/>
        <w:ind w:right="225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business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7"/>
        </w:rPr>
        <w:t> </w:t>
      </w:r>
      <w:r>
        <w:rPr>
          <w:color w:val="4F5154"/>
        </w:rPr>
        <w:t>engaged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licensing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database</w:t>
      </w:r>
      <w:r>
        <w:rPr>
          <w:color w:val="4F5154"/>
          <w:spacing w:val="-7"/>
        </w:rPr>
        <w:t> </w:t>
      </w:r>
      <w:r>
        <w:rPr>
          <w:color w:val="4F5154"/>
        </w:rPr>
        <w:t>technology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software.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Database</w:t>
      </w:r>
      <w:r>
        <w:rPr>
          <w:color w:val="4F5154"/>
          <w:spacing w:val="-5"/>
        </w:rPr>
        <w:t> </w:t>
      </w:r>
      <w:r>
        <w:rPr>
          <w:color w:val="4F5154"/>
        </w:rPr>
        <w:t>technology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</w:rPr>
        <w:t>includes</w:t>
      </w:r>
      <w:r>
        <w:rPr>
          <w:color w:val="4F5154"/>
          <w:spacing w:val="-9"/>
        </w:rPr>
        <w:t> </w:t>
      </w:r>
      <w:r>
        <w:rPr>
          <w:color w:val="4F5154"/>
        </w:rPr>
        <w:t>database</w:t>
      </w:r>
      <w:r>
        <w:rPr>
          <w:color w:val="4F5154"/>
          <w:spacing w:val="-8"/>
        </w:rPr>
        <w:t> </w:t>
      </w:r>
      <w:r>
        <w:rPr>
          <w:color w:val="4F5154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software,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</w:t>
      </w:r>
      <w:r>
        <w:rPr>
          <w:color w:val="4F5154"/>
          <w:spacing w:val="-7"/>
        </w:rPr>
        <w:t> </w:t>
      </w:r>
      <w:r>
        <w:rPr>
          <w:color w:val="4F5154"/>
        </w:rPr>
        <w:t>server</w:t>
      </w:r>
      <w:r>
        <w:rPr>
          <w:color w:val="4F5154"/>
          <w:spacing w:val="-9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development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tools.</w:t>
      </w:r>
      <w:r>
        <w:rPr>
          <w:color w:val="4F5154"/>
          <w:spacing w:val="-9"/>
        </w:rPr>
        <w:t> </w:t>
      </w:r>
      <w:r>
        <w:rPr>
          <w:color w:val="4F5154"/>
        </w:rPr>
        <w:t>Applications</w:t>
      </w:r>
      <w:r>
        <w:rPr>
          <w:color w:val="4F5154"/>
          <w:spacing w:val="-9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marketing,</w:t>
      </w:r>
      <w:r>
        <w:rPr>
          <w:color w:val="4F5154"/>
          <w:spacing w:val="-7"/>
        </w:rPr>
        <w:t> </w:t>
      </w:r>
      <w:r>
        <w:rPr>
          <w:color w:val="4F5154"/>
        </w:rPr>
        <w:t>sales,</w:t>
      </w:r>
      <w:r>
        <w:rPr>
          <w:color w:val="4F5154"/>
          <w:spacing w:val="-7"/>
        </w:rPr>
        <w:t> </w:t>
      </w:r>
      <w:r>
        <w:rPr>
          <w:color w:val="4F5154"/>
        </w:rPr>
        <w:t>order</w:t>
      </w:r>
      <w:r>
        <w:rPr>
          <w:color w:val="4F5154"/>
          <w:spacing w:val="-8"/>
        </w:rPr>
        <w:t> </w:t>
      </w:r>
      <w:r>
        <w:rPr>
          <w:color w:val="4F5154"/>
        </w:rPr>
        <w:t>management,</w:t>
      </w:r>
      <w:r>
        <w:rPr>
          <w:color w:val="4F5154"/>
          <w:spacing w:val="-7"/>
        </w:rPr>
        <w:t> </w:t>
      </w:r>
      <w:r>
        <w:rPr>
          <w:color w:val="4F5154"/>
        </w:rPr>
        <w:t>procurement,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supply</w:t>
      </w:r>
      <w:r>
        <w:rPr>
          <w:color w:val="4F5154"/>
          <w:spacing w:val="-6"/>
        </w:rPr>
        <w:t> </w:t>
      </w:r>
      <w:r>
        <w:rPr>
          <w:color w:val="4F5154"/>
        </w:rPr>
        <w:t>chain,</w:t>
      </w:r>
      <w:r>
        <w:rPr>
          <w:color w:val="4F5154"/>
          <w:spacing w:val="-7"/>
        </w:rPr>
        <w:t> </w:t>
      </w:r>
      <w:r>
        <w:rPr>
          <w:color w:val="4F5154"/>
        </w:rPr>
        <w:t>manufacturing,</w:t>
      </w:r>
      <w:r>
        <w:rPr>
          <w:color w:val="4F5154"/>
          <w:spacing w:val="-6"/>
        </w:rPr>
        <w:t> </w:t>
      </w:r>
      <w:r>
        <w:rPr>
          <w:color w:val="4F5154"/>
        </w:rPr>
        <w:t>service,</w:t>
      </w:r>
      <w:r>
        <w:rPr>
          <w:color w:val="4F5154"/>
          <w:spacing w:val="-10"/>
        </w:rPr>
        <w:t> </w:t>
      </w:r>
      <w:r>
        <w:rPr>
          <w:color w:val="4F5154"/>
        </w:rPr>
        <w:t>human</w:t>
      </w:r>
      <w:r>
        <w:rPr>
          <w:color w:val="4F5154"/>
          <w:spacing w:val="-6"/>
        </w:rPr>
        <w:t> </w:t>
      </w:r>
      <w:r>
        <w:rPr>
          <w:color w:val="4F5154"/>
        </w:rPr>
        <w:t>resources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projects</w:t>
      </w:r>
      <w:r>
        <w:rPr>
          <w:color w:val="4F5154"/>
          <w:spacing w:val="-9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enterprise.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6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line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provides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updates</w:t>
      </w:r>
      <w:r>
        <w:rPr>
          <w:color w:val="4F5154"/>
          <w:spacing w:val="-6"/>
        </w:rPr>
        <w:t> </w:t>
      </w:r>
      <w:r>
        <w:rPr>
          <w:color w:val="4F5154"/>
        </w:rPr>
        <w:t>granting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software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upgrades,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maintenance</w:t>
      </w:r>
      <w:r>
        <w:rPr>
          <w:color w:val="4F5154"/>
          <w:spacing w:val="-8"/>
        </w:rPr>
        <w:t> </w:t>
      </w:r>
      <w:r>
        <w:rPr>
          <w:color w:val="4F5154"/>
        </w:rPr>
        <w:t>releases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patches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period.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provides</w:t>
      </w:r>
      <w:r>
        <w:rPr>
          <w:color w:val="4F5154"/>
          <w:spacing w:val="-7"/>
        </w:rPr>
        <w:t> </w:t>
      </w:r>
      <w:r>
        <w:rPr>
          <w:color w:val="4F5154"/>
        </w:rPr>
        <w:t>customers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support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internet</w:t>
      </w:r>
      <w:r>
        <w:rPr>
          <w:color w:val="4F5154"/>
          <w:spacing w:val="-6"/>
        </w:rPr>
        <w:t> </w:t>
      </w:r>
      <w:r>
        <w:rPr>
          <w:color w:val="4F5154"/>
        </w:rPr>
        <w:t>access,</w:t>
      </w:r>
      <w:r>
        <w:rPr>
          <w:color w:val="4F5154"/>
          <w:spacing w:val="-8"/>
        </w:rPr>
        <w:t> </w:t>
      </w:r>
      <w:r>
        <w:rPr>
          <w:color w:val="4F5154"/>
        </w:rPr>
        <w:t>telephone</w:t>
      </w:r>
      <w:r>
        <w:rPr>
          <w:color w:val="4F5154"/>
          <w:spacing w:val="-6"/>
        </w:rPr>
        <w:t> </w:t>
      </w:r>
      <w:r>
        <w:rPr>
          <w:color w:val="4F5154"/>
        </w:rPr>
        <w:t>access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onsite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access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technical</w:t>
      </w:r>
      <w:r>
        <w:rPr>
          <w:color w:val="4F5154"/>
          <w:spacing w:val="-6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</w:rPr>
        <w:t>personnel.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education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instructor-led,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media-based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internet-based</w:t>
      </w:r>
      <w:r>
        <w:rPr>
          <w:color w:val="4F5154"/>
          <w:spacing w:val="-6"/>
        </w:rPr>
        <w:t> </w:t>
      </w:r>
      <w:r>
        <w:rPr>
          <w:color w:val="4F5154"/>
        </w:rPr>
        <w:t>training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customers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how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use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products.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assists</w:t>
      </w:r>
      <w:r>
        <w:rPr>
          <w:color w:val="4F5154"/>
          <w:spacing w:val="-6"/>
        </w:rPr>
        <w:t> </w:t>
      </w:r>
      <w:r>
        <w:rPr>
          <w:color w:val="4F5154"/>
        </w:rPr>
        <w:t>customers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implementation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based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68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4" w:lineRule="exact"/>
        <w:ind w:left="159" w:right="359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policies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line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3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segments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same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summary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critical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accounting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policies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Note</w:t>
      </w:r>
      <w:r>
        <w:rPr>
          <w:color w:val="4F5154"/>
          <w:spacing w:val="-5"/>
        </w:rPr>
        <w:t> </w:t>
      </w:r>
      <w:r>
        <w:rPr>
          <w:color w:val="4F5154"/>
        </w:rPr>
        <w:t>1.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track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3"/>
        </w:rPr>
        <w:t> </w:t>
      </w:r>
      <w:r>
        <w:rPr>
          <w:color w:val="4F5154"/>
        </w:rPr>
        <w:t>segments.</w:t>
      </w:r>
      <w:r>
        <w:rPr>
          <w:color w:val="4F5154"/>
          <w:spacing w:val="-4"/>
        </w:rPr>
        <w:t> </w:t>
      </w:r>
      <w:r>
        <w:rPr>
          <w:color w:val="4F5154"/>
        </w:rPr>
        <w:t>Consequently,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practical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show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3"/>
        </w:rPr>
        <w:t> </w:t>
      </w:r>
      <w:r>
        <w:rPr>
          <w:color w:val="4F5154"/>
        </w:rPr>
        <w:t>segments.</w:t>
      </w:r>
      <w:r>
        <w:rPr/>
      </w:r>
    </w:p>
    <w:p>
      <w:pPr>
        <w:pStyle w:val="BodyText"/>
        <w:spacing w:line="240" w:lineRule="auto" w:before="157"/>
        <w:ind w:left="159" w:right="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presents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summary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segments</w:t>
      </w:r>
      <w:r>
        <w:rPr>
          <w:color w:val="4F5154"/>
          <w:spacing w:val="-7"/>
        </w:rPr>
        <w:t> </w:t>
      </w:r>
      <w:r>
        <w:rPr>
          <w:color w:val="4F5154"/>
        </w:rPr>
        <w:t>(1):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41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2"/>
        <w:gridCol w:w="291"/>
        <w:gridCol w:w="1003"/>
        <w:gridCol w:w="267"/>
        <w:gridCol w:w="1171"/>
        <w:gridCol w:w="269"/>
        <w:gridCol w:w="1194"/>
      </w:tblGrid>
      <w:tr>
        <w:trPr>
          <w:trHeight w:val="406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9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single" w:sz="19" w:space="0" w:color="4F5154"/>
              <w:left w:val="nil" w:sz="6" w:space="0" w:color="auto"/>
              <w:bottom w:val="single" w:sz="18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2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40" w:hRule="exact"/>
        </w:trPr>
        <w:tc>
          <w:tcPr>
            <w:tcW w:w="7442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tabs>
                <w:tab w:pos="51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tabs>
                <w:tab w:pos="68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4,635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tabs>
                <w:tab w:pos="68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4,378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Sales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distribution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2,026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Depreciation</w:t>
            </w:r>
            <w:r>
              <w:rPr>
                <w:rFonts w:ascii="Times New Roman"/>
                <w:color w:val="4F5154"/>
                <w:spacing w:val="-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59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9"/>
              <w:ind w:left="55" w:right="6048" w:firstLine="29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(3)</w:t>
            </w:r>
            <w:r>
              <w:rPr>
                <w:rFonts w:ascii="Times New Roman"/>
                <w:color w:val="4F5154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updates: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2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1,811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2,396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2,584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2,205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0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2,343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1,641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Sales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distribution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78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226" w:lineRule="exact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2,377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26" w:lineRule="exact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2,178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0" w:val="left" w:leader="none"/>
              </w:tabs>
              <w:spacing w:line="226" w:lineRule="exact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1,615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5" w:hRule="exact"/>
        </w:trPr>
        <w:tc>
          <w:tcPr>
            <w:tcW w:w="7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updates: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7878" w:val="left" w:leader="none"/>
          <w:tab w:pos="8353" w:val="left" w:leader="none"/>
          <w:tab w:pos="9147" w:val="left" w:leader="none"/>
          <w:tab w:pos="9791" w:val="left" w:leader="none"/>
          <w:tab w:pos="10587" w:val="left" w:leader="none"/>
          <w:tab w:pos="11228" w:val="left" w:leader="none"/>
        </w:tabs>
        <w:spacing w:line="225" w:lineRule="exact" w:before="13"/>
        <w:ind w:left="1117" w:right="0"/>
        <w:jc w:val="left"/>
      </w:pPr>
      <w:r>
        <w:rPr>
          <w:color w:val="4F5154"/>
        </w:rPr>
        <w:t>Revenues</w:t>
      </w:r>
      <w:r>
        <w:rPr>
          <w:color w:val="4F5154"/>
          <w:spacing w:val="-12"/>
        </w:rPr>
        <w:t> </w:t>
      </w:r>
      <w:r>
        <w:rPr>
          <w:color w:val="4F5154"/>
        </w:rPr>
        <w:t>(2)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5,859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6,840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6,019</w:t>
      </w:r>
      <w:r>
        <w:rPr/>
      </w:r>
    </w:p>
    <w:p>
      <w:pPr>
        <w:pStyle w:val="BodyText"/>
        <w:tabs>
          <w:tab w:pos="8353" w:val="left" w:leader="none"/>
          <w:tab w:pos="9791" w:val="left" w:leader="none"/>
          <w:tab w:pos="11228" w:val="left" w:leader="none"/>
        </w:tabs>
        <w:spacing w:line="221" w:lineRule="exact"/>
        <w:ind w:left="1117" w:right="0"/>
        <w:jc w:val="left"/>
      </w:pPr>
      <w:r>
        <w:rPr>
          <w:color w:val="4F5154"/>
          <w:spacing w:val="-1"/>
        </w:rPr>
        <w:t>Sales</w:t>
      </w:r>
      <w:r>
        <w:rPr>
          <w:color w:val="4F5154"/>
          <w:spacing w:val="-9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7"/>
        </w:rPr>
        <w:t> </w:t>
      </w:r>
      <w:r>
        <w:rPr>
          <w:color w:val="4F5154"/>
        </w:rPr>
        <w:t>expenses</w:t>
        <w:tab/>
      </w:r>
      <w:r>
        <w:rPr>
          <w:color w:val="4F5154"/>
          <w:spacing w:val="-1"/>
          <w:w w:val="95"/>
        </w:rPr>
        <w:t>1,654</w:t>
        <w:tab/>
        <w:t>2,053</w:t>
        <w:tab/>
      </w:r>
      <w:r>
        <w:rPr>
          <w:color w:val="4F5154"/>
          <w:spacing w:val="-1"/>
        </w:rPr>
        <w:t>2,026</w:t>
      </w:r>
      <w:r>
        <w:rPr/>
      </w:r>
    </w:p>
    <w:p>
      <w:pPr>
        <w:pStyle w:val="BodyText"/>
        <w:tabs>
          <w:tab w:pos="8603" w:val="left" w:leader="none"/>
          <w:tab w:pos="10040" w:val="left" w:leader="none"/>
          <w:tab w:pos="11678" w:val="right" w:leader="none"/>
        </w:tabs>
        <w:spacing w:line="225" w:lineRule="exact"/>
        <w:ind w:left="1117" w:right="0"/>
        <w:jc w:val="left"/>
      </w:pPr>
      <w:r>
        <w:rPr/>
        <w:pict>
          <v:group style="position:absolute;margin-left:403.919983pt;margin-top:17.746273pt;width:47.05pt;height:.1pt;mso-position-horizontal-relative:page;mso-position-vertical-relative:paragraph;z-index:5872" coordorigin="8078,355" coordsize="941,2">
            <v:shape style="position:absolute;left:8078;top:355;width:941;height:2" coordorigin="8078,355" coordsize="941,0" path="m8078,355l9019,355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group style="position:absolute;margin-left:467.399994pt;margin-top:17.746273pt;width:55.45pt;height:.1pt;mso-position-horizontal-relative:page;mso-position-vertical-relative:paragraph;z-index:5896" coordorigin="9348,355" coordsize="1109,2">
            <v:shape style="position:absolute;left:9348;top:355;width:1109;height:2" coordorigin="9348,355" coordsize="1109,0" path="m9348,355l10457,355e" filled="false" stroked="true" strokeweight="2.260pt" strokecolor="#4f5154">
              <v:path arrowok="t"/>
            </v:shape>
            <w10:wrap type="none"/>
          </v:group>
        </w:pict>
      </w:r>
      <w:r>
        <w:rPr/>
        <w:pict>
          <v:group style="position:absolute;margin-left:539.399963pt;margin-top:17.746273pt;width:55.35pt;height:.1pt;mso-position-horizontal-relative:page;mso-position-vertical-relative:paragraph;z-index:5920" coordorigin="10788,355" coordsize="1107,2">
            <v:shape style="position:absolute;left:10788;top:355;width:1107;height:2" coordorigin="10788,355" coordsize="1107,0" path="m10788,355l11894,355e" filled="false" stroked="true" strokeweight="2.260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</w:rPr>
        <w:t>Depreciation</w:t>
      </w:r>
      <w:r>
        <w:rPr>
          <w:color w:val="4F5154"/>
          <w:spacing w:val="-16"/>
        </w:rPr>
        <w:t> </w:t>
      </w:r>
      <w:r>
        <w:rPr>
          <w:color w:val="4F5154"/>
        </w:rPr>
        <w:t>expense</w:t>
        <w:tab/>
      </w:r>
      <w:r>
        <w:rPr>
          <w:color w:val="4F5154"/>
          <w:spacing w:val="-1"/>
          <w:w w:val="95"/>
        </w:rPr>
        <w:t>17</w:t>
        <w:tab/>
      </w:r>
      <w:r>
        <w:rPr>
          <w:color w:val="4F5154"/>
          <w:spacing w:val="-1"/>
        </w:rPr>
        <w:t>25</w:t>
        <w:tab/>
        <w:t>35</w:t>
      </w:r>
      <w:r>
        <w:rPr/>
      </w:r>
    </w:p>
    <w:p>
      <w:pPr>
        <w:spacing w:after="0" w:line="225" w:lineRule="exact"/>
        <w:jc w:val="left"/>
        <w:sectPr>
          <w:pgSz w:w="12240" w:h="15840"/>
          <w:pgMar w:header="465" w:footer="0" w:top="2060" w:bottom="280" w:left="200" w:right="180"/>
        </w:sectPr>
      </w:pPr>
    </w:p>
    <w:p>
      <w:pPr>
        <w:pStyle w:val="BodyText"/>
        <w:spacing w:line="240" w:lineRule="auto" w:before="454"/>
        <w:ind w:left="159" w:right="0"/>
        <w:jc w:val="left"/>
      </w:pPr>
      <w:r>
        <w:rPr/>
        <w:pict>
          <v:shape style="position:absolute;margin-left:30.009987pt;margin-top:35.981373pt;width:566.7pt;height:41.45pt;mso-position-horizontal-relative:page;mso-position-vertical-relative:paragraph;z-index:5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38"/>
                    <w:gridCol w:w="1003"/>
                    <w:gridCol w:w="267"/>
                    <w:gridCol w:w="1173"/>
                    <w:gridCol w:w="267"/>
                    <w:gridCol w:w="1186"/>
                  </w:tblGrid>
                  <w:tr>
                    <w:trPr>
                      <w:trHeight w:val="193" w:hRule="exact"/>
                    </w:trPr>
                    <w:tc>
                      <w:tcPr>
                        <w:tcW w:w="7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color w:val="4F515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15" w:val="left" w:leader="none"/>
                          </w:tabs>
                          <w:spacing w:line="185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1,463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</w:tabs>
                          <w:spacing w:line="185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1,380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0" w:val="left" w:leader="none"/>
                          </w:tabs>
                          <w:spacing w:line="185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1,343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7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Cost</w:t>
                        </w:r>
                        <w:r>
                          <w:rPr>
                            <w:rFonts w:ascii="Times New Roman"/>
                            <w:color w:val="4F515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4F5154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569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607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w w:val="95"/>
                            <w:sz w:val="20"/>
                          </w:rPr>
                          <w:t>705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7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sz w:val="20"/>
                          </w:rPr>
                          <w:t>Depreciation</w:t>
                        </w:r>
                        <w:r>
                          <w:rPr>
                            <w:rFonts w:ascii="Times New Roman"/>
                            <w:color w:val="4F5154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5154"/>
                            <w:sz w:val="20"/>
                          </w:rPr>
                          <w:t>expense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w w:val="95"/>
                            <w:sz w:val="20"/>
                          </w:rPr>
                          <w:t>14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40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w w:val="95"/>
                            <w:sz w:val="20"/>
                          </w:rPr>
                          <w:t>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4F51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F5154"/>
                            <w:spacing w:val="-1"/>
                            <w:w w:val="95"/>
                            <w:sz w:val="20"/>
                          </w:rPr>
                          <w:t>24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4F5154"/>
          <w:spacing w:val="-1"/>
        </w:rPr>
        <w:t>Support:</w:t>
      </w:r>
      <w:r>
        <w:rPr/>
      </w:r>
    </w:p>
    <w:p>
      <w:pPr>
        <w:pStyle w:val="BodyText"/>
        <w:tabs>
          <w:tab w:pos="6920" w:val="left" w:leader="none"/>
          <w:tab w:pos="7395" w:val="left" w:leader="none"/>
          <w:tab w:pos="8190" w:val="left" w:leader="none"/>
          <w:tab w:pos="8833" w:val="left" w:leader="none"/>
          <w:tab w:pos="9630" w:val="left" w:leader="none"/>
          <w:tab w:pos="10271" w:val="left" w:leader="none"/>
        </w:tabs>
        <w:spacing w:line="240" w:lineRule="auto" w:before="233"/>
        <w:ind w:left="159" w:right="0"/>
        <w:jc w:val="left"/>
      </w:pPr>
      <w:r>
        <w:rPr/>
        <w:br w:type="column"/>
      </w:r>
      <w:r>
        <w:rPr>
          <w:color w:val="4F5154"/>
          <w:spacing w:val="-1"/>
        </w:rPr>
        <w:t>Margin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(3)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4,188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4,762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3,958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180"/>
          <w:cols w:num="2" w:equalWidth="0">
            <w:col w:w="847" w:space="111"/>
            <w:col w:w="10902"/>
          </w:cols>
        </w:sectPr>
      </w:pPr>
    </w:p>
    <w:p>
      <w:pPr>
        <w:pStyle w:val="BodyText"/>
        <w:tabs>
          <w:tab w:pos="7878" w:val="left" w:leader="none"/>
          <w:tab w:pos="8502" w:val="left" w:leader="none"/>
          <w:tab w:pos="9147" w:val="left" w:leader="none"/>
          <w:tab w:pos="9942" w:val="left" w:leader="none"/>
          <w:tab w:pos="10587" w:val="left" w:leader="none"/>
          <w:tab w:pos="11678" w:val="right" w:leader="none"/>
        </w:tabs>
        <w:spacing w:line="225" w:lineRule="exact" w:before="895"/>
        <w:ind w:left="455" w:right="0"/>
        <w:jc w:val="left"/>
      </w:pPr>
      <w:r>
        <w:rPr>
          <w:color w:val="4F5154"/>
          <w:spacing w:val="-1"/>
        </w:rPr>
        <w:t>Margin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(3)</w:t>
        <w:tab/>
      </w:r>
      <w:r>
        <w:rPr>
          <w:color w:val="4F5154"/>
          <w:w w:val="95"/>
        </w:rPr>
        <w:t>$</w:t>
        <w:tab/>
        <w:t>880</w:t>
        <w:tab/>
        <w:t>$</w:t>
        <w:tab/>
        <w:t>755</w:t>
        <w:tab/>
      </w:r>
      <w:r>
        <w:rPr>
          <w:color w:val="4F5154"/>
        </w:rPr>
        <w:t>$</w:t>
        <w:tab/>
        <w:t>614</w:t>
      </w:r>
      <w:r>
        <w:rPr/>
      </w:r>
    </w:p>
    <w:p>
      <w:pPr>
        <w:pStyle w:val="BodyText"/>
        <w:spacing w:line="225" w:lineRule="exact"/>
        <w:ind w:left="159" w:right="0"/>
        <w:jc w:val="left"/>
      </w:pPr>
      <w:r>
        <w:rPr>
          <w:color w:val="4F5154"/>
          <w:spacing w:val="-1"/>
        </w:rPr>
        <w:t>Education: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8"/>
        <w:gridCol w:w="1005"/>
        <w:gridCol w:w="265"/>
        <w:gridCol w:w="1173"/>
        <w:gridCol w:w="267"/>
        <w:gridCol w:w="1186"/>
      </w:tblGrid>
      <w:tr>
        <w:trPr>
          <w:trHeight w:val="194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3" w:val="left" w:leader="none"/>
              </w:tabs>
              <w:spacing w:line="18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384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8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1" w:val="left" w:leader="none"/>
              </w:tabs>
              <w:spacing w:line="18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Cost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218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Depreciation</w:t>
            </w:r>
            <w:r>
              <w:rPr>
                <w:rFonts w:ascii="Times New Roman"/>
                <w:color w:val="4F5154"/>
                <w:spacing w:val="-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7878" w:val="left" w:leader="none"/>
          <w:tab w:pos="8502" w:val="left" w:leader="none"/>
          <w:tab w:pos="9147" w:val="left" w:leader="none"/>
          <w:tab w:pos="9942" w:val="left" w:leader="none"/>
          <w:tab w:pos="10587" w:val="left" w:leader="none"/>
          <w:tab w:pos="11379" w:val="left" w:leader="none"/>
        </w:tabs>
        <w:spacing w:line="225" w:lineRule="exact" w:before="33"/>
        <w:ind w:left="455" w:right="0"/>
        <w:jc w:val="left"/>
      </w:pPr>
      <w:r>
        <w:rPr>
          <w:color w:val="4F5154"/>
          <w:spacing w:val="-1"/>
        </w:rPr>
        <w:t>Margin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(3)</w:t>
        <w:tab/>
      </w:r>
      <w:r>
        <w:rPr>
          <w:color w:val="4F5154"/>
          <w:w w:val="95"/>
        </w:rPr>
        <w:t>$</w:t>
        <w:tab/>
        <w:t>163</w:t>
        <w:tab/>
        <w:t>$</w:t>
        <w:tab/>
        <w:t>201</w:t>
        <w:tab/>
        <w:t>$</w:t>
        <w:tab/>
      </w:r>
      <w:r>
        <w:rPr>
          <w:color w:val="4F5154"/>
        </w:rPr>
        <w:t>219</w:t>
      </w:r>
      <w:r>
        <w:rPr/>
      </w:r>
    </w:p>
    <w:p>
      <w:pPr>
        <w:pStyle w:val="BodyText"/>
        <w:spacing w:line="221" w:lineRule="exact"/>
        <w:ind w:left="159" w:right="0"/>
        <w:jc w:val="left"/>
      </w:pPr>
      <w:r>
        <w:rPr>
          <w:color w:val="4F5154"/>
          <w:spacing w:val="-1"/>
        </w:rPr>
        <w:t>Consulting:</w:t>
      </w:r>
      <w:r>
        <w:rPr/>
      </w:r>
    </w:p>
    <w:p>
      <w:pPr>
        <w:pStyle w:val="BodyText"/>
        <w:tabs>
          <w:tab w:pos="7878" w:val="left" w:leader="none"/>
          <w:tab w:pos="8353" w:val="left" w:leader="none"/>
          <w:tab w:pos="9147" w:val="left" w:leader="none"/>
          <w:tab w:pos="9791" w:val="left" w:leader="none"/>
          <w:tab w:pos="10587" w:val="left" w:leader="none"/>
          <w:tab w:pos="11228" w:val="left" w:leader="none"/>
        </w:tabs>
        <w:spacing w:line="222" w:lineRule="exact"/>
        <w:ind w:left="455" w:right="0"/>
        <w:jc w:val="left"/>
      </w:pPr>
      <w:r>
        <w:rPr>
          <w:color w:val="4F5154"/>
        </w:rPr>
        <w:t>Revenues</w:t>
      </w:r>
      <w:r>
        <w:rPr>
          <w:color w:val="4F5154"/>
          <w:spacing w:val="-12"/>
        </w:rPr>
        <w:t> </w:t>
      </w:r>
      <w:r>
        <w:rPr>
          <w:color w:val="4F5154"/>
        </w:rPr>
        <w:t>(2)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1,967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2,256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2,336</w:t>
      </w:r>
      <w:r>
        <w:rPr/>
      </w:r>
    </w:p>
    <w:p>
      <w:pPr>
        <w:pStyle w:val="BodyText"/>
        <w:tabs>
          <w:tab w:pos="8353" w:val="left" w:leader="none"/>
          <w:tab w:pos="9791" w:val="left" w:leader="none"/>
          <w:tab w:pos="11228" w:val="left" w:leader="none"/>
        </w:tabs>
        <w:spacing w:line="222" w:lineRule="exact"/>
        <w:ind w:left="455" w:right="0"/>
        <w:jc w:val="left"/>
      </w:pPr>
      <w:r>
        <w:rPr>
          <w:color w:val="4F5154"/>
          <w:spacing w:val="-1"/>
        </w:rPr>
        <w:t>Cost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services</w:t>
        <w:tab/>
      </w:r>
      <w:r>
        <w:rPr>
          <w:color w:val="4F5154"/>
          <w:spacing w:val="-1"/>
          <w:w w:val="95"/>
        </w:rPr>
        <w:t>1,439</w:t>
        <w:tab/>
        <w:t>1,752</w:t>
        <w:tab/>
      </w:r>
      <w:r>
        <w:rPr>
          <w:color w:val="4F5154"/>
          <w:spacing w:val="-1"/>
        </w:rPr>
        <w:t>1,771</w:t>
      </w:r>
      <w:r>
        <w:rPr/>
      </w:r>
    </w:p>
    <w:p>
      <w:pPr>
        <w:pStyle w:val="BodyText"/>
        <w:tabs>
          <w:tab w:pos="8603" w:val="left" w:leader="none"/>
          <w:tab w:pos="10040" w:val="left" w:leader="none"/>
          <w:tab w:pos="11480" w:val="left" w:leader="none"/>
        </w:tabs>
        <w:spacing w:line="225" w:lineRule="exact"/>
        <w:ind w:left="455" w:right="0"/>
        <w:jc w:val="left"/>
      </w:pPr>
      <w:r>
        <w:rPr>
          <w:color w:val="4F5154"/>
          <w:spacing w:val="-1"/>
        </w:rPr>
        <w:t>Depreciation</w:t>
      </w:r>
      <w:r>
        <w:rPr>
          <w:color w:val="4F5154"/>
          <w:spacing w:val="-16"/>
        </w:rPr>
        <w:t> </w:t>
      </w:r>
      <w:r>
        <w:rPr>
          <w:color w:val="4F5154"/>
        </w:rPr>
        <w:t>expense</w:t>
        <w:tab/>
      </w:r>
      <w:r>
        <w:rPr>
          <w:color w:val="4F5154"/>
          <w:spacing w:val="-1"/>
          <w:w w:val="95"/>
        </w:rPr>
        <w:t>18</w:t>
        <w:tab/>
        <w:t>27</w:t>
        <w:tab/>
      </w:r>
      <w:r>
        <w:rPr>
          <w:color w:val="4F5154"/>
          <w:spacing w:val="-1"/>
        </w:rPr>
        <w:t>35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8"/>
        <w:gridCol w:w="1003"/>
        <w:gridCol w:w="267"/>
        <w:gridCol w:w="1173"/>
        <w:gridCol w:w="267"/>
        <w:gridCol w:w="1194"/>
      </w:tblGrid>
      <w:tr>
        <w:trPr>
          <w:trHeight w:val="432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Margin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5"/>
                <w:szCs w:val="5"/>
              </w:rPr>
            </w:pPr>
          </w:p>
          <w:p>
            <w:pPr>
              <w:pStyle w:val="TableParagraph"/>
              <w:spacing w:line="40" w:lineRule="atLeast"/>
              <w:ind w:left="16" w:right="0"/>
              <w:jc w:val="left"/>
              <w:rPr>
                <w:rFonts w:ascii="Times New Roman" w:hAnsi="Times New Roman" w:cs="Times New Roman" w:eastAsia="Times New Roman"/>
                <w:sz w:val="4"/>
                <w:szCs w:val="4"/>
              </w:rPr>
            </w:pP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  <w:pict>
                <v:group style="width:49.45pt;height:2.4pt;mso-position-horizontal-relative:char;mso-position-vertical-relative:line" coordorigin="0,0" coordsize="989,48">
                  <v:group style="position:absolute;left:24;top:24;width:941;height:2" coordorigin="24,24" coordsize="941,2">
                    <v:shape style="position:absolute;left:24;top:24;width:941;height:2" coordorigin="24,24" coordsize="941,0" path="m24,24l965,24e" filled="false" stroked="true" strokeweight="2.38pt" strokecolor="#4f5154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</w:r>
          </w:p>
          <w:p>
            <w:pPr>
              <w:pStyle w:val="TableParagraph"/>
              <w:tabs>
                <w:tab w:pos="663" w:val="left" w:leader="none"/>
              </w:tabs>
              <w:spacing w:line="240" w:lineRule="auto"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5"/>
                <w:szCs w:val="5"/>
              </w:rPr>
            </w:pPr>
          </w:p>
          <w:p>
            <w:pPr>
              <w:pStyle w:val="TableParagraph"/>
              <w:spacing w:line="40" w:lineRule="atLeast"/>
              <w:ind w:left="16" w:right="0"/>
              <w:jc w:val="left"/>
              <w:rPr>
                <w:rFonts w:ascii="Times New Roman" w:hAnsi="Times New Roman" w:cs="Times New Roman" w:eastAsia="Times New Roman"/>
                <w:sz w:val="4"/>
                <w:szCs w:val="4"/>
              </w:rPr>
            </w:pP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  <w:pict>
                <v:group style="width:57.85pt;height:2.4pt;mso-position-horizontal-relative:char;mso-position-vertical-relative:line" coordorigin="0,0" coordsize="1157,48">
                  <v:group style="position:absolute;left:24;top:24;width:1109;height:2" coordorigin="24,24" coordsize="1109,2">
                    <v:shape style="position:absolute;left:24;top:24;width:1109;height:2" coordorigin="24,24" coordsize="1109,0" path="m24,24l1133,24e" filled="false" stroked="true" strokeweight="2.38pt" strokecolor="#4f5154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</w:r>
          </w:p>
          <w:p>
            <w:pPr>
              <w:pStyle w:val="TableParagraph"/>
              <w:tabs>
                <w:tab w:pos="834" w:val="left" w:leader="none"/>
              </w:tabs>
              <w:spacing w:line="240" w:lineRule="auto"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5"/>
                <w:szCs w:val="5"/>
              </w:rPr>
            </w:pPr>
          </w:p>
          <w:p>
            <w:pPr>
              <w:pStyle w:val="TableParagraph"/>
              <w:spacing w:line="40" w:lineRule="atLeast"/>
              <w:ind w:left="16" w:right="0"/>
              <w:jc w:val="left"/>
              <w:rPr>
                <w:rFonts w:ascii="Times New Roman" w:hAnsi="Times New Roman" w:cs="Times New Roman" w:eastAsia="Times New Roman"/>
                <w:sz w:val="4"/>
                <w:szCs w:val="4"/>
              </w:rPr>
            </w:pP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  <w:pict>
                <v:group style="width:57.7pt;height:2.4pt;mso-position-horizontal-relative:char;mso-position-vertical-relative:line" coordorigin="0,0" coordsize="1154,48">
                  <v:group style="position:absolute;left:24;top:24;width:1107;height:2" coordorigin="24,24" coordsize="1107,2">
                    <v:shape style="position:absolute;left:24;top:24;width:1107;height:2" coordorigin="24,24" coordsize="1107,0" path="m24,24l1130,24e" filled="false" stroked="true" strokeweight="2.38pt" strokecolor="#4f5154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</w:r>
          </w:p>
          <w:p>
            <w:pPr>
              <w:pStyle w:val="TableParagraph"/>
              <w:tabs>
                <w:tab w:pos="831" w:val="left" w:leader="none"/>
              </w:tabs>
              <w:spacing w:line="240" w:lineRule="auto"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530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9,673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10,961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10,231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3,880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4,691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4,806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7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Depreciation</w:t>
            </w:r>
            <w:r>
              <w:rPr>
                <w:rFonts w:ascii="Times New Roman"/>
                <w:color w:val="4F5154"/>
                <w:spacing w:val="-1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104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7878" w:val="left" w:leader="none"/>
          <w:tab w:pos="8353" w:val="left" w:leader="none"/>
          <w:tab w:pos="9147" w:val="left" w:leader="none"/>
          <w:tab w:pos="9791" w:val="left" w:leader="none"/>
          <w:tab w:pos="10587" w:val="left" w:leader="none"/>
          <w:tab w:pos="11228" w:val="left" w:leader="none"/>
        </w:tabs>
        <w:spacing w:line="240" w:lineRule="auto" w:before="33"/>
        <w:ind w:left="1117" w:right="0"/>
        <w:jc w:val="left"/>
      </w:pPr>
      <w:r>
        <w:rPr>
          <w:color w:val="4F5154"/>
          <w:spacing w:val="-1"/>
        </w:rPr>
        <w:t>Margin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(3)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5,741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6,195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5,321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109" w:val="left" w:leader="none"/>
          <w:tab w:pos="10549" w:val="left" w:leader="none"/>
        </w:tabs>
        <w:spacing w:line="70" w:lineRule="atLeast"/>
        <w:ind w:left="7840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50.9pt;height:3.85pt;mso-position-horizontal-relative:char;mso-position-vertical-relative:line" coordorigin="0,0" coordsize="1018,77">
            <v:group style="position:absolute;left:38;top:38;width:941;height:2" coordorigin="38,38" coordsize="941,2">
              <v:shape style="position:absolute;left:38;top:38;width:941;height:2" coordorigin="38,38" coordsize="941,0" path="m38,38l979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59.3pt;height:3.85pt;mso-position-horizontal-relative:char;mso-position-vertical-relative:line" coordorigin="0,0" coordsize="1186,77">
            <v:group style="position:absolute;left:38;top:38;width:1109;height:2" coordorigin="38,38" coordsize="1109,2">
              <v:shape style="position:absolute;left:38;top:38;width:1109;height:2" coordorigin="38,38" coordsize="1109,0" path="m38,38l1147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59.15pt;height:3.85pt;mso-position-horizontal-relative:char;mso-position-vertical-relative:line" coordorigin="0,0" coordsize="1183,77">
            <v:group style="position:absolute;left:38;top:38;width:1107;height:2" coordorigin="38,38" coordsize="1107,2">
              <v:shape style="position:absolute;left:38;top:38;width:1107;height:2" coordorigin="38,38" coordsize="1107,0" path="m38,38l1145,38e" filled="false" stroked="true" strokeweight="3.82pt" strokecolor="#4f5154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0"/>
          <w:numId w:val="12"/>
        </w:numPr>
        <w:tabs>
          <w:tab w:pos="621" w:val="left" w:leader="none"/>
        </w:tabs>
        <w:spacing w:line="220" w:lineRule="exact" w:before="84" w:after="0"/>
        <w:ind w:left="620" w:right="535" w:hanging="460"/>
        <w:jc w:val="left"/>
      </w:pP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business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evaluation</w:t>
      </w:r>
      <w:r>
        <w:rPr>
          <w:color w:val="4F5154"/>
          <w:spacing w:val="-8"/>
        </w:rPr>
        <w:t> </w:t>
      </w:r>
      <w:r>
        <w:rPr>
          <w:color w:val="4F5154"/>
        </w:rPr>
        <w:t>purposes,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underlying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structure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operating</w:t>
      </w:r>
      <w:r>
        <w:rPr>
          <w:color w:val="4F5154"/>
          <w:spacing w:val="-6"/>
        </w:rPr>
        <w:t> </w:t>
      </w:r>
      <w:r>
        <w:rPr>
          <w:color w:val="4F5154"/>
        </w:rPr>
        <w:t>segments</w:t>
      </w:r>
      <w:r>
        <w:rPr>
          <w:color w:val="4F5154"/>
          <w:spacing w:val="-8"/>
        </w:rPr>
        <w:t> </w:t>
      </w:r>
      <w:r>
        <w:rPr>
          <w:color w:val="4F5154"/>
        </w:rPr>
        <w:t>changes</w:t>
      </w:r>
      <w:r>
        <w:rPr>
          <w:color w:val="4F5154"/>
          <w:spacing w:val="-7"/>
        </w:rPr>
        <w:t> </w:t>
      </w:r>
      <w:r>
        <w:rPr>
          <w:color w:val="4F5154"/>
        </w:rPr>
        <w:t>periodically.</w:t>
      </w:r>
      <w:r>
        <w:rPr>
          <w:color w:val="4F5154"/>
          <w:spacing w:val="-6"/>
        </w:rPr>
        <w:t> </w:t>
      </w:r>
      <w:r>
        <w:rPr>
          <w:color w:val="4F5154"/>
        </w:rPr>
        <w:t>Segment</w:t>
      </w:r>
      <w:r>
        <w:rPr>
          <w:color w:val="4F5154"/>
          <w:spacing w:val="32"/>
          <w:w w:val="99"/>
        </w:rPr>
        <w:t> </w:t>
      </w:r>
      <w:r>
        <w:rPr>
          <w:color w:val="4F5154"/>
          <w:spacing w:val="-1"/>
        </w:rPr>
        <w:t>data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reclassified,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required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SFAS</w:t>
      </w:r>
      <w:r>
        <w:rPr>
          <w:color w:val="4F5154"/>
          <w:spacing w:val="-5"/>
        </w:rPr>
        <w:t> </w:t>
      </w:r>
      <w:r>
        <w:rPr>
          <w:color w:val="4F5154"/>
        </w:rPr>
        <w:t>No.</w:t>
      </w:r>
      <w:r>
        <w:rPr>
          <w:color w:val="4F5154"/>
          <w:spacing w:val="-4"/>
        </w:rPr>
        <w:t> </w:t>
      </w:r>
      <w:r>
        <w:rPr>
          <w:color w:val="4F5154"/>
        </w:rPr>
        <w:t>131,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conform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organizational</w:t>
      </w:r>
      <w:r>
        <w:rPr>
          <w:color w:val="4F5154"/>
          <w:spacing w:val="-5"/>
        </w:rPr>
        <w:t> </w:t>
      </w:r>
      <w:r>
        <w:rPr>
          <w:color w:val="4F5154"/>
        </w:rPr>
        <w:t>structure.</w:t>
      </w:r>
      <w:r>
        <w:rPr/>
      </w:r>
    </w:p>
    <w:p>
      <w:pPr>
        <w:pStyle w:val="BodyText"/>
        <w:numPr>
          <w:ilvl w:val="0"/>
          <w:numId w:val="12"/>
        </w:numPr>
        <w:tabs>
          <w:tab w:pos="621" w:val="left" w:leader="none"/>
        </w:tabs>
        <w:spacing w:line="220" w:lineRule="exact" w:before="3" w:after="0"/>
        <w:ind w:left="620" w:right="230" w:hanging="460"/>
        <w:jc w:val="left"/>
      </w:pPr>
      <w:r>
        <w:rPr>
          <w:color w:val="4F5154"/>
          <w:spacing w:val="-1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</w:rPr>
        <w:t>segment</w:t>
      </w:r>
      <w:r>
        <w:rPr>
          <w:color w:val="4F5154"/>
          <w:spacing w:val="-6"/>
        </w:rPr>
        <w:t> </w:t>
      </w:r>
      <w:r>
        <w:rPr>
          <w:color w:val="4F5154"/>
        </w:rPr>
        <w:t>revenues</w:t>
      </w:r>
      <w:r>
        <w:rPr>
          <w:color w:val="4F5154"/>
          <w:spacing w:val="-6"/>
        </w:rPr>
        <w:t> </w:t>
      </w:r>
      <w:r>
        <w:rPr>
          <w:color w:val="4F5154"/>
        </w:rPr>
        <w:t>differ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external</w:t>
      </w:r>
      <w:r>
        <w:rPr>
          <w:color w:val="4F5154"/>
          <w:spacing w:val="-6"/>
        </w:rPr>
        <w:t> </w:t>
      </w:r>
      <w:r>
        <w:rPr>
          <w:color w:val="4F5154"/>
        </w:rPr>
        <w:t>reporting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classifications</w:t>
      </w:r>
      <w:r>
        <w:rPr>
          <w:color w:val="4F5154"/>
          <w:spacing w:val="-7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license</w:t>
      </w:r>
      <w:r>
        <w:rPr>
          <w:color w:val="4F5154"/>
          <w:spacing w:val="-5"/>
        </w:rPr>
        <w:t> </w:t>
      </w:r>
      <w:r>
        <w:rPr>
          <w:color w:val="4F5154"/>
        </w:rPr>
        <w:t>products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classified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reporting</w:t>
      </w:r>
      <w:r>
        <w:rPr>
          <w:color w:val="4F5154"/>
          <w:spacing w:val="-7"/>
        </w:rPr>
        <w:t> </w:t>
      </w:r>
      <w:r>
        <w:rPr>
          <w:color w:val="4F5154"/>
        </w:rPr>
        <w:t>purposes.</w:t>
      </w:r>
      <w:r>
        <w:rPr>
          <w:color w:val="4F5154"/>
          <w:spacing w:val="-8"/>
        </w:rPr>
        <w:t> </w:t>
      </w:r>
      <w:r>
        <w:rPr>
          <w:color w:val="4F5154"/>
        </w:rPr>
        <w:t>Additionally,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license</w:t>
      </w:r>
      <w:r>
        <w:rPr>
          <w:color w:val="4F5154"/>
          <w:spacing w:val="-7"/>
        </w:rPr>
        <w:t> </w:t>
      </w:r>
      <w:r>
        <w:rPr>
          <w:color w:val="4F5154"/>
        </w:rPr>
        <w:t>updates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revenues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classified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8"/>
        </w:rPr>
        <w:t> </w:t>
      </w:r>
      <w:r>
        <w:rPr>
          <w:color w:val="4F5154"/>
        </w:rPr>
        <w:t>revenues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external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reporting</w:t>
      </w:r>
      <w:r>
        <w:rPr>
          <w:color w:val="4F5154"/>
          <w:spacing w:val="-14"/>
        </w:rPr>
        <w:t> </w:t>
      </w:r>
      <w:r>
        <w:rPr>
          <w:color w:val="4F5154"/>
        </w:rPr>
        <w:t>purposes.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0" w:lineRule="auto" w:before="51"/>
        <w:ind w:left="0" w:right="1"/>
        <w:jc w:val="center"/>
      </w:pPr>
      <w:r>
        <w:rPr>
          <w:color w:val="4F5154"/>
          <w:spacing w:val="-1"/>
        </w:rPr>
        <w:t>69</w:t>
      </w:r>
      <w:r>
        <w:rPr/>
      </w:r>
    </w:p>
    <w:p>
      <w:pPr>
        <w:spacing w:after="0" w:line="240" w:lineRule="auto"/>
        <w:jc w:val="center"/>
        <w:sectPr>
          <w:headerReference w:type="even" r:id="rId18"/>
          <w:pgSz w:w="12240" w:h="15840"/>
          <w:pgMar w:header="0" w:footer="0" w:top="300" w:bottom="280" w:left="1720" w:right="17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2"/>
        </w:numPr>
        <w:tabs>
          <w:tab w:pos="621" w:val="left" w:leader="none"/>
        </w:tabs>
        <w:spacing w:line="220" w:lineRule="exact" w:before="84" w:after="0"/>
        <w:ind w:left="620" w:right="192" w:hanging="46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margins</w:t>
      </w:r>
      <w:r>
        <w:rPr>
          <w:color w:val="4F5154"/>
          <w:spacing w:val="-6"/>
        </w:rPr>
        <w:t> </w:t>
      </w:r>
      <w:r>
        <w:rPr>
          <w:color w:val="4F5154"/>
        </w:rPr>
        <w:t>reported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reflect</w:t>
      </w:r>
      <w:r>
        <w:rPr>
          <w:color w:val="4F5154"/>
          <w:spacing w:val="-5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direct</w:t>
      </w:r>
      <w:r>
        <w:rPr>
          <w:color w:val="4F5154"/>
          <w:spacing w:val="-5"/>
        </w:rPr>
        <w:t> </w:t>
      </w:r>
      <w:r>
        <w:rPr>
          <w:color w:val="4F5154"/>
        </w:rPr>
        <w:t>controllable</w:t>
      </w:r>
      <w:r>
        <w:rPr>
          <w:color w:val="4F5154"/>
          <w:spacing w:val="-6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represent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actual</w:t>
      </w:r>
      <w:r>
        <w:rPr>
          <w:color w:val="4F5154"/>
          <w:spacing w:val="-4"/>
        </w:rPr>
        <w:t> </w:t>
      </w:r>
      <w:r>
        <w:rPr>
          <w:color w:val="4F5154"/>
        </w:rPr>
        <w:t>margins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w w:val="99"/>
        </w:rPr>
        <w:t> </w:t>
      </w:r>
      <w:r>
        <w:rPr>
          <w:color w:val="4F5154"/>
          <w:spacing w:val="23"/>
          <w:w w:val="99"/>
        </w:rPr>
        <w:t>  </w:t>
      </w:r>
      <w:r>
        <w:rPr>
          <w:color w:val="4F5154"/>
          <w:spacing w:val="-1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operating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segment</w:t>
      </w:r>
      <w:r>
        <w:rPr>
          <w:color w:val="4F5154"/>
          <w:spacing w:val="-6"/>
        </w:rPr>
        <w:t> </w:t>
      </w:r>
      <w:r>
        <w:rPr>
          <w:color w:val="4F5154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contain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product</w:t>
      </w:r>
      <w:r>
        <w:rPr>
          <w:color w:val="4F5154"/>
          <w:spacing w:val="-6"/>
        </w:rPr>
        <w:t> </w:t>
      </w:r>
      <w:r>
        <w:rPr>
          <w:color w:val="4F5154"/>
        </w:rPr>
        <w:t>development,</w:t>
      </w:r>
      <w:r>
        <w:rPr>
          <w:color w:val="4F5154"/>
          <w:spacing w:val="-7"/>
        </w:rPr>
        <w:t> </w:t>
      </w:r>
      <w:r>
        <w:rPr>
          <w:color w:val="4F5154"/>
        </w:rPr>
        <w:t>information</w:t>
      </w:r>
      <w:r>
        <w:rPr>
          <w:color w:val="4F5154"/>
          <w:spacing w:val="-5"/>
        </w:rPr>
        <w:t> </w:t>
      </w:r>
      <w:r>
        <w:rPr>
          <w:color w:val="4F5154"/>
        </w:rPr>
        <w:t>technology,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marketing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partner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programs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corporate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administrative</w:t>
      </w:r>
      <w:r>
        <w:rPr>
          <w:color w:val="4F5154"/>
          <w:spacing w:val="-5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incurred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support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lines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business.</w:t>
      </w:r>
      <w:r>
        <w:rPr/>
      </w:r>
    </w:p>
    <w:p>
      <w:pPr>
        <w:pStyle w:val="Heading1"/>
        <w:spacing w:line="240" w:lineRule="auto" w:before="160"/>
        <w:ind w:left="159" w:right="0"/>
        <w:jc w:val="left"/>
        <w:rPr>
          <w:b w:val="0"/>
          <w:bCs w:val="0"/>
        </w:rPr>
      </w:pPr>
      <w:r>
        <w:rPr>
          <w:color w:val="4F5154"/>
          <w:spacing w:val="-1"/>
        </w:rPr>
        <w:t>Reconciliation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operating</w:t>
      </w:r>
      <w:r>
        <w:rPr>
          <w:color w:val="4F5154"/>
          <w:spacing w:val="-8"/>
        </w:rPr>
        <w:t> </w:t>
      </w:r>
      <w:r>
        <w:rPr>
          <w:color w:val="4F5154"/>
        </w:rPr>
        <w:t>segment</w:t>
      </w:r>
      <w:r>
        <w:rPr>
          <w:color w:val="4F5154"/>
          <w:spacing w:val="-5"/>
        </w:rPr>
        <w:t> </w:t>
      </w:r>
      <w:r>
        <w:rPr>
          <w:color w:val="4F5154"/>
        </w:rPr>
        <w:t>margin</w:t>
      </w:r>
      <w:r>
        <w:rPr>
          <w:color w:val="4F5154"/>
          <w:spacing w:val="-6"/>
        </w:rPr>
        <w:t> </w:t>
      </w:r>
      <w:r>
        <w:rPr>
          <w:color w:val="4F5154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before</w:t>
      </w:r>
      <w:r>
        <w:rPr>
          <w:color w:val="4F5154"/>
          <w:spacing w:val="-6"/>
        </w:rPr>
        <w:t> </w:t>
      </w:r>
      <w:r>
        <w:rPr>
          <w:color w:val="4F5154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</w:rPr>
        <w:t>taxes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152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Year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Ended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May</w:t>
      </w:r>
      <w:r>
        <w:rPr>
          <w:rFonts w:ascii="Times New Roman"/>
          <w:b/>
          <w:color w:val="4F5154"/>
          <w:spacing w:val="-2"/>
          <w:sz w:val="15"/>
        </w:rPr>
        <w:t> </w:t>
      </w:r>
      <w:r>
        <w:rPr>
          <w:rFonts w:ascii="Times New Roman"/>
          <w:b/>
          <w:color w:val="4F5154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5"/>
        <w:gridCol w:w="13"/>
        <w:gridCol w:w="2544"/>
        <w:gridCol w:w="1448"/>
        <w:gridCol w:w="1176"/>
      </w:tblGrid>
      <w:tr>
        <w:trPr>
          <w:trHeight w:val="408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15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8" w:type="dxa"/>
            <w:tcBorders>
              <w:top w:val="single" w:sz="18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6" w:type="dxa"/>
            <w:tcBorders>
              <w:top w:val="single" w:sz="18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8" w:hRule="exact"/>
        </w:trPr>
        <w:tc>
          <w:tcPr>
            <w:tcW w:w="645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margin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reportable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3" w:val="left" w:leader="none"/>
              </w:tabs>
              <w:spacing w:line="240" w:lineRule="auto" w:before="105"/>
              <w:ind w:left="1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5,741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105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6,193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40" w:lineRule="auto" w:before="81"/>
              <w:ind w:left="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5,321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Product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development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information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technology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(1,436)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(1,530)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(1,414)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Marketing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partner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program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(377)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(441)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(390)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Corporate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general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(267)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(349)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investment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gains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(losses)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to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equity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(244)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(17)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6,937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(loss),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(9)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7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6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before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for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income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3" w:val="left" w:leader="none"/>
              </w:tabs>
              <w:spacing w:line="240" w:lineRule="auto" w:before="102"/>
              <w:ind w:left="1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3,408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102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3,971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single" w:sz="19" w:space="0" w:color="4F5154"/>
              <w:left w:val="nil" w:sz="6" w:space="0" w:color="auto"/>
              <w:bottom w:val="single" w:sz="32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461" w:val="left" w:leader="none"/>
              </w:tabs>
              <w:spacing w:line="240" w:lineRule="auto" w:before="78"/>
              <w:ind w:left="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10,123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7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License</w:t>
            </w:r>
            <w:r>
              <w:rPr>
                <w:rFonts w:ascii="Times New Roman"/>
                <w:b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revenue</w:t>
            </w:r>
            <w:r>
              <w:rPr>
                <w:rFonts w:ascii="Times New Roman"/>
                <w:b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product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single" w:sz="32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5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(Dollars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color w:val="4F5154"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37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w w:val="95"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8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6" w:type="dxa"/>
            <w:tcBorders>
              <w:top w:val="single" w:sz="19" w:space="0" w:color="4F5154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0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6455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Database</w:t>
            </w:r>
            <w:r>
              <w:rPr>
                <w:rFonts w:ascii="Times New Roman"/>
                <w:color w:val="4F5154"/>
                <w:spacing w:val="-1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40" w:lineRule="auto" w:before="102"/>
              <w:ind w:left="1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2,739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240" w:lineRule="auto" w:before="78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3,562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40" w:lineRule="auto" w:before="78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3,392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Applications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703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1,022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923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6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1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revenues(1)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6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Total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license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40" w:lineRule="auto" w:before="102"/>
              <w:ind w:left="1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3,513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8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240" w:lineRule="auto" w:before="78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4,707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6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40" w:lineRule="auto" w:before="78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4,447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71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15" w:val="left" w:leader="none"/>
              </w:tabs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(1)</w:t>
              <w:tab/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include</w:t>
            </w:r>
            <w:r>
              <w:rPr>
                <w:rFonts w:ascii="Times New Roman"/>
                <w:color w:val="4F5154"/>
                <w:spacing w:val="-8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documentation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miscellaneous</w:t>
            </w:r>
            <w:r>
              <w:rPr>
                <w:rFonts w:ascii="Times New Roman"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other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revenues.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7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Geographic</w:t>
            </w:r>
            <w:r>
              <w:rPr>
                <w:rFonts w:ascii="Times New Roman"/>
                <w:b/>
                <w:color w:val="4F5154"/>
                <w:spacing w:val="-21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5" w:hRule="exact"/>
        </w:trPr>
        <w:tc>
          <w:tcPr>
            <w:tcW w:w="6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Year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Ended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May</w:t>
            </w:r>
            <w:r>
              <w:rPr>
                <w:rFonts w:ascii="Times New Roman"/>
                <w:b/>
                <w:color w:val="4F5154"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7643" w:val="left" w:leader="none"/>
          <w:tab w:pos="10347" w:val="left" w:leader="none"/>
        </w:tabs>
        <w:spacing w:before="34"/>
        <w:ind w:left="496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2002</w:t>
        <w:tab/>
        <w:t>2001</w:t>
        <w:tab/>
      </w:r>
      <w:r>
        <w:rPr>
          <w:rFonts w:ascii="Times New Roman"/>
          <w:b/>
          <w:color w:val="4F5154"/>
          <w:sz w:val="15"/>
        </w:rPr>
        <w:t>2000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6591" w:val="left" w:leader="none"/>
          <w:tab w:pos="9295" w:val="left" w:leader="none"/>
        </w:tabs>
        <w:spacing w:line="40" w:lineRule="atLeast"/>
        <w:ind w:left="393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118.3pt;height:2.3pt;mso-position-horizontal-relative:char;mso-position-vertical-relative:line" coordorigin="0,0" coordsize="2366,46">
            <v:group style="position:absolute;left:23;top:23;width:2321;height:2" coordorigin="23,23" coordsize="2321,2">
              <v:shape style="position:absolute;left:23;top:23;width:2321;height:2" coordorigin="23,23" coordsize="2321,0" path="m23,23l2343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21.1pt;height:2.3pt;mso-position-horizontal-relative:char;mso-position-vertical-relative:line" coordorigin="0,0" coordsize="2422,46">
            <v:group style="position:absolute;left:23;top:23;width:2376;height:2" coordorigin="23,23" coordsize="2376,2">
              <v:shape style="position:absolute;left:23;top:23;width:2376;height:2" coordorigin="23,23" coordsize="2376,0" path="m23,23l2399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21.1pt;height:2.3pt;mso-position-horizontal-relative:char;mso-position-vertical-relative:line" coordorigin="0,0" coordsize="2422,46">
            <v:group style="position:absolute;left:23;top:23;width:2376;height:2" coordorigin="23,23" coordsize="2376,2">
              <v:shape style="position:absolute;left:23;top:23;width:2376;height:2" coordorigin="23,23" coordsize="2376,0" path="m23,23l2399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9"/>
          <w:headerReference w:type="even" r:id="rId20"/>
          <w:pgSz w:w="12240" w:h="15840"/>
          <w:pgMar w:header="465" w:footer="0" w:top="206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4098" w:val="left" w:leader="none"/>
        </w:tabs>
        <w:spacing w:before="84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(Dollars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pacing w:val="-1"/>
          <w:sz w:val="15"/>
        </w:rPr>
        <w:t>in</w:t>
      </w:r>
      <w:r>
        <w:rPr>
          <w:rFonts w:ascii="Times New Roman"/>
          <w:b/>
          <w:color w:val="4F5154"/>
          <w:spacing w:val="-4"/>
          <w:sz w:val="15"/>
        </w:rPr>
        <w:t> </w:t>
      </w:r>
      <w:r>
        <w:rPr>
          <w:rFonts w:ascii="Times New Roman"/>
          <w:b/>
          <w:color w:val="4F5154"/>
          <w:sz w:val="15"/>
        </w:rPr>
        <w:t>millions)</w:t>
        <w:tab/>
      </w:r>
      <w:r>
        <w:rPr>
          <w:rFonts w:ascii="Times New Roman"/>
          <w:b/>
          <w:color w:val="4F5154"/>
          <w:w w:val="95"/>
          <w:sz w:val="15"/>
        </w:rPr>
        <w:t>Revenues</w:t>
      </w:r>
      <w:r>
        <w:rPr>
          <w:rFonts w:ascii="Times New Roman"/>
          <w:sz w:val="15"/>
        </w:rPr>
      </w:r>
    </w:p>
    <w:p>
      <w:pPr>
        <w:spacing w:line="170" w:lineRule="exact" w:before="77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Long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Lived</w:t>
      </w:r>
      <w:r>
        <w:rPr>
          <w:rFonts w:ascii="Times New Roman"/>
          <w:sz w:val="15"/>
        </w:rPr>
      </w:r>
    </w:p>
    <w:p>
      <w:pPr>
        <w:tabs>
          <w:tab w:pos="1578" w:val="left" w:leader="none"/>
        </w:tabs>
        <w:spacing w:line="170" w:lineRule="exact" w:before="0"/>
        <w:ind w:left="33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Assets</w:t>
        <w:tab/>
        <w:t>Revenues</w:t>
      </w:r>
      <w:r>
        <w:rPr>
          <w:rFonts w:ascii="Times New Roman"/>
          <w:sz w:val="15"/>
        </w:rPr>
      </w:r>
    </w:p>
    <w:p>
      <w:pPr>
        <w:spacing w:line="170" w:lineRule="exact" w:before="77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Long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Lived</w:t>
      </w:r>
      <w:r>
        <w:rPr>
          <w:rFonts w:ascii="Times New Roman"/>
          <w:sz w:val="15"/>
        </w:rPr>
      </w:r>
    </w:p>
    <w:p>
      <w:pPr>
        <w:tabs>
          <w:tab w:pos="1578" w:val="left" w:leader="none"/>
        </w:tabs>
        <w:spacing w:line="170" w:lineRule="exact" w:before="0"/>
        <w:ind w:left="33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Assets</w:t>
        <w:tab/>
        <w:t>Revenues</w:t>
      </w:r>
      <w:r>
        <w:rPr>
          <w:rFonts w:ascii="Times New Roman"/>
          <w:sz w:val="15"/>
        </w:rPr>
      </w:r>
    </w:p>
    <w:p>
      <w:pPr>
        <w:spacing w:line="168" w:lineRule="exact" w:before="83"/>
        <w:ind w:left="330" w:right="347" w:hanging="17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4F5154"/>
          <w:sz w:val="15"/>
        </w:rPr>
        <w:t>Long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Lived</w:t>
      </w:r>
      <w:r>
        <w:rPr>
          <w:rFonts w:ascii="Times New Roman"/>
          <w:b/>
          <w:color w:val="4F5154"/>
          <w:spacing w:val="25"/>
          <w:w w:val="99"/>
          <w:sz w:val="15"/>
        </w:rPr>
        <w:t> </w:t>
      </w:r>
      <w:r>
        <w:rPr>
          <w:rFonts w:ascii="Times New Roman"/>
          <w:b/>
          <w:color w:val="4F5154"/>
          <w:sz w:val="15"/>
        </w:rPr>
        <w:t>Assets</w:t>
      </w:r>
      <w:r>
        <w:rPr>
          <w:rFonts w:ascii="Times New Roman"/>
          <w:sz w:val="15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4" w:equalWidth="0">
            <w:col w:w="4709" w:space="490"/>
            <w:col w:w="2189" w:space="519"/>
            <w:col w:w="2189" w:space="516"/>
            <w:col w:w="1248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3937" w:val="left" w:leader="none"/>
          <w:tab w:pos="5169" w:val="left" w:leader="none"/>
          <w:tab w:pos="6589" w:val="left" w:leader="none"/>
          <w:tab w:pos="7876" w:val="left" w:leader="none"/>
          <w:tab w:pos="9294" w:val="left" w:leader="none"/>
          <w:tab w:pos="10581" w:val="left" w:leader="none"/>
        </w:tabs>
        <w:spacing w:line="40" w:lineRule="atLeast"/>
        <w:ind w:left="13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175.9pt;height:2.4pt;mso-position-horizontal-relative:char;mso-position-vertical-relative:line" coordorigin="0,0" coordsize="3518,48">
            <v:group style="position:absolute;left:24;top:24;width:3471;height:2" coordorigin="24,24" coordsize="3471,2">
              <v:shape style="position:absolute;left:24;top:24;width:3471;height:2" coordorigin="24,24" coordsize="3471,0" path="m24,24l3494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7.5pt;height:2.4pt;mso-position-horizontal-relative:char;mso-position-vertical-relative:line" coordorigin="0,0" coordsize="950,48">
            <v:group style="position:absolute;left:24;top:24;width:903;height:2" coordorigin="24,24" coordsize="903,2">
              <v:shape style="position:absolute;left:24;top:24;width:903;height:2" coordorigin="24,24" coordsize="903,0" path="m24,24l926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6.9pt;height:2.4pt;mso-position-horizontal-relative:char;mso-position-vertical-relative:line" coordorigin="0,0" coordsize="1138,48">
            <v:group style="position:absolute;left:24;top:24;width:1090;height:2" coordorigin="24,24" coordsize="1090,2">
              <v:shape style="position:absolute;left:24;top:24;width:1090;height:2" coordorigin="24,24" coordsize="1090,0" path="m24,24l1113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15pt;height:2.4pt;mso-position-horizontal-relative:char;mso-position-vertical-relative:line" coordorigin="0,0" coordsize="1003,48">
            <v:group style="position:absolute;left:24;top:24;width:956;height:2" coordorigin="24,24" coordsize="956,2">
              <v:shape style="position:absolute;left:24;top:24;width:956;height:2" coordorigin="24,24" coordsize="956,0" path="m24,24l979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6.9pt;height:2.4pt;mso-position-horizontal-relative:char;mso-position-vertical-relative:line" coordorigin="0,0" coordsize="1138,48">
            <v:group style="position:absolute;left:24;top:24;width:1090;height:2" coordorigin="24,24" coordsize="1090,2">
              <v:shape style="position:absolute;left:24;top:24;width:1090;height:2" coordorigin="24,24" coordsize="1090,0" path="m24,24l1113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3pt;height:2.4pt;mso-position-horizontal-relative:char;mso-position-vertical-relative:line" coordorigin="0,0" coordsize="1006,48">
            <v:group style="position:absolute;left:24;top:24;width:958;height:2" coordorigin="24,24" coordsize="958,2">
              <v:shape style="position:absolute;left:24;top:24;width:958;height:2" coordorigin="24,24" coordsize="958,0" path="m24,24l981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6.9pt;height:2.4pt;mso-position-horizontal-relative:char;mso-position-vertical-relative:line" coordorigin="0,0" coordsize="1138,48">
            <v:group style="position:absolute;left:24;top:24;width:1090;height:2" coordorigin="24,24" coordsize="1090,2">
              <v:shape style="position:absolute;left:24;top:24;width:1090;height:2" coordorigin="24,24" coordsize="1090,0" path="m24,24l1113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3961" w:val="left" w:leader="none"/>
          <w:tab w:pos="4398" w:val="left" w:leader="none"/>
          <w:tab w:pos="5192" w:val="left" w:leader="none"/>
          <w:tab w:pos="5816" w:val="left" w:leader="none"/>
          <w:tab w:pos="6613" w:val="left" w:leader="none"/>
          <w:tab w:pos="7103" w:val="left" w:leader="none"/>
          <w:tab w:pos="7899" w:val="left" w:leader="none"/>
          <w:tab w:pos="8523" w:val="left" w:leader="none"/>
          <w:tab w:pos="9318" w:val="left" w:leader="none"/>
          <w:tab w:pos="9810" w:val="left" w:leader="none"/>
          <w:tab w:pos="10604" w:val="left" w:leader="none"/>
          <w:tab w:pos="11228" w:val="left" w:leader="none"/>
        </w:tabs>
        <w:spacing w:line="227" w:lineRule="exact" w:before="74"/>
        <w:ind w:left="159" w:right="0"/>
        <w:jc w:val="left"/>
      </w:pPr>
      <w:r>
        <w:rPr>
          <w:color w:val="4F5154"/>
          <w:spacing w:val="-1"/>
          <w:w w:val="95"/>
        </w:rPr>
        <w:t>USA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4,676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1,291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5,630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1,265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5,359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</w:rPr>
        <w:t>1,395</w:t>
      </w:r>
      <w:r>
        <w:rPr/>
      </w:r>
    </w:p>
    <w:p>
      <w:pPr>
        <w:pStyle w:val="BodyText"/>
        <w:tabs>
          <w:tab w:pos="4547" w:val="left" w:leader="none"/>
          <w:tab w:pos="5967" w:val="left" w:leader="none"/>
          <w:tab w:pos="7254" w:val="left" w:leader="none"/>
          <w:tab w:pos="8672" w:val="left" w:leader="none"/>
          <w:tab w:pos="9959" w:val="left" w:leader="none"/>
          <w:tab w:pos="11678" w:val="right" w:leader="none"/>
        </w:tabs>
        <w:spacing w:line="222" w:lineRule="exact"/>
        <w:ind w:left="159" w:right="0"/>
        <w:jc w:val="left"/>
      </w:pPr>
      <w:r>
        <w:rPr>
          <w:color w:val="4F5154"/>
        </w:rPr>
        <w:t>United</w:t>
      </w:r>
      <w:r>
        <w:rPr>
          <w:color w:val="4F5154"/>
          <w:spacing w:val="-14"/>
        </w:rPr>
        <w:t> </w:t>
      </w:r>
      <w:r>
        <w:rPr>
          <w:color w:val="4F5154"/>
        </w:rPr>
        <w:t>Kingdom</w:t>
        <w:tab/>
      </w:r>
      <w:r>
        <w:rPr>
          <w:color w:val="4F5154"/>
          <w:w w:val="95"/>
        </w:rPr>
        <w:t>792</w:t>
        <w:tab/>
        <w:t>157</w:t>
        <w:tab/>
        <w:t>866</w:t>
        <w:tab/>
        <w:t>165</w:t>
        <w:tab/>
      </w:r>
      <w:r>
        <w:rPr>
          <w:color w:val="4F5154"/>
        </w:rPr>
        <w:t>780</w:t>
        <w:tab/>
        <w:t>201</w:t>
      </w:r>
      <w:r>
        <w:rPr/>
      </w:r>
    </w:p>
    <w:p>
      <w:pPr>
        <w:pStyle w:val="BodyText"/>
        <w:tabs>
          <w:tab w:pos="4547" w:val="left" w:leader="none"/>
          <w:tab w:pos="6068" w:val="left" w:leader="none"/>
          <w:tab w:pos="7254" w:val="left" w:leader="none"/>
          <w:tab w:pos="8773" w:val="left" w:leader="none"/>
          <w:tab w:pos="9959" w:val="left" w:leader="none"/>
          <w:tab w:pos="11678" w:val="right" w:leader="none"/>
        </w:tabs>
        <w:spacing w:line="221" w:lineRule="exact"/>
        <w:ind w:left="159" w:right="0"/>
        <w:jc w:val="left"/>
      </w:pPr>
      <w:r>
        <w:rPr>
          <w:color w:val="4F5154"/>
          <w:w w:val="95"/>
        </w:rPr>
        <w:t>Japan</w:t>
        <w:tab/>
        <w:t>683</w:t>
        <w:tab/>
      </w:r>
      <w:r>
        <w:rPr>
          <w:color w:val="4F5154"/>
          <w:spacing w:val="-1"/>
          <w:w w:val="95"/>
        </w:rPr>
        <w:t>48</w:t>
        <w:tab/>
      </w:r>
      <w:r>
        <w:rPr>
          <w:color w:val="4F5154"/>
          <w:w w:val="95"/>
        </w:rPr>
        <w:t>766</w:t>
        <w:tab/>
      </w:r>
      <w:r>
        <w:rPr>
          <w:color w:val="4F5154"/>
          <w:spacing w:val="-1"/>
          <w:w w:val="95"/>
        </w:rPr>
        <w:t>52</w:t>
        <w:tab/>
      </w:r>
      <w:r>
        <w:rPr>
          <w:color w:val="4F5154"/>
        </w:rPr>
        <w:t>604</w:t>
        <w:tab/>
      </w:r>
      <w:r>
        <w:rPr>
          <w:color w:val="4F5154"/>
          <w:spacing w:val="-1"/>
        </w:rPr>
        <w:t>53</w:t>
      </w:r>
      <w:r>
        <w:rPr/>
      </w:r>
    </w:p>
    <w:p>
      <w:pPr>
        <w:pStyle w:val="BodyText"/>
        <w:tabs>
          <w:tab w:pos="4547" w:val="left" w:leader="none"/>
          <w:tab w:pos="6068" w:val="left" w:leader="none"/>
          <w:tab w:pos="7254" w:val="left" w:leader="none"/>
          <w:tab w:pos="8773" w:val="left" w:leader="none"/>
          <w:tab w:pos="9959" w:val="left" w:leader="none"/>
          <w:tab w:pos="11678" w:val="right" w:leader="none"/>
        </w:tabs>
        <w:spacing w:line="222" w:lineRule="exact"/>
        <w:ind w:left="159" w:right="0"/>
        <w:jc w:val="left"/>
      </w:pPr>
      <w:r>
        <w:rPr>
          <w:color w:val="4F5154"/>
          <w:w w:val="95"/>
        </w:rPr>
        <w:t>Germany</w:t>
        <w:tab/>
        <w:t>388</w:t>
        <w:tab/>
      </w:r>
      <w:r>
        <w:rPr>
          <w:color w:val="4F5154"/>
          <w:spacing w:val="-1"/>
          <w:w w:val="95"/>
        </w:rPr>
        <w:t>11</w:t>
        <w:tab/>
      </w:r>
      <w:r>
        <w:rPr>
          <w:color w:val="4F5154"/>
          <w:w w:val="95"/>
        </w:rPr>
        <w:t>440</w:t>
        <w:tab/>
      </w:r>
      <w:r>
        <w:rPr>
          <w:color w:val="4F5154"/>
          <w:spacing w:val="-1"/>
          <w:w w:val="95"/>
        </w:rPr>
        <w:t>11</w:t>
        <w:tab/>
      </w:r>
      <w:r>
        <w:rPr>
          <w:color w:val="4F5154"/>
        </w:rPr>
        <w:t>473</w:t>
        <w:tab/>
        <w:t>6</w:t>
      </w:r>
      <w:r>
        <w:rPr/>
      </w:r>
    </w:p>
    <w:p>
      <w:pPr>
        <w:pStyle w:val="BodyText"/>
        <w:tabs>
          <w:tab w:pos="4547" w:val="left" w:leader="none"/>
          <w:tab w:pos="6068" w:val="left" w:leader="none"/>
          <w:tab w:pos="7254" w:val="left" w:leader="none"/>
          <w:tab w:pos="8874" w:val="left" w:leader="none"/>
          <w:tab w:pos="9959" w:val="left" w:leader="none"/>
          <w:tab w:pos="11678" w:val="right" w:leader="none"/>
        </w:tabs>
        <w:spacing w:line="222" w:lineRule="exact"/>
        <w:ind w:left="159" w:right="0"/>
        <w:jc w:val="left"/>
      </w:pPr>
      <w:r>
        <w:rPr>
          <w:color w:val="4F5154"/>
          <w:spacing w:val="-1"/>
          <w:w w:val="95"/>
        </w:rPr>
        <w:t>France</w:t>
        <w:tab/>
      </w:r>
      <w:r>
        <w:rPr>
          <w:color w:val="4F5154"/>
          <w:w w:val="95"/>
        </w:rPr>
        <w:t>309</w:t>
        <w:tab/>
      </w:r>
      <w:r>
        <w:rPr>
          <w:color w:val="4F5154"/>
          <w:spacing w:val="-1"/>
          <w:w w:val="95"/>
        </w:rPr>
        <w:t>12</w:t>
        <w:tab/>
      </w:r>
      <w:r>
        <w:rPr>
          <w:color w:val="4F5154"/>
          <w:w w:val="95"/>
        </w:rPr>
        <w:t>325</w:t>
        <w:tab/>
        <w:t>5</w:t>
        <w:tab/>
      </w:r>
      <w:r>
        <w:rPr>
          <w:color w:val="4F5154"/>
        </w:rPr>
        <w:t>305</w:t>
        <w:tab/>
        <w:t>8</w:t>
      </w:r>
      <w:r>
        <w:rPr/>
      </w:r>
    </w:p>
    <w:p>
      <w:pPr>
        <w:pStyle w:val="BodyText"/>
        <w:tabs>
          <w:tab w:pos="4547" w:val="left" w:leader="none"/>
          <w:tab w:pos="6068" w:val="left" w:leader="none"/>
          <w:tab w:pos="7254" w:val="left" w:leader="none"/>
          <w:tab w:pos="8773" w:val="left" w:leader="none"/>
          <w:tab w:pos="9959" w:val="left" w:leader="none"/>
          <w:tab w:pos="11678" w:val="right" w:leader="none"/>
        </w:tabs>
        <w:spacing w:line="221" w:lineRule="exact"/>
        <w:ind w:left="159" w:right="0"/>
        <w:jc w:val="left"/>
      </w:pPr>
      <w:r>
        <w:rPr>
          <w:color w:val="4F5154"/>
          <w:spacing w:val="-1"/>
          <w:w w:val="95"/>
        </w:rPr>
        <w:t>Canada</w:t>
        <w:tab/>
      </w:r>
      <w:r>
        <w:rPr>
          <w:color w:val="4F5154"/>
          <w:w w:val="95"/>
        </w:rPr>
        <w:t>242</w:t>
        <w:tab/>
      </w:r>
      <w:r>
        <w:rPr>
          <w:color w:val="4F5154"/>
          <w:spacing w:val="-1"/>
          <w:w w:val="95"/>
        </w:rPr>
        <w:t>16</w:t>
        <w:tab/>
      </w:r>
      <w:r>
        <w:rPr>
          <w:color w:val="4F5154"/>
          <w:w w:val="95"/>
        </w:rPr>
        <w:t>278</w:t>
        <w:tab/>
      </w:r>
      <w:r>
        <w:rPr>
          <w:color w:val="4F5154"/>
          <w:spacing w:val="-1"/>
          <w:w w:val="95"/>
        </w:rPr>
        <w:t>31</w:t>
        <w:tab/>
      </w:r>
      <w:r>
        <w:rPr>
          <w:color w:val="4F5154"/>
        </w:rPr>
        <w:t>243</w:t>
        <w:tab/>
        <w:t>9</w:t>
      </w:r>
      <w:r>
        <w:rPr/>
      </w:r>
    </w:p>
    <w:p>
      <w:pPr>
        <w:pStyle w:val="BodyText"/>
        <w:tabs>
          <w:tab w:pos="4398" w:val="left" w:leader="none"/>
          <w:tab w:pos="5967" w:val="left" w:leader="none"/>
          <w:tab w:pos="7103" w:val="left" w:leader="none"/>
          <w:tab w:pos="8672" w:val="left" w:leader="none"/>
          <w:tab w:pos="9810" w:val="left" w:leader="none"/>
          <w:tab w:pos="11678" w:val="right" w:leader="none"/>
        </w:tabs>
        <w:spacing w:line="225" w:lineRule="exact"/>
        <w:ind w:left="159" w:right="0"/>
        <w:jc w:val="left"/>
      </w:pPr>
      <w:r>
        <w:rPr/>
        <w:pict>
          <v:group style="position:absolute;margin-left:208.080002pt;margin-top:17.686367pt;width:45.15pt;height:.1pt;mso-position-horizontal-relative:page;mso-position-vertical-relative:paragraph;z-index:6208" coordorigin="4162,354" coordsize="903,2">
            <v:shape style="position:absolute;left:4162;top:354;width:903;height:2" coordorigin="4162,354" coordsize="903,0" path="m4162,354l5064,354e" filled="false" stroked="true" strokeweight="2.38pt" strokecolor="#4f5154">
              <v:path arrowok="t"/>
            </v:shape>
            <w10:wrap type="none"/>
          </v:group>
        </w:pict>
      </w:r>
      <w:r>
        <w:rPr/>
        <w:pict>
          <v:group style="position:absolute;margin-left:269.639984pt;margin-top:17.686367pt;width:54.5pt;height:.1pt;mso-position-horizontal-relative:page;mso-position-vertical-relative:paragraph;z-index:6232" coordorigin="5393,354" coordsize="1090,2">
            <v:shape style="position:absolute;left:5393;top:354;width:1090;height:2" coordorigin="5393,354" coordsize="1090,0" path="m5393,354l6482,354e" filled="false" stroked="true" strokeweight="2.38pt" strokecolor="#4f5154">
              <v:path arrowok="t"/>
            </v:shape>
            <w10:wrap type="none"/>
          </v:group>
        </w:pict>
      </w:r>
      <w:r>
        <w:rPr/>
        <w:pict>
          <v:group style="position:absolute;margin-left:340.679993pt;margin-top:17.686367pt;width:47.8pt;height:.1pt;mso-position-horizontal-relative:page;mso-position-vertical-relative:paragraph;z-index:6256" coordorigin="6814,354" coordsize="956,2">
            <v:shape style="position:absolute;left:6814;top:354;width:956;height:2" coordorigin="6814,354" coordsize="956,0" path="m6814,354l7769,354e" filled="false" stroked="true" strokeweight="2.38pt" strokecolor="#4f5154">
              <v:path arrowok="t"/>
            </v:shape>
            <w10:wrap type="none"/>
          </v:group>
        </w:pict>
      </w:r>
      <w:r>
        <w:rPr/>
        <w:pict>
          <v:group style="position:absolute;margin-left:405pt;margin-top:17.686367pt;width:54.5pt;height:.1pt;mso-position-horizontal-relative:page;mso-position-vertical-relative:paragraph;z-index:6280" coordorigin="8100,354" coordsize="1090,2">
            <v:shape style="position:absolute;left:8100;top:354;width:1090;height:2" coordorigin="8100,354" coordsize="1090,0" path="m8100,354l9190,354e" filled="false" stroked="true" strokeweight="2.38pt" strokecolor="#4f5154">
              <v:path arrowok="t"/>
            </v:shape>
            <w10:wrap type="none"/>
          </v:group>
        </w:pict>
      </w:r>
      <w:r>
        <w:rPr/>
        <w:pict>
          <v:group style="position:absolute;margin-left:475.919983pt;margin-top:17.686367pt;width:47.9pt;height:.1pt;mso-position-horizontal-relative:page;mso-position-vertical-relative:paragraph;z-index:6304" coordorigin="9518,354" coordsize="958,2">
            <v:shape style="position:absolute;left:9518;top:354;width:958;height:2" coordorigin="9518,354" coordsize="958,0" path="m9518,354l10476,354e" filled="false" stroked="true" strokeweight="2.38pt" strokecolor="#4f5154">
              <v:path arrowok="t"/>
            </v:shape>
            <w10:wrap type="none"/>
          </v:group>
        </w:pict>
      </w:r>
      <w:r>
        <w:rPr/>
        <w:pict>
          <v:group style="position:absolute;margin-left:540.23999pt;margin-top:17.686367pt;width:54.5pt;height:.1pt;mso-position-horizontal-relative:page;mso-position-vertical-relative:paragraph;z-index:6328" coordorigin="10805,354" coordsize="1090,2">
            <v:shape style="position:absolute;left:10805;top:354;width:1090;height:2" coordorigin="10805,354" coordsize="1090,0" path="m10805,354l11894,354e" filled="false" stroked="true" strokeweight="2.38pt" strokecolor="#4f5154">
              <v:path arrowok="t"/>
            </v:shape>
            <w10:wrap type="none"/>
          </v:group>
        </w:pict>
      </w:r>
      <w:r>
        <w:rPr>
          <w:color w:val="4F5154"/>
        </w:rPr>
        <w:t>Other</w:t>
      </w:r>
      <w:r>
        <w:rPr>
          <w:color w:val="4F5154"/>
          <w:spacing w:val="-10"/>
        </w:rPr>
        <w:t> </w:t>
      </w:r>
      <w:r>
        <w:rPr>
          <w:color w:val="4F5154"/>
        </w:rPr>
        <w:t>foreign</w:t>
      </w:r>
      <w:r>
        <w:rPr>
          <w:color w:val="4F5154"/>
          <w:spacing w:val="-8"/>
        </w:rPr>
        <w:t> </w:t>
      </w:r>
      <w:r>
        <w:rPr>
          <w:color w:val="4F5154"/>
        </w:rPr>
        <w:t>countries</w:t>
        <w:tab/>
      </w:r>
      <w:r>
        <w:rPr>
          <w:color w:val="4F5154"/>
          <w:spacing w:val="-1"/>
          <w:w w:val="95"/>
        </w:rPr>
        <w:t>2,583</w:t>
        <w:tab/>
      </w:r>
      <w:r>
        <w:rPr>
          <w:color w:val="4F5154"/>
          <w:w w:val="95"/>
        </w:rPr>
        <w:t>537</w:t>
        <w:tab/>
      </w:r>
      <w:r>
        <w:rPr>
          <w:color w:val="4F5154"/>
          <w:spacing w:val="-1"/>
          <w:w w:val="95"/>
        </w:rPr>
        <w:t>2,656</w:t>
        <w:tab/>
      </w:r>
      <w:r>
        <w:rPr>
          <w:color w:val="4F5154"/>
          <w:w w:val="95"/>
        </w:rPr>
        <w:t>538</w:t>
        <w:tab/>
      </w:r>
      <w:r>
        <w:rPr>
          <w:color w:val="4F5154"/>
          <w:spacing w:val="-1"/>
        </w:rPr>
        <w:t>2,467</w:t>
        <w:tab/>
      </w:r>
      <w:r>
        <w:rPr>
          <w:color w:val="4F5154"/>
        </w:rPr>
        <w:t>521</w:t>
      </w:r>
      <w:r>
        <w:rPr/>
      </w:r>
    </w:p>
    <w:p>
      <w:pPr>
        <w:pStyle w:val="BodyText"/>
        <w:tabs>
          <w:tab w:pos="3961" w:val="left" w:leader="none"/>
          <w:tab w:pos="4398" w:val="left" w:leader="none"/>
          <w:tab w:pos="5192" w:val="left" w:leader="none"/>
          <w:tab w:pos="5816" w:val="left" w:leader="none"/>
          <w:tab w:pos="6613" w:val="left" w:leader="none"/>
          <w:tab w:pos="7004" w:val="left" w:leader="none"/>
          <w:tab w:pos="7899" w:val="left" w:leader="none"/>
          <w:tab w:pos="8523" w:val="left" w:leader="none"/>
          <w:tab w:pos="9318" w:val="left" w:leader="none"/>
          <w:tab w:pos="9709" w:val="left" w:leader="none"/>
          <w:tab w:pos="10604" w:val="left" w:leader="none"/>
          <w:tab w:pos="11228" w:val="left" w:leader="none"/>
        </w:tabs>
        <w:spacing w:line="240" w:lineRule="auto" w:before="231"/>
        <w:ind w:left="299" w:right="0"/>
        <w:jc w:val="left"/>
      </w:pPr>
      <w:r>
        <w:rPr/>
        <w:pict>
          <v:group style="position:absolute;margin-left:208.080002pt;margin-top:30.245895pt;width:45.15pt;height:.1pt;mso-position-horizontal-relative:page;mso-position-vertical-relative:paragraph;z-index:6352" coordorigin="4162,605" coordsize="903,2">
            <v:shape style="position:absolute;left:4162;top:605;width:903;height:2" coordorigin="4162,605" coordsize="903,0" path="m4162,605l5064,605e" filled="false" stroked="true" strokeweight="3.94pt" strokecolor="#4f5154">
              <v:path arrowok="t"/>
            </v:shape>
            <w10:wrap type="none"/>
          </v:group>
        </w:pict>
      </w:r>
      <w:r>
        <w:rPr/>
        <w:pict>
          <v:group style="position:absolute;margin-left:269.639984pt;margin-top:30.245895pt;width:54.5pt;height:.1pt;mso-position-horizontal-relative:page;mso-position-vertical-relative:paragraph;z-index:6376" coordorigin="5393,605" coordsize="1090,2">
            <v:shape style="position:absolute;left:5393;top:605;width:1090;height:2" coordorigin="5393,605" coordsize="1090,0" path="m5393,605l6482,605e" filled="false" stroked="true" strokeweight="3.94pt" strokecolor="#4f5154">
              <v:path arrowok="t"/>
            </v:shape>
            <w10:wrap type="none"/>
          </v:group>
        </w:pict>
      </w:r>
      <w:r>
        <w:rPr/>
        <w:pict>
          <v:group style="position:absolute;margin-left:340.679993pt;margin-top:30.245895pt;width:47.8pt;height:.1pt;mso-position-horizontal-relative:page;mso-position-vertical-relative:paragraph;z-index:6400" coordorigin="6814,605" coordsize="956,2">
            <v:shape style="position:absolute;left:6814;top:605;width:956;height:2" coordorigin="6814,605" coordsize="956,0" path="m6814,605l7769,605e" filled="false" stroked="true" strokeweight="3.94pt" strokecolor="#4f5154">
              <v:path arrowok="t"/>
            </v:shape>
            <w10:wrap type="none"/>
          </v:group>
        </w:pict>
      </w:r>
      <w:r>
        <w:rPr/>
        <w:pict>
          <v:group style="position:absolute;margin-left:405pt;margin-top:30.245895pt;width:54.5pt;height:.1pt;mso-position-horizontal-relative:page;mso-position-vertical-relative:paragraph;z-index:6424" coordorigin="8100,605" coordsize="1090,2">
            <v:shape style="position:absolute;left:8100;top:605;width:1090;height:2" coordorigin="8100,605" coordsize="1090,0" path="m8100,605l9190,605e" filled="false" stroked="true" strokeweight="3.94pt" strokecolor="#4f5154">
              <v:path arrowok="t"/>
            </v:shape>
            <w10:wrap type="none"/>
          </v:group>
        </w:pict>
      </w:r>
      <w:r>
        <w:rPr/>
        <w:pict>
          <v:group style="position:absolute;margin-left:475.919983pt;margin-top:30.245895pt;width:47.9pt;height:.1pt;mso-position-horizontal-relative:page;mso-position-vertical-relative:paragraph;z-index:6448" coordorigin="9518,605" coordsize="958,2">
            <v:shape style="position:absolute;left:9518;top:605;width:958;height:2" coordorigin="9518,605" coordsize="958,0" path="m9518,605l10476,605e" filled="false" stroked="true" strokeweight="3.94pt" strokecolor="#4f5154">
              <v:path arrowok="t"/>
            </v:shape>
            <w10:wrap type="none"/>
          </v:group>
        </w:pict>
      </w:r>
      <w:r>
        <w:rPr/>
        <w:pict>
          <v:group style="position:absolute;margin-left:540.23999pt;margin-top:30.245895pt;width:54.5pt;height:.1pt;mso-position-horizontal-relative:page;mso-position-vertical-relative:paragraph;z-index:6472" coordorigin="10805,605" coordsize="1090,2">
            <v:shape style="position:absolute;left:10805;top:605;width:1090;height:2" coordorigin="10805,605" coordsize="1090,0" path="m10805,605l11894,605e" filled="false" stroked="true" strokeweight="3.94pt" strokecolor="#4f5154">
              <v:path arrowok="t"/>
            </v:shape>
            <w10:wrap type="none"/>
          </v:group>
        </w:pict>
      </w:r>
      <w:r>
        <w:rPr>
          <w:color w:val="4F5154"/>
          <w:spacing w:val="-1"/>
          <w:w w:val="95"/>
        </w:rPr>
        <w:t>Total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9,673</w:t>
        <w:tab/>
      </w:r>
      <w:r>
        <w:rPr>
          <w:color w:val="4F5154"/>
          <w:w w:val="95"/>
        </w:rPr>
        <w:t>$</w:t>
        <w:tab/>
      </w:r>
      <w:r>
        <w:rPr>
          <w:color w:val="4F5154"/>
          <w:spacing w:val="-1"/>
          <w:w w:val="95"/>
        </w:rPr>
        <w:t>2,072</w:t>
        <w:tab/>
      </w:r>
      <w:r>
        <w:rPr>
          <w:color w:val="4F5154"/>
          <w:w w:val="95"/>
        </w:rPr>
        <w:t>$</w:t>
        <w:tab/>
        <w:t>10,961</w:t>
        <w:tab/>
        <w:t>$</w:t>
        <w:tab/>
      </w:r>
      <w:r>
        <w:rPr>
          <w:color w:val="4F5154"/>
          <w:spacing w:val="-1"/>
          <w:w w:val="95"/>
        </w:rPr>
        <w:t>2,067</w:t>
        <w:tab/>
      </w:r>
      <w:r>
        <w:rPr>
          <w:color w:val="4F5154"/>
          <w:w w:val="95"/>
        </w:rPr>
        <w:t>$</w:t>
        <w:tab/>
        <w:t>10,231</w:t>
        <w:tab/>
        <w:t>$</w:t>
        <w:tab/>
      </w:r>
      <w:r>
        <w:rPr>
          <w:color w:val="4F5154"/>
          <w:spacing w:val="-1"/>
        </w:rPr>
        <w:t>2,193</w:t>
      </w:r>
      <w:r>
        <w:rPr/>
      </w:r>
    </w:p>
    <w:p>
      <w:pPr>
        <w:pStyle w:val="BodyText"/>
        <w:spacing w:line="240" w:lineRule="auto" w:before="547"/>
        <w:ind w:left="3559" w:right="3580"/>
        <w:jc w:val="center"/>
      </w:pPr>
      <w:r>
        <w:rPr>
          <w:color w:val="4F5154"/>
          <w:spacing w:val="-1"/>
        </w:rPr>
        <w:t>70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2048" w:right="2068"/>
        <w:jc w:val="center"/>
        <w:rPr>
          <w:b w:val="0"/>
          <w:bCs w:val="0"/>
        </w:rPr>
      </w:pPr>
      <w:r>
        <w:rPr>
          <w:color w:val="4F5154"/>
        </w:rPr>
        <w:t>ORACLE</w:t>
      </w:r>
      <w:r>
        <w:rPr>
          <w:color w:val="4F5154"/>
          <w:spacing w:val="-25"/>
        </w:rPr>
        <w:t> </w:t>
      </w:r>
      <w:r>
        <w:rPr>
          <w:color w:val="4F5154"/>
        </w:rPr>
        <w:t>CORPORATION</w:t>
      </w:r>
      <w:r>
        <w:rPr>
          <w:b w:val="0"/>
        </w:rPr>
      </w:r>
    </w:p>
    <w:p>
      <w:pPr>
        <w:spacing w:line="224" w:lineRule="exact" w:before="3"/>
        <w:ind w:left="2651" w:right="26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4F5154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4F5154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4F5154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4F5154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4F5154"/>
          <w:spacing w:val="2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4F5154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F5154"/>
          <w:sz w:val="20"/>
          <w:szCs w:val="20"/>
        </w:rPr>
        <w:t>2002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numPr>
          <w:ilvl w:val="0"/>
          <w:numId w:val="11"/>
        </w:numPr>
        <w:tabs>
          <w:tab w:pos="589" w:val="left" w:leader="none"/>
        </w:tabs>
        <w:spacing w:before="0"/>
        <w:ind w:left="588" w:right="0" w:hanging="44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RELATED</w:t>
      </w:r>
      <w:r>
        <w:rPr>
          <w:rFonts w:ascii="Times New Roman"/>
          <w:b/>
          <w:color w:val="4F5154"/>
          <w:spacing w:val="-19"/>
          <w:sz w:val="20"/>
        </w:rPr>
        <w:t> </w:t>
      </w:r>
      <w:r>
        <w:rPr>
          <w:rFonts w:ascii="Times New Roman"/>
          <w:b/>
          <w:color w:val="4F5154"/>
          <w:sz w:val="20"/>
        </w:rPr>
        <w:t>PARTIES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63"/>
        <w:ind w:right="332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entered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fifteen</w:t>
      </w:r>
      <w:r>
        <w:rPr>
          <w:color w:val="4F5154"/>
          <w:spacing w:val="-7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Chief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</w:rPr>
        <w:t>Officer,</w:t>
      </w:r>
      <w:r>
        <w:rPr>
          <w:color w:val="4F5154"/>
          <w:spacing w:val="-5"/>
        </w:rPr>
        <w:t> </w:t>
      </w:r>
      <w:r>
        <w:rPr>
          <w:color w:val="4F5154"/>
        </w:rPr>
        <w:t>directly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indirectly,</w:t>
      </w:r>
      <w:r>
        <w:rPr>
          <w:color w:val="4F5154"/>
          <w:spacing w:val="-8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controlling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interest.</w:t>
      </w:r>
      <w:r>
        <w:rPr>
          <w:color w:val="4F5154"/>
          <w:spacing w:val="-5"/>
        </w:rPr>
        <w:t> </w:t>
      </w:r>
      <w:r>
        <w:rPr>
          <w:color w:val="4F5154"/>
        </w:rPr>
        <w:t>These</w:t>
      </w:r>
      <w:r>
        <w:rPr>
          <w:color w:val="4F5154"/>
          <w:spacing w:val="-6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</w:rPr>
        <w:t>purchased</w:t>
      </w:r>
      <w:r>
        <w:rPr>
          <w:color w:val="4F5154"/>
          <w:spacing w:val="-5"/>
        </w:rPr>
        <w:t> </w:t>
      </w:r>
      <w:r>
        <w:rPr>
          <w:color w:val="4F5154"/>
        </w:rPr>
        <w:t>software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$2.1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$10.0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$11.3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2001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4"/>
        </w:rPr>
        <w:t> </w:t>
      </w:r>
      <w:r>
        <w:rPr>
          <w:color w:val="4F5154"/>
        </w:rPr>
        <w:t>2001,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</w:rPr>
        <w:t>some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Interactive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Television</w:t>
      </w:r>
      <w:r>
        <w:rPr>
          <w:color w:val="4F5154"/>
          <w:spacing w:val="-6"/>
        </w:rPr>
        <w:t> </w:t>
      </w:r>
      <w:r>
        <w:rPr>
          <w:color w:val="4F5154"/>
        </w:rPr>
        <w:t>Division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companies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124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$2.2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cash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equivalent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preferred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addition,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purchased</w:t>
      </w:r>
      <w:r>
        <w:rPr>
          <w:color w:val="4F5154"/>
          <w:spacing w:val="-5"/>
        </w:rPr>
        <w:t> </w:t>
      </w:r>
      <w:r>
        <w:rPr>
          <w:color w:val="4F5154"/>
        </w:rPr>
        <w:t>goods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4"/>
        </w:rPr>
        <w:t> </w:t>
      </w:r>
      <w:r>
        <w:rPr>
          <w:color w:val="4F5154"/>
        </w:rPr>
        <w:t>four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companies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$1.0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$5.5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$1.8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2001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2000,</w:t>
      </w:r>
      <w:r>
        <w:rPr>
          <w:color w:val="4F5154"/>
          <w:spacing w:val="-6"/>
        </w:rPr>
        <w:t> </w:t>
      </w:r>
      <w:r>
        <w:rPr>
          <w:color w:val="4F5154"/>
        </w:rPr>
        <w:t>respectively.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goods</w:t>
      </w:r>
      <w:r>
        <w:rPr>
          <w:color w:val="4F5154"/>
          <w:spacing w:val="103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6"/>
        </w:rPr>
        <w:t> </w:t>
      </w:r>
      <w:r>
        <w:rPr>
          <w:color w:val="4F5154"/>
        </w:rPr>
        <w:t>purchased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companies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computers,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consulting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aircraft</w:t>
      </w:r>
      <w:r>
        <w:rPr>
          <w:color w:val="4F5154"/>
          <w:spacing w:val="-5"/>
        </w:rPr>
        <w:t> </w:t>
      </w:r>
      <w:r>
        <w:rPr>
          <w:color w:val="4F5154"/>
        </w:rPr>
        <w:t>rental.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received</w:t>
      </w:r>
      <w:r>
        <w:rPr>
          <w:color w:val="4F5154"/>
          <w:spacing w:val="-6"/>
        </w:rPr>
        <w:t> </w:t>
      </w:r>
      <w:r>
        <w:rPr>
          <w:color w:val="4F5154"/>
        </w:rPr>
        <w:t>$0.5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royalty</w:t>
      </w:r>
      <w:r>
        <w:rPr>
          <w:color w:val="4F5154"/>
          <w:spacing w:val="-5"/>
        </w:rPr>
        <w:t> </w:t>
      </w:r>
      <w:r>
        <w:rPr>
          <w:color w:val="4F5154"/>
        </w:rPr>
        <w:t>payments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Chief</w:t>
      </w:r>
      <w:r>
        <w:rPr>
          <w:color w:val="4F5154"/>
          <w:spacing w:val="-6"/>
        </w:rPr>
        <w:t> </w:t>
      </w:r>
      <w:r>
        <w:rPr>
          <w:color w:val="4F5154"/>
        </w:rPr>
        <w:t>Executive</w:t>
      </w:r>
      <w:r>
        <w:rPr>
          <w:color w:val="4F5154"/>
          <w:spacing w:val="-6"/>
        </w:rPr>
        <w:t> </w:t>
      </w:r>
      <w:r>
        <w:rPr>
          <w:color w:val="4F5154"/>
        </w:rPr>
        <w:t>Officer</w:t>
      </w:r>
      <w:r>
        <w:rPr>
          <w:color w:val="4F5154"/>
          <w:spacing w:val="-4"/>
        </w:rPr>
        <w:t> </w:t>
      </w:r>
      <w:r>
        <w:rPr>
          <w:color w:val="4F5154"/>
        </w:rPr>
        <w:t>holds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controlling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permitted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hosted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management</w:t>
      </w:r>
      <w:r>
        <w:rPr>
          <w:color w:val="4F5154"/>
          <w:spacing w:val="-6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solutions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brand</w:t>
      </w:r>
      <w:r>
        <w:rPr>
          <w:color w:val="4F5154"/>
          <w:spacing w:val="-5"/>
        </w:rPr>
        <w:t> </w:t>
      </w:r>
      <w:r>
        <w:rPr>
          <w:color w:val="4F5154"/>
        </w:rPr>
        <w:t>name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Small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</w:rPr>
        <w:t>Suite.</w:t>
      </w:r>
      <w:r>
        <w:rPr>
          <w:color w:val="4F5154"/>
          <w:spacing w:val="-7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assisted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company’s</w:t>
      </w:r>
      <w:r>
        <w:rPr>
          <w:color w:val="4F5154"/>
          <w:spacing w:val="-7"/>
        </w:rPr>
        <w:t> </w:t>
      </w:r>
      <w:r>
        <w:rPr>
          <w:color w:val="4F5154"/>
        </w:rPr>
        <w:t>efforts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w w:val="99"/>
        </w:rPr>
        <w:t> </w:t>
      </w:r>
      <w:r>
        <w:rPr>
          <w:color w:val="4F5154"/>
          <w:spacing w:val="36"/>
          <w:w w:val="99"/>
        </w:rPr>
        <w:t> </w:t>
      </w:r>
      <w:r>
        <w:rPr>
          <w:color w:val="4F5154"/>
          <w:spacing w:val="-1"/>
        </w:rPr>
        <w:t>penetrate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small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incurring</w:t>
      </w:r>
      <w:r>
        <w:rPr>
          <w:color w:val="4F5154"/>
          <w:spacing w:val="-5"/>
        </w:rPr>
        <w:t> </w:t>
      </w:r>
      <w:r>
        <w:rPr>
          <w:color w:val="4F5154"/>
        </w:rPr>
        <w:t>$0.5</w:t>
      </w:r>
      <w:r>
        <w:rPr>
          <w:color w:val="4F5154"/>
          <w:spacing w:val="-6"/>
        </w:rPr>
        <w:t> </w:t>
      </w:r>
      <w:r>
        <w:rPr>
          <w:color w:val="4F5154"/>
        </w:rPr>
        <w:t>million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marketing</w:t>
      </w:r>
      <w:r>
        <w:rPr>
          <w:color w:val="4F5154"/>
          <w:spacing w:val="-6"/>
        </w:rPr>
        <w:t> </w:t>
      </w:r>
      <w:r>
        <w:rPr>
          <w:color w:val="4F5154"/>
        </w:rPr>
        <w:t>expense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fiscal</w:t>
      </w:r>
      <w:r>
        <w:rPr>
          <w:color w:val="4F5154"/>
          <w:spacing w:val="-5"/>
        </w:rPr>
        <w:t> </w:t>
      </w:r>
      <w:r>
        <w:rPr>
          <w:color w:val="4F5154"/>
        </w:rPr>
        <w:t>2002</w:t>
      </w:r>
      <w:r>
        <w:rPr>
          <w:color w:val="4F5154"/>
          <w:spacing w:val="-6"/>
        </w:rPr>
        <w:t> </w:t>
      </w:r>
      <w:r>
        <w:rPr>
          <w:color w:val="4F5154"/>
        </w:rPr>
        <w:t>promoting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Small</w:t>
      </w:r>
      <w:r>
        <w:rPr>
          <w:color w:val="4F5154"/>
          <w:spacing w:val="-5"/>
        </w:rPr>
        <w:t> </w:t>
      </w:r>
      <w:r>
        <w:rPr>
          <w:color w:val="4F5154"/>
        </w:rPr>
        <w:t>Business</w:t>
      </w:r>
      <w:r>
        <w:rPr>
          <w:color w:val="4F5154"/>
          <w:spacing w:val="-6"/>
        </w:rPr>
        <w:t> </w:t>
      </w:r>
      <w:r>
        <w:rPr>
          <w:color w:val="4F5154"/>
        </w:rPr>
        <w:t>Suite.</w:t>
      </w:r>
      <w:r>
        <w:rPr/>
      </w:r>
    </w:p>
    <w:p>
      <w:pPr>
        <w:pStyle w:val="BodyText"/>
        <w:spacing w:line="240" w:lineRule="auto" w:before="160"/>
        <w:ind w:right="398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Independent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reviewed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approved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individual</w:t>
      </w:r>
      <w:r>
        <w:rPr>
          <w:color w:val="4F5154"/>
          <w:spacing w:val="-6"/>
        </w:rPr>
        <w:t> </w:t>
      </w:r>
      <w:r>
        <w:rPr>
          <w:color w:val="4F5154"/>
        </w:rPr>
        <w:t>transactions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7"/>
        </w:rPr>
        <w:t> </w:t>
      </w:r>
      <w:r>
        <w:rPr>
          <w:color w:val="4F5154"/>
        </w:rPr>
        <w:t>$60,000.</w:t>
      </w:r>
      <w:r>
        <w:rPr/>
      </w:r>
    </w:p>
    <w:p>
      <w:pPr>
        <w:pStyle w:val="Heading1"/>
        <w:numPr>
          <w:ilvl w:val="0"/>
          <w:numId w:val="11"/>
        </w:numPr>
        <w:tabs>
          <w:tab w:pos="589" w:val="left" w:leader="none"/>
        </w:tabs>
        <w:spacing w:line="240" w:lineRule="auto" w:before="161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LEGAL</w:t>
      </w:r>
      <w:r>
        <w:rPr>
          <w:color w:val="4F5154"/>
          <w:spacing w:val="-20"/>
        </w:rPr>
        <w:t> </w:t>
      </w:r>
      <w:r>
        <w:rPr>
          <w:color w:val="4F5154"/>
        </w:rPr>
        <w:t>PROCEEDINGS</w:t>
      </w:r>
      <w:r>
        <w:rPr>
          <w:b w:val="0"/>
        </w:rPr>
      </w:r>
    </w:p>
    <w:p>
      <w:pPr>
        <w:pStyle w:val="BodyText"/>
        <w:spacing w:line="230" w:lineRule="auto" w:before="163"/>
        <w:ind w:right="345"/>
        <w:jc w:val="left"/>
      </w:pPr>
      <w:r>
        <w:rPr>
          <w:color w:val="4F5154"/>
          <w:spacing w:val="-1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</w:rPr>
        <w:t>class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actions</w:t>
      </w:r>
      <w:r>
        <w:rPr>
          <w:color w:val="4F5154"/>
          <w:spacing w:val="-2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Court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Northern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California</w:t>
      </w:r>
      <w:r>
        <w:rPr>
          <w:color w:val="4F5154"/>
          <w:spacing w:val="-5"/>
        </w:rPr>
        <w:t> </w:t>
      </w:r>
      <w:r>
        <w:rPr>
          <w:color w:val="4F5154"/>
        </w:rPr>
        <w:t>against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101"/>
          <w:w w:val="99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Officer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9,</w:t>
      </w:r>
      <w:r>
        <w:rPr>
          <w:color w:val="4F5154"/>
          <w:spacing w:val="-3"/>
        </w:rPr>
        <w:t> </w:t>
      </w:r>
      <w:r>
        <w:rPr>
          <w:color w:val="4F5154"/>
        </w:rPr>
        <w:t>2001.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June</w:t>
      </w:r>
      <w:r>
        <w:rPr>
          <w:color w:val="4F5154"/>
          <w:spacing w:val="-4"/>
        </w:rPr>
        <w:t> </w:t>
      </w:r>
      <w:r>
        <w:rPr>
          <w:color w:val="4F5154"/>
        </w:rPr>
        <w:t>20,</w:t>
      </w:r>
      <w:r>
        <w:rPr>
          <w:color w:val="4F5154"/>
          <w:spacing w:val="-6"/>
        </w:rPr>
        <w:t> </w:t>
      </w:r>
      <w:r>
        <w:rPr>
          <w:color w:val="4F5154"/>
        </w:rPr>
        <w:t>2001,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Court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class</w:t>
      </w:r>
      <w:r>
        <w:rPr>
          <w:color w:val="4F5154"/>
          <w:spacing w:val="-5"/>
        </w:rPr>
        <w:t> </w:t>
      </w:r>
      <w:r>
        <w:rPr>
          <w:color w:val="4F5154"/>
        </w:rPr>
        <w:t>actions</w:t>
      </w:r>
      <w:r>
        <w:rPr>
          <w:color w:val="4F5154"/>
          <w:spacing w:val="-5"/>
        </w:rPr>
        <w:t> </w:t>
      </w:r>
      <w:r>
        <w:rPr>
          <w:color w:val="4F5154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single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appointed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lead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plaintiff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class</w:t>
      </w:r>
      <w:r>
        <w:rPr>
          <w:color w:val="4F5154"/>
          <w:spacing w:val="-7"/>
        </w:rPr>
        <w:t> </w:t>
      </w:r>
      <w:r>
        <w:rPr>
          <w:color w:val="4F5154"/>
        </w:rPr>
        <w:t>counsel.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complaint</w:t>
      </w:r>
      <w:r>
        <w:rPr>
          <w:color w:val="4F5154"/>
          <w:spacing w:val="-5"/>
        </w:rPr>
        <w:t> </w:t>
      </w:r>
      <w:r>
        <w:rPr>
          <w:color w:val="4F5154"/>
        </w:rPr>
        <w:t>adding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6"/>
        </w:rPr>
        <w:t> </w:t>
      </w:r>
      <w:r>
        <w:rPr>
          <w:color w:val="4F5154"/>
        </w:rPr>
        <w:t>Officer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5"/>
        </w:rPr>
        <w:t> </w:t>
      </w:r>
      <w:r>
        <w:rPr>
          <w:color w:val="4F5154"/>
        </w:rPr>
        <w:t>President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109"/>
          <w:w w:val="99"/>
        </w:rPr>
        <w:t> </w:t>
      </w:r>
      <w:r>
        <w:rPr>
          <w:color w:val="4F5154"/>
        </w:rPr>
        <w:t>defendants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August</w:t>
      </w:r>
      <w:r>
        <w:rPr>
          <w:color w:val="4F5154"/>
          <w:spacing w:val="-5"/>
        </w:rPr>
        <w:t> </w:t>
      </w:r>
      <w:r>
        <w:rPr>
          <w:color w:val="4F5154"/>
        </w:rPr>
        <w:t>3,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-5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complaint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brought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behalf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purchasers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period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December</w:t>
      </w:r>
      <w:r>
        <w:rPr>
          <w:color w:val="4F5154"/>
          <w:spacing w:val="-6"/>
        </w:rPr>
        <w:t> </w:t>
      </w:r>
      <w:r>
        <w:rPr>
          <w:color w:val="4F5154"/>
        </w:rPr>
        <w:t>15,</w:t>
      </w:r>
      <w:r>
        <w:rPr>
          <w:color w:val="4F5154"/>
          <w:spacing w:val="-7"/>
        </w:rPr>
        <w:t> </w:t>
      </w:r>
      <w:r>
        <w:rPr>
          <w:color w:val="4F5154"/>
        </w:rPr>
        <w:t>2000</w:t>
      </w:r>
      <w:r>
        <w:rPr>
          <w:color w:val="4F5154"/>
          <w:spacing w:val="-4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6"/>
        </w:rPr>
        <w:t> </w:t>
      </w:r>
      <w:r>
        <w:rPr>
          <w:color w:val="4F5154"/>
        </w:rPr>
        <w:t>1,</w:t>
      </w:r>
      <w:r>
        <w:rPr>
          <w:color w:val="4F5154"/>
          <w:spacing w:val="-5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Plaintiffs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alleged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defendants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false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misleading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about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actual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expected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performance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performance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applications</w:t>
      </w:r>
      <w:r>
        <w:rPr>
          <w:color w:val="4F5154"/>
          <w:spacing w:val="-7"/>
        </w:rPr>
        <w:t> </w:t>
      </w:r>
      <w:r>
        <w:rPr>
          <w:color w:val="4F5154"/>
        </w:rPr>
        <w:t>products,</w:t>
      </w:r>
      <w:r>
        <w:rPr>
          <w:color w:val="4F5154"/>
          <w:spacing w:val="-5"/>
        </w:rPr>
        <w:t> </w:t>
      </w:r>
      <w:r>
        <w:rPr>
          <w:color w:val="4F5154"/>
        </w:rPr>
        <w:t>while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7"/>
        </w:rPr>
        <w:t> </w:t>
      </w:r>
      <w:r>
        <w:rPr>
          <w:color w:val="4F5154"/>
        </w:rPr>
        <w:t>individual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defendants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selling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violation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Federal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laws.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Plaintiffs</w:t>
      </w:r>
      <w:r>
        <w:rPr>
          <w:color w:val="4F5154"/>
          <w:spacing w:val="-6"/>
        </w:rPr>
        <w:t> </w:t>
      </w:r>
      <w:r>
        <w:rPr>
          <w:color w:val="4F5154"/>
        </w:rPr>
        <w:t>further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alleged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some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individual</w:t>
      </w:r>
      <w:r>
        <w:rPr>
          <w:color w:val="4F5154"/>
          <w:spacing w:val="-5"/>
        </w:rPr>
        <w:t> </w:t>
      </w:r>
      <w:r>
        <w:rPr>
          <w:color w:val="4F5154"/>
        </w:rPr>
        <w:t>defendants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125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possession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non-public</w:t>
      </w:r>
      <w:r>
        <w:rPr>
          <w:color w:val="4F5154"/>
          <w:spacing w:val="-5"/>
        </w:rPr>
        <w:t> </w:t>
      </w:r>
      <w:r>
        <w:rPr>
          <w:color w:val="4F5154"/>
        </w:rPr>
        <w:t>information.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22,</w:t>
      </w:r>
      <w:r>
        <w:rPr>
          <w:color w:val="4F5154"/>
          <w:spacing w:val="-4"/>
        </w:rPr>
        <w:t> </w:t>
      </w:r>
      <w:r>
        <w:rPr>
          <w:color w:val="4F5154"/>
        </w:rPr>
        <w:t>2002,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Court</w:t>
      </w:r>
      <w:r>
        <w:rPr>
          <w:color w:val="4F5154"/>
          <w:spacing w:val="-5"/>
        </w:rPr>
        <w:t> </w:t>
      </w:r>
      <w:r>
        <w:rPr>
          <w:color w:val="4F5154"/>
        </w:rPr>
        <w:t>granted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motion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dismiss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consolidated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prejudice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plaintiffs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amended</w:t>
      </w:r>
      <w:r>
        <w:rPr>
          <w:color w:val="4F5154"/>
          <w:spacing w:val="-3"/>
        </w:rPr>
        <w:t> </w:t>
      </w:r>
      <w:r>
        <w:rPr>
          <w:color w:val="4F5154"/>
        </w:rPr>
        <w:t>complaint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10,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hearing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</w:rPr>
        <w:t>motion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dismiss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amended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</w:rPr>
        <w:t>complaint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scheduled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4"/>
        </w:rPr>
        <w:t> </w:t>
      </w:r>
      <w:r>
        <w:rPr>
          <w:color w:val="4F5154"/>
        </w:rPr>
        <w:t>9,</w:t>
      </w:r>
      <w:r>
        <w:rPr>
          <w:color w:val="4F5154"/>
          <w:spacing w:val="-6"/>
        </w:rPr>
        <w:t> </w:t>
      </w:r>
      <w:r>
        <w:rPr>
          <w:color w:val="4F5154"/>
        </w:rPr>
        <w:t>2002.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6"/>
        </w:rPr>
        <w:t> </w:t>
      </w:r>
      <w:r>
        <w:rPr>
          <w:color w:val="4F5154"/>
        </w:rPr>
        <w:t>class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certified.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believe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meritorious</w:t>
      </w:r>
      <w:r>
        <w:rPr>
          <w:color w:val="4F5154"/>
          <w:spacing w:val="-3"/>
        </w:rPr>
        <w:t> </w:t>
      </w:r>
      <w:r>
        <w:rPr>
          <w:color w:val="4F5154"/>
        </w:rPr>
        <w:t>defenses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vigorously</w:t>
      </w:r>
      <w:r>
        <w:rPr>
          <w:color w:val="4F5154"/>
          <w:spacing w:val="-6"/>
        </w:rPr>
        <w:t> </w:t>
      </w:r>
      <w:r>
        <w:rPr>
          <w:color w:val="4F5154"/>
        </w:rPr>
        <w:t>defend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it.</w:t>
      </w:r>
      <w:r>
        <w:rPr/>
      </w:r>
    </w:p>
    <w:p>
      <w:pPr>
        <w:pStyle w:val="BodyText"/>
        <w:spacing w:line="231" w:lineRule="auto" w:before="167"/>
        <w:ind w:right="307"/>
        <w:jc w:val="left"/>
      </w:pPr>
      <w:r>
        <w:rPr>
          <w:color w:val="4F5154"/>
          <w:spacing w:val="-1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</w:rPr>
        <w:t>derivative</w:t>
      </w:r>
      <w:r>
        <w:rPr>
          <w:color w:val="4F5154"/>
          <w:spacing w:val="-4"/>
        </w:rPr>
        <w:t> </w:t>
      </w:r>
      <w:r>
        <w:rPr>
          <w:color w:val="4F5154"/>
        </w:rPr>
        <w:t>lawsuits</w:t>
      </w:r>
      <w:r>
        <w:rPr>
          <w:color w:val="4F5154"/>
          <w:spacing w:val="-5"/>
        </w:rPr>
        <w:t> </w:t>
      </w:r>
      <w:r>
        <w:rPr>
          <w:color w:val="4F5154"/>
        </w:rPr>
        <w:t>were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Court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Chancery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Delaware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Castle</w:t>
      </w:r>
      <w:r>
        <w:rPr>
          <w:color w:val="4F5154"/>
          <w:spacing w:val="-5"/>
        </w:rPr>
        <w:t> </w:t>
      </w:r>
      <w:r>
        <w:rPr>
          <w:color w:val="4F5154"/>
        </w:rPr>
        <w:t>County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March</w:t>
      </w:r>
      <w:r>
        <w:rPr>
          <w:color w:val="4F5154"/>
          <w:spacing w:val="83"/>
          <w:w w:val="99"/>
        </w:rPr>
        <w:t> </w:t>
      </w:r>
      <w:r>
        <w:rPr>
          <w:color w:val="4F5154"/>
        </w:rPr>
        <w:t>12,</w:t>
      </w:r>
      <w:r>
        <w:rPr>
          <w:color w:val="4F5154"/>
          <w:spacing w:val="-5"/>
        </w:rPr>
        <w:t> </w:t>
      </w:r>
      <w:r>
        <w:rPr>
          <w:color w:val="4F5154"/>
        </w:rPr>
        <w:t>2001.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revised</w:t>
      </w:r>
      <w:r>
        <w:rPr>
          <w:color w:val="4F5154"/>
          <w:spacing w:val="-6"/>
        </w:rPr>
        <w:t> </w:t>
      </w:r>
      <w:r>
        <w:rPr>
          <w:color w:val="4F5154"/>
        </w:rPr>
        <w:t>amended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complaint</w:t>
      </w:r>
      <w:r>
        <w:rPr>
          <w:color w:val="4F5154"/>
          <w:spacing w:val="-6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Delaware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7"/>
        </w:rPr>
        <w:t> </w:t>
      </w:r>
      <w:r>
        <w:rPr>
          <w:color w:val="4F5154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9,</w:t>
      </w:r>
      <w:r>
        <w:rPr>
          <w:color w:val="4F5154"/>
          <w:spacing w:val="-5"/>
        </w:rPr>
        <w:t> </w:t>
      </w:r>
      <w:r>
        <w:rPr>
          <w:color w:val="4F5154"/>
        </w:rPr>
        <w:t>2001.</w:t>
      </w:r>
      <w:r>
        <w:rPr>
          <w:color w:val="4F5154"/>
          <w:spacing w:val="-7"/>
        </w:rPr>
        <w:t> </w:t>
      </w:r>
      <w:r>
        <w:rPr>
          <w:color w:val="4F5154"/>
        </w:rPr>
        <w:t>Similar</w:t>
      </w:r>
      <w:r>
        <w:rPr>
          <w:color w:val="4F5154"/>
          <w:spacing w:val="-6"/>
        </w:rPr>
        <w:t> </w:t>
      </w:r>
      <w:r>
        <w:rPr>
          <w:color w:val="4F5154"/>
        </w:rPr>
        <w:t>shareholder</w:t>
      </w:r>
      <w:r>
        <w:rPr>
          <w:color w:val="4F5154"/>
          <w:spacing w:val="-6"/>
        </w:rPr>
        <w:t> </w:t>
      </w:r>
      <w:r>
        <w:rPr>
          <w:color w:val="4F5154"/>
        </w:rPr>
        <w:t>derivative</w:t>
      </w:r>
      <w:r>
        <w:rPr>
          <w:color w:val="4F5154"/>
          <w:spacing w:val="46"/>
          <w:w w:val="99"/>
        </w:rPr>
        <w:t> </w:t>
      </w:r>
      <w:r>
        <w:rPr>
          <w:color w:val="4F5154"/>
          <w:spacing w:val="-1"/>
        </w:rPr>
        <w:t>lawsuits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Superior</w:t>
      </w:r>
      <w:r>
        <w:rPr>
          <w:color w:val="4F5154"/>
          <w:spacing w:val="-3"/>
        </w:rPr>
        <w:t> </w:t>
      </w:r>
      <w:r>
        <w:rPr>
          <w:color w:val="4F5154"/>
        </w:rPr>
        <w:t>Court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California,</w:t>
      </w:r>
      <w:r>
        <w:rPr>
          <w:color w:val="4F5154"/>
          <w:spacing w:val="-3"/>
        </w:rPr>
        <w:t> </w:t>
      </w:r>
      <w:r>
        <w:rPr>
          <w:color w:val="4F5154"/>
        </w:rPr>
        <w:t>County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San</w:t>
      </w:r>
      <w:r>
        <w:rPr>
          <w:color w:val="4F5154"/>
          <w:spacing w:val="-5"/>
        </w:rPr>
        <w:t> </w:t>
      </w:r>
      <w:r>
        <w:rPr>
          <w:color w:val="4F5154"/>
        </w:rPr>
        <w:t>Mateo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County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Santa</w:t>
      </w:r>
      <w:r>
        <w:rPr>
          <w:color w:val="4F5154"/>
          <w:spacing w:val="-4"/>
        </w:rPr>
        <w:t> </w:t>
      </w:r>
      <w:r>
        <w:rPr>
          <w:color w:val="4F5154"/>
        </w:rPr>
        <w:t>Clara.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consolidated</w:t>
      </w:r>
      <w:r>
        <w:rPr>
          <w:color w:val="4F5154"/>
          <w:spacing w:val="-4"/>
        </w:rPr>
        <w:t> </w:t>
      </w:r>
      <w:r>
        <w:rPr>
          <w:color w:val="4F5154"/>
        </w:rPr>
        <w:t>amended</w:t>
      </w:r>
      <w:r>
        <w:rPr>
          <w:color w:val="4F5154"/>
          <w:spacing w:val="89"/>
          <w:w w:val="99"/>
        </w:rPr>
        <w:t> </w:t>
      </w:r>
      <w:r>
        <w:rPr>
          <w:color w:val="4F5154"/>
        </w:rPr>
        <w:t>complaint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January</w:t>
      </w:r>
      <w:r>
        <w:rPr>
          <w:color w:val="4F5154"/>
          <w:spacing w:val="-3"/>
        </w:rPr>
        <w:t> </w:t>
      </w:r>
      <w:r>
        <w:rPr>
          <w:color w:val="4F5154"/>
        </w:rPr>
        <w:t>28,</w:t>
      </w:r>
      <w:r>
        <w:rPr>
          <w:color w:val="4F5154"/>
          <w:spacing w:val="-3"/>
        </w:rPr>
        <w:t> </w:t>
      </w:r>
      <w:r>
        <w:rPr>
          <w:color w:val="4F5154"/>
        </w:rPr>
        <w:t>2002.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15,</w:t>
      </w:r>
      <w:r>
        <w:rPr>
          <w:color w:val="4F5154"/>
          <w:spacing w:val="-5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similar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derivative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suit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District</w:t>
      </w:r>
      <w:r>
        <w:rPr>
          <w:color w:val="4F5154"/>
          <w:spacing w:val="-4"/>
        </w:rPr>
        <w:t> </w:t>
      </w:r>
      <w:r>
        <w:rPr>
          <w:color w:val="4F5154"/>
        </w:rPr>
        <w:t>Court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06"/>
          <w:w w:val="99"/>
        </w:rPr>
        <w:t> </w:t>
      </w:r>
      <w:r>
        <w:rPr>
          <w:color w:val="4F5154"/>
        </w:rPr>
        <w:t>Northern</w:t>
      </w:r>
      <w:r>
        <w:rPr>
          <w:color w:val="4F5154"/>
          <w:spacing w:val="-6"/>
        </w:rPr>
        <w:t> </w:t>
      </w:r>
      <w:r>
        <w:rPr>
          <w:color w:val="4F5154"/>
        </w:rPr>
        <w:t>District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California.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derivative</w:t>
      </w:r>
      <w:r>
        <w:rPr>
          <w:color w:val="4F5154"/>
          <w:spacing w:val="-4"/>
        </w:rPr>
        <w:t> </w:t>
      </w:r>
      <w:r>
        <w:rPr>
          <w:color w:val="4F5154"/>
        </w:rPr>
        <w:t>suits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5"/>
        </w:rPr>
        <w:t> </w:t>
      </w:r>
      <w:r>
        <w:rPr>
          <w:color w:val="4F5154"/>
        </w:rPr>
        <w:t>brought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some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stockholders,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allegedly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behalf,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some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former</w:t>
      </w:r>
      <w:r>
        <w:rPr>
          <w:color w:val="4F5154"/>
          <w:spacing w:val="-4"/>
        </w:rPr>
        <w:t> </w:t>
      </w:r>
      <w:r>
        <w:rPr>
          <w:color w:val="4F5154"/>
        </w:rPr>
        <w:t>directors.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derivative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plaintiffs</w:t>
      </w:r>
      <w:r>
        <w:rPr>
          <w:color w:val="4F5154"/>
          <w:spacing w:val="-6"/>
        </w:rPr>
        <w:t> </w:t>
      </w:r>
      <w:r>
        <w:rPr>
          <w:color w:val="4F5154"/>
        </w:rPr>
        <w:t>allege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breached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their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fiduciary</w:t>
      </w:r>
      <w:r>
        <w:rPr>
          <w:color w:val="4F5154"/>
          <w:spacing w:val="-6"/>
        </w:rPr>
        <w:t> </w:t>
      </w:r>
      <w:r>
        <w:rPr>
          <w:color w:val="4F5154"/>
        </w:rPr>
        <w:t>duties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making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causing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alleged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misstatements</w:t>
      </w:r>
      <w:r>
        <w:rPr>
          <w:color w:val="4F5154"/>
          <w:spacing w:val="-6"/>
        </w:rPr>
        <w:t> </w:t>
      </w:r>
      <w:r>
        <w:rPr>
          <w:color w:val="4F5154"/>
        </w:rPr>
        <w:t>about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revenue,</w:t>
      </w:r>
      <w:r>
        <w:rPr>
          <w:color w:val="4F5154"/>
          <w:spacing w:val="-4"/>
        </w:rPr>
        <w:t> </w:t>
      </w:r>
      <w:r>
        <w:rPr>
          <w:color w:val="4F5154"/>
        </w:rPr>
        <w:t>growth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performance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applications</w:t>
      </w:r>
      <w:r>
        <w:rPr>
          <w:color w:val="4F5154"/>
          <w:spacing w:val="-6"/>
        </w:rPr>
        <w:t> </w:t>
      </w:r>
      <w:r>
        <w:rPr>
          <w:color w:val="4F5154"/>
        </w:rPr>
        <w:t>products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officers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sold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allowing</w:t>
      </w:r>
      <w:r>
        <w:rPr>
          <w:color w:val="4F5154"/>
          <w:spacing w:val="-6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sued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shareholder</w:t>
      </w:r>
      <w:r>
        <w:rPr>
          <w:color w:val="4F5154"/>
          <w:spacing w:val="-4"/>
        </w:rPr>
        <w:t> </w:t>
      </w:r>
      <w:r>
        <w:rPr>
          <w:color w:val="4F5154"/>
        </w:rPr>
        <w:t>class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actions.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derivative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plaintiffs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seek</w:t>
      </w:r>
      <w:r>
        <w:rPr>
          <w:color w:val="4F5154"/>
          <w:spacing w:val="-4"/>
        </w:rPr>
        <w:t> </w:t>
      </w:r>
      <w:r>
        <w:rPr>
          <w:color w:val="4F5154"/>
        </w:rPr>
        <w:t>compensatory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damages,</w:t>
      </w:r>
      <w:r>
        <w:rPr>
          <w:color w:val="4F5154"/>
          <w:spacing w:val="-5"/>
        </w:rPr>
        <w:t> </w:t>
      </w:r>
      <w:r>
        <w:rPr>
          <w:color w:val="4F5154"/>
        </w:rPr>
        <w:t>disgorgement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profits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relief.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Special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Litigation</w:t>
      </w:r>
      <w:r>
        <w:rPr>
          <w:color w:val="4F5154"/>
          <w:spacing w:val="-7"/>
        </w:rPr>
        <w:t> </w:t>
      </w:r>
      <w:r>
        <w:rPr>
          <w:color w:val="4F5154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investigate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allegations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Delaware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derivative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suit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committee</w:t>
      </w:r>
      <w:r>
        <w:rPr>
          <w:color w:val="4F5154"/>
          <w:spacing w:val="-7"/>
        </w:rPr>
        <w:t> </w:t>
      </w:r>
      <w:r>
        <w:rPr>
          <w:color w:val="4F5154"/>
        </w:rPr>
        <w:t>was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subsequently</w:t>
      </w:r>
      <w:r>
        <w:rPr>
          <w:color w:val="4F5154"/>
          <w:spacing w:val="-4"/>
        </w:rPr>
        <w:t> </w:t>
      </w:r>
      <w:r>
        <w:rPr>
          <w:color w:val="4F5154"/>
        </w:rPr>
        <w:t>asked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investigate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allegations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California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121"/>
          <w:w w:val="99"/>
        </w:rPr>
        <w:t> </w:t>
      </w:r>
      <w:r>
        <w:rPr>
          <w:color w:val="4F5154"/>
        </w:rPr>
        <w:t>federal</w:t>
      </w:r>
      <w:r>
        <w:rPr>
          <w:color w:val="4F5154"/>
          <w:spacing w:val="-14"/>
        </w:rPr>
        <w:t> </w:t>
      </w:r>
      <w:r>
        <w:rPr>
          <w:color w:val="4F5154"/>
          <w:spacing w:val="-1"/>
        </w:rPr>
        <w:t>derivative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71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07"/>
        <w:jc w:val="left"/>
      </w:pPr>
      <w:r>
        <w:rPr>
          <w:color w:val="4F5154"/>
          <w:spacing w:val="-1"/>
        </w:rPr>
        <w:t>suits.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February</w:t>
      </w:r>
      <w:r>
        <w:rPr>
          <w:color w:val="4F5154"/>
          <w:spacing w:val="-6"/>
        </w:rPr>
        <w:t> </w:t>
      </w:r>
      <w:r>
        <w:rPr>
          <w:color w:val="4F5154"/>
        </w:rPr>
        <w:t>8,</w:t>
      </w:r>
      <w:r>
        <w:rPr>
          <w:color w:val="4F5154"/>
          <w:spacing w:val="-3"/>
        </w:rPr>
        <w:t> </w:t>
      </w:r>
      <w:r>
        <w:rPr>
          <w:color w:val="4F5154"/>
        </w:rPr>
        <w:t>2002,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</w:rPr>
        <w:t>answered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Delaware</w:t>
      </w:r>
      <w:r>
        <w:rPr>
          <w:color w:val="4F5154"/>
          <w:spacing w:val="-4"/>
        </w:rPr>
        <w:t> </w:t>
      </w:r>
      <w:r>
        <w:rPr>
          <w:color w:val="4F5154"/>
        </w:rPr>
        <w:t>complaint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plaintiffs</w:t>
      </w:r>
      <w:r>
        <w:rPr>
          <w:color w:val="4F5154"/>
          <w:spacing w:val="-6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moved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dismiss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suit.</w:t>
      </w:r>
      <w:r>
        <w:rPr>
          <w:color w:val="4F5154"/>
          <w:spacing w:val="-6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entered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stipulated</w:t>
      </w:r>
      <w:r>
        <w:rPr>
          <w:color w:val="4F5154"/>
          <w:spacing w:val="-7"/>
        </w:rPr>
        <w:t> </w:t>
      </w:r>
      <w:r>
        <w:rPr>
          <w:color w:val="4F5154"/>
        </w:rPr>
        <w:t>stay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federal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derivative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suit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Special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Litigation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6"/>
        </w:rPr>
        <w:t> </w:t>
      </w:r>
      <w:r>
        <w:rPr>
          <w:color w:val="4F5154"/>
        </w:rPr>
        <w:t>conducts</w:t>
      </w:r>
      <w:r>
        <w:rPr>
          <w:color w:val="4F5154"/>
          <w:spacing w:val="-7"/>
        </w:rPr>
        <w:t> </w:t>
      </w:r>
      <w:r>
        <w:rPr>
          <w:color w:val="4F5154"/>
        </w:rPr>
        <w:t>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investigation.</w:t>
      </w:r>
      <w:r>
        <w:rPr/>
      </w:r>
    </w:p>
    <w:p>
      <w:pPr>
        <w:pStyle w:val="BodyText"/>
        <w:spacing w:line="231" w:lineRule="auto" w:before="165"/>
        <w:ind w:right="164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petitions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Court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4"/>
        </w:rPr>
        <w:t> </w:t>
      </w:r>
      <w:r>
        <w:rPr>
          <w:color w:val="4F5154"/>
        </w:rPr>
        <w:t>29,</w:t>
      </w:r>
      <w:r>
        <w:rPr>
          <w:color w:val="4F5154"/>
          <w:spacing w:val="-4"/>
        </w:rPr>
        <w:t> </w:t>
      </w:r>
      <w:r>
        <w:rPr>
          <w:color w:val="4F5154"/>
        </w:rPr>
        <w:t>1998,</w:t>
      </w:r>
      <w:r>
        <w:rPr>
          <w:color w:val="4F5154"/>
          <w:spacing w:val="-3"/>
        </w:rPr>
        <w:t> </w:t>
      </w:r>
      <w:r>
        <w:rPr>
          <w:color w:val="4F5154"/>
        </w:rPr>
        <w:t>challenging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notices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deficiency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Commissioner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Internal</w:t>
      </w:r>
      <w:r>
        <w:rPr>
          <w:color w:val="4F5154"/>
          <w:spacing w:val="99"/>
          <w:w w:val="99"/>
        </w:rPr>
        <w:t> </w:t>
      </w:r>
      <w:r>
        <w:rPr>
          <w:color w:val="4F5154"/>
        </w:rPr>
        <w:t>Revenue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disallowed</w:t>
      </w:r>
      <w:r>
        <w:rPr>
          <w:color w:val="4F5154"/>
          <w:spacing w:val="-4"/>
        </w:rPr>
        <w:t> </w:t>
      </w:r>
      <w:r>
        <w:rPr>
          <w:color w:val="4F5154"/>
        </w:rPr>
        <w:t>certain</w:t>
      </w:r>
      <w:r>
        <w:rPr>
          <w:color w:val="4F5154"/>
          <w:spacing w:val="-6"/>
        </w:rPr>
        <w:t> </w:t>
      </w:r>
      <w:r>
        <w:rPr>
          <w:color w:val="4F5154"/>
        </w:rPr>
        <w:t>foreign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3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</w:rPr>
        <w:t>commission</w:t>
      </w:r>
      <w:r>
        <w:rPr>
          <w:color w:val="4F5154"/>
          <w:spacing w:val="-6"/>
        </w:rPr>
        <w:t> </w:t>
      </w:r>
      <w:r>
        <w:rPr>
          <w:color w:val="4F5154"/>
        </w:rPr>
        <w:t>expense</w:t>
      </w:r>
      <w:r>
        <w:rPr>
          <w:color w:val="4F5154"/>
          <w:spacing w:val="-7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taken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6"/>
        </w:rPr>
        <w:t> </w:t>
      </w:r>
      <w:r>
        <w:rPr>
          <w:color w:val="4F5154"/>
        </w:rPr>
        <w:t>1988</w:t>
      </w:r>
      <w:r>
        <w:rPr>
          <w:color w:val="4F5154"/>
          <w:spacing w:val="-5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1991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assessed</w:t>
      </w:r>
      <w:r>
        <w:rPr>
          <w:color w:val="4F5154"/>
          <w:spacing w:val="-5"/>
        </w:rPr>
        <w:t> </w:t>
      </w:r>
      <w:r>
        <w:rPr>
          <w:color w:val="4F5154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those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$20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5"/>
        </w:rPr>
        <w:t> </w:t>
      </w:r>
      <w:r>
        <w:rPr>
          <w:color w:val="4F5154"/>
        </w:rPr>
        <w:t>plus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separate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Microsoft</w:t>
      </w:r>
      <w:r>
        <w:rPr>
          <w:color w:val="4F5154"/>
          <w:spacing w:val="-5"/>
        </w:rPr>
        <w:t> </w:t>
      </w:r>
      <w:r>
        <w:rPr>
          <w:color w:val="4F5154"/>
        </w:rPr>
        <w:t>Corporation,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Tax</w:t>
      </w:r>
      <w:r>
        <w:rPr>
          <w:color w:val="4F5154"/>
          <w:spacing w:val="91"/>
          <w:w w:val="99"/>
        </w:rPr>
        <w:t> </w:t>
      </w:r>
      <w:r>
        <w:rPr>
          <w:color w:val="4F5154"/>
        </w:rPr>
        <w:t>Court</w:t>
      </w:r>
      <w:r>
        <w:rPr>
          <w:color w:val="4F5154"/>
          <w:spacing w:val="-5"/>
        </w:rPr>
        <w:t> </w:t>
      </w:r>
      <w:r>
        <w:rPr>
          <w:color w:val="4F5154"/>
        </w:rPr>
        <w:t>ruled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September</w:t>
      </w:r>
      <w:r>
        <w:rPr>
          <w:color w:val="4F5154"/>
          <w:spacing w:val="-4"/>
        </w:rPr>
        <w:t> </w:t>
      </w:r>
      <w:r>
        <w:rPr>
          <w:color w:val="4F5154"/>
        </w:rPr>
        <w:t>15,</w:t>
      </w:r>
      <w:r>
        <w:rPr>
          <w:color w:val="4F5154"/>
          <w:spacing w:val="-3"/>
        </w:rPr>
        <w:t> </w:t>
      </w:r>
      <w:r>
        <w:rPr>
          <w:color w:val="4F5154"/>
        </w:rPr>
        <w:t>2000,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favor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Commissioner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Internal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same</w:t>
      </w:r>
      <w:r>
        <w:rPr>
          <w:color w:val="4F5154"/>
          <w:spacing w:val="-4"/>
        </w:rPr>
        <w:t> </w:t>
      </w:r>
      <w:r>
        <w:rPr>
          <w:color w:val="4F5154"/>
        </w:rPr>
        <w:t>legal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5"/>
        </w:rPr>
        <w:t> </w:t>
      </w:r>
      <w:r>
        <w:rPr>
          <w:color w:val="4F5154"/>
        </w:rPr>
        <w:t>presented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case.</w:t>
      </w:r>
      <w:r>
        <w:rPr>
          <w:color w:val="4F5154"/>
          <w:spacing w:val="-3"/>
        </w:rPr>
        <w:t> </w:t>
      </w:r>
      <w:r>
        <w:rPr>
          <w:color w:val="4F5154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allowed</w:t>
      </w:r>
      <w:r>
        <w:rPr>
          <w:color w:val="4F5154"/>
          <w:spacing w:val="40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stand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followed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Court,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Microsoft</w:t>
      </w:r>
      <w:r>
        <w:rPr>
          <w:color w:val="4F5154"/>
          <w:spacing w:val="-4"/>
        </w:rPr>
        <w:t> </w:t>
      </w:r>
      <w:r>
        <w:rPr>
          <w:color w:val="4F5154"/>
        </w:rPr>
        <w:t>ruling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dispositive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our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</w:rPr>
        <w:t>could</w:t>
      </w:r>
      <w:r>
        <w:rPr>
          <w:color w:val="4F5154"/>
          <w:w w:val="99"/>
        </w:rPr>
        <w:t> </w:t>
      </w:r>
      <w:r>
        <w:rPr>
          <w:color w:val="4F5154"/>
          <w:spacing w:val="45"/>
          <w:w w:val="99"/>
        </w:rPr>
        <w:t> 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6"/>
        </w:rPr>
        <w:t> </w:t>
      </w:r>
      <w:r>
        <w:rPr>
          <w:color w:val="4F5154"/>
        </w:rPr>
        <w:t>affected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5"/>
        </w:rPr>
        <w:t> </w:t>
      </w:r>
      <w:r>
        <w:rPr>
          <w:color w:val="4F5154"/>
        </w:rPr>
        <w:t>$180</w:t>
      </w:r>
      <w:r>
        <w:rPr>
          <w:color w:val="4F5154"/>
          <w:spacing w:val="-6"/>
        </w:rPr>
        <w:t> </w:t>
      </w:r>
      <w:r>
        <w:rPr>
          <w:color w:val="4F5154"/>
        </w:rPr>
        <w:t>million,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estimated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approximately</w:t>
      </w:r>
      <w:r>
        <w:rPr>
          <w:color w:val="4F5154"/>
          <w:spacing w:val="-7"/>
        </w:rPr>
        <w:t> </w:t>
      </w:r>
      <w:r>
        <w:rPr>
          <w:color w:val="4F5154"/>
        </w:rPr>
        <w:t>$85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million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>
          <w:color w:val="4F5154"/>
          <w:spacing w:val="-7"/>
        </w:rPr>
        <w:t> </w:t>
      </w:r>
      <w:r>
        <w:rPr>
          <w:color w:val="4F5154"/>
        </w:rPr>
        <w:t>This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includes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assessment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years</w:t>
      </w:r>
      <w:r>
        <w:rPr>
          <w:color w:val="4F5154"/>
          <w:spacing w:val="-2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Tax</w:t>
      </w:r>
      <w:r>
        <w:rPr>
          <w:color w:val="4F5154"/>
          <w:spacing w:val="-5"/>
        </w:rPr>
        <w:t> </w:t>
      </w:r>
      <w:r>
        <w:rPr>
          <w:color w:val="4F5154"/>
        </w:rPr>
        <w:t>Court</w:t>
      </w:r>
      <w:r>
        <w:rPr>
          <w:color w:val="4F5154"/>
          <w:spacing w:val="-4"/>
        </w:rPr>
        <w:t> </w:t>
      </w:r>
      <w:r>
        <w:rPr>
          <w:color w:val="4F5154"/>
        </w:rPr>
        <w:t>plus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estimate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subsequent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filings.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Our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reassigned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w w:val="99"/>
        </w:rPr>
        <w:t> 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judge</w:t>
      </w:r>
      <w:r>
        <w:rPr>
          <w:color w:val="4F5154"/>
          <w:spacing w:val="-4"/>
        </w:rPr>
        <w:t> </w:t>
      </w:r>
      <w:r>
        <w:rPr>
          <w:color w:val="4F5154"/>
        </w:rPr>
        <w:t>presiding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Microsoft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Court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order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staying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5"/>
        </w:rPr>
        <w:t> </w:t>
      </w:r>
      <w:r>
        <w:rPr>
          <w:color w:val="4F5154"/>
        </w:rPr>
        <w:t>case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final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adjudication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same</w:t>
      </w:r>
      <w:r>
        <w:rPr>
          <w:color w:val="4F5154"/>
          <w:spacing w:val="-4"/>
        </w:rPr>
        <w:t> </w:t>
      </w:r>
      <w:r>
        <w:rPr>
          <w:color w:val="4F5154"/>
        </w:rPr>
        <w:t>legal</w:t>
      </w:r>
      <w:r>
        <w:rPr>
          <w:color w:val="4F5154"/>
          <w:spacing w:val="-4"/>
        </w:rPr>
        <w:t> </w:t>
      </w:r>
      <w:r>
        <w:rPr>
          <w:color w:val="4F5154"/>
        </w:rPr>
        <w:t>issue</w:t>
      </w:r>
      <w:r>
        <w:rPr>
          <w:color w:val="4F5154"/>
          <w:w w:val="99"/>
        </w:rPr>
        <w:t> 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Microsoft</w:t>
      </w:r>
      <w:r>
        <w:rPr>
          <w:color w:val="4F5154"/>
          <w:spacing w:val="-4"/>
        </w:rPr>
        <w:t> </w:t>
      </w:r>
      <w:r>
        <w:rPr>
          <w:color w:val="4F5154"/>
        </w:rPr>
        <w:t>action.</w:t>
      </w:r>
      <w:r>
        <w:rPr>
          <w:color w:val="4F5154"/>
          <w:spacing w:val="-3"/>
        </w:rPr>
        <w:t> </w:t>
      </w:r>
      <w:r>
        <w:rPr>
          <w:color w:val="4F5154"/>
        </w:rPr>
        <w:t>Microsoft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notice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appeal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Court’s</w:t>
      </w:r>
      <w:r>
        <w:rPr>
          <w:color w:val="4F5154"/>
          <w:spacing w:val="-5"/>
        </w:rPr>
        <w:t> </w:t>
      </w:r>
      <w:r>
        <w:rPr>
          <w:color w:val="4F5154"/>
        </w:rPr>
        <w:t>decision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</w:rPr>
        <w:t>States</w:t>
      </w:r>
      <w:r>
        <w:rPr>
          <w:color w:val="4F5154"/>
          <w:spacing w:val="-5"/>
        </w:rPr>
        <w:t> </w:t>
      </w:r>
      <w:r>
        <w:rPr>
          <w:color w:val="4F5154"/>
        </w:rPr>
        <w:t>Court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Appeals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Ninth</w:t>
      </w:r>
      <w:r>
        <w:rPr>
          <w:color w:val="4F5154"/>
          <w:w w:val="99"/>
        </w:rPr>
        <w:t> 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Circuit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September</w:t>
      </w:r>
      <w:r>
        <w:rPr>
          <w:color w:val="4F5154"/>
          <w:spacing w:val="-5"/>
        </w:rPr>
        <w:t> </w:t>
      </w:r>
      <w:r>
        <w:rPr>
          <w:color w:val="4F5154"/>
        </w:rPr>
        <w:t>21,</w:t>
      </w:r>
      <w:r>
        <w:rPr>
          <w:color w:val="4F5154"/>
          <w:spacing w:val="-6"/>
        </w:rPr>
        <w:t> </w:t>
      </w:r>
      <w:r>
        <w:rPr>
          <w:color w:val="4F5154"/>
        </w:rPr>
        <w:t>2001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opening</w:t>
      </w:r>
      <w:r>
        <w:rPr>
          <w:color w:val="4F5154"/>
          <w:spacing w:val="-5"/>
        </w:rPr>
        <w:t> </w:t>
      </w:r>
      <w:r>
        <w:rPr>
          <w:color w:val="4F5154"/>
        </w:rPr>
        <w:t>brief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appeal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December</w:t>
      </w:r>
      <w:r>
        <w:rPr>
          <w:color w:val="4F5154"/>
          <w:spacing w:val="-5"/>
        </w:rPr>
        <w:t> </w:t>
      </w:r>
      <w:r>
        <w:rPr>
          <w:color w:val="4F5154"/>
        </w:rPr>
        <w:t>20,</w:t>
      </w:r>
      <w:r>
        <w:rPr>
          <w:color w:val="4F5154"/>
          <w:spacing w:val="-3"/>
        </w:rPr>
        <w:t> </w:t>
      </w:r>
      <w:r>
        <w:rPr>
          <w:color w:val="4F5154"/>
        </w:rPr>
        <w:t>2001.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amicus</w:t>
      </w:r>
      <w:r>
        <w:rPr>
          <w:color w:val="4F5154"/>
          <w:spacing w:val="-5"/>
        </w:rPr>
        <w:t> </w:t>
      </w:r>
      <w:r>
        <w:rPr>
          <w:color w:val="4F5154"/>
        </w:rPr>
        <w:t>brief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Microsoft</w:t>
      </w:r>
      <w:r>
        <w:rPr>
          <w:color w:val="4F5154"/>
          <w:spacing w:val="-4"/>
        </w:rPr>
        <w:t> </w:t>
      </w:r>
      <w:r>
        <w:rPr>
          <w:color w:val="4F5154"/>
        </w:rPr>
        <w:t>appeal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December</w:t>
      </w:r>
      <w:r>
        <w:rPr>
          <w:color w:val="4F5154"/>
          <w:spacing w:val="-5"/>
        </w:rPr>
        <w:t> </w:t>
      </w:r>
      <w:r>
        <w:rPr>
          <w:color w:val="4F5154"/>
        </w:rPr>
        <w:t>26,</w:t>
      </w:r>
      <w:r>
        <w:rPr>
          <w:color w:val="4F5154"/>
          <w:spacing w:val="-4"/>
        </w:rPr>
        <w:t> </w:t>
      </w:r>
      <w:r>
        <w:rPr>
          <w:color w:val="4F5154"/>
        </w:rPr>
        <w:t>2001.</w:t>
      </w:r>
      <w:r>
        <w:rPr>
          <w:color w:val="4F5154"/>
          <w:spacing w:val="-5"/>
        </w:rPr>
        <w:t> </w:t>
      </w:r>
      <w:r>
        <w:rPr>
          <w:color w:val="4F5154"/>
        </w:rPr>
        <w:t>We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vigorously</w:t>
      </w:r>
      <w:r>
        <w:rPr>
          <w:color w:val="4F5154"/>
          <w:spacing w:val="-4"/>
        </w:rPr>
        <w:t> </w:t>
      </w:r>
      <w:r>
        <w:rPr>
          <w:color w:val="4F5154"/>
        </w:rPr>
        <w:t>defend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7"/>
        </w:rPr>
        <w:t> </w:t>
      </w:r>
      <w:r>
        <w:rPr>
          <w:color w:val="4F5154"/>
        </w:rPr>
        <w:t>position.</w:t>
      </w:r>
      <w:r>
        <w:rPr/>
      </w:r>
    </w:p>
    <w:p>
      <w:pPr>
        <w:pStyle w:val="BodyText"/>
        <w:spacing w:line="220" w:lineRule="exact" w:before="171"/>
        <w:ind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currently</w:t>
      </w:r>
      <w:r>
        <w:rPr>
          <w:color w:val="4F5154"/>
          <w:spacing w:val="-6"/>
        </w:rPr>
        <w:t> </w:t>
      </w:r>
      <w:r>
        <w:rPr>
          <w:color w:val="4F5154"/>
        </w:rPr>
        <w:t>party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various</w:t>
      </w:r>
      <w:r>
        <w:rPr>
          <w:color w:val="4F5154"/>
          <w:spacing w:val="-5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proceedings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5"/>
        </w:rPr>
        <w:t> </w:t>
      </w:r>
      <w:r>
        <w:rPr>
          <w:color w:val="4F5154"/>
        </w:rPr>
        <w:t>asserted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unasserted,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ordinary</w:t>
      </w:r>
      <w:r>
        <w:rPr>
          <w:color w:val="4F5154"/>
          <w:spacing w:val="-4"/>
        </w:rPr>
        <w:t> </w:t>
      </w:r>
      <w:r>
        <w:rPr>
          <w:color w:val="4F5154"/>
        </w:rPr>
        <w:t>course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business.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outcome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5"/>
        </w:rPr>
        <w:t> </w:t>
      </w:r>
      <w:r>
        <w:rPr>
          <w:color w:val="4F5154"/>
        </w:rPr>
        <w:t>cannot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predicted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certainty,</w:t>
      </w:r>
      <w:r>
        <w:rPr>
          <w:color w:val="4F5154"/>
          <w:spacing w:val="-3"/>
        </w:rPr>
        <w:t> </w:t>
      </w:r>
      <w:r>
        <w:rPr>
          <w:color w:val="4F5154"/>
        </w:rPr>
        <w:t>we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3"/>
        </w:rPr>
        <w:t> </w:t>
      </w:r>
      <w:r>
        <w:rPr>
          <w:color w:val="4F5154"/>
        </w:rPr>
        <w:t>believe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outcome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above</w:t>
      </w:r>
      <w:r>
        <w:rPr>
          <w:color w:val="4F5154"/>
          <w:spacing w:val="-7"/>
        </w:rPr>
        <w:t> </w:t>
      </w:r>
      <w:r>
        <w:rPr>
          <w:color w:val="4F5154"/>
        </w:rPr>
        <w:t>mentioned</w:t>
      </w:r>
      <w:r>
        <w:rPr>
          <w:color w:val="4F5154"/>
          <w:spacing w:val="-5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matters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adverse</w:t>
      </w:r>
      <w:r>
        <w:rPr>
          <w:color w:val="4F5154"/>
          <w:spacing w:val="-7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position,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operations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flow.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72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5" w:footer="0" w:top="206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465" w:footer="0" w:top="1100" w:bottom="280" w:left="200" w:right="180"/>
        </w:sectPr>
      </w:pPr>
    </w:p>
    <w:p>
      <w:pPr>
        <w:pStyle w:val="Heading1"/>
        <w:spacing w:line="240" w:lineRule="auto" w:before="73"/>
        <w:ind w:left="159" w:right="0"/>
        <w:jc w:val="left"/>
        <w:rPr>
          <w:b w:val="0"/>
          <w:bCs w:val="0"/>
        </w:rPr>
      </w:pPr>
      <w:r>
        <w:rPr>
          <w:color w:val="4F5154"/>
        </w:rPr>
        <w:t>SCHEDULE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220" w:lineRule="exact" w:before="0"/>
        <w:ind w:left="159" w:right="3825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ORACLE</w:t>
      </w:r>
      <w:r>
        <w:rPr>
          <w:rFonts w:ascii="Times New Roman"/>
          <w:b/>
          <w:color w:val="4F5154"/>
          <w:spacing w:val="-25"/>
          <w:sz w:val="20"/>
        </w:rPr>
        <w:t> </w:t>
      </w:r>
      <w:r>
        <w:rPr>
          <w:rFonts w:ascii="Times New Roman"/>
          <w:b/>
          <w:color w:val="4F5154"/>
          <w:sz w:val="20"/>
        </w:rPr>
        <w:t>CORPORATION</w:t>
      </w:r>
      <w:r>
        <w:rPr>
          <w:rFonts w:ascii="Times New Roman"/>
          <w:b/>
          <w:color w:val="4F5154"/>
          <w:spacing w:val="24"/>
          <w:w w:val="99"/>
          <w:sz w:val="20"/>
        </w:rPr>
        <w:t> </w:t>
      </w:r>
      <w:r>
        <w:rPr>
          <w:rFonts w:ascii="Times New Roman"/>
          <w:b/>
          <w:color w:val="4F5154"/>
          <w:sz w:val="20"/>
        </w:rPr>
        <w:t>VALUATION</w:t>
      </w:r>
      <w:r>
        <w:rPr>
          <w:rFonts w:ascii="Times New Roman"/>
          <w:b/>
          <w:color w:val="4F5154"/>
          <w:spacing w:val="-14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13"/>
          <w:sz w:val="20"/>
        </w:rPr>
        <w:t> </w:t>
      </w:r>
      <w:r>
        <w:rPr>
          <w:rFonts w:ascii="Times New Roman"/>
          <w:b/>
          <w:color w:val="4F5154"/>
          <w:sz w:val="20"/>
        </w:rPr>
        <w:t>QUALIFYING</w:t>
      </w:r>
      <w:r>
        <w:rPr>
          <w:rFonts w:ascii="Times New Roman"/>
          <w:b/>
          <w:color w:val="4F5154"/>
          <w:spacing w:val="-13"/>
          <w:sz w:val="20"/>
        </w:rPr>
        <w:t> </w:t>
      </w:r>
      <w:r>
        <w:rPr>
          <w:rFonts w:ascii="Times New Roman"/>
          <w:b/>
          <w:color w:val="4F5154"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00" w:right="180"/>
          <w:cols w:num="2" w:equalWidth="0">
            <w:col w:w="1464" w:space="2181"/>
            <w:col w:w="821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pict>
          <v:group style="position:absolute;margin-left:423.599976pt;margin-top:246.900009pt;width:29.3pt;height:.1pt;mso-position-horizontal-relative:page;mso-position-vertical-relative:page;z-index:-288304" coordorigin="8472,4938" coordsize="586,2">
            <v:shape style="position:absolute;left:8472;top:4938;width:586;height:2" coordorigin="8472,4938" coordsize="586,0" path="m8472,4938l9058,4938e" filled="false" stroked="true" strokeweight="3.82pt" strokecolor="#4f5154">
              <v:path arrowok="t"/>
            </v:shape>
            <w10:wrap type="none"/>
          </v:group>
        </w:pict>
      </w:r>
      <w:r>
        <w:rPr/>
        <w:pict>
          <v:group style="position:absolute;margin-left:472.679993pt;margin-top:246.900009pt;width:62.65pt;height:.1pt;mso-position-horizontal-relative:page;mso-position-vertical-relative:page;z-index:-288280" coordorigin="9454,4938" coordsize="1253,2">
            <v:shape style="position:absolute;left:9454;top:4938;width:1253;height:2" coordorigin="9454,4938" coordsize="1253,0" path="m9454,4938l10706,4938e" filled="false" stroked="true" strokeweight="3.82pt" strokecolor="#4f5154">
              <v:path arrowok="t"/>
            </v:shape>
            <w10:wrap type="none"/>
          </v:group>
        </w:pict>
      </w:r>
    </w:p>
    <w:p>
      <w:pPr>
        <w:spacing w:before="0"/>
        <w:ind w:left="292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Additions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8"/>
        <w:gridCol w:w="291"/>
        <w:gridCol w:w="1019"/>
        <w:gridCol w:w="267"/>
        <w:gridCol w:w="1144"/>
        <w:gridCol w:w="267"/>
        <w:gridCol w:w="715"/>
        <w:gridCol w:w="267"/>
        <w:gridCol w:w="1382"/>
        <w:gridCol w:w="267"/>
        <w:gridCol w:w="879"/>
      </w:tblGrid>
      <w:tr>
        <w:trPr>
          <w:trHeight w:val="450" w:hRule="exact"/>
        </w:trPr>
        <w:tc>
          <w:tcPr>
            <w:tcW w:w="5138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55" w:right="0" w:hanging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Beginning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Charged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pacing w:val="-1"/>
                <w:sz w:val="15"/>
              </w:rPr>
              <w:t>to</w:t>
            </w:r>
            <w:r>
              <w:rPr>
                <w:rFonts w:ascii="Times New Roman"/>
                <w:b/>
                <w:color w:val="4F5154"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color w:val="4F5154"/>
                <w:sz w:val="15"/>
              </w:rPr>
              <w:t>Operations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07" w:right="0" w:hanging="9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Write-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offs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46" w:right="0" w:firstLine="3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Translation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Adjustments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single" w:sz="19" w:space="0" w:color="4F5154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71" w:right="0" w:firstLine="2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Ending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4F5154"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934" w:hRule="exact"/>
        </w:trPr>
        <w:tc>
          <w:tcPr>
            <w:tcW w:w="5138" w:type="dxa"/>
            <w:tcBorders>
              <w:top w:val="single" w:sz="19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86"/>
              <w:ind w:left="55" w:right="268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Trade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Receivable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Allowances</w:t>
            </w:r>
            <w:r>
              <w:rPr>
                <w:rFonts w:ascii="Times New Roman"/>
                <w:color w:val="4F5154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Year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Ended: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19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tabs>
                <w:tab w:pos="68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tabs>
                <w:tab w:pos="80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tabs>
                <w:tab w:pos="342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(72)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tabs>
                <w:tab w:pos="111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single" w:sz="19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tabs>
                <w:tab w:pos="51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5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680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(117)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1110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pacing w:val="-1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5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May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31,</w:t>
            </w:r>
            <w:r>
              <w:rPr>
                <w:rFonts w:ascii="Times New Roman"/>
                <w:color w:val="4F5154"/>
                <w:spacing w:val="-5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680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$</w:t>
            </w:r>
            <w:r>
              <w:rPr>
                <w:rFonts w:ascii="Times New Roman"/>
                <w:color w:val="4F5154"/>
                <w:spacing w:val="4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(187)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77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single" w:sz="31" w:space="0" w:color="4F5154"/>
              <w:left w:val="nil" w:sz="6" w:space="0" w:color="auto"/>
              <w:bottom w:val="single" w:sz="31" w:space="0" w:color="4F5154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$</w:t>
              <w:tab/>
            </w:r>
            <w:r>
              <w:rPr>
                <w:rFonts w:ascii="Times New Roman"/>
                <w:color w:val="4F5154"/>
                <w:sz w:val="20"/>
              </w:rPr>
              <w:t>413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58" w:hRule="exact"/>
        </w:trPr>
        <w:tc>
          <w:tcPr>
            <w:tcW w:w="5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single" w:sz="31" w:space="0" w:color="4F5154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73"/>
        <w:ind w:left="2048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SIGNATURES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7"/>
        <w:ind w:right="219"/>
        <w:jc w:val="left"/>
      </w:pPr>
      <w:r>
        <w:rPr>
          <w:color w:val="4F5154"/>
          <w:spacing w:val="-1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requirements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15(d)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2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1934,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Registrant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duly</w:t>
      </w:r>
      <w:r>
        <w:rPr>
          <w:color w:val="4F5154"/>
          <w:spacing w:val="-3"/>
        </w:rPr>
        <w:t> </w:t>
      </w:r>
      <w:r>
        <w:rPr>
          <w:color w:val="4F5154"/>
        </w:rPr>
        <w:t>caused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report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signed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behalf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undersigned,</w:t>
      </w:r>
      <w:r>
        <w:rPr>
          <w:color w:val="4F5154"/>
          <w:spacing w:val="-4"/>
        </w:rPr>
        <w:t> </w:t>
      </w:r>
      <w:r>
        <w:rPr>
          <w:color w:val="4F5154"/>
        </w:rPr>
        <w:t>thereunto</w:t>
      </w:r>
      <w:r>
        <w:rPr>
          <w:color w:val="4F5154"/>
          <w:spacing w:val="-5"/>
        </w:rPr>
        <w:t> </w:t>
      </w:r>
      <w:r>
        <w:rPr>
          <w:color w:val="4F5154"/>
        </w:rPr>
        <w:t>duly</w:t>
      </w:r>
      <w:r>
        <w:rPr>
          <w:color w:val="4F5154"/>
          <w:spacing w:val="-6"/>
        </w:rPr>
        <w:t> </w:t>
      </w:r>
      <w:r>
        <w:rPr>
          <w:color w:val="4F5154"/>
        </w:rPr>
        <w:t>authorized,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4"/>
        </w:rPr>
        <w:t> </w:t>
      </w:r>
      <w:r>
        <w:rPr>
          <w:color w:val="4F5154"/>
        </w:rPr>
        <w:t>29,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/>
      </w:r>
    </w:p>
    <w:p>
      <w:pPr>
        <w:spacing w:before="158"/>
        <w:ind w:left="7051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4F5154"/>
          <w:sz w:val="20"/>
        </w:rPr>
        <w:t>O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15"/>
        </w:rPr>
        <w:t>RACLE</w:t>
      </w:r>
      <w:r>
        <w:rPr>
          <w:rFonts w:ascii="Times New Roman"/>
          <w:color w:val="4F5154"/>
          <w:spacing w:val="-2"/>
          <w:sz w:val="15"/>
        </w:rPr>
        <w:t> </w:t>
      </w:r>
      <w:r>
        <w:rPr>
          <w:rFonts w:ascii="Times New Roman"/>
          <w:color w:val="4F5154"/>
          <w:sz w:val="20"/>
        </w:rPr>
        <w:t>C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15"/>
        </w:rPr>
        <w:t>ORPORATION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11" w:val="left" w:leader="none"/>
          <w:tab w:pos="7999" w:val="left" w:leader="none"/>
        </w:tabs>
        <w:spacing w:before="0"/>
        <w:ind w:left="7051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4F5154"/>
          <w:w w:val="95"/>
          <w:sz w:val="20"/>
        </w:rPr>
        <w:t>By:</w:t>
        <w:tab/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L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AWRENCE </w:t>
      </w:r>
      <w:r>
        <w:rPr>
          <w:rFonts w:ascii="Times New Roman"/>
          <w:color w:val="4F5154"/>
          <w:spacing w:val="8"/>
          <w:sz w:val="15"/>
        </w:rPr>
        <w:t> </w:t>
      </w:r>
      <w:r>
        <w:rPr>
          <w:rFonts w:ascii="Times New Roman"/>
          <w:color w:val="4F5154"/>
          <w:sz w:val="20"/>
        </w:rPr>
        <w:t>J.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E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758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01.35pt;height:2.3pt;mso-position-horizontal-relative:char;mso-position-vertical-relative:line" coordorigin="0,0" coordsize="4027,46">
            <v:group style="position:absolute;left:23;top:23;width:3982;height:2" coordorigin="23,23" coordsize="3982,2">
              <v:shape style="position:absolute;left:23;top:23;width:3982;height:2" coordorigin="23,23" coordsize="3982,0" path="m23,23l4004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right="398" w:firstLine="7471"/>
        <w:jc w:val="left"/>
      </w:pPr>
      <w:r>
        <w:rPr>
          <w:color w:val="4F5154"/>
          <w:spacing w:val="-1"/>
        </w:rPr>
        <w:t>Lawrence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J.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Ellison,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Chief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</w:rPr>
        <w:t>Officer</w:t>
      </w:r>
      <w:r>
        <w:rPr/>
      </w:r>
    </w:p>
    <w:p>
      <w:pPr>
        <w:pStyle w:val="BodyText"/>
        <w:spacing w:line="220" w:lineRule="exact" w:before="169"/>
        <w:ind w:right="307"/>
        <w:jc w:val="left"/>
      </w:pPr>
      <w:r>
        <w:rPr>
          <w:color w:val="4F5154"/>
          <w:spacing w:val="-1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3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1934,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signed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</w:rPr>
        <w:t>persons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behalf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Registrant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capacities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6"/>
        </w:rPr>
        <w:t> </w:t>
      </w:r>
      <w:r>
        <w:rPr>
          <w:color w:val="4F5154"/>
        </w:rPr>
        <w:t>indicated.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7073" w:val="left" w:leader="none"/>
          <w:tab w:pos="10587" w:val="left" w:leader="none"/>
        </w:tabs>
        <w:spacing w:before="0"/>
        <w:ind w:left="219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Name</w:t>
        <w:tab/>
      </w:r>
      <w:r>
        <w:rPr>
          <w:rFonts w:ascii="Times New Roman"/>
          <w:b/>
          <w:color w:val="4F5154"/>
          <w:spacing w:val="-1"/>
          <w:w w:val="95"/>
          <w:sz w:val="15"/>
        </w:rPr>
        <w:t>Title</w:t>
        <w:tab/>
      </w:r>
      <w:r>
        <w:rPr>
          <w:rFonts w:ascii="Times New Roman"/>
          <w:b/>
          <w:color w:val="4F5154"/>
          <w:sz w:val="15"/>
        </w:rPr>
        <w:t>Date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7015" w:val="left" w:leader="none"/>
          <w:tab w:pos="10521" w:val="left" w:leader="none"/>
        </w:tabs>
        <w:spacing w:line="40" w:lineRule="atLeast"/>
        <w:ind w:left="213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26.3pt;height:2.3pt;mso-position-horizontal-relative:char;mso-position-vertical-relative:line" coordorigin="0,0" coordsize="526,46">
            <v:group style="position:absolute;left:23;top:23;width:480;height:2" coordorigin="23,23" coordsize="480,2">
              <v:shape style="position:absolute;left:23;top:23;width:480;height:2" coordorigin="23,23" coordsize="480,0" path="m23,23l503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1.7pt;height:2.3pt;mso-position-horizontal-relative:char;mso-position-vertical-relative:line" coordorigin="0,0" coordsize="434,46">
            <v:group style="position:absolute;left:23;top:23;width:389;height:2" coordorigin="23,23" coordsize="389,2">
              <v:shape style="position:absolute;left:23;top:23;width:389;height:2" coordorigin="23,23" coordsize="389,0" path="m23,23l411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2.45pt;height:2.3pt;mso-position-horizontal-relative:char;mso-position-vertical-relative:line" coordorigin="0,0" coordsize="449,46">
            <v:group style="position:absolute;left:23;top:23;width:404;height:2" coordorigin="23,23" coordsize="404,2">
              <v:shape style="position:absolute;left:23;top:23;width:404;height:2" coordorigin="23,23" coordsize="404,0" path="m23,23l426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1"/>
          <w:headerReference w:type="even" r:id="rId22"/>
          <w:pgSz w:w="12240" w:h="15840"/>
          <w:pgMar w:header="465" w:footer="0" w:top="110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752pt;width:225.4pt;height:.1pt;mso-position-horizontal-relative:page;mso-position-vertical-relative:paragraph;z-index:6640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L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15"/>
        </w:rPr>
        <w:t>AWRENCE </w:t>
      </w:r>
      <w:r>
        <w:rPr>
          <w:rFonts w:ascii="Times New Roman"/>
          <w:color w:val="4F5154"/>
          <w:spacing w:val="-1"/>
          <w:sz w:val="20"/>
        </w:rPr>
        <w:t>J.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20"/>
        </w:rPr>
        <w:t>E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Lawrence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J.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Ellison</w:t>
      </w:r>
      <w:r>
        <w:rPr/>
      </w:r>
    </w:p>
    <w:p>
      <w:pPr>
        <w:pStyle w:val="BodyText"/>
        <w:spacing w:line="225" w:lineRule="exact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Chief</w:t>
      </w:r>
      <w:r>
        <w:rPr>
          <w:color w:val="4F5154"/>
          <w:spacing w:val="-8"/>
        </w:rPr>
        <w:t> </w:t>
      </w:r>
      <w:r>
        <w:rPr>
          <w:color w:val="4F5154"/>
        </w:rPr>
        <w:t>Executive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Officer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/>
      </w:r>
    </w:p>
    <w:p>
      <w:pPr>
        <w:pStyle w:val="BodyText"/>
        <w:spacing w:line="220" w:lineRule="exact" w:before="6"/>
        <w:ind w:right="0"/>
        <w:jc w:val="left"/>
      </w:pPr>
      <w:r>
        <w:rPr>
          <w:color w:val="4F5154"/>
          <w:spacing w:val="-1"/>
        </w:rPr>
        <w:t>Chairman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(Principal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369" w:space="2469"/>
            <w:col w:w="3827" w:space="1391"/>
            <w:col w:w="1764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625765pt;width:225.4pt;height:.1pt;mso-position-horizontal-relative:page;mso-position-vertical-relative:paragraph;z-index:6664" coordorigin="360,433" coordsize="4508,2">
            <v:shape style="position:absolute;left:360;top:433;width:4508;height:2" coordorigin="360,433" coordsize="4508,0" path="m360,433l4867,433e" filled="false" stroked="true" strokeweight="2.260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J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15"/>
        </w:rPr>
        <w:t>EFFREY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z w:val="20"/>
        </w:rPr>
        <w:t>O.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20"/>
        </w:rPr>
        <w:t>H</w:t>
      </w:r>
      <w:r>
        <w:rPr>
          <w:rFonts w:ascii="Times New Roman"/>
          <w:color w:val="4F5154"/>
          <w:spacing w:val="-1"/>
          <w:sz w:val="20"/>
        </w:rPr>
        <w:t> </w:t>
      </w:r>
      <w:r>
        <w:rPr>
          <w:rFonts w:ascii="Times New Roman"/>
          <w:color w:val="4F5154"/>
          <w:sz w:val="15"/>
        </w:rPr>
        <w:t>ENLEY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Jeffrey</w:t>
      </w:r>
      <w:r>
        <w:rPr>
          <w:color w:val="4F5154"/>
          <w:spacing w:val="-6"/>
        </w:rPr>
        <w:t> </w:t>
      </w:r>
      <w:r>
        <w:rPr>
          <w:color w:val="4F5154"/>
        </w:rPr>
        <w:t>O.</w:t>
      </w:r>
      <w:r>
        <w:rPr>
          <w:color w:val="4F5154"/>
          <w:spacing w:val="-6"/>
        </w:rPr>
        <w:t> </w:t>
      </w:r>
      <w:r>
        <w:rPr>
          <w:color w:val="4F5154"/>
        </w:rPr>
        <w:t>Henley</w:t>
      </w:r>
      <w:r>
        <w:rPr/>
      </w:r>
    </w:p>
    <w:p>
      <w:pPr>
        <w:pStyle w:val="BodyText"/>
        <w:spacing w:line="227" w:lineRule="exact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Executive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President,</w:t>
      </w:r>
      <w:r>
        <w:rPr/>
      </w:r>
    </w:p>
    <w:p>
      <w:pPr>
        <w:pStyle w:val="BodyText"/>
        <w:spacing w:line="220" w:lineRule="exact" w:before="7"/>
        <w:ind w:right="0"/>
        <w:jc w:val="left"/>
      </w:pPr>
      <w:r>
        <w:rPr>
          <w:color w:val="4F5154"/>
          <w:spacing w:val="-1"/>
        </w:rPr>
        <w:t>Chief</w:t>
      </w:r>
      <w:r>
        <w:rPr>
          <w:color w:val="4F5154"/>
          <w:spacing w:val="-8"/>
        </w:rPr>
        <w:t> </w:t>
      </w:r>
      <w:r>
        <w:rPr>
          <w:color w:val="4F5154"/>
        </w:rPr>
        <w:t>Financial</w:t>
      </w:r>
      <w:r>
        <w:rPr>
          <w:color w:val="4F5154"/>
          <w:spacing w:val="-7"/>
        </w:rPr>
        <w:t> </w:t>
      </w:r>
      <w:r>
        <w:rPr>
          <w:color w:val="4F5154"/>
        </w:rPr>
        <w:t>Officer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Director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(Principal</w:t>
      </w:r>
      <w:r>
        <w:rPr>
          <w:color w:val="4F5154"/>
          <w:spacing w:val="28"/>
          <w:w w:val="99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14"/>
        </w:rPr>
        <w:t> </w:t>
      </w:r>
      <w:r>
        <w:rPr>
          <w:color w:val="4F5154"/>
        </w:rPr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187" w:space="2651"/>
            <w:col w:w="3899" w:space="1319"/>
            <w:col w:w="1764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781pt;width:225.4pt;height:.1pt;mso-position-horizontal-relative:page;mso-position-vertical-relative:paragraph;z-index:6688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J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15"/>
        </w:rPr>
        <w:t>ENNIFER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pacing w:val="-1"/>
          <w:sz w:val="20"/>
        </w:rPr>
        <w:t>L.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M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INTON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Jennifer</w:t>
      </w:r>
      <w:r>
        <w:rPr>
          <w:color w:val="4F5154"/>
          <w:spacing w:val="-7"/>
        </w:rPr>
        <w:t> </w:t>
      </w:r>
      <w:r>
        <w:rPr>
          <w:color w:val="4F5154"/>
        </w:rPr>
        <w:t>L.</w:t>
      </w:r>
      <w:r>
        <w:rPr>
          <w:color w:val="4F5154"/>
          <w:spacing w:val="-9"/>
        </w:rPr>
        <w:t> </w:t>
      </w:r>
      <w:r>
        <w:rPr>
          <w:color w:val="4F5154"/>
        </w:rPr>
        <w:t>Minton</w:t>
      </w:r>
      <w:r>
        <w:rPr/>
      </w:r>
    </w:p>
    <w:p>
      <w:pPr>
        <w:pStyle w:val="BodyText"/>
        <w:spacing w:line="231" w:lineRule="auto" w:before="80"/>
        <w:ind w:right="0"/>
        <w:jc w:val="left"/>
      </w:pPr>
      <w:r>
        <w:rPr/>
        <w:br w:type="column"/>
      </w:r>
      <w:r>
        <w:rPr>
          <w:color w:val="4F5154"/>
          <w:spacing w:val="-1"/>
        </w:rPr>
        <w:t>Senior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Vice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President,</w:t>
      </w:r>
      <w:r>
        <w:rPr>
          <w:color w:val="4F5154"/>
          <w:w w:val="99"/>
        </w:rPr>
        <w:t> </w:t>
      </w:r>
      <w:r>
        <w:rPr>
          <w:color w:val="4F5154"/>
          <w:spacing w:val="35"/>
          <w:w w:val="99"/>
        </w:rPr>
        <w:t> </w:t>
      </w:r>
      <w:r>
        <w:rPr>
          <w:color w:val="4F5154"/>
          <w:spacing w:val="-1"/>
        </w:rPr>
        <w:t>Finance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9"/>
        </w:rPr>
        <w:t> </w:t>
      </w:r>
      <w:r>
        <w:rPr>
          <w:color w:val="4F5154"/>
        </w:rPr>
        <w:t>Operations</w:t>
      </w:r>
      <w:r>
        <w:rPr>
          <w:color w:val="4F5154"/>
          <w:spacing w:val="28"/>
          <w:w w:val="99"/>
        </w:rPr>
        <w:t> </w:t>
      </w:r>
      <w:r>
        <w:rPr>
          <w:color w:val="4F5154"/>
          <w:spacing w:val="-1"/>
        </w:rPr>
        <w:t>(Principal</w:t>
      </w:r>
      <w:r>
        <w:rPr>
          <w:color w:val="4F5154"/>
          <w:spacing w:val="-12"/>
        </w:rPr>
        <w:t> </w:t>
      </w:r>
      <w:r>
        <w:rPr>
          <w:color w:val="4F5154"/>
        </w:rPr>
        <w:t>Accounting</w:t>
      </w:r>
      <w:r>
        <w:rPr>
          <w:color w:val="4F5154"/>
          <w:spacing w:val="-11"/>
        </w:rPr>
        <w:t> </w:t>
      </w:r>
      <w:r>
        <w:rPr>
          <w:color w:val="4F5154"/>
        </w:rPr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249" w:space="2589"/>
            <w:col w:w="2604" w:space="2613"/>
            <w:col w:w="176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05798pt;width:225.4pt;height:.1pt;mso-position-horizontal-relative:page;mso-position-vertical-relative:paragraph;z-index:6712" coordorigin="360,430" coordsize="4508,2">
            <v:shape style="position:absolute;left:360;top:430;width:4508;height:2" coordorigin="360,430" coordsize="4508,0" path="m360,430l4867,430e" filled="false" stroked="true" strokeweight="2.260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J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15"/>
        </w:rPr>
        <w:t>EFFREY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z w:val="20"/>
        </w:rPr>
        <w:t>B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15"/>
        </w:rPr>
        <w:t>ERG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Jeffrey</w:t>
      </w:r>
      <w:r>
        <w:rPr>
          <w:color w:val="4F5154"/>
          <w:spacing w:val="-9"/>
        </w:rPr>
        <w:t> </w:t>
      </w:r>
      <w:r>
        <w:rPr>
          <w:color w:val="4F5154"/>
        </w:rPr>
        <w:t>Berg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41" w:space="3098"/>
            <w:col w:w="698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811pt;width:225.4pt;height:.1pt;mso-position-horizontal-relative:page;mso-position-vertical-relative:paragraph;z-index:6736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M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ICHAEL</w:t>
      </w:r>
      <w:r>
        <w:rPr>
          <w:rFonts w:ascii="Times New Roman"/>
          <w:color w:val="4F5154"/>
          <w:spacing w:val="-2"/>
          <w:sz w:val="15"/>
        </w:rPr>
        <w:t> </w:t>
      </w:r>
      <w:r>
        <w:rPr>
          <w:rFonts w:ascii="Times New Roman"/>
          <w:color w:val="4F5154"/>
          <w:spacing w:val="-1"/>
          <w:sz w:val="20"/>
        </w:rPr>
        <w:t>J.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B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15"/>
        </w:rPr>
        <w:t>OSKIN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Michael</w:t>
      </w:r>
      <w:r>
        <w:rPr>
          <w:color w:val="4F5154"/>
          <w:spacing w:val="-7"/>
        </w:rPr>
        <w:t> </w:t>
      </w:r>
      <w:r>
        <w:rPr>
          <w:color w:val="4F5154"/>
        </w:rPr>
        <w:t>J.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Boskin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168" w:space="2671"/>
            <w:col w:w="698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828pt;width:225.4pt;height:.1pt;mso-position-horizontal-relative:page;mso-position-vertical-relative:paragraph;z-index:6760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S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AFRA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z w:val="20"/>
        </w:rPr>
        <w:t>A.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20"/>
        </w:rPr>
        <w:t>C</w:t>
      </w:r>
      <w:r>
        <w:rPr>
          <w:rFonts w:ascii="Times New Roman"/>
          <w:color w:val="4F5154"/>
          <w:spacing w:val="-1"/>
          <w:sz w:val="20"/>
        </w:rPr>
        <w:t> </w:t>
      </w:r>
      <w:r>
        <w:rPr>
          <w:rFonts w:ascii="Times New Roman"/>
          <w:color w:val="4F5154"/>
          <w:sz w:val="15"/>
        </w:rPr>
        <w:t>ATZ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Safra</w:t>
      </w:r>
      <w:r>
        <w:rPr>
          <w:color w:val="4F5154"/>
          <w:spacing w:val="-5"/>
        </w:rPr>
        <w:t> </w:t>
      </w:r>
      <w:r>
        <w:rPr>
          <w:color w:val="4F5154"/>
        </w:rPr>
        <w:t>A.</w:t>
      </w:r>
      <w:r>
        <w:rPr>
          <w:color w:val="4F5154"/>
          <w:spacing w:val="-4"/>
        </w:rPr>
        <w:t> </w:t>
      </w:r>
      <w:r>
        <w:rPr>
          <w:color w:val="4F5154"/>
        </w:rPr>
        <w:t>Catz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849" w:space="2990"/>
            <w:col w:w="698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84pt;width:225.4pt;height:.1pt;mso-position-horizontal-relative:page;mso-position-vertical-relative:paragraph;z-index:6784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H</w:t>
      </w:r>
      <w:r>
        <w:rPr>
          <w:rFonts w:ascii="Times New Roman"/>
          <w:color w:val="4F5154"/>
          <w:spacing w:val="-5"/>
          <w:sz w:val="20"/>
        </w:rPr>
        <w:t> </w:t>
      </w:r>
      <w:r>
        <w:rPr>
          <w:rFonts w:ascii="Times New Roman"/>
          <w:color w:val="4F5154"/>
          <w:sz w:val="15"/>
        </w:rPr>
        <w:t>ECTOR</w:t>
      </w:r>
      <w:r>
        <w:rPr>
          <w:rFonts w:ascii="Times New Roman"/>
          <w:color w:val="4F5154"/>
          <w:spacing w:val="-1"/>
          <w:sz w:val="15"/>
        </w:rPr>
        <w:t> </w:t>
      </w:r>
      <w:r>
        <w:rPr>
          <w:rFonts w:ascii="Times New Roman"/>
          <w:color w:val="4F5154"/>
          <w:sz w:val="20"/>
        </w:rPr>
        <w:t>G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15"/>
        </w:rPr>
        <w:t>ARCIA </w:t>
      </w:r>
      <w:r>
        <w:rPr>
          <w:rFonts w:ascii="Times New Roman"/>
          <w:color w:val="4F5154"/>
          <w:spacing w:val="-1"/>
          <w:sz w:val="20"/>
        </w:rPr>
        <w:t>-M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OLINA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Hector</w:t>
      </w:r>
      <w:r>
        <w:rPr>
          <w:color w:val="4F5154"/>
          <w:spacing w:val="-17"/>
        </w:rPr>
        <w:t> </w:t>
      </w:r>
      <w:r>
        <w:rPr>
          <w:color w:val="4F5154"/>
          <w:spacing w:val="-1"/>
        </w:rPr>
        <w:t>Garcia-Molina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720" w:space="2119"/>
            <w:col w:w="698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857pt;width:225.4pt;height:.1pt;mso-position-horizontal-relative:page;mso-position-vertical-relative:paragraph;z-index:6808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J</w:t>
      </w:r>
      <w:r>
        <w:rPr>
          <w:rFonts w:ascii="Times New Roman"/>
          <w:color w:val="4F5154"/>
          <w:spacing w:val="-6"/>
          <w:sz w:val="20"/>
        </w:rPr>
        <w:t> </w:t>
      </w:r>
      <w:r>
        <w:rPr>
          <w:rFonts w:ascii="Times New Roman"/>
          <w:color w:val="4F5154"/>
          <w:sz w:val="15"/>
        </w:rPr>
        <w:t>OSEPH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z w:val="20"/>
        </w:rPr>
        <w:t>A.</w:t>
      </w:r>
      <w:r>
        <w:rPr>
          <w:rFonts w:ascii="Times New Roman"/>
          <w:color w:val="4F5154"/>
          <w:spacing w:val="-7"/>
          <w:sz w:val="20"/>
        </w:rPr>
        <w:t> </w:t>
      </w:r>
      <w:r>
        <w:rPr>
          <w:rFonts w:ascii="Times New Roman"/>
          <w:color w:val="4F5154"/>
          <w:sz w:val="20"/>
        </w:rPr>
        <w:t>G</w:t>
      </w:r>
      <w:r>
        <w:rPr>
          <w:rFonts w:ascii="Times New Roman"/>
          <w:color w:val="4F5154"/>
          <w:spacing w:val="-1"/>
          <w:sz w:val="20"/>
        </w:rPr>
        <w:t> </w:t>
      </w:r>
      <w:r>
        <w:rPr>
          <w:rFonts w:ascii="Times New Roman"/>
          <w:color w:val="4F5154"/>
          <w:sz w:val="15"/>
        </w:rPr>
        <w:t>RUNDFEST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</w:rPr>
        <w:t>Joseph</w:t>
      </w:r>
      <w:r>
        <w:rPr>
          <w:color w:val="4F5154"/>
          <w:spacing w:val="-9"/>
        </w:rPr>
        <w:t> </w:t>
      </w:r>
      <w:r>
        <w:rPr>
          <w:color w:val="4F5154"/>
        </w:rPr>
        <w:t>A.</w:t>
      </w:r>
      <w:r>
        <w:rPr>
          <w:color w:val="4F5154"/>
          <w:spacing w:val="-7"/>
        </w:rPr>
        <w:t> </w:t>
      </w:r>
      <w:r>
        <w:rPr>
          <w:color w:val="4F5154"/>
        </w:rPr>
        <w:t>Grundfest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389" w:space="2450"/>
            <w:col w:w="6981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05875pt;width:225.4pt;height:.1pt;mso-position-horizontal-relative:page;mso-position-vertical-relative:paragraph;z-index:6832" coordorigin="360,430" coordsize="4508,2">
            <v:shape style="position:absolute;left:360;top:430;width:4508;height:2" coordorigin="360,430" coordsize="4508,0" path="m360,430l4867,430e" filled="false" stroked="true" strokeweight="2.260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D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15"/>
        </w:rPr>
        <w:t>ONALD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pacing w:val="-1"/>
          <w:sz w:val="20"/>
        </w:rPr>
        <w:t>L.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20"/>
        </w:rPr>
        <w:t>L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15"/>
        </w:rPr>
        <w:t>UCAS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Donald</w:t>
      </w:r>
      <w:r>
        <w:rPr>
          <w:color w:val="4F5154"/>
          <w:spacing w:val="-6"/>
        </w:rPr>
        <w:t> </w:t>
      </w:r>
      <w:r>
        <w:rPr>
          <w:color w:val="4F5154"/>
        </w:rPr>
        <w:t>L.</w:t>
      </w:r>
      <w:r>
        <w:rPr>
          <w:color w:val="4F5154"/>
          <w:spacing w:val="-8"/>
        </w:rPr>
        <w:t> </w:t>
      </w:r>
      <w:r>
        <w:rPr>
          <w:color w:val="4F5154"/>
        </w:rPr>
        <w:t>Lucas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083" w:space="2755"/>
            <w:col w:w="698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528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565895pt;width:225.4pt;height:.1pt;mso-position-horizontal-relative:page;mso-position-vertical-relative:paragraph;z-index:6856" coordorigin="360,431" coordsize="4508,2">
            <v:shape style="position:absolute;left:360;top:431;width:4508;height:2" coordorigin="360,431" coordsize="4508,0" path="m360,431l4867,431e" filled="false" stroked="true" strokeweight="2.38pt" strokecolor="#4f5154">
              <v:path arrowok="t"/>
            </v:shape>
            <w10:wrap type="none"/>
          </v:group>
        </w:pict>
      </w:r>
      <w:r>
        <w:rPr>
          <w:rFonts w:ascii="Times New Roman"/>
          <w:color w:val="4F5154"/>
          <w:spacing w:val="-1"/>
          <w:w w:val="95"/>
          <w:sz w:val="20"/>
        </w:rPr>
        <w:t>/s/</w:t>
        <w:tab/>
      </w:r>
      <w:r>
        <w:rPr>
          <w:rFonts w:ascii="Times New Roman"/>
          <w:color w:val="4F5154"/>
          <w:sz w:val="20"/>
        </w:rPr>
        <w:t>J</w:t>
      </w:r>
      <w:r>
        <w:rPr>
          <w:rFonts w:ascii="Times New Roman"/>
          <w:color w:val="4F5154"/>
          <w:spacing w:val="-4"/>
          <w:sz w:val="20"/>
        </w:rPr>
        <w:t> </w:t>
      </w:r>
      <w:r>
        <w:rPr>
          <w:rFonts w:ascii="Times New Roman"/>
          <w:color w:val="4F5154"/>
          <w:sz w:val="15"/>
        </w:rPr>
        <w:t>ACK</w:t>
      </w:r>
      <w:r>
        <w:rPr>
          <w:rFonts w:ascii="Times New Roman"/>
          <w:color w:val="4F5154"/>
          <w:spacing w:val="2"/>
          <w:sz w:val="15"/>
        </w:rPr>
        <w:t> </w:t>
      </w:r>
      <w:r>
        <w:rPr>
          <w:rFonts w:ascii="Times New Roman"/>
          <w:color w:val="4F5154"/>
          <w:spacing w:val="-1"/>
          <w:sz w:val="20"/>
        </w:rPr>
        <w:t>F.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20"/>
        </w:rPr>
        <w:t>K</w:t>
      </w:r>
      <w:r>
        <w:rPr>
          <w:rFonts w:ascii="Times New Roman"/>
          <w:color w:val="4F5154"/>
          <w:spacing w:val="-3"/>
          <w:sz w:val="20"/>
        </w:rPr>
        <w:t> </w:t>
      </w:r>
      <w:r>
        <w:rPr>
          <w:rFonts w:ascii="Times New Roman"/>
          <w:color w:val="4F5154"/>
          <w:sz w:val="15"/>
        </w:rPr>
        <w:t>EMP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F5154"/>
          <w:spacing w:val="-1"/>
        </w:rPr>
        <w:t>Jack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F.</w:t>
      </w:r>
      <w:r>
        <w:rPr>
          <w:color w:val="4F5154"/>
          <w:spacing w:val="-7"/>
        </w:rPr>
        <w:t> </w:t>
      </w:r>
      <w:r>
        <w:rPr>
          <w:color w:val="4F5154"/>
        </w:rPr>
        <w:t>Kemp</w:t>
      </w:r>
      <w:r>
        <w:rPr/>
      </w:r>
    </w:p>
    <w:p>
      <w:pPr>
        <w:pStyle w:val="BodyText"/>
        <w:tabs>
          <w:tab w:pos="5357" w:val="left" w:leader="none"/>
        </w:tabs>
        <w:spacing w:line="240" w:lineRule="auto" w:before="73"/>
        <w:ind w:right="0"/>
        <w:jc w:val="left"/>
      </w:pPr>
      <w:r>
        <w:rPr>
          <w:w w:val="95"/>
        </w:rPr>
        <w:br w:type="column"/>
      </w:r>
      <w:r>
        <w:rPr>
          <w:color w:val="4F5154"/>
          <w:spacing w:val="-1"/>
          <w:w w:val="95"/>
        </w:rPr>
        <w:t>Director</w:t>
        <w:tab/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29,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28" w:space="3111"/>
            <w:col w:w="698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74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20" w:lineRule="exact" w:before="84"/>
        <w:ind w:left="4685" w:right="4706"/>
        <w:jc w:val="center"/>
        <w:rPr>
          <w:b w:val="0"/>
          <w:bCs w:val="0"/>
        </w:rPr>
      </w:pPr>
      <w:r>
        <w:rPr>
          <w:color w:val="4F5154"/>
        </w:rPr>
        <w:t>ORACLE</w:t>
      </w:r>
      <w:r>
        <w:rPr>
          <w:color w:val="4F5154"/>
          <w:spacing w:val="-25"/>
        </w:rPr>
        <w:t> </w:t>
      </w:r>
      <w:r>
        <w:rPr>
          <w:color w:val="4F5154"/>
        </w:rPr>
        <w:t>CORPORATION</w:t>
      </w:r>
      <w:r>
        <w:rPr>
          <w:color w:val="4F5154"/>
          <w:spacing w:val="24"/>
          <w:w w:val="99"/>
        </w:rPr>
        <w:t> </w:t>
      </w:r>
      <w:r>
        <w:rPr>
          <w:color w:val="4F5154"/>
        </w:rPr>
        <w:t>INDEX</w:t>
      </w:r>
      <w:r>
        <w:rPr>
          <w:color w:val="4F5154"/>
          <w:spacing w:val="-10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EXHIBITS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7188" w:val="left" w:leader="none"/>
        </w:tabs>
        <w:spacing w:before="0"/>
        <w:ind w:left="132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sz w:val="15"/>
        </w:rPr>
        <w:t>Exhibit</w:t>
      </w:r>
      <w:r>
        <w:rPr>
          <w:rFonts w:ascii="Times New Roman"/>
          <w:b/>
          <w:color w:val="4F5154"/>
          <w:spacing w:val="-6"/>
          <w:sz w:val="15"/>
        </w:rPr>
        <w:t> </w:t>
      </w:r>
      <w:r>
        <w:rPr>
          <w:rFonts w:ascii="Times New Roman"/>
          <w:b/>
          <w:color w:val="4F5154"/>
          <w:sz w:val="15"/>
        </w:rPr>
        <w:t>No.</w:t>
        <w:tab/>
        <w:t>Exhibit</w:t>
      </w:r>
      <w:r>
        <w:rPr>
          <w:rFonts w:ascii="Times New Roman"/>
          <w:b/>
          <w:color w:val="4F5154"/>
          <w:spacing w:val="-8"/>
          <w:sz w:val="15"/>
        </w:rPr>
        <w:t> </w:t>
      </w:r>
      <w:r>
        <w:rPr>
          <w:rFonts w:ascii="Times New Roman"/>
          <w:b/>
          <w:color w:val="4F5154"/>
          <w:sz w:val="15"/>
        </w:rPr>
        <w:t>Titles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7057" w:val="left" w:leader="none"/>
        </w:tabs>
        <w:spacing w:line="40" w:lineRule="atLeast"/>
        <w:ind w:left="120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9.7pt;height:2.4pt;mso-position-horizontal-relative:char;mso-position-vertical-relative:line" coordorigin="0,0" coordsize="994,48">
            <v:group style="position:absolute;left:24;top:24;width:946;height:2" coordorigin="24,24" coordsize="946,2">
              <v:shape style="position:absolute;left:24;top:24;width:946;height:2" coordorigin="24,24" coordsize="946,0" path="m24,24l969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7.85pt;height:2.4pt;mso-position-horizontal-relative:char;mso-position-vertical-relative:line" coordorigin="0,0" coordsize="1157,48">
            <v:group style="position:absolute;left:24;top:24;width:1109;height:2" coordorigin="24,24" coordsize="1109,2">
              <v:shape style="position:absolute;left:24;top:24;width:1109;height:2" coordorigin="24,24" coordsize="1109,0" path="m24,24l1133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3595" w:val="left" w:leader="none"/>
        </w:tabs>
        <w:spacing w:line="220" w:lineRule="exact" w:before="85"/>
        <w:ind w:left="3595" w:right="425" w:hanging="2028"/>
        <w:jc w:val="left"/>
      </w:pPr>
      <w:r>
        <w:rPr>
          <w:color w:val="4F5154"/>
          <w:w w:val="95"/>
        </w:rPr>
        <w:t>4.02</w:t>
        <w:tab/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1993</w:t>
      </w:r>
      <w:r>
        <w:rPr>
          <w:color w:val="4F5154"/>
          <w:spacing w:val="-6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amended,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restated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November</w:t>
      </w:r>
      <w:r>
        <w:rPr>
          <w:color w:val="4F5154"/>
          <w:spacing w:val="34"/>
          <w:w w:val="99"/>
        </w:rPr>
        <w:t> </w:t>
      </w:r>
      <w:r>
        <w:rPr>
          <w:color w:val="4F5154"/>
        </w:rPr>
        <w:t>15,</w:t>
      </w:r>
      <w:r>
        <w:rPr>
          <w:color w:val="4F5154"/>
          <w:spacing w:val="-6"/>
        </w:rPr>
        <w:t> </w:t>
      </w:r>
      <w:r>
        <w:rPr>
          <w:color w:val="4F5154"/>
        </w:rPr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3595" w:val="left" w:leader="none"/>
        </w:tabs>
        <w:spacing w:line="220" w:lineRule="exact"/>
        <w:ind w:left="3595" w:right="219" w:hanging="2127"/>
        <w:jc w:val="left"/>
      </w:pPr>
      <w:r>
        <w:rPr>
          <w:color w:val="4F5154"/>
          <w:spacing w:val="-1"/>
          <w:w w:val="95"/>
        </w:rPr>
        <w:t>10.01</w:t>
        <w:tab/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Corporation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(1992),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restated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March</w:t>
      </w:r>
      <w:r>
        <w:rPr>
          <w:color w:val="4F5154"/>
          <w:spacing w:val="-5"/>
        </w:rPr>
        <w:t> </w:t>
      </w:r>
      <w:r>
        <w:rPr>
          <w:color w:val="4F5154"/>
        </w:rPr>
        <w:t>22,</w:t>
      </w:r>
      <w:r>
        <w:rPr>
          <w:color w:val="4F5154"/>
          <w:spacing w:val="42"/>
          <w:w w:val="99"/>
        </w:rPr>
        <w:t> </w:t>
      </w:r>
      <w:r>
        <w:rPr>
          <w:color w:val="4F5154"/>
        </w:rPr>
        <w:t>2002.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595" w:val="left" w:leader="none"/>
        </w:tabs>
        <w:spacing w:line="240" w:lineRule="auto"/>
        <w:ind w:left="1469" w:right="0"/>
        <w:jc w:val="left"/>
      </w:pPr>
      <w:r>
        <w:rPr>
          <w:color w:val="4F5154"/>
          <w:spacing w:val="-1"/>
          <w:w w:val="95"/>
        </w:rPr>
        <w:t>21.01</w:t>
        <w:tab/>
      </w:r>
      <w:r>
        <w:rPr>
          <w:color w:val="4F5154"/>
        </w:rPr>
        <w:t>Subsidiaries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Registrant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3"/>
        </w:numPr>
        <w:tabs>
          <w:tab w:pos="3596" w:val="left" w:leader="none"/>
        </w:tabs>
        <w:spacing w:line="240" w:lineRule="auto" w:before="0" w:after="0"/>
        <w:ind w:left="3596" w:right="0" w:hanging="2127"/>
        <w:jc w:val="left"/>
      </w:pPr>
      <w:r>
        <w:rPr>
          <w:color w:val="4F5154"/>
        </w:rPr>
        <w:t>Consent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Ernst</w:t>
      </w:r>
      <w:r>
        <w:rPr>
          <w:color w:val="4F5154"/>
          <w:spacing w:val="-6"/>
        </w:rPr>
        <w:t> </w:t>
      </w:r>
      <w:r>
        <w:rPr>
          <w:color w:val="4F5154"/>
        </w:rPr>
        <w:t>&amp;</w:t>
      </w:r>
      <w:r>
        <w:rPr>
          <w:color w:val="4F5154"/>
          <w:spacing w:val="-6"/>
        </w:rPr>
        <w:t> </w:t>
      </w:r>
      <w:r>
        <w:rPr>
          <w:color w:val="4F5154"/>
        </w:rPr>
        <w:t>Young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LLP,</w:t>
      </w:r>
      <w:r>
        <w:rPr>
          <w:color w:val="4F5154"/>
          <w:spacing w:val="-5"/>
        </w:rPr>
        <w:t> </w:t>
      </w:r>
      <w:r>
        <w:rPr>
          <w:color w:val="4F5154"/>
        </w:rPr>
        <w:t>Independent</w:t>
      </w:r>
      <w:r>
        <w:rPr>
          <w:color w:val="4F5154"/>
          <w:spacing w:val="-6"/>
        </w:rPr>
        <w:t> </w:t>
      </w:r>
      <w:r>
        <w:rPr>
          <w:color w:val="4F5154"/>
        </w:rPr>
        <w:t>Auditors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3"/>
        </w:numPr>
        <w:tabs>
          <w:tab w:pos="3596" w:val="left" w:leader="none"/>
        </w:tabs>
        <w:spacing w:line="240" w:lineRule="auto" w:before="0" w:after="0"/>
        <w:ind w:left="3596" w:right="0" w:hanging="2127"/>
        <w:jc w:val="left"/>
      </w:pPr>
      <w:r>
        <w:rPr>
          <w:color w:val="4F5154"/>
          <w:spacing w:val="-1"/>
        </w:rPr>
        <w:t>Statement</w:t>
      </w:r>
      <w:r>
        <w:rPr>
          <w:color w:val="4F5154"/>
          <w:spacing w:val="-7"/>
        </w:rPr>
        <w:t> </w:t>
      </w:r>
      <w:r>
        <w:rPr>
          <w:color w:val="4F5154"/>
        </w:rPr>
        <w:t>regarding</w:t>
      </w:r>
      <w:r>
        <w:rPr>
          <w:color w:val="4F5154"/>
          <w:spacing w:val="-6"/>
        </w:rPr>
        <w:t> </w:t>
      </w:r>
      <w:r>
        <w:rPr>
          <w:color w:val="4F5154"/>
        </w:rPr>
        <w:t>consent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Arthur</w:t>
      </w:r>
      <w:r>
        <w:rPr>
          <w:color w:val="4F5154"/>
          <w:spacing w:val="-6"/>
        </w:rPr>
        <w:t> </w:t>
      </w:r>
      <w:r>
        <w:rPr>
          <w:color w:val="4F5154"/>
        </w:rPr>
        <w:t>Andersen</w:t>
      </w:r>
      <w:r>
        <w:rPr>
          <w:color w:val="4F5154"/>
          <w:spacing w:val="-5"/>
        </w:rPr>
        <w:t> </w:t>
      </w:r>
      <w:r>
        <w:rPr>
          <w:color w:val="4F5154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0" w:right="159"/>
        <w:jc w:val="right"/>
        <w:rPr>
          <w:b w:val="0"/>
          <w:bCs w:val="0"/>
        </w:rPr>
      </w:pPr>
      <w:r>
        <w:rPr>
          <w:color w:val="4F5154"/>
        </w:rPr>
        <w:t>EXHIBIT</w:t>
      </w:r>
      <w:r>
        <w:rPr>
          <w:color w:val="4F5154"/>
          <w:spacing w:val="-14"/>
        </w:rPr>
        <w:t> </w:t>
      </w:r>
      <w:r>
        <w:rPr>
          <w:color w:val="4F5154"/>
        </w:rPr>
        <w:t>4.02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5" w:lineRule="exact" w:before="0"/>
        <w:ind w:left="2048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ORACLE</w:t>
      </w:r>
      <w:r>
        <w:rPr>
          <w:rFonts w:ascii="Times New Roman"/>
          <w:b/>
          <w:color w:val="4F5154"/>
          <w:spacing w:val="-25"/>
          <w:sz w:val="20"/>
        </w:rPr>
        <w:t> </w:t>
      </w:r>
      <w:r>
        <w:rPr>
          <w:rFonts w:ascii="Times New Roman"/>
          <w:b/>
          <w:color w:val="4F5154"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5" w:lineRule="exact" w:before="0"/>
        <w:ind w:left="2048" w:right="20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1993</w:t>
      </w:r>
      <w:r>
        <w:rPr>
          <w:rFonts w:ascii="Times New Roman"/>
          <w:b/>
          <w:color w:val="4F5154"/>
          <w:spacing w:val="-14"/>
          <w:sz w:val="20"/>
        </w:rPr>
        <w:t> </w:t>
      </w:r>
      <w:r>
        <w:rPr>
          <w:rFonts w:ascii="Times New Roman"/>
          <w:b/>
          <w:color w:val="4F5154"/>
          <w:sz w:val="20"/>
        </w:rPr>
        <w:t>DEFERRED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COMPENSATION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PLAN</w:t>
      </w:r>
      <w:r>
        <w:rPr>
          <w:rFonts w:ascii="Times New Roman"/>
          <w:sz w:val="20"/>
        </w:rPr>
      </w:r>
    </w:p>
    <w:p>
      <w:pPr>
        <w:spacing w:before="159"/>
        <w:ind w:left="2047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(Amended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Restated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as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of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November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15,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2000)</w:t>
      </w:r>
      <w:r>
        <w:rPr>
          <w:rFonts w:ascii="Times New Roman"/>
          <w:sz w:val="2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1"/>
        <w:gridCol w:w="2861"/>
        <w:gridCol w:w="4608"/>
        <w:gridCol w:w="2590"/>
      </w:tblGrid>
      <w:tr>
        <w:trPr>
          <w:trHeight w:val="832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Plan</w:t>
            </w:r>
            <w:r>
              <w:rPr>
                <w:rFonts w:ascii="Times New Roman"/>
                <w:b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pacing w:val="-1"/>
                <w:sz w:val="20"/>
              </w:rPr>
              <w:t>Provisions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color w:val="4F5154"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OF</w:t>
            </w:r>
            <w:r>
              <w:rPr>
                <w:rFonts w:ascii="Times New Roman"/>
                <w:b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color w:val="4F5154"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Page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Definitions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Eligibility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Deferred</w:t>
            </w:r>
            <w:r>
              <w:rPr>
                <w:rFonts w:ascii="Times New Roman"/>
                <w:color w:val="4F5154"/>
                <w:spacing w:val="-2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Designation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of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Beneficiary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Change</w:t>
            </w:r>
            <w:r>
              <w:rPr>
                <w:rFonts w:ascii="Times New Roman"/>
                <w:color w:val="4F5154"/>
                <w:spacing w:val="-7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in</w:t>
            </w:r>
            <w:r>
              <w:rPr>
                <w:rFonts w:ascii="Times New Roman"/>
                <w:color w:val="4F5154"/>
                <w:spacing w:val="-6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Control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Trust</w:t>
            </w:r>
            <w:r>
              <w:rPr>
                <w:rFonts w:ascii="Times New Roman"/>
                <w:color w:val="4F5154"/>
                <w:spacing w:val="-13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Provisions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Amendment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12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Termination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Administration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4F5154"/>
                <w:spacing w:val="-1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 w:eastAsia="Times New Roman"/>
                <w:color w:val="4F5154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color w:val="4F5154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4F5154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General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and</w:t>
            </w:r>
            <w:r>
              <w:rPr>
                <w:rFonts w:ascii="Times New Roman"/>
                <w:color w:val="4F5154"/>
                <w:spacing w:val="-11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Miscellaneous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4F5154"/>
                <w:spacing w:val="-1"/>
                <w:sz w:val="20"/>
              </w:rPr>
              <w:t>Appendices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Appendix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sz w:val="20"/>
              </w:rPr>
              <w:t>Distribution</w:t>
            </w:r>
            <w:r>
              <w:rPr>
                <w:rFonts w:ascii="Times New Roman"/>
                <w:color w:val="4F5154"/>
                <w:spacing w:val="-18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Election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Appendix</w:t>
            </w:r>
            <w:r>
              <w:rPr>
                <w:rFonts w:ascii="Times New Roman"/>
                <w:color w:val="4F5154"/>
                <w:spacing w:val="-10"/>
                <w:sz w:val="20"/>
              </w:rPr>
              <w:t> </w:t>
            </w:r>
            <w:r>
              <w:rPr>
                <w:rFonts w:ascii="Times New Roman"/>
                <w:color w:val="4F5154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z w:val="20"/>
              </w:rPr>
              <w:t>Beneficiary</w:t>
            </w:r>
            <w:r>
              <w:rPr>
                <w:rFonts w:ascii="Times New Roman"/>
                <w:color w:val="4F5154"/>
                <w:spacing w:val="-20"/>
                <w:sz w:val="20"/>
              </w:rPr>
              <w:t> </w:t>
            </w:r>
            <w:r>
              <w:rPr>
                <w:rFonts w:ascii="Times New Roman"/>
                <w:color w:val="4F5154"/>
                <w:spacing w:val="-1"/>
                <w:sz w:val="20"/>
              </w:rPr>
              <w:t>Designation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4F5154"/>
                <w:spacing w:val="-1"/>
                <w:w w:val="95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3"/>
          <w:headerReference w:type="even" r:id="rId24"/>
          <w:pgSz w:w="12240" w:h="15840"/>
          <w:pgMar w:header="327" w:footer="0" w:top="520" w:bottom="280" w:left="20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25" w:lineRule="exact" w:before="73"/>
        <w:ind w:left="2048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ORACLE</w:t>
      </w:r>
      <w:r>
        <w:rPr>
          <w:rFonts w:ascii="Times New Roman"/>
          <w:b/>
          <w:color w:val="4F5154"/>
          <w:spacing w:val="-25"/>
          <w:sz w:val="20"/>
        </w:rPr>
        <w:t> </w:t>
      </w:r>
      <w:r>
        <w:rPr>
          <w:rFonts w:ascii="Times New Roman"/>
          <w:b/>
          <w:color w:val="4F5154"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5" w:lineRule="exact" w:before="0"/>
        <w:ind w:left="2048" w:right="20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1993</w:t>
      </w:r>
      <w:r>
        <w:rPr>
          <w:rFonts w:ascii="Times New Roman"/>
          <w:b/>
          <w:color w:val="4F5154"/>
          <w:spacing w:val="-14"/>
          <w:sz w:val="20"/>
        </w:rPr>
        <w:t> </w:t>
      </w:r>
      <w:r>
        <w:rPr>
          <w:rFonts w:ascii="Times New Roman"/>
          <w:b/>
          <w:color w:val="4F5154"/>
          <w:sz w:val="20"/>
        </w:rPr>
        <w:t>DEFERRED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COMPENSATION</w:t>
      </w:r>
      <w:r>
        <w:rPr>
          <w:rFonts w:ascii="Times New Roman"/>
          <w:b/>
          <w:color w:val="4F5154"/>
          <w:spacing w:val="-12"/>
          <w:sz w:val="20"/>
        </w:rPr>
        <w:t> </w:t>
      </w:r>
      <w:r>
        <w:rPr>
          <w:rFonts w:ascii="Times New Roman"/>
          <w:b/>
          <w:color w:val="4F5154"/>
          <w:sz w:val="20"/>
        </w:rPr>
        <w:t>PLAN</w:t>
      </w:r>
      <w:r>
        <w:rPr>
          <w:rFonts w:ascii="Times New Roman"/>
          <w:sz w:val="20"/>
        </w:rPr>
      </w:r>
    </w:p>
    <w:p>
      <w:pPr>
        <w:spacing w:before="159"/>
        <w:ind w:left="2047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(Amended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Restated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as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of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November</w:t>
      </w:r>
      <w:r>
        <w:rPr>
          <w:rFonts w:ascii="Times New Roman"/>
          <w:b/>
          <w:color w:val="4F5154"/>
          <w:spacing w:val="-7"/>
          <w:sz w:val="20"/>
        </w:rPr>
        <w:t> </w:t>
      </w:r>
      <w:r>
        <w:rPr>
          <w:rFonts w:ascii="Times New Roman"/>
          <w:b/>
          <w:color w:val="4F5154"/>
          <w:sz w:val="20"/>
        </w:rPr>
        <w:t>15,</w:t>
      </w:r>
      <w:r>
        <w:rPr>
          <w:rFonts w:ascii="Times New Roman"/>
          <w:b/>
          <w:color w:val="4F5154"/>
          <w:spacing w:val="-8"/>
          <w:sz w:val="20"/>
        </w:rPr>
        <w:t> </w:t>
      </w:r>
      <w:r>
        <w:rPr>
          <w:rFonts w:ascii="Times New Roman"/>
          <w:b/>
          <w:color w:val="4F5154"/>
          <w:sz w:val="20"/>
        </w:rPr>
        <w:t>2000)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7"/>
        <w:ind w:right="219"/>
        <w:jc w:val="left"/>
      </w:pP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Corporation,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Delaware</w:t>
      </w:r>
      <w:r>
        <w:rPr>
          <w:color w:val="4F5154"/>
          <w:spacing w:val="-6"/>
        </w:rPr>
        <w:t> </w:t>
      </w:r>
      <w:r>
        <w:rPr>
          <w:color w:val="4F5154"/>
        </w:rPr>
        <w:t>Corporation</w:t>
      </w:r>
      <w:r>
        <w:rPr>
          <w:color w:val="4F5154"/>
          <w:spacing w:val="-7"/>
        </w:rPr>
        <w:t> </w:t>
      </w:r>
      <w:r>
        <w:rPr>
          <w:color w:val="4F5154"/>
        </w:rPr>
        <w:t>(referred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hereafter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“Employer”)</w:t>
      </w:r>
      <w:r>
        <w:rPr>
          <w:color w:val="4F5154"/>
          <w:spacing w:val="-7"/>
        </w:rPr>
        <w:t> </w:t>
      </w:r>
      <w:r>
        <w:rPr>
          <w:color w:val="4F5154"/>
        </w:rPr>
        <w:t>hereby</w:t>
      </w:r>
      <w:r>
        <w:rPr>
          <w:color w:val="4F5154"/>
          <w:spacing w:val="-6"/>
        </w:rPr>
        <w:t> </w:t>
      </w:r>
      <w:r>
        <w:rPr>
          <w:color w:val="4F5154"/>
        </w:rPr>
        <w:t>establishes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unfunded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purpose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36"/>
          <w:w w:val="99"/>
        </w:rPr>
        <w:t> </w:t>
      </w:r>
      <w:r>
        <w:rPr>
          <w:color w:val="4F5154"/>
        </w:rPr>
        <w:t>providing</w:t>
      </w:r>
      <w:r>
        <w:rPr>
          <w:color w:val="4F5154"/>
          <w:spacing w:val="-8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select</w:t>
      </w:r>
      <w:r>
        <w:rPr>
          <w:color w:val="4F5154"/>
          <w:spacing w:val="-6"/>
        </w:rPr>
        <w:t> </w:t>
      </w:r>
      <w:r>
        <w:rPr>
          <w:color w:val="4F5154"/>
        </w:rPr>
        <w:t>group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management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highly</w:t>
      </w:r>
      <w:r>
        <w:rPr>
          <w:color w:val="4F5154"/>
          <w:spacing w:val="-8"/>
        </w:rPr>
        <w:t> </w:t>
      </w:r>
      <w:r>
        <w:rPr>
          <w:color w:val="4F5154"/>
        </w:rPr>
        <w:t>compensated</w:t>
      </w:r>
      <w:r>
        <w:rPr>
          <w:color w:val="4F5154"/>
          <w:spacing w:val="-7"/>
        </w:rPr>
        <w:t> </w:t>
      </w:r>
      <w:r>
        <w:rPr>
          <w:color w:val="4F5154"/>
        </w:rPr>
        <w:t>employees.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2048" w:right="2068"/>
        <w:jc w:val="center"/>
        <w:rPr>
          <w:b w:val="0"/>
          <w:bCs w:val="0"/>
        </w:rPr>
      </w:pPr>
      <w:r>
        <w:rPr>
          <w:color w:val="4F5154"/>
        </w:rPr>
        <w:t>RECITALS</w:t>
      </w:r>
      <w:r>
        <w:rPr>
          <w:b w:val="0"/>
        </w:rPr>
      </w:r>
    </w:p>
    <w:p>
      <w:pPr>
        <w:pStyle w:val="BodyText"/>
        <w:spacing w:line="231" w:lineRule="auto" w:before="163"/>
        <w:ind w:right="307"/>
        <w:jc w:val="left"/>
      </w:pPr>
      <w:r>
        <w:rPr>
          <w:color w:val="4F5154"/>
          <w:spacing w:val="-1"/>
        </w:rPr>
        <w:t>WHEREAS,</w:t>
      </w:r>
      <w:r>
        <w:rPr>
          <w:color w:val="4F5154"/>
          <w:spacing w:val="-5"/>
        </w:rPr>
        <w:t> </w:t>
      </w:r>
      <w:r>
        <w:rPr>
          <w:color w:val="4F5154"/>
        </w:rPr>
        <w:t>those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identified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Committee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committee</w:t>
      </w:r>
      <w:r>
        <w:rPr>
          <w:color w:val="4F5154"/>
          <w:spacing w:val="40"/>
          <w:w w:val="99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administer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8</w:t>
      </w:r>
      <w:r>
        <w:rPr>
          <w:color w:val="4F5154"/>
          <w:spacing w:val="-5"/>
        </w:rPr>
        <w:t> </w:t>
      </w:r>
      <w:r>
        <w:rPr>
          <w:color w:val="4F5154"/>
        </w:rPr>
        <w:t>hereof</w:t>
      </w:r>
      <w:r>
        <w:rPr>
          <w:color w:val="4F5154"/>
          <w:spacing w:val="-4"/>
        </w:rPr>
        <w:t> </w:t>
      </w:r>
      <w:r>
        <w:rPr>
          <w:color w:val="4F5154"/>
        </w:rPr>
        <w:t>(hereinafter</w:t>
      </w:r>
      <w:r>
        <w:rPr>
          <w:color w:val="4F5154"/>
          <w:spacing w:val="-5"/>
        </w:rPr>
        <w:t> </w:t>
      </w:r>
      <w:r>
        <w:rPr>
          <w:color w:val="4F5154"/>
        </w:rPr>
        <w:t>referred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“Committee”)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whom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referred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hereafter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“Employee”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collectively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29"/>
          <w:w w:val="99"/>
        </w:rPr>
        <w:t> </w:t>
      </w:r>
      <w:r>
        <w:rPr>
          <w:color w:val="4F5154"/>
        </w:rPr>
        <w:t>“Employees”)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employed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Employer;</w:t>
      </w:r>
      <w:r>
        <w:rPr/>
      </w:r>
    </w:p>
    <w:p>
      <w:pPr>
        <w:pStyle w:val="BodyText"/>
        <w:spacing w:line="220" w:lineRule="exact" w:before="171"/>
        <w:ind w:right="219"/>
        <w:jc w:val="left"/>
      </w:pPr>
      <w:r>
        <w:rPr>
          <w:color w:val="4F5154"/>
          <w:spacing w:val="-1"/>
        </w:rPr>
        <w:t>WHEREAS,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desires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adopt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unfunded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desire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pay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and/or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benefit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Employees,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designated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Beneficiary,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both;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/>
      </w:r>
    </w:p>
    <w:p>
      <w:pPr>
        <w:pStyle w:val="BodyText"/>
        <w:spacing w:line="240" w:lineRule="auto" w:before="158"/>
        <w:ind w:right="398"/>
        <w:jc w:val="left"/>
      </w:pPr>
      <w:r>
        <w:rPr>
          <w:color w:val="4F5154"/>
        </w:rPr>
        <w:t>NOW</w:t>
      </w:r>
      <w:r>
        <w:rPr>
          <w:color w:val="4F5154"/>
          <w:spacing w:val="-9"/>
        </w:rPr>
        <w:t> </w:t>
      </w:r>
      <w:r>
        <w:rPr>
          <w:color w:val="4F5154"/>
        </w:rPr>
        <w:t>THEREFORE,</w:t>
      </w:r>
      <w:r>
        <w:rPr>
          <w:color w:val="4F5154"/>
          <w:spacing w:val="-7"/>
        </w:rPr>
        <w:t> </w:t>
      </w:r>
      <w:r>
        <w:rPr>
          <w:color w:val="4F5154"/>
        </w:rPr>
        <w:t>Employer</w:t>
      </w:r>
      <w:r>
        <w:rPr>
          <w:color w:val="4F5154"/>
          <w:spacing w:val="-9"/>
        </w:rPr>
        <w:t> </w:t>
      </w:r>
      <w:r>
        <w:rPr>
          <w:color w:val="4F5154"/>
        </w:rPr>
        <w:t>hereby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establishes</w:t>
      </w:r>
      <w:r>
        <w:rPr>
          <w:color w:val="4F5154"/>
          <w:spacing w:val="-7"/>
        </w:rPr>
        <w:t> </w:t>
      </w:r>
      <w:r>
        <w:rPr>
          <w:color w:val="4F5154"/>
        </w:rPr>
        <w:t>this</w:t>
      </w:r>
      <w:r>
        <w:rPr>
          <w:color w:val="4F5154"/>
          <w:spacing w:val="-8"/>
        </w:rPr>
        <w:t> </w:t>
      </w:r>
      <w:r>
        <w:rPr>
          <w:color w:val="4F5154"/>
        </w:rPr>
        <w:t>deferred</w:t>
      </w:r>
      <w:r>
        <w:rPr>
          <w:color w:val="4F5154"/>
          <w:spacing w:val="-9"/>
        </w:rPr>
        <w:t> </w:t>
      </w:r>
      <w:r>
        <w:rPr>
          <w:color w:val="4F5154"/>
        </w:rPr>
        <w:t>compensation</w:t>
      </w:r>
      <w:r>
        <w:rPr>
          <w:color w:val="4F5154"/>
          <w:spacing w:val="-9"/>
        </w:rPr>
        <w:t> </w:t>
      </w:r>
      <w:r>
        <w:rPr>
          <w:color w:val="4F5154"/>
        </w:rPr>
        <w:t>plan.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0" w:lineRule="exact"/>
        <w:ind w:left="5237" w:right="5260" w:firstLine="3"/>
        <w:jc w:val="center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1</w:t>
      </w:r>
      <w:r>
        <w:rPr>
          <w:color w:val="4F5154"/>
          <w:spacing w:val="21"/>
          <w:w w:val="99"/>
        </w:rPr>
        <w:t> </w:t>
      </w:r>
      <w:r>
        <w:rPr>
          <w:color w:val="4F5154"/>
          <w:w w:val="95"/>
        </w:rPr>
        <w:t>DEFINITIONS</w:t>
      </w:r>
      <w:r>
        <w:rPr>
          <w:b w:val="0"/>
        </w:rPr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0" w:lineRule="exact" w:before="166" w:after="0"/>
        <w:ind w:left="140" w:right="1056" w:firstLine="460"/>
        <w:jc w:val="left"/>
      </w:pPr>
      <w:r>
        <w:rPr>
          <w:color w:val="4F5154"/>
        </w:rPr>
        <w:t>“Account”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mean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separate</w:t>
      </w:r>
      <w:r>
        <w:rPr>
          <w:color w:val="4F5154"/>
          <w:spacing w:val="-8"/>
        </w:rPr>
        <w:t> </w:t>
      </w:r>
      <w:r>
        <w:rPr>
          <w:color w:val="4F5154"/>
        </w:rPr>
        <w:t>account(s)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established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Trust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Employee.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Participant’s</w:t>
      </w:r>
      <w:r>
        <w:rPr>
          <w:color w:val="4F5154"/>
          <w:spacing w:val="-7"/>
        </w:rPr>
        <w:t> </w:t>
      </w:r>
      <w:r>
        <w:rPr>
          <w:color w:val="4F5154"/>
        </w:rPr>
        <w:t>account</w:t>
      </w:r>
      <w:r>
        <w:rPr>
          <w:color w:val="4F5154"/>
          <w:spacing w:val="-6"/>
        </w:rPr>
        <w:t> </w:t>
      </w:r>
      <w:r>
        <w:rPr>
          <w:color w:val="4F5154"/>
        </w:rPr>
        <w:t>balance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electronically.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31" w:lineRule="auto" w:before="164" w:after="0"/>
        <w:ind w:left="140" w:right="374" w:firstLine="460"/>
        <w:jc w:val="left"/>
      </w:pPr>
      <w:r>
        <w:rPr>
          <w:color w:val="4F5154"/>
        </w:rPr>
        <w:t>“Base</w:t>
      </w:r>
      <w:r>
        <w:rPr>
          <w:color w:val="4F5154"/>
          <w:spacing w:val="-8"/>
        </w:rPr>
        <w:t> </w:t>
      </w:r>
      <w:r>
        <w:rPr>
          <w:color w:val="4F5154"/>
        </w:rPr>
        <w:t>Salary”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mean</w:t>
      </w:r>
      <w:r>
        <w:rPr>
          <w:color w:val="4F5154"/>
          <w:spacing w:val="-7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</w:rPr>
        <w:t>regular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without</w:t>
      </w:r>
      <w:r>
        <w:rPr>
          <w:color w:val="4F5154"/>
          <w:spacing w:val="-6"/>
        </w:rPr>
        <w:t> </w:t>
      </w:r>
      <w:r>
        <w:rPr>
          <w:color w:val="4F5154"/>
        </w:rPr>
        <w:t>reduction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pursuant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qualified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non-qualified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Employer,</w:t>
      </w:r>
      <w:r>
        <w:rPr>
          <w:color w:val="4F5154"/>
          <w:spacing w:val="-6"/>
        </w:rPr>
        <w:t> </w:t>
      </w:r>
      <w:r>
        <w:rPr>
          <w:color w:val="4F5154"/>
        </w:rPr>
        <w:t>but</w:t>
      </w:r>
      <w:r>
        <w:rPr>
          <w:color w:val="4F5154"/>
          <w:spacing w:val="-6"/>
        </w:rPr>
        <w:t> </w:t>
      </w:r>
      <w:r>
        <w:rPr>
          <w:color w:val="4F5154"/>
        </w:rPr>
        <w:t>excluding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following:</w:t>
      </w:r>
      <w:r>
        <w:rPr>
          <w:color w:val="4F5154"/>
          <w:spacing w:val="-6"/>
        </w:rPr>
        <w:t> </w:t>
      </w:r>
      <w:r>
        <w:rPr>
          <w:color w:val="4F5154"/>
        </w:rPr>
        <w:t>bonuses,</w:t>
      </w:r>
      <w:r>
        <w:rPr>
          <w:color w:val="4F5154"/>
          <w:spacing w:val="-6"/>
        </w:rPr>
        <w:t> </w:t>
      </w:r>
      <w:r>
        <w:rPr>
          <w:color w:val="4F5154"/>
        </w:rPr>
        <w:t>commissions,</w:t>
      </w:r>
      <w:r>
        <w:rPr>
          <w:color w:val="4F5154"/>
          <w:spacing w:val="-5"/>
        </w:rPr>
        <w:t> </w:t>
      </w:r>
      <w:r>
        <w:rPr>
          <w:color w:val="4F5154"/>
        </w:rPr>
        <w:t>overtime,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incentive</w:t>
      </w:r>
      <w:r>
        <w:rPr>
          <w:color w:val="4F5154"/>
          <w:spacing w:val="-6"/>
        </w:rPr>
        <w:t> </w:t>
      </w:r>
      <w:r>
        <w:rPr>
          <w:color w:val="4F5154"/>
        </w:rPr>
        <w:t>payments,</w:t>
      </w:r>
      <w:r>
        <w:rPr>
          <w:color w:val="4F5154"/>
          <w:spacing w:val="-8"/>
        </w:rPr>
        <w:t> </w:t>
      </w:r>
      <w:r>
        <w:rPr>
          <w:color w:val="4F5154"/>
        </w:rPr>
        <w:t>non-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monetary</w:t>
      </w:r>
      <w:r>
        <w:rPr>
          <w:color w:val="4F5154"/>
          <w:spacing w:val="-9"/>
        </w:rPr>
        <w:t> </w:t>
      </w:r>
      <w:r>
        <w:rPr>
          <w:color w:val="4F5154"/>
        </w:rPr>
        <w:t>awards,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special</w:t>
      </w:r>
      <w:r>
        <w:rPr>
          <w:color w:val="4F5154"/>
          <w:spacing w:val="-7"/>
        </w:rPr>
        <w:t> </w:t>
      </w:r>
      <w:r>
        <w:rPr>
          <w:color w:val="4F5154"/>
        </w:rPr>
        <w:t>compensation.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0" w:lineRule="exact" w:before="171" w:after="0"/>
        <w:ind w:left="140" w:right="213" w:firstLine="460"/>
        <w:jc w:val="left"/>
      </w:pPr>
      <w:r>
        <w:rPr>
          <w:color w:val="4F5154"/>
        </w:rPr>
        <w:t>“Beneficiary”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mean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Beneficiary</w:t>
      </w:r>
      <w:r>
        <w:rPr>
          <w:color w:val="4F5154"/>
          <w:spacing w:val="-7"/>
        </w:rPr>
        <w:t> </w:t>
      </w:r>
      <w:r>
        <w:rPr>
          <w:color w:val="4F5154"/>
        </w:rPr>
        <w:t>designated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6"/>
        </w:rPr>
        <w:t> </w:t>
      </w:r>
      <w:r>
        <w:rPr>
          <w:color w:val="4F5154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7"/>
        </w:rPr>
        <w:t> </w:t>
      </w:r>
      <w:r>
        <w:rPr>
          <w:color w:val="4F5154"/>
        </w:rPr>
        <w:t>compensation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60"/>
          <w:w w:val="99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death.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40" w:lineRule="auto" w:before="158" w:after="0"/>
        <w:ind w:left="1150" w:right="0" w:hanging="550"/>
        <w:jc w:val="left"/>
      </w:pPr>
      <w:r>
        <w:rPr>
          <w:color w:val="4F5154"/>
        </w:rPr>
        <w:t>“Change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Control”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meaning</w:t>
      </w:r>
      <w:r>
        <w:rPr>
          <w:color w:val="4F5154"/>
          <w:spacing w:val="-5"/>
        </w:rPr>
        <w:t> </w:t>
      </w:r>
      <w:r>
        <w:rPr>
          <w:color w:val="4F5154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forth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5.1</w:t>
      </w:r>
      <w:r>
        <w:rPr>
          <w:color w:val="4F5154"/>
          <w:spacing w:val="-6"/>
        </w:rPr>
        <w:t> </w:t>
      </w:r>
      <w:r>
        <w:rPr>
          <w:color w:val="4F5154"/>
        </w:rPr>
        <w:t>hereof.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0" w:lineRule="exact" w:before="169" w:after="0"/>
        <w:ind w:left="140" w:right="635" w:firstLine="460"/>
        <w:jc w:val="left"/>
      </w:pPr>
      <w:r>
        <w:rPr>
          <w:color w:val="4F5154"/>
        </w:rPr>
        <w:t>“Code”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mean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Internal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1986,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amended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rules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regulations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promulgated</w:t>
      </w:r>
      <w:r>
        <w:rPr>
          <w:color w:val="4F5154"/>
          <w:spacing w:val="-19"/>
        </w:rPr>
        <w:t> </w:t>
      </w:r>
      <w:r>
        <w:rPr>
          <w:color w:val="4F5154"/>
        </w:rPr>
        <w:t>thereunder.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0" w:lineRule="exact" w:before="84" w:after="0"/>
        <w:ind w:left="140" w:right="332" w:firstLine="460"/>
        <w:jc w:val="left"/>
      </w:pPr>
      <w:r>
        <w:rPr>
          <w:color w:val="4F5154"/>
        </w:rPr>
        <w:t>“Committee”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mean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Directors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administer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8</w:t>
      </w:r>
      <w:r>
        <w:rPr>
          <w:color w:val="4F5154"/>
          <w:spacing w:val="-4"/>
        </w:rPr>
        <w:t> </w:t>
      </w:r>
      <w:r>
        <w:rPr>
          <w:color w:val="4F5154"/>
        </w:rPr>
        <w:t>hereof.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4" w:lineRule="exact" w:before="165" w:after="0"/>
        <w:ind w:left="140" w:right="332" w:firstLine="460"/>
        <w:jc w:val="left"/>
      </w:pPr>
      <w:r>
        <w:rPr>
          <w:color w:val="4F5154"/>
        </w:rPr>
        <w:t>“Employee”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mean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designated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entitled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compensation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Plan;</w:t>
      </w:r>
      <w:r>
        <w:rPr>
          <w:color w:val="4F5154"/>
          <w:spacing w:val="-6"/>
        </w:rPr>
        <w:t> </w:t>
      </w:r>
      <w:r>
        <w:rPr>
          <w:color w:val="4F5154"/>
        </w:rPr>
        <w:t>references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7"/>
        </w:rPr>
        <w:t> </w:t>
      </w:r>
      <w:r>
        <w:rPr>
          <w:color w:val="4F5154"/>
        </w:rPr>
        <w:t>herein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</w:rPr>
        <w:t>references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</w:rPr>
        <w:t>Beneficiary</w:t>
      </w:r>
      <w:r>
        <w:rPr>
          <w:color w:val="4F5154"/>
          <w:spacing w:val="-6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context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7"/>
        </w:rPr>
        <w:t> </w:t>
      </w:r>
      <w:r>
        <w:rPr>
          <w:color w:val="4F5154"/>
        </w:rPr>
        <w:t>requires.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40" w:lineRule="auto" w:before="155" w:after="0"/>
        <w:ind w:left="1150" w:right="0" w:hanging="550"/>
        <w:jc w:val="left"/>
      </w:pPr>
      <w:r>
        <w:rPr>
          <w:color w:val="4F5154"/>
        </w:rPr>
        <w:t>“Employer”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7"/>
        </w:rPr>
        <w:t> </w:t>
      </w:r>
      <w:r>
        <w:rPr>
          <w:color w:val="4F5154"/>
        </w:rPr>
        <w:t>mean</w:t>
      </w:r>
      <w:r>
        <w:rPr>
          <w:color w:val="4F5154"/>
          <w:spacing w:val="-8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Corporation,</w:t>
      </w:r>
      <w:r>
        <w:rPr>
          <w:color w:val="4F5154"/>
          <w:spacing w:val="-8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Delaware</w:t>
      </w:r>
      <w:r>
        <w:rPr>
          <w:color w:val="4F5154"/>
          <w:spacing w:val="-7"/>
        </w:rPr>
        <w:t> </w:t>
      </w:r>
      <w:r>
        <w:rPr>
          <w:color w:val="4F5154"/>
        </w:rPr>
        <w:t>Corporation,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successor</w:t>
      </w:r>
      <w:r>
        <w:rPr>
          <w:color w:val="4F5154"/>
          <w:spacing w:val="-8"/>
        </w:rPr>
        <w:t> </w:t>
      </w:r>
      <w:r>
        <w:rPr>
          <w:color w:val="4F5154"/>
        </w:rPr>
        <w:t>organization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thereto.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40" w:lineRule="auto" w:before="159" w:after="0"/>
        <w:ind w:left="1150" w:right="0" w:hanging="550"/>
        <w:jc w:val="left"/>
      </w:pPr>
      <w:r>
        <w:rPr>
          <w:color w:val="4F5154"/>
        </w:rPr>
        <w:t>“Hardship”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meaning</w:t>
      </w:r>
      <w:r>
        <w:rPr>
          <w:color w:val="4F5154"/>
          <w:spacing w:val="-5"/>
        </w:rPr>
        <w:t> </w:t>
      </w:r>
      <w:r>
        <w:rPr>
          <w:color w:val="4F5154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forth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3.5</w:t>
      </w:r>
      <w:r>
        <w:rPr>
          <w:color w:val="4F5154"/>
          <w:spacing w:val="-5"/>
        </w:rPr>
        <w:t> </w:t>
      </w:r>
      <w:r>
        <w:rPr>
          <w:color w:val="4F5154"/>
        </w:rPr>
        <w:t>hereof.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40" w:lineRule="auto" w:before="159" w:after="0"/>
        <w:ind w:left="1150" w:right="0" w:hanging="550"/>
        <w:jc w:val="left"/>
      </w:pPr>
      <w:r>
        <w:rPr>
          <w:color w:val="4F5154"/>
          <w:spacing w:val="-1"/>
        </w:rPr>
        <w:t>“Plan”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mean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</w:t>
      </w:r>
      <w:r>
        <w:rPr>
          <w:color w:val="4F5154"/>
          <w:spacing w:val="-7"/>
        </w:rPr>
        <w:t> </w:t>
      </w:r>
      <w:r>
        <w:rPr>
          <w:color w:val="4F5154"/>
        </w:rPr>
        <w:t>1993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amended.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31" w:lineRule="auto" w:before="165" w:after="0"/>
        <w:ind w:left="140" w:right="374" w:firstLine="460"/>
        <w:jc w:val="left"/>
      </w:pPr>
      <w:r>
        <w:rPr>
          <w:color w:val="4F5154"/>
        </w:rPr>
        <w:t>“Permanent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Disability”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mean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unable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engage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</w:t>
      </w:r>
      <w:r>
        <w:rPr>
          <w:color w:val="4F5154"/>
          <w:spacing w:val="-5"/>
        </w:rPr>
        <w:t> </w:t>
      </w:r>
      <w:r>
        <w:rPr>
          <w:color w:val="4F5154"/>
        </w:rPr>
        <w:t>gainful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activity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reason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83"/>
          <w:w w:val="99"/>
        </w:rPr>
        <w:t> </w:t>
      </w:r>
      <w:r>
        <w:rPr>
          <w:color w:val="4F5154"/>
          <w:spacing w:val="-1"/>
        </w:rPr>
        <w:t>medically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physical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mental</w:t>
      </w:r>
      <w:r>
        <w:rPr>
          <w:color w:val="4F5154"/>
          <w:spacing w:val="-6"/>
        </w:rPr>
        <w:t> </w:t>
      </w:r>
      <w:r>
        <w:rPr>
          <w:color w:val="4F5154"/>
        </w:rPr>
        <w:t>impairment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can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expected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death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otherwise</w:t>
      </w:r>
      <w:r>
        <w:rPr>
          <w:color w:val="4F5154"/>
          <w:spacing w:val="-6"/>
        </w:rPr>
        <w:t> </w:t>
      </w:r>
      <w:r>
        <w:rPr>
          <w:color w:val="4F5154"/>
        </w:rPr>
        <w:t>meets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definition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“Permanent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Disability”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forth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</w:rPr>
        <w:t>Long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Disability</w:t>
      </w:r>
      <w:r>
        <w:rPr>
          <w:color w:val="4F5154"/>
          <w:spacing w:val="-6"/>
        </w:rPr>
        <w:t> </w:t>
      </w:r>
      <w:r>
        <w:rPr>
          <w:color w:val="4F5154"/>
        </w:rPr>
        <w:t>Plan.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considered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Permanent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Disability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131"/>
          <w:w w:val="99"/>
        </w:rPr>
        <w:t> </w:t>
      </w:r>
      <w:r>
        <w:rPr>
          <w:color w:val="4F5154"/>
          <w:spacing w:val="-1"/>
        </w:rPr>
        <w:t>he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she</w:t>
      </w:r>
      <w:r>
        <w:rPr>
          <w:color w:val="4F5154"/>
          <w:spacing w:val="-4"/>
        </w:rPr>
        <w:t> </w:t>
      </w:r>
      <w:r>
        <w:rPr>
          <w:color w:val="4F5154"/>
        </w:rPr>
        <w:t>furnishes</w:t>
      </w:r>
      <w:r>
        <w:rPr>
          <w:color w:val="4F5154"/>
          <w:spacing w:val="-3"/>
        </w:rPr>
        <w:t> </w:t>
      </w:r>
      <w:r>
        <w:rPr>
          <w:color w:val="4F5154"/>
        </w:rPr>
        <w:t>proof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condition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sufficient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satisfy</w:t>
      </w:r>
      <w:r>
        <w:rPr>
          <w:color w:val="4F5154"/>
          <w:spacing w:val="-6"/>
        </w:rPr>
        <w:t> </w:t>
      </w:r>
      <w:r>
        <w:rPr>
          <w:color w:val="4F5154"/>
        </w:rPr>
        <w:t>Employer,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discretion.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4" w:lineRule="exact" w:before="168" w:after="0"/>
        <w:ind w:left="140" w:right="374" w:firstLine="460"/>
        <w:jc w:val="left"/>
      </w:pPr>
      <w:r>
        <w:rPr>
          <w:color w:val="4F5154"/>
        </w:rPr>
        <w:t>“Trust”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“Trust</w:t>
      </w:r>
      <w:r>
        <w:rPr>
          <w:color w:val="4F5154"/>
          <w:spacing w:val="-7"/>
        </w:rPr>
        <w:t> </w:t>
      </w:r>
      <w:r>
        <w:rPr>
          <w:color w:val="4F5154"/>
        </w:rPr>
        <w:t>Agreement”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mean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</w:t>
      </w:r>
      <w:r>
        <w:rPr>
          <w:color w:val="4F5154"/>
          <w:spacing w:val="-8"/>
        </w:rPr>
        <w:t> </w:t>
      </w:r>
      <w:r>
        <w:rPr>
          <w:color w:val="4F5154"/>
        </w:rPr>
        <w:t>1993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7"/>
        </w:rPr>
        <w:t> </w:t>
      </w:r>
      <w:r>
        <w:rPr>
          <w:color w:val="4F5154"/>
        </w:rPr>
        <w:t>Trust</w:t>
      </w:r>
      <w:r>
        <w:rPr>
          <w:color w:val="4F5154"/>
          <w:spacing w:val="-6"/>
        </w:rPr>
        <w:t> </w:t>
      </w:r>
      <w:r>
        <w:rPr>
          <w:color w:val="4F5154"/>
        </w:rPr>
        <w:t>Agreement,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amendments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thereto,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</w:rPr>
        <w:t>between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Trustee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carry</w:t>
      </w:r>
      <w:r>
        <w:rPr>
          <w:color w:val="4F5154"/>
          <w:spacing w:val="-6"/>
        </w:rPr>
        <w:t> </w:t>
      </w:r>
      <w:r>
        <w:rPr>
          <w:color w:val="4F5154"/>
        </w:rPr>
        <w:t>out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20" w:lineRule="exact" w:before="168" w:after="0"/>
        <w:ind w:left="140" w:right="741" w:firstLine="460"/>
        <w:jc w:val="left"/>
      </w:pPr>
      <w:r>
        <w:rPr>
          <w:color w:val="4F5154"/>
          <w:spacing w:val="-1"/>
        </w:rPr>
        <w:t>“Trust</w:t>
      </w:r>
      <w:r>
        <w:rPr>
          <w:color w:val="4F5154"/>
          <w:spacing w:val="-5"/>
        </w:rPr>
        <w:t> </w:t>
      </w:r>
      <w:r>
        <w:rPr>
          <w:color w:val="4F5154"/>
        </w:rPr>
        <w:t>Fund”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mean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properties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administered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Trustee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carry</w:t>
      </w:r>
      <w:r>
        <w:rPr>
          <w:color w:val="4F5154"/>
          <w:spacing w:val="-5"/>
        </w:rPr>
        <w:t> </w:t>
      </w:r>
      <w:r>
        <w:rPr>
          <w:color w:val="4F5154"/>
        </w:rPr>
        <w:t>out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40" w:lineRule="auto" w:before="158" w:after="0"/>
        <w:ind w:left="1150" w:right="0" w:hanging="550"/>
        <w:jc w:val="left"/>
      </w:pPr>
      <w:r>
        <w:rPr>
          <w:color w:val="4F5154"/>
        </w:rPr>
        <w:t>“Trustee”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mean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-4"/>
        </w:rPr>
        <w:t> </w:t>
      </w:r>
      <w:r>
        <w:rPr>
          <w:color w:val="4F5154"/>
        </w:rPr>
        <w:t>Trustee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acting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Trust.</w:t>
      </w:r>
      <w:r>
        <w:rPr/>
      </w:r>
    </w:p>
    <w:p>
      <w:pPr>
        <w:pStyle w:val="BodyText"/>
        <w:numPr>
          <w:ilvl w:val="1"/>
          <w:numId w:val="11"/>
        </w:numPr>
        <w:tabs>
          <w:tab w:pos="1151" w:val="left" w:leader="none"/>
        </w:tabs>
        <w:spacing w:line="240" w:lineRule="auto" w:before="159" w:after="0"/>
        <w:ind w:left="1150" w:right="0" w:hanging="550"/>
        <w:jc w:val="left"/>
      </w:pPr>
      <w:r>
        <w:rPr>
          <w:color w:val="4F5154"/>
          <w:spacing w:val="-1"/>
        </w:rPr>
        <w:t>“Variable</w:t>
      </w:r>
      <w:r>
        <w:rPr>
          <w:color w:val="4F5154"/>
          <w:spacing w:val="-9"/>
        </w:rPr>
        <w:t> </w:t>
      </w:r>
      <w:r>
        <w:rPr>
          <w:color w:val="4F5154"/>
        </w:rPr>
        <w:t>compensation”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8"/>
        </w:rPr>
        <w:t> </w:t>
      </w:r>
      <w:r>
        <w:rPr>
          <w:color w:val="4F5154"/>
        </w:rPr>
        <w:t>mean</w:t>
      </w:r>
      <w:r>
        <w:rPr>
          <w:color w:val="4F5154"/>
          <w:spacing w:val="-9"/>
        </w:rPr>
        <w:t> </w:t>
      </w:r>
      <w:r>
        <w:rPr>
          <w:color w:val="4F5154"/>
        </w:rPr>
        <w:t>bonuses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8"/>
        </w:rPr>
        <w:t> </w:t>
      </w:r>
      <w:r>
        <w:rPr>
          <w:color w:val="4F5154"/>
        </w:rPr>
        <w:t>commissions.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4" w:lineRule="exact"/>
        <w:ind w:left="5261" w:right="5280" w:hanging="1"/>
        <w:jc w:val="center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2</w:t>
      </w:r>
      <w:r>
        <w:rPr>
          <w:color w:val="4F5154"/>
          <w:spacing w:val="21"/>
          <w:w w:val="99"/>
        </w:rPr>
        <w:t> </w:t>
      </w:r>
      <w:r>
        <w:rPr>
          <w:color w:val="4F5154"/>
          <w:w w:val="95"/>
        </w:rPr>
        <w:t>ELIGIBILITY</w:t>
      </w:r>
      <w:r>
        <w:rPr>
          <w:b w:val="0"/>
        </w:rPr>
      </w:r>
    </w:p>
    <w:p>
      <w:pPr>
        <w:pStyle w:val="BodyText"/>
        <w:tabs>
          <w:tab w:pos="1150" w:val="left" w:leader="none"/>
        </w:tabs>
        <w:spacing w:line="231" w:lineRule="auto" w:before="161"/>
        <w:ind w:right="345" w:firstLine="460"/>
        <w:jc w:val="left"/>
      </w:pPr>
      <w:r>
        <w:rPr>
          <w:color w:val="4F5154"/>
          <w:spacing w:val="-1"/>
          <w:w w:val="95"/>
        </w:rPr>
        <w:t>2.1</w:t>
        <w:tab/>
      </w:r>
      <w:r>
        <w:rPr>
          <w:color w:val="4F5154"/>
          <w:spacing w:val="-1"/>
        </w:rPr>
        <w:t>Eligibility.</w:t>
      </w:r>
      <w:r>
        <w:rPr>
          <w:color w:val="4F5154"/>
        </w:rPr>
        <w:t>  </w:t>
      </w:r>
      <w:r>
        <w:rPr>
          <w:color w:val="4F5154"/>
          <w:spacing w:val="34"/>
        </w:rPr>
        <w:t> </w:t>
      </w:r>
      <w:r>
        <w:rPr>
          <w:color w:val="4F5154"/>
          <w:spacing w:val="-1"/>
        </w:rPr>
        <w:t>Excepting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first</w:t>
      </w:r>
      <w:r>
        <w:rPr>
          <w:color w:val="4F5154"/>
          <w:spacing w:val="-3"/>
        </w:rPr>
        <w:t> </w:t>
      </w:r>
      <w:r>
        <w:rPr>
          <w:color w:val="4F5154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eligibility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Employees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who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designee),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sole</w:t>
      </w:r>
      <w:r>
        <w:rPr>
          <w:color w:val="4F5154"/>
          <w:spacing w:val="-6"/>
        </w:rPr>
        <w:t> </w:t>
      </w:r>
      <w:r>
        <w:rPr>
          <w:color w:val="4F5154"/>
        </w:rPr>
        <w:t>discretion,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generally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Employees</w:t>
      </w:r>
      <w:r>
        <w:rPr>
          <w:color w:val="4F5154"/>
          <w:spacing w:val="-3"/>
        </w:rPr>
        <w:t> </w:t>
      </w:r>
      <w:r>
        <w:rPr>
          <w:color w:val="4F5154"/>
        </w:rPr>
        <w:t>(i)</w:t>
      </w:r>
      <w:r>
        <w:rPr>
          <w:color w:val="4F5154"/>
          <w:spacing w:val="-6"/>
        </w:rPr>
        <w:t> </w:t>
      </w:r>
      <w:r>
        <w:rPr>
          <w:color w:val="4F5154"/>
        </w:rPr>
        <w:t>whose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annualized</w:t>
      </w:r>
      <w:r>
        <w:rPr>
          <w:color w:val="4F5154"/>
          <w:spacing w:val="-3"/>
        </w:rPr>
        <w:t> </w:t>
      </w:r>
      <w:r>
        <w:rPr>
          <w:color w:val="4F5154"/>
        </w:rPr>
        <w:t>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3"/>
        </w:rPr>
        <w:t> </w:t>
      </w:r>
      <w:r>
        <w:rPr>
          <w:color w:val="4F5154"/>
        </w:rPr>
        <w:t>Dollars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September</w:t>
      </w:r>
      <w:r>
        <w:rPr>
          <w:color w:val="4F5154"/>
          <w:spacing w:val="-5"/>
        </w:rPr>
        <w:t> </w:t>
      </w:r>
      <w:r>
        <w:rPr>
          <w:color w:val="4F5154"/>
        </w:rPr>
        <w:t>30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</w:rPr>
        <w:t>calendar</w:t>
      </w:r>
      <w:r>
        <w:rPr>
          <w:color w:val="4F5154"/>
          <w:spacing w:val="-6"/>
        </w:rPr>
        <w:t> </w:t>
      </w:r>
      <w:r>
        <w:rPr>
          <w:color w:val="4F5154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equals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109"/>
          <w:w w:val="99"/>
        </w:rPr>
        <w:t> </w:t>
      </w:r>
      <w:r>
        <w:rPr>
          <w:color w:val="4F5154"/>
        </w:rPr>
        <w:t>exceeds</w:t>
      </w:r>
      <w:r>
        <w:rPr>
          <w:color w:val="4F5154"/>
          <w:spacing w:val="-6"/>
        </w:rPr>
        <w:t> </w:t>
      </w:r>
      <w:r>
        <w:rPr>
          <w:color w:val="4F5154"/>
        </w:rPr>
        <w:t>$150,000,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5"/>
        </w:rPr>
        <w:t> </w:t>
      </w:r>
      <w:r>
        <w:rPr>
          <w:color w:val="4F5154"/>
        </w:rPr>
        <w:t>who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participated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</w:rPr>
        <w:t>calendar</w:t>
      </w:r>
      <w:r>
        <w:rPr>
          <w:color w:val="4F5154"/>
          <w:spacing w:val="-5"/>
        </w:rPr>
        <w:t> </w:t>
      </w:r>
      <w:r>
        <w:rPr>
          <w:color w:val="4F5154"/>
        </w:rPr>
        <w:t>year.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select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1" w:lineRule="auto" w:before="80"/>
        <w:ind w:right="345"/>
        <w:jc w:val="left"/>
      </w:pPr>
      <w:r>
        <w:rPr>
          <w:color w:val="4F5154"/>
          <w:spacing w:val="-1"/>
        </w:rPr>
        <w:t>eligibility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whose</w:t>
      </w:r>
      <w:r>
        <w:rPr>
          <w:color w:val="4F5154"/>
          <w:spacing w:val="-7"/>
        </w:rPr>
        <w:t> </w:t>
      </w:r>
      <w:r>
        <w:rPr>
          <w:color w:val="4F5154"/>
        </w:rPr>
        <w:t>base</w:t>
      </w:r>
      <w:r>
        <w:rPr>
          <w:color w:val="4F5154"/>
          <w:spacing w:val="-4"/>
        </w:rPr>
        <w:t> </w:t>
      </w:r>
      <w:r>
        <w:rPr>
          <w:color w:val="4F5154"/>
        </w:rPr>
        <w:t>salary</w:t>
      </w:r>
      <w:r>
        <w:rPr>
          <w:color w:val="4F5154"/>
          <w:spacing w:val="-6"/>
        </w:rPr>
        <w:t> </w:t>
      </w:r>
      <w:r>
        <w:rPr>
          <w:color w:val="4F5154"/>
        </w:rPr>
        <w:t>reaches</w:t>
      </w:r>
      <w:r>
        <w:rPr>
          <w:color w:val="4F5154"/>
          <w:spacing w:val="-5"/>
        </w:rPr>
        <w:t> </w:t>
      </w:r>
      <w:r>
        <w:rPr>
          <w:color w:val="4F5154"/>
        </w:rPr>
        <w:t>$150,000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given</w:t>
      </w:r>
      <w:r>
        <w:rPr>
          <w:color w:val="4F5154"/>
          <w:spacing w:val="-4"/>
        </w:rPr>
        <w:t> </w:t>
      </w:r>
      <w:r>
        <w:rPr>
          <w:color w:val="4F5154"/>
        </w:rPr>
        <w:t>year.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purposes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2.1,</w:t>
      </w:r>
      <w:r>
        <w:rPr>
          <w:color w:val="4F5154"/>
          <w:spacing w:val="-4"/>
        </w:rPr>
        <w:t> </w:t>
      </w:r>
      <w:r>
        <w:rPr>
          <w:color w:val="4F5154"/>
        </w:rPr>
        <w:t>“base</w:t>
      </w:r>
      <w:r>
        <w:rPr>
          <w:color w:val="4F5154"/>
          <w:spacing w:val="-6"/>
        </w:rPr>
        <w:t> </w:t>
      </w:r>
      <w:r>
        <w:rPr>
          <w:color w:val="4F5154"/>
        </w:rPr>
        <w:t>salary”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Employee’s</w:t>
      </w:r>
      <w:r>
        <w:rPr>
          <w:color w:val="4F5154"/>
          <w:spacing w:val="-8"/>
        </w:rPr>
        <w:t> </w:t>
      </w:r>
      <w:r>
        <w:rPr>
          <w:color w:val="4F5154"/>
        </w:rPr>
        <w:t>regular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without</w:t>
      </w:r>
      <w:r>
        <w:rPr>
          <w:color w:val="4F5154"/>
          <w:spacing w:val="-7"/>
        </w:rPr>
        <w:t> </w:t>
      </w:r>
      <w:r>
        <w:rPr>
          <w:color w:val="4F5154"/>
        </w:rPr>
        <w:t>reduction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8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pursuant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7"/>
        </w:rPr>
        <w:t> </w:t>
      </w:r>
      <w:r>
        <w:rPr>
          <w:color w:val="4F5154"/>
        </w:rPr>
        <w:t>qualified</w:t>
      </w:r>
      <w:r>
        <w:rPr>
          <w:color w:val="4F5154"/>
          <w:spacing w:val="-8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non-qualified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Employer,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but</w:t>
      </w:r>
      <w:r>
        <w:rPr>
          <w:color w:val="4F5154"/>
          <w:spacing w:val="-7"/>
        </w:rPr>
        <w:t> </w:t>
      </w:r>
      <w:r>
        <w:rPr>
          <w:color w:val="4F5154"/>
        </w:rPr>
        <w:t>excluding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following:</w:t>
      </w:r>
      <w:r>
        <w:rPr>
          <w:color w:val="4F5154"/>
          <w:spacing w:val="-7"/>
        </w:rPr>
        <w:t> </w:t>
      </w:r>
      <w:r>
        <w:rPr>
          <w:color w:val="4F5154"/>
        </w:rPr>
        <w:t>bonuses,</w:t>
      </w:r>
      <w:r>
        <w:rPr>
          <w:color w:val="4F5154"/>
          <w:spacing w:val="-5"/>
        </w:rPr>
        <w:t> </w:t>
      </w:r>
      <w:r>
        <w:rPr>
          <w:color w:val="4F5154"/>
        </w:rPr>
        <w:t>commissions,</w:t>
      </w:r>
      <w:r>
        <w:rPr>
          <w:color w:val="4F5154"/>
          <w:spacing w:val="-6"/>
        </w:rPr>
        <w:t> </w:t>
      </w:r>
      <w:r>
        <w:rPr>
          <w:color w:val="4F5154"/>
        </w:rPr>
        <w:t>overtime,</w:t>
      </w:r>
      <w:r>
        <w:rPr>
          <w:color w:val="4F5154"/>
          <w:spacing w:val="-8"/>
        </w:rPr>
        <w:t> </w:t>
      </w:r>
      <w:r>
        <w:rPr>
          <w:color w:val="4F5154"/>
        </w:rPr>
        <w:t>incentive</w:t>
      </w:r>
      <w:r>
        <w:rPr>
          <w:color w:val="4F5154"/>
          <w:spacing w:val="-6"/>
        </w:rPr>
        <w:t> </w:t>
      </w:r>
      <w:r>
        <w:rPr>
          <w:color w:val="4F5154"/>
        </w:rPr>
        <w:t>payments,</w:t>
      </w:r>
      <w:r>
        <w:rPr>
          <w:color w:val="4F5154"/>
          <w:spacing w:val="-6"/>
        </w:rPr>
        <w:t> </w:t>
      </w:r>
      <w:r>
        <w:rPr>
          <w:color w:val="4F5154"/>
        </w:rPr>
        <w:t>non-monetary</w:t>
      </w:r>
      <w:r>
        <w:rPr>
          <w:color w:val="4F5154"/>
          <w:spacing w:val="-7"/>
        </w:rPr>
        <w:t> </w:t>
      </w:r>
      <w:r>
        <w:rPr>
          <w:color w:val="4F5154"/>
        </w:rPr>
        <w:t>awards,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special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compensation.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4" w:lineRule="exact"/>
        <w:ind w:left="4495" w:right="4323" w:firstLine="878"/>
        <w:jc w:val="left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3</w:t>
      </w:r>
      <w:r>
        <w:rPr>
          <w:color w:val="4F5154"/>
          <w:spacing w:val="21"/>
          <w:w w:val="99"/>
        </w:rPr>
        <w:t> </w:t>
      </w:r>
      <w:r>
        <w:rPr>
          <w:color w:val="4F5154"/>
        </w:rPr>
        <w:t>DEFERRED</w:t>
      </w:r>
      <w:r>
        <w:rPr>
          <w:color w:val="4F5154"/>
          <w:spacing w:val="-28"/>
        </w:rPr>
        <w:t> </w:t>
      </w:r>
      <w:r>
        <w:rPr>
          <w:color w:val="4F5154"/>
        </w:rPr>
        <w:t>COMPENSATION</w:t>
      </w:r>
      <w:r>
        <w:rPr>
          <w:b w:val="0"/>
        </w:rPr>
      </w:r>
    </w:p>
    <w:p>
      <w:pPr>
        <w:pStyle w:val="BodyText"/>
        <w:numPr>
          <w:ilvl w:val="1"/>
          <w:numId w:val="14"/>
        </w:numPr>
        <w:tabs>
          <w:tab w:pos="1151" w:val="left" w:leader="none"/>
        </w:tabs>
        <w:spacing w:line="230" w:lineRule="auto" w:before="162" w:after="0"/>
        <w:ind w:left="140" w:right="332" w:firstLine="460"/>
        <w:jc w:val="left"/>
      </w:pP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</w:rPr>
        <w:t>Compensation.  </w:t>
      </w:r>
      <w:r>
        <w:rPr>
          <w:color w:val="4F5154"/>
          <w:spacing w:val="30"/>
        </w:rPr>
        <w:t> </w:t>
      </w:r>
      <w:r>
        <w:rPr>
          <w:color w:val="4F5154"/>
        </w:rPr>
        <w:t>Participation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commence</w:t>
      </w:r>
      <w:r>
        <w:rPr>
          <w:color w:val="4F5154"/>
          <w:spacing w:val="-7"/>
        </w:rPr>
        <w:t> </w:t>
      </w:r>
      <w:r>
        <w:rPr>
          <w:color w:val="4F5154"/>
        </w:rPr>
        <w:t>once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deferral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election.</w:t>
      </w:r>
      <w:r>
        <w:rPr>
          <w:color w:val="4F5154"/>
          <w:spacing w:val="-6"/>
        </w:rPr>
        <w:t> </w:t>
      </w:r>
      <w:r>
        <w:rPr>
          <w:color w:val="4F5154"/>
        </w:rPr>
        <w:t>Deferral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commence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complied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</w:rPr>
        <w:t>procedures</w:t>
      </w:r>
      <w:r>
        <w:rPr>
          <w:color w:val="4F5154"/>
          <w:spacing w:val="-6"/>
        </w:rPr>
        <w:t> </w:t>
      </w:r>
      <w:r>
        <w:rPr>
          <w:color w:val="4F5154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forth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3.3.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3.3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defer</w:t>
      </w:r>
      <w:r>
        <w:rPr>
          <w:color w:val="4F5154"/>
          <w:spacing w:val="-5"/>
        </w:rPr>
        <w:t> </w:t>
      </w:r>
      <w:r>
        <w:rPr>
          <w:color w:val="4F5154"/>
        </w:rPr>
        <w:t>annually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percentage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salary</w:t>
      </w:r>
      <w:r>
        <w:rPr>
          <w:color w:val="4F5154"/>
          <w:spacing w:val="123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variable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</w:rPr>
        <w:t>otherwise</w:t>
      </w:r>
      <w:r>
        <w:rPr>
          <w:color w:val="4F5154"/>
          <w:spacing w:val="-6"/>
        </w:rPr>
        <w:t> </w:t>
      </w:r>
      <w:r>
        <w:rPr>
          <w:color w:val="4F5154"/>
        </w:rPr>
        <w:t>payable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3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portion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employed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Employer.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base</w:t>
      </w:r>
      <w:r>
        <w:rPr>
          <w:color w:val="4F5154"/>
          <w:spacing w:val="-5"/>
        </w:rPr>
        <w:t> </w:t>
      </w:r>
      <w:r>
        <w:rPr>
          <w:color w:val="4F5154"/>
        </w:rPr>
        <w:t>salary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variable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recorded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Account,</w:t>
      </w:r>
      <w:r>
        <w:rPr>
          <w:color w:val="4F5154"/>
          <w:spacing w:val="-4"/>
        </w:rPr>
        <w:t> </w:t>
      </w:r>
      <w:r>
        <w:rPr>
          <w:color w:val="4F5154"/>
        </w:rPr>
        <w:t>maintained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name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dollar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equal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total</w:t>
      </w:r>
      <w:r>
        <w:rPr>
          <w:color w:val="4F5154"/>
          <w:spacing w:val="61"/>
          <w:w w:val="99"/>
        </w:rPr>
        <w:t> </w:t>
      </w:r>
      <w:r>
        <w:rPr>
          <w:color w:val="4F5154"/>
        </w:rPr>
        <w:t>amount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salary</w:t>
      </w:r>
      <w:r>
        <w:rPr>
          <w:color w:val="4F5154"/>
          <w:spacing w:val="-6"/>
        </w:rPr>
        <w:t> </w:t>
      </w:r>
      <w:r>
        <w:rPr>
          <w:color w:val="4F5154"/>
        </w:rPr>
        <w:t>and/or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variable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calendar</w:t>
      </w:r>
      <w:r>
        <w:rPr>
          <w:color w:val="4F5154"/>
          <w:spacing w:val="-6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together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deemed</w:t>
      </w:r>
      <w:r>
        <w:rPr>
          <w:color w:val="4F5154"/>
          <w:spacing w:val="-4"/>
        </w:rPr>
        <w:t> </w:t>
      </w:r>
      <w:r>
        <w:rPr>
          <w:color w:val="4F5154"/>
        </w:rPr>
        <w:t>earnings</w:t>
      </w:r>
      <w:r>
        <w:rPr>
          <w:color w:val="4F5154"/>
          <w:spacing w:val="-7"/>
        </w:rPr>
        <w:t> </w:t>
      </w:r>
      <w:r>
        <w:rPr>
          <w:color w:val="4F5154"/>
        </w:rPr>
        <w:t>thereon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3.7.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variable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elects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defer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3.1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remain</w:t>
      </w:r>
      <w:r>
        <w:rPr>
          <w:color w:val="4F5154"/>
          <w:spacing w:val="-6"/>
        </w:rPr>
        <w:t> </w:t>
      </w:r>
      <w:r>
        <w:rPr>
          <w:color w:val="4F5154"/>
        </w:rPr>
        <w:t>constant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suspended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modified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3.3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Plan.</w:t>
      </w:r>
      <w:r>
        <w:rPr/>
      </w:r>
    </w:p>
    <w:p>
      <w:pPr>
        <w:pStyle w:val="BodyText"/>
        <w:numPr>
          <w:ilvl w:val="1"/>
          <w:numId w:val="14"/>
        </w:numPr>
        <w:tabs>
          <w:tab w:pos="1151" w:val="left" w:leader="none"/>
        </w:tabs>
        <w:spacing w:line="231" w:lineRule="auto" w:before="167" w:after="0"/>
        <w:ind w:left="140" w:right="213" w:firstLine="460"/>
        <w:jc w:val="left"/>
      </w:pP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Balances.  </w:t>
      </w:r>
      <w:r>
        <w:rPr>
          <w:color w:val="4F5154"/>
          <w:spacing w:val="34"/>
        </w:rPr>
        <w:t> </w:t>
      </w:r>
      <w:r>
        <w:rPr>
          <w:color w:val="4F5154"/>
        </w:rPr>
        <w:t>(a)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</w:t>
      </w:r>
      <w:r>
        <w:rPr>
          <w:color w:val="4F5154"/>
          <w:spacing w:val="-4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she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receive</w:t>
      </w:r>
      <w:r>
        <w:rPr>
          <w:color w:val="4F5154"/>
          <w:spacing w:val="-4"/>
        </w:rPr>
        <w:t> </w:t>
      </w:r>
      <w:r>
        <w:rPr>
          <w:color w:val="4F5154"/>
        </w:rPr>
        <w:t>distribution(s)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44"/>
          <w:w w:val="99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(i)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reaching</w:t>
      </w:r>
      <w:r>
        <w:rPr>
          <w:color w:val="4F5154"/>
          <w:spacing w:val="-6"/>
        </w:rPr>
        <w:t> </w:t>
      </w:r>
      <w:r>
        <w:rPr>
          <w:color w:val="4F5154"/>
        </w:rPr>
        <w:t>age</w:t>
      </w:r>
      <w:r>
        <w:rPr>
          <w:color w:val="4F5154"/>
          <w:spacing w:val="-5"/>
        </w:rPr>
        <w:t> </w:t>
      </w:r>
      <w:r>
        <w:rPr>
          <w:color w:val="4F5154"/>
        </w:rPr>
        <w:t>59½,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Employer.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also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elect</w:t>
      </w:r>
      <w:r>
        <w:rPr>
          <w:color w:val="4F5154"/>
          <w:spacing w:val="94"/>
          <w:w w:val="99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distribution(s)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</w:rPr>
        <w:t>Account,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4"/>
        </w:rPr>
        <w:t> </w:t>
      </w:r>
      <w:r>
        <w:rPr>
          <w:color w:val="4F5154"/>
        </w:rPr>
        <w:t>(if</w:t>
      </w:r>
      <w:r>
        <w:rPr>
          <w:color w:val="4F5154"/>
          <w:spacing w:val="-6"/>
        </w:rPr>
        <w:t> </w:t>
      </w:r>
      <w:r>
        <w:rPr>
          <w:color w:val="4F5154"/>
        </w:rPr>
        <w:t>any)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6"/>
        </w:rPr>
        <w:t> </w:t>
      </w:r>
      <w:r>
        <w:rPr>
          <w:color w:val="4F5154"/>
        </w:rPr>
        <w:t>thereto</w:t>
      </w:r>
      <w:r>
        <w:rPr>
          <w:color w:val="4F5154"/>
          <w:spacing w:val="-7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3.7,</w:t>
      </w:r>
      <w:r>
        <w:rPr>
          <w:color w:val="4F5154"/>
          <w:spacing w:val="-6"/>
        </w:rPr>
        <w:t> </w:t>
      </w:r>
      <w:r>
        <w:rPr>
          <w:color w:val="4F5154"/>
          <w:spacing w:val="-6"/>
        </w:rPr>
      </w:r>
      <w:r>
        <w:rPr>
          <w:color w:val="4F5154"/>
          <w:spacing w:val="-1"/>
        </w:rPr>
        <w:t>will</w:t>
      </w:r>
      <w:r>
        <w:rPr>
          <w:color w:val="4F5154"/>
          <w:spacing w:val="5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</w:rPr>
        <w:t>lump</w:t>
      </w:r>
      <w:r>
        <w:rPr>
          <w:color w:val="4F5154"/>
          <w:spacing w:val="-4"/>
        </w:rPr>
        <w:t> </w:t>
      </w:r>
      <w:r>
        <w:rPr>
          <w:color w:val="4F5154"/>
        </w:rPr>
        <w:t>sum,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installments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five</w:t>
      </w:r>
      <w:r>
        <w:rPr>
          <w:color w:val="4F5154"/>
          <w:spacing w:val="-5"/>
        </w:rPr>
        <w:t> </w:t>
      </w:r>
      <w:r>
        <w:rPr>
          <w:color w:val="4F5154"/>
        </w:rPr>
        <w:t>(5)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ten</w:t>
      </w:r>
      <w:r>
        <w:rPr>
          <w:color w:val="4F5154"/>
          <w:spacing w:val="-4"/>
        </w:rPr>
        <w:t> </w:t>
      </w:r>
      <w:r>
        <w:rPr>
          <w:color w:val="4F5154"/>
        </w:rPr>
        <w:t>(10)</w:t>
      </w:r>
      <w:r>
        <w:rPr>
          <w:color w:val="4F5154"/>
          <w:spacing w:val="-3"/>
        </w:rPr>
        <w:t> </w:t>
      </w:r>
      <w:r>
        <w:rPr>
          <w:color w:val="4F5154"/>
        </w:rPr>
        <w:t>years.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elections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w w:val="99"/>
        </w:rPr>
        <w:t> </w:t>
      </w:r>
      <w:r>
        <w:rPr>
          <w:color w:val="4F5154"/>
          <w:spacing w:val="32"/>
          <w:w w:val="99"/>
        </w:rPr>
        <w:t>   </w:t>
      </w:r>
      <w:r>
        <w:rPr>
          <w:color w:val="4F5154"/>
          <w:spacing w:val="-1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elects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defer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forms</w:t>
      </w:r>
      <w:r>
        <w:rPr>
          <w:color w:val="4F5154"/>
          <w:spacing w:val="-6"/>
        </w:rPr>
        <w:t> </w:t>
      </w:r>
      <w:r>
        <w:rPr>
          <w:color w:val="4F5154"/>
        </w:rPr>
        <w:t>(whether</w:t>
      </w:r>
      <w:r>
        <w:rPr>
          <w:color w:val="4F5154"/>
          <w:spacing w:val="-7"/>
        </w:rPr>
        <w:t> </w:t>
      </w:r>
      <w:r>
        <w:rPr>
          <w:color w:val="4F5154"/>
        </w:rPr>
        <w:t>paper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electronic)</w:t>
      </w:r>
      <w:r>
        <w:rPr>
          <w:color w:val="4F5154"/>
          <w:spacing w:val="-5"/>
        </w:rPr>
        <w:t> </w:t>
      </w:r>
      <w:r>
        <w:rPr>
          <w:color w:val="4F5154"/>
        </w:rPr>
        <w:t>furnished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no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made,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distributed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121"/>
          <w:w w:val="99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lump</w:t>
      </w:r>
      <w:r>
        <w:rPr>
          <w:color w:val="4F5154"/>
          <w:spacing w:val="-5"/>
        </w:rPr>
        <w:t> </w:t>
      </w:r>
      <w:r>
        <w:rPr>
          <w:color w:val="4F5154"/>
        </w:rPr>
        <w:t>sum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</w:rPr>
        <w:t>date,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</w:rPr>
        <w:t>forth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3.2(d),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termination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employment.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106"/>
          <w:w w:val="99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three</w:t>
      </w:r>
      <w:r>
        <w:rPr>
          <w:color w:val="4F5154"/>
          <w:spacing w:val="-4"/>
        </w:rPr>
        <w:t> </w:t>
      </w:r>
      <w:r>
        <w:rPr>
          <w:color w:val="4F5154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election.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apply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113"/>
          <w:w w:val="99"/>
        </w:rPr>
        <w:t> </w:t>
      </w:r>
      <w:r>
        <w:rPr>
          <w:color w:val="4F5154"/>
        </w:rPr>
        <w:t>Account,</w:t>
      </w:r>
      <w:r>
        <w:rPr>
          <w:color w:val="4F5154"/>
          <w:spacing w:val="-4"/>
        </w:rPr>
        <w:t> </w:t>
      </w:r>
      <w:r>
        <w:rPr>
          <w:color w:val="4F5154"/>
        </w:rPr>
        <w:t>whether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related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deferrals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before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after</w:t>
      </w:r>
      <w:r>
        <w:rPr>
          <w:color w:val="4F5154"/>
          <w:spacing w:val="-6"/>
        </w:rPr>
        <w:t> </w:t>
      </w:r>
      <w:r>
        <w:rPr>
          <w:color w:val="4F5154"/>
        </w:rPr>
        <w:t>January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1997.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forms</w:t>
      </w:r>
      <w:r>
        <w:rPr>
          <w:color w:val="4F5154"/>
          <w:spacing w:val="-5"/>
        </w:rPr>
        <w:t> </w:t>
      </w:r>
      <w:r>
        <w:rPr>
          <w:color w:val="4F5154"/>
        </w:rPr>
        <w:t>(whether</w:t>
      </w:r>
      <w:r>
        <w:rPr>
          <w:color w:val="4F5154"/>
          <w:spacing w:val="-4"/>
        </w:rPr>
        <w:t> </w:t>
      </w:r>
      <w:r>
        <w:rPr>
          <w:color w:val="4F5154"/>
        </w:rPr>
        <w:t>paper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electronic)</w:t>
      </w:r>
      <w:r>
        <w:rPr>
          <w:color w:val="4F5154"/>
          <w:spacing w:val="-5"/>
        </w:rPr>
        <w:t> </w:t>
      </w:r>
      <w:r>
        <w:rPr>
          <w:color w:val="4F5154"/>
        </w:rPr>
        <w:t>furnished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</w:rPr>
        <w:t>one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before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occurrence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5"/>
        </w:rPr>
        <w:t> </w:t>
      </w:r>
      <w:r>
        <w:rPr>
          <w:color w:val="4F5154"/>
        </w:rPr>
        <w:t>both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original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triggering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distribution.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0"/>
          <w:numId w:val="15"/>
        </w:numPr>
        <w:tabs>
          <w:tab w:pos="1033" w:val="left" w:leader="none"/>
        </w:tabs>
        <w:spacing w:line="231" w:lineRule="auto" w:before="80" w:after="0"/>
        <w:ind w:left="140" w:right="213" w:firstLine="460"/>
        <w:jc w:val="left"/>
      </w:pP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death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termination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6"/>
        </w:rPr>
        <w:t> </w:t>
      </w:r>
      <w:r>
        <w:rPr>
          <w:color w:val="4F5154"/>
        </w:rPr>
        <w:t>but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before</w:t>
      </w:r>
      <w:r>
        <w:rPr>
          <w:color w:val="4F5154"/>
          <w:spacing w:val="-4"/>
        </w:rPr>
        <w:t> </w:t>
      </w:r>
      <w:r>
        <w:rPr>
          <w:color w:val="4F5154"/>
        </w:rPr>
        <w:t>complete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him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entire</w:t>
      </w:r>
      <w:r>
        <w:rPr>
          <w:color w:val="4F5154"/>
          <w:spacing w:val="-4"/>
        </w:rPr>
        <w:t> </w:t>
      </w:r>
      <w:r>
        <w:rPr>
          <w:color w:val="4F5154"/>
        </w:rPr>
        <w:t>balance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Account,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3"/>
        </w:rPr>
        <w:t> </w:t>
      </w:r>
      <w:r>
        <w:rPr>
          <w:color w:val="4F5154"/>
        </w:rPr>
        <w:t>may,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sole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balance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Account(s)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designated</w:t>
      </w:r>
      <w:r>
        <w:rPr>
          <w:color w:val="4F5154"/>
          <w:spacing w:val="-7"/>
        </w:rPr>
        <w:t> </w:t>
      </w:r>
      <w:r>
        <w:rPr>
          <w:color w:val="4F5154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lump</w:t>
      </w:r>
      <w:r>
        <w:rPr>
          <w:color w:val="4F5154"/>
          <w:spacing w:val="-7"/>
        </w:rPr>
        <w:t> </w:t>
      </w:r>
      <w:r>
        <w:rPr>
          <w:color w:val="4F5154"/>
        </w:rPr>
        <w:t>sum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6"/>
        </w:rPr>
        <w:t> </w:t>
      </w:r>
      <w:r>
        <w:rPr>
          <w:color w:val="4F5154"/>
        </w:rPr>
        <w:t>(notwithstanding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receive</w:t>
      </w:r>
      <w:r>
        <w:rPr>
          <w:color w:val="4F5154"/>
          <w:spacing w:val="-8"/>
        </w:rPr>
        <w:t> </w:t>
      </w:r>
      <w:r>
        <w:rPr>
          <w:color w:val="4F5154"/>
        </w:rPr>
        <w:t>distributions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clause</w:t>
      </w:r>
      <w:r>
        <w:rPr/>
      </w:r>
    </w:p>
    <w:p>
      <w:pPr>
        <w:pStyle w:val="BodyText"/>
        <w:spacing w:line="222" w:lineRule="exact"/>
        <w:ind w:right="398"/>
        <w:jc w:val="left"/>
      </w:pPr>
      <w:r>
        <w:rPr>
          <w:color w:val="4F5154"/>
          <w:spacing w:val="-1"/>
        </w:rPr>
        <w:t>(i)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3.2(a)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installments).</w:t>
      </w:r>
      <w:r>
        <w:rPr/>
      </w:r>
    </w:p>
    <w:p>
      <w:pPr>
        <w:pStyle w:val="BodyText"/>
        <w:numPr>
          <w:ilvl w:val="0"/>
          <w:numId w:val="15"/>
        </w:numPr>
        <w:tabs>
          <w:tab w:pos="1021" w:val="left" w:leader="none"/>
        </w:tabs>
        <w:spacing w:line="231" w:lineRule="auto" w:before="165" w:after="0"/>
        <w:ind w:left="140" w:right="307" w:firstLine="460"/>
        <w:jc w:val="left"/>
      </w:pPr>
      <w:r>
        <w:rPr>
          <w:color w:val="4F5154"/>
        </w:rPr>
        <w:t>Notwithstanding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</w:rPr>
        <w:t>employment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reason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death,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lump</w:t>
      </w:r>
      <w:r>
        <w:rPr>
          <w:color w:val="4F5154"/>
          <w:spacing w:val="-6"/>
        </w:rPr>
        <w:t> </w:t>
      </w:r>
      <w:r>
        <w:rPr>
          <w:color w:val="4F5154"/>
        </w:rPr>
        <w:t>sum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designated</w:t>
      </w:r>
      <w:r>
        <w:rPr>
          <w:color w:val="4F5154"/>
          <w:spacing w:val="-6"/>
        </w:rPr>
        <w:t> </w:t>
      </w:r>
      <w:r>
        <w:rPr>
          <w:color w:val="4F5154"/>
        </w:rPr>
        <w:t>Beneficiary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Employee’s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Account.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Notwithstanding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7"/>
        </w:rPr>
        <w:t> </w:t>
      </w:r>
      <w:r>
        <w:rPr>
          <w:color w:val="4F5154"/>
        </w:rPr>
        <w:t>provision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Plan,</w:t>
      </w:r>
      <w:r>
        <w:rPr>
          <w:color w:val="4F5154"/>
          <w:spacing w:val="-8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employment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Employer,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reason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death,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7"/>
        </w:rPr>
        <w:t> </w:t>
      </w:r>
      <w:r>
        <w:rPr>
          <w:color w:val="4F5154"/>
        </w:rPr>
        <w:t>may,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Committee,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distribute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designated</w:t>
      </w:r>
      <w:r>
        <w:rPr>
          <w:color w:val="4F5154"/>
          <w:spacing w:val="-7"/>
        </w:rPr>
        <w:t> </w:t>
      </w:r>
      <w:r>
        <w:rPr>
          <w:color w:val="4F5154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Employee’s</w:t>
      </w:r>
      <w:r>
        <w:rPr>
          <w:color w:val="4F5154"/>
          <w:spacing w:val="-8"/>
        </w:rPr>
        <w:t> </w:t>
      </w:r>
      <w:r>
        <w:rPr>
          <w:color w:val="4F5154"/>
        </w:rPr>
        <w:t>Account.</w:t>
      </w:r>
      <w:r>
        <w:rPr/>
      </w:r>
    </w:p>
    <w:p>
      <w:pPr>
        <w:pStyle w:val="BodyText"/>
        <w:numPr>
          <w:ilvl w:val="0"/>
          <w:numId w:val="15"/>
        </w:numPr>
        <w:tabs>
          <w:tab w:pos="1033" w:val="left" w:leader="none"/>
        </w:tabs>
        <w:spacing w:line="220" w:lineRule="exact" w:before="171" w:after="0"/>
        <w:ind w:left="140" w:right="374" w:firstLine="460"/>
        <w:jc w:val="left"/>
      </w:pP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commence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seventeenth</w:t>
      </w:r>
      <w:r>
        <w:rPr>
          <w:color w:val="4F5154"/>
          <w:spacing w:val="-5"/>
        </w:rPr>
        <w:t> </w:t>
      </w:r>
      <w:r>
        <w:rPr>
          <w:color w:val="4F5154"/>
        </w:rPr>
        <w:t>(17th)</w:t>
      </w:r>
      <w:r>
        <w:rPr>
          <w:color w:val="4F5154"/>
          <w:spacing w:val="-3"/>
        </w:rPr>
        <w:t> </w:t>
      </w:r>
      <w:r>
        <w:rPr>
          <w:color w:val="4F5154"/>
        </w:rPr>
        <w:t>day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month</w:t>
      </w:r>
      <w:r>
        <w:rPr>
          <w:color w:val="4F5154"/>
          <w:spacing w:val="-3"/>
        </w:rPr>
        <w:t> </w:t>
      </w:r>
      <w:r>
        <w:rPr>
          <w:color w:val="4F5154"/>
        </w:rPr>
        <w:t>(or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</w:rPr>
        <w:t>business</w:t>
      </w:r>
      <w:r>
        <w:rPr>
          <w:color w:val="4F5154"/>
          <w:spacing w:val="-5"/>
        </w:rPr>
        <w:t> </w:t>
      </w:r>
      <w:r>
        <w:rPr>
          <w:color w:val="4F5154"/>
        </w:rPr>
        <w:t>day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seventeenth)</w:t>
      </w:r>
      <w:r>
        <w:rPr>
          <w:color w:val="4F5154"/>
          <w:spacing w:val="-7"/>
        </w:rPr>
        <w:t> </w:t>
      </w:r>
      <w:r>
        <w:rPr>
          <w:color w:val="4F5154"/>
        </w:rPr>
        <w:t>following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calendar</w:t>
      </w:r>
      <w:r>
        <w:rPr>
          <w:color w:val="4F5154"/>
          <w:spacing w:val="-6"/>
        </w:rPr>
        <w:t> </w:t>
      </w:r>
      <w:r>
        <w:rPr>
          <w:color w:val="4F5154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</w:rPr>
        <w:t>triggering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foregoing</w:t>
      </w:r>
      <w:r>
        <w:rPr>
          <w:color w:val="4F5154"/>
          <w:spacing w:val="-6"/>
        </w:rPr>
        <w:t> </w:t>
      </w:r>
      <w:r>
        <w:rPr>
          <w:color w:val="4F5154"/>
        </w:rPr>
        <w:t>subsections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/>
      </w:r>
    </w:p>
    <w:p>
      <w:pPr>
        <w:pStyle w:val="BodyText"/>
        <w:numPr>
          <w:ilvl w:val="1"/>
          <w:numId w:val="16"/>
        </w:numPr>
        <w:tabs>
          <w:tab w:pos="440" w:val="left" w:leader="none"/>
        </w:tabs>
        <w:spacing w:line="233" w:lineRule="auto" w:before="0" w:after="0"/>
        <w:ind w:left="140" w:right="528" w:firstLine="0"/>
        <w:jc w:val="left"/>
      </w:pPr>
      <w:r>
        <w:rPr>
          <w:color w:val="4F5154"/>
        </w:rPr>
        <w:t>occurs.</w:t>
      </w:r>
      <w:r>
        <w:rPr>
          <w:color w:val="4F5154"/>
          <w:spacing w:val="-5"/>
        </w:rPr>
        <w:t> </w:t>
      </w:r>
      <w:r>
        <w:rPr>
          <w:color w:val="4F5154"/>
        </w:rPr>
        <w:t>Subsequent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any,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quarter-annual</w:t>
      </w:r>
      <w:r>
        <w:rPr>
          <w:color w:val="4F5154"/>
          <w:spacing w:val="-5"/>
        </w:rPr>
        <w:t> </w:t>
      </w:r>
      <w:r>
        <w:rPr>
          <w:color w:val="4F5154"/>
        </w:rPr>
        <w:t>anniversary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distribution.</w:t>
      </w:r>
      <w:r>
        <w:rPr>
          <w:color w:val="4F5154"/>
          <w:spacing w:val="-7"/>
        </w:rPr>
        <w:t> </w:t>
      </w:r>
      <w:r>
        <w:rPr>
          <w:color w:val="4F5154"/>
        </w:rPr>
        <w:t>Each</w:t>
      </w:r>
      <w:r>
        <w:rPr>
          <w:color w:val="4F5154"/>
          <w:spacing w:val="58"/>
          <w:w w:val="99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distribution,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any,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earnings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</w:rPr>
        <w:t>unpaid.</w:t>
      </w:r>
      <w:r>
        <w:rPr/>
      </w:r>
    </w:p>
    <w:p>
      <w:pPr>
        <w:pStyle w:val="BodyText"/>
        <w:numPr>
          <w:ilvl w:val="1"/>
          <w:numId w:val="16"/>
        </w:numPr>
        <w:tabs>
          <w:tab w:pos="1151" w:val="left" w:leader="none"/>
        </w:tabs>
        <w:spacing w:line="231" w:lineRule="auto" w:before="167" w:after="0"/>
        <w:ind w:left="140" w:right="213" w:firstLine="460"/>
        <w:jc w:val="left"/>
      </w:pP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Defer</w:t>
      </w:r>
      <w:r>
        <w:rPr>
          <w:color w:val="4F5154"/>
          <w:spacing w:val="-5"/>
        </w:rPr>
        <w:t> </w:t>
      </w:r>
      <w:r>
        <w:rPr>
          <w:color w:val="4F5154"/>
        </w:rPr>
        <w:t>Compensation.  </w:t>
      </w:r>
      <w:r>
        <w:rPr>
          <w:color w:val="4F5154"/>
          <w:spacing w:val="3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defer</w:t>
      </w:r>
      <w:r>
        <w:rPr>
          <w:color w:val="4F5154"/>
          <w:spacing w:val="-3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3.1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forms</w:t>
      </w:r>
      <w:r>
        <w:rPr>
          <w:color w:val="4F5154"/>
          <w:spacing w:val="-5"/>
        </w:rPr>
        <w:t> </w:t>
      </w:r>
      <w:r>
        <w:rPr>
          <w:color w:val="4F5154"/>
        </w:rPr>
        <w:t>(whether</w:t>
      </w:r>
      <w:r>
        <w:rPr>
          <w:color w:val="4F5154"/>
          <w:spacing w:val="-5"/>
        </w:rPr>
        <w:t> </w:t>
      </w:r>
      <w:r>
        <w:rPr>
          <w:color w:val="4F5154"/>
        </w:rPr>
        <w:t>paper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electronic)</w:t>
      </w:r>
      <w:r>
        <w:rPr>
          <w:color w:val="4F5154"/>
          <w:spacing w:val="-4"/>
        </w:rPr>
        <w:t> </w:t>
      </w:r>
      <w:r>
        <w:rPr>
          <w:color w:val="4F5154"/>
        </w:rPr>
        <w:t>furnished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deferral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</w:rPr>
        <w:t>must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twenty</w:t>
      </w:r>
      <w:r>
        <w:rPr>
          <w:color w:val="4F5154"/>
          <w:spacing w:val="-4"/>
        </w:rPr>
        <w:t> </w:t>
      </w:r>
      <w:r>
        <w:rPr>
          <w:color w:val="4F5154"/>
        </w:rPr>
        <w:t>(20)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6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12"/>
          <w:w w:val="99"/>
        </w:rPr>
        <w:t> </w:t>
      </w:r>
      <w:r>
        <w:rPr>
          <w:color w:val="4F5154"/>
        </w:rPr>
        <w:t>January</w:t>
      </w:r>
      <w:r>
        <w:rPr>
          <w:color w:val="4F5154"/>
          <w:spacing w:val="-4"/>
        </w:rPr>
        <w:t> </w:t>
      </w:r>
      <w:r>
        <w:rPr>
          <w:color w:val="4F5154"/>
        </w:rPr>
        <w:t>1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Employee;</w:t>
      </w:r>
      <w:r>
        <w:rPr>
          <w:color w:val="4F5154"/>
          <w:spacing w:val="-5"/>
        </w:rPr>
        <w:t> </w:t>
      </w:r>
      <w:r>
        <w:rPr>
          <w:color w:val="4F5154"/>
        </w:rPr>
        <w:t>provided,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discretion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designate</w:t>
      </w:r>
      <w:r>
        <w:rPr>
          <w:color w:val="4F5154"/>
          <w:spacing w:val="-7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different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-6"/>
        </w:rPr>
        <w:t> </w:t>
      </w:r>
      <w:r>
        <w:rPr>
          <w:color w:val="4F5154"/>
        </w:rPr>
        <w:t>so</w:t>
      </w:r>
      <w:r>
        <w:rPr>
          <w:color w:val="4F5154"/>
          <w:spacing w:val="-5"/>
        </w:rPr>
        <w:t> </w:t>
      </w:r>
      <w:r>
        <w:rPr>
          <w:color w:val="4F5154"/>
        </w:rPr>
        <w:t>long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expires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January</w:t>
      </w:r>
      <w:r>
        <w:rPr>
          <w:color w:val="4F5154"/>
          <w:spacing w:val="-5"/>
        </w:rPr>
        <w:t> </w:t>
      </w:r>
      <w:r>
        <w:rPr>
          <w:color w:val="4F5154"/>
          <w:spacing w:val="-5"/>
        </w:rPr>
      </w:r>
      <w:r>
        <w:rPr>
          <w:color w:val="4F5154"/>
        </w:rPr>
        <w:t>1</w:t>
      </w:r>
      <w:r>
        <w:rPr>
          <w:color w:val="4F5154"/>
          <w:spacing w:val="6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3"/>
        </w:rPr>
        <w:t> </w:t>
      </w:r>
      <w:r>
        <w:rPr>
          <w:color w:val="4F5154"/>
        </w:rPr>
        <w:t>year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compensation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Employee.</w:t>
      </w:r>
      <w:r>
        <w:rPr>
          <w:color w:val="4F5154"/>
          <w:spacing w:val="-4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newly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4"/>
        </w:rPr>
        <w:t> </w:t>
      </w:r>
      <w:r>
        <w:rPr>
          <w:color w:val="4F5154"/>
        </w:rPr>
        <w:t>Employee,</w:t>
      </w:r>
      <w:r>
        <w:rPr>
          <w:color w:val="4F5154"/>
          <w:w w:val="99"/>
        </w:rPr>
        <w:t> </w:t>
      </w:r>
      <w:r>
        <w:rPr>
          <w:color w:val="4F5154"/>
          <w:spacing w:val="12"/>
          <w:w w:val="99"/>
        </w:rPr>
        <w:t>    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3"/>
        </w:rPr>
        <w:t> </w:t>
      </w:r>
      <w:r>
        <w:rPr>
          <w:color w:val="4F5154"/>
        </w:rPr>
        <w:t>must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3"/>
        </w:rPr>
        <w:t> </w:t>
      </w:r>
      <w:r>
        <w:rPr>
          <w:color w:val="4F5154"/>
        </w:rPr>
        <w:t>made</w:t>
      </w:r>
      <w:r>
        <w:rPr>
          <w:color w:val="4F5154"/>
          <w:spacing w:val="-6"/>
        </w:rPr>
        <w:t> </w:t>
      </w:r>
      <w:r>
        <w:rPr>
          <w:color w:val="4F5154"/>
        </w:rPr>
        <w:t>within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thirty</w:t>
      </w:r>
      <w:r>
        <w:rPr>
          <w:color w:val="4F5154"/>
          <w:spacing w:val="-3"/>
        </w:rPr>
        <w:t> </w:t>
      </w:r>
      <w:r>
        <w:rPr>
          <w:color w:val="4F5154"/>
        </w:rPr>
        <w:t>(30)</w:t>
      </w:r>
      <w:r>
        <w:rPr>
          <w:color w:val="4F5154"/>
          <w:spacing w:val="-4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</w:rPr>
        <w:t>determined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eligible.</w:t>
      </w:r>
      <w:r>
        <w:rPr>
          <w:color w:val="4F5154"/>
          <w:spacing w:val="-3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</w:rPr>
        <w:t>newly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Employee,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calendar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quarter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made.</w:t>
      </w:r>
      <w:r>
        <w:rPr>
          <w:color w:val="4F5154"/>
          <w:spacing w:val="-7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deferral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</w:rPr>
        <w:t>(and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subsequent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election)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continue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suspended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modified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form</w:t>
      </w:r>
      <w:r>
        <w:rPr>
          <w:color w:val="4F5154"/>
          <w:spacing w:val="-6"/>
        </w:rPr>
        <w:t> </w:t>
      </w:r>
      <w:r>
        <w:rPr>
          <w:color w:val="4F5154"/>
        </w:rPr>
        <w:t>(whether</w:t>
      </w:r>
      <w:r>
        <w:rPr>
          <w:color w:val="4F5154"/>
          <w:spacing w:val="-6"/>
        </w:rPr>
        <w:t> </w:t>
      </w:r>
      <w:r>
        <w:rPr>
          <w:color w:val="4F5154"/>
        </w:rPr>
        <w:t>paper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electronic)</w:t>
      </w:r>
      <w:r>
        <w:rPr>
          <w:color w:val="4F5154"/>
          <w:spacing w:val="-4"/>
        </w:rPr>
        <w:t> </w:t>
      </w:r>
      <w:r>
        <w:rPr>
          <w:color w:val="4F5154"/>
        </w:rPr>
        <w:t>furnished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only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apply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3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calendar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delivered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Employer.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deferral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irrevocable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</w:rPr>
        <w:t>covered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election,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w w:val="99"/>
        </w:rPr>
        <w:t> 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</w:rPr>
        <w:t>suspending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modifying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</w:rPr>
        <w:t>deferral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Employer.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Absent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suspension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modification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election,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original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remain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98"/>
          <w:w w:val="99"/>
        </w:rPr>
        <w:t> </w:t>
      </w:r>
      <w:r>
        <w:rPr>
          <w:color w:val="4F5154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3.2.</w:t>
      </w:r>
      <w:r>
        <w:rPr>
          <w:color w:val="4F5154"/>
          <w:spacing w:val="-7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withhold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percentage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salary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withhold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percentage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variable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compensation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time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times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variable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130"/>
          <w:w w:val="99"/>
        </w:rPr>
        <w:t> </w:t>
      </w:r>
      <w:r>
        <w:rPr>
          <w:color w:val="4F5154"/>
        </w:rPr>
        <w:t>otherwise</w:t>
      </w:r>
      <w:r>
        <w:rPr>
          <w:color w:val="4F5154"/>
          <w:spacing w:val="-7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paid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16"/>
        </w:numPr>
        <w:tabs>
          <w:tab w:pos="1151" w:val="left" w:leader="none"/>
        </w:tabs>
        <w:spacing w:line="231" w:lineRule="auto" w:before="80" w:after="0"/>
        <w:ind w:left="140" w:right="254" w:firstLine="460"/>
        <w:jc w:val="left"/>
      </w:pP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Control.  </w:t>
      </w:r>
      <w:r>
        <w:rPr>
          <w:color w:val="4F5154"/>
          <w:spacing w:val="31"/>
        </w:rPr>
        <w:t> </w:t>
      </w:r>
      <w:r>
        <w:rPr>
          <w:color w:val="4F5154"/>
        </w:rPr>
        <w:t>Notwithstanding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provisions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aggregate</w:t>
      </w:r>
      <w:r>
        <w:rPr>
          <w:color w:val="4F5154"/>
          <w:spacing w:val="-4"/>
        </w:rPr>
        <w:t> </w:t>
      </w:r>
      <w:r>
        <w:rPr>
          <w:color w:val="4F5154"/>
        </w:rPr>
        <w:t>balance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lump</w:t>
      </w:r>
      <w:r>
        <w:rPr>
          <w:color w:val="4F5154"/>
          <w:spacing w:val="-3"/>
        </w:rPr>
        <w:t> </w:t>
      </w:r>
      <w:r>
        <w:rPr>
          <w:color w:val="4F5154"/>
        </w:rPr>
        <w:t>sum</w:t>
      </w:r>
      <w:r>
        <w:rPr>
          <w:color w:val="4F5154"/>
          <w:spacing w:val="-5"/>
        </w:rPr>
        <w:t> </w:t>
      </w:r>
      <w:r>
        <w:rPr>
          <w:color w:val="4F5154"/>
        </w:rPr>
        <w:t>within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thirty</w:t>
      </w:r>
      <w:r>
        <w:rPr>
          <w:color w:val="4F5154"/>
          <w:spacing w:val="-3"/>
        </w:rPr>
        <w:t> </w:t>
      </w:r>
      <w:r>
        <w:rPr>
          <w:color w:val="4F5154"/>
        </w:rPr>
        <w:t>(30)</w:t>
      </w:r>
      <w:r>
        <w:rPr>
          <w:color w:val="4F5154"/>
          <w:spacing w:val="-5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Control,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defined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5.1.</w:t>
      </w:r>
      <w:r>
        <w:rPr/>
      </w:r>
    </w:p>
    <w:p>
      <w:pPr>
        <w:pStyle w:val="BodyText"/>
        <w:numPr>
          <w:ilvl w:val="1"/>
          <w:numId w:val="16"/>
        </w:numPr>
        <w:tabs>
          <w:tab w:pos="1151" w:val="left" w:leader="none"/>
        </w:tabs>
        <w:spacing w:line="220" w:lineRule="exact" w:before="171" w:after="0"/>
        <w:ind w:left="140" w:right="307" w:firstLine="460"/>
        <w:jc w:val="left"/>
      </w:pPr>
      <w:r>
        <w:rPr>
          <w:color w:val="4F5154"/>
        </w:rPr>
        <w:t>Hardship.  </w:t>
      </w:r>
      <w:r>
        <w:rPr>
          <w:color w:val="4F5154"/>
          <w:spacing w:val="33"/>
        </w:rPr>
        <w:t> </w:t>
      </w: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unforeseeable</w:t>
      </w:r>
      <w:r>
        <w:rPr>
          <w:color w:val="4F5154"/>
          <w:spacing w:val="-5"/>
        </w:rPr>
        <w:t> </w:t>
      </w:r>
      <w:r>
        <w:rPr>
          <w:color w:val="4F5154"/>
        </w:rPr>
        <w:t>emergency,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request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Committee,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delegate,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3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cessation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deferrals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75"/>
          <w:w w:val="99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pStyle w:val="BodyText"/>
        <w:spacing w:line="231" w:lineRule="auto" w:before="165"/>
        <w:ind w:right="160" w:firstLine="460"/>
        <w:jc w:val="left"/>
      </w:pP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purposes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3.5,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“unforeseeable</w:t>
      </w:r>
      <w:r>
        <w:rPr>
          <w:color w:val="4F5154"/>
          <w:spacing w:val="-5"/>
        </w:rPr>
        <w:t> </w:t>
      </w:r>
      <w:r>
        <w:rPr>
          <w:color w:val="4F5154"/>
        </w:rPr>
        <w:t>emergency”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limited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severe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hardship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sudden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unexpected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illness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accident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dependent</w:t>
      </w:r>
      <w:r>
        <w:rPr>
          <w:color w:val="4F5154"/>
          <w:spacing w:val="-4"/>
        </w:rPr>
        <w:t> </w:t>
      </w:r>
      <w:r>
        <w:rPr>
          <w:color w:val="4F5154"/>
        </w:rPr>
        <w:t>(as</w:t>
      </w:r>
      <w:r>
        <w:rPr>
          <w:color w:val="4F5154"/>
          <w:spacing w:val="-5"/>
        </w:rPr>
        <w:t> </w:t>
      </w:r>
      <w:r>
        <w:rPr>
          <w:color w:val="4F5154"/>
        </w:rPr>
        <w:t>defined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152(a)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Code)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participant,</w:t>
      </w:r>
      <w:r>
        <w:rPr>
          <w:color w:val="4F5154"/>
          <w:spacing w:val="-8"/>
        </w:rPr>
        <w:t> </w:t>
      </w:r>
      <w:r>
        <w:rPr>
          <w:color w:val="4F5154"/>
        </w:rPr>
        <w:t>loss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property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casualty,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similar</w:t>
      </w:r>
      <w:r>
        <w:rPr>
          <w:color w:val="4F5154"/>
          <w:spacing w:val="-6"/>
        </w:rPr>
        <w:t> </w:t>
      </w:r>
      <w:r>
        <w:rPr>
          <w:color w:val="4F5154"/>
        </w:rPr>
        <w:t>extraordinary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unforeseeable</w:t>
      </w:r>
      <w:r>
        <w:rPr>
          <w:color w:val="4F5154"/>
          <w:spacing w:val="-6"/>
        </w:rPr>
        <w:t> </w:t>
      </w:r>
      <w:r>
        <w:rPr>
          <w:color w:val="4F5154"/>
        </w:rPr>
        <w:t>circumstances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arising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result</w:t>
      </w:r>
      <w:r>
        <w:rPr>
          <w:color w:val="4F5154"/>
          <w:w w:val="99"/>
        </w:rPr>
        <w:t> 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events</w:t>
      </w:r>
      <w:r>
        <w:rPr>
          <w:color w:val="4F5154"/>
          <w:spacing w:val="-3"/>
        </w:rPr>
        <w:t> </w:t>
      </w:r>
      <w:r>
        <w:rPr>
          <w:color w:val="4F5154"/>
        </w:rPr>
        <w:t>beyond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control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circumstances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constitute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unforeseeable</w:t>
      </w:r>
      <w:r>
        <w:rPr>
          <w:color w:val="4F5154"/>
          <w:spacing w:val="-5"/>
        </w:rPr>
        <w:t> </w:t>
      </w:r>
      <w:r>
        <w:rPr>
          <w:color w:val="4F5154"/>
        </w:rPr>
        <w:t>emergency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depend</w:t>
      </w:r>
      <w:r>
        <w:rPr>
          <w:color w:val="4F5154"/>
          <w:spacing w:val="-6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facts</w:t>
      </w:r>
      <w:r>
        <w:rPr>
          <w:color w:val="4F5154"/>
          <w:w w:val="99"/>
        </w:rPr>
        <w:t> </w:t>
      </w:r>
      <w:r>
        <w:rPr>
          <w:color w:val="4F5154"/>
          <w:spacing w:val="40"/>
          <w:w w:val="99"/>
        </w:rPr>
        <w:t> 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case,</w:t>
      </w:r>
      <w:r>
        <w:rPr>
          <w:color w:val="4F5154"/>
          <w:spacing w:val="-6"/>
        </w:rPr>
        <w:t> </w:t>
      </w:r>
      <w:r>
        <w:rPr>
          <w:color w:val="4F5154"/>
        </w:rPr>
        <w:t>but,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case,</w:t>
      </w:r>
      <w:r>
        <w:rPr>
          <w:color w:val="4F5154"/>
          <w:spacing w:val="-5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2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cessation</w:t>
      </w:r>
      <w:r>
        <w:rPr>
          <w:color w:val="4F5154"/>
          <w:spacing w:val="-2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deferral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occur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extent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hardship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relieved:</w:t>
      </w:r>
      <w:r>
        <w:rPr>
          <w:color w:val="4F5154"/>
          <w:spacing w:val="-6"/>
        </w:rPr>
        <w:t> </w:t>
      </w:r>
      <w:r>
        <w:rPr>
          <w:color w:val="4F5154"/>
        </w:rPr>
        <w:t>(i)</w:t>
      </w:r>
      <w:r>
        <w:rPr>
          <w:color w:val="4F5154"/>
          <w:spacing w:val="-6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reimbursement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</w:rPr>
        <w:t>insurance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otherwise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liquidation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liquidation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itself</w:t>
      </w:r>
      <w:r>
        <w:rPr>
          <w:color w:val="4F5154"/>
          <w:spacing w:val="-3"/>
        </w:rPr>
        <w:t> </w:t>
      </w:r>
      <w:r>
        <w:rPr>
          <w:color w:val="4F5154"/>
        </w:rPr>
        <w:t>cause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severe</w:t>
      </w:r>
      <w:r>
        <w:rPr>
          <w:color w:val="4F5154"/>
          <w:spacing w:val="-5"/>
        </w:rPr>
        <w:t> </w:t>
      </w:r>
      <w:r>
        <w:rPr>
          <w:color w:val="4F5154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</w:rPr>
        <w:t>hardship.</w:t>
      </w:r>
      <w:r>
        <w:rPr>
          <w:color w:val="4F5154"/>
          <w:spacing w:val="-6"/>
        </w:rPr>
        <w:t> </w:t>
      </w:r>
      <w:r>
        <w:rPr>
          <w:color w:val="4F5154"/>
        </w:rPr>
        <w:t>Moreover,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deferred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made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ahead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was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extent</w:t>
      </w:r>
      <w:r>
        <w:rPr>
          <w:color w:val="4F5154"/>
          <w:spacing w:val="-7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hardship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relieved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cessation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deferrals</w:t>
      </w:r>
      <w:r>
        <w:rPr>
          <w:color w:val="4F5154"/>
          <w:spacing w:val="-2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pStyle w:val="BodyText"/>
        <w:spacing w:line="231" w:lineRule="auto" w:before="167"/>
        <w:ind w:right="374" w:firstLine="460"/>
        <w:jc w:val="left"/>
      </w:pP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consider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requests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3.5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uniform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nondiscriminatory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standards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interpretation</w:t>
      </w:r>
      <w:r>
        <w:rPr>
          <w:color w:val="4F5154"/>
          <w:spacing w:val="-5"/>
        </w:rPr>
        <w:t> </w:t>
      </w:r>
      <w:r>
        <w:rPr>
          <w:color w:val="4F5154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457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regulations</w:t>
      </w:r>
      <w:r>
        <w:rPr>
          <w:color w:val="4F5154"/>
          <w:spacing w:val="-2"/>
        </w:rPr>
        <w:t> </w:t>
      </w:r>
      <w:r>
        <w:rPr>
          <w:color w:val="4F5154"/>
        </w:rPr>
        <w:t>thereunder.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cessation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deferrals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3.5,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ineligible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further</w:t>
      </w:r>
      <w:r>
        <w:rPr>
          <w:color w:val="4F5154"/>
          <w:spacing w:val="-3"/>
        </w:rPr>
        <w:t> </w:t>
      </w:r>
      <w:r>
        <w:rPr>
          <w:color w:val="4F5154"/>
        </w:rPr>
        <w:t>Deferral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83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6"/>
        </w:rPr>
        <w:t> </w:t>
      </w:r>
      <w:r>
        <w:rPr>
          <w:color w:val="4F5154"/>
        </w:rPr>
        <w:t>approving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cessation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deferral.</w:t>
      </w:r>
      <w:r>
        <w:rPr/>
      </w:r>
    </w:p>
    <w:p>
      <w:pPr>
        <w:pStyle w:val="BodyText"/>
        <w:numPr>
          <w:ilvl w:val="1"/>
          <w:numId w:val="16"/>
        </w:numPr>
        <w:tabs>
          <w:tab w:pos="1151" w:val="left" w:leader="none"/>
        </w:tabs>
        <w:spacing w:line="231" w:lineRule="auto" w:before="167" w:after="0"/>
        <w:ind w:left="140" w:right="213" w:firstLine="460"/>
        <w:jc w:val="left"/>
      </w:pP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Unsecured.  </w:t>
      </w:r>
      <w:r>
        <w:rPr>
          <w:color w:val="4F5154"/>
          <w:spacing w:val="31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designated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</w:rPr>
        <w:t>hereunder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unsecured</w:t>
      </w:r>
      <w:r>
        <w:rPr>
          <w:color w:val="4F5154"/>
          <w:spacing w:val="-5"/>
        </w:rPr>
        <w:t> </w:t>
      </w:r>
      <w:r>
        <w:rPr>
          <w:color w:val="4F5154"/>
        </w:rPr>
        <w:t>claim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neither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nor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her</w:t>
      </w:r>
      <w:r>
        <w:rPr>
          <w:color w:val="4F5154"/>
          <w:spacing w:val="-6"/>
        </w:rPr>
        <w:t> </w:t>
      </w:r>
      <w:r>
        <w:rPr>
          <w:color w:val="4F5154"/>
        </w:rPr>
        <w:t>designated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Beneficiary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against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specific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Employer.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constitutes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mere</w:t>
      </w:r>
      <w:r>
        <w:rPr>
          <w:color w:val="4F5154"/>
          <w:spacing w:val="-6"/>
        </w:rPr>
        <w:t> </w:t>
      </w:r>
      <w:r>
        <w:rPr>
          <w:color w:val="4F5154"/>
        </w:rPr>
        <w:t>promise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make</w:t>
      </w:r>
      <w:r>
        <w:rPr>
          <w:color w:val="4F5154"/>
          <w:spacing w:val="-4"/>
        </w:rPr>
        <w:t> </w:t>
      </w:r>
      <w:r>
        <w:rPr>
          <w:color w:val="4F5154"/>
        </w:rPr>
        <w:t>benefit</w:t>
      </w:r>
      <w:r>
        <w:rPr>
          <w:color w:val="4F5154"/>
          <w:spacing w:val="-5"/>
        </w:rPr>
        <w:t> </w:t>
      </w:r>
      <w:r>
        <w:rPr>
          <w:color w:val="4F5154"/>
        </w:rPr>
        <w:t>payments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future.</w:t>
      </w:r>
      <w:r>
        <w:rPr/>
      </w:r>
    </w:p>
    <w:p>
      <w:pPr>
        <w:pStyle w:val="BodyText"/>
        <w:numPr>
          <w:ilvl w:val="1"/>
          <w:numId w:val="16"/>
        </w:numPr>
        <w:tabs>
          <w:tab w:pos="1151" w:val="left" w:leader="none"/>
        </w:tabs>
        <w:spacing w:line="231" w:lineRule="auto" w:before="167" w:after="0"/>
        <w:ind w:left="140" w:right="332" w:firstLine="460"/>
        <w:jc w:val="left"/>
      </w:pP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Contribution.  </w:t>
      </w:r>
      <w:r>
        <w:rPr>
          <w:color w:val="4F5154"/>
          <w:spacing w:val="31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credited</w:t>
      </w:r>
      <w:r>
        <w:rPr>
          <w:color w:val="4F5154"/>
          <w:spacing w:val="-6"/>
        </w:rPr>
        <w:t> </w:t>
      </w:r>
      <w:r>
        <w:rPr>
          <w:color w:val="4F5154"/>
        </w:rPr>
        <w:t>throughout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deemed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38"/>
          <w:w w:val="99"/>
        </w:rPr>
        <w:t> </w:t>
      </w:r>
      <w:r>
        <w:rPr>
          <w:color w:val="4F5154"/>
          <w:spacing w:val="-1"/>
        </w:rPr>
        <w:t>thereon,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positive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negative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(hereinafter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previously</w:t>
      </w:r>
      <w:r>
        <w:rPr>
          <w:color w:val="4F5154"/>
          <w:spacing w:val="-4"/>
        </w:rPr>
        <w:t> </w:t>
      </w:r>
      <w:r>
        <w:rPr>
          <w:color w:val="4F5154"/>
        </w:rPr>
        <w:t>sometimes</w:t>
      </w:r>
      <w:r>
        <w:rPr>
          <w:color w:val="4F5154"/>
          <w:spacing w:val="-6"/>
        </w:rPr>
        <w:t> </w:t>
      </w:r>
      <w:r>
        <w:rPr>
          <w:color w:val="4F5154"/>
        </w:rPr>
        <w:t>referred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“interest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earnings”)</w:t>
      </w:r>
      <w:r>
        <w:rPr>
          <w:color w:val="4F5154"/>
          <w:spacing w:val="-6"/>
        </w:rPr>
        <w:t> </w:t>
      </w:r>
      <w:r>
        <w:rPr>
          <w:color w:val="4F5154"/>
        </w:rPr>
        <w:t>pursuant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</w:rPr>
        <w:t>return,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fully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writing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Employer.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before="141"/>
        <w:ind w:left="2048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DESIGNATION</w:t>
      </w:r>
      <w:r>
        <w:rPr>
          <w:rFonts w:ascii="Times New Roman"/>
          <w:b/>
          <w:color w:val="4F5154"/>
          <w:spacing w:val="-16"/>
          <w:sz w:val="20"/>
        </w:rPr>
        <w:t> </w:t>
      </w:r>
      <w:r>
        <w:rPr>
          <w:rFonts w:ascii="Times New Roman"/>
          <w:b/>
          <w:color w:val="4F5154"/>
          <w:sz w:val="20"/>
        </w:rPr>
        <w:t>OF</w:t>
      </w:r>
      <w:r>
        <w:rPr>
          <w:rFonts w:ascii="Times New Roman"/>
          <w:b/>
          <w:color w:val="4F5154"/>
          <w:spacing w:val="-14"/>
          <w:sz w:val="20"/>
        </w:rPr>
        <w:t> </w:t>
      </w:r>
      <w:r>
        <w:rPr>
          <w:rFonts w:ascii="Times New Roman"/>
          <w:b/>
          <w:color w:val="4F5154"/>
          <w:sz w:val="20"/>
        </w:rPr>
        <w:t>BENEFICIARY</w:t>
      </w:r>
      <w:r>
        <w:rPr>
          <w:rFonts w:ascii="Times New Roman"/>
          <w:sz w:val="20"/>
        </w:rPr>
      </w:r>
    </w:p>
    <w:p>
      <w:pPr>
        <w:pStyle w:val="BodyText"/>
        <w:tabs>
          <w:tab w:pos="1150" w:val="left" w:leader="none"/>
        </w:tabs>
        <w:spacing w:line="230" w:lineRule="auto" w:before="163"/>
        <w:ind w:right="345" w:firstLine="460"/>
        <w:jc w:val="left"/>
      </w:pPr>
      <w:r>
        <w:rPr>
          <w:color w:val="4F5154"/>
          <w:spacing w:val="-1"/>
          <w:w w:val="95"/>
        </w:rPr>
        <w:t>4.1</w:t>
        <w:tab/>
      </w:r>
      <w:r>
        <w:rPr>
          <w:color w:val="4F5154"/>
          <w:spacing w:val="-1"/>
        </w:rPr>
        <w:t>Designation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Beneficiary.</w:t>
      </w:r>
      <w:r>
        <w:rPr>
          <w:color w:val="4F5154"/>
        </w:rPr>
        <w:t>  </w:t>
      </w:r>
      <w:r>
        <w:rPr>
          <w:color w:val="4F5154"/>
          <w:spacing w:val="30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designate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Beneficiary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receive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</w:rPr>
        <w:t>hereunder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7"/>
        </w:rPr>
        <w:t> </w:t>
      </w:r>
      <w:r>
        <w:rPr>
          <w:color w:val="4F5154"/>
        </w:rPr>
        <w:t>via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6"/>
        </w:rPr>
        <w:t> </w:t>
      </w:r>
      <w:r>
        <w:rPr>
          <w:color w:val="4F5154"/>
        </w:rPr>
        <w:t>notice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death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revoke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Beneficiary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-4"/>
        </w:rPr>
        <w:t> </w:t>
      </w:r>
      <w:r>
        <w:rPr>
          <w:color w:val="4F5154"/>
        </w:rPr>
        <w:t>therein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written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notice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delivered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Employee’s</w:t>
      </w:r>
      <w:r>
        <w:rPr>
          <w:color w:val="4F5154"/>
          <w:spacing w:val="-5"/>
        </w:rPr>
        <w:t> </w:t>
      </w:r>
      <w:r>
        <w:rPr>
          <w:color w:val="4F5154"/>
        </w:rPr>
        <w:t>death,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designation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designation</w:t>
      </w:r>
      <w:r>
        <w:rPr>
          <w:color w:val="4F5154"/>
          <w:spacing w:val="-5"/>
        </w:rPr>
        <w:t> </w:t>
      </w:r>
      <w:r>
        <w:rPr>
          <w:color w:val="4F5154"/>
        </w:rPr>
        <w:t>naming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spouse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spousal</w:t>
      </w:r>
      <w:r>
        <w:rPr>
          <w:color w:val="4F5154"/>
          <w:spacing w:val="-5"/>
        </w:rPr>
        <w:t> </w:t>
      </w:r>
      <w:r>
        <w:rPr>
          <w:color w:val="4F5154"/>
        </w:rPr>
        <w:t>consent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provided.</w:t>
      </w:r>
      <w:r>
        <w:rPr>
          <w:color w:val="4F5154"/>
          <w:spacing w:val="-5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failed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designate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Beneficiary,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Beneficiary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survive</w:t>
      </w:r>
      <w:r>
        <w:rPr>
          <w:color w:val="4F5154"/>
          <w:spacing w:val="-6"/>
        </w:rPr>
        <w:t> </w:t>
      </w:r>
      <w:r>
        <w:rPr>
          <w:color w:val="4F5154"/>
        </w:rPr>
        <w:t>him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her,</w:t>
      </w:r>
      <w:r>
        <w:rPr>
          <w:color w:val="4F5154"/>
          <w:spacing w:val="-6"/>
        </w:rPr>
        <w:t> </w:t>
      </w:r>
      <w:r>
        <w:rPr>
          <w:color w:val="4F5154"/>
        </w:rPr>
        <w:t>then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Employee’s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estate.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Designation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Beneficiary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attached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hereto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Appendix</w:t>
      </w:r>
      <w:r>
        <w:rPr>
          <w:color w:val="4F5154"/>
          <w:spacing w:val="-5"/>
        </w:rPr>
        <w:t> </w:t>
      </w:r>
      <w:r>
        <w:rPr>
          <w:color w:val="4F5154"/>
        </w:rPr>
        <w:t>2.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0" w:lineRule="exact"/>
        <w:ind w:left="4793" w:right="4547" w:firstLine="580"/>
        <w:jc w:val="left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5</w:t>
      </w:r>
      <w:r>
        <w:rPr>
          <w:color w:val="4F5154"/>
          <w:spacing w:val="21"/>
          <w:w w:val="99"/>
        </w:rPr>
        <w:t> </w:t>
      </w:r>
      <w:r>
        <w:rPr>
          <w:color w:val="4F5154"/>
        </w:rPr>
        <w:t>CHANGE</w:t>
      </w:r>
      <w:r>
        <w:rPr>
          <w:color w:val="4F5154"/>
          <w:spacing w:val="-12"/>
        </w:rPr>
        <w:t> </w:t>
      </w:r>
      <w:r>
        <w:rPr>
          <w:color w:val="4F5154"/>
        </w:rPr>
        <w:t>IN</w:t>
      </w:r>
      <w:r>
        <w:rPr>
          <w:color w:val="4F5154"/>
          <w:spacing w:val="-11"/>
        </w:rPr>
        <w:t> </w:t>
      </w:r>
      <w:r>
        <w:rPr>
          <w:color w:val="4F5154"/>
        </w:rPr>
        <w:t>CONTROL</w:t>
      </w:r>
      <w:r>
        <w:rPr>
          <w:b w:val="0"/>
        </w:rPr>
      </w:r>
    </w:p>
    <w:p>
      <w:pPr>
        <w:pStyle w:val="BodyText"/>
        <w:tabs>
          <w:tab w:pos="1150" w:val="left" w:leader="none"/>
          <w:tab w:pos="2878" w:val="left" w:leader="none"/>
        </w:tabs>
        <w:spacing w:line="231" w:lineRule="auto" w:before="162"/>
        <w:ind w:right="213" w:firstLine="460"/>
        <w:jc w:val="left"/>
      </w:pPr>
      <w:r>
        <w:rPr>
          <w:color w:val="4F5154"/>
          <w:spacing w:val="-1"/>
          <w:w w:val="95"/>
        </w:rPr>
        <w:t>5.1</w:t>
        <w:tab/>
      </w:r>
      <w:r>
        <w:rPr>
          <w:color w:val="4F5154"/>
        </w:rPr>
        <w:t>Change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Control.</w:t>
        <w:tab/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purposes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Control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mean</w:t>
      </w:r>
      <w:r>
        <w:rPr>
          <w:color w:val="4F5154"/>
          <w:spacing w:val="-3"/>
        </w:rPr>
        <w:t> </w:t>
      </w:r>
      <w:r>
        <w:rPr>
          <w:color w:val="4F5154"/>
        </w:rPr>
        <w:t>(a)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w w:val="99"/>
        </w:rPr>
        <w:t> </w:t>
      </w:r>
      <w:r>
        <w:rPr>
          <w:color w:val="4F5154"/>
          <w:spacing w:val="41"/>
          <w:w w:val="99"/>
        </w:rPr>
        <w:t>  </w:t>
      </w:r>
      <w:r>
        <w:rPr>
          <w:color w:val="4F5154"/>
        </w:rPr>
        <w:t>person,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entity,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group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persons,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meaning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13(d)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14(d)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1934</w:t>
      </w:r>
      <w:r>
        <w:rPr>
          <w:color w:val="4F5154"/>
          <w:spacing w:val="-5"/>
        </w:rPr>
        <w:t> </w:t>
      </w:r>
      <w:r>
        <w:rPr>
          <w:color w:val="4F5154"/>
        </w:rPr>
        <w:t>(“Act”),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comparable</w:t>
      </w:r>
      <w:r>
        <w:rPr>
          <w:color w:val="4F5154"/>
          <w:spacing w:val="-6"/>
        </w:rPr>
        <w:t> </w:t>
      </w:r>
      <w:r>
        <w:rPr>
          <w:color w:val="4F5154"/>
        </w:rPr>
        <w:t>successor</w:t>
      </w:r>
      <w:r>
        <w:rPr>
          <w:color w:val="4F5154"/>
          <w:spacing w:val="-7"/>
        </w:rPr>
        <w:t> </w:t>
      </w:r>
      <w:r>
        <w:rPr>
          <w:color w:val="4F5154"/>
        </w:rPr>
        <w:t>provisions,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beneficial</w:t>
      </w:r>
      <w:r>
        <w:rPr>
          <w:color w:val="4F5154"/>
          <w:spacing w:val="-5"/>
        </w:rPr>
        <w:t> </w:t>
      </w:r>
      <w:r>
        <w:rPr>
          <w:color w:val="4F5154"/>
        </w:rPr>
        <w:t>ownership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(within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meaning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Rule</w:t>
      </w:r>
      <w:r>
        <w:rPr>
          <w:color w:val="4F5154"/>
          <w:spacing w:val="-8"/>
        </w:rPr>
        <w:t> </w:t>
      </w:r>
      <w:r>
        <w:rPr>
          <w:color w:val="4F5154"/>
        </w:rPr>
        <w:t>13d-3</w:t>
      </w:r>
      <w:r>
        <w:rPr>
          <w:color w:val="4F5154"/>
          <w:spacing w:val="-6"/>
        </w:rPr>
        <w:t> </w:t>
      </w:r>
      <w:r>
        <w:rPr>
          <w:color w:val="4F5154"/>
        </w:rPr>
        <w:t>promulgated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Act)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fifty</w:t>
      </w:r>
      <w:r>
        <w:rPr>
          <w:color w:val="4F5154"/>
          <w:spacing w:val="-4"/>
        </w:rPr>
        <w:t> </w:t>
      </w:r>
      <w:r>
        <w:rPr>
          <w:color w:val="4F5154"/>
        </w:rPr>
        <w:t>percent</w:t>
      </w:r>
      <w:r>
        <w:rPr>
          <w:color w:val="4F5154"/>
          <w:spacing w:val="-6"/>
        </w:rPr>
        <w:t> </w:t>
      </w:r>
      <w:r>
        <w:rPr>
          <w:color w:val="4F5154"/>
        </w:rPr>
        <w:t>(50%)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combined</w:t>
      </w:r>
      <w:r>
        <w:rPr>
          <w:color w:val="4F5154"/>
          <w:spacing w:val="-6"/>
        </w:rPr>
        <w:t> </w:t>
      </w:r>
      <w:r>
        <w:rPr>
          <w:color w:val="4F5154"/>
        </w:rPr>
        <w:t>voting</w:t>
      </w:r>
      <w:r>
        <w:rPr>
          <w:color w:val="4F5154"/>
          <w:spacing w:val="-4"/>
        </w:rPr>
        <w:t> </w:t>
      </w:r>
      <w:r>
        <w:rPr>
          <w:color w:val="4F5154"/>
        </w:rPr>
        <w:t>power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voting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entitled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vote</w:t>
      </w:r>
      <w:r>
        <w:rPr>
          <w:color w:val="4F5154"/>
          <w:spacing w:val="-4"/>
        </w:rPr>
        <w:t> </w:t>
      </w:r>
      <w:r>
        <w:rPr>
          <w:color w:val="4F5154"/>
        </w:rPr>
        <w:t>generally,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(b)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reorganization,</w:t>
      </w:r>
      <w:r>
        <w:rPr>
          <w:color w:val="4F5154"/>
          <w:spacing w:val="-4"/>
        </w:rPr>
        <w:t> </w:t>
      </w:r>
      <w:r>
        <w:rPr>
          <w:color w:val="4F5154"/>
        </w:rPr>
        <w:t>merger,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consolidation,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104"/>
          <w:w w:val="99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persons</w:t>
      </w:r>
      <w:r>
        <w:rPr>
          <w:color w:val="4F5154"/>
          <w:spacing w:val="-7"/>
        </w:rPr>
        <w:t> </w:t>
      </w:r>
      <w:r>
        <w:rPr>
          <w:color w:val="4F5154"/>
        </w:rPr>
        <w:t>who</w:t>
      </w:r>
      <w:r>
        <w:rPr>
          <w:color w:val="4F5154"/>
          <w:spacing w:val="-6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immediately</w:t>
      </w:r>
      <w:r>
        <w:rPr>
          <w:color w:val="4F5154"/>
          <w:spacing w:val="-7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reorganization,</w:t>
      </w:r>
      <w:r>
        <w:rPr>
          <w:color w:val="4F5154"/>
          <w:spacing w:val="-7"/>
        </w:rPr>
        <w:t> </w:t>
      </w:r>
      <w:r>
        <w:rPr>
          <w:color w:val="4F5154"/>
        </w:rPr>
        <w:t>merger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consolidation</w:t>
      </w:r>
      <w:r>
        <w:rPr>
          <w:color w:val="4F5154"/>
          <w:spacing w:val="-6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not,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thereafter,</w:t>
      </w:r>
      <w:r>
        <w:rPr>
          <w:color w:val="4F5154"/>
          <w:spacing w:val="-4"/>
        </w:rPr>
        <w:t> </w:t>
      </w:r>
      <w:r>
        <w:rPr>
          <w:color w:val="4F5154"/>
        </w:rPr>
        <w:t>own</w:t>
      </w:r>
      <w:r>
        <w:rPr>
          <w:color w:val="4F5154"/>
          <w:spacing w:val="-6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fifty</w:t>
      </w:r>
      <w:r>
        <w:rPr>
          <w:color w:val="4F5154"/>
          <w:spacing w:val="-4"/>
        </w:rPr>
        <w:t> </w:t>
      </w:r>
      <w:r>
        <w:rPr>
          <w:color w:val="4F5154"/>
        </w:rPr>
        <w:t>percent</w:t>
      </w:r>
      <w:r>
        <w:rPr>
          <w:color w:val="4F5154"/>
          <w:spacing w:val="-5"/>
        </w:rPr>
        <w:t> </w:t>
      </w:r>
      <w:r>
        <w:rPr>
          <w:color w:val="4F5154"/>
        </w:rPr>
        <w:t>(50%)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combined</w:t>
      </w:r>
      <w:r>
        <w:rPr>
          <w:color w:val="4F5154"/>
          <w:spacing w:val="-6"/>
        </w:rPr>
        <w:t> </w:t>
      </w:r>
      <w:r>
        <w:rPr>
          <w:color w:val="4F5154"/>
        </w:rPr>
        <w:t>voting</w:t>
      </w:r>
      <w:r>
        <w:rPr>
          <w:color w:val="4F5154"/>
          <w:spacing w:val="-5"/>
        </w:rPr>
        <w:t> </w:t>
      </w:r>
      <w:r>
        <w:rPr>
          <w:color w:val="4F5154"/>
        </w:rPr>
        <w:t>power</w:t>
      </w:r>
      <w:r>
        <w:rPr>
          <w:color w:val="4F5154"/>
          <w:spacing w:val="-6"/>
        </w:rPr>
        <w:t> </w:t>
      </w:r>
      <w:r>
        <w:rPr>
          <w:color w:val="4F5154"/>
        </w:rPr>
        <w:t>entitled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vote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directors</w:t>
      </w:r>
      <w:r>
        <w:rPr>
          <w:color w:val="4F5154"/>
          <w:w w:val="99"/>
        </w:rPr>
        <w:t> 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reorganized,</w:t>
      </w:r>
      <w:r>
        <w:rPr>
          <w:color w:val="4F5154"/>
          <w:spacing w:val="-7"/>
        </w:rPr>
        <w:t> </w:t>
      </w:r>
      <w:r>
        <w:rPr>
          <w:color w:val="4F5154"/>
        </w:rPr>
        <w:t>merged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outstanding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securities,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liquidation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dissolution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assets.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0" w:lineRule="exact"/>
        <w:ind w:left="4918" w:right="4757" w:firstLine="456"/>
        <w:jc w:val="left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6</w:t>
      </w:r>
      <w:r>
        <w:rPr>
          <w:color w:val="4F5154"/>
          <w:spacing w:val="21"/>
          <w:w w:val="99"/>
        </w:rPr>
        <w:t> </w:t>
      </w:r>
      <w:r>
        <w:rPr>
          <w:color w:val="4F5154"/>
        </w:rPr>
        <w:t>TRUST</w:t>
      </w:r>
      <w:r>
        <w:rPr>
          <w:color w:val="4F5154"/>
          <w:spacing w:val="-21"/>
        </w:rPr>
        <w:t> </w:t>
      </w:r>
      <w:r>
        <w:rPr>
          <w:color w:val="4F5154"/>
        </w:rPr>
        <w:t>PROVISIONS</w:t>
      </w:r>
      <w:r>
        <w:rPr>
          <w:b w:val="0"/>
        </w:rPr>
      </w:r>
    </w:p>
    <w:p>
      <w:pPr>
        <w:pStyle w:val="BodyText"/>
        <w:tabs>
          <w:tab w:pos="1150" w:val="left" w:leader="none"/>
        </w:tabs>
        <w:spacing w:line="231" w:lineRule="auto" w:before="162"/>
        <w:ind w:right="219" w:firstLine="460"/>
        <w:jc w:val="left"/>
      </w:pPr>
      <w:r>
        <w:rPr>
          <w:color w:val="4F5154"/>
          <w:spacing w:val="-1"/>
          <w:w w:val="95"/>
        </w:rPr>
        <w:t>6.1</w:t>
        <w:tab/>
      </w:r>
      <w:r>
        <w:rPr>
          <w:color w:val="4F5154"/>
          <w:spacing w:val="-1"/>
        </w:rPr>
        <w:t>Trust</w:t>
      </w:r>
      <w:r>
        <w:rPr>
          <w:color w:val="4F5154"/>
          <w:spacing w:val="-5"/>
        </w:rPr>
        <w:t> </w:t>
      </w:r>
      <w:r>
        <w:rPr>
          <w:color w:val="4F5154"/>
        </w:rPr>
        <w:t>Agreement.  </w:t>
      </w:r>
      <w:r>
        <w:rPr>
          <w:color w:val="4F5154"/>
          <w:spacing w:val="33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establish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purpose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retaining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</w:rPr>
        <w:t>aside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portion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4"/>
        </w:rPr>
        <w:t> </w:t>
      </w:r>
      <w:r>
        <w:rPr>
          <w:color w:val="4F5154"/>
        </w:rPr>
        <w:t>payable</w:t>
      </w:r>
      <w:r>
        <w:rPr>
          <w:color w:val="4F5154"/>
          <w:spacing w:val="-6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Trust</w:t>
      </w:r>
      <w:r>
        <w:rPr>
          <w:color w:val="4F5154"/>
          <w:spacing w:val="-3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paid</w:t>
      </w:r>
      <w:r>
        <w:rPr>
          <w:color w:val="4F5154"/>
          <w:spacing w:val="90"/>
          <w:w w:val="99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</w:rPr>
        <w:t>general</w:t>
      </w:r>
      <w:r>
        <w:rPr>
          <w:color w:val="4F5154"/>
          <w:spacing w:val="-5"/>
        </w:rPr>
        <w:t> </w:t>
      </w:r>
      <w:r>
        <w:rPr>
          <w:color w:val="4F5154"/>
        </w:rPr>
        <w:t>funds,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3"/>
        </w:rPr>
        <w:t> </w:t>
      </w:r>
      <w:r>
        <w:rPr>
          <w:color w:val="4F5154"/>
        </w:rPr>
        <w:t>paid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Trust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credited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corresponding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</w:rPr>
        <w:t>Funds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claims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general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6</w:t>
      </w:r>
      <w:r>
        <w:rPr/>
      </w:r>
    </w:p>
    <w:p>
      <w:pPr>
        <w:spacing w:after="0" w:line="240" w:lineRule="auto"/>
        <w:jc w:val="center"/>
        <w:sectPr>
          <w:headerReference w:type="default" r:id="rId25"/>
          <w:headerReference w:type="even" r:id="rId26"/>
          <w:pgSz w:w="12240" w:h="15840"/>
          <w:pgMar w:header="465" w:footer="0" w:top="10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1" w:lineRule="auto" w:before="80"/>
        <w:ind w:right="328"/>
        <w:jc w:val="both"/>
      </w:pPr>
      <w:r>
        <w:rPr>
          <w:color w:val="4F5154"/>
        </w:rPr>
        <w:t>creditors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Employer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Insolvent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defined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3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</w:rPr>
        <w:t>Agreement.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obligations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pay</w:t>
      </w:r>
      <w:r>
        <w:rPr>
          <w:color w:val="4F5154"/>
          <w:spacing w:val="48"/>
          <w:w w:val="99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constitute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unfunded,</w:t>
      </w:r>
      <w:r>
        <w:rPr>
          <w:color w:val="4F5154"/>
          <w:spacing w:val="-6"/>
        </w:rPr>
        <w:t> </w:t>
      </w:r>
      <w:r>
        <w:rPr>
          <w:color w:val="4F5154"/>
        </w:rPr>
        <w:t>unsecured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promise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pay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greater</w:t>
      </w:r>
      <w:r>
        <w:rPr>
          <w:color w:val="4F5154"/>
          <w:spacing w:val="-6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general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creditors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92"/>
          <w:w w:val="99"/>
        </w:rPr>
        <w:t> </w:t>
      </w:r>
      <w:r>
        <w:rPr>
          <w:color w:val="4F5154"/>
        </w:rPr>
        <w:t>Employer.</w:t>
      </w:r>
      <w:r>
        <w:rPr>
          <w:color w:val="4F5154"/>
          <w:spacing w:val="-4"/>
        </w:rPr>
        <w:t> </w:t>
      </w:r>
      <w:r>
        <w:rPr>
          <w:color w:val="4F5154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Employer’s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intention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arrangements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unfunded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</w:rPr>
        <w:t>purposes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purposes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Title</w:t>
      </w:r>
      <w:r>
        <w:rPr>
          <w:color w:val="4F5154"/>
          <w:spacing w:val="-5"/>
        </w:rPr>
        <w:t> </w:t>
      </w:r>
      <w:r>
        <w:rPr>
          <w:color w:val="4F5154"/>
        </w:rPr>
        <w:t>I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ERISA.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0" w:lineRule="exact"/>
        <w:ind w:left="4215" w:right="4068" w:firstLine="1159"/>
        <w:jc w:val="left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7</w:t>
      </w:r>
      <w:r>
        <w:rPr>
          <w:color w:val="4F5154"/>
          <w:spacing w:val="21"/>
          <w:w w:val="99"/>
        </w:rPr>
        <w:t> </w:t>
      </w:r>
      <w:r>
        <w:rPr>
          <w:color w:val="4F5154"/>
        </w:rPr>
        <w:t>AMENDMENT</w:t>
      </w:r>
      <w:r>
        <w:rPr>
          <w:color w:val="4F5154"/>
          <w:spacing w:val="-18"/>
        </w:rPr>
        <w:t> </w:t>
      </w:r>
      <w:r>
        <w:rPr>
          <w:color w:val="4F5154"/>
        </w:rPr>
        <w:t>AND</w:t>
      </w:r>
      <w:r>
        <w:rPr>
          <w:color w:val="4F5154"/>
          <w:spacing w:val="-16"/>
        </w:rPr>
        <w:t> </w:t>
      </w:r>
      <w:r>
        <w:rPr>
          <w:color w:val="4F5154"/>
        </w:rPr>
        <w:t>TERMINATION</w:t>
      </w:r>
      <w:r>
        <w:rPr>
          <w:b w:val="0"/>
        </w:rPr>
      </w:r>
    </w:p>
    <w:p>
      <w:pPr>
        <w:pStyle w:val="BodyText"/>
        <w:tabs>
          <w:tab w:pos="1150" w:val="left" w:leader="none"/>
        </w:tabs>
        <w:spacing w:line="231" w:lineRule="auto" w:before="162"/>
        <w:ind w:right="427" w:firstLine="460"/>
        <w:jc w:val="left"/>
      </w:pPr>
      <w:r>
        <w:rPr>
          <w:color w:val="4F5154"/>
          <w:spacing w:val="-1"/>
          <w:w w:val="95"/>
        </w:rPr>
        <w:t>7.1</w:t>
        <w:tab/>
      </w:r>
      <w:r>
        <w:rPr>
          <w:color w:val="4F5154"/>
        </w:rPr>
        <w:t>Amendment.  </w:t>
      </w:r>
      <w:r>
        <w:rPr>
          <w:color w:val="4F5154"/>
          <w:spacing w:val="3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Committee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amend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time,</w:t>
      </w:r>
      <w:r>
        <w:rPr>
          <w:color w:val="4F5154"/>
          <w:spacing w:val="-3"/>
        </w:rPr>
        <w:t> </w:t>
      </w:r>
      <w:r>
        <w:rPr>
          <w:color w:val="4F5154"/>
        </w:rPr>
        <w:t>including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retroactive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amendment.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amendment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become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stated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therein,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binding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Employees,</w:t>
      </w:r>
      <w:r>
        <w:rPr>
          <w:color w:val="4F5154"/>
          <w:spacing w:val="-4"/>
        </w:rPr>
        <w:t> </w:t>
      </w:r>
      <w:r>
        <w:rPr>
          <w:color w:val="4F5154"/>
        </w:rPr>
        <w:t>except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otherwise</w:t>
      </w:r>
      <w:r>
        <w:rPr>
          <w:color w:val="4F5154"/>
          <w:spacing w:val="-8"/>
        </w:rPr>
        <w:t> </w:t>
      </w:r>
      <w:r>
        <w:rPr>
          <w:color w:val="4F5154"/>
        </w:rPr>
        <w:t>provided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amendment;</w:t>
      </w:r>
      <w:r>
        <w:rPr>
          <w:color w:val="4F5154"/>
          <w:spacing w:val="-9"/>
        </w:rPr>
        <w:t> </w:t>
      </w:r>
      <w:r>
        <w:rPr>
          <w:color w:val="4F5154"/>
        </w:rPr>
        <w:t>provided,</w:t>
      </w:r>
      <w:r>
        <w:rPr>
          <w:color w:val="4F5154"/>
          <w:spacing w:val="-8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said</w:t>
      </w:r>
      <w:r>
        <w:rPr>
          <w:color w:val="4F5154"/>
          <w:spacing w:val="-5"/>
        </w:rPr>
        <w:t> </w:t>
      </w:r>
      <w:r>
        <w:rPr>
          <w:color w:val="4F5154"/>
        </w:rPr>
        <w:t>amendment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affect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affected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5"/>
        </w:rPr>
        <w:t> </w:t>
      </w:r>
      <w:r>
        <w:rPr>
          <w:color w:val="4F5154"/>
        </w:rPr>
        <w:t>approval.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Benefits</w:t>
      </w:r>
      <w:r>
        <w:rPr>
          <w:color w:val="4F5154"/>
          <w:spacing w:val="-4"/>
        </w:rPr>
        <w:t> </w:t>
      </w:r>
      <w:r>
        <w:rPr>
          <w:color w:val="4F5154"/>
        </w:rPr>
        <w:t>accruing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employment</w:t>
      </w:r>
      <w:r>
        <w:rPr>
          <w:color w:val="4F5154"/>
          <w:spacing w:val="-6"/>
        </w:rPr>
        <w:t> </w:t>
      </w:r>
      <w:r>
        <w:rPr>
          <w:color w:val="4F5154"/>
        </w:rPr>
        <w:t>agreement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between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entitles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participate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certain</w:t>
      </w:r>
      <w:r>
        <w:rPr>
          <w:color w:val="4F5154"/>
          <w:spacing w:val="-5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amendment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20" w:lineRule="exact"/>
        <w:ind w:left="4987" w:right="5008" w:firstLine="1"/>
        <w:jc w:val="center"/>
        <w:rPr>
          <w:b w:val="0"/>
          <w:bCs w:val="0"/>
        </w:rPr>
      </w:pPr>
      <w:r>
        <w:rPr>
          <w:color w:val="4F5154"/>
        </w:rPr>
        <w:t>SECTION</w:t>
      </w:r>
      <w:r>
        <w:rPr>
          <w:color w:val="4F5154"/>
          <w:spacing w:val="-10"/>
        </w:rPr>
        <w:t> </w:t>
      </w:r>
      <w:r>
        <w:rPr>
          <w:color w:val="4F5154"/>
        </w:rPr>
        <w:t>8</w:t>
      </w:r>
      <w:r>
        <w:rPr>
          <w:color w:val="4F5154"/>
          <w:spacing w:val="21"/>
          <w:w w:val="99"/>
        </w:rPr>
        <w:t> </w:t>
      </w:r>
      <w:r>
        <w:rPr>
          <w:color w:val="4F5154"/>
          <w:w w:val="95"/>
        </w:rPr>
        <w:t>ADMINISTRATION</w:t>
      </w:r>
      <w:r>
        <w:rPr>
          <w:b w:val="0"/>
        </w:rPr>
      </w:r>
    </w:p>
    <w:p>
      <w:pPr>
        <w:pStyle w:val="BodyText"/>
        <w:numPr>
          <w:ilvl w:val="1"/>
          <w:numId w:val="17"/>
        </w:numPr>
        <w:tabs>
          <w:tab w:pos="1151" w:val="left" w:leader="none"/>
          <w:tab w:pos="2611" w:val="left" w:leader="none"/>
        </w:tabs>
        <w:spacing w:line="231" w:lineRule="auto" w:before="162" w:after="0"/>
        <w:ind w:left="140" w:right="374" w:firstLine="460"/>
        <w:jc w:val="left"/>
      </w:pPr>
      <w:r>
        <w:rPr>
          <w:color w:val="4F5154"/>
          <w:spacing w:val="-1"/>
          <w:w w:val="95"/>
        </w:rPr>
        <w:t>Administration.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7"/>
        </w:rPr>
        <w:t> </w:t>
      </w:r>
      <w:r>
        <w:rPr>
          <w:color w:val="4F5154"/>
        </w:rPr>
        <w:t>complete</w:t>
      </w:r>
      <w:r>
        <w:rPr>
          <w:color w:val="4F5154"/>
          <w:spacing w:val="-5"/>
        </w:rPr>
        <w:t> </w:t>
      </w:r>
      <w:r>
        <w:rPr>
          <w:color w:val="4F5154"/>
        </w:rPr>
        <w:t>authority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administer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interpret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terms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determine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eligibility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Employees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</w:rPr>
        <w:t>reduce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Employee,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all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determinations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take</w:t>
      </w:r>
      <w:r>
        <w:rPr>
          <w:color w:val="4F5154"/>
          <w:spacing w:val="-7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actions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terms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</w:rPr>
        <w:t>Agreement.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determination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conclusive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binding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persons</w:t>
      </w:r>
      <w:r>
        <w:rPr>
          <w:color w:val="4F5154"/>
          <w:spacing w:val="-2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claim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whatever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pStyle w:val="BodyText"/>
        <w:numPr>
          <w:ilvl w:val="1"/>
          <w:numId w:val="17"/>
        </w:numPr>
        <w:tabs>
          <w:tab w:pos="1151" w:val="left" w:leader="none"/>
        </w:tabs>
        <w:spacing w:line="220" w:lineRule="exact" w:before="171" w:after="0"/>
        <w:ind w:left="140" w:right="307" w:firstLine="460"/>
        <w:jc w:val="left"/>
      </w:pP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Committee,</w:t>
      </w:r>
      <w:r>
        <w:rPr>
          <w:color w:val="4F5154"/>
          <w:spacing w:val="-3"/>
        </w:rPr>
        <w:t> </w:t>
      </w:r>
      <w:r>
        <w:rPr>
          <w:color w:val="4F5154"/>
        </w:rPr>
        <w:t>Indemnification.  </w:t>
      </w:r>
      <w:r>
        <w:rPr>
          <w:color w:val="4F5154"/>
          <w:spacing w:val="33"/>
        </w:rPr>
        <w:t> </w:t>
      </w:r>
      <w:r>
        <w:rPr>
          <w:color w:val="4F5154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permitted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person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105"/>
          <w:w w:val="99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4"/>
        </w:rPr>
        <w:t> </w:t>
      </w:r>
      <w:r>
        <w:rPr>
          <w:color w:val="4F5154"/>
        </w:rPr>
        <w:t>taken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omitted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connection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interpretation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administration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attributable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own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bad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faith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121"/>
          <w:w w:val="99"/>
        </w:rPr>
        <w:t> </w:t>
      </w:r>
      <w:r>
        <w:rPr>
          <w:color w:val="4F5154"/>
          <w:spacing w:val="-1"/>
        </w:rPr>
        <w:t>willful</w:t>
      </w:r>
      <w:r>
        <w:rPr>
          <w:color w:val="4F5154"/>
          <w:spacing w:val="-16"/>
        </w:rPr>
        <w:t> </w:t>
      </w:r>
      <w:r>
        <w:rPr>
          <w:color w:val="4F5154"/>
        </w:rPr>
        <w:t>misconduct.</w:t>
      </w:r>
      <w:r>
        <w:rPr/>
      </w:r>
    </w:p>
    <w:p>
      <w:pPr>
        <w:pStyle w:val="BodyText"/>
        <w:numPr>
          <w:ilvl w:val="1"/>
          <w:numId w:val="17"/>
        </w:numPr>
        <w:tabs>
          <w:tab w:pos="1151" w:val="left" w:leader="none"/>
        </w:tabs>
        <w:spacing w:line="231" w:lineRule="auto" w:before="165" w:after="0"/>
        <w:ind w:left="140" w:right="307" w:firstLine="460"/>
        <w:jc w:val="left"/>
      </w:pPr>
      <w:r>
        <w:rPr>
          <w:color w:val="4F5154"/>
        </w:rPr>
        <w:t>Expenses.  </w:t>
      </w:r>
      <w:r>
        <w:rPr>
          <w:color w:val="4F5154"/>
          <w:spacing w:val="3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costs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establishment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adoption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Employer,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3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legal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accounting</w:t>
      </w:r>
      <w:r>
        <w:rPr>
          <w:color w:val="4F5154"/>
          <w:spacing w:val="-6"/>
        </w:rPr>
        <w:t> </w:t>
      </w:r>
      <w:r>
        <w:rPr>
          <w:color w:val="4F5154"/>
        </w:rPr>
        <w:t>fees,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borne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Employer.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expenses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administering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borne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Trust;</w:t>
      </w:r>
      <w:r>
        <w:rPr>
          <w:color w:val="4F5154"/>
          <w:spacing w:val="-4"/>
        </w:rPr>
        <w:t> </w:t>
      </w:r>
      <w:r>
        <w:rPr>
          <w:color w:val="4F5154"/>
        </w:rPr>
        <w:t>provided,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bear,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reimbursed</w:t>
      </w:r>
      <w:r>
        <w:rPr>
          <w:color w:val="4F5154"/>
          <w:spacing w:val="-5"/>
        </w:rPr>
        <w:t> </w:t>
      </w:r>
      <w:r>
        <w:rPr>
          <w:color w:val="4F5154"/>
        </w:rPr>
        <w:t>by,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associated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investment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21"/>
          <w:w w:val="99"/>
        </w:rPr>
        <w:t> </w:t>
      </w:r>
      <w:r>
        <w:rPr>
          <w:color w:val="4F5154"/>
          <w:spacing w:val="-1"/>
        </w:rPr>
        <w:t>Trust.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04" w:lineRule="exact" w:before="0"/>
        <w:ind w:left="2048" w:right="20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GENERAL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MISCELLANEOUS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18"/>
        </w:numPr>
        <w:tabs>
          <w:tab w:pos="1151" w:val="left" w:leader="none"/>
        </w:tabs>
        <w:spacing w:line="231" w:lineRule="auto" w:before="163" w:after="0"/>
        <w:ind w:left="140" w:right="332" w:firstLine="460"/>
        <w:jc w:val="left"/>
      </w:pPr>
      <w:r>
        <w:rPr>
          <w:color w:val="4F5154"/>
          <w:spacing w:val="-1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Employer.  </w:t>
      </w:r>
      <w:r>
        <w:rPr>
          <w:color w:val="4F5154"/>
          <w:spacing w:val="33"/>
        </w:rPr>
        <w:t> </w:t>
      </w:r>
      <w:r>
        <w:rPr>
          <w:color w:val="4F5154"/>
        </w:rPr>
        <w:t>Except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expressly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establishment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construed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giving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person</w:t>
      </w:r>
      <w:r>
        <w:rPr>
          <w:color w:val="4F5154"/>
          <w:spacing w:val="-6"/>
        </w:rPr>
        <w:t> </w:t>
      </w:r>
      <w:r>
        <w:rPr>
          <w:color w:val="4F5154"/>
        </w:rPr>
        <w:t>whomsoever,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legal,</w:t>
      </w:r>
      <w:r>
        <w:rPr>
          <w:color w:val="4F5154"/>
          <w:spacing w:val="-7"/>
        </w:rPr>
        <w:t> </w:t>
      </w:r>
      <w:r>
        <w:rPr>
          <w:color w:val="4F5154"/>
        </w:rPr>
        <w:t>equitable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3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Employer,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3"/>
        </w:rPr>
        <w:t> </w:t>
      </w:r>
      <w:r>
        <w:rPr>
          <w:color w:val="4F5154"/>
        </w:rPr>
        <w:t>officers,</w:t>
      </w:r>
      <w:r>
        <w:rPr>
          <w:color w:val="4F5154"/>
          <w:spacing w:val="-4"/>
        </w:rPr>
        <w:t> </w:t>
      </w:r>
      <w:r>
        <w:rPr>
          <w:color w:val="4F5154"/>
        </w:rPr>
        <w:t>directors,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agents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shareholders,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giving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Beneficiary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equity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assets,</w:t>
      </w:r>
      <w:r>
        <w:rPr>
          <w:color w:val="4F5154"/>
          <w:spacing w:val="-6"/>
        </w:rPr>
        <w:t> </w:t>
      </w:r>
      <w:r>
        <w:rPr>
          <w:color w:val="4F5154"/>
        </w:rPr>
        <w:t>business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giving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retained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employment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Employer.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discharge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cause)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same</w:t>
      </w:r>
      <w:r>
        <w:rPr>
          <w:color w:val="4F5154"/>
          <w:spacing w:val="-4"/>
        </w:rPr>
        <w:t> </w:t>
      </w:r>
      <w:r>
        <w:rPr>
          <w:color w:val="4F5154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they</w:t>
      </w:r>
      <w:r>
        <w:rPr>
          <w:color w:val="4F5154"/>
          <w:spacing w:val="-3"/>
        </w:rPr>
        <w:t> </w:t>
      </w:r>
      <w:r>
        <w:rPr>
          <w:color w:val="4F5154"/>
        </w:rPr>
        <w:t>would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had</w:t>
      </w:r>
      <w:r>
        <w:rPr>
          <w:color w:val="4F5154"/>
          <w:spacing w:val="-3"/>
        </w:rPr>
        <w:t> </w:t>
      </w:r>
      <w:r>
        <w:rPr>
          <w:color w:val="4F5154"/>
        </w:rPr>
        <w:t>never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adopted.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hereunder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solely</w:t>
      </w:r>
      <w:r>
        <w:rPr>
          <w:color w:val="4F5154"/>
          <w:spacing w:val="-6"/>
        </w:rPr>
        <w:t> </w:t>
      </w:r>
      <w:r>
        <w:rPr>
          <w:color w:val="4F5154"/>
        </w:rPr>
        <w:t>those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unsecured</w:t>
      </w:r>
      <w:r>
        <w:rPr>
          <w:color w:val="4F5154"/>
          <w:spacing w:val="-4"/>
        </w:rPr>
        <w:t> </w:t>
      </w:r>
      <w:r>
        <w:rPr>
          <w:color w:val="4F5154"/>
        </w:rPr>
        <w:t>general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creditor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Employer.</w:t>
      </w:r>
      <w:r>
        <w:rPr>
          <w:color w:val="4F5154"/>
          <w:spacing w:val="-6"/>
        </w:rPr>
        <w:t> </w:t>
      </w:r>
      <w:r>
        <w:rPr>
          <w:color w:val="4F5154"/>
        </w:rPr>
        <w:t>Nothing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should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construed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require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contributions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71"/>
          <w:w w:val="99"/>
        </w:rPr>
        <w:t> </w:t>
      </w:r>
      <w:r>
        <w:rPr>
          <w:color w:val="4F5154"/>
          <w:spacing w:val="-1"/>
        </w:rPr>
        <w:t>behalf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Employer.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  <w:tab w:pos="3300" w:val="left" w:leader="none"/>
        </w:tabs>
        <w:spacing w:line="231" w:lineRule="auto" w:before="167" w:after="0"/>
        <w:ind w:left="140" w:right="307" w:firstLine="460"/>
        <w:jc w:val="left"/>
      </w:pPr>
      <w:r>
        <w:rPr>
          <w:color w:val="4F5154"/>
        </w:rPr>
        <w:t>Assignment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8"/>
        </w:rPr>
        <w:t> </w:t>
      </w:r>
      <w:r>
        <w:rPr>
          <w:color w:val="4F5154"/>
        </w:rPr>
        <w:t>Transfer.</w:t>
        <w:tab/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right,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title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kind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transferable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assignable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107"/>
          <w:w w:val="99"/>
        </w:rPr>
        <w:t> </w:t>
      </w:r>
      <w:r>
        <w:rPr>
          <w:color w:val="4F5154"/>
        </w:rPr>
        <w:t>Beneficiary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alienation,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anticipation,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sale,</w:t>
      </w:r>
      <w:r>
        <w:rPr>
          <w:color w:val="4F5154"/>
          <w:spacing w:val="-5"/>
        </w:rPr>
        <w:t> </w:t>
      </w:r>
      <w:r>
        <w:rPr>
          <w:color w:val="4F5154"/>
        </w:rPr>
        <w:t>pledge,</w:t>
      </w:r>
      <w:r>
        <w:rPr>
          <w:color w:val="4F5154"/>
          <w:spacing w:val="-5"/>
        </w:rPr>
        <w:t> </w:t>
      </w:r>
      <w:r>
        <w:rPr>
          <w:color w:val="4F5154"/>
        </w:rPr>
        <w:t>encumbrance,</w:t>
      </w:r>
      <w:r>
        <w:rPr>
          <w:color w:val="4F5154"/>
          <w:spacing w:val="-5"/>
        </w:rPr>
        <w:t> </w:t>
      </w:r>
      <w:r>
        <w:rPr>
          <w:color w:val="4F5154"/>
        </w:rPr>
        <w:t>garnishment,</w:t>
      </w:r>
      <w:r>
        <w:rPr>
          <w:color w:val="4F5154"/>
          <w:spacing w:val="-8"/>
        </w:rPr>
        <w:t> </w:t>
      </w:r>
      <w:r>
        <w:rPr>
          <w:color w:val="4F5154"/>
        </w:rPr>
        <w:t>attachment,</w:t>
      </w:r>
      <w:r>
        <w:rPr>
          <w:color w:val="4F5154"/>
          <w:spacing w:val="-7"/>
        </w:rPr>
        <w:t> </w:t>
      </w:r>
      <w:r>
        <w:rPr>
          <w:color w:val="4F5154"/>
        </w:rPr>
        <w:t>execution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levy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kind,</w:t>
      </w:r>
      <w:r>
        <w:rPr>
          <w:color w:val="4F5154"/>
          <w:spacing w:val="58"/>
          <w:w w:val="99"/>
        </w:rPr>
        <w:t> </w:t>
      </w:r>
      <w:r>
        <w:rPr>
          <w:color w:val="4F5154"/>
        </w:rPr>
        <w:t>whether</w:t>
      </w:r>
      <w:r>
        <w:rPr>
          <w:color w:val="4F5154"/>
          <w:spacing w:val="-5"/>
        </w:rPr>
        <w:t> </w:t>
      </w:r>
      <w:r>
        <w:rPr>
          <w:color w:val="4F5154"/>
        </w:rPr>
        <w:t>voluntary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involuntary,</w:t>
      </w:r>
      <w:r>
        <w:rPr>
          <w:color w:val="4F5154"/>
          <w:spacing w:val="-7"/>
        </w:rPr>
        <w:t> </w:t>
      </w:r>
      <w:r>
        <w:rPr>
          <w:color w:val="4F5154"/>
        </w:rPr>
        <w:t>nor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debts,</w:t>
      </w:r>
      <w:r>
        <w:rPr>
          <w:color w:val="4F5154"/>
          <w:spacing w:val="-5"/>
        </w:rPr>
        <w:t> </w:t>
      </w:r>
      <w:r>
        <w:rPr>
          <w:color w:val="4F5154"/>
        </w:rPr>
        <w:t>contracts,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liabilities,</w:t>
      </w:r>
      <w:r>
        <w:rPr>
          <w:color w:val="4F5154"/>
          <w:spacing w:val="-7"/>
        </w:rPr>
        <w:t> </w:t>
      </w:r>
      <w:r>
        <w:rPr>
          <w:color w:val="4F5154"/>
        </w:rPr>
        <w:t>engagements,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torts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Beneficiary.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attempt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alienate,</w:t>
      </w:r>
      <w:r>
        <w:rPr>
          <w:color w:val="4F5154"/>
          <w:spacing w:val="-5"/>
        </w:rPr>
        <w:t> </w:t>
      </w:r>
      <w:r>
        <w:rPr>
          <w:color w:val="4F5154"/>
        </w:rPr>
        <w:t>anticipate,</w:t>
      </w:r>
      <w:r>
        <w:rPr>
          <w:color w:val="4F5154"/>
          <w:spacing w:val="-7"/>
        </w:rPr>
        <w:t> </w:t>
      </w:r>
      <w:r>
        <w:rPr>
          <w:color w:val="4F5154"/>
        </w:rPr>
        <w:t>encumber,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sell,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transfer,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assign,</w:t>
      </w:r>
      <w:r>
        <w:rPr>
          <w:color w:val="4F5154"/>
          <w:spacing w:val="-5"/>
        </w:rPr>
        <w:t> </w:t>
      </w:r>
      <w:r>
        <w:rPr>
          <w:color w:val="4F5154"/>
        </w:rPr>
        <w:t>pledge,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garnish,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attach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otherwise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legal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equitable</w:t>
      </w:r>
      <w:r>
        <w:rPr>
          <w:color w:val="4F5154"/>
          <w:spacing w:val="-5"/>
        </w:rPr>
        <w:t> </w:t>
      </w:r>
      <w:r>
        <w:rPr>
          <w:color w:val="4F5154"/>
        </w:rPr>
        <w:t>process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103"/>
          <w:w w:val="99"/>
        </w:rPr>
        <w:t> </w:t>
      </w:r>
      <w:r>
        <w:rPr>
          <w:color w:val="4F5154"/>
        </w:rPr>
        <w:t>encumber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dispose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void.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  <w:tab w:pos="2367" w:val="left" w:leader="none"/>
        </w:tabs>
        <w:spacing w:line="231" w:lineRule="auto" w:before="167" w:after="0"/>
        <w:ind w:left="140" w:right="307" w:firstLine="460"/>
        <w:jc w:val="left"/>
      </w:pPr>
      <w:r>
        <w:rPr>
          <w:color w:val="4F5154"/>
          <w:spacing w:val="-1"/>
          <w:w w:val="95"/>
        </w:rPr>
        <w:t>Severability.</w:t>
        <w:tab/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provision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declared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illegal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invalid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reason,</w:t>
      </w:r>
      <w:r>
        <w:rPr>
          <w:color w:val="4F5154"/>
          <w:spacing w:val="-4"/>
        </w:rPr>
        <w:t> </w:t>
      </w:r>
      <w:r>
        <w:rPr>
          <w:color w:val="4F5154"/>
        </w:rPr>
        <w:t>said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illegality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invalidity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105"/>
          <w:w w:val="99"/>
        </w:rPr>
        <w:t> </w:t>
      </w:r>
      <w:r>
        <w:rPr>
          <w:color w:val="4F5154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fully</w:t>
      </w:r>
      <w:r>
        <w:rPr>
          <w:color w:val="4F5154"/>
          <w:spacing w:val="-5"/>
        </w:rPr>
        <w:t> </w:t>
      </w:r>
      <w:r>
        <w:rPr>
          <w:color w:val="4F5154"/>
        </w:rPr>
        <w:t>severable,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construed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enforced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said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illegal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invalid</w:t>
      </w:r>
      <w:r>
        <w:rPr>
          <w:color w:val="4F5154"/>
          <w:spacing w:val="108"/>
          <w:w w:val="99"/>
        </w:rPr>
        <w:t> </w:t>
      </w:r>
      <w:r>
        <w:rPr>
          <w:color w:val="4F5154"/>
        </w:rPr>
        <w:t>provision</w:t>
      </w:r>
      <w:r>
        <w:rPr>
          <w:color w:val="4F5154"/>
          <w:spacing w:val="-8"/>
        </w:rPr>
        <w:t> </w:t>
      </w:r>
      <w:r>
        <w:rPr>
          <w:color w:val="4F5154"/>
        </w:rPr>
        <w:t>had</w:t>
      </w:r>
      <w:r>
        <w:rPr>
          <w:color w:val="4F5154"/>
          <w:spacing w:val="-7"/>
        </w:rPr>
        <w:t> </w:t>
      </w:r>
      <w:r>
        <w:rPr>
          <w:color w:val="4F5154"/>
        </w:rPr>
        <w:t>never</w:t>
      </w:r>
      <w:r>
        <w:rPr>
          <w:color w:val="4F5154"/>
          <w:spacing w:val="-7"/>
        </w:rPr>
        <w:t> </w:t>
      </w:r>
      <w:r>
        <w:rPr>
          <w:color w:val="4F5154"/>
        </w:rPr>
        <w:t>been</w:t>
      </w:r>
      <w:r>
        <w:rPr>
          <w:color w:val="4F5154"/>
          <w:spacing w:val="-7"/>
        </w:rPr>
        <w:t> </w:t>
      </w:r>
      <w:r>
        <w:rPr>
          <w:color w:val="4F5154"/>
        </w:rPr>
        <w:t>inserted</w:t>
      </w:r>
      <w:r>
        <w:rPr>
          <w:color w:val="4F5154"/>
          <w:spacing w:val="-7"/>
        </w:rPr>
        <w:t> </w:t>
      </w:r>
      <w:r>
        <w:rPr>
          <w:color w:val="4F5154"/>
        </w:rPr>
        <w:t>herein.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</w:tabs>
        <w:spacing w:line="220" w:lineRule="exact" w:before="171" w:after="0"/>
        <w:ind w:left="140" w:right="528" w:firstLine="460"/>
        <w:jc w:val="left"/>
      </w:pPr>
      <w:r>
        <w:rPr>
          <w:color w:val="4F5154"/>
          <w:spacing w:val="-1"/>
        </w:rPr>
        <w:t>Construction.</w:t>
      </w:r>
      <w:r>
        <w:rPr>
          <w:color w:val="4F5154"/>
        </w:rPr>
        <w:t>  </w:t>
      </w:r>
      <w:r>
        <w:rPr>
          <w:color w:val="4F5154"/>
          <w:spacing w:val="3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article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headings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numbers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included</w:t>
      </w:r>
      <w:r>
        <w:rPr>
          <w:color w:val="4F5154"/>
          <w:spacing w:val="-5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convenience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reference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taken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extending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meaning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terms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Plan.</w:t>
      </w:r>
      <w:r>
        <w:rPr>
          <w:color w:val="4F5154"/>
          <w:spacing w:val="-3"/>
        </w:rPr>
        <w:t> </w:t>
      </w:r>
      <w:r>
        <w:rPr>
          <w:color w:val="4F5154"/>
        </w:rPr>
        <w:t>Whenever</w:t>
      </w:r>
      <w:r>
        <w:rPr>
          <w:color w:val="4F5154"/>
          <w:spacing w:val="-6"/>
        </w:rPr>
        <w:t> </w:t>
      </w:r>
      <w:r>
        <w:rPr>
          <w:color w:val="4F5154"/>
        </w:rPr>
        <w:t>appropriate,</w:t>
      </w:r>
      <w:r>
        <w:rPr>
          <w:color w:val="4F5154"/>
          <w:spacing w:val="-6"/>
        </w:rPr>
        <w:t> </w:t>
      </w:r>
      <w:r>
        <w:rPr>
          <w:color w:val="4F5154"/>
        </w:rPr>
        <w:t>words</w:t>
      </w:r>
      <w:r>
        <w:rPr>
          <w:color w:val="4F5154"/>
          <w:spacing w:val="-5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singular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plural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plural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read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singular.</w:t>
      </w:r>
      <w:r>
        <w:rPr>
          <w:color w:val="4F5154"/>
          <w:spacing w:val="-3"/>
        </w:rPr>
        <w:t> </w:t>
      </w:r>
      <w:r>
        <w:rPr>
          <w:color w:val="4F5154"/>
        </w:rPr>
        <w:t>When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5"/>
        </w:rPr>
        <w:t> </w:t>
      </w:r>
      <w:r>
        <w:rPr>
          <w:color w:val="4F5154"/>
        </w:rPr>
        <w:t>herein,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masculine</w:t>
      </w:r>
      <w:r>
        <w:rPr>
          <w:color w:val="4F5154"/>
          <w:spacing w:val="-4"/>
        </w:rPr>
        <w:t> </w:t>
      </w:r>
      <w:r>
        <w:rPr>
          <w:color w:val="4F5154"/>
        </w:rPr>
        <w:t>gender</w:t>
      </w:r>
      <w:r>
        <w:rPr>
          <w:color w:val="4F5154"/>
          <w:spacing w:val="-6"/>
        </w:rPr>
        <w:t> </w:t>
      </w:r>
      <w:r>
        <w:rPr>
          <w:color w:val="4F5154"/>
        </w:rPr>
        <w:t>includes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feminine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gender.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</w:tabs>
        <w:spacing w:line="231" w:lineRule="auto" w:before="164" w:after="0"/>
        <w:ind w:left="140" w:right="880" w:firstLine="460"/>
        <w:jc w:val="left"/>
      </w:pPr>
      <w:r>
        <w:rPr>
          <w:color w:val="4F5154"/>
        </w:rPr>
        <w:t>Governing</w:t>
      </w:r>
      <w:r>
        <w:rPr>
          <w:color w:val="4F5154"/>
          <w:spacing w:val="-5"/>
        </w:rPr>
        <w:t> </w:t>
      </w:r>
      <w:r>
        <w:rPr>
          <w:color w:val="4F5154"/>
        </w:rPr>
        <w:t>Law.  </w:t>
      </w:r>
      <w:r>
        <w:rPr>
          <w:color w:val="4F5154"/>
          <w:spacing w:val="3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validity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obligations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persons</w:t>
      </w:r>
      <w:r>
        <w:rPr>
          <w:color w:val="4F5154"/>
          <w:spacing w:val="-4"/>
        </w:rPr>
        <w:t> </w:t>
      </w:r>
      <w:r>
        <w:rPr>
          <w:color w:val="4F5154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</w:rPr>
        <w:t>hereby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58"/>
          <w:w w:val="99"/>
        </w:rPr>
        <w:t> </w:t>
      </w:r>
      <w:r>
        <w:rPr>
          <w:color w:val="4F5154"/>
        </w:rPr>
        <w:t>construed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determined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-4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superseded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federal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govern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correspondingly.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</w:tabs>
        <w:spacing w:line="220" w:lineRule="exact" w:before="171" w:after="0"/>
        <w:ind w:left="140" w:right="307" w:firstLine="460"/>
        <w:jc w:val="left"/>
      </w:pP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Incompetence.</w:t>
      </w:r>
      <w:r>
        <w:rPr>
          <w:color w:val="4F5154"/>
        </w:rPr>
        <w:t>  </w:t>
      </w:r>
      <w:r>
        <w:rPr>
          <w:color w:val="4F5154"/>
          <w:spacing w:val="31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</w:rPr>
        <w:t>receives</w:t>
      </w:r>
      <w:r>
        <w:rPr>
          <w:color w:val="4F5154"/>
          <w:spacing w:val="-5"/>
        </w:rPr>
        <w:t> </w:t>
      </w:r>
      <w:r>
        <w:rPr>
          <w:color w:val="4F5154"/>
        </w:rPr>
        <w:t>evidence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entitled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94"/>
          <w:w w:val="99"/>
        </w:rPr>
        <w:t> </w:t>
      </w:r>
      <w:r>
        <w:rPr>
          <w:color w:val="4F5154"/>
        </w:rPr>
        <w:t>payment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physically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mentally</w:t>
      </w:r>
      <w:r>
        <w:rPr>
          <w:color w:val="4F5154"/>
          <w:spacing w:val="-6"/>
        </w:rPr>
        <w:t> </w:t>
      </w:r>
      <w:r>
        <w:rPr>
          <w:color w:val="4F5154"/>
        </w:rPr>
        <w:t>incompetent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payment,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Committee</w:t>
      </w:r>
      <w:r>
        <w:rPr>
          <w:color w:val="4F5154"/>
          <w:spacing w:val="-5"/>
        </w:rPr>
        <w:t> </w:t>
      </w:r>
      <w:r>
        <w:rPr>
          <w:color w:val="4F5154"/>
        </w:rPr>
        <w:t>may,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sole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absolute</w:t>
      </w:r>
      <w:r>
        <w:rPr>
          <w:color w:val="4F5154"/>
          <w:spacing w:val="-5"/>
        </w:rPr>
        <w:t> </w:t>
      </w:r>
      <w:r>
        <w:rPr>
          <w:color w:val="4F5154"/>
        </w:rPr>
        <w:t>discretion,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direct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person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legally</w:t>
      </w:r>
      <w:r>
        <w:rPr>
          <w:color w:val="4F5154"/>
          <w:spacing w:val="-3"/>
        </w:rPr>
        <w:t> </w:t>
      </w:r>
      <w:r>
        <w:rPr>
          <w:color w:val="4F5154"/>
        </w:rPr>
        <w:t>appointed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courts.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</w:tabs>
        <w:spacing w:line="231" w:lineRule="auto" w:before="164" w:after="0"/>
        <w:ind w:left="140" w:right="307" w:firstLine="460"/>
        <w:jc w:val="left"/>
      </w:pPr>
      <w:r>
        <w:rPr>
          <w:color w:val="4F5154"/>
        </w:rPr>
        <w:t>Taxes.  </w:t>
      </w:r>
      <w:r>
        <w:rPr>
          <w:color w:val="4F5154"/>
          <w:spacing w:val="32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5"/>
        </w:rPr>
        <w:t> </w:t>
      </w:r>
      <w:r>
        <w:rPr>
          <w:color w:val="4F5154"/>
        </w:rPr>
        <w:t>payable</w:t>
      </w:r>
      <w:r>
        <w:rPr>
          <w:color w:val="4F5154"/>
          <w:spacing w:val="-6"/>
        </w:rPr>
        <w:t> </w:t>
      </w:r>
      <w:r>
        <w:rPr>
          <w:color w:val="4F5154"/>
        </w:rPr>
        <w:t>hereunder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reduced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federal,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local,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employment</w:t>
      </w:r>
      <w:r>
        <w:rPr>
          <w:color w:val="4F5154"/>
          <w:spacing w:val="-4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imposed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Beneficiary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required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paid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withheld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Employer.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taken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purposes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withholding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obligation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8</w:t>
      </w:r>
      <w:r>
        <w:rPr/>
      </w:r>
    </w:p>
    <w:p>
      <w:pPr>
        <w:spacing w:after="0" w:line="240" w:lineRule="auto"/>
        <w:jc w:val="center"/>
        <w:sectPr>
          <w:headerReference w:type="default" r:id="rId27"/>
          <w:headerReference w:type="even" r:id="rId28"/>
          <w:pgSz w:w="12240" w:h="15840"/>
          <w:pgMar w:header="465" w:footer="0" w:top="10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1" w:lineRule="auto" w:before="80"/>
        <w:ind w:left="140" w:right="307"/>
        <w:jc w:val="left"/>
      </w:pPr>
      <w:r>
        <w:rPr>
          <w:color w:val="4F5154"/>
          <w:spacing w:val="-1"/>
        </w:rPr>
        <w:t>Federal</w:t>
      </w:r>
      <w:r>
        <w:rPr>
          <w:color w:val="4F5154"/>
          <w:spacing w:val="-5"/>
        </w:rPr>
        <w:t> </w:t>
      </w:r>
      <w:r>
        <w:rPr>
          <w:color w:val="4F5154"/>
        </w:rPr>
        <w:t>Insurance</w:t>
      </w:r>
      <w:r>
        <w:rPr>
          <w:color w:val="4F5154"/>
          <w:spacing w:val="-4"/>
        </w:rPr>
        <w:t> </w:t>
      </w:r>
      <w:r>
        <w:rPr>
          <w:color w:val="4F5154"/>
        </w:rPr>
        <w:t>Contribution</w:t>
      </w:r>
      <w:r>
        <w:rPr>
          <w:color w:val="4F5154"/>
          <w:spacing w:val="-4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Federal</w:t>
      </w:r>
      <w:r>
        <w:rPr>
          <w:color w:val="4F5154"/>
          <w:spacing w:val="-4"/>
        </w:rPr>
        <w:t> </w:t>
      </w:r>
      <w:r>
        <w:rPr>
          <w:color w:val="4F5154"/>
        </w:rPr>
        <w:t>Unemployment</w:t>
      </w:r>
      <w:r>
        <w:rPr>
          <w:color w:val="4F5154"/>
          <w:spacing w:val="-5"/>
        </w:rPr>
        <w:t> </w:t>
      </w:r>
      <w:r>
        <w:rPr>
          <w:color w:val="4F5154"/>
        </w:rPr>
        <w:t>Tax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Act,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distributed,</w:t>
      </w:r>
      <w:r>
        <w:rPr>
          <w:color w:val="4F5154"/>
          <w:spacing w:val="-3"/>
        </w:rPr>
        <w:t> </w:t>
      </w:r>
      <w:r>
        <w:rPr>
          <w:color w:val="4F5154"/>
        </w:rPr>
        <w:t>but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later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85"/>
          <w:w w:val="99"/>
        </w:rPr>
        <w:t> </w:t>
      </w:r>
      <w:r>
        <w:rPr>
          <w:color w:val="4F5154"/>
        </w:rPr>
        <w:t>performed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rights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longer</w:t>
      </w:r>
      <w:r>
        <w:rPr>
          <w:color w:val="4F5154"/>
          <w:spacing w:val="-5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substantial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risk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forfeiture,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sections</w:t>
      </w:r>
      <w:r>
        <w:rPr>
          <w:color w:val="4F5154"/>
          <w:spacing w:val="-3"/>
        </w:rPr>
        <w:t> </w:t>
      </w:r>
      <w:r>
        <w:rPr>
          <w:color w:val="4F5154"/>
        </w:rPr>
        <w:t>3121(v)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3306(r)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regulations</w:t>
      </w:r>
      <w:r>
        <w:rPr>
          <w:color w:val="4F5154"/>
          <w:spacing w:val="-6"/>
        </w:rPr>
        <w:t> </w:t>
      </w:r>
      <w:r>
        <w:rPr>
          <w:color w:val="4F5154"/>
        </w:rPr>
        <w:t>thereunder.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2"/>
        </w:rPr>
        <w:t> </w:t>
      </w:r>
      <w:r>
        <w:rPr>
          <w:color w:val="4F5154"/>
        </w:rPr>
        <w:t>required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withheld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sections</w:t>
      </w:r>
      <w:r>
        <w:rPr>
          <w:color w:val="4F5154"/>
          <w:spacing w:val="-2"/>
        </w:rPr>
        <w:t> </w:t>
      </w:r>
      <w:r>
        <w:rPr>
          <w:color w:val="4F5154"/>
        </w:rPr>
        <w:t>3121(v)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3306(r)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Code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withheld</w:t>
      </w:r>
      <w:r>
        <w:rPr>
          <w:color w:val="4F5154"/>
          <w:spacing w:val="-5"/>
        </w:rPr>
        <w:t> </w:t>
      </w:r>
      <w:r>
        <w:rPr>
          <w:color w:val="4F5154"/>
        </w:rPr>
        <w:t>out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current</w:t>
      </w:r>
      <w:r>
        <w:rPr>
          <w:color w:val="4F5154"/>
          <w:spacing w:val="-6"/>
        </w:rPr>
        <w:t> </w:t>
      </w:r>
      <w:r>
        <w:rPr>
          <w:color w:val="4F5154"/>
        </w:rPr>
        <w:t>wages</w:t>
      </w:r>
      <w:r>
        <w:rPr>
          <w:color w:val="4F5154"/>
          <w:spacing w:val="-6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Employer.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regarding</w:t>
      </w:r>
      <w:r>
        <w:rPr>
          <w:color w:val="4F5154"/>
          <w:spacing w:val="-6"/>
        </w:rPr>
        <w:t> </w:t>
      </w:r>
      <w:r>
        <w:rPr>
          <w:color w:val="4F5154"/>
        </w:rPr>
        <w:t>applicable</w:t>
      </w:r>
      <w:r>
        <w:rPr>
          <w:color w:val="4F5154"/>
          <w:spacing w:val="-7"/>
        </w:rPr>
        <w:t> </w:t>
      </w:r>
      <w:r>
        <w:rPr>
          <w:color w:val="4F5154"/>
        </w:rPr>
        <w:t>income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employment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7"/>
        </w:rPr>
        <w:t> </w:t>
      </w:r>
      <w:r>
        <w:rPr>
          <w:color w:val="4F5154"/>
        </w:rPr>
        <w:t>withholding</w:t>
      </w:r>
      <w:r>
        <w:rPr>
          <w:color w:val="4F5154"/>
          <w:spacing w:val="-5"/>
        </w:rPr>
        <w:t> </w:t>
      </w:r>
      <w:r>
        <w:rPr>
          <w:color w:val="4F5154"/>
        </w:rPr>
        <w:t>requirements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final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binding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Employee.</w:t>
      </w:r>
      <w:r>
        <w:rPr/>
      </w:r>
    </w:p>
    <w:p>
      <w:pPr>
        <w:pStyle w:val="BodyText"/>
        <w:numPr>
          <w:ilvl w:val="1"/>
          <w:numId w:val="18"/>
        </w:numPr>
        <w:tabs>
          <w:tab w:pos="1151" w:val="left" w:leader="none"/>
        </w:tabs>
        <w:spacing w:line="231" w:lineRule="auto" w:before="167" w:after="0"/>
        <w:ind w:left="140" w:right="213" w:firstLine="460"/>
        <w:jc w:val="left"/>
      </w:pPr>
      <w:r>
        <w:rPr>
          <w:color w:val="4F5154"/>
        </w:rPr>
        <w:t>Insurance.  </w:t>
      </w:r>
      <w:r>
        <w:rPr>
          <w:color w:val="4F5154"/>
          <w:spacing w:val="32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sole</w:t>
      </w:r>
      <w:r>
        <w:rPr>
          <w:color w:val="4F5154"/>
          <w:spacing w:val="-6"/>
        </w:rPr>
        <w:t> </w:t>
      </w:r>
      <w:r>
        <w:rPr>
          <w:color w:val="4F5154"/>
        </w:rPr>
        <w:t>discretion,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independently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insurance</w:t>
      </w:r>
      <w:r>
        <w:rPr>
          <w:color w:val="4F5154"/>
          <w:spacing w:val="-5"/>
        </w:rPr>
        <w:t> </w:t>
      </w:r>
      <w:r>
        <w:rPr>
          <w:color w:val="4F5154"/>
        </w:rPr>
        <w:t>policy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covering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inability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Trust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payments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entitled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Trust,</w:t>
      </w:r>
      <w:r>
        <w:rPr>
          <w:color w:val="4F5154"/>
          <w:spacing w:val="-3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use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best</w:t>
      </w:r>
      <w:r>
        <w:rPr>
          <w:color w:val="4F5154"/>
          <w:spacing w:val="-5"/>
        </w:rPr>
        <w:t> </w:t>
      </w:r>
      <w:r>
        <w:rPr>
          <w:color w:val="4F5154"/>
        </w:rPr>
        <w:t>efforts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facilitate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excise</w:t>
      </w:r>
      <w:r>
        <w:rPr>
          <w:color w:val="4F5154"/>
          <w:spacing w:val="-5"/>
        </w:rPr>
        <w:t> </w:t>
      </w:r>
      <w:r>
        <w:rPr>
          <w:color w:val="4F5154"/>
        </w:rPr>
        <w:t>taxes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</w:rPr>
        <w:t>become</w:t>
      </w:r>
      <w:r>
        <w:rPr>
          <w:color w:val="4F5154"/>
          <w:spacing w:val="-4"/>
        </w:rPr>
        <w:t> </w:t>
      </w:r>
      <w:r>
        <w:rPr>
          <w:color w:val="4F5154"/>
        </w:rPr>
        <w:t>due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payment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premiums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policy.</w:t>
      </w:r>
      <w:r>
        <w:rPr>
          <w:color w:val="4F5154"/>
          <w:spacing w:val="-4"/>
        </w:rPr>
        <w:t> </w:t>
      </w:r>
      <w:r>
        <w:rPr>
          <w:color w:val="4F5154"/>
        </w:rPr>
        <w:t>Nothing</w:t>
      </w:r>
      <w:r>
        <w:rPr>
          <w:color w:val="4F5154"/>
          <w:spacing w:val="-6"/>
        </w:rPr>
        <w:t> </w:t>
      </w:r>
      <w:r>
        <w:rPr>
          <w:color w:val="4F5154"/>
        </w:rPr>
        <w:t>contained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herein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construed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endorsement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Employer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policy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recommendation</w:t>
      </w:r>
      <w:r>
        <w:rPr>
          <w:color w:val="4F5154"/>
          <w:spacing w:val="36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Employer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policy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necessary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desirable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Employee’s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spacing w:line="405" w:lineRule="auto" w:before="73"/>
        <w:ind w:left="4606" w:right="4629" w:firstLine="1"/>
        <w:jc w:val="center"/>
        <w:rPr>
          <w:b w:val="0"/>
          <w:bCs w:val="0"/>
        </w:rPr>
      </w:pPr>
      <w:r>
        <w:rPr>
          <w:color w:val="4F5154"/>
        </w:rPr>
        <w:t>APPENDIX</w:t>
      </w:r>
      <w:r>
        <w:rPr>
          <w:color w:val="4F5154"/>
          <w:spacing w:val="-12"/>
        </w:rPr>
        <w:t> </w:t>
      </w:r>
      <w:r>
        <w:rPr>
          <w:color w:val="4F5154"/>
        </w:rPr>
        <w:t>1</w:t>
      </w:r>
      <w:r>
        <w:rPr>
          <w:color w:val="4F5154"/>
          <w:w w:val="99"/>
        </w:rPr>
        <w:t> </w:t>
      </w:r>
      <w:r>
        <w:rPr>
          <w:color w:val="4F5154"/>
        </w:rPr>
        <w:t>DISTRIBUTION</w:t>
      </w:r>
      <w:r>
        <w:rPr>
          <w:color w:val="4F5154"/>
          <w:spacing w:val="-26"/>
        </w:rPr>
        <w:t> </w:t>
      </w:r>
      <w:r>
        <w:rPr>
          <w:color w:val="4F5154"/>
        </w:rPr>
        <w:t>ELECTION</w:t>
      </w:r>
      <w:r>
        <w:rPr>
          <w:b w:val="0"/>
        </w:rPr>
      </w:r>
    </w:p>
    <w:p>
      <w:pPr>
        <w:pStyle w:val="BodyText"/>
        <w:spacing w:line="220" w:lineRule="exact" w:before="14"/>
        <w:ind w:right="219"/>
        <w:jc w:val="left"/>
      </w:pPr>
      <w:r>
        <w:rPr>
          <w:color w:val="4F5154"/>
          <w:spacing w:val="-1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3.3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</w:t>
      </w:r>
      <w:r>
        <w:rPr>
          <w:color w:val="4F5154"/>
          <w:spacing w:val="-4"/>
        </w:rPr>
        <w:t> </w:t>
      </w:r>
      <w:r>
        <w:rPr>
          <w:color w:val="4F5154"/>
        </w:rPr>
        <w:t>1993</w:t>
      </w:r>
      <w:r>
        <w:rPr>
          <w:color w:val="4F5154"/>
          <w:spacing w:val="-4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“Plan”),</w:t>
      </w:r>
      <w:r>
        <w:rPr>
          <w:color w:val="4F5154"/>
          <w:spacing w:val="-4"/>
        </w:rPr>
        <w:t> </w:t>
      </w:r>
      <w:r>
        <w:rPr>
          <w:color w:val="4F5154"/>
        </w:rPr>
        <w:t>I</w:t>
      </w:r>
      <w:r>
        <w:rPr>
          <w:color w:val="4F5154"/>
          <w:spacing w:val="-6"/>
        </w:rPr>
        <w:t> </w:t>
      </w:r>
      <w:r>
        <w:rPr>
          <w:color w:val="4F5154"/>
        </w:rPr>
        <w:t>hereby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my</w:t>
      </w:r>
      <w:r>
        <w:rPr>
          <w:color w:val="4F5154"/>
          <w:spacing w:val="-4"/>
        </w:rPr>
        <w:t> </w:t>
      </w:r>
      <w:r>
        <w:rPr>
          <w:color w:val="4F5154"/>
        </w:rPr>
        <w:t>Account,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together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earnings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4"/>
        </w:rPr>
        <w:t> </w:t>
      </w:r>
      <w:r>
        <w:rPr>
          <w:color w:val="4F5154"/>
        </w:rPr>
        <w:t>thereon,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distributed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terms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below:</w:t>
      </w:r>
      <w:r>
        <w:rPr/>
      </w:r>
    </w:p>
    <w:p>
      <w:pPr>
        <w:pStyle w:val="BodyText"/>
        <w:numPr>
          <w:ilvl w:val="0"/>
          <w:numId w:val="19"/>
        </w:numPr>
        <w:tabs>
          <w:tab w:pos="656" w:val="left" w:leader="none"/>
        </w:tabs>
        <w:spacing w:line="240" w:lineRule="auto" w:before="158" w:after="0"/>
        <w:ind w:left="656" w:right="0" w:hanging="516"/>
        <w:jc w:val="left"/>
      </w:pPr>
      <w:r>
        <w:rPr>
          <w:color w:val="4F5154"/>
        </w:rPr>
        <w:t>Check</w:t>
      </w:r>
      <w:r>
        <w:rPr>
          <w:color w:val="4F5154"/>
          <w:spacing w:val="-5"/>
        </w:rPr>
        <w:t> </w:t>
      </w:r>
      <w:r>
        <w:rPr>
          <w:color w:val="4F5154"/>
        </w:rPr>
        <w:t>one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1411" w:val="left" w:leader="none"/>
          <w:tab w:pos="6072" w:val="left" w:leader="none"/>
          <w:tab w:pos="6767" w:val="left" w:leader="none"/>
        </w:tabs>
        <w:spacing w:line="240" w:lineRule="auto" w:before="73"/>
        <w:ind w:left="715" w:right="398"/>
        <w:jc w:val="left"/>
      </w:pPr>
      <w:r>
        <w:rPr>
          <w:color w:val="4F5154"/>
          <w:w w:val="99"/>
        </w:rPr>
      </w:r>
      <w:r>
        <w:rPr>
          <w:color w:val="4F5154"/>
          <w:w w:val="99"/>
          <w:u w:val="single" w:color="4F5154"/>
        </w:rPr>
        <w:t> </w:t>
      </w:r>
      <w:r>
        <w:rPr>
          <w:color w:val="4F5154"/>
          <w:u w:val="single" w:color="4F5154"/>
        </w:rPr>
        <w:tab/>
      </w:r>
      <w:r>
        <w:rPr>
          <w:color w:val="4F5154"/>
        </w:rPr>
      </w:r>
      <w:r>
        <w:rPr>
          <w:color w:val="4F5154"/>
          <w:spacing w:val="-1"/>
        </w:rPr>
        <w:t>Initial</w:t>
      </w:r>
      <w:r>
        <w:rPr>
          <w:color w:val="4F5154"/>
          <w:spacing w:val="-11"/>
        </w:rPr>
        <w:t> </w:t>
      </w:r>
      <w:r>
        <w:rPr>
          <w:color w:val="4F5154"/>
        </w:rPr>
        <w:t>Distribution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Election</w:t>
        <w:tab/>
      </w:r>
      <w:r>
        <w:rPr>
          <w:color w:val="4F5154"/>
          <w:spacing w:val="-1"/>
          <w:u w:val="single" w:color="4F5154"/>
        </w:rPr>
        <w:tab/>
      </w:r>
      <w:r>
        <w:rPr>
          <w:color w:val="4F5154"/>
          <w:spacing w:val="-1"/>
        </w:rPr>
      </w:r>
      <w:r>
        <w:rPr>
          <w:color w:val="4F5154"/>
        </w:rPr>
        <w:t>Change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9"/>
        </w:rPr>
        <w:t> </w:t>
      </w:r>
      <w:r>
        <w:rPr>
          <w:color w:val="4F5154"/>
        </w:rPr>
        <w:t>Distribution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Election</w:t>
      </w:r>
      <w:r>
        <w:rPr/>
      </w:r>
    </w:p>
    <w:p>
      <w:pPr>
        <w:pStyle w:val="BodyText"/>
        <w:numPr>
          <w:ilvl w:val="0"/>
          <w:numId w:val="19"/>
        </w:numPr>
        <w:tabs>
          <w:tab w:pos="673" w:val="left" w:leader="none"/>
        </w:tabs>
        <w:spacing w:line="240" w:lineRule="auto" w:before="159" w:after="0"/>
        <w:ind w:left="672" w:right="0" w:hanging="532"/>
        <w:jc w:val="left"/>
      </w:pPr>
      <w:r>
        <w:rPr>
          <w:color w:val="4F5154"/>
        </w:rPr>
        <w:t>I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distributions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Accounts</w:t>
      </w:r>
      <w:r>
        <w:rPr>
          <w:color w:val="4F5154"/>
          <w:spacing w:val="-5"/>
        </w:rPr>
        <w:t> </w:t>
      </w:r>
      <w:r>
        <w:rPr>
          <w:color w:val="4F5154"/>
        </w:rPr>
        <w:t>covered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me</w:t>
      </w:r>
      <w:r>
        <w:rPr>
          <w:color w:val="4F5154"/>
          <w:spacing w:val="-5"/>
        </w:rPr>
        <w:t> </w:t>
      </w:r>
      <w:r>
        <w:rPr>
          <w:color w:val="4F5154"/>
        </w:rPr>
        <w:t>beginning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follows</w:t>
      </w:r>
      <w:r>
        <w:rPr>
          <w:color w:val="4F5154"/>
          <w:spacing w:val="-5"/>
        </w:rPr>
        <w:t> </w:t>
      </w:r>
      <w:r>
        <w:rPr>
          <w:color w:val="4F5154"/>
        </w:rPr>
        <w:t>(check</w:t>
      </w:r>
      <w:r>
        <w:rPr>
          <w:color w:val="4F5154"/>
          <w:spacing w:val="-4"/>
        </w:rPr>
        <w:t> </w:t>
      </w:r>
      <w:r>
        <w:rPr>
          <w:color w:val="4F5154"/>
        </w:rPr>
        <w:t>one):</w:t>
      </w:r>
      <w:r>
        <w:rPr/>
      </w:r>
    </w:p>
    <w:p>
      <w:pPr>
        <w:pStyle w:val="BodyText"/>
        <w:tabs>
          <w:tab w:pos="1366" w:val="left" w:leader="none"/>
        </w:tabs>
        <w:spacing w:line="240" w:lineRule="auto" w:before="159"/>
        <w:ind w:left="715" w:right="398"/>
        <w:jc w:val="left"/>
      </w:pPr>
      <w:r>
        <w:rPr>
          <w:color w:val="4F5154"/>
          <w:w w:val="99"/>
        </w:rPr>
      </w:r>
      <w:r>
        <w:rPr>
          <w:color w:val="4F5154"/>
          <w:w w:val="99"/>
          <w:u w:val="single" w:color="4F5154"/>
        </w:rPr>
        <w:t> </w:t>
      </w:r>
      <w:r>
        <w:rPr>
          <w:color w:val="4F5154"/>
          <w:u w:val="single" w:color="4F5154"/>
        </w:rPr>
        <w:tab/>
      </w:r>
      <w:r>
        <w:rPr>
          <w:color w:val="4F5154"/>
        </w:rPr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reaching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age</w:t>
      </w:r>
      <w:r>
        <w:rPr>
          <w:color w:val="4F5154"/>
          <w:spacing w:val="-5"/>
        </w:rPr>
        <w:t> </w:t>
      </w:r>
      <w:r>
        <w:rPr>
          <w:color w:val="4F5154"/>
        </w:rPr>
        <w:t>59</w:t>
      </w:r>
      <w:r>
        <w:rPr>
          <w:color w:val="4F5154"/>
          <w:spacing w:val="-5"/>
        </w:rPr>
        <w:t> </w:t>
      </w:r>
      <w:r>
        <w:rPr>
          <w:color w:val="4F5154"/>
        </w:rPr>
        <w:t>1/2.</w:t>
      </w:r>
      <w:r>
        <w:rPr/>
      </w:r>
    </w:p>
    <w:p>
      <w:pPr>
        <w:pStyle w:val="BodyText"/>
        <w:tabs>
          <w:tab w:pos="1366" w:val="left" w:leader="none"/>
        </w:tabs>
        <w:spacing w:line="240" w:lineRule="auto" w:before="159"/>
        <w:ind w:left="715" w:right="398"/>
        <w:jc w:val="left"/>
      </w:pPr>
      <w:r>
        <w:rPr>
          <w:color w:val="4F5154"/>
          <w:w w:val="99"/>
        </w:rPr>
      </w:r>
      <w:r>
        <w:rPr>
          <w:color w:val="4F5154"/>
          <w:w w:val="99"/>
          <w:u w:val="single" w:color="4F5154"/>
        </w:rPr>
        <w:t> </w:t>
      </w:r>
      <w:r>
        <w:rPr>
          <w:color w:val="4F5154"/>
          <w:u w:val="single" w:color="4F5154"/>
        </w:rPr>
        <w:tab/>
      </w:r>
      <w:r>
        <w:rPr>
          <w:color w:val="4F5154"/>
        </w:rPr>
      </w:r>
      <w:r>
        <w:rPr>
          <w:color w:val="4F5154"/>
        </w:rPr>
        <w:t>upon</w:t>
      </w:r>
      <w:r>
        <w:rPr>
          <w:color w:val="4F5154"/>
          <w:spacing w:val="-10"/>
        </w:rPr>
        <w:t> </w:t>
      </w:r>
      <w:r>
        <w:rPr>
          <w:color w:val="4F5154"/>
        </w:rPr>
        <w:t>termination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10"/>
        </w:rPr>
        <w:t> </w:t>
      </w:r>
      <w:r>
        <w:rPr>
          <w:color w:val="4F5154"/>
        </w:rPr>
        <w:t>employment.</w:t>
      </w:r>
      <w:r>
        <w:rPr/>
      </w:r>
    </w:p>
    <w:p>
      <w:pPr>
        <w:pStyle w:val="BodyText"/>
        <w:numPr>
          <w:ilvl w:val="0"/>
          <w:numId w:val="19"/>
        </w:numPr>
        <w:tabs>
          <w:tab w:pos="640" w:val="left" w:leader="none"/>
        </w:tabs>
        <w:spacing w:line="240" w:lineRule="auto" w:before="159" w:after="0"/>
        <w:ind w:left="639" w:right="0" w:hanging="499"/>
        <w:jc w:val="left"/>
      </w:pPr>
      <w:r>
        <w:rPr>
          <w:color w:val="4F5154"/>
        </w:rPr>
        <w:t>I</w:t>
      </w:r>
      <w:r>
        <w:rPr>
          <w:color w:val="4F5154"/>
          <w:spacing w:val="-5"/>
        </w:rPr>
        <w:t> </w:t>
      </w:r>
      <w:r>
        <w:rPr>
          <w:color w:val="4F5154"/>
        </w:rPr>
        <w:t>elect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Accounts</w:t>
      </w:r>
      <w:r>
        <w:rPr>
          <w:color w:val="4F5154"/>
          <w:spacing w:val="-2"/>
        </w:rPr>
        <w:t> </w:t>
      </w:r>
      <w:r>
        <w:rPr>
          <w:color w:val="4F5154"/>
        </w:rPr>
        <w:t>covered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paid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(check</w:t>
      </w:r>
      <w:r>
        <w:rPr>
          <w:color w:val="4F5154"/>
          <w:spacing w:val="-5"/>
        </w:rPr>
        <w:t> </w:t>
      </w:r>
      <w:r>
        <w:rPr>
          <w:color w:val="4F5154"/>
        </w:rPr>
        <w:t>one):</w:t>
      </w:r>
      <w:r>
        <w:rPr/>
      </w:r>
    </w:p>
    <w:p>
      <w:pPr>
        <w:pStyle w:val="BodyText"/>
        <w:tabs>
          <w:tab w:pos="1366" w:val="left" w:leader="none"/>
        </w:tabs>
        <w:spacing w:line="240" w:lineRule="auto" w:before="159"/>
        <w:ind w:left="715" w:right="398"/>
        <w:jc w:val="left"/>
      </w:pPr>
      <w:r>
        <w:rPr>
          <w:color w:val="4F5154"/>
          <w:w w:val="99"/>
        </w:rPr>
      </w:r>
      <w:r>
        <w:rPr>
          <w:color w:val="4F5154"/>
          <w:w w:val="99"/>
          <w:u w:val="single" w:color="4F5154"/>
        </w:rPr>
        <w:t> </w:t>
      </w:r>
      <w:r>
        <w:rPr>
          <w:color w:val="4F5154"/>
          <w:u w:val="single" w:color="4F5154"/>
        </w:rPr>
        <w:tab/>
      </w:r>
      <w:r>
        <w:rPr>
          <w:color w:val="4F5154"/>
        </w:rPr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lump</w:t>
      </w:r>
      <w:r>
        <w:rPr>
          <w:color w:val="4F5154"/>
          <w:spacing w:val="-5"/>
        </w:rPr>
        <w:t> </w:t>
      </w:r>
      <w:r>
        <w:rPr>
          <w:color w:val="4F5154"/>
        </w:rPr>
        <w:t>sum.</w:t>
      </w:r>
      <w:r>
        <w:rPr/>
      </w:r>
    </w:p>
    <w:p>
      <w:pPr>
        <w:pStyle w:val="BodyText"/>
        <w:tabs>
          <w:tab w:pos="1366" w:val="left" w:leader="none"/>
        </w:tabs>
        <w:spacing w:line="224" w:lineRule="exact" w:before="166"/>
        <w:ind w:right="524" w:firstLine="576"/>
        <w:jc w:val="left"/>
      </w:pPr>
      <w:r>
        <w:rPr>
          <w:color w:val="4F5154"/>
          <w:w w:val="99"/>
        </w:rPr>
      </w:r>
      <w:r>
        <w:rPr>
          <w:color w:val="4F5154"/>
          <w:w w:val="99"/>
          <w:u w:val="single" w:color="4F5154"/>
        </w:rPr>
        <w:t> </w:t>
      </w:r>
      <w:r>
        <w:rPr>
          <w:color w:val="4F5154"/>
          <w:u w:val="single" w:color="4F5154"/>
        </w:rPr>
        <w:tab/>
      </w:r>
      <w:r>
        <w:rPr>
          <w:color w:val="4F5154"/>
        </w:rPr>
      </w:r>
      <w:r>
        <w:rPr>
          <w:color w:val="4F5154"/>
          <w:spacing w:val="-1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annuity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twenty</w:t>
      </w:r>
      <w:r>
        <w:rPr>
          <w:color w:val="4F5154"/>
          <w:spacing w:val="-4"/>
        </w:rPr>
        <w:t> </w:t>
      </w:r>
      <w:r>
        <w:rPr>
          <w:color w:val="4F5154"/>
        </w:rPr>
        <w:t>(20)</w:t>
      </w:r>
      <w:r>
        <w:rPr>
          <w:color w:val="4F5154"/>
          <w:spacing w:val="-6"/>
        </w:rPr>
        <w:t> </w:t>
      </w:r>
      <w:r>
        <w:rPr>
          <w:color w:val="4F5154"/>
        </w:rPr>
        <w:t>quarter-annual</w:t>
      </w:r>
      <w:r>
        <w:rPr>
          <w:color w:val="4F5154"/>
          <w:spacing w:val="-5"/>
        </w:rPr>
        <w:t> </w:t>
      </w:r>
      <w:r>
        <w:rPr>
          <w:color w:val="4F5154"/>
        </w:rPr>
        <w:t>installments</w:t>
      </w:r>
      <w:r>
        <w:rPr>
          <w:color w:val="4F5154"/>
          <w:spacing w:val="-6"/>
        </w:rPr>
        <w:t> </w:t>
      </w:r>
      <w:r>
        <w:rPr>
          <w:color w:val="4F5154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installment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dividing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entire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my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(including</w:t>
      </w:r>
      <w:r>
        <w:rPr>
          <w:color w:val="4F5154"/>
          <w:spacing w:val="-6"/>
        </w:rPr>
        <w:t> </w:t>
      </w:r>
      <w:r>
        <w:rPr>
          <w:color w:val="4F5154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earnings)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installments</w:t>
      </w:r>
      <w:r>
        <w:rPr>
          <w:color w:val="4F5154"/>
          <w:spacing w:val="-6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paid.</w:t>
      </w:r>
      <w:r>
        <w:rPr/>
      </w:r>
    </w:p>
    <w:p>
      <w:pPr>
        <w:pStyle w:val="BodyText"/>
        <w:tabs>
          <w:tab w:pos="1366" w:val="left" w:leader="none"/>
        </w:tabs>
        <w:spacing w:line="224" w:lineRule="exact" w:before="162"/>
        <w:ind w:left="140" w:right="307" w:firstLine="576"/>
        <w:jc w:val="left"/>
      </w:pPr>
      <w:r>
        <w:rPr>
          <w:color w:val="4F5154"/>
          <w:w w:val="99"/>
        </w:rPr>
      </w:r>
      <w:r>
        <w:rPr>
          <w:color w:val="4F5154"/>
          <w:w w:val="99"/>
          <w:u w:val="single" w:color="4F5154"/>
        </w:rPr>
        <w:t> </w:t>
      </w:r>
      <w:r>
        <w:rPr>
          <w:color w:val="4F5154"/>
          <w:u w:val="single" w:color="4F5154"/>
        </w:rPr>
        <w:tab/>
      </w:r>
      <w:r>
        <w:rPr>
          <w:color w:val="4F5154"/>
        </w:rPr>
      </w:r>
      <w:r>
        <w:rPr>
          <w:color w:val="4F5154"/>
          <w:spacing w:val="-1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annuity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forty</w:t>
      </w:r>
      <w:r>
        <w:rPr>
          <w:color w:val="4F5154"/>
          <w:spacing w:val="-4"/>
        </w:rPr>
        <w:t> </w:t>
      </w:r>
      <w:r>
        <w:rPr>
          <w:color w:val="4F5154"/>
        </w:rPr>
        <w:t>(40)</w:t>
      </w:r>
      <w:r>
        <w:rPr>
          <w:color w:val="4F5154"/>
          <w:spacing w:val="-4"/>
        </w:rPr>
        <w:t> </w:t>
      </w:r>
      <w:r>
        <w:rPr>
          <w:color w:val="4F5154"/>
        </w:rPr>
        <w:t>quarter-annual</w:t>
      </w:r>
      <w:r>
        <w:rPr>
          <w:color w:val="4F5154"/>
          <w:spacing w:val="-5"/>
        </w:rPr>
        <w:t> </w:t>
      </w:r>
      <w:r>
        <w:rPr>
          <w:color w:val="4F5154"/>
        </w:rPr>
        <w:t>installments</w:t>
      </w:r>
      <w:r>
        <w:rPr>
          <w:color w:val="4F5154"/>
          <w:spacing w:val="-6"/>
        </w:rPr>
        <w:t> </w:t>
      </w:r>
      <w:r>
        <w:rPr>
          <w:color w:val="4F5154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installment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dividing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entire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my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Account</w:t>
      </w:r>
      <w:r>
        <w:rPr>
          <w:color w:val="4F5154"/>
          <w:spacing w:val="-6"/>
        </w:rPr>
        <w:t> </w:t>
      </w:r>
      <w:r>
        <w:rPr>
          <w:color w:val="4F5154"/>
        </w:rPr>
        <w:t>(including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earnings)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installments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then</w:t>
      </w:r>
      <w:r>
        <w:rPr>
          <w:color w:val="4F5154"/>
          <w:spacing w:val="-4"/>
        </w:rPr>
        <w:t> </w:t>
      </w:r>
      <w:r>
        <w:rPr>
          <w:color w:val="4F5154"/>
        </w:rPr>
        <w:t>remaining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paid.</w:t>
      </w:r>
      <w:r>
        <w:rPr/>
      </w:r>
    </w:p>
    <w:p>
      <w:pPr>
        <w:pStyle w:val="BodyText"/>
        <w:spacing w:line="231" w:lineRule="auto" w:before="164"/>
        <w:ind w:right="282"/>
        <w:jc w:val="left"/>
      </w:pPr>
      <w:r>
        <w:rPr>
          <w:color w:val="4F5154"/>
          <w:w w:val="99"/>
        </w:rPr>
      </w:r>
      <w:r>
        <w:rPr>
          <w:color w:val="4F5154"/>
          <w:u w:val="single" w:color="4F5154"/>
        </w:rPr>
        <w:t>NOTE</w:t>
      </w:r>
      <w:r>
        <w:rPr>
          <w:color w:val="4F5154"/>
          <w:spacing w:val="-4"/>
          <w:u w:val="single" w:color="4F5154"/>
        </w:rPr>
        <w:t> </w:t>
      </w:r>
      <w:r>
        <w:rPr>
          <w:color w:val="4F5154"/>
          <w:spacing w:val="-4"/>
        </w:rPr>
      </w:r>
      <w:r>
        <w:rPr>
          <w:color w:val="4F5154"/>
        </w:rPr>
        <w:t>:  </w:t>
      </w:r>
      <w:r>
        <w:rPr>
          <w:color w:val="4F5154"/>
          <w:spacing w:val="3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participant’s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ability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limited.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Employee’s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can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changed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119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three</w:t>
      </w:r>
      <w:r>
        <w:rPr>
          <w:color w:val="4F5154"/>
          <w:spacing w:val="-4"/>
        </w:rPr>
        <w:t> </w:t>
      </w:r>
      <w:r>
        <w:rPr>
          <w:color w:val="4F5154"/>
        </w:rPr>
        <w:t>times.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apply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effective</w:t>
      </w:r>
      <w:r>
        <w:rPr>
          <w:color w:val="4F5154"/>
          <w:spacing w:val="-6"/>
        </w:rPr>
        <w:t> </w:t>
      </w:r>
      <w:r>
        <w:rPr>
          <w:color w:val="4F5154"/>
        </w:rPr>
        <w:t>only</w:t>
      </w:r>
      <w:r>
        <w:rPr>
          <w:color w:val="4F5154"/>
          <w:spacing w:val="88"/>
          <w:w w:val="99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place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least</w:t>
      </w:r>
      <w:r>
        <w:rPr>
          <w:color w:val="4F5154"/>
          <w:spacing w:val="-4"/>
        </w:rPr>
        <w:t> </w:t>
      </w:r>
      <w:r>
        <w:rPr>
          <w:color w:val="4F5154"/>
        </w:rPr>
        <w:t>one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before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occurrence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triggering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beginning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13"/>
        </w:rPr>
        <w:t> </w:t>
      </w:r>
      <w:r>
        <w:rPr>
          <w:color w:val="4F5154"/>
          <w:spacing w:val="-1"/>
        </w:rPr>
        <w:t>distribution.</w:t>
      </w:r>
      <w:r>
        <w:rPr/>
      </w:r>
    </w:p>
    <w:p>
      <w:pPr>
        <w:pStyle w:val="BodyText"/>
        <w:spacing w:line="231" w:lineRule="auto" w:before="167"/>
        <w:ind w:right="219"/>
        <w:jc w:val="left"/>
      </w:pPr>
      <w:r>
        <w:rPr>
          <w:color w:val="4F5154"/>
          <w:w w:val="99"/>
        </w:rPr>
      </w:r>
      <w:r>
        <w:rPr>
          <w:color w:val="4F5154"/>
          <w:u w:val="single" w:color="4F5154"/>
        </w:rPr>
        <w:t>NOTE</w:t>
      </w:r>
      <w:r>
        <w:rPr>
          <w:color w:val="4F5154"/>
          <w:spacing w:val="-4"/>
          <w:u w:val="single" w:color="4F5154"/>
        </w:rPr>
        <w:t> </w:t>
      </w:r>
      <w:r>
        <w:rPr>
          <w:color w:val="4F5154"/>
          <w:spacing w:val="-4"/>
        </w:rPr>
      </w:r>
      <w:r>
        <w:rPr>
          <w:color w:val="4F5154"/>
        </w:rPr>
        <w:t>.  </w:t>
      </w:r>
      <w:r>
        <w:rPr>
          <w:color w:val="4F5154"/>
          <w:spacing w:val="32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Pension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1995,</w:t>
      </w:r>
      <w:r>
        <w:rPr>
          <w:color w:val="4F5154"/>
          <w:spacing w:val="-3"/>
        </w:rPr>
        <w:t> </w:t>
      </w:r>
      <w:r>
        <w:rPr>
          <w:color w:val="4F5154"/>
        </w:rPr>
        <w:t>California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precluded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taxing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</w:rPr>
        <w:t>deferred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Corporation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Executive</w:t>
      </w:r>
      <w:r>
        <w:rPr>
          <w:color w:val="4F5154"/>
          <w:spacing w:val="-5"/>
        </w:rPr>
        <w:t> </w:t>
      </w:r>
      <w:r>
        <w:rPr>
          <w:color w:val="4F5154"/>
        </w:rPr>
        <w:t>Deferred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“Plan”)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you</w:t>
      </w:r>
      <w:r>
        <w:rPr>
          <w:color w:val="4F5154"/>
          <w:spacing w:val="-5"/>
        </w:rPr>
        <w:t> </w:t>
      </w:r>
      <w:r>
        <w:rPr>
          <w:color w:val="4F5154"/>
        </w:rPr>
        <w:t>(i)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annuity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forty</w:t>
      </w:r>
      <w:r>
        <w:rPr>
          <w:color w:val="4F5154"/>
          <w:spacing w:val="-5"/>
        </w:rPr>
        <w:t> </w:t>
      </w:r>
      <w:r>
        <w:rPr>
          <w:color w:val="4F5154"/>
        </w:rPr>
        <w:t>(40)</w:t>
      </w:r>
      <w:r>
        <w:rPr>
          <w:color w:val="4F5154"/>
          <w:spacing w:val="-4"/>
        </w:rPr>
        <w:t> </w:t>
      </w:r>
      <w:r>
        <w:rPr>
          <w:color w:val="4F5154"/>
        </w:rPr>
        <w:t>quarter-annual</w:t>
      </w:r>
      <w:r>
        <w:rPr>
          <w:color w:val="4F5154"/>
          <w:spacing w:val="-5"/>
        </w:rPr>
        <w:t> </w:t>
      </w:r>
      <w:r>
        <w:rPr>
          <w:color w:val="4F5154"/>
        </w:rPr>
        <w:t>installments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4"/>
        </w:rPr>
        <w:t> </w:t>
      </w:r>
      <w:r>
        <w:rPr>
          <w:color w:val="4F5154"/>
        </w:rPr>
        <w:t>reside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California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when</w:t>
      </w:r>
      <w:r>
        <w:rPr>
          <w:color w:val="4F5154"/>
          <w:spacing w:val="-3"/>
        </w:rPr>
        <w:t> </w:t>
      </w:r>
      <w:r>
        <w:rPr>
          <w:color w:val="4F5154"/>
        </w:rPr>
        <w:t>you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your</w:t>
      </w:r>
      <w:r>
        <w:rPr>
          <w:color w:val="4F5154"/>
          <w:spacing w:val="-3"/>
        </w:rPr>
        <w:t> </w:t>
      </w:r>
      <w:r>
        <w:rPr>
          <w:color w:val="4F5154"/>
        </w:rPr>
        <w:t>distributions.</w:t>
      </w:r>
      <w:r>
        <w:rPr>
          <w:color w:val="4F5154"/>
          <w:spacing w:val="-7"/>
        </w:rPr>
        <w:t> </w:t>
      </w:r>
      <w:r>
        <w:rPr>
          <w:color w:val="4F5154"/>
        </w:rPr>
        <w:t>Consequently,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you</w:t>
      </w:r>
      <w:r>
        <w:rPr>
          <w:color w:val="4F5154"/>
          <w:spacing w:val="-4"/>
        </w:rPr>
        <w:t> </w:t>
      </w:r>
      <w:r>
        <w:rPr>
          <w:color w:val="4F5154"/>
        </w:rPr>
        <w:t>expect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residing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4"/>
        </w:rPr>
        <w:t> </w:t>
      </w:r>
      <w:r>
        <w:rPr>
          <w:color w:val="4F5154"/>
        </w:rPr>
        <w:t>individual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67"/>
          <w:w w:val="99"/>
        </w:rPr>
        <w:t> </w:t>
      </w:r>
      <w:r>
        <w:rPr>
          <w:color w:val="4F5154"/>
          <w:spacing w:val="-1"/>
        </w:rPr>
        <w:t>(such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Washington,</w:t>
      </w:r>
      <w:r>
        <w:rPr>
          <w:color w:val="4F5154"/>
          <w:spacing w:val="-5"/>
        </w:rPr>
        <w:t> </w:t>
      </w:r>
      <w:r>
        <w:rPr>
          <w:color w:val="4F5154"/>
        </w:rPr>
        <w:t>Nevada,</w:t>
      </w:r>
      <w:r>
        <w:rPr>
          <w:color w:val="4F5154"/>
          <w:spacing w:val="-4"/>
        </w:rPr>
        <w:t> </w:t>
      </w:r>
      <w:r>
        <w:rPr>
          <w:color w:val="4F5154"/>
        </w:rPr>
        <w:t>Florida,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Hampshire),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low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individual</w:t>
      </w:r>
      <w:r>
        <w:rPr>
          <w:color w:val="4F5154"/>
          <w:spacing w:val="-5"/>
        </w:rPr>
        <w:t> </w:t>
      </w:r>
      <w:r>
        <w:rPr>
          <w:color w:val="4F5154"/>
        </w:rPr>
        <w:t>income</w:t>
      </w:r>
      <w:r>
        <w:rPr>
          <w:color w:val="4F5154"/>
          <w:spacing w:val="-7"/>
        </w:rPr>
        <w:t> </w:t>
      </w:r>
      <w:r>
        <w:rPr>
          <w:color w:val="4F5154"/>
        </w:rPr>
        <w:t>tax,</w:t>
      </w:r>
      <w:r>
        <w:rPr>
          <w:color w:val="4F5154"/>
          <w:spacing w:val="-4"/>
        </w:rPr>
        <w:t> </w:t>
      </w:r>
      <w:r>
        <w:rPr>
          <w:color w:val="4F5154"/>
        </w:rPr>
        <w:t>when</w:t>
      </w:r>
      <w:r>
        <w:rPr>
          <w:color w:val="4F5154"/>
          <w:spacing w:val="-6"/>
        </w:rPr>
        <w:t> </w:t>
      </w:r>
      <w:r>
        <w:rPr>
          <w:color w:val="4F5154"/>
        </w:rPr>
        <w:t>you</w:t>
      </w:r>
      <w:r>
        <w:rPr>
          <w:color w:val="4F5154"/>
          <w:spacing w:val="-5"/>
        </w:rPr>
        <w:t> </w:t>
      </w:r>
      <w:r>
        <w:rPr>
          <w:color w:val="4F5154"/>
        </w:rPr>
        <w:t>receive</w:t>
      </w:r>
      <w:r>
        <w:rPr>
          <w:color w:val="4F5154"/>
          <w:spacing w:val="-7"/>
        </w:rPr>
        <w:t> </w:t>
      </w:r>
      <w:r>
        <w:rPr>
          <w:color w:val="4F5154"/>
        </w:rPr>
        <w:t>your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distributions,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there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significant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saving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you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you</w:t>
      </w:r>
      <w:r>
        <w:rPr>
          <w:color w:val="4F5154"/>
          <w:spacing w:val="-6"/>
        </w:rPr>
        <w:t> </w:t>
      </w:r>
      <w:r>
        <w:rPr>
          <w:color w:val="4F5154"/>
        </w:rPr>
        <w:t>elect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receive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40</w:t>
      </w:r>
      <w:r>
        <w:rPr>
          <w:color w:val="4F5154"/>
          <w:spacing w:val="-4"/>
        </w:rPr>
        <w:t> </w:t>
      </w:r>
      <w:r>
        <w:rPr>
          <w:color w:val="4F5154"/>
        </w:rPr>
        <w:t>quarter-annual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installments.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headerReference w:type="default" r:id="rId29"/>
          <w:headerReference w:type="even" r:id="rId30"/>
          <w:pgSz w:w="12240" w:h="15840"/>
          <w:pgMar w:header="327" w:footer="0" w:top="520" w:bottom="280" w:left="220" w:right="200"/>
        </w:sectPr>
      </w:pPr>
    </w:p>
    <w:p>
      <w:pPr>
        <w:pStyle w:val="BodyText"/>
        <w:spacing w:line="240" w:lineRule="auto" w:before="73"/>
        <w:ind w:right="0"/>
        <w:jc w:val="left"/>
      </w:pPr>
      <w:r>
        <w:rPr>
          <w:color w:val="4F5154"/>
          <w:spacing w:val="-1"/>
        </w:rPr>
        <w:t>Signed: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Date: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750" w:space="4652"/>
            <w:col w:w="641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7252" w:val="left" w:leader="none"/>
        </w:tabs>
        <w:spacing w:line="20" w:lineRule="atLeast"/>
        <w:ind w:left="11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0.3pt;height:.4pt;mso-position-horizontal-relative:char;mso-position-vertical-relative:line" coordorigin="0,0" coordsize="3806,8">
            <v:group style="position:absolute;left:4;top:4;width:3798;height:2" coordorigin="4,4" coordsize="3798,2">
              <v:shape style="position:absolute;left:4;top:4;width:3798;height:2" coordorigin="4,4" coordsize="3798,0" path="m4,4l3802,4e" filled="false" stroked="true" strokeweight=".397632pt" strokecolor="#4e5053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0.3pt;height:.4pt;mso-position-horizontal-relative:char;mso-position-vertical-relative:line" coordorigin="0,0" coordsize="3806,8">
            <v:group style="position:absolute;left:4;top:4;width:3798;height:2" coordorigin="4,4" coordsize="3798,2">
              <v:shape style="position:absolute;left:4;top:4;width:3798;height:2" coordorigin="4,4" coordsize="3798,0" path="m4,4l3802,4e" filled="false" stroked="true" strokeweight=".397632pt" strokecolor="#4e5053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73"/>
        <w:ind w:right="0"/>
        <w:jc w:val="left"/>
      </w:pPr>
      <w:r>
        <w:rPr>
          <w:color w:val="4F5154"/>
          <w:spacing w:val="-1"/>
        </w:rPr>
        <w:t>Name: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>
          <w:color w:val="4F5154"/>
          <w:spacing w:val="-1"/>
        </w:rPr>
        <w:t>Employee</w:t>
      </w:r>
      <w:r>
        <w:rPr>
          <w:color w:val="4F5154"/>
          <w:spacing w:val="-16"/>
        </w:rPr>
        <w:t> </w:t>
      </w:r>
      <w:r>
        <w:rPr>
          <w:color w:val="4F5154"/>
        </w:rPr>
        <w:t>Number: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671" w:space="4731"/>
            <w:col w:w="641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7252" w:val="left" w:leader="none"/>
        </w:tabs>
        <w:spacing w:line="20" w:lineRule="atLeast"/>
        <w:ind w:left="11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0.3pt;height:.4pt;mso-position-horizontal-relative:char;mso-position-vertical-relative:line" coordorigin="0,0" coordsize="3806,8">
            <v:group style="position:absolute;left:4;top:4;width:3798;height:2" coordorigin="4,4" coordsize="3798,2">
              <v:shape style="position:absolute;left:4;top:4;width:3798;height:2" coordorigin="4,4" coordsize="3798,0" path="m4,4l3802,4e" filled="false" stroked="true" strokeweight=".397632pt" strokecolor="#4e5053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0.3pt;height:.4pt;mso-position-horizontal-relative:char;mso-position-vertical-relative:line" coordorigin="0,0" coordsize="3806,8">
            <v:group style="position:absolute;left:4;top:4;width:3798;height:2" coordorigin="4,4" coordsize="3798,2">
              <v:shape style="position:absolute;left:4;top:4;width:3798;height:2" coordorigin="4,4" coordsize="3798,0" path="m4,4l3802,4e" filled="false" stroked="true" strokeweight=".397632pt" strokecolor="#4e5053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3"/>
        <w:ind w:left="2047" w:right="2068"/>
        <w:jc w:val="center"/>
      </w:pPr>
      <w:r>
        <w:rPr>
          <w:color w:val="4F5154"/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spacing w:line="405" w:lineRule="auto" w:before="73"/>
        <w:ind w:left="4462" w:right="4068" w:firstLine="844"/>
        <w:jc w:val="left"/>
        <w:rPr>
          <w:b w:val="0"/>
          <w:bCs w:val="0"/>
        </w:rPr>
      </w:pPr>
      <w:r>
        <w:rPr>
          <w:color w:val="4F5154"/>
        </w:rPr>
        <w:t>APPENDIX</w:t>
      </w:r>
      <w:r>
        <w:rPr>
          <w:color w:val="4F5154"/>
          <w:spacing w:val="-12"/>
        </w:rPr>
        <w:t> </w:t>
      </w:r>
      <w:r>
        <w:rPr>
          <w:color w:val="4F5154"/>
        </w:rPr>
        <w:t>2</w:t>
      </w:r>
      <w:r>
        <w:rPr>
          <w:color w:val="4F5154"/>
          <w:w w:val="99"/>
        </w:rPr>
        <w:t> </w:t>
      </w:r>
      <w:r>
        <w:rPr>
          <w:color w:val="4F5154"/>
        </w:rPr>
        <w:t>BENEFICIARY</w:t>
      </w:r>
      <w:r>
        <w:rPr>
          <w:color w:val="4F5154"/>
          <w:spacing w:val="-29"/>
        </w:rPr>
        <w:t> </w:t>
      </w:r>
      <w:r>
        <w:rPr>
          <w:color w:val="4F5154"/>
        </w:rPr>
        <w:t>DESIGNATION</w:t>
      </w:r>
      <w:r>
        <w:rPr>
          <w:b w:val="0"/>
        </w:rPr>
      </w:r>
    </w:p>
    <w:p>
      <w:pPr>
        <w:pStyle w:val="BodyText"/>
        <w:spacing w:line="220" w:lineRule="exact" w:before="14"/>
        <w:ind w:right="307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3"/>
        </w:rPr>
        <w:t> </w:t>
      </w:r>
      <w:r>
        <w:rPr>
          <w:color w:val="4F5154"/>
        </w:rPr>
        <w:t>I</w:t>
      </w:r>
      <w:r>
        <w:rPr>
          <w:color w:val="4F5154"/>
          <w:spacing w:val="-5"/>
        </w:rPr>
        <w:t> </w:t>
      </w:r>
      <w:r>
        <w:rPr>
          <w:color w:val="4F5154"/>
        </w:rPr>
        <w:t>should</w:t>
      </w:r>
      <w:r>
        <w:rPr>
          <w:color w:val="4F5154"/>
          <w:spacing w:val="-4"/>
        </w:rPr>
        <w:t> </w:t>
      </w:r>
      <w:r>
        <w:rPr>
          <w:color w:val="4F5154"/>
        </w:rPr>
        <w:t>die</w:t>
      </w:r>
      <w:r>
        <w:rPr>
          <w:color w:val="4F5154"/>
          <w:spacing w:val="-3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receipt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money</w:t>
      </w:r>
      <w:r>
        <w:rPr>
          <w:color w:val="4F5154"/>
          <w:spacing w:val="-2"/>
        </w:rPr>
        <w:t> </w:t>
      </w:r>
      <w:r>
        <w:rPr>
          <w:color w:val="4F5154"/>
        </w:rPr>
        <w:t>accrued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my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election,</w:t>
      </w:r>
      <w:r>
        <w:rPr>
          <w:color w:val="4F5154"/>
          <w:spacing w:val="-3"/>
        </w:rPr>
        <w:t> </w:t>
      </w:r>
      <w:r>
        <w:rPr>
          <w:color w:val="4F5154"/>
        </w:rPr>
        <w:t>I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</w:rPr>
        <w:t>have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balance</w:t>
      </w:r>
      <w:r>
        <w:rPr>
          <w:color w:val="4F5154"/>
          <w:spacing w:val="-3"/>
        </w:rPr>
        <w:t> </w:t>
      </w:r>
      <w:r>
        <w:rPr>
          <w:color w:val="4F5154"/>
        </w:rPr>
        <w:t>paid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following</w:t>
      </w:r>
      <w:r>
        <w:rPr>
          <w:color w:val="4F5154"/>
          <w:spacing w:val="-9"/>
        </w:rPr>
        <w:t> </w:t>
      </w:r>
      <w:r>
        <w:rPr>
          <w:color w:val="4F5154"/>
        </w:rPr>
        <w:t>named</w:t>
      </w:r>
      <w:r>
        <w:rPr>
          <w:color w:val="4F5154"/>
          <w:spacing w:val="-9"/>
        </w:rPr>
        <w:t> </w:t>
      </w:r>
      <w:r>
        <w:rPr>
          <w:color w:val="4F5154"/>
        </w:rPr>
        <w:t>individual(s)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9"/>
        </w:rPr>
        <w:t> </w:t>
      </w:r>
      <w:r>
        <w:rPr>
          <w:color w:val="4F5154"/>
        </w:rPr>
        <w:t>following</w:t>
      </w:r>
      <w:r>
        <w:rPr>
          <w:color w:val="4F5154"/>
          <w:spacing w:val="-9"/>
        </w:rPr>
        <w:t> </w:t>
      </w:r>
      <w:r>
        <w:rPr>
          <w:color w:val="4F5154"/>
        </w:rPr>
        <w:t>percentage(s):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tabs>
          <w:tab w:pos="3922" w:val="left" w:leader="none"/>
          <w:tab w:pos="7932" w:val="left" w:leader="none"/>
        </w:tabs>
        <w:spacing w:line="240" w:lineRule="auto"/>
        <w:ind w:left="331" w:right="0"/>
        <w:jc w:val="left"/>
        <w:rPr>
          <w:b w:val="0"/>
          <w:bCs w:val="0"/>
        </w:rPr>
      </w:pPr>
      <w:r>
        <w:rPr>
          <w:color w:val="4F5154"/>
          <w:w w:val="95"/>
        </w:rPr>
        <w:t>Percent</w:t>
        <w:tab/>
        <w:t>Name</w:t>
        <w:tab/>
      </w:r>
      <w:r>
        <w:rPr>
          <w:color w:val="4F5154"/>
        </w:rPr>
        <w:t>Soc.</w:t>
      </w:r>
      <w:r>
        <w:rPr>
          <w:color w:val="4F5154"/>
          <w:spacing w:val="-6"/>
        </w:rPr>
        <w:t> </w:t>
      </w:r>
      <w:r>
        <w:rPr>
          <w:color w:val="4F5154"/>
        </w:rPr>
        <w:t>Sec.</w:t>
      </w:r>
      <w:r>
        <w:rPr>
          <w:color w:val="4F5154"/>
          <w:spacing w:val="-6"/>
        </w:rPr>
        <w:t> </w:t>
      </w:r>
      <w:r>
        <w:rPr>
          <w:color w:val="4F5154"/>
        </w:rPr>
        <w:t>#</w:t>
      </w:r>
      <w:r>
        <w:rPr>
          <w:b w:val="0"/>
        </w:rPr>
      </w:r>
    </w:p>
    <w:p>
      <w:pPr>
        <w:spacing w:line="220" w:lineRule="exact" w:before="87"/>
        <w:ind w:left="363" w:right="477" w:hanging="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color w:val="4F5154"/>
          <w:spacing w:val="-1"/>
          <w:sz w:val="20"/>
        </w:rPr>
        <w:t>(P)rimary</w:t>
      </w:r>
      <w:r>
        <w:rPr>
          <w:rFonts w:ascii="Times New Roman"/>
          <w:b/>
          <w:color w:val="4F5154"/>
          <w:spacing w:val="-10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or</w:t>
      </w:r>
      <w:r>
        <w:rPr>
          <w:rFonts w:ascii="Times New Roman"/>
          <w:b/>
          <w:color w:val="4F5154"/>
          <w:spacing w:val="20"/>
          <w:w w:val="99"/>
          <w:sz w:val="20"/>
        </w:rPr>
        <w:t> </w:t>
      </w:r>
      <w:r>
        <w:rPr>
          <w:rFonts w:ascii="Times New Roman"/>
          <w:b/>
          <w:color w:val="4F5154"/>
          <w:spacing w:val="-1"/>
          <w:sz w:val="20"/>
        </w:rPr>
        <w:t>(S)econdary</w:t>
      </w:r>
      <w:r>
        <w:rPr>
          <w:rFonts w:ascii="Times New Roman"/>
          <w:sz w:val="20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2" w:equalWidth="0">
            <w:col w:w="8820" w:space="1097"/>
            <w:col w:w="190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6303" w:val="left" w:leader="none"/>
        </w:tabs>
        <w:spacing w:line="240" w:lineRule="auto"/>
        <w:ind w:right="398"/>
        <w:jc w:val="left"/>
      </w:pPr>
      <w:r>
        <w:rPr>
          <w:color w:val="4F5154"/>
          <w:spacing w:val="-1"/>
          <w:w w:val="95"/>
        </w:rPr>
        <w:t>Signed:</w:t>
        <w:tab/>
      </w:r>
      <w:r>
        <w:rPr>
          <w:color w:val="4F5154"/>
          <w:spacing w:val="-1"/>
        </w:rPr>
        <w:t>Date: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74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5.25pt;height:.15pt;mso-position-horizontal-relative:char;mso-position-vertical-relative:line" coordorigin="0,0" coordsize="3905,3">
            <v:group style="position:absolute;left:1;top:1;width:3903;height:2" coordorigin="1,1" coordsize="3903,2">
              <v:shape style="position:absolute;left:1;top:1;width:3903;height:2" coordorigin="1,1" coordsize="3903,0" path="m1,1l3904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8987" w:val="left" w:leader="none"/>
        </w:tabs>
        <w:spacing w:line="20" w:lineRule="atLeast"/>
        <w:ind w:left="12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5.2pt;height:.15pt;mso-position-horizontal-relative:char;mso-position-vertical-relative:line" coordorigin="0,0" coordsize="4704,3">
            <v:group style="position:absolute;left:1;top:1;width:4702;height:2" coordorigin="1,1" coordsize="4702,2">
              <v:shape style="position:absolute;left:1;top:1;width:4702;height:2" coordorigin="1,1" coordsize="4702,0" path="m1,1l4703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6pt;height:.15pt;mso-position-horizontal-relative:char;mso-position-vertical-relative:line" coordorigin="0,0" coordsize="752,3">
            <v:group style="position:absolute;left:1;top:1;width:749;height:2" coordorigin="1,1" coordsize="749,2">
              <v:shape style="position:absolute;left:1;top:1;width:749;height:2" coordorigin="1,1" coordsize="749,0" path="m1,1l750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right="398"/>
        <w:jc w:val="left"/>
      </w:pPr>
      <w:r>
        <w:rPr>
          <w:color w:val="4F5154"/>
          <w:spacing w:val="-1"/>
        </w:rPr>
        <w:t>Name: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2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5.2pt;height:.15pt;mso-position-horizontal-relative:char;mso-position-vertical-relative:line" coordorigin="0,0" coordsize="4704,3">
            <v:group style="position:absolute;left:1;top:1;width:4702;height:2" coordorigin="1,1" coordsize="4702,2">
              <v:shape style="position:absolute;left:1;top:1;width:4702;height:2" coordorigin="1,1" coordsize="4702,0" path="m1,1l4703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40" w:lineRule="auto" w:before="73"/>
        <w:ind w:right="398"/>
        <w:jc w:val="left"/>
      </w:pP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completed</w:t>
      </w:r>
      <w:r>
        <w:rPr>
          <w:color w:val="4F5154"/>
          <w:spacing w:val="-5"/>
        </w:rPr>
        <w:t> </w:t>
      </w:r>
      <w:r>
        <w:rPr>
          <w:color w:val="4F5154"/>
        </w:rPr>
        <w:t>only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I</w:t>
      </w:r>
      <w:r>
        <w:rPr>
          <w:color w:val="4F5154"/>
          <w:spacing w:val="-4"/>
        </w:rPr>
        <w:t> </w:t>
      </w:r>
      <w:r>
        <w:rPr>
          <w:color w:val="4F5154"/>
        </w:rPr>
        <w:t>am</w:t>
      </w:r>
      <w:r>
        <w:rPr>
          <w:color w:val="4F5154"/>
          <w:spacing w:val="-4"/>
        </w:rPr>
        <w:t> </w:t>
      </w:r>
      <w:r>
        <w:rPr>
          <w:color w:val="4F5154"/>
        </w:rPr>
        <w:t>married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above</w:t>
      </w:r>
      <w:r>
        <w:rPr>
          <w:color w:val="4F5154"/>
          <w:spacing w:val="-6"/>
        </w:rPr>
        <w:t> </w:t>
      </w:r>
      <w:r>
        <w:rPr>
          <w:color w:val="4F5154"/>
        </w:rPr>
        <w:t>named</w:t>
      </w:r>
      <w:r>
        <w:rPr>
          <w:color w:val="4F5154"/>
          <w:spacing w:val="-5"/>
        </w:rPr>
        <w:t> </w:t>
      </w:r>
      <w:r>
        <w:rPr>
          <w:color w:val="4F5154"/>
        </w:rPr>
        <w:t>beneficiary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my</w:t>
      </w:r>
      <w:r>
        <w:rPr>
          <w:color w:val="4F5154"/>
          <w:spacing w:val="-5"/>
        </w:rPr>
        <w:t> </w:t>
      </w:r>
      <w:r>
        <w:rPr>
          <w:color w:val="4F5154"/>
        </w:rPr>
        <w:t>spouse:</w:t>
      </w:r>
      <w:r>
        <w:rPr/>
      </w:r>
    </w:p>
    <w:p>
      <w:pPr>
        <w:pStyle w:val="BodyText"/>
        <w:tabs>
          <w:tab w:pos="3679" w:val="left" w:leader="none"/>
        </w:tabs>
        <w:spacing w:line="220" w:lineRule="exact" w:before="169"/>
        <w:ind w:right="230"/>
        <w:jc w:val="left"/>
      </w:pPr>
      <w:r>
        <w:rPr>
          <w:color w:val="4F5154"/>
          <w:spacing w:val="-1"/>
        </w:rPr>
        <w:t>I,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spouse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1"/>
          <w:u w:val="single" w:color="4F5154"/>
        </w:rPr>
        <w:tab/>
      </w:r>
      <w:r>
        <w:rPr>
          <w:color w:val="4F5154"/>
          <w:spacing w:val="-1"/>
        </w:rPr>
      </w:r>
      <w:r>
        <w:rPr>
          <w:color w:val="4F5154"/>
        </w:rPr>
        <w:t>,</w:t>
      </w:r>
      <w:r>
        <w:rPr>
          <w:color w:val="4F5154"/>
          <w:spacing w:val="-6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hereby</w:t>
      </w:r>
      <w:r>
        <w:rPr>
          <w:color w:val="4F5154"/>
          <w:spacing w:val="-3"/>
        </w:rPr>
        <w:t> </w:t>
      </w:r>
      <w:r>
        <w:rPr>
          <w:color w:val="4F5154"/>
        </w:rPr>
        <w:t>consent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designation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beneficiary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might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way</w:t>
      </w:r>
      <w:r>
        <w:rPr>
          <w:color w:val="4F5154"/>
          <w:spacing w:val="-3"/>
        </w:rPr>
        <w:t> </w:t>
      </w:r>
      <w:r>
        <w:rPr>
          <w:color w:val="4F5154"/>
        </w:rPr>
        <w:t>impair</w:t>
      </w:r>
      <w:r>
        <w:rPr>
          <w:color w:val="4F5154"/>
          <w:spacing w:val="-5"/>
        </w:rPr>
        <w:t> </w:t>
      </w:r>
      <w:r>
        <w:rPr>
          <w:color w:val="4F5154"/>
        </w:rPr>
        <w:t>my</w:t>
      </w:r>
      <w:r>
        <w:rPr>
          <w:color w:val="4F5154"/>
          <w:spacing w:val="-5"/>
        </w:rPr>
        <w:t> </w:t>
      </w:r>
      <w:r>
        <w:rPr>
          <w:color w:val="4F5154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24"/>
          <w:w w:val="99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5"/>
        </w:rPr>
        <w:t> </w:t>
      </w:r>
      <w:r>
        <w:rPr>
          <w:color w:val="4F5154"/>
        </w:rPr>
        <w:t>law,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4"/>
        </w:rPr>
        <w:t> </w:t>
      </w:r>
      <w:r>
        <w:rPr>
          <w:color w:val="4F5154"/>
        </w:rPr>
        <w:t>but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6"/>
        </w:rPr>
        <w:t> </w:t>
      </w:r>
      <w:r>
        <w:rPr>
          <w:color w:val="4F5154"/>
        </w:rPr>
        <w:t>to,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relating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Community</w:t>
      </w:r>
      <w:r>
        <w:rPr>
          <w:color w:val="4F5154"/>
          <w:spacing w:val="-4"/>
        </w:rPr>
        <w:t> </w:t>
      </w:r>
      <w:r>
        <w:rPr>
          <w:color w:val="4F5154"/>
        </w:rPr>
        <w:t>Property,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Wills,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Trusts,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Intestacy.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6303" w:val="left" w:leader="none"/>
        </w:tabs>
        <w:spacing w:line="240" w:lineRule="auto" w:before="73"/>
        <w:ind w:right="398"/>
        <w:jc w:val="left"/>
      </w:pPr>
      <w:r>
        <w:rPr>
          <w:color w:val="4F5154"/>
          <w:spacing w:val="-1"/>
          <w:w w:val="95"/>
        </w:rPr>
        <w:t>Signed:</w:t>
        <w:tab/>
      </w:r>
      <w:r>
        <w:rPr>
          <w:color w:val="4F5154"/>
          <w:spacing w:val="-1"/>
        </w:rPr>
        <w:t>Date: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74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5.25pt;height:.15pt;mso-position-horizontal-relative:char;mso-position-vertical-relative:line" coordorigin="0,0" coordsize="3905,3">
            <v:group style="position:absolute;left:1;top:1;width:3903;height:2" coordorigin="1,1" coordsize="3903,2">
              <v:shape style="position:absolute;left:1;top:1;width:3903;height:2" coordorigin="1,1" coordsize="3903,0" path="m1,1l3904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8987" w:val="left" w:leader="none"/>
        </w:tabs>
        <w:spacing w:line="20" w:lineRule="atLeast"/>
        <w:ind w:left="12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5.2pt;height:.15pt;mso-position-horizontal-relative:char;mso-position-vertical-relative:line" coordorigin="0,0" coordsize="4704,3">
            <v:group style="position:absolute;left:1;top:1;width:4702;height:2" coordorigin="1,1" coordsize="4702,2">
              <v:shape style="position:absolute;left:1;top:1;width:4702;height:2" coordorigin="1,1" coordsize="4702,0" path="m1,1l4703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6pt;height:.15pt;mso-position-horizontal-relative:char;mso-position-vertical-relative:line" coordorigin="0,0" coordsize="752,3">
            <v:group style="position:absolute;left:1;top:1;width:749;height:2" coordorigin="1,1" coordsize="749,2">
              <v:shape style="position:absolute;left:1;top:1;width:749;height:2" coordorigin="1,1" coordsize="749,0" path="m1,1l750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right="398"/>
        <w:jc w:val="left"/>
      </w:pPr>
      <w:r>
        <w:rPr>
          <w:color w:val="4F5154"/>
          <w:spacing w:val="-1"/>
        </w:rPr>
        <w:t>Name: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2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5.2pt;height:.15pt;mso-position-horizontal-relative:char;mso-position-vertical-relative:line" coordorigin="0,0" coordsize="4704,3">
            <v:group style="position:absolute;left:1;top:1;width:4702;height:2" coordorigin="1,1" coordsize="4702,2">
              <v:shape style="position:absolute;left:1;top:1;width:4702;height:2" coordorigin="1,1" coordsize="4702,0" path="m1,1l4703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6303" w:val="left" w:leader="none"/>
        </w:tabs>
        <w:spacing w:line="240" w:lineRule="auto" w:before="73"/>
        <w:ind w:right="398"/>
        <w:jc w:val="left"/>
      </w:pPr>
      <w:r>
        <w:rPr>
          <w:color w:val="4F5154"/>
          <w:w w:val="95"/>
        </w:rPr>
        <w:t>Notary:</w:t>
        <w:tab/>
      </w:r>
      <w:r>
        <w:rPr>
          <w:color w:val="4F5154"/>
          <w:spacing w:val="-1"/>
        </w:rPr>
        <w:t>Date: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74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5.25pt;height:.15pt;mso-position-horizontal-relative:char;mso-position-vertical-relative:line" coordorigin="0,0" coordsize="3905,3">
            <v:group style="position:absolute;left:1;top:1;width:3903;height:2" coordorigin="1,1" coordsize="3903,2">
              <v:shape style="position:absolute;left:1;top:1;width:3903;height:2" coordorigin="1,1" coordsize="3903,0" path="m1,1l3904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8987" w:val="left" w:leader="none"/>
        </w:tabs>
        <w:spacing w:line="20" w:lineRule="atLeast"/>
        <w:ind w:left="12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5.2pt;height:.15pt;mso-position-horizontal-relative:char;mso-position-vertical-relative:line" coordorigin="0,0" coordsize="4704,3">
            <v:group style="position:absolute;left:1;top:1;width:4702;height:2" coordorigin="1,1" coordsize="4702,2">
              <v:shape style="position:absolute;left:1;top:1;width:4702;height:2" coordorigin="1,1" coordsize="4702,0" path="m1,1l4703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6pt;height:.15pt;mso-position-horizontal-relative:char;mso-position-vertical-relative:line" coordorigin="0,0" coordsize="752,3">
            <v:group style="position:absolute;left:1;top:1;width:749;height:2" coordorigin="1,1" coordsize="749,2">
              <v:shape style="position:absolute;left:1;top:1;width:749;height:2" coordorigin="1,1" coordsize="749,0" path="m1,1l750,1e" filled="false" stroked="true" strokeweight=".12pt" strokecolor="#4f5154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0" w:after="0"/>
        <w:ind w:left="488" w:right="0" w:hanging="348"/>
        <w:jc w:val="left"/>
        <w:rPr>
          <w:b w:val="0"/>
          <w:bCs w:val="0"/>
        </w:rPr>
      </w:pPr>
      <w:r>
        <w:rPr>
          <w:color w:val="4F5154"/>
          <w:w w:val="95"/>
        </w:rPr>
        <w:t>PURPOSE</w:t>
      </w:r>
      <w:r>
        <w:rPr>
          <w:b w:val="0"/>
        </w:rPr>
      </w:r>
    </w:p>
    <w:p>
      <w:pPr>
        <w:spacing w:before="73"/>
        <w:ind w:left="145" w:right="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color w:val="4F5154"/>
          <w:spacing w:val="-1"/>
          <w:sz w:val="20"/>
        </w:rPr>
        <w:t>11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20" w:lineRule="exact"/>
        <w:ind w:right="0" w:firstLine="897"/>
        <w:jc w:val="left"/>
        <w:rPr>
          <w:b w:val="0"/>
          <w:bCs w:val="0"/>
        </w:rPr>
      </w:pPr>
      <w:r>
        <w:rPr>
          <w:color w:val="4F5154"/>
        </w:rPr>
        <w:t>ORACLE</w:t>
      </w:r>
      <w:r>
        <w:rPr>
          <w:color w:val="4F5154"/>
          <w:spacing w:val="-25"/>
        </w:rPr>
        <w:t> </w:t>
      </w:r>
      <w:r>
        <w:rPr>
          <w:color w:val="4F5154"/>
        </w:rPr>
        <w:t>CORPORATION</w:t>
      </w:r>
      <w:r>
        <w:rPr>
          <w:color w:val="4F5154"/>
          <w:spacing w:val="24"/>
          <w:w w:val="99"/>
        </w:rPr>
        <w:t> </w:t>
      </w:r>
      <w:r>
        <w:rPr>
          <w:color w:val="4F5154"/>
        </w:rPr>
        <w:t>EMPLOYEE</w:t>
      </w:r>
      <w:r>
        <w:rPr>
          <w:color w:val="4F5154"/>
          <w:spacing w:val="-11"/>
        </w:rPr>
        <w:t> </w:t>
      </w:r>
      <w:r>
        <w:rPr>
          <w:color w:val="4F5154"/>
        </w:rPr>
        <w:t>STOCK</w:t>
      </w:r>
      <w:r>
        <w:rPr>
          <w:color w:val="4F5154"/>
          <w:spacing w:val="-10"/>
        </w:rPr>
        <w:t> </w:t>
      </w:r>
      <w:r>
        <w:rPr>
          <w:color w:val="4F5154"/>
        </w:rPr>
        <w:t>PURCHASE</w:t>
      </w:r>
      <w:r>
        <w:rPr>
          <w:color w:val="4F5154"/>
          <w:spacing w:val="-11"/>
        </w:rPr>
        <w:t> </w:t>
      </w:r>
      <w:r>
        <w:rPr>
          <w:color w:val="4F5154"/>
        </w:rPr>
        <w:t>PLAN</w:t>
      </w:r>
      <w:r>
        <w:rPr>
          <w:color w:val="4F5154"/>
          <w:spacing w:val="-10"/>
        </w:rPr>
        <w:t> </w:t>
      </w:r>
      <w:r>
        <w:rPr>
          <w:color w:val="4F5154"/>
        </w:rPr>
        <w:t>(1992)</w:t>
      </w:r>
      <w:r>
        <w:rPr>
          <w:b w:val="0"/>
        </w:rPr>
      </w:r>
    </w:p>
    <w:p>
      <w:pPr>
        <w:spacing w:line="220" w:lineRule="exact" w:before="0"/>
        <w:ind w:left="146" w:right="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As</w:t>
      </w:r>
      <w:r>
        <w:rPr>
          <w:rFonts w:ascii="Times New Roman"/>
          <w:b/>
          <w:color w:val="4F5154"/>
          <w:spacing w:val="-6"/>
          <w:sz w:val="20"/>
        </w:rPr>
        <w:t> </w:t>
      </w:r>
      <w:r>
        <w:rPr>
          <w:rFonts w:ascii="Times New Roman"/>
          <w:b/>
          <w:color w:val="4F5154"/>
          <w:sz w:val="20"/>
        </w:rPr>
        <w:t>adopted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August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24,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1992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and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amended</w:t>
      </w:r>
      <w:r>
        <w:rPr>
          <w:rFonts w:ascii="Times New Roman"/>
          <w:b/>
          <w:color w:val="4F5154"/>
          <w:spacing w:val="-5"/>
          <w:sz w:val="20"/>
        </w:rPr>
        <w:t> </w:t>
      </w:r>
      <w:r>
        <w:rPr>
          <w:rFonts w:ascii="Times New Roman"/>
          <w:b/>
          <w:color w:val="4F5154"/>
          <w:sz w:val="20"/>
        </w:rPr>
        <w:t>to</w:t>
      </w:r>
      <w:r>
        <w:rPr>
          <w:rFonts w:ascii="Times New Roman"/>
          <w:b/>
          <w:color w:val="4F5154"/>
          <w:spacing w:val="-4"/>
          <w:sz w:val="20"/>
        </w:rPr>
        <w:t> </w:t>
      </w:r>
      <w:r>
        <w:rPr>
          <w:rFonts w:ascii="Times New Roman"/>
          <w:b/>
          <w:color w:val="4F5154"/>
          <w:sz w:val="20"/>
        </w:rPr>
        <w:t>date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EXHIBIT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10.01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3" w:equalWidth="0">
            <w:col w:w="1423" w:space="2225"/>
            <w:col w:w="4361" w:space="2155"/>
            <w:col w:w="1656"/>
          </w:cols>
        </w:sectPr>
      </w:pPr>
    </w:p>
    <w:p>
      <w:pPr>
        <w:pStyle w:val="BodyText"/>
        <w:spacing w:line="231" w:lineRule="auto" w:before="163"/>
        <w:ind w:right="307" w:firstLine="398"/>
        <w:jc w:val="left"/>
      </w:pPr>
      <w:r>
        <w:rPr>
          <w:color w:val="4F5154"/>
        </w:rPr>
        <w:t>This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7"/>
        </w:rPr>
        <w:t> </w:t>
      </w:r>
      <w:r>
        <w:rPr>
          <w:color w:val="4F5154"/>
        </w:rPr>
        <w:t>(the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“Plan”)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established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Corporation,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Delaware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corporation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(“Oracle”),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7"/>
        </w:rPr>
        <w:t> </w:t>
      </w:r>
      <w:r>
        <w:rPr>
          <w:color w:val="4F5154"/>
        </w:rPr>
        <w:t>Subsidiaries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Affiliates,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hereinafter</w:t>
      </w:r>
      <w:r>
        <w:rPr>
          <w:color w:val="4F5154"/>
          <w:spacing w:val="-6"/>
        </w:rPr>
        <w:t> </w:t>
      </w:r>
      <w:r>
        <w:rPr>
          <w:color w:val="4F5154"/>
        </w:rPr>
        <w:t>defined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(together,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“Company”),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opportunity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13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</w:rPr>
        <w:t>$0.01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</w:t>
      </w:r>
      <w:r>
        <w:rPr>
          <w:color w:val="4F5154"/>
          <w:spacing w:val="-4"/>
        </w:rPr>
        <w:t> </w:t>
      </w:r>
      <w:r>
        <w:rPr>
          <w:color w:val="4F5154"/>
        </w:rPr>
        <w:t>value,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through</w:t>
      </w:r>
      <w:r>
        <w:rPr>
          <w:color w:val="4F5154"/>
          <w:spacing w:val="-6"/>
        </w:rPr>
        <w:t> </w:t>
      </w:r>
      <w:r>
        <w:rPr>
          <w:color w:val="4F5154"/>
        </w:rPr>
        <w:t>accumulated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deductions.</w:t>
      </w:r>
      <w:r>
        <w:rPr>
          <w:color w:val="4F5154"/>
          <w:spacing w:val="-4"/>
        </w:rPr>
        <w:t> </w:t>
      </w:r>
      <w:r>
        <w:rPr>
          <w:color w:val="4F5154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intention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52"/>
          <w:w w:val="99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“Employee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Plan”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423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Internal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5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1986,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amended</w:t>
      </w:r>
      <w:r>
        <w:rPr>
          <w:color w:val="4F5154"/>
          <w:spacing w:val="-5"/>
        </w:rPr>
        <w:t> </w:t>
      </w:r>
      <w:r>
        <w:rPr>
          <w:color w:val="4F5154"/>
        </w:rPr>
        <w:t>(the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“Code”).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shall,</w:t>
      </w:r>
      <w:r>
        <w:rPr>
          <w:color w:val="4F5154"/>
          <w:spacing w:val="-4"/>
        </w:rPr>
        <w:t> </w:t>
      </w:r>
      <w:r>
        <w:rPr>
          <w:color w:val="4F5154"/>
        </w:rPr>
        <w:t>accordingly,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construed</w:t>
      </w:r>
      <w:r>
        <w:rPr>
          <w:color w:val="4F5154"/>
          <w:spacing w:val="-6"/>
        </w:rPr>
        <w:t> </w:t>
      </w:r>
      <w:r>
        <w:rPr>
          <w:color w:val="4F5154"/>
        </w:rPr>
        <w:t>so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extend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manner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consistent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requirements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addition,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document</w:t>
      </w:r>
      <w:r>
        <w:rPr>
          <w:color w:val="4F5154"/>
          <w:spacing w:val="-7"/>
        </w:rPr>
        <w:t> </w:t>
      </w:r>
      <w:r>
        <w:rPr>
          <w:color w:val="4F5154"/>
        </w:rPr>
        <w:t>authorizes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grant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non-423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423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rules,</w:t>
      </w:r>
      <w:r>
        <w:rPr>
          <w:color w:val="4F5154"/>
          <w:spacing w:val="-4"/>
        </w:rPr>
        <w:t> </w:t>
      </w:r>
      <w:r>
        <w:rPr>
          <w:color w:val="4F5154"/>
        </w:rPr>
        <w:t>procedures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sub-plans</w:t>
      </w:r>
      <w:r>
        <w:rPr>
          <w:color w:val="4F5154"/>
          <w:spacing w:val="-5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designed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achieve</w:t>
      </w:r>
      <w:r>
        <w:rPr>
          <w:color w:val="4F5154"/>
          <w:spacing w:val="-4"/>
        </w:rPr>
        <w:t> </w:t>
      </w:r>
      <w:r>
        <w:rPr>
          <w:color w:val="4F5154"/>
        </w:rPr>
        <w:t>desired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objectives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particular</w:t>
      </w:r>
      <w:r>
        <w:rPr>
          <w:color w:val="4F5154"/>
          <w:spacing w:val="-5"/>
        </w:rPr>
        <w:t> </w:t>
      </w:r>
      <w:r>
        <w:rPr>
          <w:color w:val="4F5154"/>
        </w:rPr>
        <w:t>locations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term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“Plan”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6"/>
        </w:rPr>
        <w:t> </w:t>
      </w:r>
      <w:r>
        <w:rPr>
          <w:color w:val="4F5154"/>
        </w:rPr>
        <w:t>herein</w:t>
      </w:r>
      <w:r>
        <w:rPr>
          <w:color w:val="4F5154"/>
          <w:spacing w:val="-5"/>
        </w:rPr>
        <w:t> </w:t>
      </w:r>
      <w:r>
        <w:rPr>
          <w:color w:val="4F5154"/>
        </w:rPr>
        <w:t>applies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both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non-423</w:t>
      </w:r>
      <w:r>
        <w:rPr>
          <w:color w:val="4F5154"/>
          <w:spacing w:val="-5"/>
        </w:rPr>
        <w:t> </w:t>
      </w:r>
      <w:r>
        <w:rPr>
          <w:color w:val="4F5154"/>
        </w:rPr>
        <w:t>plan.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3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DEFINITIONS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6" w:after="0"/>
        <w:ind w:left="561" w:right="0" w:firstLine="39"/>
        <w:jc w:val="left"/>
      </w:pPr>
      <w:r>
        <w:rPr>
          <w:rFonts w:ascii="Times New Roman" w:hAnsi="Times New Roman" w:cs="Times New Roman" w:eastAsia="Times New Roman"/>
          <w:i/>
          <w:color w:val="4F5154"/>
          <w:spacing w:val="-1"/>
        </w:rPr>
        <w:t>“Affiliate”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6"/>
        </w:rPr>
        <w:t> </w:t>
      </w:r>
      <w:r>
        <w:rPr>
          <w:color w:val="4F5154"/>
        </w:rPr>
        <w:t>(i)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(ii)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entity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equity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numPr>
          <w:ilvl w:val="1"/>
          <w:numId w:val="20"/>
        </w:numPr>
        <w:tabs>
          <w:tab w:pos="562" w:val="left" w:leader="none"/>
        </w:tabs>
        <w:spacing w:line="240" w:lineRule="auto" w:before="59" w:after="0"/>
        <w:ind w:left="5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Board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Directors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committees</w:t>
      </w:r>
      <w:r>
        <w:rPr>
          <w:color w:val="4F5154"/>
          <w:spacing w:val="-6"/>
        </w:rPr>
        <w:t> </w:t>
      </w:r>
      <w:r>
        <w:rPr>
          <w:color w:val="4F5154"/>
        </w:rPr>
        <w:t>appointed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Board.</w:t>
      </w:r>
      <w:r>
        <w:rPr/>
      </w:r>
    </w:p>
    <w:p>
      <w:pPr>
        <w:pStyle w:val="BodyText"/>
        <w:numPr>
          <w:ilvl w:val="1"/>
          <w:numId w:val="20"/>
        </w:numPr>
        <w:tabs>
          <w:tab w:pos="562" w:val="left" w:leader="none"/>
        </w:tabs>
        <w:spacing w:line="240" w:lineRule="auto" w:before="159" w:after="0"/>
        <w:ind w:left="5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Code </w:t>
      </w:r>
      <w:r>
        <w:rPr>
          <w:color w:val="4F5154"/>
        </w:rPr>
        <w:t>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Internal</w:t>
      </w:r>
      <w:r>
        <w:rPr>
          <w:color w:val="4F5154"/>
          <w:spacing w:val="-4"/>
        </w:rPr>
        <w:t> </w:t>
      </w:r>
      <w:r>
        <w:rPr>
          <w:color w:val="4F5154"/>
        </w:rPr>
        <w:t>Revenue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1986,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amended.</w:t>
      </w:r>
      <w:r>
        <w:rPr/>
      </w:r>
    </w:p>
    <w:p>
      <w:pPr>
        <w:pStyle w:val="BodyText"/>
        <w:numPr>
          <w:ilvl w:val="1"/>
          <w:numId w:val="20"/>
        </w:numPr>
        <w:tabs>
          <w:tab w:pos="562" w:val="left" w:leader="none"/>
        </w:tabs>
        <w:spacing w:line="240" w:lineRule="auto" w:before="159" w:after="0"/>
        <w:ind w:left="5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Common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Stock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</w:rPr>
        <w:t>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$0.01</w:t>
      </w:r>
      <w:r>
        <w:rPr>
          <w:color w:val="4F5154"/>
          <w:spacing w:val="-3"/>
        </w:rPr>
        <w:t> </w:t>
      </w:r>
      <w:r>
        <w:rPr>
          <w:color w:val="4F5154"/>
        </w:rPr>
        <w:t>par</w:t>
      </w:r>
      <w:r>
        <w:rPr>
          <w:color w:val="4F5154"/>
          <w:spacing w:val="-6"/>
        </w:rPr>
        <w:t> </w:t>
      </w:r>
      <w:r>
        <w:rPr>
          <w:color w:val="4F5154"/>
        </w:rPr>
        <w:t>value,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Oracle.</w:t>
      </w:r>
      <w:r>
        <w:rPr/>
      </w:r>
    </w:p>
    <w:p>
      <w:pPr>
        <w:pStyle w:val="BodyText"/>
        <w:numPr>
          <w:ilvl w:val="1"/>
          <w:numId w:val="20"/>
        </w:numPr>
        <w:tabs>
          <w:tab w:pos="562" w:val="left" w:leader="none"/>
        </w:tabs>
        <w:spacing w:line="240" w:lineRule="auto" w:before="159" w:after="0"/>
        <w:ind w:left="5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Company</w:t>
      </w:r>
      <w:r>
        <w:rPr>
          <w:rFonts w:ascii="Times New Roman" w:hAnsi="Times New Roman" w:cs="Times New Roman" w:eastAsia="Times New Roman"/>
          <w:i/>
          <w:color w:val="4F5154"/>
          <w:spacing w:val="-7"/>
        </w:rPr>
        <w:t> </w:t>
      </w:r>
      <w:r>
        <w:rPr>
          <w:color w:val="4F5154"/>
        </w:rPr>
        <w:t>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means,</w:t>
      </w:r>
      <w:r>
        <w:rPr>
          <w:color w:val="4F5154"/>
          <w:spacing w:val="-6"/>
        </w:rPr>
        <w:t> </w:t>
      </w:r>
      <w:r>
        <w:rPr>
          <w:color w:val="4F5154"/>
        </w:rPr>
        <w:t>together,</w:t>
      </w:r>
      <w:r>
        <w:rPr>
          <w:color w:val="4F5154"/>
          <w:spacing w:val="-6"/>
        </w:rPr>
        <w:t> </w:t>
      </w:r>
      <w:r>
        <w:rPr>
          <w:color w:val="4F5154"/>
        </w:rPr>
        <w:t>Oracle,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8"/>
        </w:rPr>
        <w:t> </w:t>
      </w:r>
      <w:r>
        <w:rPr>
          <w:color w:val="4F5154"/>
        </w:rPr>
        <w:t>Subsidiaries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8"/>
        </w:rPr>
        <w:t> </w:t>
      </w:r>
      <w:r>
        <w:rPr>
          <w:color w:val="4F5154"/>
        </w:rPr>
        <w:t>Affiliates.</w:t>
      </w:r>
      <w:r>
        <w:rPr/>
      </w:r>
    </w:p>
    <w:p>
      <w:pPr>
        <w:pStyle w:val="BodyText"/>
        <w:numPr>
          <w:ilvl w:val="1"/>
          <w:numId w:val="20"/>
        </w:numPr>
        <w:tabs>
          <w:tab w:pos="562" w:val="left" w:leader="none"/>
        </w:tabs>
        <w:spacing w:line="220" w:lineRule="exact" w:before="169" w:after="0"/>
        <w:ind w:left="561" w:right="888" w:hanging="461"/>
        <w:jc w:val="left"/>
      </w:pPr>
      <w:r>
        <w:rPr>
          <w:color w:val="4F5154"/>
        </w:rPr>
        <w:t>“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Compensation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base</w:t>
      </w:r>
      <w:r>
        <w:rPr>
          <w:color w:val="4F5154"/>
          <w:spacing w:val="-6"/>
        </w:rPr>
        <w:t> </w:t>
      </w:r>
      <w:r>
        <w:rPr>
          <w:color w:val="4F5154"/>
        </w:rPr>
        <w:t>salary,</w:t>
      </w:r>
      <w:r>
        <w:rPr>
          <w:color w:val="4F5154"/>
          <w:spacing w:val="-4"/>
        </w:rPr>
        <w:t> </w:t>
      </w:r>
      <w:r>
        <w:rPr>
          <w:color w:val="4F5154"/>
        </w:rPr>
        <w:t>wages,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commissions,</w:t>
      </w:r>
      <w:r>
        <w:rPr>
          <w:color w:val="4F5154"/>
          <w:spacing w:val="-5"/>
        </w:rPr>
        <w:t> </w:t>
      </w:r>
      <w:r>
        <w:rPr>
          <w:color w:val="4F5154"/>
        </w:rPr>
        <w:t>overtime,</w:t>
      </w:r>
      <w:r>
        <w:rPr>
          <w:color w:val="4F5154"/>
          <w:spacing w:val="-4"/>
        </w:rPr>
        <w:t> </w:t>
      </w:r>
      <w:r>
        <w:rPr>
          <w:color w:val="4F5154"/>
        </w:rPr>
        <w:t>shift</w:t>
      </w:r>
      <w:r>
        <w:rPr>
          <w:color w:val="4F5154"/>
          <w:spacing w:val="-6"/>
        </w:rPr>
        <w:t> </w:t>
      </w:r>
      <w:r>
        <w:rPr>
          <w:color w:val="4F5154"/>
        </w:rPr>
        <w:t>premiums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</w:rPr>
        <w:t>bonuses,</w:t>
      </w:r>
      <w:r>
        <w:rPr>
          <w:color w:val="4F5154"/>
          <w:spacing w:val="-7"/>
        </w:rPr>
        <w:t> </w:t>
      </w:r>
      <w:r>
        <w:rPr>
          <w:color w:val="4F5154"/>
        </w:rPr>
        <w:t>plus</w:t>
      </w:r>
      <w:r>
        <w:rPr>
          <w:color w:val="4F5154"/>
          <w:spacing w:val="-7"/>
        </w:rPr>
        <w:t> </w:t>
      </w:r>
      <w:r>
        <w:rPr>
          <w:color w:val="4F5154"/>
        </w:rPr>
        <w:t>draws</w:t>
      </w:r>
      <w:r>
        <w:rPr>
          <w:color w:val="4F5154"/>
          <w:spacing w:val="-6"/>
        </w:rPr>
        <w:t> </w:t>
      </w:r>
      <w:r>
        <w:rPr>
          <w:color w:val="4F5154"/>
        </w:rPr>
        <w:t>against</w:t>
      </w:r>
      <w:r>
        <w:rPr>
          <w:color w:val="4F5154"/>
          <w:spacing w:val="50"/>
          <w:w w:val="99"/>
        </w:rPr>
        <w:t> </w:t>
      </w:r>
      <w:r>
        <w:rPr>
          <w:color w:val="4F5154"/>
        </w:rPr>
        <w:t>commissions.</w:t>
      </w:r>
      <w:r>
        <w:rPr/>
      </w:r>
    </w:p>
    <w:p>
      <w:pPr>
        <w:numPr>
          <w:ilvl w:val="1"/>
          <w:numId w:val="20"/>
        </w:numPr>
        <w:tabs>
          <w:tab w:pos="562" w:val="left" w:leader="none"/>
        </w:tabs>
        <w:spacing w:before="158"/>
        <w:ind w:left="561" w:right="0" w:hanging="4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Current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Offering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color w:val="4F5154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meaning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forth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hereof.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1"/>
          <w:numId w:val="20"/>
        </w:numPr>
        <w:tabs>
          <w:tab w:pos="562" w:val="left" w:leader="none"/>
        </w:tabs>
        <w:spacing w:line="231" w:lineRule="auto" w:before="165" w:after="0"/>
        <w:ind w:left="561" w:right="107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Employee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person,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officer,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customarily</w:t>
      </w:r>
      <w:r>
        <w:rPr>
          <w:color w:val="4F5154"/>
          <w:spacing w:val="-5"/>
        </w:rPr>
        <w:t> </w:t>
      </w:r>
      <w:r>
        <w:rPr>
          <w:color w:val="4F5154"/>
        </w:rPr>
        <w:t>employed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twenty</w:t>
      </w:r>
      <w:r>
        <w:rPr>
          <w:color w:val="4F5154"/>
          <w:spacing w:val="-4"/>
        </w:rPr>
        <w:t> </w:t>
      </w:r>
      <w:r>
        <w:rPr>
          <w:color w:val="4F5154"/>
        </w:rPr>
        <w:t>(20)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hours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4"/>
        </w:rPr>
        <w:t> </w:t>
      </w:r>
      <w:r>
        <w:rPr>
          <w:color w:val="4F5154"/>
        </w:rPr>
        <w:t>week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five</w:t>
      </w:r>
      <w:r>
        <w:rPr>
          <w:color w:val="4F5154"/>
          <w:spacing w:val="-4"/>
        </w:rPr>
        <w:t> </w:t>
      </w:r>
      <w:r>
        <w:rPr>
          <w:color w:val="4F5154"/>
        </w:rPr>
        <w:t>(5)</w:t>
      </w:r>
      <w:r>
        <w:rPr>
          <w:color w:val="4F5154"/>
          <w:spacing w:val="-5"/>
        </w:rPr>
        <w:t> </w:t>
      </w:r>
      <w:r>
        <w:rPr>
          <w:color w:val="4F5154"/>
        </w:rPr>
        <w:t>months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calendar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Company.</w:t>
      </w:r>
      <w:r>
        <w:rPr>
          <w:color w:val="4F5154"/>
          <w:spacing w:val="-3"/>
        </w:rPr>
        <w:t> </w:t>
      </w:r>
      <w:r>
        <w:rPr>
          <w:color w:val="4F5154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individuals</w:t>
      </w:r>
      <w:r>
        <w:rPr>
          <w:color w:val="4F5154"/>
          <w:spacing w:val="-2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perform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jurisdictions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prohibits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discriminating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3"/>
        </w:rPr>
        <w:t> </w:t>
      </w:r>
      <w:r>
        <w:rPr>
          <w:color w:val="4F5154"/>
        </w:rPr>
        <w:t>granting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benefits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basis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hours</w:t>
      </w:r>
      <w:r>
        <w:rPr>
          <w:color w:val="4F5154"/>
          <w:spacing w:val="-3"/>
        </w:rPr>
        <w:t> </w:t>
      </w:r>
      <w:r>
        <w:rPr>
          <w:color w:val="4F5154"/>
        </w:rPr>
        <w:t>worked,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regard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hours</w:t>
      </w:r>
      <w:r>
        <w:rPr>
          <w:color w:val="4F5154"/>
          <w:spacing w:val="-5"/>
        </w:rPr>
        <w:t> </w:t>
      </w:r>
      <w:r>
        <w:rPr>
          <w:color w:val="4F5154"/>
        </w:rPr>
        <w:t>worked.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299"/>
        <w:jc w:val="center"/>
      </w:pPr>
      <w:r>
        <w:rPr>
          <w:color w:val="4F5154"/>
        </w:rPr>
        <w:t>1</w:t>
      </w:r>
      <w:r>
        <w:rPr/>
      </w:r>
    </w:p>
    <w:p>
      <w:pPr>
        <w:spacing w:after="0" w:line="240" w:lineRule="auto"/>
        <w:jc w:val="center"/>
        <w:sectPr>
          <w:headerReference w:type="default" r:id="rId31"/>
          <w:pgSz w:w="12240" w:h="15840"/>
          <w:pgMar w:header="0" w:footer="0" w:top="460" w:bottom="280" w:left="720" w:right="4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73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Exchange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Act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1934,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Exercise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Date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</w:rPr>
        <w:t>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last</w:t>
      </w:r>
      <w:r>
        <w:rPr>
          <w:color w:val="4F5154"/>
          <w:spacing w:val="-4"/>
        </w:rPr>
        <w:t> </w:t>
      </w:r>
      <w:r>
        <w:rPr>
          <w:color w:val="4F5154"/>
        </w:rPr>
        <w:t>day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numPr>
          <w:ilvl w:val="1"/>
          <w:numId w:val="20"/>
        </w:numPr>
        <w:tabs>
          <w:tab w:pos="1062" w:val="left" w:leader="none"/>
        </w:tabs>
        <w:spacing w:before="159"/>
        <w:ind w:left="1061" w:right="0" w:hanging="4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i/>
          <w:color w:val="4F5154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Exercise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i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meaning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forth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18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hereof.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1987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Plan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</w:rPr>
        <w:t>”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Oracle’s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7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(1987),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Offering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Date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”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first</w:t>
      </w:r>
      <w:r>
        <w:rPr>
          <w:color w:val="4F5154"/>
          <w:spacing w:val="-3"/>
        </w:rPr>
        <w:t> </w:t>
      </w:r>
      <w:r>
        <w:rPr>
          <w:color w:val="4F5154"/>
        </w:rPr>
        <w:t>day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2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Plan.</w:t>
      </w:r>
      <w:r>
        <w:rPr/>
      </w:r>
    </w:p>
    <w:p>
      <w:pPr>
        <w:numPr>
          <w:ilvl w:val="1"/>
          <w:numId w:val="20"/>
        </w:numPr>
        <w:tabs>
          <w:tab w:pos="1062" w:val="left" w:leader="none"/>
        </w:tabs>
        <w:spacing w:before="159"/>
        <w:ind w:left="1061" w:right="0" w:hanging="4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Offering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i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4F5154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meaning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forth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pacing w:val="-1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color w:val="4F5154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4F5154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F5154"/>
          <w:sz w:val="20"/>
          <w:szCs w:val="20"/>
        </w:rPr>
        <w:t>hereof.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Oracle</w:t>
      </w:r>
      <w:r>
        <w:rPr>
          <w:rFonts w:ascii="Times New Roman" w:hAnsi="Times New Roman" w:cs="Times New Roman" w:eastAsia="Times New Roman"/>
          <w:i/>
          <w:color w:val="4F5154"/>
          <w:spacing w:val="-6"/>
        </w:rPr>
        <w:t> </w:t>
      </w:r>
      <w:r>
        <w:rPr>
          <w:color w:val="4F5154"/>
        </w:rPr>
        <w:t>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Corporation,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8"/>
        </w:rPr>
        <w:t> </w:t>
      </w:r>
      <w:r>
        <w:rPr>
          <w:color w:val="4F5154"/>
        </w:rPr>
        <w:t>Delaware</w:t>
      </w:r>
      <w:r>
        <w:rPr>
          <w:color w:val="4F5154"/>
          <w:spacing w:val="-6"/>
        </w:rPr>
        <w:t> </w:t>
      </w:r>
      <w:r>
        <w:rPr>
          <w:color w:val="4F5154"/>
        </w:rPr>
        <w:t>corporation.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20" w:lineRule="exact" w:before="169" w:after="0"/>
        <w:ind w:left="1061" w:right="332" w:hanging="461"/>
        <w:jc w:val="left"/>
      </w:pPr>
      <w:r>
        <w:rPr>
          <w:rFonts w:ascii="Times New Roman" w:hAnsi="Times New Roman" w:cs="Times New Roman" w:eastAsia="Times New Roman"/>
          <w:i/>
          <w:color w:val="4F5154"/>
          <w:spacing w:val="-1"/>
        </w:rPr>
        <w:t>“Participating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Affiliate</w:t>
      </w:r>
      <w:r>
        <w:rPr>
          <w:rFonts w:ascii="Times New Roman" w:hAnsi="Times New Roman" w:cs="Times New Roman" w:eastAsia="Times New Roman"/>
          <w:i/>
          <w:color w:val="4F5154"/>
          <w:spacing w:val="-2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Affiliate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designated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purposes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grant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options</w:t>
      </w:r>
      <w:r>
        <w:rPr>
          <w:color w:val="4F5154"/>
          <w:spacing w:val="101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rules,</w:t>
      </w:r>
      <w:r>
        <w:rPr>
          <w:color w:val="4F5154"/>
          <w:spacing w:val="-4"/>
        </w:rPr>
        <w:t> </w:t>
      </w:r>
      <w:r>
        <w:rPr>
          <w:color w:val="4F5154"/>
        </w:rPr>
        <w:t>procedures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sub-plans</w:t>
      </w:r>
      <w:r>
        <w:rPr>
          <w:color w:val="4F5154"/>
          <w:spacing w:val="-5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achieve</w:t>
      </w:r>
      <w:r>
        <w:rPr>
          <w:color w:val="4F5154"/>
          <w:spacing w:val="-6"/>
        </w:rPr>
        <w:t> </w:t>
      </w:r>
      <w:r>
        <w:rPr>
          <w:color w:val="4F5154"/>
        </w:rPr>
        <w:t>desired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objectives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locations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States.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24" w:lineRule="exact" w:before="165" w:after="0"/>
        <w:ind w:left="1061" w:right="398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Participating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Subsidiaries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</w:rPr>
        <w:t>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Subsidiary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3"/>
        </w:rPr>
        <w:t> </w:t>
      </w:r>
      <w:r>
        <w:rPr>
          <w:color w:val="4F5154"/>
        </w:rPr>
        <w:t>excluded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115"/>
          <w:w w:val="99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7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Plan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Reserves</w:t>
      </w:r>
      <w:r>
        <w:rPr>
          <w:rFonts w:ascii="Times New Roman" w:hAnsi="Times New Roman" w:cs="Times New Roman" w:eastAsia="Times New Roman"/>
          <w:i/>
          <w:color w:val="4F5154"/>
          <w:spacing w:val="-2"/>
        </w:rPr>
        <w:t> </w:t>
      </w:r>
      <w:r>
        <w:rPr>
          <w:color w:val="4F5154"/>
        </w:rPr>
        <w:t>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meaning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</w:rPr>
        <w:t>forth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18</w:t>
      </w:r>
      <w:r>
        <w:rPr>
          <w:color w:val="4F5154"/>
          <w:spacing w:val="-3"/>
        </w:rPr>
        <w:t> </w:t>
      </w:r>
      <w:r>
        <w:rPr>
          <w:color w:val="4F5154"/>
        </w:rPr>
        <w:t>hereof.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Rule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16b-3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6"/>
        </w:rPr>
        <w:t> </w:t>
      </w:r>
      <w:r>
        <w:rPr>
          <w:color w:val="4F5154"/>
        </w:rPr>
        <w:t>Rule</w:t>
      </w:r>
      <w:r>
        <w:rPr>
          <w:color w:val="4F5154"/>
          <w:spacing w:val="-6"/>
        </w:rPr>
        <w:t> </w:t>
      </w:r>
      <w:r>
        <w:rPr>
          <w:color w:val="4F5154"/>
        </w:rPr>
        <w:t>16b-3</w:t>
      </w:r>
      <w:r>
        <w:rPr>
          <w:color w:val="4F5154"/>
          <w:spacing w:val="-6"/>
        </w:rPr>
        <w:t> </w:t>
      </w:r>
      <w:r>
        <w:rPr>
          <w:color w:val="4F5154"/>
        </w:rPr>
        <w:t>promulgated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successor</w:t>
      </w:r>
      <w:r>
        <w:rPr>
          <w:color w:val="4F5154"/>
          <w:spacing w:val="-6"/>
        </w:rPr>
        <w:t> </w:t>
      </w:r>
      <w:r>
        <w:rPr>
          <w:color w:val="4F5154"/>
        </w:rPr>
        <w:t>provision.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40" w:lineRule="auto" w:before="159" w:after="0"/>
        <w:ind w:left="1061" w:right="0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Section</w:t>
      </w:r>
      <w:r>
        <w:rPr>
          <w:rFonts w:ascii="Times New Roman" w:hAnsi="Times New Roman" w:cs="Times New Roman" w:eastAsia="Times New Roman"/>
          <w:i/>
          <w:color w:val="4F515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4F5154"/>
        </w:rPr>
        <w:t>16(b)</w:t>
      </w:r>
      <w:r>
        <w:rPr>
          <w:rFonts w:ascii="Times New Roman" w:hAnsi="Times New Roman" w:cs="Times New Roman" w:eastAsia="Times New Roman"/>
          <w:i/>
          <w:color w:val="4F5154"/>
          <w:spacing w:val="-3"/>
        </w:rPr>
        <w:t> </w:t>
      </w:r>
      <w:r>
        <w:rPr>
          <w:color w:val="4F5154"/>
        </w:rPr>
        <w:t>”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16(b)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successor</w:t>
      </w:r>
      <w:r>
        <w:rPr>
          <w:color w:val="4F5154"/>
          <w:spacing w:val="-6"/>
        </w:rPr>
        <w:t> </w:t>
      </w:r>
      <w:r>
        <w:rPr>
          <w:color w:val="4F5154"/>
        </w:rPr>
        <w:t>provision.</w:t>
      </w:r>
      <w:r>
        <w:rPr/>
      </w:r>
    </w:p>
    <w:p>
      <w:pPr>
        <w:pStyle w:val="BodyText"/>
        <w:numPr>
          <w:ilvl w:val="1"/>
          <w:numId w:val="20"/>
        </w:numPr>
        <w:tabs>
          <w:tab w:pos="1062" w:val="left" w:leader="none"/>
        </w:tabs>
        <w:spacing w:line="231" w:lineRule="auto" w:before="163" w:after="0"/>
        <w:ind w:left="1061" w:right="307" w:hanging="461"/>
        <w:jc w:val="left"/>
      </w:pPr>
      <w:r>
        <w:rPr>
          <w:color w:val="4F5154"/>
        </w:rPr>
        <w:t>“</w:t>
      </w:r>
      <w:r>
        <w:rPr>
          <w:color w:val="4F515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Subsidiary</w:t>
      </w:r>
      <w:r>
        <w:rPr>
          <w:rFonts w:ascii="Times New Roman" w:hAnsi="Times New Roman" w:cs="Times New Roman" w:eastAsia="Times New Roman"/>
          <w:i/>
          <w:color w:val="4F5154"/>
          <w:spacing w:val="-5"/>
        </w:rPr>
        <w:t> </w:t>
      </w:r>
      <w:r>
        <w:rPr>
          <w:color w:val="4F5154"/>
        </w:rPr>
        <w:t>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means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(other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Oracle)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unbroken</w:t>
      </w:r>
      <w:r>
        <w:rPr>
          <w:color w:val="4F5154"/>
          <w:spacing w:val="-6"/>
        </w:rPr>
        <w:t> </w:t>
      </w:r>
      <w:r>
        <w:rPr>
          <w:color w:val="4F5154"/>
        </w:rPr>
        <w:t>chain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corporations</w:t>
      </w:r>
      <w:r>
        <w:rPr>
          <w:color w:val="4F5154"/>
          <w:spacing w:val="-5"/>
        </w:rPr>
        <w:t> </w:t>
      </w:r>
      <w:r>
        <w:rPr>
          <w:color w:val="4F5154"/>
        </w:rPr>
        <w:t>beginning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if,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granting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2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corporations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(other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last</w:t>
      </w:r>
      <w:r>
        <w:rPr>
          <w:color w:val="4F5154"/>
          <w:spacing w:val="-5"/>
        </w:rPr>
        <w:t> </w:t>
      </w:r>
      <w:r>
        <w:rPr>
          <w:color w:val="4F5154"/>
        </w:rPr>
        <w:t>corporation)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unbroken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chain</w:t>
      </w:r>
      <w:r>
        <w:rPr>
          <w:color w:val="4F5154"/>
          <w:spacing w:val="-3"/>
        </w:rPr>
        <w:t> </w:t>
      </w:r>
      <w:r>
        <w:rPr>
          <w:color w:val="4F5154"/>
        </w:rPr>
        <w:t>owns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possessing</w:t>
      </w:r>
      <w:r>
        <w:rPr>
          <w:color w:val="4F5154"/>
          <w:spacing w:val="-4"/>
        </w:rPr>
        <w:t> </w:t>
      </w:r>
      <w:r>
        <w:rPr>
          <w:color w:val="4F5154"/>
        </w:rPr>
        <w:t>50%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more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combined</w:t>
      </w:r>
      <w:r>
        <w:rPr>
          <w:color w:val="4F5154"/>
          <w:spacing w:val="-4"/>
        </w:rPr>
        <w:t> </w:t>
      </w:r>
      <w:r>
        <w:rPr>
          <w:color w:val="4F5154"/>
        </w:rPr>
        <w:t>voting</w:t>
      </w:r>
      <w:r>
        <w:rPr>
          <w:color w:val="4F5154"/>
          <w:spacing w:val="-5"/>
        </w:rPr>
        <w:t> </w:t>
      </w:r>
      <w:r>
        <w:rPr>
          <w:color w:val="4F5154"/>
        </w:rPr>
        <w:t>power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classes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one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corporations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chain.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048" w:right="2067"/>
        <w:jc w:val="center"/>
      </w:pPr>
      <w:r>
        <w:rPr>
          <w:color w:val="4F5154"/>
        </w:rPr>
        <w:t>2</w:t>
      </w:r>
      <w:r>
        <w:rPr/>
      </w:r>
    </w:p>
    <w:p>
      <w:pPr>
        <w:spacing w:after="0" w:line="240" w:lineRule="auto"/>
        <w:jc w:val="center"/>
        <w:sectPr>
          <w:headerReference w:type="even" r:id="rId32"/>
          <w:headerReference w:type="default" r:id="rId33"/>
          <w:pgSz w:w="12240" w:h="15840"/>
          <w:pgMar w:header="327" w:footer="0" w:top="5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73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ELIGIBILITY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20" w:lineRule="exact" w:before="167" w:after="0"/>
        <w:ind w:left="139" w:right="332" w:firstLine="399"/>
        <w:jc w:val="left"/>
      </w:pP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</w:rPr>
        <w:t>who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employed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99"/>
          <w:w w:val="99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limitations</w:t>
      </w:r>
      <w:r>
        <w:rPr>
          <w:color w:val="4F5154"/>
          <w:spacing w:val="-5"/>
        </w:rPr>
        <w:t> </w:t>
      </w:r>
      <w:r>
        <w:rPr>
          <w:color w:val="4F5154"/>
        </w:rPr>
        <w:t>imposed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423(b)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4"/>
        </w:rPr>
        <w:t> </w:t>
      </w:r>
      <w:r>
        <w:rPr>
          <w:color w:val="4F5154"/>
        </w:rPr>
        <w:t>regard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paragraph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(4)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165" w:after="0"/>
        <w:ind w:left="139" w:right="213" w:firstLine="399"/>
        <w:jc w:val="left"/>
      </w:pP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contrary</w:t>
      </w:r>
      <w:r>
        <w:rPr>
          <w:color w:val="4F5154"/>
          <w:spacing w:val="-5"/>
        </w:rPr>
        <w:t> </w:t>
      </w:r>
      <w:r>
        <w:rPr>
          <w:color w:val="4F5154"/>
        </w:rPr>
        <w:t>notwithstanding,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granted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(i)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grant,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(or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person</w:t>
      </w:r>
      <w:r>
        <w:rPr>
          <w:color w:val="4F5154"/>
          <w:spacing w:val="-6"/>
        </w:rPr>
        <w:t> </w:t>
      </w:r>
      <w:r>
        <w:rPr>
          <w:color w:val="4F5154"/>
        </w:rPr>
        <w:t>whose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attributed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424(d)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Code)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own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and/or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hold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possessing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five</w:t>
      </w:r>
      <w:r>
        <w:rPr>
          <w:color w:val="4F5154"/>
          <w:spacing w:val="-4"/>
        </w:rPr>
        <w:t> </w:t>
      </w:r>
      <w:r>
        <w:rPr>
          <w:color w:val="4F5154"/>
        </w:rPr>
        <w:t>percent</w:t>
      </w:r>
      <w:r>
        <w:rPr>
          <w:color w:val="4F5154"/>
          <w:spacing w:val="-5"/>
        </w:rPr>
        <w:t> </w:t>
      </w:r>
      <w:r>
        <w:rPr>
          <w:color w:val="4F5154"/>
        </w:rPr>
        <w:t>(5%)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combined</w:t>
      </w:r>
      <w:r>
        <w:rPr>
          <w:color w:val="4F5154"/>
          <w:spacing w:val="-6"/>
        </w:rPr>
        <w:t> </w:t>
      </w:r>
      <w:r>
        <w:rPr>
          <w:color w:val="4F5154"/>
        </w:rPr>
        <w:t>voting</w:t>
      </w:r>
      <w:r>
        <w:rPr>
          <w:color w:val="4F5154"/>
          <w:spacing w:val="-4"/>
        </w:rPr>
        <w:t> </w:t>
      </w:r>
      <w:r>
        <w:rPr>
          <w:color w:val="4F5154"/>
        </w:rPr>
        <w:t>power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classes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2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permits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3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all</w:t>
      </w:r>
      <w:r>
        <w:rPr>
          <w:color w:val="4F5154"/>
          <w:w w:val="99"/>
        </w:rPr>
        <w:t> </w:t>
      </w:r>
      <w:r>
        <w:rPr>
          <w:color w:val="4F5154"/>
          <w:spacing w:val="40"/>
          <w:w w:val="99"/>
        </w:rPr>
        <w:t> 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plans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accrue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exceeds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Twenty-Five</w:t>
      </w:r>
      <w:r>
        <w:rPr>
          <w:color w:val="4F5154"/>
          <w:spacing w:val="-5"/>
        </w:rPr>
        <w:t> </w:t>
      </w:r>
      <w:r>
        <w:rPr>
          <w:color w:val="4F5154"/>
        </w:rPr>
        <w:t>Thousand</w:t>
      </w:r>
      <w:r>
        <w:rPr>
          <w:color w:val="4F5154"/>
          <w:spacing w:val="-6"/>
        </w:rPr>
        <w:t> </w:t>
      </w:r>
      <w:r>
        <w:rPr>
          <w:color w:val="4F5154"/>
        </w:rPr>
        <w:t>Dollars</w:t>
      </w:r>
      <w:r>
        <w:rPr>
          <w:color w:val="4F5154"/>
          <w:spacing w:val="-6"/>
        </w:rPr>
        <w:t> </w:t>
      </w:r>
      <w:r>
        <w:rPr>
          <w:color w:val="4F5154"/>
        </w:rPr>
        <w:t>($25,000)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(determined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granted)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time.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2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OFFERING</w:t>
      </w:r>
      <w:r>
        <w:rPr>
          <w:color w:val="4F5154"/>
          <w:spacing w:val="-19"/>
        </w:rPr>
        <w:t> </w:t>
      </w:r>
      <w:r>
        <w:rPr>
          <w:color w:val="4F5154"/>
        </w:rPr>
        <w:t>PERIODS</w:t>
      </w:r>
      <w:r>
        <w:rPr>
          <w:b w:val="0"/>
        </w:rPr>
      </w:r>
    </w:p>
    <w:p>
      <w:pPr>
        <w:pStyle w:val="BodyText"/>
        <w:spacing w:line="231" w:lineRule="auto" w:before="163"/>
        <w:ind w:right="186" w:firstLine="398"/>
        <w:jc w:val="left"/>
      </w:pP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3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implemented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two</w:t>
      </w:r>
      <w:r>
        <w:rPr>
          <w:color w:val="4F5154"/>
          <w:spacing w:val="-5"/>
        </w:rPr>
        <w:t> </w:t>
      </w:r>
      <w:r>
        <w:rPr>
          <w:color w:val="4F5154"/>
        </w:rPr>
        <w:t>offerings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</w:rPr>
        <w:t>commencing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about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October</w:t>
      </w:r>
      <w:r>
        <w:rPr>
          <w:color w:val="4F5154"/>
          <w:spacing w:val="-3"/>
        </w:rPr>
        <w:t> </w:t>
      </w:r>
      <w:r>
        <w:rPr>
          <w:color w:val="4F5154"/>
        </w:rPr>
        <w:t>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w w:val="99"/>
        </w:rPr>
        <w:t> </w:t>
      </w:r>
      <w:r>
        <w:rPr>
          <w:color w:val="4F5154"/>
          <w:spacing w:val="34"/>
          <w:w w:val="99"/>
        </w:rPr>
        <w:t>  </w:t>
      </w:r>
      <w:r>
        <w:rPr>
          <w:color w:val="4F5154"/>
        </w:rPr>
        <w:t>year,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otherwise</w:t>
      </w:r>
      <w:r>
        <w:rPr>
          <w:color w:val="4F5154"/>
          <w:spacing w:val="-4"/>
        </w:rPr>
        <w:t> </w:t>
      </w:r>
      <w:r>
        <w:rPr>
          <w:color w:val="4F5154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Board,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continuing</w:t>
      </w:r>
      <w:r>
        <w:rPr>
          <w:color w:val="4F5154"/>
          <w:spacing w:val="-6"/>
        </w:rPr>
        <w:t> </w:t>
      </w:r>
      <w:r>
        <w:rPr>
          <w:color w:val="4F5154"/>
        </w:rPr>
        <w:t>thereafter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six</w:t>
      </w:r>
      <w:r>
        <w:rPr>
          <w:color w:val="4F5154"/>
          <w:spacing w:val="-5"/>
        </w:rPr>
        <w:t> </w:t>
      </w:r>
      <w:r>
        <w:rPr>
          <w:color w:val="4F5154"/>
        </w:rPr>
        <w:t>(6)</w:t>
      </w:r>
      <w:r>
        <w:rPr>
          <w:color w:val="4F5154"/>
          <w:spacing w:val="-5"/>
        </w:rPr>
        <w:t> </w:t>
      </w:r>
      <w:r>
        <w:rPr>
          <w:color w:val="4F5154"/>
        </w:rPr>
        <w:t>months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(each,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“Offering</w:t>
      </w:r>
      <w:r>
        <w:rPr>
          <w:color w:val="4F5154"/>
          <w:spacing w:val="-5"/>
        </w:rPr>
        <w:t> </w:t>
      </w:r>
      <w:r>
        <w:rPr>
          <w:color w:val="4F5154"/>
        </w:rPr>
        <w:t>Period”).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first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commence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5"/>
        </w:rPr>
        <w:t> </w:t>
      </w:r>
      <w:r>
        <w:rPr>
          <w:color w:val="4F5154"/>
        </w:rPr>
        <w:t>1,</w:t>
      </w:r>
      <w:r>
        <w:rPr>
          <w:color w:val="4F5154"/>
          <w:spacing w:val="-4"/>
        </w:rPr>
        <w:t> </w:t>
      </w:r>
      <w:r>
        <w:rPr>
          <w:color w:val="4F5154"/>
        </w:rPr>
        <w:t>1992.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power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duration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Periods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(both</w:t>
      </w:r>
      <w:r>
        <w:rPr>
          <w:color w:val="4F5154"/>
          <w:spacing w:val="-6"/>
        </w:rPr>
        <w:t> </w:t>
      </w:r>
      <w:r>
        <w:rPr>
          <w:color w:val="4F5154"/>
        </w:rPr>
        <w:t>before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</w:rPr>
        <w:t>commenced)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future</w:t>
      </w:r>
      <w:r>
        <w:rPr>
          <w:color w:val="4F5154"/>
          <w:spacing w:val="-5"/>
        </w:rPr>
        <w:t> </w:t>
      </w:r>
      <w:r>
        <w:rPr>
          <w:color w:val="4F5154"/>
        </w:rPr>
        <w:t>offerings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stockholder</w:t>
      </w:r>
      <w:r>
        <w:rPr>
          <w:color w:val="4F5154"/>
          <w:spacing w:val="-4"/>
        </w:rPr>
        <w:t> </w:t>
      </w:r>
      <w:r>
        <w:rPr>
          <w:color w:val="4F5154"/>
        </w:rPr>
        <w:t>approval.</w:t>
      </w:r>
      <w:r>
        <w:rPr>
          <w:color w:val="4F5154"/>
          <w:spacing w:val="-7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event,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however,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7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longer</w:t>
      </w:r>
      <w:r>
        <w:rPr>
          <w:color w:val="4F5154"/>
          <w:spacing w:val="-4"/>
        </w:rPr>
        <w:t> </w:t>
      </w:r>
      <w:r>
        <w:rPr>
          <w:color w:val="4F5154"/>
        </w:rPr>
        <w:t>than</w:t>
      </w:r>
      <w:r>
        <w:rPr>
          <w:color w:val="4F5154"/>
          <w:spacing w:val="-7"/>
        </w:rPr>
        <w:t> </w:t>
      </w:r>
      <w:r>
        <w:rPr>
          <w:color w:val="4F5154"/>
        </w:rPr>
        <w:t>twenty-seven</w:t>
      </w:r>
      <w:r>
        <w:rPr>
          <w:color w:val="4F5154"/>
          <w:spacing w:val="-6"/>
        </w:rPr>
        <w:t> </w:t>
      </w:r>
      <w:r>
        <w:rPr>
          <w:color w:val="4F5154"/>
        </w:rPr>
        <w:t>(27)</w:t>
      </w:r>
      <w:r>
        <w:rPr>
          <w:color w:val="4F5154"/>
          <w:spacing w:val="-4"/>
        </w:rPr>
        <w:t> </w:t>
      </w:r>
      <w:r>
        <w:rPr>
          <w:color w:val="4F5154"/>
        </w:rPr>
        <w:t>months.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3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PARTICIPATION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3" w:after="0"/>
        <w:ind w:left="140" w:right="254" w:firstLine="398"/>
        <w:jc w:val="left"/>
      </w:pPr>
      <w:r>
        <w:rPr>
          <w:color w:val="4F5154"/>
          <w:spacing w:val="1"/>
        </w:rPr>
        <w:t>An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become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completing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subscription</w:t>
      </w:r>
      <w:r>
        <w:rPr>
          <w:color w:val="4F5154"/>
          <w:spacing w:val="-6"/>
        </w:rPr>
        <w:t> </w:t>
      </w:r>
      <w:r>
        <w:rPr>
          <w:color w:val="4F5154"/>
        </w:rPr>
        <w:t>agreement</w:t>
      </w:r>
      <w:r>
        <w:rPr>
          <w:color w:val="4F5154"/>
          <w:spacing w:val="-6"/>
        </w:rPr>
        <w:t> </w:t>
      </w:r>
      <w:r>
        <w:rPr>
          <w:color w:val="4F5154"/>
        </w:rPr>
        <w:t>authorizing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6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3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</w:rPr>
        <w:t>(or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following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electronic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enrollment</w:t>
      </w:r>
      <w:r>
        <w:rPr>
          <w:color w:val="4F5154"/>
          <w:spacing w:val="-4"/>
        </w:rPr>
        <w:t> </w:t>
      </w:r>
      <w:r>
        <w:rPr>
          <w:color w:val="4F5154"/>
        </w:rPr>
        <w:t>process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prescribed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Board)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filing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later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applicable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(or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set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Company’s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services</w:t>
      </w:r>
      <w:r>
        <w:rPr>
          <w:color w:val="4F5154"/>
          <w:spacing w:val="-2"/>
        </w:rPr>
        <w:t> </w:t>
      </w:r>
      <w:r>
        <w:rPr>
          <w:color w:val="4F5154"/>
        </w:rPr>
        <w:t>department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administrative</w:t>
      </w:r>
      <w:r>
        <w:rPr>
          <w:color w:val="4F5154"/>
          <w:spacing w:val="-6"/>
        </w:rPr>
        <w:t> </w:t>
      </w:r>
      <w:r>
        <w:rPr>
          <w:color w:val="4F5154"/>
        </w:rPr>
        <w:t>purposes)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(i)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Company’s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7"/>
        </w:rPr>
        <w:t> </w:t>
      </w:r>
      <w:r>
        <w:rPr>
          <w:color w:val="4F5154"/>
        </w:rPr>
        <w:t>services</w:t>
      </w:r>
      <w:r>
        <w:rPr>
          <w:color w:val="4F5154"/>
          <w:spacing w:val="-4"/>
        </w:rPr>
        <w:t> </w:t>
      </w:r>
      <w:r>
        <w:rPr>
          <w:color w:val="4F5154"/>
        </w:rPr>
        <w:t>department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employed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officer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applicable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7"/>
        </w:rPr>
        <w:t> </w:t>
      </w:r>
      <w:r>
        <w:rPr>
          <w:color w:val="4F5154"/>
        </w:rPr>
        <w:t>Subsidiary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Affiliate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responsible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administering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Oracle’s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behalf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117"/>
          <w:w w:val="99"/>
        </w:rPr>
        <w:t> </w:t>
      </w:r>
      <w:r>
        <w:rPr>
          <w:color w:val="4F5154"/>
          <w:spacing w:val="-1"/>
        </w:rPr>
        <w:t>Employees</w:t>
      </w:r>
      <w:r>
        <w:rPr>
          <w:color w:val="4F5154"/>
          <w:spacing w:val="-5"/>
        </w:rPr>
        <w:t> </w:t>
      </w:r>
      <w:r>
        <w:rPr>
          <w:color w:val="4F5154"/>
        </w:rPr>
        <w:t>employed</w:t>
      </w:r>
      <w:r>
        <w:rPr>
          <w:color w:val="4F5154"/>
          <w:spacing w:val="-8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8"/>
        </w:rPr>
        <w:t> </w:t>
      </w:r>
      <w:r>
        <w:rPr>
          <w:color w:val="4F5154"/>
        </w:rPr>
        <w:t>such</w:t>
      </w:r>
      <w:r>
        <w:rPr>
          <w:color w:val="4F5154"/>
          <w:spacing w:val="-7"/>
        </w:rPr>
        <w:t> </w:t>
      </w:r>
      <w:r>
        <w:rPr>
          <w:color w:val="4F5154"/>
        </w:rPr>
        <w:t>Participating</w:t>
      </w:r>
      <w:r>
        <w:rPr>
          <w:color w:val="4F5154"/>
          <w:spacing w:val="-6"/>
        </w:rPr>
        <w:t> </w:t>
      </w:r>
      <w:r>
        <w:rPr>
          <w:color w:val="4F5154"/>
        </w:rPr>
        <w:t>Subsidiary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Participating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Affiliate.</w:t>
      </w:r>
      <w:r>
        <w:rPr>
          <w:color w:val="4F5154"/>
          <w:spacing w:val="-6"/>
        </w:rPr>
        <w:t> </w:t>
      </w:r>
      <w:r>
        <w:rPr>
          <w:color w:val="4F5154"/>
        </w:rPr>
        <w:t>Subscription</w:t>
      </w:r>
      <w:r>
        <w:rPr>
          <w:color w:val="4F5154"/>
          <w:spacing w:val="-7"/>
        </w:rPr>
        <w:t> </w:t>
      </w:r>
      <w:r>
        <w:rPr>
          <w:color w:val="4F5154"/>
        </w:rPr>
        <w:t>agreements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participants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w w:val="99"/>
        </w:rPr>
        <w:t> </w:t>
      </w:r>
      <w:r>
        <w:rPr>
          <w:color w:val="4F5154"/>
          <w:spacing w:val="37"/>
          <w:w w:val="99"/>
        </w:rPr>
        <w:t> 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1987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satisfy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subscription</w:t>
      </w:r>
      <w:r>
        <w:rPr>
          <w:color w:val="4F5154"/>
          <w:spacing w:val="-6"/>
        </w:rPr>
        <w:t> </w:t>
      </w:r>
      <w:r>
        <w:rPr>
          <w:color w:val="4F5154"/>
        </w:rPr>
        <w:t>agreement</w:t>
      </w:r>
      <w:r>
        <w:rPr>
          <w:color w:val="4F5154"/>
          <w:spacing w:val="-4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3"/>
        </w:rPr>
        <w:t> </w:t>
      </w:r>
      <w:r>
        <w:rPr>
          <w:color w:val="4F5154"/>
        </w:rPr>
        <w:t>Once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becomes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Plan,</w:t>
      </w:r>
      <w:r>
        <w:rPr>
          <w:color w:val="4F5154"/>
          <w:spacing w:val="46"/>
          <w:w w:val="99"/>
        </w:rPr>
        <w:t> </w:t>
      </w:r>
      <w:r>
        <w:rPr>
          <w:color w:val="4F5154"/>
        </w:rPr>
        <w:t>such</w:t>
      </w:r>
      <w:r>
        <w:rPr>
          <w:color w:val="4F5154"/>
          <w:spacing w:val="-7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successive</w:t>
      </w:r>
      <w:r>
        <w:rPr>
          <w:color w:val="4F5154"/>
          <w:spacing w:val="-7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Periods</w:t>
      </w:r>
      <w:r>
        <w:rPr>
          <w:color w:val="4F5154"/>
          <w:spacing w:val="-7"/>
        </w:rPr>
        <w:t> </w:t>
      </w:r>
      <w:r>
        <w:rPr>
          <w:color w:val="4F5154"/>
        </w:rPr>
        <w:t>until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withdraws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additional</w:t>
      </w:r>
      <w:r>
        <w:rPr>
          <w:color w:val="4F5154"/>
          <w:spacing w:val="-6"/>
        </w:rPr>
        <w:t> </w:t>
      </w:r>
      <w:r>
        <w:rPr>
          <w:color w:val="4F5154"/>
        </w:rPr>
        <w:t>subscription</w:t>
      </w:r>
      <w:r>
        <w:rPr>
          <w:color w:val="4F5154"/>
          <w:spacing w:val="-7"/>
        </w:rPr>
        <w:t> </w:t>
      </w:r>
      <w:r>
        <w:rPr>
          <w:color w:val="4F5154"/>
        </w:rPr>
        <w:t>amendments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subsequent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continue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80" w:after="0"/>
        <w:ind w:left="140" w:right="374" w:firstLine="398"/>
        <w:jc w:val="left"/>
      </w:pP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commence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</w:rPr>
        <w:t>payday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end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last</w:t>
      </w:r>
      <w:r>
        <w:rPr>
          <w:color w:val="4F5154"/>
          <w:spacing w:val="-5"/>
        </w:rPr>
        <w:t> </w:t>
      </w:r>
      <w:r>
        <w:rPr>
          <w:color w:val="4F5154"/>
        </w:rPr>
        <w:t>payday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before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authorization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applicable,</w:t>
      </w:r>
      <w:r>
        <w:rPr>
          <w:color w:val="4F5154"/>
          <w:spacing w:val="-4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sooner</w:t>
      </w:r>
      <w:r>
        <w:rPr>
          <w:color w:val="4F5154"/>
          <w:spacing w:val="-4"/>
        </w:rPr>
        <w:t> </w:t>
      </w:r>
      <w:r>
        <w:rPr>
          <w:color w:val="4F5154"/>
        </w:rPr>
        <w:t>terminated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93"/>
          <w:w w:val="99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10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unless</w:t>
      </w:r>
      <w:r>
        <w:rPr>
          <w:color w:val="4F5154"/>
          <w:spacing w:val="-2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determined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feasible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countries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2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PAYROLL</w:t>
      </w:r>
      <w:r>
        <w:rPr>
          <w:color w:val="4F5154"/>
          <w:spacing w:val="-22"/>
        </w:rPr>
        <w:t> </w:t>
      </w:r>
      <w:r>
        <w:rPr>
          <w:color w:val="4F5154"/>
        </w:rPr>
        <w:t>DEDUCTIONS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0" w:after="0"/>
        <w:ind w:left="139" w:right="213" w:firstLine="399"/>
        <w:jc w:val="left"/>
      </w:pPr>
      <w:r>
        <w:rPr>
          <w:color w:val="4F5154"/>
          <w:spacing w:val="1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files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subscription</w:t>
      </w:r>
      <w:r>
        <w:rPr>
          <w:color w:val="4F5154"/>
          <w:spacing w:val="-5"/>
        </w:rPr>
        <w:t> </w:t>
      </w:r>
      <w:r>
        <w:rPr>
          <w:color w:val="4F5154"/>
        </w:rPr>
        <w:t>agreement,</w:t>
      </w:r>
      <w:r>
        <w:rPr>
          <w:color w:val="4F5154"/>
          <w:spacing w:val="-3"/>
        </w:rPr>
        <w:t> </w:t>
      </w:r>
      <w:r>
        <w:rPr>
          <w:color w:val="4F5154"/>
        </w:rPr>
        <w:t>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she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2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</w:rPr>
        <w:t>payday</w:t>
      </w:r>
      <w:r>
        <w:rPr>
          <w:color w:val="4F5154"/>
          <w:spacing w:val="91"/>
          <w:w w:val="99"/>
        </w:rPr>
        <w:t> </w:t>
      </w:r>
      <w:r>
        <w:rPr>
          <w:color w:val="4F5154"/>
          <w:spacing w:val="-1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amount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exceeding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6"/>
        </w:rPr>
        <w:t> </w:t>
      </w:r>
      <w:r>
        <w:rPr>
          <w:color w:val="4F5154"/>
        </w:rPr>
        <w:t>percent</w:t>
      </w:r>
      <w:r>
        <w:rPr>
          <w:color w:val="4F5154"/>
          <w:spacing w:val="-4"/>
        </w:rPr>
        <w:t> </w:t>
      </w:r>
      <w:r>
        <w:rPr>
          <w:color w:val="4F5154"/>
        </w:rPr>
        <w:t>(10%)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(or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greater</w:t>
      </w:r>
      <w:r>
        <w:rPr>
          <w:color w:val="4F5154"/>
          <w:spacing w:val="-6"/>
        </w:rPr>
        <w:t> </w:t>
      </w:r>
      <w:r>
        <w:rPr>
          <w:color w:val="4F5154"/>
        </w:rPr>
        <w:t>percentage,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Board)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Compensation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he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she</w:t>
      </w:r>
      <w:r>
        <w:rPr>
          <w:color w:val="4F5154"/>
          <w:spacing w:val="-5"/>
        </w:rPr>
        <w:t> </w:t>
      </w:r>
      <w:r>
        <w:rPr>
          <w:color w:val="4F5154"/>
        </w:rPr>
        <w:t>receives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payday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Period.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determines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not</w:t>
      </w:r>
      <w:r>
        <w:rPr>
          <w:color w:val="4F5154"/>
          <w:spacing w:val="34"/>
          <w:w w:val="99"/>
        </w:rPr>
        <w:t> </w:t>
      </w:r>
      <w:r>
        <w:rPr>
          <w:color w:val="4F5154"/>
          <w:spacing w:val="-1"/>
        </w:rPr>
        <w:t>feasible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particular</w:t>
      </w:r>
      <w:r>
        <w:rPr>
          <w:color w:val="4F5154"/>
          <w:spacing w:val="-3"/>
        </w:rPr>
        <w:t> </w:t>
      </w:r>
      <w:r>
        <w:rPr>
          <w:color w:val="4F5154"/>
        </w:rPr>
        <w:t>country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States,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permit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eligible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alternative</w:t>
      </w:r>
      <w:r>
        <w:rPr>
          <w:color w:val="4F5154"/>
          <w:spacing w:val="106"/>
          <w:w w:val="99"/>
        </w:rPr>
        <w:t> </w:t>
      </w:r>
      <w:r>
        <w:rPr>
          <w:color w:val="4F5154"/>
          <w:spacing w:val="-1"/>
        </w:rPr>
        <w:t>means,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check;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contributions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exceed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whole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percentage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up</w:t>
      </w:r>
      <w:r>
        <w:rPr>
          <w:color w:val="4F5154"/>
          <w:spacing w:val="42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3"/>
        </w:rPr>
        <w:t> </w:t>
      </w:r>
      <w:r>
        <w:rPr>
          <w:color w:val="4F5154"/>
        </w:rPr>
        <w:t>percent</w:t>
      </w:r>
      <w:r>
        <w:rPr>
          <w:color w:val="4F5154"/>
          <w:spacing w:val="-4"/>
        </w:rPr>
        <w:t> </w:t>
      </w:r>
      <w:r>
        <w:rPr>
          <w:color w:val="4F5154"/>
        </w:rPr>
        <w:t>(10%)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greater</w:t>
      </w:r>
      <w:r>
        <w:rPr>
          <w:color w:val="4F5154"/>
          <w:spacing w:val="-3"/>
        </w:rPr>
        <w:t> </w:t>
      </w:r>
      <w:r>
        <w:rPr>
          <w:color w:val="4F5154"/>
        </w:rPr>
        <w:t>percentage,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apply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20" w:lineRule="exact" w:before="171" w:after="0"/>
        <w:ind w:left="140" w:right="427" w:firstLine="398"/>
        <w:jc w:val="left"/>
      </w:pPr>
      <w:r>
        <w:rPr>
          <w:color w:val="4F5154"/>
          <w:spacing w:val="-1"/>
        </w:rPr>
        <w:t>All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commingled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corporate</w:t>
      </w:r>
      <w:r>
        <w:rPr>
          <w:color w:val="4F5154"/>
          <w:spacing w:val="-5"/>
        </w:rPr>
        <w:t> </w:t>
      </w:r>
      <w:r>
        <w:rPr>
          <w:color w:val="4F5154"/>
        </w:rPr>
        <w:t>funds</w:t>
      </w:r>
      <w:r>
        <w:rPr>
          <w:color w:val="4F5154"/>
          <w:spacing w:val="-6"/>
        </w:rPr>
        <w:t> </w:t>
      </w:r>
      <w:r>
        <w:rPr>
          <w:color w:val="4F5154"/>
        </w:rPr>
        <w:t>(unless</w:t>
      </w:r>
      <w:r>
        <w:rPr>
          <w:color w:val="4F5154"/>
          <w:spacing w:val="-6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local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law).</w:t>
      </w:r>
      <w:r>
        <w:rPr>
          <w:color w:val="4F5154"/>
          <w:spacing w:val="-7"/>
        </w:rPr>
        <w:t> </w:t>
      </w:r>
      <w:r>
        <w:rPr>
          <w:color w:val="4F5154"/>
        </w:rPr>
        <w:t>No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except</w:t>
      </w:r>
      <w:r>
        <w:rPr>
          <w:color w:val="4F5154"/>
          <w:spacing w:val="-4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local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determined</w:t>
      </w:r>
      <w:r>
        <w:rPr>
          <w:color w:val="4F5154"/>
          <w:spacing w:val="-8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Board.</w:t>
      </w:r>
      <w:r>
        <w:rPr/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4" w:after="0"/>
        <w:ind w:left="140" w:right="254" w:firstLine="398"/>
        <w:jc w:val="left"/>
      </w:pP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Plan.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participant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make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payments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account,</w:t>
      </w:r>
      <w:r>
        <w:rPr>
          <w:color w:val="4F5154"/>
          <w:spacing w:val="-4"/>
        </w:rPr>
        <w:t> </w:t>
      </w:r>
      <w:r>
        <w:rPr>
          <w:color w:val="4F5154"/>
        </w:rPr>
        <w:t>except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authorized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countries</w:t>
      </w:r>
      <w:r>
        <w:rPr>
          <w:color w:val="4F5154"/>
          <w:spacing w:val="-6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feasible.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20" w:lineRule="exact" w:before="171" w:after="0"/>
        <w:ind w:left="140" w:right="753" w:firstLine="398"/>
        <w:jc w:val="left"/>
      </w:pPr>
      <w:r>
        <w:rPr>
          <w:color w:val="4F5154"/>
        </w:rPr>
        <w:t>Unless</w:t>
      </w:r>
      <w:r>
        <w:rPr>
          <w:color w:val="4F5154"/>
          <w:spacing w:val="-7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payroll</w:t>
      </w:r>
      <w:r>
        <w:rPr>
          <w:color w:val="4F5154"/>
          <w:spacing w:val="-6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Employees</w:t>
      </w:r>
      <w:r>
        <w:rPr>
          <w:color w:val="4F5154"/>
          <w:spacing w:val="-6"/>
        </w:rPr>
        <w:t> </w:t>
      </w:r>
      <w:r>
        <w:rPr>
          <w:color w:val="4F5154"/>
        </w:rPr>
        <w:t>paid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currencies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U.S.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dollars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accumulated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(non-U.S.)</w:t>
      </w:r>
      <w:r>
        <w:rPr>
          <w:color w:val="4F5154"/>
          <w:spacing w:val="-5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converted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U.S.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dollars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Date.</w:t>
      </w:r>
      <w:r>
        <w:rPr/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5" w:after="0"/>
        <w:ind w:left="139" w:right="307" w:firstLine="399"/>
        <w:jc w:val="left"/>
      </w:pP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discontinue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10,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rate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completing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new</w:t>
      </w:r>
      <w:r>
        <w:rPr>
          <w:color w:val="4F5154"/>
          <w:spacing w:val="-5"/>
        </w:rPr>
        <w:t> </w:t>
      </w:r>
      <w:r>
        <w:rPr>
          <w:color w:val="4F5154"/>
        </w:rPr>
        <w:t>authorization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deduction;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times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increase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decrease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deductions.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change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later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(i)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fifteen</w:t>
      </w:r>
      <w:r>
        <w:rPr>
          <w:color w:val="4F5154"/>
          <w:spacing w:val="-3"/>
        </w:rPr>
        <w:t> </w:t>
      </w:r>
      <w:r>
        <w:rPr>
          <w:color w:val="4F5154"/>
        </w:rPr>
        <w:t>(15)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(ii)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4"/>
        </w:rPr>
        <w:t> </w:t>
      </w:r>
      <w:r>
        <w:rPr>
          <w:color w:val="4F5154"/>
        </w:rPr>
        <w:t>payday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Company’s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authorization.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39" w:val="left" w:leader="none"/>
        </w:tabs>
        <w:spacing w:line="231" w:lineRule="auto" w:before="80" w:after="0"/>
        <w:ind w:left="139" w:right="307" w:firstLine="399"/>
        <w:jc w:val="left"/>
      </w:pPr>
      <w:r>
        <w:rPr>
          <w:color w:val="4F5154"/>
        </w:rPr>
        <w:t>Notwithstanding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foregoing,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7"/>
        </w:rPr>
        <w:t> </w:t>
      </w:r>
      <w:r>
        <w:rPr>
          <w:color w:val="4F5154"/>
        </w:rPr>
        <w:t>Employee’s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8"/>
        </w:rPr>
        <w:t> </w:t>
      </w:r>
      <w:r>
        <w:rPr>
          <w:color w:val="4F5154"/>
        </w:rPr>
        <w:t>decreased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Offering</w:t>
      </w:r>
      <w:r>
        <w:rPr>
          <w:color w:val="4F5154"/>
          <w:spacing w:val="-7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extent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necessary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423(b)(8)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Code.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notwithstanding,</w:t>
      </w:r>
      <w:r>
        <w:rPr>
          <w:color w:val="4F5154"/>
          <w:spacing w:val="-7"/>
        </w:rPr>
        <w:t> </w:t>
      </w:r>
      <w:r>
        <w:rPr>
          <w:color w:val="4F5154"/>
        </w:rPr>
        <w:t>no</w:t>
      </w:r>
      <w:r>
        <w:rPr>
          <w:color w:val="4F5154"/>
          <w:spacing w:val="-6"/>
        </w:rPr>
        <w:t> </w:t>
      </w:r>
      <w:r>
        <w:rPr>
          <w:color w:val="4F5154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(measured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applicable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Date)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excess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following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limits:</w:t>
      </w:r>
      <w:r>
        <w:rPr/>
      </w:r>
    </w:p>
    <w:p>
      <w:pPr>
        <w:pStyle w:val="BodyText"/>
        <w:numPr>
          <w:ilvl w:val="2"/>
          <w:numId w:val="20"/>
        </w:numPr>
        <w:tabs>
          <w:tab w:pos="1290" w:val="left" w:leader="none"/>
        </w:tabs>
        <w:spacing w:line="220" w:lineRule="exact" w:before="171" w:after="0"/>
        <w:ind w:left="600" w:right="213" w:firstLine="39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purchased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commenced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(</w:t>
      </w:r>
      <w:r>
        <w:rPr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i.e.</w:t>
      </w:r>
      <w:r>
        <w:rPr>
          <w:rFonts w:ascii="Times New Roman" w:hAnsi="Times New Roman" w:cs="Times New Roman" w:eastAsia="Times New Roman"/>
          <w:i/>
          <w:color w:val="4F5154"/>
          <w:spacing w:val="-2"/>
        </w:rPr>
        <w:t> </w:t>
      </w:r>
      <w:r>
        <w:rPr>
          <w:color w:val="4F5154"/>
        </w:rPr>
        <w:t>,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April</w:t>
      </w:r>
      <w:r>
        <w:rPr>
          <w:color w:val="4F5154"/>
          <w:spacing w:val="-4"/>
        </w:rPr>
        <w:t> </w:t>
      </w:r>
      <w:r>
        <w:rPr>
          <w:color w:val="4F5154"/>
        </w:rPr>
        <w:t>1),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4"/>
        </w:rPr>
        <w:t> </w:t>
      </w:r>
      <w:r>
        <w:rPr>
          <w:color w:val="4F5154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equal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(A)</w:t>
      </w:r>
      <w:r>
        <w:rPr>
          <w:color w:val="4F5154"/>
          <w:spacing w:val="-3"/>
        </w:rPr>
        <w:t> </w:t>
      </w:r>
      <w:r>
        <w:rPr>
          <w:color w:val="4F5154"/>
        </w:rPr>
        <w:t>$25,000</w:t>
      </w:r>
      <w:r>
        <w:rPr>
          <w:color w:val="4F5154"/>
          <w:spacing w:val="-4"/>
        </w:rPr>
        <w:t> </w:t>
      </w:r>
      <w:r>
        <w:rPr>
          <w:color w:val="4F5154"/>
        </w:rPr>
        <w:t>minus</w:t>
      </w:r>
      <w:r>
        <w:rPr>
          <w:color w:val="4F5154"/>
          <w:spacing w:val="-5"/>
        </w:rPr>
        <w:t> </w:t>
      </w:r>
      <w:r>
        <w:rPr>
          <w:color w:val="4F5154"/>
        </w:rPr>
        <w:t>(B)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3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attributed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purchases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</w:rPr>
        <w:t>calendar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-6"/>
        </w:rPr>
        <w:t> </w:t>
      </w:r>
      <w:r>
        <w:rPr>
          <w:color w:val="4F5154"/>
        </w:rPr>
        <w:t>(under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parent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Company),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</w:rPr>
        <w:t>according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rules</w:t>
      </w:r>
      <w:r>
        <w:rPr>
          <w:color w:val="4F5154"/>
          <w:spacing w:val="-6"/>
        </w:rPr>
        <w:t> </w:t>
      </w:r>
      <w:r>
        <w:rPr>
          <w:color w:val="4F5154"/>
        </w:rPr>
        <w:t>set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forth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Treasury</w:t>
      </w:r>
      <w:r>
        <w:rPr>
          <w:color w:val="4F5154"/>
          <w:spacing w:val="-5"/>
        </w:rPr>
        <w:t> </w:t>
      </w:r>
      <w:r>
        <w:rPr>
          <w:color w:val="4F5154"/>
        </w:rPr>
        <w:t>Reg.</w:t>
      </w:r>
      <w:r>
        <w:rPr>
          <w:color w:val="4F5154"/>
          <w:spacing w:val="-3"/>
        </w:rPr>
        <w:t> </w:t>
      </w:r>
      <w:r>
        <w:rPr>
          <w:color w:val="4F5154"/>
        </w:rPr>
        <w:t>§1.423-2(i)(3);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/>
      </w:r>
    </w:p>
    <w:p>
      <w:pPr>
        <w:pStyle w:val="BodyText"/>
        <w:numPr>
          <w:ilvl w:val="2"/>
          <w:numId w:val="20"/>
        </w:numPr>
        <w:tabs>
          <w:tab w:pos="1345" w:val="left" w:leader="none"/>
        </w:tabs>
        <w:spacing w:line="231" w:lineRule="auto" w:before="165" w:after="0"/>
        <w:ind w:left="600" w:right="374" w:firstLine="399"/>
        <w:jc w:val="left"/>
      </w:pP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purchased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commenced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6"/>
        </w:rPr>
        <w:t> </w:t>
      </w:r>
      <w:r>
        <w:rPr>
          <w:color w:val="4F5154"/>
        </w:rPr>
        <w:t>preceding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calendar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year</w:t>
      </w:r>
      <w:r>
        <w:rPr>
          <w:color w:val="4F5154"/>
          <w:spacing w:val="-3"/>
        </w:rPr>
        <w:t> </w:t>
      </w:r>
      <w:r>
        <w:rPr>
          <w:color w:val="4F5154"/>
        </w:rPr>
        <w:t>(</w:t>
      </w:r>
      <w:r>
        <w:rPr>
          <w:color w:val="4F515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4F5154"/>
          <w:spacing w:val="-1"/>
        </w:rPr>
        <w:t>i.e.</w:t>
      </w:r>
      <w:r>
        <w:rPr>
          <w:rFonts w:ascii="Times New Roman" w:hAnsi="Times New Roman" w:cs="Times New Roman" w:eastAsia="Times New Roman"/>
          <w:i/>
          <w:color w:val="4F5154"/>
        </w:rPr>
        <w:t> </w:t>
      </w:r>
      <w:r>
        <w:rPr>
          <w:color w:val="4F5154"/>
        </w:rPr>
        <w:t>,</w:t>
      </w:r>
      <w:r>
        <w:rPr>
          <w:color w:val="4F5154"/>
          <w:spacing w:val="-6"/>
        </w:rPr>
        <w:t> </w:t>
      </w:r>
      <w:r>
        <w:rPr>
          <w:color w:val="4F5154"/>
        </w:rPr>
        <w:t>October</w:t>
      </w:r>
      <w:r>
        <w:rPr>
          <w:color w:val="4F5154"/>
          <w:spacing w:val="-4"/>
        </w:rPr>
        <w:t> </w:t>
      </w:r>
      <w:r>
        <w:rPr>
          <w:color w:val="4F5154"/>
        </w:rPr>
        <w:t>1),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3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equal</w:t>
      </w:r>
      <w:r>
        <w:rPr>
          <w:color w:val="4F5154"/>
          <w:spacing w:val="-3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(A)</w:t>
      </w:r>
      <w:r>
        <w:rPr>
          <w:color w:val="4F5154"/>
          <w:spacing w:val="-3"/>
        </w:rPr>
        <w:t> </w:t>
      </w:r>
      <w:r>
        <w:rPr>
          <w:color w:val="4F5154"/>
        </w:rPr>
        <w:t>$50,000</w:t>
      </w:r>
      <w:r>
        <w:rPr>
          <w:color w:val="4F5154"/>
          <w:spacing w:val="-4"/>
        </w:rPr>
        <w:t> </w:t>
      </w:r>
      <w:r>
        <w:rPr>
          <w:color w:val="4F5154"/>
        </w:rPr>
        <w:t>minus</w:t>
      </w:r>
      <w:r>
        <w:rPr>
          <w:color w:val="4F5154"/>
          <w:spacing w:val="-5"/>
        </w:rPr>
        <w:t> </w:t>
      </w:r>
      <w:r>
        <w:rPr>
          <w:color w:val="4F5154"/>
        </w:rPr>
        <w:t>(B)</w:t>
      </w:r>
      <w:r>
        <w:rPr>
          <w:color w:val="4F5154"/>
          <w:spacing w:val="-2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3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attributed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</w:rPr>
        <w:t>purchases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</w:rPr>
        <w:t>(under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111"/>
          <w:w w:val="99"/>
        </w:rPr>
        <w:t> </w:t>
      </w:r>
      <w:r>
        <w:rPr>
          <w:color w:val="4F5154"/>
        </w:rPr>
        <w:t>parent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current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</w:rPr>
        <w:t>year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5"/>
        </w:rPr>
        <w:t> </w:t>
      </w:r>
      <w:r>
        <w:rPr>
          <w:color w:val="4F5154"/>
        </w:rPr>
        <w:t>preceding</w:t>
      </w:r>
      <w:r>
        <w:rPr>
          <w:color w:val="4F5154"/>
          <w:spacing w:val="-6"/>
        </w:rPr>
        <w:t> </w:t>
      </w:r>
      <w:r>
        <w:rPr>
          <w:color w:val="4F5154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</w:rPr>
        <w:t>year,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according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rules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5"/>
        </w:rPr>
        <w:t> </w:t>
      </w:r>
      <w:r>
        <w:rPr>
          <w:color w:val="4F5154"/>
        </w:rPr>
        <w:t>forth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Treasury</w:t>
      </w:r>
      <w:r>
        <w:rPr>
          <w:color w:val="4F5154"/>
          <w:spacing w:val="-4"/>
        </w:rPr>
        <w:t> </w:t>
      </w:r>
      <w:r>
        <w:rPr>
          <w:color w:val="4F5154"/>
        </w:rPr>
        <w:t>Reg.</w:t>
      </w:r>
      <w:r>
        <w:rPr>
          <w:color w:val="4F5154"/>
          <w:spacing w:val="-5"/>
        </w:rPr>
        <w:t> </w:t>
      </w:r>
      <w:r>
        <w:rPr>
          <w:color w:val="4F5154"/>
        </w:rPr>
        <w:t>§1.423-2(i)(3).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24" w:lineRule="exact" w:before="168" w:after="0"/>
        <w:ind w:left="140" w:right="307" w:firstLine="398"/>
        <w:jc w:val="left"/>
      </w:pP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limitations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</w:rPr>
        <w:t>forth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6(f)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adjusted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</w:rPr>
        <w:t>necessary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comply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105"/>
          <w:w w:val="99"/>
        </w:rPr>
        <w:t> </w:t>
      </w:r>
      <w:r>
        <w:rPr>
          <w:color w:val="4F5154"/>
        </w:rPr>
        <w:t>423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164" w:after="0"/>
        <w:ind w:left="139" w:right="307" w:firstLine="399"/>
        <w:jc w:val="left"/>
      </w:pP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decreased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6(f)</w:t>
      </w:r>
      <w:r>
        <w:rPr>
          <w:color w:val="4F5154"/>
          <w:spacing w:val="-6"/>
        </w:rPr>
        <w:t> </w:t>
      </w:r>
      <w:r>
        <w:rPr>
          <w:color w:val="4F5154"/>
        </w:rPr>
        <w:t>hereof,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recommence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rate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subscription</w:t>
      </w:r>
      <w:r>
        <w:rPr>
          <w:color w:val="4F5154"/>
          <w:spacing w:val="-6"/>
        </w:rPr>
        <w:t> </w:t>
      </w:r>
      <w:r>
        <w:rPr>
          <w:color w:val="4F5154"/>
        </w:rPr>
        <w:t>agreement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beginning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scheduled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calendar</w:t>
      </w:r>
      <w:r>
        <w:rPr>
          <w:color w:val="4F5154"/>
          <w:spacing w:val="-4"/>
        </w:rPr>
        <w:t> </w:t>
      </w:r>
      <w:r>
        <w:rPr>
          <w:color w:val="4F5154"/>
        </w:rPr>
        <w:t>year,</w:t>
      </w:r>
      <w:r>
        <w:rPr>
          <w:color w:val="4F5154"/>
          <w:spacing w:val="-4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terminated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10.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withhold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Compensation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amount</w:t>
      </w:r>
      <w:r>
        <w:rPr>
          <w:color w:val="4F5154"/>
          <w:spacing w:val="-6"/>
        </w:rPr>
        <w:t> </w:t>
      </w:r>
      <w:r>
        <w:rPr>
          <w:color w:val="4F5154"/>
        </w:rPr>
        <w:t>necessary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meet</w:t>
      </w:r>
      <w:r>
        <w:rPr>
          <w:color w:val="4F5154"/>
          <w:spacing w:val="-6"/>
        </w:rPr>
        <w:t> </w:t>
      </w:r>
      <w:r>
        <w:rPr>
          <w:color w:val="4F5154"/>
        </w:rPr>
        <w:t>applicable</w:t>
      </w:r>
      <w:r>
        <w:rPr>
          <w:color w:val="4F5154"/>
          <w:spacing w:val="-8"/>
        </w:rPr>
        <w:t> </w:t>
      </w:r>
      <w:r>
        <w:rPr>
          <w:color w:val="4F5154"/>
        </w:rPr>
        <w:t>withholding</w:t>
      </w:r>
      <w:r>
        <w:rPr>
          <w:color w:val="4F5154"/>
          <w:spacing w:val="-7"/>
        </w:rPr>
        <w:t> </w:t>
      </w:r>
      <w:r>
        <w:rPr>
          <w:color w:val="4F5154"/>
        </w:rPr>
        <w:t>obligations,</w:t>
      </w:r>
      <w:r>
        <w:rPr>
          <w:color w:val="4F5154"/>
          <w:spacing w:val="-6"/>
        </w:rPr>
        <w:t> </w:t>
      </w:r>
      <w:r>
        <w:rPr>
          <w:color w:val="4F5154"/>
        </w:rPr>
        <w:t>including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withholding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30"/>
          <w:w w:val="99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benefit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attributable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early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disposition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Employee.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3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GRANT</w:t>
      </w:r>
      <w:r>
        <w:rPr>
          <w:color w:val="4F5154"/>
          <w:spacing w:val="-10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OPTION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3" w:after="0"/>
        <w:ind w:left="140" w:right="213" w:firstLine="398"/>
        <w:jc w:val="left"/>
      </w:pPr>
      <w:r>
        <w:rPr>
          <w:color w:val="4F5154"/>
          <w:spacing w:val="1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granted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(at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</w:t>
      </w:r>
      <w:r>
        <w:rPr>
          <w:color w:val="4F5154"/>
          <w:spacing w:val="-6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price)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up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determined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dividing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Employee’s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98"/>
          <w:w w:val="99"/>
        </w:rPr>
        <w:t> </w:t>
      </w:r>
      <w:r>
        <w:rPr>
          <w:color w:val="4F5154"/>
        </w:rPr>
        <w:t>contributions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accumulated</w:t>
      </w:r>
      <w:r>
        <w:rPr>
          <w:color w:val="4F5154"/>
          <w:spacing w:val="-5"/>
        </w:rPr>
        <w:t> </w:t>
      </w:r>
      <w:r>
        <w:rPr>
          <w:color w:val="4F5154"/>
        </w:rPr>
        <w:t>during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eighty-five</w:t>
      </w:r>
      <w:r>
        <w:rPr>
          <w:color w:val="4F5154"/>
          <w:spacing w:val="-5"/>
        </w:rPr>
        <w:t> </w:t>
      </w:r>
      <w:r>
        <w:rPr>
          <w:color w:val="4F5154"/>
        </w:rPr>
        <w:t>percent</w:t>
      </w:r>
      <w:r>
        <w:rPr>
          <w:color w:val="4F5154"/>
          <w:spacing w:val="-5"/>
        </w:rPr>
        <w:t> </w:t>
      </w:r>
      <w:r>
        <w:rPr>
          <w:color w:val="4F5154"/>
        </w:rPr>
        <w:t>(85%)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Date,</w:t>
      </w:r>
      <w:r>
        <w:rPr>
          <w:color w:val="4F5154"/>
          <w:spacing w:val="-3"/>
        </w:rPr>
        <w:t> </w:t>
      </w:r>
      <w:r>
        <w:rPr>
          <w:color w:val="4F5154"/>
        </w:rPr>
        <w:t>whichever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lower,</w:t>
      </w:r>
      <w:r>
        <w:rPr>
          <w:color w:val="4F5154"/>
          <w:spacing w:val="-3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limited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200%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</w:rPr>
        <w:t>determined</w:t>
      </w:r>
      <w:r>
        <w:rPr>
          <w:color w:val="4F5154"/>
          <w:spacing w:val="-7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dividing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accumulated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employees’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payroll</w:t>
      </w:r>
      <w:r>
        <w:rPr>
          <w:color w:val="4F5154"/>
          <w:spacing w:val="-6"/>
        </w:rPr>
        <w:t> </w:t>
      </w:r>
      <w:r>
        <w:rPr>
          <w:color w:val="4F5154"/>
        </w:rPr>
        <w:t>deductions/contribution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85%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3"/>
        </w:rPr>
        <w:t> </w:t>
      </w:r>
      <w:r>
        <w:rPr>
          <w:color w:val="4F5154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Date,</w:t>
      </w:r>
      <w:r>
        <w:rPr>
          <w:color w:val="4F5154"/>
          <w:spacing w:val="-5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</w:rPr>
        <w:t>forth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Sections</w:t>
      </w:r>
      <w:r>
        <w:rPr>
          <w:color w:val="4F5154"/>
          <w:spacing w:val="-4"/>
        </w:rPr>
        <w:t> </w:t>
      </w:r>
      <w:r>
        <w:rPr>
          <w:color w:val="4F5154"/>
        </w:rPr>
        <w:t>3(b)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11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hereof.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5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7(b)</w:t>
      </w:r>
      <w:r>
        <w:rPr>
          <w:color w:val="4F5154"/>
          <w:spacing w:val="-5"/>
        </w:rPr>
        <w:t> </w:t>
      </w:r>
      <w:r>
        <w:rPr>
          <w:color w:val="4F5154"/>
        </w:rPr>
        <w:t>hereof.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80" w:after="0"/>
        <w:ind w:left="140" w:right="332" w:firstLine="398"/>
        <w:jc w:val="left"/>
      </w:pP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price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2"/>
        </w:rPr>
        <w:t> </w:t>
      </w:r>
      <w:r>
        <w:rPr>
          <w:color w:val="4F5154"/>
        </w:rPr>
        <w:t>share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</w:rPr>
        <w:t>offered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given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lower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of:</w:t>
      </w:r>
      <w:r>
        <w:rPr>
          <w:color w:val="4F5154"/>
          <w:spacing w:val="-4"/>
        </w:rPr>
        <w:t> </w:t>
      </w:r>
      <w:r>
        <w:rPr>
          <w:color w:val="4F5154"/>
        </w:rPr>
        <w:t>(i)</w:t>
      </w:r>
      <w:r>
        <w:rPr>
          <w:color w:val="4F5154"/>
          <w:spacing w:val="-2"/>
        </w:rPr>
        <w:t> </w:t>
      </w:r>
      <w:r>
        <w:rPr>
          <w:color w:val="4F5154"/>
        </w:rPr>
        <w:t>85%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69"/>
          <w:w w:val="99"/>
        </w:rPr>
        <w:t> </w:t>
      </w:r>
      <w:r>
        <w:rPr>
          <w:color w:val="4F5154"/>
          <w:spacing w:val="-1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Date;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3"/>
        </w:rPr>
        <w:t> </w:t>
      </w:r>
      <w:r>
        <w:rPr>
          <w:color w:val="4F5154"/>
        </w:rPr>
        <w:t>85%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Date.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5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value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given</w:t>
      </w:r>
      <w:r>
        <w:rPr>
          <w:color w:val="4F5154"/>
          <w:spacing w:val="-3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closing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previous</w:t>
      </w:r>
      <w:r>
        <w:rPr>
          <w:color w:val="4F5154"/>
          <w:spacing w:val="-5"/>
        </w:rPr>
        <w:t> </w:t>
      </w:r>
      <w:r>
        <w:rPr>
          <w:color w:val="4F5154"/>
        </w:rPr>
        <w:t>day’s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trading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Nasdaq</w:t>
      </w:r>
      <w:r>
        <w:rPr>
          <w:color w:val="4F5154"/>
          <w:spacing w:val="-5"/>
        </w:rPr>
        <w:t> </w:t>
      </w:r>
      <w:r>
        <w:rPr>
          <w:color w:val="4F5154"/>
        </w:rPr>
        <w:t>National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Market.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2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EXERCISE</w:t>
      </w:r>
      <w:r>
        <w:rPr>
          <w:color w:val="4F5154"/>
          <w:spacing w:val="-20"/>
        </w:rPr>
        <w:t> </w:t>
      </w:r>
      <w:r>
        <w:rPr>
          <w:color w:val="4F5154"/>
        </w:rPr>
        <w:t>OPTION</w:t>
      </w:r>
      <w:r>
        <w:rPr>
          <w:b w:val="0"/>
        </w:rPr>
      </w:r>
    </w:p>
    <w:p>
      <w:pPr>
        <w:pStyle w:val="BodyText"/>
        <w:spacing w:line="231" w:lineRule="auto" w:before="163"/>
        <w:ind w:right="300" w:firstLine="398"/>
        <w:jc w:val="left"/>
      </w:pP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</w:rPr>
        <w:t>withdraws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10,</w:t>
      </w:r>
      <w:r>
        <w:rPr>
          <w:color w:val="4F5154"/>
          <w:spacing w:val="-6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exercised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maximum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full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him</w:t>
      </w:r>
      <w:r>
        <w:rPr>
          <w:color w:val="4F5154"/>
          <w:w w:val="99"/>
        </w:rPr>
        <w:t> 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accumulated</w:t>
      </w:r>
      <w:r>
        <w:rPr>
          <w:color w:val="4F5154"/>
          <w:spacing w:val="-3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contributions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account.</w:t>
      </w:r>
      <w:r>
        <w:rPr>
          <w:color w:val="4F5154"/>
          <w:spacing w:val="-4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lifetime,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hereunder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exercisable</w:t>
      </w:r>
      <w:r>
        <w:rPr>
          <w:color w:val="4F5154"/>
          <w:spacing w:val="-7"/>
        </w:rPr>
        <w:t> </w:t>
      </w:r>
      <w:r>
        <w:rPr>
          <w:color w:val="4F5154"/>
        </w:rPr>
        <w:t>only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him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her.</w:t>
      </w:r>
      <w:r>
        <w:rPr/>
      </w:r>
    </w:p>
    <w:p>
      <w:pPr>
        <w:pStyle w:val="Heading1"/>
        <w:numPr>
          <w:ilvl w:val="0"/>
          <w:numId w:val="20"/>
        </w:numPr>
        <w:tabs>
          <w:tab w:pos="488" w:val="left" w:leader="none"/>
        </w:tabs>
        <w:spacing w:line="240" w:lineRule="auto" w:before="162" w:after="0"/>
        <w:ind w:left="488" w:right="0" w:hanging="348"/>
        <w:jc w:val="left"/>
        <w:rPr>
          <w:b w:val="0"/>
          <w:bCs w:val="0"/>
        </w:rPr>
      </w:pPr>
      <w:r>
        <w:rPr>
          <w:color w:val="4F5154"/>
        </w:rPr>
        <w:t>DELIVERY</w:t>
      </w:r>
      <w:r>
        <w:rPr>
          <w:b w:val="0"/>
        </w:rPr>
      </w:r>
    </w:p>
    <w:p>
      <w:pPr>
        <w:pStyle w:val="BodyText"/>
        <w:spacing w:line="231" w:lineRule="auto" w:before="163"/>
        <w:ind w:right="300" w:firstLine="398"/>
        <w:jc w:val="left"/>
      </w:pP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promptly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practicable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arrange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electronic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delivery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each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participant,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appropriate,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option.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Beginning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begins</w:t>
      </w:r>
      <w:r>
        <w:rPr>
          <w:color w:val="4F5154"/>
          <w:spacing w:val="-3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1,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1999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ends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September</w:t>
      </w:r>
      <w:r>
        <w:rPr>
          <w:color w:val="4F5154"/>
          <w:spacing w:val="-3"/>
        </w:rPr>
        <w:t> </w:t>
      </w:r>
      <w:r>
        <w:rPr>
          <w:color w:val="4F5154"/>
        </w:rPr>
        <w:t>30,</w:t>
      </w:r>
      <w:r>
        <w:rPr>
          <w:color w:val="4F5154"/>
          <w:spacing w:val="-3"/>
        </w:rPr>
        <w:t> </w:t>
      </w:r>
      <w:r>
        <w:rPr>
          <w:color w:val="4F5154"/>
        </w:rPr>
        <w:t>1999,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credit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participant’s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1987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him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1987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insufficient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full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Stock,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refunded,</w:t>
      </w:r>
      <w:r>
        <w:rPr>
          <w:color w:val="4F5154"/>
          <w:spacing w:val="-6"/>
        </w:rPr>
        <w:t> </w:t>
      </w:r>
      <w:r>
        <w:rPr>
          <w:color w:val="4F5154"/>
        </w:rPr>
        <w:t>without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him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soon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practicable.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insufficient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delivery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representing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full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allocation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6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contributions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discretion,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authorize</w:t>
      </w:r>
      <w:r>
        <w:rPr>
          <w:color w:val="4F5154"/>
          <w:w w:val="99"/>
        </w:rPr>
        <w:t> 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4"/>
        </w:rPr>
        <w:t> </w:t>
      </w:r>
      <w:r>
        <w:rPr>
          <w:color w:val="4F5154"/>
        </w:rPr>
        <w:t>(i)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delivery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representing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pro</w:t>
      </w:r>
      <w:r>
        <w:rPr>
          <w:color w:val="4F5154"/>
          <w:spacing w:val="-6"/>
        </w:rPr>
        <w:t> </w:t>
      </w:r>
      <w:r>
        <w:rPr>
          <w:color w:val="4F5154"/>
        </w:rPr>
        <w:t>rata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allocation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remaining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118"/>
          <w:w w:val="99"/>
        </w:rPr>
        <w:t> </w:t>
      </w:r>
      <w:r>
        <w:rPr>
          <w:color w:val="4F5154"/>
          <w:spacing w:val="-1"/>
        </w:rPr>
        <w:t>return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participant’s</w:t>
      </w:r>
      <w:r>
        <w:rPr>
          <w:color w:val="4F5154"/>
          <w:spacing w:val="-5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11,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(ii)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stockholder</w:t>
      </w:r>
      <w:r>
        <w:rPr>
          <w:color w:val="4F5154"/>
          <w:spacing w:val="-4"/>
        </w:rPr>
        <w:t> </w:t>
      </w:r>
      <w:r>
        <w:rPr>
          <w:color w:val="4F5154"/>
        </w:rPr>
        <w:t>approval,</w:t>
      </w:r>
      <w:r>
        <w:rPr>
          <w:color w:val="4F5154"/>
          <w:spacing w:val="-6"/>
        </w:rPr>
        <w:t> </w:t>
      </w:r>
      <w:r>
        <w:rPr>
          <w:color w:val="4F5154"/>
        </w:rPr>
        <w:t>and,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event,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applicable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purposes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7(b)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deliver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participants</w:t>
      </w:r>
      <w:r>
        <w:rPr>
          <w:color w:val="4F5154"/>
          <w:spacing w:val="-2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4"/>
        </w:rPr>
        <w:t> </w:t>
      </w:r>
      <w:r>
        <w:rPr>
          <w:color w:val="4F5154"/>
        </w:rPr>
        <w:t>forth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Sections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7,</w:t>
      </w:r>
      <w:r>
        <w:rPr>
          <w:color w:val="4F5154"/>
          <w:spacing w:val="-3"/>
        </w:rPr>
        <w:t> </w:t>
      </w:r>
      <w:r>
        <w:rPr>
          <w:color w:val="4F5154"/>
        </w:rPr>
        <w:t>8,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9,</w:t>
      </w:r>
      <w:r>
        <w:rPr>
          <w:color w:val="4F5154"/>
          <w:spacing w:val="-3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obtained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accordance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21.</w:t>
      </w:r>
      <w:r>
        <w:rPr>
          <w:color w:val="4F5154"/>
          <w:spacing w:val="-3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vote</w:t>
      </w:r>
      <w:r>
        <w:rPr>
          <w:color w:val="4F5154"/>
          <w:spacing w:val="-5"/>
        </w:rPr>
        <w:t> </w:t>
      </w:r>
      <w:r>
        <w:rPr>
          <w:color w:val="4F5154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proposed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increase,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pro</w:t>
      </w:r>
      <w:r>
        <w:rPr>
          <w:color w:val="4F5154"/>
          <w:spacing w:val="-3"/>
        </w:rPr>
        <w:t> </w:t>
      </w:r>
      <w:r>
        <w:rPr>
          <w:color w:val="4F5154"/>
        </w:rPr>
        <w:t>rata</w:t>
      </w:r>
      <w:r>
        <w:rPr>
          <w:color w:val="4F5154"/>
          <w:spacing w:val="-7"/>
        </w:rPr>
        <w:t> </w:t>
      </w:r>
      <w:r>
        <w:rPr>
          <w:color w:val="4F5154"/>
        </w:rPr>
        <w:t>allocation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distribution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return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89"/>
          <w:w w:val="99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7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contribution</w:t>
      </w:r>
      <w:r>
        <w:rPr>
          <w:color w:val="4F5154"/>
          <w:spacing w:val="-5"/>
        </w:rPr>
        <w:t> </w:t>
      </w:r>
      <w:r>
        <w:rPr>
          <w:color w:val="4F5154"/>
        </w:rPr>
        <w:t>account,</w:t>
      </w:r>
      <w:r>
        <w:rPr>
          <w:color w:val="4F5154"/>
          <w:spacing w:val="-7"/>
        </w:rPr>
        <w:t> </w:t>
      </w:r>
      <w:r>
        <w:rPr>
          <w:color w:val="4F5154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determined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Board.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return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contribution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w w:val="99"/>
        </w:rPr>
        <w:t> </w:t>
      </w:r>
      <w:r>
        <w:rPr>
          <w:color w:val="4F5154"/>
          <w:spacing w:val="38"/>
          <w:w w:val="99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occur</w:t>
      </w:r>
      <w:r>
        <w:rPr>
          <w:color w:val="4F5154"/>
          <w:spacing w:val="-3"/>
        </w:rPr>
        <w:t> </w:t>
      </w:r>
      <w:r>
        <w:rPr>
          <w:color w:val="4F5154"/>
        </w:rPr>
        <w:t>because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</w:rPr>
        <w:t>determines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feasible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conditions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met.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73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WITHDRAWAL:</w:t>
      </w:r>
      <w:r>
        <w:rPr>
          <w:color w:val="4F5154"/>
          <w:spacing w:val="-16"/>
        </w:rPr>
        <w:t> </w:t>
      </w:r>
      <w:r>
        <w:rPr>
          <w:color w:val="4F5154"/>
        </w:rPr>
        <w:t>TERMINATION</w:t>
      </w:r>
      <w:r>
        <w:rPr>
          <w:color w:val="4F5154"/>
          <w:spacing w:val="-15"/>
        </w:rPr>
        <w:t> </w:t>
      </w:r>
      <w:r>
        <w:rPr>
          <w:color w:val="4F5154"/>
        </w:rPr>
        <w:t>OF</w:t>
      </w:r>
      <w:r>
        <w:rPr>
          <w:color w:val="4F5154"/>
          <w:spacing w:val="-15"/>
        </w:rPr>
        <w:t> </w:t>
      </w:r>
      <w:r>
        <w:rPr>
          <w:color w:val="4F5154"/>
        </w:rPr>
        <w:t>EMPLOYMENT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3" w:after="0"/>
        <w:ind w:left="139" w:right="213" w:firstLine="399"/>
        <w:jc w:val="left"/>
      </w:pP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withdraw all</w:t>
      </w:r>
      <w:r>
        <w:rPr>
          <w:color w:val="4F5154"/>
          <w:spacing w:val="-4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less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prior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returning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enrollment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indicating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withdrawal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fifteenth</w:t>
      </w:r>
      <w:r>
        <w:rPr>
          <w:color w:val="4F5154"/>
          <w:spacing w:val="-4"/>
        </w:rPr>
        <w:t> </w:t>
      </w:r>
      <w:r>
        <w:rPr>
          <w:color w:val="4F5154"/>
        </w:rPr>
        <w:t>(15th)</w:t>
      </w:r>
      <w:r>
        <w:rPr>
          <w:color w:val="4F5154"/>
          <w:spacing w:val="-5"/>
        </w:rPr>
        <w:t> </w:t>
      </w:r>
      <w:r>
        <w:rPr>
          <w:color w:val="4F5154"/>
        </w:rPr>
        <w:t>day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last</w:t>
      </w:r>
      <w:r>
        <w:rPr>
          <w:color w:val="4F5154"/>
          <w:spacing w:val="-4"/>
        </w:rPr>
        <w:t> </w:t>
      </w:r>
      <w:r>
        <w:rPr>
          <w:color w:val="4F5154"/>
        </w:rPr>
        <w:t>month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</w:rPr>
        <w:t>before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date,</w:t>
      </w:r>
      <w:r>
        <w:rPr>
          <w:color w:val="4F5154"/>
          <w:spacing w:val="-6"/>
        </w:rPr>
        <w:t> </w:t>
      </w:r>
      <w:r>
        <w:rPr>
          <w:color w:val="4F5154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participant’s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refunded,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</w:rPr>
        <w:t>(except</w:t>
      </w:r>
      <w:r>
        <w:rPr>
          <w:color w:val="4F5154"/>
          <w:spacing w:val="-5"/>
        </w:rPr>
        <w:t> </w:t>
      </w:r>
      <w:r>
        <w:rPr>
          <w:color w:val="4F5154"/>
        </w:rPr>
        <w:t>where</w:t>
      </w:r>
      <w:r>
        <w:rPr>
          <w:color w:val="4F5154"/>
          <w:spacing w:val="-4"/>
        </w:rPr>
        <w:t> </w:t>
      </w:r>
      <w:r>
        <w:rPr>
          <w:color w:val="4F5154"/>
        </w:rPr>
        <w:t>required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determined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Board),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soon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practicable,</w:t>
      </w:r>
      <w:r>
        <w:rPr>
          <w:color w:val="4F5154"/>
          <w:spacing w:val="-7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Current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5"/>
        </w:rPr>
        <w:t> </w:t>
      </w:r>
      <w:r>
        <w:rPr>
          <w:color w:val="4F5154"/>
        </w:rPr>
        <w:t>terminated,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4"/>
        </w:rPr>
        <w:t> </w:t>
      </w:r>
      <w:r>
        <w:rPr>
          <w:color w:val="4F5154"/>
        </w:rPr>
        <w:t>further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4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Period.</w:t>
      </w:r>
      <w:r>
        <w:rPr>
          <w:color w:val="4F5154"/>
          <w:spacing w:val="-3"/>
        </w:rPr>
        <w:t> </w:t>
      </w:r>
      <w:r>
        <w:rPr>
          <w:color w:val="4F5154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form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received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date,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participant’s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next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end</w:t>
      </w:r>
      <w:r>
        <w:rPr>
          <w:color w:val="4F5154"/>
          <w:spacing w:val="-6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beginning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next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167" w:after="0"/>
        <w:ind w:left="139" w:right="332" w:firstLine="399"/>
        <w:jc w:val="left"/>
      </w:pP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employment</w:t>
      </w:r>
      <w:r>
        <w:rPr>
          <w:color w:val="4F5154"/>
          <w:spacing w:val="-5"/>
        </w:rPr>
        <w:t> </w:t>
      </w:r>
      <w:r>
        <w:rPr>
          <w:color w:val="4F5154"/>
        </w:rPr>
        <w:t>terminates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reason</w:t>
      </w:r>
      <w:r>
        <w:rPr>
          <w:color w:val="4F5154"/>
          <w:spacing w:val="-4"/>
        </w:rPr>
        <w:t> </w:t>
      </w:r>
      <w:r>
        <w:rPr>
          <w:color w:val="4F5154"/>
        </w:rPr>
        <w:t>(including</w:t>
      </w:r>
      <w:r>
        <w:rPr>
          <w:color w:val="4F5154"/>
          <w:spacing w:val="-6"/>
        </w:rPr>
        <w:t> </w:t>
      </w:r>
      <w:r>
        <w:rPr>
          <w:color w:val="4F5154"/>
        </w:rPr>
        <w:t>death,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disability,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retirement),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becomes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ineligible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either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case,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fifteenth</w:t>
      </w:r>
      <w:r>
        <w:rPr>
          <w:color w:val="4F5154"/>
          <w:spacing w:val="-3"/>
        </w:rPr>
        <w:t> </w:t>
      </w:r>
      <w:r>
        <w:rPr>
          <w:color w:val="4F5154"/>
        </w:rPr>
        <w:t>(15th)</w:t>
      </w:r>
      <w:r>
        <w:rPr>
          <w:color w:val="4F5154"/>
          <w:spacing w:val="-4"/>
        </w:rPr>
        <w:t> </w:t>
      </w:r>
      <w:r>
        <w:rPr>
          <w:color w:val="4F5154"/>
        </w:rPr>
        <w:t>day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last</w:t>
      </w:r>
      <w:r>
        <w:rPr>
          <w:color w:val="4F5154"/>
          <w:spacing w:val="-3"/>
        </w:rPr>
        <w:t> </w:t>
      </w:r>
      <w:r>
        <w:rPr>
          <w:color w:val="4F5154"/>
        </w:rPr>
        <w:t>month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returned</w:t>
      </w:r>
      <w:r>
        <w:rPr>
          <w:color w:val="4F5154"/>
          <w:spacing w:val="-5"/>
        </w:rPr>
        <w:t> </w:t>
      </w:r>
      <w:r>
        <w:rPr>
          <w:color w:val="4F5154"/>
        </w:rPr>
        <w:t>promptly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</w:rPr>
        <w:t>(except</w:t>
      </w:r>
      <w:r>
        <w:rPr>
          <w:color w:val="4F5154"/>
          <w:spacing w:val="-4"/>
        </w:rPr>
        <w:t> </w:t>
      </w:r>
      <w:r>
        <w:rPr>
          <w:color w:val="4F5154"/>
        </w:rPr>
        <w:t>where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law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determined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him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or,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death,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executor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2"/>
        </w:rPr>
        <w:t> </w:t>
      </w:r>
      <w:r>
        <w:rPr>
          <w:color w:val="4F5154"/>
        </w:rPr>
        <w:t>administrator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estate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participant,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85"/>
          <w:w w:val="99"/>
        </w:rPr>
        <w:t> </w:t>
      </w:r>
      <w:r>
        <w:rPr>
          <w:color w:val="4F5154"/>
          <w:spacing w:val="-1"/>
        </w:rPr>
        <w:t>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6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terminated.</w:t>
      </w:r>
      <w:r>
        <w:rPr>
          <w:color w:val="4F5154"/>
          <w:spacing w:val="-6"/>
        </w:rPr>
        <w:t> </w:t>
      </w:r>
      <w:r>
        <w:rPr>
          <w:color w:val="4F5154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participant’s</w:t>
      </w:r>
      <w:r>
        <w:rPr>
          <w:color w:val="4F5154"/>
          <w:spacing w:val="-5"/>
        </w:rPr>
        <w:t> </w:t>
      </w:r>
      <w:r>
        <w:rPr>
          <w:color w:val="4F5154"/>
        </w:rPr>
        <w:t>employment</w:t>
      </w:r>
      <w:r>
        <w:rPr>
          <w:color w:val="4F5154"/>
          <w:spacing w:val="-5"/>
        </w:rPr>
        <w:t> </w:t>
      </w:r>
      <w:r>
        <w:rPr>
          <w:color w:val="4F5154"/>
        </w:rPr>
        <w:t>terminates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reason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participant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becomes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ineligible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after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date,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97"/>
          <w:w w:val="99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end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beginning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next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Period.</w:t>
      </w:r>
      <w:r>
        <w:rPr/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20" w:lineRule="exact" w:before="171" w:after="0"/>
        <w:ind w:left="140" w:right="377" w:firstLine="398"/>
        <w:jc w:val="both"/>
      </w:pP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fails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remain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during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entire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Period,</w:t>
      </w:r>
      <w:r>
        <w:rPr>
          <w:color w:val="4F5154"/>
          <w:spacing w:val="-3"/>
        </w:rPr>
        <w:t> </w:t>
      </w:r>
      <w:r>
        <w:rPr>
          <w:color w:val="4F5154"/>
        </w:rPr>
        <w:t>he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she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3"/>
        </w:rPr>
        <w:t> </w:t>
      </w:r>
      <w:r>
        <w:rPr>
          <w:color w:val="4F5154"/>
        </w:rPr>
        <w:t>deemed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6"/>
        </w:rPr>
        <w:t> </w:t>
      </w:r>
      <w:r>
        <w:rPr>
          <w:color w:val="4F5154"/>
        </w:rPr>
        <w:t>elected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withdraw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3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credited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3"/>
        </w:rPr>
        <w:t> </w:t>
      </w:r>
      <w:r>
        <w:rPr>
          <w:color w:val="4F5154"/>
        </w:rPr>
        <w:t>returned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him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promptly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without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(except</w:t>
      </w:r>
      <w:r>
        <w:rPr>
          <w:color w:val="4F5154"/>
          <w:spacing w:val="-5"/>
        </w:rPr>
        <w:t> </w:t>
      </w:r>
      <w:r>
        <w:rPr>
          <w:color w:val="4F5154"/>
        </w:rPr>
        <w:t>where</w:t>
      </w:r>
      <w:r>
        <w:rPr>
          <w:color w:val="4F5154"/>
          <w:spacing w:val="-4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law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determined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terminated.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165" w:after="0"/>
        <w:ind w:left="139" w:right="307" w:firstLine="399"/>
        <w:jc w:val="left"/>
      </w:pP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Employee</w:t>
      </w:r>
      <w:r>
        <w:rPr>
          <w:color w:val="4F5154"/>
          <w:spacing w:val="-5"/>
        </w:rPr>
        <w:t> </w:t>
      </w:r>
      <w:r>
        <w:rPr>
          <w:color w:val="4F5154"/>
        </w:rPr>
        <w:t>takes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unpaid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leave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absence,</w:t>
      </w:r>
      <w:r>
        <w:rPr>
          <w:color w:val="4F5154"/>
          <w:spacing w:val="-4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her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cease</w:t>
      </w:r>
      <w:r>
        <w:rPr>
          <w:color w:val="4F5154"/>
          <w:spacing w:val="-4"/>
        </w:rPr>
        <w:t> </w:t>
      </w:r>
      <w:r>
        <w:rPr>
          <w:color w:val="4F5154"/>
        </w:rPr>
        <w:t>(and</w:t>
      </w:r>
      <w:r>
        <w:rPr>
          <w:color w:val="4F5154"/>
          <w:spacing w:val="-6"/>
        </w:rPr>
        <w:t> </w:t>
      </w:r>
      <w:r>
        <w:rPr>
          <w:color w:val="4F5154"/>
        </w:rPr>
        <w:t>no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additional</w:t>
      </w:r>
      <w:r>
        <w:rPr>
          <w:color w:val="4F5154"/>
          <w:spacing w:val="-5"/>
        </w:rPr>
        <w:t> </w:t>
      </w:r>
      <w:r>
        <w:rPr>
          <w:color w:val="4F5154"/>
        </w:rPr>
        <w:t>contributions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unless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while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unpaid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leave);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w w:val="99"/>
        </w:rPr>
        <w:t> </w:t>
      </w:r>
      <w:r>
        <w:rPr>
          <w:color w:val="4F5154"/>
          <w:spacing w:val="53"/>
          <w:w w:val="99"/>
        </w:rPr>
        <w:t> 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3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</w:rPr>
        <w:t>deduction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next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Paid</w:t>
      </w:r>
      <w:r>
        <w:rPr>
          <w:color w:val="4F5154"/>
          <w:spacing w:val="-3"/>
        </w:rPr>
        <w:t> </w:t>
      </w:r>
      <w:r>
        <w:rPr>
          <w:color w:val="4F5154"/>
        </w:rPr>
        <w:t>leaves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absence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3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effect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Employee’s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20" w:lineRule="exact" w:before="84" w:after="0"/>
        <w:ind w:left="140" w:right="307" w:firstLine="398"/>
        <w:jc w:val="left"/>
      </w:pP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withdrawal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effect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eligibility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succeeding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62"/>
          <w:w w:val="99"/>
        </w:rPr>
        <w:t> </w:t>
      </w:r>
      <w:r>
        <w:rPr>
          <w:color w:val="4F5154"/>
          <w:spacing w:val="-1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similar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period,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hereafter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adopted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Company.</w:t>
      </w:r>
      <w:r>
        <w:rPr/>
      </w:r>
    </w:p>
    <w:p>
      <w:pPr>
        <w:pStyle w:val="BodyText"/>
        <w:numPr>
          <w:ilvl w:val="1"/>
          <w:numId w:val="20"/>
        </w:numPr>
        <w:tabs>
          <w:tab w:pos="839" w:val="left" w:leader="none"/>
        </w:tabs>
        <w:spacing w:line="224" w:lineRule="exact" w:before="165" w:after="0"/>
        <w:ind w:left="140" w:right="635" w:firstLine="398"/>
        <w:jc w:val="left"/>
      </w:pP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specify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Date,</w:t>
      </w:r>
      <w:r>
        <w:rPr>
          <w:color w:val="4F5154"/>
          <w:spacing w:val="-2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than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thirty</w:t>
      </w:r>
      <w:r>
        <w:rPr>
          <w:color w:val="4F5154"/>
          <w:spacing w:val="-5"/>
        </w:rPr>
        <w:t> </w:t>
      </w:r>
      <w:r>
        <w:rPr>
          <w:color w:val="4F5154"/>
        </w:rPr>
        <w:t>(30)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Exercise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Date,</w:t>
      </w:r>
      <w:r>
        <w:rPr>
          <w:color w:val="4F5154"/>
          <w:spacing w:val="-7"/>
        </w:rPr>
        <w:t> </w:t>
      </w:r>
      <w:r>
        <w:rPr>
          <w:color w:val="4F5154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participant</w:t>
      </w:r>
      <w:r>
        <w:rPr>
          <w:color w:val="4F5154"/>
          <w:spacing w:val="-7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withdraw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reason.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57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STOCK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3" w:after="0"/>
        <w:ind w:left="139" w:right="213" w:firstLine="399"/>
        <w:jc w:val="left"/>
      </w:pP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maximum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8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405,000,000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(plus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1987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September</w:t>
      </w:r>
      <w:r>
        <w:rPr>
          <w:color w:val="4F5154"/>
          <w:spacing w:val="-5"/>
        </w:rPr>
        <w:t> </w:t>
      </w:r>
      <w:r>
        <w:rPr>
          <w:color w:val="4F5154"/>
        </w:rPr>
        <w:t>30,</w:t>
      </w:r>
      <w:r>
        <w:rPr>
          <w:color w:val="4F5154"/>
          <w:spacing w:val="-4"/>
        </w:rPr>
        <w:t> </w:t>
      </w:r>
      <w:r>
        <w:rPr>
          <w:color w:val="4F5154"/>
        </w:rPr>
        <w:t>1992)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adjustment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changes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capitalization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96"/>
          <w:w w:val="99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18.</w:t>
      </w:r>
      <w:r>
        <w:rPr>
          <w:color w:val="4F5154"/>
          <w:spacing w:val="-4"/>
        </w:rPr>
        <w:t> </w:t>
      </w:r>
      <w:r>
        <w:rPr>
          <w:color w:val="4F5154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total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would</w:t>
      </w:r>
      <w:r>
        <w:rPr>
          <w:color w:val="4F5154"/>
          <w:spacing w:val="-4"/>
        </w:rPr>
        <w:t> </w:t>
      </w:r>
      <w:r>
        <w:rPr>
          <w:color w:val="4F5154"/>
        </w:rPr>
        <w:t>otherwise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</w:rPr>
        <w:t>granted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7(a)</w:t>
      </w:r>
      <w:r>
        <w:rPr>
          <w:color w:val="4F5154"/>
          <w:spacing w:val="-4"/>
        </w:rPr>
        <w:t> </w:t>
      </w:r>
      <w:r>
        <w:rPr>
          <w:color w:val="4F5154"/>
        </w:rPr>
        <w:t>hereof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50"/>
          <w:w w:val="99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exceeds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then</w:t>
      </w:r>
      <w:r>
        <w:rPr>
          <w:color w:val="4F5154"/>
          <w:spacing w:val="-4"/>
        </w:rPr>
        <w:t> </w:t>
      </w:r>
      <w:r>
        <w:rPr>
          <w:color w:val="4F5154"/>
        </w:rPr>
        <w:t>available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(after</w:t>
      </w:r>
      <w:r>
        <w:rPr>
          <w:color w:val="4F5154"/>
          <w:spacing w:val="-4"/>
        </w:rPr>
        <w:t> </w:t>
      </w:r>
      <w:r>
        <w:rPr>
          <w:color w:val="4F5154"/>
        </w:rPr>
        <w:t>deduction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options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exercised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</w:rPr>
        <w:t>outstanding),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pro</w:t>
      </w:r>
      <w:r>
        <w:rPr>
          <w:color w:val="4F5154"/>
          <w:spacing w:val="-6"/>
        </w:rPr>
        <w:t> </w:t>
      </w:r>
      <w:r>
        <w:rPr>
          <w:color w:val="4F5154"/>
        </w:rPr>
        <w:t>rata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allocation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</w:rPr>
        <w:t>grant,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before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after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authorizes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44"/>
          <w:w w:val="99"/>
        </w:rPr>
        <w:t> </w:t>
      </w:r>
      <w:r>
        <w:rPr>
          <w:color w:val="4F5154"/>
          <w:spacing w:val="-1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9.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</w:t>
      </w:r>
      <w:r>
        <w:rPr>
          <w:color w:val="4F5154"/>
          <w:spacing w:val="-3"/>
        </w:rPr>
        <w:t> </w:t>
      </w:r>
      <w:r>
        <w:rPr>
          <w:color w:val="4F5154"/>
        </w:rPr>
        <w:t>rata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allocation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shares,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give</w:t>
      </w:r>
      <w:r>
        <w:rPr>
          <w:color w:val="4F5154"/>
          <w:spacing w:val="-6"/>
        </w:rPr>
        <w:t> </w:t>
      </w:r>
      <w:r>
        <w:rPr>
          <w:color w:val="4F5154"/>
        </w:rPr>
        <w:t>written</w:t>
      </w:r>
      <w:r>
        <w:rPr>
          <w:color w:val="4F5154"/>
          <w:spacing w:val="-5"/>
        </w:rPr>
        <w:t> </w:t>
      </w:r>
      <w:r>
        <w:rPr>
          <w:color w:val="4F5154"/>
        </w:rPr>
        <w:t>notice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reduction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80"/>
          <w:w w:val="99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</w:rPr>
        <w:t>affected</w:t>
      </w:r>
      <w:r>
        <w:rPr>
          <w:color w:val="4F5154"/>
          <w:spacing w:val="-5"/>
        </w:rPr>
        <w:t> </w:t>
      </w:r>
      <w:r>
        <w:rPr>
          <w:color w:val="4F5154"/>
        </w:rPr>
        <w:t>thereby</w:t>
      </w:r>
      <w:r>
        <w:rPr>
          <w:color w:val="4F5154"/>
          <w:spacing w:val="-6"/>
        </w:rPr>
        <w:t> </w:t>
      </w:r>
      <w:r>
        <w:rPr>
          <w:color w:val="4F5154"/>
        </w:rPr>
        <w:t>and,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discretion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Board,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terminate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reduce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56"/>
          <w:w w:val="99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before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7"/>
        </w:rPr>
        <w:t> </w:t>
      </w:r>
      <w:r>
        <w:rPr>
          <w:color w:val="4F5154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6"/>
        </w:rPr>
        <w:t> </w:t>
      </w:r>
      <w:r>
        <w:rPr>
          <w:color w:val="4F5154"/>
        </w:rPr>
        <w:t>determined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insufficient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7"/>
        </w:rPr>
        <w:t> </w:t>
      </w:r>
      <w:r>
        <w:rPr>
          <w:color w:val="4F5154"/>
        </w:rPr>
        <w:t>full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allocation.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remaining</w:t>
      </w:r>
      <w:r>
        <w:rPr>
          <w:color w:val="4F5154"/>
          <w:w w:val="99"/>
        </w:rPr>
        <w:t> </w:t>
      </w:r>
      <w:r>
        <w:rPr>
          <w:color w:val="4F5154"/>
          <w:spacing w:val="110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deduction/contribution</w:t>
      </w:r>
      <w:r>
        <w:rPr>
          <w:color w:val="4F5154"/>
          <w:spacing w:val="-4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insufficient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distribution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7"/>
        </w:rPr>
        <w:t> </w:t>
      </w:r>
      <w:r>
        <w:rPr>
          <w:color w:val="4F5154"/>
        </w:rPr>
        <w:t>Employees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returned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him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her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soon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administratively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feasible.</w:t>
      </w:r>
      <w:r>
        <w:rPr/>
      </w: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40" w:lineRule="auto" w:before="160" w:after="0"/>
        <w:ind w:left="872" w:right="0" w:hanging="334"/>
        <w:jc w:val="left"/>
      </w:pP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interest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voting</w:t>
      </w:r>
      <w:r>
        <w:rPr>
          <w:color w:val="4F5154"/>
          <w:spacing w:val="-3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</w:rPr>
        <w:t>covered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until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exercised.</w:t>
      </w:r>
      <w:r>
        <w:rPr/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40" w:lineRule="auto" w:before="159" w:after="0"/>
        <w:ind w:left="860" w:right="0" w:hanging="322"/>
        <w:jc w:val="left"/>
      </w:pP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delivered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registered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name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participant.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1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ADMINISTRATION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3" w:after="0"/>
        <w:ind w:left="139" w:right="307" w:firstLine="399"/>
        <w:jc w:val="left"/>
      </w:pP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administered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</w:rPr>
        <w:t>appointed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Board.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committee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full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exclusive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discretionary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authority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construe,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interpret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terms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determine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eligibility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adjudicate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disputed</w:t>
      </w:r>
      <w:r>
        <w:rPr>
          <w:color w:val="4F5154"/>
          <w:spacing w:val="121"/>
          <w:w w:val="99"/>
        </w:rPr>
        <w:t> </w:t>
      </w:r>
      <w:r>
        <w:rPr>
          <w:color w:val="4F5154"/>
        </w:rPr>
        <w:t>claims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Board’s</w:t>
      </w:r>
      <w:r>
        <w:rPr>
          <w:color w:val="4F5154"/>
          <w:spacing w:val="-6"/>
        </w:rPr>
        <w:t> </w:t>
      </w:r>
      <w:r>
        <w:rPr>
          <w:color w:val="4F5154"/>
        </w:rPr>
        <w:t>discretionary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authority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include,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limitation,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authority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105"/>
          <w:w w:val="99"/>
        </w:rPr>
        <w:t> </w:t>
      </w:r>
      <w:r>
        <w:rPr>
          <w:color w:val="4F5154"/>
        </w:rPr>
        <w:t>Offering</w:t>
      </w:r>
      <w:r>
        <w:rPr>
          <w:color w:val="4F5154"/>
          <w:spacing w:val="-7"/>
        </w:rPr>
        <w:t> </w:t>
      </w:r>
      <w:r>
        <w:rPr>
          <w:color w:val="4F5154"/>
        </w:rPr>
        <w:t>Periods,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frequency</w:t>
      </w:r>
      <w:r>
        <w:rPr>
          <w:color w:val="4F5154"/>
          <w:spacing w:val="-5"/>
        </w:rPr>
        <w:t> </w:t>
      </w:r>
      <w:r>
        <w:rPr>
          <w:color w:val="4F5154"/>
        </w:rPr>
        <w:t>and/or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changes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withheld</w:t>
      </w:r>
      <w:r>
        <w:rPr>
          <w:color w:val="4F5154"/>
          <w:spacing w:val="-6"/>
        </w:rPr>
        <w:t> </w:t>
      </w:r>
      <w:r>
        <w:rPr>
          <w:color w:val="4F5154"/>
        </w:rPr>
        <w:t>during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establish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exchange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ratio</w:t>
      </w:r>
      <w:r>
        <w:rPr>
          <w:color w:val="4F5154"/>
          <w:spacing w:val="70"/>
          <w:w w:val="99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with-held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currency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than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dollars,</w:t>
      </w:r>
      <w:r>
        <w:rPr>
          <w:color w:val="4F5154"/>
          <w:spacing w:val="-4"/>
        </w:rPr>
        <w:t> </w:t>
      </w:r>
      <w:r>
        <w:rPr>
          <w:color w:val="4F5154"/>
        </w:rPr>
        <w:t>permit</w:t>
      </w:r>
      <w:r>
        <w:rPr>
          <w:color w:val="4F5154"/>
          <w:spacing w:val="-8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withholding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excess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</w:t>
      </w:r>
      <w:r>
        <w:rPr>
          <w:color w:val="4F5154"/>
          <w:spacing w:val="-5"/>
        </w:rPr>
        <w:t> </w:t>
      </w:r>
      <w:r>
        <w:rPr>
          <w:color w:val="4F5154"/>
        </w:rPr>
        <w:t>designated</w:t>
      </w:r>
      <w:r>
        <w:rPr>
          <w:color w:val="4F5154"/>
          <w:w w:val="99"/>
        </w:rPr>
        <w:t> 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order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adjust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delays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mistakes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Company’s</w:t>
      </w:r>
      <w:r>
        <w:rPr>
          <w:color w:val="4F5154"/>
          <w:spacing w:val="-6"/>
        </w:rPr>
        <w:t> </w:t>
      </w:r>
      <w:r>
        <w:rPr>
          <w:color w:val="4F5154"/>
        </w:rPr>
        <w:t>processing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properly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completed</w:t>
      </w:r>
      <w:r>
        <w:rPr>
          <w:color w:val="4F5154"/>
          <w:spacing w:val="-6"/>
        </w:rPr>
        <w:t> </w:t>
      </w:r>
      <w:r>
        <w:rPr>
          <w:color w:val="4F5154"/>
        </w:rPr>
        <w:t>withholding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elections,</w:t>
      </w:r>
      <w:r>
        <w:rPr>
          <w:color w:val="4F5154"/>
          <w:spacing w:val="-4"/>
        </w:rPr>
        <w:t> </w:t>
      </w:r>
      <w:r>
        <w:rPr>
          <w:color w:val="4F5154"/>
        </w:rPr>
        <w:t>establish</w:t>
      </w:r>
      <w:r>
        <w:rPr>
          <w:color w:val="4F5154"/>
          <w:spacing w:val="114"/>
          <w:w w:val="99"/>
        </w:rPr>
        <w:t> </w:t>
      </w:r>
      <w:r>
        <w:rPr>
          <w:color w:val="4F5154"/>
          <w:spacing w:val="-1"/>
        </w:rPr>
        <w:t>reasonable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waiting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adjustment</w:t>
      </w:r>
      <w:r>
        <w:rPr>
          <w:color w:val="4F5154"/>
          <w:spacing w:val="-6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and/or</w:t>
      </w:r>
      <w:r>
        <w:rPr>
          <w:color w:val="4F5154"/>
          <w:spacing w:val="-7"/>
        </w:rPr>
        <w:t> </w:t>
      </w:r>
      <w:r>
        <w:rPr>
          <w:color w:val="4F5154"/>
        </w:rPr>
        <w:t>accounting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crediting</w:t>
      </w:r>
      <w:r>
        <w:rPr>
          <w:color w:val="4F5154"/>
          <w:spacing w:val="-5"/>
        </w:rPr>
        <w:t> </w:t>
      </w:r>
      <w:r>
        <w:rPr>
          <w:color w:val="4F5154"/>
        </w:rPr>
        <w:t>procedures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ensure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6"/>
        </w:rPr>
        <w:t> </w:t>
      </w:r>
      <w:r>
        <w:rPr>
          <w:color w:val="4F5154"/>
        </w:rPr>
        <w:t>amounts</w:t>
      </w:r>
      <w:r>
        <w:rPr>
          <w:color w:val="4F5154"/>
          <w:spacing w:val="-7"/>
        </w:rPr>
        <w:t> </w:t>
      </w:r>
      <w:r>
        <w:rPr>
          <w:color w:val="4F5154"/>
        </w:rPr>
        <w:t>applied</w:t>
      </w:r>
      <w:r>
        <w:rPr>
          <w:color w:val="4F5154"/>
          <w:spacing w:val="-6"/>
        </w:rPr>
        <w:t> </w:t>
      </w:r>
      <w:r>
        <w:rPr>
          <w:color w:val="4F5154"/>
        </w:rPr>
        <w:t>toward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purchase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102"/>
          <w:w w:val="99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7"/>
        </w:rPr>
        <w:t> </w:t>
      </w:r>
      <w:r>
        <w:rPr>
          <w:color w:val="4F5154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participant</w:t>
      </w:r>
      <w:r>
        <w:rPr>
          <w:color w:val="4F5154"/>
          <w:spacing w:val="-7"/>
        </w:rPr>
        <w:t> </w:t>
      </w:r>
      <w:r>
        <w:rPr>
          <w:color w:val="4F5154"/>
        </w:rPr>
        <w:t>properly</w:t>
      </w:r>
      <w:r>
        <w:rPr>
          <w:color w:val="4F5154"/>
          <w:spacing w:val="-7"/>
        </w:rPr>
        <w:t> </w:t>
      </w:r>
      <w:r>
        <w:rPr>
          <w:color w:val="4F5154"/>
        </w:rPr>
        <w:t>correspond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7"/>
        </w:rPr>
        <w:t> </w:t>
      </w:r>
      <w:r>
        <w:rPr>
          <w:color w:val="4F5154"/>
        </w:rPr>
        <w:t>amounts</w:t>
      </w:r>
      <w:r>
        <w:rPr>
          <w:color w:val="4F5154"/>
          <w:spacing w:val="-4"/>
        </w:rPr>
        <w:t> </w:t>
      </w:r>
      <w:r>
        <w:rPr>
          <w:color w:val="4F5154"/>
        </w:rPr>
        <w:t>withheld</w:t>
      </w:r>
      <w:r>
        <w:rPr>
          <w:color w:val="4F5154"/>
          <w:spacing w:val="-7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-7"/>
        </w:rPr>
        <w:t> </w:t>
      </w:r>
      <w:r>
        <w:rPr>
          <w:color w:val="4F5154"/>
        </w:rPr>
        <w:t>Compensation,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establish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7"/>
        </w:rPr>
        <w:t> </w:t>
      </w:r>
      <w:r>
        <w:rPr>
          <w:color w:val="4F5154"/>
        </w:rPr>
        <w:t>other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limitations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procedures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determines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5"/>
        </w:rPr>
        <w:t> </w:t>
      </w:r>
      <w:r>
        <w:rPr>
          <w:color w:val="4F5154"/>
        </w:rPr>
        <w:t>discretion</w:t>
      </w:r>
      <w:r>
        <w:rPr>
          <w:color w:val="4F5154"/>
          <w:spacing w:val="-6"/>
        </w:rPr>
        <w:t> </w:t>
      </w:r>
      <w:r>
        <w:rPr>
          <w:color w:val="4F5154"/>
        </w:rPr>
        <w:t>advisable.</w:t>
      </w:r>
      <w:r>
        <w:rPr>
          <w:color w:val="4F5154"/>
          <w:spacing w:val="-4"/>
        </w:rPr>
        <w:t> </w:t>
      </w:r>
      <w:r>
        <w:rPr>
          <w:color w:val="4F5154"/>
        </w:rPr>
        <w:t>Every</w:t>
      </w:r>
      <w:r>
        <w:rPr>
          <w:color w:val="4F5154"/>
          <w:spacing w:val="-7"/>
        </w:rPr>
        <w:t> </w:t>
      </w:r>
      <w:r>
        <w:rPr>
          <w:color w:val="4F5154"/>
        </w:rPr>
        <w:t>finding,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decision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7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</w:t>
      </w:r>
      <w:r>
        <w:rPr>
          <w:color w:val="4F5154"/>
          <w:spacing w:val="95"/>
          <w:w w:val="99"/>
        </w:rPr>
        <w:t> </w:t>
      </w:r>
      <w:r>
        <w:rPr>
          <w:color w:val="4F5154"/>
          <w:spacing w:val="-1"/>
        </w:rPr>
        <w:t>shall,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full</w:t>
      </w:r>
      <w:r>
        <w:rPr>
          <w:color w:val="4F5154"/>
          <w:spacing w:val="-5"/>
        </w:rPr>
        <w:t> </w:t>
      </w:r>
      <w:r>
        <w:rPr>
          <w:color w:val="4F5154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</w:rPr>
        <w:t>permitted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law,</w:t>
      </w:r>
      <w:r>
        <w:rPr>
          <w:color w:val="4F5154"/>
          <w:spacing w:val="-7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final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binding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parties.</w:t>
      </w:r>
      <w:r>
        <w:rPr>
          <w:color w:val="4F5154"/>
          <w:spacing w:val="-6"/>
        </w:rPr>
        <w:t> </w:t>
      </w:r>
      <w:r>
        <w:rPr>
          <w:color w:val="4F5154"/>
        </w:rPr>
        <w:t>Members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who</w:t>
      </w:r>
      <w:r>
        <w:rPr>
          <w:color w:val="4F5154"/>
          <w:spacing w:val="-3"/>
        </w:rPr>
        <w:t> </w:t>
      </w:r>
      <w:r>
        <w:rPr>
          <w:color w:val="4F5154"/>
        </w:rPr>
        <w:t>are</w:t>
      </w:r>
      <w:r>
        <w:rPr>
          <w:color w:val="4F5154"/>
          <w:spacing w:val="-6"/>
        </w:rPr>
        <w:t> </w:t>
      </w:r>
      <w:r>
        <w:rPr>
          <w:color w:val="4F5154"/>
        </w:rPr>
        <w:t>eligible</w:t>
      </w:r>
      <w:r>
        <w:rPr>
          <w:color w:val="4F5154"/>
          <w:spacing w:val="-5"/>
        </w:rPr>
        <w:t> </w:t>
      </w:r>
      <w:r>
        <w:rPr>
          <w:color w:val="4F5154"/>
        </w:rPr>
        <w:t>Employees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permitted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except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Subsection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(b)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12.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3"/>
        </w:rPr>
        <w:t> </w:t>
      </w:r>
      <w:r>
        <w:rPr>
          <w:color w:val="4F5154"/>
        </w:rPr>
        <w:t>references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mean</w:t>
      </w:r>
      <w:r>
        <w:rPr>
          <w:color w:val="4F5154"/>
          <w:w w:val="99"/>
        </w:rPr>
        <w:t> </w:t>
      </w:r>
      <w:r>
        <w:rPr>
          <w:color w:val="4F5154"/>
          <w:spacing w:val="56"/>
          <w:w w:val="99"/>
        </w:rPr>
        <w:t> 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committee(s)</w:t>
      </w:r>
      <w:r>
        <w:rPr>
          <w:color w:val="4F5154"/>
          <w:spacing w:val="-4"/>
        </w:rPr>
        <w:t> </w:t>
      </w:r>
      <w:r>
        <w:rPr>
          <w:color w:val="4F5154"/>
        </w:rPr>
        <w:t>appointed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80" w:after="0"/>
        <w:ind w:left="140" w:right="213" w:firstLine="398"/>
        <w:jc w:val="left"/>
      </w:pPr>
      <w:r>
        <w:rPr>
          <w:color w:val="4F5154"/>
        </w:rPr>
        <w:t>Notwithstanding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Subsection</w:t>
      </w:r>
      <w:r>
        <w:rPr>
          <w:color w:val="4F5154"/>
          <w:spacing w:val="-6"/>
        </w:rPr>
        <w:t> </w:t>
      </w:r>
      <w:r>
        <w:rPr>
          <w:color w:val="4F5154"/>
        </w:rPr>
        <w:t>(a)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12,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Rule</w:t>
      </w:r>
      <w:r>
        <w:rPr>
          <w:color w:val="4F5154"/>
          <w:spacing w:val="-5"/>
        </w:rPr>
        <w:t> </w:t>
      </w:r>
      <w:r>
        <w:rPr>
          <w:color w:val="4F5154"/>
        </w:rPr>
        <w:t>16b-3</w:t>
      </w:r>
      <w:r>
        <w:rPr>
          <w:color w:val="4F5154"/>
          <w:spacing w:val="-6"/>
        </w:rPr>
        <w:t> </w:t>
      </w:r>
      <w:r>
        <w:rPr>
          <w:color w:val="4F5154"/>
        </w:rPr>
        <w:t>promulgated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successor</w:t>
      </w:r>
      <w:r>
        <w:rPr>
          <w:color w:val="4F5154"/>
          <w:spacing w:val="-6"/>
        </w:rPr>
        <w:t> </w:t>
      </w:r>
      <w:r>
        <w:rPr>
          <w:color w:val="4F5154"/>
        </w:rPr>
        <w:t>provision</w:t>
      </w:r>
      <w:r>
        <w:rPr>
          <w:color w:val="4F5154"/>
          <w:spacing w:val="-5"/>
        </w:rPr>
        <w:t> </w:t>
      </w:r>
      <w:r>
        <w:rPr>
          <w:color w:val="4F5154"/>
        </w:rPr>
        <w:t>(“Rule</w:t>
      </w:r>
      <w:r>
        <w:rPr>
          <w:color w:val="4F5154"/>
          <w:spacing w:val="-5"/>
        </w:rPr>
        <w:t> </w:t>
      </w:r>
      <w:r>
        <w:rPr>
          <w:color w:val="4F5154"/>
        </w:rPr>
        <w:t>16b-3”)</w:t>
      </w:r>
      <w:r>
        <w:rPr>
          <w:color w:val="4F5154"/>
          <w:spacing w:val="-6"/>
        </w:rPr>
        <w:t> </w:t>
      </w:r>
      <w:r>
        <w:rPr>
          <w:color w:val="4F5154"/>
        </w:rPr>
        <w:t>provides</w:t>
      </w:r>
      <w:r>
        <w:rPr>
          <w:color w:val="4F5154"/>
          <w:spacing w:val="-6"/>
        </w:rPr>
        <w:t> </w:t>
      </w:r>
      <w:r>
        <w:rPr>
          <w:color w:val="4F5154"/>
        </w:rPr>
        <w:t>specific</w:t>
      </w:r>
      <w:r>
        <w:rPr>
          <w:color w:val="4F5154"/>
          <w:spacing w:val="-7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administrators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type,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</w:rPr>
        <w:t>determines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compliance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provisions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reasonable,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(or,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permitted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Rule</w:t>
      </w:r>
      <w:r>
        <w:rPr>
          <w:color w:val="4F5154"/>
          <w:spacing w:val="-4"/>
        </w:rPr>
        <w:t> </w:t>
      </w:r>
      <w:r>
        <w:rPr>
          <w:color w:val="4F5154"/>
        </w:rPr>
        <w:t>16b-3,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persons</w:t>
      </w:r>
      <w:r>
        <w:rPr>
          <w:color w:val="4F5154"/>
          <w:spacing w:val="-3"/>
        </w:rPr>
        <w:t> </w:t>
      </w:r>
      <w:r>
        <w:rPr>
          <w:color w:val="4F5154"/>
        </w:rPr>
        <w:t>who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16(b)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Exchange</w:t>
      </w:r>
      <w:r>
        <w:rPr>
          <w:color w:val="4F5154"/>
          <w:spacing w:val="-4"/>
        </w:rPr>
        <w:t> </w:t>
      </w:r>
      <w:r>
        <w:rPr>
          <w:color w:val="4F5154"/>
        </w:rPr>
        <w:t>Act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(“Section</w:t>
      </w:r>
      <w:r>
        <w:rPr>
          <w:color w:val="4F5154"/>
          <w:spacing w:val="-5"/>
        </w:rPr>
        <w:t> </w:t>
      </w:r>
      <w:r>
        <w:rPr>
          <w:color w:val="4F5154"/>
        </w:rPr>
        <w:t>16(b)”))</w:t>
      </w:r>
      <w:r>
        <w:rPr>
          <w:color w:val="4F5154"/>
          <w:spacing w:val="-1"/>
        </w:rPr>
        <w:t> 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administered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body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manner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comply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applicable</w:t>
      </w:r>
      <w:r>
        <w:rPr>
          <w:color w:val="4F5154"/>
          <w:spacing w:val="-7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Rule</w:t>
      </w:r>
      <w:r>
        <w:rPr>
          <w:color w:val="4F5154"/>
          <w:spacing w:val="-5"/>
        </w:rPr>
        <w:t> </w:t>
      </w:r>
      <w:r>
        <w:rPr>
          <w:color w:val="4F5154"/>
        </w:rPr>
        <w:t>16b-3.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permitted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Rule</w:t>
      </w:r>
      <w:r>
        <w:rPr>
          <w:color w:val="4F5154"/>
          <w:spacing w:val="-5"/>
        </w:rPr>
        <w:t> </w:t>
      </w:r>
      <w:r>
        <w:rPr>
          <w:color w:val="4F5154"/>
        </w:rPr>
        <w:t>16b-3,</w:t>
      </w:r>
      <w:r>
        <w:rPr>
          <w:color w:val="4F5154"/>
          <w:spacing w:val="-4"/>
        </w:rPr>
        <w:t> </w:t>
      </w:r>
      <w:r>
        <w:rPr>
          <w:color w:val="4F5154"/>
        </w:rPr>
        <w:t>no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4"/>
        </w:rPr>
        <w:t> </w:t>
      </w:r>
      <w:r>
        <w:rPr>
          <w:color w:val="4F5154"/>
        </w:rPr>
        <w:t>concerning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decisions</w:t>
      </w:r>
      <w:r>
        <w:rPr>
          <w:color w:val="4F5154"/>
          <w:spacing w:val="-4"/>
        </w:rPr>
        <w:t> </w:t>
      </w:r>
      <w:r>
        <w:rPr>
          <w:color w:val="4F5154"/>
        </w:rPr>
        <w:t>regarding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(or,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permitted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Rule</w:t>
      </w:r>
      <w:r>
        <w:rPr>
          <w:color w:val="4F5154"/>
          <w:spacing w:val="-5"/>
        </w:rPr>
        <w:t> </w:t>
      </w:r>
      <w:r>
        <w:rPr>
          <w:color w:val="4F5154"/>
        </w:rPr>
        <w:t>16b-3,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transactions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persons</w:t>
      </w:r>
      <w:r>
        <w:rPr>
          <w:color w:val="4F5154"/>
          <w:spacing w:val="-2"/>
        </w:rPr>
        <w:t> </w:t>
      </w:r>
      <w:r>
        <w:rPr>
          <w:color w:val="4F5154"/>
        </w:rPr>
        <w:t>who</w:t>
      </w:r>
      <w:r>
        <w:rPr>
          <w:color w:val="4F5154"/>
          <w:spacing w:val="-6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16(b))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afforded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committee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person</w:t>
      </w:r>
      <w:r>
        <w:rPr>
          <w:color w:val="4F5154"/>
          <w:w w:val="99"/>
        </w:rPr>
        <w:t> </w:t>
      </w:r>
      <w:r>
        <w:rPr>
          <w:color w:val="4F5154"/>
          <w:spacing w:val="44"/>
          <w:w w:val="99"/>
        </w:rPr>
        <w:t> 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2"/>
        </w:rPr>
        <w:t> </w:t>
      </w:r>
      <w:r>
        <w:rPr>
          <w:color w:val="4F5154"/>
        </w:rPr>
        <w:t>not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“disinterested”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term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defined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Rule</w:t>
      </w:r>
      <w:r>
        <w:rPr>
          <w:color w:val="4F5154"/>
          <w:spacing w:val="-4"/>
        </w:rPr>
        <w:t> </w:t>
      </w:r>
      <w:r>
        <w:rPr>
          <w:color w:val="4F5154"/>
        </w:rPr>
        <w:t>16b-3.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2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TRANSFERABILITY</w:t>
      </w:r>
      <w:r>
        <w:rPr>
          <w:b w:val="0"/>
        </w:rPr>
      </w:r>
    </w:p>
    <w:p>
      <w:pPr>
        <w:pStyle w:val="BodyText"/>
        <w:spacing w:line="220" w:lineRule="exact" w:before="167"/>
        <w:ind w:right="219" w:firstLine="398"/>
        <w:jc w:val="left"/>
      </w:pPr>
      <w:r>
        <w:rPr>
          <w:color w:val="4F5154"/>
        </w:rPr>
        <w:t>Neither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deductions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credited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participant’s</w:t>
      </w:r>
      <w:r>
        <w:rPr>
          <w:color w:val="4F5154"/>
          <w:spacing w:val="-5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</w:rPr>
        <w:t>nor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regard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receive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79"/>
          <w:w w:val="99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assigned,</w:t>
      </w:r>
      <w:r>
        <w:rPr>
          <w:color w:val="4F5154"/>
          <w:spacing w:val="-6"/>
        </w:rPr>
        <w:t> </w:t>
      </w:r>
      <w:r>
        <w:rPr>
          <w:color w:val="4F5154"/>
        </w:rPr>
        <w:t>transferred,</w:t>
      </w:r>
      <w:r>
        <w:rPr>
          <w:color w:val="4F5154"/>
          <w:spacing w:val="-3"/>
        </w:rPr>
        <w:t> </w:t>
      </w:r>
      <w:r>
        <w:rPr>
          <w:color w:val="4F5154"/>
        </w:rPr>
        <w:t>pledged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otherwise</w:t>
      </w:r>
      <w:r>
        <w:rPr>
          <w:color w:val="4F5154"/>
          <w:spacing w:val="-4"/>
        </w:rPr>
        <w:t> </w:t>
      </w:r>
      <w:r>
        <w:rPr>
          <w:color w:val="4F5154"/>
        </w:rPr>
        <w:t>disposed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way</w:t>
      </w:r>
      <w:r>
        <w:rPr>
          <w:color w:val="4F5154"/>
          <w:spacing w:val="-5"/>
        </w:rPr>
        <w:t> </w:t>
      </w:r>
      <w:r>
        <w:rPr>
          <w:color w:val="4F5154"/>
        </w:rPr>
        <w:t>(other</w:t>
      </w:r>
      <w:r>
        <w:rPr>
          <w:color w:val="4F5154"/>
          <w:spacing w:val="-3"/>
        </w:rPr>
        <w:t> </w:t>
      </w:r>
      <w:r>
        <w:rPr>
          <w:color w:val="4F5154"/>
        </w:rPr>
        <w:t>than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laws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descent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50"/>
          <w:w w:val="99"/>
        </w:rPr>
        <w:t> </w:t>
      </w:r>
      <w:r>
        <w:rPr>
          <w:color w:val="4F5154"/>
          <w:spacing w:val="-1"/>
        </w:rPr>
        <w:t>distribution)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participant.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attempt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assignment,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transfer,</w:t>
      </w:r>
      <w:r>
        <w:rPr>
          <w:color w:val="4F5154"/>
          <w:spacing w:val="-4"/>
        </w:rPr>
        <w:t> </w:t>
      </w:r>
      <w:r>
        <w:rPr>
          <w:color w:val="4F5154"/>
        </w:rPr>
        <w:t>pledge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disposition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effect,</w:t>
      </w:r>
      <w:r>
        <w:rPr>
          <w:color w:val="4F5154"/>
          <w:spacing w:val="-7"/>
        </w:rPr>
        <w:t> </w:t>
      </w:r>
      <w:r>
        <w:rPr>
          <w:color w:val="4F5154"/>
        </w:rPr>
        <w:t>except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106"/>
          <w:w w:val="99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treat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election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withdraw</w:t>
      </w:r>
      <w:r>
        <w:rPr>
          <w:color w:val="4F5154"/>
          <w:spacing w:val="-4"/>
        </w:rPr>
        <w:t> </w:t>
      </w:r>
      <w:r>
        <w:rPr>
          <w:color w:val="4F5154"/>
        </w:rPr>
        <w:t>funds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accordance</w:t>
      </w:r>
      <w:r>
        <w:rPr>
          <w:color w:val="4F5154"/>
          <w:spacing w:val="-4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10.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0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USE</w:t>
      </w:r>
      <w:r>
        <w:rPr>
          <w:color w:val="4F5154"/>
          <w:spacing w:val="-8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FUNDS</w:t>
      </w:r>
      <w:r>
        <w:rPr>
          <w:b w:val="0"/>
        </w:rPr>
      </w:r>
    </w:p>
    <w:p>
      <w:pPr>
        <w:pStyle w:val="BodyText"/>
        <w:spacing w:line="224" w:lineRule="exact" w:before="164"/>
        <w:ind w:right="219" w:firstLine="398"/>
        <w:jc w:val="left"/>
      </w:pP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payroll</w:t>
      </w:r>
      <w:r>
        <w:rPr>
          <w:color w:val="4F5154"/>
          <w:spacing w:val="-4"/>
        </w:rPr>
        <w:t> </w:t>
      </w:r>
      <w:r>
        <w:rPr>
          <w:color w:val="4F5154"/>
        </w:rPr>
        <w:t>deductions</w:t>
      </w:r>
      <w:r>
        <w:rPr>
          <w:color w:val="4F5154"/>
          <w:spacing w:val="-5"/>
        </w:rPr>
        <w:t> </w:t>
      </w:r>
      <w:r>
        <w:rPr>
          <w:color w:val="4F5154"/>
        </w:rPr>
        <w:t>received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held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used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corporate</w:t>
      </w:r>
      <w:r>
        <w:rPr>
          <w:color w:val="4F5154"/>
          <w:spacing w:val="-5"/>
        </w:rPr>
        <w:t> </w:t>
      </w:r>
      <w:r>
        <w:rPr>
          <w:color w:val="4F5154"/>
        </w:rPr>
        <w:t>purpose,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Company</w:t>
      </w:r>
      <w:r>
        <w:rPr>
          <w:color w:val="4F5154"/>
          <w:spacing w:val="-7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obligated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segregate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59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REPORTS</w:t>
      </w:r>
      <w:r>
        <w:rPr>
          <w:b w:val="0"/>
        </w:rPr>
      </w:r>
    </w:p>
    <w:p>
      <w:pPr>
        <w:pStyle w:val="BodyText"/>
        <w:spacing w:line="220" w:lineRule="exact" w:before="167"/>
        <w:ind w:right="219" w:firstLine="398"/>
        <w:jc w:val="left"/>
      </w:pPr>
      <w:r>
        <w:rPr>
          <w:color w:val="4F5154"/>
        </w:rPr>
        <w:t>Individual</w:t>
      </w:r>
      <w:r>
        <w:rPr>
          <w:color w:val="4F5154"/>
          <w:spacing w:val="-5"/>
        </w:rPr>
        <w:t> </w:t>
      </w:r>
      <w:r>
        <w:rPr>
          <w:color w:val="4F5154"/>
        </w:rPr>
        <w:t>accounts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maintained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available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broker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7"/>
        </w:rPr>
        <w:t> </w:t>
      </w:r>
      <w:r>
        <w:rPr>
          <w:color w:val="4F5154"/>
        </w:rPr>
        <w:t>Employees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soon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practicable</w:t>
      </w:r>
      <w:r>
        <w:rPr>
          <w:color w:val="4F5154"/>
          <w:spacing w:val="-5"/>
        </w:rPr>
        <w:t> </w:t>
      </w:r>
      <w:r>
        <w:rPr>
          <w:color w:val="4F5154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Date,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payroll</w:t>
      </w:r>
      <w:r>
        <w:rPr>
          <w:color w:val="4F5154"/>
          <w:spacing w:val="70"/>
          <w:w w:val="99"/>
        </w:rPr>
        <w:t> </w:t>
      </w:r>
      <w:r>
        <w:rPr>
          <w:color w:val="4F5154"/>
        </w:rPr>
        <w:t>deductions/contributions,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</w:rPr>
        <w:t>purchased,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per</w:t>
      </w:r>
      <w:r>
        <w:rPr>
          <w:color w:val="4F5154"/>
          <w:spacing w:val="-7"/>
        </w:rPr>
        <w:t> </w:t>
      </w:r>
      <w:r>
        <w:rPr>
          <w:color w:val="4F5154"/>
        </w:rPr>
        <w:t>share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price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remaining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5"/>
        </w:rPr>
        <w:t> </w:t>
      </w:r>
      <w:r>
        <w:rPr>
          <w:color w:val="4F5154"/>
        </w:rPr>
        <w:t>balance,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any.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48" w:right="2067"/>
        <w:jc w:val="center"/>
      </w:pPr>
      <w:r>
        <w:rPr>
          <w:color w:val="4F5154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73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EQUAL</w:t>
      </w:r>
      <w:r>
        <w:rPr>
          <w:color w:val="4F5154"/>
          <w:spacing w:val="-12"/>
        </w:rPr>
        <w:t> </w:t>
      </w:r>
      <w:r>
        <w:rPr>
          <w:color w:val="4F5154"/>
        </w:rPr>
        <w:t>RIGHTS</w:t>
      </w:r>
      <w:r>
        <w:rPr>
          <w:color w:val="4F5154"/>
          <w:spacing w:val="-10"/>
        </w:rPr>
        <w:t> </w:t>
      </w:r>
      <w:r>
        <w:rPr>
          <w:color w:val="4F5154"/>
        </w:rPr>
        <w:t>AND</w:t>
      </w:r>
      <w:r>
        <w:rPr>
          <w:color w:val="4F5154"/>
          <w:spacing w:val="-11"/>
        </w:rPr>
        <w:t> </w:t>
      </w:r>
      <w:r>
        <w:rPr>
          <w:color w:val="4F5154"/>
        </w:rPr>
        <w:t>PRIVILEGES</w:t>
      </w:r>
      <w:r>
        <w:rPr>
          <w:b w:val="0"/>
        </w:rPr>
      </w:r>
    </w:p>
    <w:p>
      <w:pPr>
        <w:pStyle w:val="BodyText"/>
        <w:spacing w:line="231" w:lineRule="auto" w:before="163"/>
        <w:ind w:right="307" w:firstLine="398"/>
        <w:jc w:val="left"/>
      </w:pP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eligible</w:t>
      </w:r>
      <w:r>
        <w:rPr>
          <w:color w:val="4F5154"/>
          <w:spacing w:val="-4"/>
        </w:rPr>
        <w:t> </w:t>
      </w:r>
      <w:r>
        <w:rPr>
          <w:color w:val="4F5154"/>
        </w:rPr>
        <w:t>Employees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participation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7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equal</w:t>
      </w:r>
      <w:r>
        <w:rPr>
          <w:color w:val="4F5154"/>
          <w:spacing w:val="-4"/>
        </w:rPr>
        <w:t> </w:t>
      </w:r>
      <w:r>
        <w:rPr>
          <w:color w:val="4F5154"/>
        </w:rPr>
        <w:t>rights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privileges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qualifies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“employee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purchase</w:t>
      </w:r>
      <w:r>
        <w:rPr>
          <w:color w:val="4F5154"/>
          <w:spacing w:val="-5"/>
        </w:rPr>
        <w:t> </w:t>
      </w:r>
      <w:r>
        <w:rPr>
          <w:color w:val="4F5154"/>
        </w:rPr>
        <w:t>plan”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meaning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423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successor</w:t>
      </w:r>
      <w:r>
        <w:rPr>
          <w:color w:val="4F5154"/>
          <w:spacing w:val="-5"/>
        </w:rPr>
        <w:t> </w:t>
      </w:r>
      <w:r>
        <w:rPr>
          <w:color w:val="4F5154"/>
        </w:rPr>
        <w:t>provision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related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regulations.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provision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</w:rPr>
        <w:t>which,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4"/>
        </w:rPr>
        <w:t> </w:t>
      </w:r>
      <w:r>
        <w:rPr>
          <w:color w:val="4F5154"/>
        </w:rPr>
        <w:t>intended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part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</w:t>
      </w:r>
      <w:r>
        <w:rPr>
          <w:color w:val="4F5154"/>
          <w:spacing w:val="-3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inconsistent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423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109"/>
          <w:w w:val="99"/>
        </w:rPr>
        <w:t> </w:t>
      </w:r>
      <w:r>
        <w:rPr>
          <w:color w:val="4F5154"/>
          <w:spacing w:val="-1"/>
        </w:rPr>
        <w:t>successor</w:t>
      </w:r>
      <w:r>
        <w:rPr>
          <w:color w:val="4F5154"/>
          <w:spacing w:val="-4"/>
        </w:rPr>
        <w:t> </w:t>
      </w:r>
      <w:r>
        <w:rPr>
          <w:color w:val="4F5154"/>
        </w:rPr>
        <w:t>provision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without</w:t>
      </w:r>
      <w:r>
        <w:rPr>
          <w:color w:val="4F5154"/>
          <w:spacing w:val="-4"/>
        </w:rPr>
        <w:t> </w:t>
      </w:r>
      <w:r>
        <w:rPr>
          <w:color w:val="4F5154"/>
        </w:rPr>
        <w:t>further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amendment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reformed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comply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423.</w:t>
      </w:r>
      <w:r>
        <w:rPr>
          <w:color w:val="4F5154"/>
          <w:spacing w:val="-6"/>
        </w:rPr>
        <w:t> </w:t>
      </w:r>
      <w:r>
        <w:rPr>
          <w:color w:val="4F5154"/>
        </w:rPr>
        <w:t>This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16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take</w:t>
      </w:r>
      <w:r>
        <w:rPr>
          <w:color w:val="4F5154"/>
          <w:spacing w:val="-5"/>
        </w:rPr>
        <w:t> </w:t>
      </w:r>
      <w:r>
        <w:rPr>
          <w:color w:val="4F5154"/>
        </w:rPr>
        <w:t>precedence</w:t>
      </w:r>
      <w:r>
        <w:rPr>
          <w:color w:val="4F5154"/>
          <w:spacing w:val="-4"/>
        </w:rPr>
        <w:t> </w:t>
      </w:r>
      <w:r>
        <w:rPr>
          <w:color w:val="4F5154"/>
        </w:rPr>
        <w:t>over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provisions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w w:val="99"/>
        </w:rPr>
        <w:t> </w:t>
      </w:r>
      <w:r>
        <w:rPr>
          <w:color w:val="4F5154"/>
          <w:spacing w:val="103"/>
          <w:w w:val="99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prevent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grant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non-423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do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423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rules,</w:t>
      </w:r>
      <w:r>
        <w:rPr>
          <w:color w:val="4F5154"/>
          <w:w w:val="99"/>
        </w:rPr>
        <w:t> </w:t>
      </w:r>
      <w:r>
        <w:rPr>
          <w:color w:val="4F5154"/>
          <w:spacing w:val="50"/>
          <w:w w:val="99"/>
        </w:rPr>
        <w:t> </w:t>
      </w:r>
      <w:r>
        <w:rPr>
          <w:color w:val="4F5154"/>
        </w:rPr>
        <w:t>procedures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sub-plans</w:t>
      </w:r>
      <w:r>
        <w:rPr>
          <w:color w:val="4F5154"/>
          <w:spacing w:val="-6"/>
        </w:rPr>
        <w:t> </w:t>
      </w:r>
      <w:r>
        <w:rPr>
          <w:color w:val="4F5154"/>
        </w:rPr>
        <w:t>adopted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achieve</w:t>
      </w:r>
      <w:r>
        <w:rPr>
          <w:color w:val="4F5154"/>
          <w:spacing w:val="-6"/>
        </w:rPr>
        <w:t> </w:t>
      </w:r>
      <w:r>
        <w:rPr>
          <w:color w:val="4F5154"/>
        </w:rPr>
        <w:t>desired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tax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objectives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particular</w:t>
      </w:r>
      <w:r>
        <w:rPr>
          <w:color w:val="4F5154"/>
          <w:spacing w:val="-6"/>
        </w:rPr>
        <w:t> </w:t>
      </w:r>
      <w:r>
        <w:rPr>
          <w:color w:val="4F5154"/>
        </w:rPr>
        <w:t>locations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United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States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described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23</w:t>
      </w:r>
      <w:r>
        <w:rPr>
          <w:color w:val="4F5154"/>
          <w:spacing w:val="-4"/>
        </w:rPr>
        <w:t> </w:t>
      </w:r>
      <w:r>
        <w:rPr>
          <w:color w:val="4F5154"/>
        </w:rPr>
        <w:t>herein.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3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APPLICABLE</w:t>
      </w:r>
      <w:r>
        <w:rPr>
          <w:color w:val="4F5154"/>
          <w:spacing w:val="-19"/>
        </w:rPr>
        <w:t> </w:t>
      </w:r>
      <w:r>
        <w:rPr>
          <w:color w:val="4F5154"/>
        </w:rPr>
        <w:t>LAW</w:t>
      </w:r>
      <w:r>
        <w:rPr>
          <w:b w:val="0"/>
        </w:rPr>
      </w:r>
    </w:p>
    <w:p>
      <w:pPr>
        <w:pStyle w:val="BodyText"/>
        <w:spacing w:line="240" w:lineRule="auto" w:before="156"/>
        <w:ind w:left="538" w:right="0"/>
        <w:jc w:val="left"/>
      </w:pP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governed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substantive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(excluding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conflict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rules)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California.</w:t>
      </w:r>
      <w:r>
        <w:rPr/>
      </w:r>
    </w:p>
    <w:p>
      <w:pPr>
        <w:pStyle w:val="Heading1"/>
        <w:numPr>
          <w:ilvl w:val="0"/>
          <w:numId w:val="20"/>
        </w:numPr>
        <w:tabs>
          <w:tab w:pos="601" w:val="left" w:leader="none"/>
        </w:tabs>
        <w:spacing w:line="240" w:lineRule="auto" w:before="161" w:after="0"/>
        <w:ind w:left="600" w:right="0" w:hanging="460"/>
        <w:jc w:val="left"/>
        <w:rPr>
          <w:b w:val="0"/>
          <w:bCs w:val="0"/>
        </w:rPr>
      </w:pPr>
      <w:r>
        <w:rPr>
          <w:color w:val="4F5154"/>
        </w:rPr>
        <w:t>ADJUSTMENTS</w:t>
      </w:r>
      <w:r>
        <w:rPr>
          <w:color w:val="4F5154"/>
          <w:spacing w:val="-10"/>
        </w:rPr>
        <w:t> </w:t>
      </w:r>
      <w:r>
        <w:rPr>
          <w:color w:val="4F5154"/>
        </w:rPr>
        <w:t>UPON</w:t>
      </w:r>
      <w:r>
        <w:rPr>
          <w:color w:val="4F5154"/>
          <w:spacing w:val="-10"/>
        </w:rPr>
        <w:t> </w:t>
      </w:r>
      <w:r>
        <w:rPr>
          <w:color w:val="4F5154"/>
        </w:rPr>
        <w:t>CHANGES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10"/>
        </w:rPr>
        <w:t> </w:t>
      </w:r>
      <w:r>
        <w:rPr>
          <w:color w:val="4F5154"/>
        </w:rPr>
        <w:t>CAPITALIZATION,</w:t>
      </w:r>
      <w:r>
        <w:rPr>
          <w:color w:val="4F5154"/>
          <w:spacing w:val="-9"/>
        </w:rPr>
        <w:t> </w:t>
      </w:r>
      <w:r>
        <w:rPr>
          <w:color w:val="4F5154"/>
        </w:rPr>
        <w:t>DISSOLUTION,</w:t>
      </w:r>
      <w:r>
        <w:rPr>
          <w:color w:val="4F5154"/>
          <w:spacing w:val="-12"/>
        </w:rPr>
        <w:t> </w:t>
      </w:r>
      <w:r>
        <w:rPr>
          <w:color w:val="4F5154"/>
        </w:rPr>
        <w:t>MERGER</w:t>
      </w:r>
      <w:r>
        <w:rPr>
          <w:color w:val="4F5154"/>
          <w:spacing w:val="-10"/>
        </w:rPr>
        <w:t> </w:t>
      </w:r>
      <w:r>
        <w:rPr>
          <w:color w:val="4F5154"/>
        </w:rPr>
        <w:t>OR</w:t>
      </w:r>
      <w:r>
        <w:rPr>
          <w:color w:val="4F5154"/>
          <w:spacing w:val="-10"/>
        </w:rPr>
        <w:t> </w:t>
      </w:r>
      <w:r>
        <w:rPr>
          <w:color w:val="4F5154"/>
        </w:rPr>
        <w:t>ASSET</w:t>
      </w:r>
      <w:r>
        <w:rPr>
          <w:color w:val="4F5154"/>
          <w:spacing w:val="-10"/>
        </w:rPr>
        <w:t> </w:t>
      </w:r>
      <w:r>
        <w:rPr>
          <w:color w:val="4F5154"/>
        </w:rPr>
        <w:t>SALE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3" w:after="0"/>
        <w:ind w:left="139" w:right="307" w:firstLine="399"/>
        <w:jc w:val="left"/>
      </w:pPr>
      <w:r>
        <w:rPr>
          <w:color w:val="4F5154"/>
        </w:rPr>
        <w:t>Subject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action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stockholders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Oracle,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number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covered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w w:val="99"/>
        </w:rPr>
        <w:t> </w:t>
      </w:r>
      <w:r>
        <w:rPr>
          <w:color w:val="4F5154"/>
          <w:spacing w:val="58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which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has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yet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</w:rPr>
        <w:t>exercised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3"/>
        </w:rPr>
        <w:t> </w:t>
      </w:r>
      <w:r>
        <w:rPr>
          <w:color w:val="4F5154"/>
        </w:rPr>
        <w:t>authorized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issuance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Plan,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but</w:t>
      </w:r>
      <w:r>
        <w:rPr>
          <w:color w:val="4F5154"/>
          <w:spacing w:val="-5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yet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placed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(collectively,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“Reserves”)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covered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w w:val="99"/>
        </w:rPr>
        <w:t> 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yet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exercised,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proportionately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adjusted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increase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decrease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issued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resulting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split,</w:t>
      </w:r>
      <w:r>
        <w:rPr>
          <w:color w:val="4F5154"/>
          <w:spacing w:val="-4"/>
        </w:rPr>
        <w:t> </w:t>
      </w:r>
      <w:r>
        <w:rPr>
          <w:color w:val="4F5154"/>
        </w:rPr>
        <w:t>reverse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split,</w:t>
      </w:r>
      <w:r>
        <w:rPr>
          <w:color w:val="4F5154"/>
          <w:spacing w:val="-7"/>
        </w:rPr>
        <w:t> </w:t>
      </w:r>
      <w:r>
        <w:rPr>
          <w:color w:val="4F5154"/>
        </w:rPr>
        <w:t>combination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reclassification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payment</w:t>
      </w:r>
      <w:r>
        <w:rPr>
          <w:color w:val="4F5154"/>
          <w:spacing w:val="93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dividend</w:t>
      </w:r>
      <w:r>
        <w:rPr>
          <w:color w:val="4F5154"/>
          <w:spacing w:val="-4"/>
        </w:rPr>
        <w:t> </w:t>
      </w:r>
      <w:r>
        <w:rPr>
          <w:color w:val="4F5154"/>
        </w:rPr>
        <w:t>payable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Oracle’s</w:t>
      </w:r>
      <w:r>
        <w:rPr>
          <w:color w:val="4F5154"/>
          <w:spacing w:val="-5"/>
        </w:rPr>
        <w:t> </w:t>
      </w:r>
      <w:r>
        <w:rPr>
          <w:color w:val="4F5154"/>
        </w:rPr>
        <w:t>capital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(but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Stock)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increase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decrease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68"/>
          <w:w w:val="99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6"/>
        </w:rPr>
        <w:t> </w:t>
      </w:r>
      <w:r>
        <w:rPr>
          <w:color w:val="4F5154"/>
        </w:rPr>
        <w:t>receipt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consideration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Oracle;</w:t>
      </w:r>
      <w:r>
        <w:rPr>
          <w:color w:val="4F5154"/>
          <w:spacing w:val="-6"/>
        </w:rPr>
        <w:t> </w:t>
      </w:r>
      <w:r>
        <w:rPr>
          <w:color w:val="4F5154"/>
        </w:rPr>
        <w:t>provided,</w:t>
      </w:r>
      <w:r>
        <w:rPr>
          <w:color w:val="4F5154"/>
          <w:spacing w:val="-5"/>
        </w:rPr>
        <w:t> </w:t>
      </w:r>
      <w:r>
        <w:rPr>
          <w:color w:val="4F5154"/>
        </w:rPr>
        <w:t>however,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</w:rPr>
        <w:t>conversion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any</w:t>
      </w:r>
      <w:r>
        <w:rPr>
          <w:color w:val="4F5154"/>
          <w:spacing w:val="-7"/>
        </w:rPr>
        <w:t> </w:t>
      </w:r>
      <w:r>
        <w:rPr>
          <w:color w:val="4F5154"/>
        </w:rPr>
        <w:t>convertible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94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deemed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“effected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4"/>
        </w:rPr>
        <w:t> </w:t>
      </w:r>
      <w:r>
        <w:rPr>
          <w:color w:val="4F5154"/>
        </w:rPr>
        <w:t>receipt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consideration.”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adjustment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Board,</w:t>
      </w:r>
      <w:r>
        <w:rPr>
          <w:color w:val="4F5154"/>
          <w:spacing w:val="-3"/>
        </w:rPr>
        <w:t> </w:t>
      </w:r>
      <w:r>
        <w:rPr>
          <w:color w:val="4F5154"/>
        </w:rPr>
        <w:t>whose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determination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final,</w:t>
      </w:r>
      <w:r>
        <w:rPr>
          <w:color w:val="4F5154"/>
          <w:spacing w:val="-3"/>
        </w:rPr>
        <w:t> </w:t>
      </w:r>
      <w:r>
        <w:rPr>
          <w:color w:val="4F5154"/>
        </w:rPr>
        <w:t>binding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conclusive.</w:t>
      </w:r>
      <w:r>
        <w:rPr>
          <w:color w:val="4F5154"/>
          <w:spacing w:val="-7"/>
        </w:rPr>
        <w:t> </w:t>
      </w:r>
      <w:r>
        <w:rPr>
          <w:color w:val="4F5154"/>
        </w:rPr>
        <w:t>Except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expressly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</w:rPr>
        <w:t>herein,</w:t>
      </w:r>
      <w:r>
        <w:rPr>
          <w:color w:val="4F5154"/>
          <w:spacing w:val="-6"/>
        </w:rPr>
        <w:t> </w:t>
      </w:r>
      <w:r>
        <w:rPr>
          <w:color w:val="4F5154"/>
        </w:rPr>
        <w:t>no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issue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w w:val="99"/>
        </w:rPr>
        <w:t> 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class,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convertible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class,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affect,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3"/>
        </w:rPr>
        <w:t> </w:t>
      </w:r>
      <w:r>
        <w:rPr>
          <w:color w:val="4F5154"/>
        </w:rPr>
        <w:t>adjustment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reason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thereof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121"/>
          <w:w w:val="99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</w:rPr>
        <w:t>to,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number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subject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option.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may,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</w:t>
      </w:r>
      <w:r>
        <w:rPr>
          <w:color w:val="4F5154"/>
          <w:spacing w:val="-3"/>
        </w:rPr>
        <w:t> </w:t>
      </w:r>
      <w:r>
        <w:rPr>
          <w:color w:val="4F5154"/>
        </w:rPr>
        <w:t>determines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exercise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discretion,</w:t>
      </w:r>
      <w:r>
        <w:rPr>
          <w:color w:val="4F5154"/>
          <w:spacing w:val="-4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adjusting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Reserves,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well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price</w:t>
      </w:r>
      <w:r>
        <w:rPr>
          <w:color w:val="4F5154"/>
          <w:spacing w:val="-6"/>
        </w:rPr>
        <w:t> </w:t>
      </w:r>
      <w:r>
        <w:rPr>
          <w:color w:val="4F5154"/>
        </w:rPr>
        <w:t>per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covered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outstanding</w:t>
      </w:r>
      <w:r>
        <w:rPr>
          <w:color w:val="4F5154"/>
          <w:spacing w:val="-6"/>
        </w:rPr>
        <w:t> </w:t>
      </w:r>
      <w:r>
        <w:rPr>
          <w:color w:val="4F5154"/>
        </w:rPr>
        <w:t>option,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90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effects</w:t>
      </w:r>
      <w:r>
        <w:rPr>
          <w:color w:val="4F5154"/>
          <w:spacing w:val="-6"/>
        </w:rPr>
        <w:t> </w:t>
      </w:r>
      <w:r>
        <w:rPr>
          <w:color w:val="4F5154"/>
        </w:rPr>
        <w:t>one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more</w:t>
      </w:r>
      <w:r>
        <w:rPr>
          <w:color w:val="4F5154"/>
          <w:spacing w:val="-5"/>
        </w:rPr>
        <w:t> </w:t>
      </w:r>
      <w:r>
        <w:rPr>
          <w:color w:val="4F5154"/>
        </w:rPr>
        <w:t>reorganizations,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recapitalizations,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4"/>
        </w:rPr>
        <w:t> </w:t>
      </w:r>
      <w:r>
        <w:rPr>
          <w:color w:val="4F5154"/>
        </w:rPr>
        <w:t>offerings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increases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reductions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shares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84"/>
          <w:w w:val="99"/>
        </w:rPr>
        <w:t> </w:t>
      </w:r>
      <w:r>
        <w:rPr>
          <w:color w:val="4F5154"/>
        </w:rPr>
        <w:t>outstanding</w:t>
      </w:r>
      <w:r>
        <w:rPr>
          <w:color w:val="4F5154"/>
          <w:spacing w:val="-12"/>
        </w:rPr>
        <w:t> </w:t>
      </w:r>
      <w:r>
        <w:rPr>
          <w:color w:val="4F5154"/>
        </w:rPr>
        <w:t>Common</w:t>
      </w:r>
      <w:r>
        <w:rPr>
          <w:color w:val="4F5154"/>
          <w:spacing w:val="-12"/>
        </w:rPr>
        <w:t> </w:t>
      </w:r>
      <w:r>
        <w:rPr>
          <w:color w:val="4F5154"/>
        </w:rPr>
        <w:t>Stock.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80" w:after="0"/>
        <w:ind w:left="140" w:right="213" w:firstLine="398"/>
        <w:jc w:val="left"/>
      </w:pPr>
      <w:r>
        <w:rPr>
          <w:color w:val="4F5154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event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proposed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dissolution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liquidation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4"/>
        </w:rPr>
        <w:t> </w:t>
      </w:r>
      <w:r>
        <w:rPr>
          <w:color w:val="4F5154"/>
        </w:rPr>
        <w:t>Period</w:t>
      </w:r>
      <w:r>
        <w:rPr>
          <w:color w:val="4F5154"/>
          <w:spacing w:val="-6"/>
        </w:rPr>
        <w:t> </w:t>
      </w:r>
      <w:r>
        <w:rPr>
          <w:color w:val="4F5154"/>
        </w:rPr>
        <w:t>will</w:t>
      </w:r>
      <w:r>
        <w:rPr>
          <w:color w:val="4F5154"/>
          <w:spacing w:val="-4"/>
        </w:rPr>
        <w:t> </w:t>
      </w:r>
      <w:r>
        <w:rPr>
          <w:color w:val="4F5154"/>
        </w:rPr>
        <w:t>terminate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consummation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proposed</w:t>
      </w:r>
      <w:r>
        <w:rPr>
          <w:color w:val="4F5154"/>
          <w:spacing w:val="-7"/>
        </w:rPr>
        <w:t> </w:t>
      </w:r>
      <w:r>
        <w:rPr>
          <w:color w:val="4F5154"/>
        </w:rPr>
        <w:t>dissolution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liquidation,</w:t>
      </w:r>
      <w:r>
        <w:rPr>
          <w:color w:val="4F5154"/>
          <w:spacing w:val="-5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return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participant,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</w:rPr>
        <w:t>permitted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(unless</w:t>
      </w:r>
      <w:r>
        <w:rPr>
          <w:color w:val="4F5154"/>
          <w:spacing w:val="-2"/>
        </w:rPr>
        <w:t> </w:t>
      </w:r>
      <w:r>
        <w:rPr>
          <w:color w:val="4F5154"/>
        </w:rPr>
        <w:t>required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determined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Board)</w:t>
      </w:r>
      <w:r>
        <w:rPr>
          <w:color w:val="4F5154"/>
          <w:spacing w:val="-6"/>
        </w:rPr>
        <w:t> </w:t>
      </w:r>
      <w:r>
        <w:rPr>
          <w:color w:val="4F5154"/>
        </w:rPr>
        <w:t>remaining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her</w:t>
      </w:r>
      <w:r>
        <w:rPr>
          <w:color w:val="4F5154"/>
          <w:spacing w:val="-7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</w:t>
      </w:r>
      <w:r>
        <w:rPr>
          <w:color w:val="4F5154"/>
          <w:spacing w:val="-4"/>
        </w:rPr>
        <w:t> </w:t>
      </w:r>
      <w:r>
        <w:rPr>
          <w:color w:val="4F5154"/>
        </w:rPr>
        <w:t>account.</w:t>
      </w:r>
      <w:r>
        <w:rPr/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1" w:lineRule="auto" w:before="167" w:after="0"/>
        <w:ind w:left="140" w:right="213" w:firstLine="398"/>
        <w:jc w:val="left"/>
      </w:pPr>
      <w:r>
        <w:rPr>
          <w:color w:val="4F5154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proposed</w:t>
      </w:r>
      <w:r>
        <w:rPr>
          <w:color w:val="4F5154"/>
          <w:spacing w:val="-4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substantially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 of</w:t>
      </w:r>
      <w:r>
        <w:rPr>
          <w:color w:val="4F5154"/>
          <w:spacing w:val="-3"/>
        </w:rPr>
        <w:t> </w:t>
      </w:r>
      <w:r>
        <w:rPr>
          <w:color w:val="4F5154"/>
        </w:rPr>
        <w:t>Oracle,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merger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</w:rPr>
        <w:t>another</w:t>
      </w:r>
      <w:r>
        <w:rPr>
          <w:color w:val="4F5154"/>
          <w:spacing w:val="59"/>
          <w:w w:val="99"/>
        </w:rPr>
        <w:t> </w:t>
      </w:r>
      <w:r>
        <w:rPr>
          <w:color w:val="4F5154"/>
        </w:rPr>
        <w:t>corporation,</w:t>
      </w:r>
      <w:r>
        <w:rPr>
          <w:color w:val="4F5154"/>
          <w:spacing w:val="-7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assumed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equivalent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substituted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successor</w:t>
      </w:r>
      <w:r>
        <w:rPr>
          <w:color w:val="4F5154"/>
          <w:spacing w:val="-3"/>
        </w:rPr>
        <w:t> </w:t>
      </w:r>
      <w:r>
        <w:rPr>
          <w:color w:val="4F5154"/>
        </w:rPr>
        <w:t>corporation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parent</w:t>
      </w:r>
      <w:r>
        <w:rPr>
          <w:color w:val="4F5154"/>
          <w:spacing w:val="81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subsidiary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successor</w:t>
      </w:r>
      <w:r>
        <w:rPr>
          <w:color w:val="4F5154"/>
          <w:spacing w:val="-6"/>
        </w:rPr>
        <w:t> </w:t>
      </w:r>
      <w:r>
        <w:rPr>
          <w:color w:val="4F5154"/>
        </w:rPr>
        <w:t>corporation,</w:t>
      </w:r>
      <w:r>
        <w:rPr>
          <w:color w:val="4F5154"/>
          <w:spacing w:val="-6"/>
        </w:rPr>
        <w:t> </w:t>
      </w:r>
      <w:r>
        <w:rPr>
          <w:color w:val="4F5154"/>
        </w:rPr>
        <w:t>unless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determines,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sole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discretion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lieu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assumption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substitution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shorten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then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progress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setting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(the</w:t>
      </w:r>
      <w:r>
        <w:rPr>
          <w:color w:val="4F5154"/>
          <w:spacing w:val="-2"/>
        </w:rPr>
        <w:t> </w:t>
      </w:r>
      <w:r>
        <w:rPr>
          <w:color w:val="4F5154"/>
        </w:rPr>
        <w:t>“New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Date”).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shortens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75"/>
          <w:w w:val="99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progress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lieu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assumption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substitution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event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merger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notify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72"/>
          <w:w w:val="99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writing,</w:t>
      </w:r>
      <w:r>
        <w:rPr>
          <w:color w:val="4F5154"/>
          <w:spacing w:val="-3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least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ten</w:t>
      </w:r>
      <w:r>
        <w:rPr>
          <w:color w:val="4F5154"/>
          <w:spacing w:val="-3"/>
        </w:rPr>
        <w:t> </w:t>
      </w:r>
      <w:r>
        <w:rPr>
          <w:color w:val="4F5154"/>
        </w:rPr>
        <w:t>(10)</w:t>
      </w:r>
      <w:r>
        <w:rPr>
          <w:color w:val="4F5154"/>
          <w:spacing w:val="-3"/>
        </w:rPr>
        <w:t> </w:t>
      </w:r>
      <w:r>
        <w:rPr>
          <w:color w:val="4F5154"/>
        </w:rPr>
        <w:t>days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Date,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</w:rPr>
        <w:t>Exercise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</w:rPr>
        <w:t>changed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6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his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her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exercised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automatically</w:t>
      </w:r>
      <w:r>
        <w:rPr>
          <w:color w:val="4F5154"/>
          <w:spacing w:val="-3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New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Date,</w:t>
      </w:r>
      <w:r>
        <w:rPr>
          <w:color w:val="4F5154"/>
          <w:spacing w:val="-3"/>
        </w:rPr>
        <w:t> </w:t>
      </w:r>
      <w:r>
        <w:rPr>
          <w:color w:val="4F5154"/>
        </w:rPr>
        <w:t>unless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prior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date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he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she</w:t>
      </w:r>
      <w:r>
        <w:rPr>
          <w:color w:val="4F5154"/>
          <w:spacing w:val="-6"/>
        </w:rPr>
        <w:t> </w:t>
      </w:r>
      <w:r>
        <w:rPr>
          <w:color w:val="4F5154"/>
        </w:rPr>
        <w:t>has</w:t>
      </w:r>
      <w:r>
        <w:rPr>
          <w:color w:val="4F5154"/>
          <w:spacing w:val="67"/>
          <w:w w:val="99"/>
        </w:rPr>
        <w:t> </w:t>
      </w:r>
      <w:r>
        <w:rPr>
          <w:color w:val="4F5154"/>
          <w:spacing w:val="-1"/>
        </w:rPr>
        <w:t>withdrawn</w:t>
      </w:r>
      <w:r>
        <w:rPr>
          <w:color w:val="4F5154"/>
          <w:spacing w:val="-4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Offering</w:t>
      </w:r>
      <w:r>
        <w:rPr>
          <w:color w:val="4F5154"/>
          <w:spacing w:val="-5"/>
        </w:rPr>
        <w:t> </w:t>
      </w:r>
      <w:r>
        <w:rPr>
          <w:color w:val="4F5154"/>
        </w:rPr>
        <w:t>Period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10.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purposes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this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Section,</w:t>
      </w:r>
      <w:r>
        <w:rPr>
          <w:color w:val="4F5154"/>
          <w:spacing w:val="-6"/>
        </w:rPr>
        <w:t> </w:t>
      </w:r>
      <w:r>
        <w:rPr>
          <w:color w:val="4F5154"/>
        </w:rPr>
        <w:t>an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</w:rPr>
        <w:t>granted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deemed</w:t>
      </w:r>
      <w:r>
        <w:rPr>
          <w:color w:val="4F5154"/>
          <w:w w:val="99"/>
        </w:rPr>
        <w:t> 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assumed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if,</w:t>
      </w:r>
      <w:r>
        <w:rPr>
          <w:color w:val="4F5154"/>
          <w:spacing w:val="-3"/>
        </w:rPr>
        <w:t> </w:t>
      </w:r>
      <w:r>
        <w:rPr>
          <w:color w:val="4F5154"/>
        </w:rPr>
        <w:t>following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merger,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confers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right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purchase,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5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56"/>
          <w:w w:val="99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immediately</w:t>
      </w:r>
      <w:r>
        <w:rPr>
          <w:color w:val="4F5154"/>
          <w:spacing w:val="-4"/>
        </w:rPr>
        <w:t> </w:t>
      </w:r>
      <w:r>
        <w:rPr>
          <w:color w:val="4F5154"/>
        </w:rPr>
        <w:t>prior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merger,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consideration</w:t>
      </w:r>
      <w:r>
        <w:rPr>
          <w:color w:val="4F5154"/>
          <w:spacing w:val="-6"/>
        </w:rPr>
        <w:t> </w:t>
      </w:r>
      <w:r>
        <w:rPr>
          <w:color w:val="4F5154"/>
        </w:rPr>
        <w:t>(whether</w:t>
      </w:r>
      <w:r>
        <w:rPr>
          <w:color w:val="4F5154"/>
          <w:spacing w:val="-5"/>
        </w:rPr>
        <w:t> </w:t>
      </w:r>
      <w:r>
        <w:rPr>
          <w:color w:val="4F5154"/>
        </w:rPr>
        <w:t>stock,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cash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property)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97"/>
          <w:w w:val="99"/>
        </w:rPr>
        <w:t> </w:t>
      </w:r>
      <w:r>
        <w:rPr>
          <w:color w:val="4F5154"/>
          <w:spacing w:val="-1"/>
        </w:rPr>
        <w:t>sale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merger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held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transaction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(and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holders</w:t>
      </w:r>
      <w:r>
        <w:rPr>
          <w:color w:val="4F5154"/>
          <w:spacing w:val="-3"/>
        </w:rPr>
        <w:t> </w:t>
      </w:r>
      <w:r>
        <w:rPr>
          <w:color w:val="4F5154"/>
        </w:rPr>
        <w:t>were</w:t>
      </w:r>
      <w:r>
        <w:rPr>
          <w:color w:val="4F5154"/>
          <w:spacing w:val="-6"/>
        </w:rPr>
        <w:t> </w:t>
      </w:r>
      <w:r>
        <w:rPr>
          <w:color w:val="4F5154"/>
        </w:rPr>
        <w:t>offered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choice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consideration,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type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consideration</w:t>
      </w:r>
      <w:r>
        <w:rPr>
          <w:color w:val="4F5154"/>
          <w:spacing w:val="-4"/>
        </w:rPr>
        <w:t> </w:t>
      </w:r>
      <w:r>
        <w:rPr>
          <w:color w:val="4F5154"/>
        </w:rPr>
        <w:t>chosen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majority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outstanding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Common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Stock);</w:t>
      </w:r>
      <w:r>
        <w:rPr>
          <w:color w:val="4F5154"/>
          <w:spacing w:val="-5"/>
        </w:rPr>
        <w:t> </w:t>
      </w:r>
      <w:r>
        <w:rPr>
          <w:color w:val="4F5154"/>
        </w:rPr>
        <w:t>provided,</w:t>
      </w:r>
      <w:r>
        <w:rPr>
          <w:color w:val="4F5154"/>
          <w:spacing w:val="-3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consideration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sale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merger</w:t>
      </w:r>
      <w:r>
        <w:rPr>
          <w:color w:val="4F5154"/>
          <w:spacing w:val="-5"/>
        </w:rPr>
        <w:t> </w:t>
      </w:r>
      <w:r>
        <w:rPr>
          <w:color w:val="4F5154"/>
        </w:rPr>
        <w:t>was</w:t>
      </w:r>
      <w:r>
        <w:rPr>
          <w:color w:val="4F5154"/>
          <w:spacing w:val="-3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solely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successor</w:t>
      </w:r>
      <w:r>
        <w:rPr>
          <w:color w:val="4F5154"/>
          <w:spacing w:val="-4"/>
        </w:rPr>
        <w:t> </w:t>
      </w:r>
      <w:r>
        <w:rPr>
          <w:color w:val="4F5154"/>
        </w:rPr>
        <w:t>corporation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3"/>
        </w:rPr>
        <w:t> </w:t>
      </w:r>
      <w:r>
        <w:rPr>
          <w:color w:val="4F5154"/>
        </w:rPr>
        <w:t>parent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(as</w:t>
      </w:r>
      <w:r>
        <w:rPr>
          <w:color w:val="4F5154"/>
          <w:spacing w:val="-2"/>
        </w:rPr>
        <w:t> </w:t>
      </w:r>
      <w:r>
        <w:rPr>
          <w:color w:val="4F5154"/>
        </w:rPr>
        <w:t>defined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424(e)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Code),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3"/>
        </w:rPr>
        <w:t> </w:t>
      </w:r>
      <w:r>
        <w:rPr>
          <w:color w:val="4F5154"/>
        </w:rPr>
        <w:t>may,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consent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successor</w:t>
      </w:r>
      <w:r>
        <w:rPr>
          <w:color w:val="4F5154"/>
          <w:spacing w:val="-3"/>
        </w:rPr>
        <w:t> </w:t>
      </w:r>
      <w:r>
        <w:rPr>
          <w:color w:val="4F5154"/>
        </w:rPr>
        <w:t>corporation,</w:t>
      </w:r>
      <w:r>
        <w:rPr>
          <w:color w:val="4F5154"/>
          <w:spacing w:val="77"/>
          <w:w w:val="99"/>
        </w:rPr>
        <w:t> </w:t>
      </w:r>
      <w:r>
        <w:rPr>
          <w:color w:val="4F5154"/>
        </w:rPr>
        <w:t>provide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consideration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3"/>
        </w:rPr>
        <w:t> </w:t>
      </w:r>
      <w:r>
        <w:rPr>
          <w:color w:val="4F5154"/>
        </w:rPr>
        <w:t>upon</w:t>
      </w:r>
      <w:r>
        <w:rPr>
          <w:color w:val="4F5154"/>
          <w:spacing w:val="-6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solely</w:t>
      </w:r>
      <w:r>
        <w:rPr>
          <w:color w:val="4F5154"/>
          <w:spacing w:val="-3"/>
        </w:rPr>
        <w:t> </w:t>
      </w:r>
      <w:r>
        <w:rPr>
          <w:color w:val="4F5154"/>
        </w:rPr>
        <w:t>common</w:t>
      </w:r>
      <w:r>
        <w:rPr>
          <w:color w:val="4F5154"/>
          <w:spacing w:val="-6"/>
        </w:rPr>
        <w:t> </w:t>
      </w:r>
      <w:r>
        <w:rPr>
          <w:color w:val="4F5154"/>
        </w:rPr>
        <w:t>stock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successor</w:t>
      </w:r>
      <w:r>
        <w:rPr>
          <w:color w:val="4F5154"/>
          <w:spacing w:val="-5"/>
        </w:rPr>
        <w:t> </w:t>
      </w:r>
      <w:r>
        <w:rPr>
          <w:color w:val="4F5154"/>
        </w:rPr>
        <w:t>corporation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parent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equal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</w:rPr>
        <w:t>fair</w:t>
      </w:r>
      <w:r>
        <w:rPr>
          <w:color w:val="4F5154"/>
          <w:spacing w:val="-3"/>
        </w:rPr>
        <w:t> </w:t>
      </w:r>
      <w:r>
        <w:rPr>
          <w:color w:val="4F5154"/>
        </w:rPr>
        <w:t>market</w:t>
      </w:r>
      <w:r>
        <w:rPr>
          <w:color w:val="4F5154"/>
          <w:spacing w:val="-4"/>
        </w:rPr>
        <w:t> </w:t>
      </w:r>
      <w:r>
        <w:rPr>
          <w:color w:val="4F5154"/>
        </w:rPr>
        <w:t>value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per</w:t>
      </w:r>
      <w:r>
        <w:rPr>
          <w:color w:val="4F5154"/>
          <w:spacing w:val="-3"/>
        </w:rPr>
        <w:t> </w:t>
      </w:r>
      <w:r>
        <w:rPr>
          <w:color w:val="4F5154"/>
        </w:rPr>
        <w:t>share</w:t>
      </w:r>
      <w:r>
        <w:rPr>
          <w:color w:val="4F5154"/>
          <w:spacing w:val="-4"/>
        </w:rPr>
        <w:t> </w:t>
      </w:r>
      <w:r>
        <w:rPr>
          <w:color w:val="4F5154"/>
        </w:rPr>
        <w:t>consideration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Common</w:t>
      </w:r>
      <w:r>
        <w:rPr>
          <w:color w:val="4F5154"/>
          <w:spacing w:val="-5"/>
        </w:rPr>
        <w:t> </w:t>
      </w:r>
      <w:r>
        <w:rPr>
          <w:color w:val="4F5154"/>
        </w:rPr>
        <w:t>Stock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result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sale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assets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merger.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3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AMENDMENT,</w:t>
      </w:r>
      <w:r>
        <w:rPr>
          <w:color w:val="4F5154"/>
          <w:spacing w:val="-10"/>
        </w:rPr>
        <w:t> </w:t>
      </w:r>
      <w:r>
        <w:rPr>
          <w:color w:val="4F5154"/>
        </w:rPr>
        <w:t>SUSPENSION</w:t>
      </w:r>
      <w:r>
        <w:rPr>
          <w:color w:val="4F5154"/>
          <w:spacing w:val="-11"/>
        </w:rPr>
        <w:t> </w:t>
      </w:r>
      <w:r>
        <w:rPr>
          <w:color w:val="4F5154"/>
        </w:rPr>
        <w:t>OR</w:t>
      </w:r>
      <w:r>
        <w:rPr>
          <w:color w:val="4F5154"/>
          <w:spacing w:val="-10"/>
        </w:rPr>
        <w:t> </w:t>
      </w:r>
      <w:r>
        <w:rPr>
          <w:color w:val="4F5154"/>
        </w:rPr>
        <w:t>TERMINATION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10"/>
        </w:rPr>
        <w:t> </w:t>
      </w:r>
      <w:r>
        <w:rPr>
          <w:color w:val="4F5154"/>
        </w:rPr>
        <w:t>PLAN</w:t>
      </w:r>
      <w:r>
        <w:rPr>
          <w:b w:val="0"/>
        </w:rPr>
      </w:r>
    </w:p>
    <w:p>
      <w:pPr>
        <w:pStyle w:val="BodyText"/>
        <w:spacing w:line="230" w:lineRule="auto" w:before="163"/>
        <w:ind w:right="290" w:firstLine="398"/>
        <w:jc w:val="left"/>
      </w:pP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reason</w:t>
      </w:r>
      <w:r>
        <w:rPr>
          <w:color w:val="4F5154"/>
          <w:spacing w:val="-5"/>
        </w:rPr>
        <w:t> </w:t>
      </w:r>
      <w:r>
        <w:rPr>
          <w:color w:val="4F5154"/>
        </w:rPr>
        <w:t>terminate,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suspend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amend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Plan.</w:t>
      </w:r>
      <w:r>
        <w:rPr>
          <w:color w:val="4F5154"/>
          <w:spacing w:val="-3"/>
        </w:rPr>
        <w:t> </w:t>
      </w:r>
      <w:r>
        <w:rPr>
          <w:color w:val="4F5154"/>
        </w:rPr>
        <w:t>Except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18,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w w:val="99"/>
        </w:rPr>
        <w:t> </w:t>
      </w:r>
      <w:r>
        <w:rPr>
          <w:color w:val="4F5154"/>
          <w:spacing w:val="74"/>
          <w:w w:val="99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6"/>
        </w:rPr>
        <w:t> </w:t>
      </w:r>
      <w:r>
        <w:rPr>
          <w:color w:val="4F5154"/>
        </w:rPr>
        <w:t>can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affect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3"/>
        </w:rPr>
        <w:t> </w:t>
      </w:r>
      <w:r>
        <w:rPr>
          <w:color w:val="4F5154"/>
        </w:rPr>
        <w:t>previously</w:t>
      </w:r>
      <w:r>
        <w:rPr>
          <w:color w:val="4F5154"/>
          <w:spacing w:val="-5"/>
        </w:rPr>
        <w:t> </w:t>
      </w:r>
      <w:r>
        <w:rPr>
          <w:color w:val="4F5154"/>
        </w:rPr>
        <w:t>granted,</w:t>
      </w:r>
      <w:r>
        <w:rPr>
          <w:color w:val="4F5154"/>
          <w:spacing w:val="-4"/>
        </w:rPr>
        <w:t> </w:t>
      </w:r>
      <w:r>
        <w:rPr>
          <w:color w:val="4F5154"/>
        </w:rPr>
        <w:t>provided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6"/>
        </w:rPr>
        <w:t> </w:t>
      </w:r>
      <w:r>
        <w:rPr>
          <w:color w:val="4F5154"/>
        </w:rPr>
        <w:t>Offering</w:t>
      </w:r>
      <w:r>
        <w:rPr>
          <w:color w:val="4F5154"/>
          <w:spacing w:val="-6"/>
        </w:rPr>
        <w:t> </w:t>
      </w:r>
      <w:r>
        <w:rPr>
          <w:color w:val="4F5154"/>
        </w:rPr>
        <w:t>Period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7"/>
        </w:rPr>
        <w:t> </w:t>
      </w:r>
      <w:r>
        <w:rPr>
          <w:color w:val="4F5154"/>
        </w:rPr>
        <w:t>terminated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52"/>
          <w:w w:val="99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determines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termination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best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interests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stockholders.</w:t>
      </w:r>
      <w:r>
        <w:rPr>
          <w:color w:val="4F5154"/>
          <w:spacing w:val="-3"/>
        </w:rPr>
        <w:t> </w:t>
      </w:r>
      <w:r>
        <w:rPr>
          <w:color w:val="4F5154"/>
        </w:rPr>
        <w:t>Except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provided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3"/>
        </w:rPr>
        <w:t> </w:t>
      </w:r>
      <w:r>
        <w:rPr>
          <w:color w:val="4F5154"/>
        </w:rPr>
        <w:t>18,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amendment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4"/>
        </w:rPr>
        <w:t> </w:t>
      </w:r>
      <w:r>
        <w:rPr>
          <w:color w:val="4F5154"/>
        </w:rPr>
        <w:t>theretofore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granted</w:t>
      </w:r>
      <w:r>
        <w:rPr>
          <w:color w:val="4F5154"/>
          <w:spacing w:val="-4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adversely</w:t>
      </w:r>
      <w:r>
        <w:rPr>
          <w:color w:val="4F5154"/>
          <w:spacing w:val="-5"/>
        </w:rPr>
        <w:t> </w:t>
      </w:r>
      <w:r>
        <w:rPr>
          <w:color w:val="4F5154"/>
        </w:rPr>
        <w:t>affects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rights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participant</w:t>
      </w:r>
      <w:r>
        <w:rPr>
          <w:color w:val="4F5154"/>
          <w:spacing w:val="-5"/>
        </w:rPr>
        <w:t> </w:t>
      </w:r>
      <w:r>
        <w:rPr>
          <w:color w:val="4F5154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consent</w:t>
      </w:r>
      <w:r>
        <w:rPr>
          <w:color w:val="4F5154"/>
          <w:spacing w:val="86"/>
          <w:w w:val="99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participant,</w:t>
      </w:r>
      <w:r>
        <w:rPr>
          <w:color w:val="4F5154"/>
          <w:spacing w:val="-6"/>
        </w:rPr>
        <w:t> </w:t>
      </w:r>
      <w:r>
        <w:rPr>
          <w:color w:val="4F5154"/>
        </w:rPr>
        <w:t>except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necessary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qualify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employee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4"/>
        </w:rPr>
        <w:t> </w:t>
      </w:r>
      <w:r>
        <w:rPr>
          <w:color w:val="4F5154"/>
        </w:rPr>
        <w:t>purchase</w:t>
      </w:r>
      <w:r>
        <w:rPr>
          <w:color w:val="4F5154"/>
          <w:spacing w:val="-4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pursuant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w w:val="99"/>
        </w:rPr>
        <w:t> </w:t>
      </w:r>
      <w:r>
        <w:rPr>
          <w:color w:val="4F5154"/>
          <w:spacing w:val="35"/>
          <w:w w:val="99"/>
        </w:rPr>
        <w:t>  </w:t>
      </w:r>
      <w:r>
        <w:rPr>
          <w:color w:val="4F5154"/>
        </w:rPr>
        <w:t>423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comply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applicable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law,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regulation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rule.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73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NOTICES</w:t>
      </w:r>
      <w:r>
        <w:rPr>
          <w:b w:val="0"/>
        </w:rPr>
      </w:r>
    </w:p>
    <w:p>
      <w:pPr>
        <w:pStyle w:val="BodyText"/>
        <w:spacing w:line="231" w:lineRule="auto" w:before="163"/>
        <w:ind w:right="307" w:firstLine="398"/>
        <w:jc w:val="left"/>
      </w:pPr>
      <w:r>
        <w:rPr>
          <w:color w:val="4F5154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notices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other</w:t>
      </w:r>
      <w:r>
        <w:rPr>
          <w:color w:val="4F5154"/>
          <w:spacing w:val="-4"/>
        </w:rPr>
        <w:t> </w:t>
      </w:r>
      <w:r>
        <w:rPr>
          <w:color w:val="4F5154"/>
        </w:rPr>
        <w:t>communications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participant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</w:rPr>
        <w:t>under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connection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deemed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spacing w:val="-4"/>
        </w:rPr>
        <w:t> </w:t>
      </w:r>
      <w:r>
        <w:rPr>
          <w:color w:val="4F5154"/>
        </w:rPr>
        <w:t>been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duly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given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when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received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form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specified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location,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person,</w:t>
      </w:r>
      <w:r>
        <w:rPr>
          <w:color w:val="4F5154"/>
          <w:spacing w:val="-6"/>
        </w:rPr>
        <w:t> </w:t>
      </w:r>
      <w:r>
        <w:rPr>
          <w:color w:val="4F5154"/>
        </w:rPr>
        <w:t>designated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receipt</w:t>
      </w:r>
      <w:r>
        <w:rPr>
          <w:color w:val="4F5154"/>
          <w:spacing w:val="96"/>
          <w:w w:val="99"/>
        </w:rPr>
        <w:t> </w:t>
      </w:r>
      <w:r>
        <w:rPr>
          <w:color w:val="4F5154"/>
          <w:spacing w:val="-1"/>
        </w:rPr>
        <w:t>thereof.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0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STOCKHOLDER</w:t>
      </w:r>
      <w:r>
        <w:rPr>
          <w:color w:val="4F5154"/>
          <w:spacing w:val="-27"/>
        </w:rPr>
        <w:t> </w:t>
      </w:r>
      <w:r>
        <w:rPr>
          <w:color w:val="4F5154"/>
        </w:rPr>
        <w:t>APPROVAL</w:t>
      </w:r>
      <w:r>
        <w:rPr>
          <w:b w:val="0"/>
        </w:rPr>
      </w:r>
    </w:p>
    <w:p>
      <w:pPr>
        <w:pStyle w:val="BodyText"/>
        <w:spacing w:line="231" w:lineRule="auto" w:before="163"/>
        <w:ind w:right="282" w:firstLine="398"/>
        <w:jc w:val="left"/>
      </w:pP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</w:rPr>
        <w:t>become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</w:rPr>
        <w:t>upon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earlier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occur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adoption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approval</w:t>
      </w:r>
      <w:r>
        <w:rPr>
          <w:color w:val="4F5154"/>
          <w:spacing w:val="-4"/>
        </w:rPr>
        <w:t> </w:t>
      </w:r>
      <w:r>
        <w:rPr>
          <w:color w:val="4F5154"/>
        </w:rPr>
        <w:t>by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stockholders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Oracle.</w:t>
      </w:r>
      <w:r>
        <w:rPr>
          <w:color w:val="4F5154"/>
          <w:spacing w:val="-6"/>
        </w:rPr>
        <w:t> </w:t>
      </w:r>
      <w:r>
        <w:rPr>
          <w:color w:val="4F5154"/>
        </w:rPr>
        <w:t>If</w:t>
      </w:r>
      <w:r>
        <w:rPr>
          <w:color w:val="4F5154"/>
          <w:spacing w:val="78"/>
          <w:w w:val="99"/>
        </w:rPr>
        <w:t> </w:t>
      </w:r>
      <w:r>
        <w:rPr>
          <w:color w:val="4F5154"/>
        </w:rPr>
        <w:t>stockholder</w:t>
      </w:r>
      <w:r>
        <w:rPr>
          <w:color w:val="4F5154"/>
          <w:spacing w:val="-6"/>
        </w:rPr>
        <w:t> </w:t>
      </w:r>
      <w:r>
        <w:rPr>
          <w:color w:val="4F5154"/>
        </w:rPr>
        <w:t>approval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obtained</w:t>
      </w:r>
      <w:r>
        <w:rPr>
          <w:color w:val="4F5154"/>
          <w:spacing w:val="-5"/>
        </w:rPr>
        <w:t> </w:t>
      </w:r>
      <w:r>
        <w:rPr>
          <w:color w:val="4F5154"/>
        </w:rPr>
        <w:t>prior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first</w:t>
      </w:r>
      <w:r>
        <w:rPr>
          <w:color w:val="4F5154"/>
          <w:spacing w:val="-5"/>
        </w:rPr>
        <w:t> </w:t>
      </w:r>
      <w:r>
        <w:rPr>
          <w:color w:val="4F5154"/>
        </w:rPr>
        <w:t>Offering</w:t>
      </w:r>
      <w:r>
        <w:rPr>
          <w:color w:val="4F5154"/>
          <w:spacing w:val="-3"/>
        </w:rPr>
        <w:t> </w:t>
      </w:r>
      <w:r>
        <w:rPr>
          <w:color w:val="4F5154"/>
        </w:rPr>
        <w:t>Period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Plan,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2"/>
        </w:rPr>
        <w:t> </w:t>
      </w:r>
      <w:r>
        <w:rPr>
          <w:color w:val="4F5154"/>
        </w:rPr>
        <w:t>previously</w:t>
      </w:r>
      <w:r>
        <w:rPr>
          <w:color w:val="4F5154"/>
          <w:spacing w:val="46"/>
          <w:w w:val="99"/>
        </w:rPr>
        <w:t> </w:t>
      </w:r>
      <w:r>
        <w:rPr>
          <w:color w:val="4F5154"/>
        </w:rPr>
        <w:t>granted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terminate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</w:rPr>
        <w:t>amounts</w:t>
      </w:r>
      <w:r>
        <w:rPr>
          <w:color w:val="4F5154"/>
          <w:spacing w:val="-6"/>
        </w:rPr>
        <w:t> </w:t>
      </w:r>
      <w:r>
        <w:rPr>
          <w:color w:val="4F5154"/>
        </w:rPr>
        <w:t>accrued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participant’s</w:t>
      </w:r>
      <w:r>
        <w:rPr>
          <w:color w:val="4F5154"/>
          <w:spacing w:val="-6"/>
        </w:rPr>
        <w:t> </w:t>
      </w:r>
      <w:r>
        <w:rPr>
          <w:color w:val="4F5154"/>
        </w:rPr>
        <w:t>account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refunded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promptly,</w:t>
      </w:r>
      <w:r>
        <w:rPr>
          <w:color w:val="4F5154"/>
          <w:spacing w:val="100"/>
          <w:w w:val="99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interest,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each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participant.</w:t>
      </w:r>
      <w:r>
        <w:rPr>
          <w:color w:val="4F5154"/>
          <w:spacing w:val="-4"/>
        </w:rPr>
        <w:t> </w:t>
      </w:r>
      <w:r>
        <w:rPr>
          <w:color w:val="4F5154"/>
        </w:rPr>
        <w:t>Whenever</w:t>
      </w:r>
      <w:r>
        <w:rPr>
          <w:color w:val="4F5154"/>
          <w:spacing w:val="-6"/>
        </w:rPr>
        <w:t> </w:t>
      </w:r>
      <w:r>
        <w:rPr>
          <w:color w:val="4F5154"/>
        </w:rPr>
        <w:t>stockholder</w:t>
      </w:r>
      <w:r>
        <w:rPr>
          <w:color w:val="4F5154"/>
          <w:spacing w:val="-4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sought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either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initial</w:t>
      </w:r>
      <w:r>
        <w:rPr>
          <w:color w:val="4F5154"/>
          <w:spacing w:val="-5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subsequent</w:t>
      </w:r>
      <w:r>
        <w:rPr>
          <w:color w:val="4F5154"/>
          <w:spacing w:val="98"/>
          <w:w w:val="99"/>
        </w:rPr>
        <w:t> </w:t>
      </w:r>
      <w:r>
        <w:rPr>
          <w:color w:val="4F5154"/>
          <w:spacing w:val="-1"/>
        </w:rPr>
        <w:t>amendment,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obtained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manner</w:t>
      </w:r>
      <w:r>
        <w:rPr>
          <w:color w:val="4F5154"/>
          <w:spacing w:val="-5"/>
        </w:rPr>
        <w:t> </w:t>
      </w:r>
      <w:r>
        <w:rPr>
          <w:color w:val="4F5154"/>
        </w:rPr>
        <w:t>permitted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4"/>
        </w:rPr>
        <w:t> </w:t>
      </w:r>
      <w:r>
        <w:rPr>
          <w:color w:val="4F5154"/>
        </w:rPr>
        <w:t>corporate</w:t>
      </w:r>
      <w:r>
        <w:rPr>
          <w:color w:val="4F5154"/>
          <w:spacing w:val="-7"/>
        </w:rPr>
        <w:t> </w:t>
      </w:r>
      <w:r>
        <w:rPr>
          <w:color w:val="4F5154"/>
        </w:rPr>
        <w:t>law.</w:t>
      </w:r>
      <w:r>
        <w:rPr>
          <w:color w:val="4F5154"/>
          <w:spacing w:val="-7"/>
        </w:rPr>
        <w:t> </w:t>
      </w:r>
      <w:r>
        <w:rPr>
          <w:color w:val="4F5154"/>
        </w:rPr>
        <w:t>If</w:t>
      </w:r>
      <w:r>
        <w:rPr>
          <w:color w:val="4F5154"/>
          <w:spacing w:val="-3"/>
        </w:rPr>
        <w:t> </w:t>
      </w:r>
      <w:r>
        <w:rPr>
          <w:color w:val="4F5154"/>
        </w:rPr>
        <w:t>stockholder</w:t>
      </w:r>
      <w:r>
        <w:rPr>
          <w:color w:val="4F5154"/>
          <w:spacing w:val="-6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64"/>
          <w:w w:val="99"/>
        </w:rPr>
        <w:t> </w:t>
      </w:r>
      <w:r>
        <w:rPr>
          <w:color w:val="4F5154"/>
        </w:rPr>
        <w:t>amendment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proposed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adopted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Board,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stockholder</w:t>
      </w:r>
      <w:r>
        <w:rPr>
          <w:color w:val="4F5154"/>
          <w:spacing w:val="-3"/>
        </w:rPr>
        <w:t> </w:t>
      </w:r>
      <w:r>
        <w:rPr>
          <w:color w:val="4F5154"/>
        </w:rPr>
        <w:t>approval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obtained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manner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within</w:t>
      </w:r>
      <w:r>
        <w:rPr>
          <w:color w:val="4F5154"/>
          <w:spacing w:val="64"/>
          <w:w w:val="99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periods</w:t>
      </w:r>
      <w:r>
        <w:rPr>
          <w:color w:val="4F5154"/>
          <w:spacing w:val="-6"/>
        </w:rPr>
        <w:t> </w:t>
      </w:r>
      <w:r>
        <w:rPr>
          <w:color w:val="4F5154"/>
        </w:rPr>
        <w:t>required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Code.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Board,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5"/>
        </w:rPr>
        <w:t> </w:t>
      </w:r>
      <w:r>
        <w:rPr>
          <w:color w:val="4F5154"/>
        </w:rPr>
        <w:t>discretion,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also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obtain</w:t>
      </w:r>
      <w:r>
        <w:rPr>
          <w:color w:val="4F5154"/>
          <w:spacing w:val="-5"/>
        </w:rPr>
        <w:t> </w:t>
      </w:r>
      <w:r>
        <w:rPr>
          <w:color w:val="4F5154"/>
        </w:rPr>
        <w:t>stockholder</w:t>
      </w:r>
      <w:r>
        <w:rPr>
          <w:color w:val="4F5154"/>
          <w:spacing w:val="-4"/>
        </w:rPr>
        <w:t> </w:t>
      </w:r>
      <w:r>
        <w:rPr>
          <w:color w:val="4F5154"/>
        </w:rPr>
        <w:t>approval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amendment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adopted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proposed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adopted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</w:rPr>
        <w:t>desirable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maintain</w:t>
      </w:r>
      <w:r>
        <w:rPr>
          <w:color w:val="4F5154"/>
          <w:spacing w:val="-3"/>
        </w:rPr>
        <w:t> </w:t>
      </w:r>
      <w:r>
        <w:rPr>
          <w:color w:val="4F5154"/>
        </w:rPr>
        <w:t>compliance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Rule</w:t>
      </w:r>
      <w:r>
        <w:rPr>
          <w:color w:val="4F5154"/>
          <w:spacing w:val="-4"/>
        </w:rPr>
        <w:t> </w:t>
      </w:r>
      <w:r>
        <w:rPr>
          <w:color w:val="4F5154"/>
        </w:rPr>
        <w:t>16b-3.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3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CONDITIONS</w:t>
      </w:r>
      <w:r>
        <w:rPr>
          <w:color w:val="4F5154"/>
          <w:spacing w:val="-10"/>
        </w:rPr>
        <w:t> </w:t>
      </w:r>
      <w:r>
        <w:rPr>
          <w:color w:val="4F5154"/>
        </w:rPr>
        <w:t>UPON</w:t>
      </w:r>
      <w:r>
        <w:rPr>
          <w:color w:val="4F5154"/>
          <w:spacing w:val="-10"/>
        </w:rPr>
        <w:t> </w:t>
      </w:r>
      <w:r>
        <w:rPr>
          <w:color w:val="4F5154"/>
        </w:rPr>
        <w:t>ISSUANCE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9"/>
        </w:rPr>
        <w:t> </w:t>
      </w:r>
      <w:r>
        <w:rPr>
          <w:color w:val="4F5154"/>
        </w:rPr>
        <w:t>SHARES</w:t>
      </w:r>
      <w:r>
        <w:rPr>
          <w:b w:val="0"/>
        </w:rPr>
      </w:r>
    </w:p>
    <w:p>
      <w:pPr>
        <w:pStyle w:val="BodyText"/>
        <w:spacing w:line="231" w:lineRule="auto" w:before="163"/>
        <w:ind w:right="345" w:firstLine="398"/>
        <w:jc w:val="left"/>
      </w:pP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7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issued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</w:rPr>
        <w:t>unless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option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issuance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delivery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81"/>
          <w:w w:val="99"/>
        </w:rPr>
        <w:t> </w:t>
      </w:r>
      <w:r>
        <w:rPr>
          <w:color w:val="4F5154"/>
        </w:rPr>
        <w:t>pursuant</w:t>
      </w:r>
      <w:r>
        <w:rPr>
          <w:color w:val="4F5154"/>
          <w:spacing w:val="-6"/>
        </w:rPr>
        <w:t> </w:t>
      </w:r>
      <w:r>
        <w:rPr>
          <w:color w:val="4F5154"/>
        </w:rPr>
        <w:t>thereto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6"/>
        </w:rPr>
        <w:t> </w:t>
      </w:r>
      <w:r>
        <w:rPr>
          <w:color w:val="4F5154"/>
        </w:rPr>
        <w:t>comply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5"/>
        </w:rPr>
        <w:t> </w:t>
      </w:r>
      <w:r>
        <w:rPr>
          <w:color w:val="4F5154"/>
        </w:rPr>
        <w:t>provisions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law,</w:t>
      </w:r>
      <w:r>
        <w:rPr>
          <w:color w:val="4F5154"/>
          <w:spacing w:val="-7"/>
        </w:rPr>
        <w:t> </w:t>
      </w:r>
      <w:r>
        <w:rPr>
          <w:color w:val="4F5154"/>
        </w:rPr>
        <w:t>domestic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foreign,</w:t>
      </w:r>
      <w:r>
        <w:rPr>
          <w:color w:val="4F5154"/>
          <w:spacing w:val="-4"/>
        </w:rPr>
        <w:t> </w:t>
      </w:r>
      <w:r>
        <w:rPr>
          <w:color w:val="4F5154"/>
        </w:rPr>
        <w:t>including,</w:t>
      </w:r>
      <w:r>
        <w:rPr>
          <w:color w:val="4F5154"/>
          <w:spacing w:val="-7"/>
        </w:rPr>
        <w:t> </w:t>
      </w:r>
      <w:r>
        <w:rPr>
          <w:color w:val="4F5154"/>
        </w:rPr>
        <w:t>without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limitation,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4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88"/>
          <w:w w:val="99"/>
        </w:rPr>
        <w:t> </w:t>
      </w:r>
      <w:r>
        <w:rPr>
          <w:color w:val="4F5154"/>
        </w:rPr>
        <w:t>1933,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</w:rPr>
        <w:t>amended,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Act,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rules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regulations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promulgated</w:t>
      </w:r>
      <w:r>
        <w:rPr>
          <w:color w:val="4F5154"/>
          <w:spacing w:val="-4"/>
        </w:rPr>
        <w:t> </w:t>
      </w:r>
      <w:r>
        <w:rPr>
          <w:color w:val="4F5154"/>
        </w:rPr>
        <w:t>thereunder,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stock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</w:rPr>
        <w:t>upon</w:t>
      </w:r>
      <w:r>
        <w:rPr>
          <w:color w:val="4F5154"/>
          <w:spacing w:val="72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then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listed,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shall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further</w:t>
      </w:r>
      <w:r>
        <w:rPr>
          <w:color w:val="4F5154"/>
          <w:spacing w:val="-4"/>
        </w:rPr>
        <w:t> </w:t>
      </w:r>
      <w:r>
        <w:rPr>
          <w:color w:val="4F5154"/>
        </w:rPr>
        <w:t>subject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approval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counsel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respect</w:t>
      </w:r>
      <w:r>
        <w:rPr>
          <w:color w:val="4F5154"/>
          <w:spacing w:val="-4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compliance.</w:t>
      </w:r>
      <w:r>
        <w:rPr>
          <w:color w:val="4F5154"/>
          <w:spacing w:val="48"/>
          <w:w w:val="99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condition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exercise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option,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require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person</w:t>
      </w:r>
      <w:r>
        <w:rPr>
          <w:color w:val="4F5154"/>
          <w:spacing w:val="-5"/>
        </w:rPr>
        <w:t> </w:t>
      </w:r>
      <w:r>
        <w:rPr>
          <w:color w:val="4F5154"/>
        </w:rPr>
        <w:t>exercising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option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represent</w:t>
      </w:r>
      <w:r>
        <w:rPr>
          <w:color w:val="4F5154"/>
          <w:spacing w:val="-4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warrant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54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exercise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shares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being</w:t>
      </w:r>
      <w:r>
        <w:rPr>
          <w:color w:val="4F5154"/>
          <w:spacing w:val="-5"/>
        </w:rPr>
        <w:t> </w:t>
      </w:r>
      <w:r>
        <w:rPr>
          <w:color w:val="4F5154"/>
        </w:rPr>
        <w:t>purchased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only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investment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present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intention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sell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distribute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shares</w:t>
      </w:r>
      <w:r>
        <w:rPr>
          <w:color w:val="4F5154"/>
          <w:spacing w:val="-5"/>
        </w:rPr>
        <w:t> </w:t>
      </w:r>
      <w:r>
        <w:rPr>
          <w:color w:val="4F5154"/>
        </w:rPr>
        <w:t>if,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opinion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counsel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Company,</w:t>
      </w:r>
      <w:r>
        <w:rPr>
          <w:color w:val="4F5154"/>
          <w:spacing w:val="-7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representation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aforementioned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applicable</w:t>
      </w:r>
      <w:r>
        <w:rPr>
          <w:color w:val="4F5154"/>
          <w:spacing w:val="-4"/>
        </w:rPr>
        <w:t> </w:t>
      </w:r>
      <w:r>
        <w:rPr>
          <w:color w:val="4F5154"/>
        </w:rPr>
        <w:t>provisions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law.</w:t>
      </w:r>
      <w:r>
        <w:rPr/>
      </w:r>
    </w:p>
    <w:p>
      <w:pPr>
        <w:pStyle w:val="Heading1"/>
        <w:numPr>
          <w:ilvl w:val="0"/>
          <w:numId w:val="20"/>
        </w:numPr>
        <w:tabs>
          <w:tab w:pos="589" w:val="left" w:leader="none"/>
        </w:tabs>
        <w:spacing w:line="240" w:lineRule="auto" w:before="162" w:after="0"/>
        <w:ind w:left="588" w:right="0" w:hanging="448"/>
        <w:jc w:val="left"/>
        <w:rPr>
          <w:b w:val="0"/>
          <w:bCs w:val="0"/>
        </w:rPr>
      </w:pPr>
      <w:r>
        <w:rPr>
          <w:color w:val="4F5154"/>
        </w:rPr>
        <w:t>RULES</w:t>
      </w:r>
      <w:r>
        <w:rPr>
          <w:color w:val="4F5154"/>
          <w:spacing w:val="-12"/>
        </w:rPr>
        <w:t> </w:t>
      </w:r>
      <w:r>
        <w:rPr>
          <w:color w:val="4F5154"/>
        </w:rPr>
        <w:t>FOR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FOREIGN</w:t>
      </w:r>
      <w:r>
        <w:rPr>
          <w:color w:val="4F5154"/>
          <w:spacing w:val="-12"/>
        </w:rPr>
        <w:t> </w:t>
      </w:r>
      <w:r>
        <w:rPr>
          <w:color w:val="4F5154"/>
        </w:rPr>
        <w:t>JURISDICTIONS</w:t>
      </w:r>
      <w:r>
        <w:rPr>
          <w:b w:val="0"/>
        </w:rPr>
      </w:r>
    </w:p>
    <w:p>
      <w:pPr>
        <w:pStyle w:val="BodyText"/>
        <w:numPr>
          <w:ilvl w:val="1"/>
          <w:numId w:val="20"/>
        </w:numPr>
        <w:tabs>
          <w:tab w:pos="860" w:val="left" w:leader="none"/>
        </w:tabs>
        <w:spacing w:line="230" w:lineRule="auto" w:before="163" w:after="0"/>
        <w:ind w:left="140" w:right="332" w:firstLine="398"/>
        <w:jc w:val="left"/>
      </w:pPr>
      <w:r>
        <w:rPr>
          <w:color w:val="4F5154"/>
          <w:spacing w:val="-1"/>
        </w:rPr>
        <w:t>Notwithstanding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provision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contrary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Plan,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Board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adopt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rules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procedures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relating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operation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87"/>
          <w:w w:val="99"/>
        </w:rPr>
        <w:t> </w:t>
      </w:r>
      <w:r>
        <w:rPr>
          <w:color w:val="4F5154"/>
          <w:spacing w:val="-1"/>
        </w:rPr>
        <w:t>administration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accommodate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specific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requirements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local</w:t>
      </w:r>
      <w:r>
        <w:rPr>
          <w:color w:val="4F5154"/>
          <w:spacing w:val="-5"/>
        </w:rPr>
        <w:t> </w:t>
      </w:r>
      <w:r>
        <w:rPr>
          <w:color w:val="4F5154"/>
        </w:rPr>
        <w:t>laws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procedures.</w:t>
      </w:r>
      <w:r>
        <w:rPr>
          <w:color w:val="4F5154"/>
          <w:spacing w:val="-4"/>
        </w:rPr>
        <w:t> </w:t>
      </w:r>
      <w:r>
        <w:rPr>
          <w:color w:val="4F5154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limiting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generality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119"/>
          <w:w w:val="99"/>
        </w:rPr>
        <w:t> </w:t>
      </w:r>
      <w:r>
        <w:rPr>
          <w:color w:val="4F5154"/>
        </w:rPr>
        <w:t>foregoing,</w:t>
      </w:r>
      <w:r>
        <w:rPr>
          <w:color w:val="4F5154"/>
          <w:spacing w:val="-8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specifically</w:t>
      </w:r>
      <w:r>
        <w:rPr>
          <w:color w:val="4F5154"/>
          <w:spacing w:val="-5"/>
        </w:rPr>
        <w:t> </w:t>
      </w:r>
      <w:r>
        <w:rPr>
          <w:color w:val="4F5154"/>
        </w:rPr>
        <w:t>authorized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adopt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rules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procedures</w:t>
      </w:r>
      <w:r>
        <w:rPr>
          <w:color w:val="4F5154"/>
          <w:spacing w:val="-7"/>
        </w:rPr>
        <w:t> </w:t>
      </w:r>
      <w:r>
        <w:rPr>
          <w:color w:val="4F5154"/>
        </w:rPr>
        <w:t>regarding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definition</w:t>
      </w:r>
      <w:r>
        <w:rPr>
          <w:color w:val="4F5154"/>
          <w:spacing w:val="-7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Compensation,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handling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payroll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deductions,</w:t>
      </w:r>
      <w:r>
        <w:rPr>
          <w:color w:val="4F5154"/>
          <w:spacing w:val="-7"/>
        </w:rPr>
        <w:t> </w:t>
      </w:r>
      <w:r>
        <w:rPr>
          <w:color w:val="4F5154"/>
        </w:rPr>
        <w:t>making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contributions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forms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6"/>
        </w:rPr>
        <w:t> </w:t>
      </w:r>
      <w:r>
        <w:rPr>
          <w:color w:val="4F5154"/>
        </w:rPr>
        <w:t>than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deductions,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establishment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bank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</w:rPr>
        <w:t>trust</w:t>
      </w:r>
      <w:r>
        <w:rPr>
          <w:color w:val="4F5154"/>
          <w:spacing w:val="-5"/>
        </w:rPr>
        <w:t> </w:t>
      </w:r>
      <w:r>
        <w:rPr>
          <w:color w:val="4F5154"/>
        </w:rPr>
        <w:t>accounts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hold</w:t>
      </w:r>
      <w:r>
        <w:rPr>
          <w:color w:val="4F5154"/>
          <w:spacing w:val="-4"/>
        </w:rPr>
        <w:t> </w:t>
      </w:r>
      <w:r>
        <w:rPr>
          <w:color w:val="4F5154"/>
        </w:rPr>
        <w:t>payroll</w:t>
      </w:r>
      <w:r>
        <w:rPr>
          <w:color w:val="4F5154"/>
          <w:spacing w:val="66"/>
          <w:w w:val="99"/>
        </w:rPr>
        <w:t> </w:t>
      </w:r>
      <w:r>
        <w:rPr>
          <w:color w:val="4F5154"/>
        </w:rPr>
        <w:t>deductions,</w:t>
      </w:r>
      <w:r>
        <w:rPr>
          <w:color w:val="4F5154"/>
          <w:spacing w:val="-8"/>
        </w:rPr>
        <w:t> </w:t>
      </w:r>
      <w:r>
        <w:rPr>
          <w:color w:val="4F5154"/>
        </w:rPr>
        <w:t>payment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interest,</w:t>
      </w:r>
      <w:r>
        <w:rPr>
          <w:color w:val="4F5154"/>
          <w:spacing w:val="-8"/>
        </w:rPr>
        <w:t> </w:t>
      </w:r>
      <w:r>
        <w:rPr>
          <w:color w:val="4F5154"/>
        </w:rPr>
        <w:t>conversion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local</w:t>
      </w:r>
      <w:r>
        <w:rPr>
          <w:color w:val="4F5154"/>
          <w:spacing w:val="-6"/>
        </w:rPr>
        <w:t> </w:t>
      </w:r>
      <w:r>
        <w:rPr>
          <w:color w:val="4F5154"/>
        </w:rPr>
        <w:t>currency,</w:t>
      </w:r>
      <w:r>
        <w:rPr>
          <w:color w:val="4F5154"/>
          <w:spacing w:val="-5"/>
        </w:rPr>
        <w:t> </w:t>
      </w:r>
      <w:r>
        <w:rPr>
          <w:color w:val="4F5154"/>
        </w:rPr>
        <w:t>obligations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pay</w:t>
      </w:r>
      <w:r>
        <w:rPr>
          <w:color w:val="4F5154"/>
          <w:spacing w:val="-7"/>
        </w:rPr>
        <w:t> </w:t>
      </w:r>
      <w:r>
        <w:rPr>
          <w:color w:val="4F5154"/>
        </w:rPr>
        <w:t>payroll</w:t>
      </w:r>
      <w:r>
        <w:rPr>
          <w:color w:val="4F5154"/>
          <w:spacing w:val="-5"/>
        </w:rPr>
        <w:t> </w:t>
      </w:r>
      <w:r>
        <w:rPr>
          <w:color w:val="4F5154"/>
        </w:rPr>
        <w:t>tax,</w:t>
      </w:r>
      <w:r>
        <w:rPr>
          <w:color w:val="4F5154"/>
          <w:spacing w:val="-8"/>
        </w:rPr>
        <w:t> </w:t>
      </w:r>
      <w:r>
        <w:rPr>
          <w:color w:val="4F5154"/>
        </w:rPr>
        <w:t>withholding</w:t>
      </w:r>
      <w:r>
        <w:rPr>
          <w:color w:val="4F5154"/>
          <w:spacing w:val="-6"/>
        </w:rPr>
        <w:t> </w:t>
      </w:r>
      <w:r>
        <w:rPr>
          <w:color w:val="4F5154"/>
        </w:rPr>
        <w:t>procedures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delivery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shares</w:t>
      </w:r>
      <w:r>
        <w:rPr>
          <w:color w:val="4F5154"/>
          <w:spacing w:val="34"/>
          <w:w w:val="99"/>
        </w:rPr>
        <w:t> </w:t>
      </w:r>
      <w:r>
        <w:rPr>
          <w:color w:val="4F5154"/>
        </w:rPr>
        <w:t>which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vary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local</w:t>
      </w:r>
      <w:r>
        <w:rPr>
          <w:color w:val="4F5154"/>
          <w:spacing w:val="-6"/>
        </w:rPr>
        <w:t> </w:t>
      </w:r>
      <w:r>
        <w:rPr>
          <w:color w:val="4F5154"/>
        </w:rPr>
        <w:t>requirements.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47" w:right="2068"/>
        <w:jc w:val="center"/>
      </w:pPr>
      <w:r>
        <w:rPr>
          <w:color w:val="4F5154"/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7" w:footer="0" w:top="520" w:bottom="280" w:left="22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0"/>
        </w:numPr>
        <w:tabs>
          <w:tab w:pos="872" w:val="left" w:leader="none"/>
        </w:tabs>
        <w:spacing w:line="231" w:lineRule="auto" w:before="80" w:after="0"/>
        <w:ind w:left="140" w:right="230" w:firstLine="398"/>
        <w:jc w:val="left"/>
      </w:pP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</w:rPr>
        <w:t>Board</w:t>
      </w:r>
      <w:r>
        <w:rPr>
          <w:color w:val="4F5154"/>
          <w:spacing w:val="-6"/>
        </w:rPr>
        <w:t> </w:t>
      </w:r>
      <w:r>
        <w:rPr>
          <w:color w:val="4F5154"/>
        </w:rPr>
        <w:t>may</w:t>
      </w:r>
      <w:r>
        <w:rPr>
          <w:color w:val="4F5154"/>
          <w:spacing w:val="-7"/>
        </w:rPr>
        <w:t> </w:t>
      </w:r>
      <w:r>
        <w:rPr>
          <w:color w:val="4F5154"/>
        </w:rPr>
        <w:t>also</w:t>
      </w:r>
      <w:r>
        <w:rPr>
          <w:color w:val="4F5154"/>
          <w:spacing w:val="-7"/>
        </w:rPr>
        <w:t> </w:t>
      </w:r>
      <w:r>
        <w:rPr>
          <w:color w:val="4F5154"/>
        </w:rPr>
        <w:t>adopt</w:t>
      </w:r>
      <w:r>
        <w:rPr>
          <w:color w:val="4F5154"/>
          <w:spacing w:val="-6"/>
        </w:rPr>
        <w:t> </w:t>
      </w:r>
      <w:r>
        <w:rPr>
          <w:color w:val="4F5154"/>
        </w:rPr>
        <w:t>rules,</w:t>
      </w:r>
      <w:r>
        <w:rPr>
          <w:color w:val="4F5154"/>
          <w:spacing w:val="-5"/>
        </w:rPr>
        <w:t> </w:t>
      </w:r>
      <w:r>
        <w:rPr>
          <w:color w:val="4F5154"/>
        </w:rPr>
        <w:t>procedures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sub-plans</w:t>
      </w:r>
      <w:r>
        <w:rPr>
          <w:color w:val="4F5154"/>
          <w:spacing w:val="-7"/>
        </w:rPr>
        <w:t> </w:t>
      </w:r>
      <w:r>
        <w:rPr>
          <w:color w:val="4F5154"/>
        </w:rPr>
        <w:t>applicable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particular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Participating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Subsidiaries</w:t>
      </w:r>
      <w:r>
        <w:rPr>
          <w:color w:val="4F5154"/>
          <w:spacing w:val="-7"/>
        </w:rPr>
        <w:t> </w:t>
      </w:r>
      <w:r>
        <w:rPr>
          <w:color w:val="4F5154"/>
        </w:rPr>
        <w:t>or</w:t>
      </w:r>
      <w:r>
        <w:rPr>
          <w:color w:val="4F5154"/>
          <w:spacing w:val="-7"/>
        </w:rPr>
        <w:t> </w:t>
      </w:r>
      <w:r>
        <w:rPr>
          <w:color w:val="4F5154"/>
        </w:rPr>
        <w:t>Participating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Affiliates</w:t>
      </w:r>
      <w:r>
        <w:rPr>
          <w:color w:val="4F5154"/>
          <w:spacing w:val="78"/>
          <w:w w:val="99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locations,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sub-plans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designed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be</w:t>
      </w:r>
      <w:r>
        <w:rPr>
          <w:color w:val="4F5154"/>
          <w:spacing w:val="-6"/>
        </w:rPr>
        <w:t> </w:t>
      </w:r>
      <w:r>
        <w:rPr>
          <w:color w:val="4F5154"/>
        </w:rPr>
        <w:t>outside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scope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Code</w:t>
      </w:r>
      <w:r>
        <w:rPr>
          <w:color w:val="4F5154"/>
          <w:spacing w:val="-4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423.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rules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sub-plans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take</w:t>
      </w:r>
      <w:r>
        <w:rPr>
          <w:color w:val="4F5154"/>
          <w:spacing w:val="-4"/>
        </w:rPr>
        <w:t> </w:t>
      </w:r>
      <w:r>
        <w:rPr>
          <w:color w:val="4F5154"/>
        </w:rPr>
        <w:t>precedence</w:t>
      </w:r>
      <w:r>
        <w:rPr>
          <w:color w:val="4F5154"/>
          <w:spacing w:val="68"/>
          <w:w w:val="99"/>
        </w:rPr>
        <w:t> </w:t>
      </w:r>
      <w:r>
        <w:rPr>
          <w:color w:val="4F5154"/>
        </w:rPr>
        <w:t>over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3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exception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Sections</w:t>
      </w:r>
      <w:r>
        <w:rPr>
          <w:color w:val="4F5154"/>
          <w:spacing w:val="-5"/>
        </w:rPr>
        <w:t> </w:t>
      </w:r>
      <w:r>
        <w:rPr>
          <w:color w:val="4F5154"/>
        </w:rPr>
        <w:t>11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21,</w:t>
      </w:r>
      <w:r>
        <w:rPr>
          <w:color w:val="4F5154"/>
          <w:spacing w:val="-6"/>
        </w:rPr>
        <w:t> </w:t>
      </w:r>
      <w:r>
        <w:rPr>
          <w:color w:val="4F5154"/>
        </w:rPr>
        <w:t>but</w:t>
      </w:r>
      <w:r>
        <w:rPr>
          <w:color w:val="4F5154"/>
          <w:spacing w:val="-4"/>
        </w:rPr>
        <w:t> </w:t>
      </w:r>
      <w:r>
        <w:rPr>
          <w:color w:val="4F5154"/>
        </w:rPr>
        <w:t>unless</w:t>
      </w:r>
      <w:r>
        <w:rPr>
          <w:color w:val="4F5154"/>
          <w:spacing w:val="-5"/>
        </w:rPr>
        <w:t> </w:t>
      </w:r>
      <w:r>
        <w:rPr>
          <w:color w:val="4F5154"/>
        </w:rPr>
        <w:t>otherwise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superseded</w:t>
      </w:r>
      <w:r>
        <w:rPr>
          <w:color w:val="4F5154"/>
          <w:spacing w:val="-3"/>
        </w:rPr>
        <w:t> </w:t>
      </w:r>
      <w:r>
        <w:rPr>
          <w:color w:val="4F5154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terms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</w:rPr>
        <w:t>sub-plan,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provisions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6"/>
        </w:rPr>
        <w:t> </w:t>
      </w:r>
      <w:r>
        <w:rPr>
          <w:color w:val="4F5154"/>
        </w:rPr>
        <w:t>Plan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govern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operation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</w:rPr>
        <w:t>sub-plan.</w:t>
      </w:r>
      <w:r>
        <w:rPr>
          <w:color w:val="4F5154"/>
          <w:spacing w:val="-4"/>
        </w:rPr>
        <w:t> </w:t>
      </w:r>
      <w:r>
        <w:rPr>
          <w:color w:val="4F5154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extent</w:t>
      </w:r>
      <w:r>
        <w:rPr>
          <w:color w:val="4F5154"/>
          <w:spacing w:val="-5"/>
        </w:rPr>
        <w:t> </w:t>
      </w:r>
      <w:r>
        <w:rPr>
          <w:color w:val="4F5154"/>
        </w:rPr>
        <w:t>inconsistent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requirements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Code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423,</w:t>
      </w:r>
      <w:r>
        <w:rPr>
          <w:color w:val="4F5154"/>
          <w:spacing w:val="-7"/>
        </w:rPr>
        <w:t> </w:t>
      </w:r>
      <w:r>
        <w:rPr>
          <w:color w:val="4F5154"/>
        </w:rPr>
        <w:t>such</w:t>
      </w:r>
      <w:r>
        <w:rPr>
          <w:color w:val="4F5154"/>
          <w:spacing w:val="62"/>
          <w:w w:val="99"/>
        </w:rPr>
        <w:t> </w:t>
      </w:r>
      <w:r>
        <w:rPr>
          <w:color w:val="4F5154"/>
        </w:rPr>
        <w:t>sub-plans</w:t>
      </w:r>
      <w:r>
        <w:rPr>
          <w:color w:val="4F5154"/>
          <w:spacing w:val="-6"/>
        </w:rPr>
        <w:t> </w:t>
      </w:r>
      <w:r>
        <w:rPr>
          <w:color w:val="4F5154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considered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non-423</w:t>
      </w:r>
      <w:r>
        <w:rPr>
          <w:color w:val="4F5154"/>
          <w:spacing w:val="-5"/>
        </w:rPr>
        <w:t> </w:t>
      </w:r>
      <w:r>
        <w:rPr>
          <w:color w:val="4F5154"/>
        </w:rPr>
        <w:t>Plan,</w:t>
      </w:r>
      <w:r>
        <w:rPr>
          <w:color w:val="4F5154"/>
          <w:spacing w:val="-7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options</w:t>
      </w:r>
      <w:r>
        <w:rPr>
          <w:color w:val="4F5154"/>
          <w:spacing w:val="-6"/>
        </w:rPr>
        <w:t> </w:t>
      </w:r>
      <w:r>
        <w:rPr>
          <w:color w:val="4F5154"/>
        </w:rPr>
        <w:t>granted</w:t>
      </w:r>
      <w:r>
        <w:rPr>
          <w:color w:val="4F5154"/>
          <w:spacing w:val="-5"/>
        </w:rPr>
        <w:t> </w:t>
      </w:r>
      <w:r>
        <w:rPr>
          <w:color w:val="4F5154"/>
        </w:rPr>
        <w:t>thereunder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shall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5"/>
        </w:rPr>
        <w:t> </w:t>
      </w:r>
      <w:r>
        <w:rPr>
          <w:color w:val="4F5154"/>
        </w:rPr>
        <w:t>considered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comply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423.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327" w:footer="0" w:top="520" w:bottom="280" w:left="220" w:right="200"/>
        </w:sectPr>
      </w:pPr>
    </w:p>
    <w:p>
      <w:pPr>
        <w:pStyle w:val="BodyText"/>
        <w:spacing w:line="240" w:lineRule="auto" w:before="73"/>
        <w:ind w:left="0" w:right="1693"/>
        <w:jc w:val="right"/>
      </w:pPr>
      <w:r>
        <w:rPr>
          <w:color w:val="4F5154"/>
          <w:spacing w:val="-1"/>
          <w:w w:val="95"/>
        </w:rPr>
        <w:t>13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2"/>
        <w:ind w:left="4107" w:right="0"/>
        <w:jc w:val="center"/>
        <w:rPr>
          <w:b w:val="0"/>
          <w:bCs w:val="0"/>
        </w:rPr>
      </w:pPr>
      <w:r>
        <w:rPr>
          <w:color w:val="4F5154"/>
        </w:rPr>
        <w:t>SUBSIDIARIES</w:t>
      </w:r>
      <w:r>
        <w:rPr>
          <w:color w:val="4F5154"/>
          <w:spacing w:val="-12"/>
        </w:rPr>
        <w:t> </w:t>
      </w:r>
      <w:r>
        <w:rPr>
          <w:color w:val="4F5154"/>
        </w:rPr>
        <w:t>OF</w:t>
      </w:r>
      <w:r>
        <w:rPr>
          <w:color w:val="4F5154"/>
          <w:spacing w:val="-13"/>
        </w:rPr>
        <w:t> </w:t>
      </w:r>
      <w:r>
        <w:rPr>
          <w:color w:val="4F5154"/>
        </w:rPr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REGISTRANT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  <w:r>
        <w:rPr/>
        <w:br w:type="column"/>
      </w:r>
      <w:r>
        <w:rPr>
          <w:rFonts w:ascii="Times New Roman"/>
          <w:b/>
          <w:sz w:val="25"/>
        </w:rPr>
      </w:r>
    </w:p>
    <w:p>
      <w:pPr>
        <w:spacing w:before="0"/>
        <w:ind w:left="25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EXHIBIT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21.01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2" w:equalWidth="0">
            <w:col w:w="7692" w:space="40"/>
            <w:col w:w="4088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6091" w:val="left" w:leader="none"/>
        </w:tabs>
        <w:spacing w:before="0"/>
        <w:ind w:left="139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Subsidiary</w:t>
        <w:tab/>
      </w:r>
      <w:r>
        <w:rPr>
          <w:rFonts w:ascii="Times New Roman"/>
          <w:b/>
          <w:color w:val="4F5154"/>
          <w:sz w:val="15"/>
        </w:rPr>
        <w:t>Country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Incorporation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6068" w:val="left" w:leader="none"/>
        </w:tabs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5.1pt;height:2.4pt;mso-position-horizontal-relative:char;mso-position-vertical-relative:line" coordorigin="0,0" coordsize="902,48">
            <v:group style="position:absolute;left:24;top:24;width:855;height:2" coordorigin="24,24" coordsize="855,2">
              <v:shape style="position:absolute;left:24;top:24;width:855;height:2" coordorigin="24,24" coordsize="855,0" path="m24,24l87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02.1pt;height:2.4pt;mso-position-horizontal-relative:char;mso-position-vertical-relative:line" coordorigin="0,0" coordsize="2042,48">
            <v:group style="position:absolute;left:24;top:24;width:1995;height:2" coordorigin="24,24" coordsize="1995,2">
              <v:shape style="position:absolute;left:24;top:24;width:1995;height:2" coordorigin="24,24" coordsize="1995,0" path="m24,24l2018,24e" filled="false" stroked="true" strokeweight="2.38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6091" w:val="left" w:leader="none"/>
        </w:tabs>
        <w:spacing w:line="225" w:lineRule="exact" w:before="74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Argentina,</w:t>
      </w:r>
      <w:r>
        <w:rPr>
          <w:color w:val="4F5154"/>
          <w:spacing w:val="-11"/>
        </w:rPr>
        <w:t> </w:t>
      </w:r>
      <w:r>
        <w:rPr>
          <w:color w:val="4F5154"/>
        </w:rPr>
        <w:t>S.A.</w:t>
        <w:tab/>
      </w:r>
      <w:r>
        <w:rPr>
          <w:color w:val="4F5154"/>
          <w:spacing w:val="-1"/>
        </w:rPr>
        <w:t>Argentina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(Australia)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Pty.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Ltd.</w:t>
        <w:tab/>
        <w:t>Australia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Australia</w:t>
      </w:r>
      <w:r>
        <w:rPr>
          <w:color w:val="4F5154"/>
          <w:spacing w:val="-6"/>
        </w:rPr>
        <w:t> </w:t>
      </w:r>
      <w:r>
        <w:rPr>
          <w:color w:val="4F5154"/>
        </w:rPr>
        <w:t>Property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Pty.</w:t>
      </w:r>
      <w:r>
        <w:rPr>
          <w:color w:val="4F5154"/>
          <w:spacing w:val="-8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Australia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One</w:t>
      </w:r>
      <w:r>
        <w:rPr>
          <w:color w:val="4F5154"/>
          <w:spacing w:val="-7"/>
        </w:rPr>
        <w:t> </w:t>
      </w:r>
      <w:r>
        <w:rPr>
          <w:color w:val="4F5154"/>
        </w:rPr>
        <w:t>Meaning</w:t>
      </w:r>
      <w:r>
        <w:rPr>
          <w:color w:val="4F5154"/>
          <w:spacing w:val="-7"/>
        </w:rPr>
        <w:t> </w:t>
      </w:r>
      <w:r>
        <w:rPr>
          <w:color w:val="4F5154"/>
        </w:rPr>
        <w:t>Pty.</w:t>
      </w:r>
      <w:r>
        <w:rPr>
          <w:color w:val="4F5154"/>
          <w:spacing w:val="-5"/>
        </w:rPr>
        <w:t> </w:t>
      </w:r>
      <w:r>
        <w:rPr>
          <w:color w:val="4F5154"/>
        </w:rPr>
        <w:t>Ltd.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(inactive)</w:t>
        <w:tab/>
        <w:t>Australia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3"/>
        </w:rPr>
        <w:t> </w:t>
      </w:r>
      <w:r>
        <w:rPr>
          <w:color w:val="4F5154"/>
        </w:rPr>
        <w:t>GmbH</w:t>
        <w:tab/>
      </w:r>
      <w:r>
        <w:rPr>
          <w:color w:val="4F5154"/>
          <w:spacing w:val="-1"/>
        </w:rPr>
        <w:t>Austria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(Barbados)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Foreign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Sales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  <w:tab/>
        <w:t>Barbados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4"/>
        </w:rPr>
        <w:t> </w:t>
      </w:r>
      <w:r>
        <w:rPr>
          <w:color w:val="4F5154"/>
        </w:rPr>
        <w:t>Belgium</w:t>
      </w:r>
      <w:r>
        <w:rPr>
          <w:color w:val="4F5154"/>
          <w:spacing w:val="-13"/>
        </w:rPr>
        <w:t> </w:t>
      </w:r>
      <w:r>
        <w:rPr>
          <w:color w:val="4F5154"/>
          <w:spacing w:val="-1"/>
        </w:rPr>
        <w:t>B.V.B.A./sprl.</w:t>
        <w:tab/>
        <w:t>Belgium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do</w:t>
      </w:r>
      <w:r>
        <w:rPr>
          <w:color w:val="4F5154"/>
          <w:spacing w:val="-6"/>
        </w:rPr>
        <w:t> </w:t>
      </w:r>
      <w:r>
        <w:rPr>
          <w:color w:val="4F5154"/>
        </w:rPr>
        <w:t>Brasil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Sistemas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Limitada</w:t>
        <w:tab/>
        <w:t>Brazil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7"/>
        </w:rPr>
        <w:t> </w:t>
      </w:r>
      <w:r>
        <w:rPr>
          <w:color w:val="4F5154"/>
        </w:rPr>
        <w:t>Canada</w:t>
      </w:r>
      <w:r>
        <w:rPr>
          <w:color w:val="4F5154"/>
          <w:spacing w:val="-9"/>
        </w:rPr>
        <w:t> </w:t>
      </w:r>
      <w:r>
        <w:rPr>
          <w:color w:val="4F5154"/>
        </w:rPr>
        <w:t>Inc.</w:t>
        <w:tab/>
      </w:r>
      <w:r>
        <w:rPr>
          <w:color w:val="4F5154"/>
          <w:spacing w:val="-1"/>
        </w:rPr>
        <w:t>Canada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Caribbean,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Inc.</w:t>
        <w:tab/>
        <w:t>Puerto</w:t>
      </w:r>
      <w:r>
        <w:rPr>
          <w:color w:val="4F5154"/>
          <w:spacing w:val="-8"/>
        </w:rPr>
        <w:t> </w:t>
      </w:r>
      <w:r>
        <w:rPr>
          <w:color w:val="4F5154"/>
        </w:rPr>
        <w:t>Rico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Holding</w:t>
      </w:r>
      <w:r>
        <w:rPr>
          <w:color w:val="4F5154"/>
          <w:spacing w:val="-10"/>
        </w:rPr>
        <w:t> </w:t>
      </w:r>
      <w:r>
        <w:rPr>
          <w:color w:val="4F5154"/>
        </w:rPr>
        <w:t>Cayman</w:t>
        <w:tab/>
        <w:t>Cayman</w:t>
      </w:r>
      <w:r>
        <w:rPr>
          <w:color w:val="4F5154"/>
          <w:spacing w:val="-13"/>
        </w:rPr>
        <w:t> </w:t>
      </w:r>
      <w:r>
        <w:rPr>
          <w:color w:val="4F5154"/>
        </w:rPr>
        <w:t>Islands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International</w:t>
      </w:r>
      <w:r>
        <w:rPr>
          <w:color w:val="4F5154"/>
          <w:spacing w:val="-10"/>
        </w:rPr>
        <w:t> </w:t>
      </w:r>
      <w:r>
        <w:rPr>
          <w:color w:val="4F5154"/>
        </w:rPr>
        <w:t>Holding</w:t>
      </w:r>
      <w:r>
        <w:rPr>
          <w:color w:val="4F5154"/>
          <w:spacing w:val="-11"/>
        </w:rPr>
        <w:t> </w:t>
      </w:r>
      <w:r>
        <w:rPr>
          <w:color w:val="4F5154"/>
        </w:rPr>
        <w:t>Company</w:t>
        <w:tab/>
        <w:t>Cayman</w:t>
      </w:r>
      <w:r>
        <w:rPr>
          <w:color w:val="4F5154"/>
          <w:spacing w:val="-14"/>
        </w:rPr>
        <w:t> </w:t>
      </w:r>
      <w:r>
        <w:rPr>
          <w:color w:val="4F5154"/>
        </w:rPr>
        <w:t>Islands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Sistemas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</w:t>
      </w:r>
      <w:r>
        <w:rPr>
          <w:color w:val="4F5154"/>
          <w:spacing w:val="-6"/>
        </w:rPr>
        <w:t> </w:t>
      </w:r>
      <w:r>
        <w:rPr>
          <w:color w:val="4F5154"/>
        </w:rPr>
        <w:t>Chile,</w:t>
      </w:r>
      <w:r>
        <w:rPr>
          <w:color w:val="4F5154"/>
          <w:spacing w:val="-7"/>
        </w:rPr>
        <w:t> </w:t>
      </w:r>
      <w:r>
        <w:rPr>
          <w:color w:val="4F5154"/>
        </w:rPr>
        <w:t>S.A.</w:t>
        <w:tab/>
      </w:r>
      <w:r>
        <w:rPr>
          <w:color w:val="4F5154"/>
          <w:spacing w:val="-1"/>
        </w:rPr>
        <w:t>Chile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Centro</w:t>
      </w:r>
      <w:r>
        <w:rPr>
          <w:color w:val="4F5154"/>
          <w:spacing w:val="-8"/>
        </w:rPr>
        <w:t> </w:t>
      </w:r>
      <w:r>
        <w:rPr>
          <w:color w:val="4F5154"/>
        </w:rPr>
        <w:t>de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Capacitacion</w:t>
      </w:r>
      <w:r>
        <w:rPr>
          <w:color w:val="4F5154"/>
          <w:spacing w:val="-8"/>
        </w:rPr>
        <w:t> </w:t>
      </w:r>
      <w:r>
        <w:rPr>
          <w:color w:val="4F5154"/>
        </w:rPr>
        <w:t>Oracles</w:t>
      </w:r>
      <w:r>
        <w:rPr>
          <w:color w:val="4F5154"/>
          <w:spacing w:val="-8"/>
        </w:rPr>
        <w:t> </w:t>
      </w:r>
      <w:r>
        <w:rPr>
          <w:color w:val="4F5154"/>
        </w:rPr>
        <w:t>Ltda.</w:t>
        <w:tab/>
      </w:r>
      <w:r>
        <w:rPr>
          <w:color w:val="4F5154"/>
          <w:spacing w:val="-1"/>
        </w:rPr>
        <w:t>Chile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Beijing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</w:rPr>
        <w:t>Systems</w:t>
      </w:r>
      <w:r>
        <w:rPr>
          <w:color w:val="4F5154"/>
          <w:spacing w:val="-9"/>
        </w:rPr>
        <w:t> </w:t>
      </w:r>
      <w:r>
        <w:rPr>
          <w:color w:val="4F5154"/>
        </w:rPr>
        <w:t>Company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China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Colombia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Limitada</w:t>
        <w:tab/>
        <w:t>Colombia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de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Centroamerica</w:t>
      </w:r>
      <w:r>
        <w:rPr>
          <w:color w:val="4F5154"/>
          <w:spacing w:val="-8"/>
        </w:rPr>
        <w:t> </w:t>
      </w:r>
      <w:r>
        <w:rPr>
          <w:color w:val="4F5154"/>
        </w:rPr>
        <w:t>S.A.</w:t>
        <w:tab/>
      </w:r>
      <w:r>
        <w:rPr>
          <w:color w:val="4F5154"/>
          <w:spacing w:val="-1"/>
        </w:rPr>
        <w:t>Costa</w:t>
      </w:r>
      <w:r>
        <w:rPr>
          <w:color w:val="4F5154"/>
          <w:spacing w:val="-8"/>
        </w:rPr>
        <w:t> </w:t>
      </w:r>
      <w:r>
        <w:rPr>
          <w:color w:val="4F5154"/>
        </w:rPr>
        <w:t>Rica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Software</w:t>
      </w:r>
      <w:r>
        <w:rPr>
          <w:color w:val="4F5154"/>
          <w:spacing w:val="-9"/>
        </w:rPr>
        <w:t> </w:t>
      </w:r>
      <w:r>
        <w:rPr>
          <w:color w:val="4F5154"/>
        </w:rPr>
        <w:t>d.o.o.</w:t>
        <w:tab/>
      </w:r>
      <w:r>
        <w:rPr>
          <w:color w:val="4F5154"/>
          <w:spacing w:val="-1"/>
        </w:rPr>
        <w:t>Croatia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Czech</w:t>
      </w:r>
      <w:r>
        <w:rPr>
          <w:color w:val="4F5154"/>
          <w:spacing w:val="-8"/>
        </w:rPr>
        <w:t> </w:t>
      </w:r>
      <w:r>
        <w:rPr>
          <w:color w:val="4F5154"/>
        </w:rPr>
        <w:t>s.r.o.</w:t>
        <w:tab/>
      </w:r>
      <w:r>
        <w:rPr>
          <w:color w:val="4F5154"/>
          <w:spacing w:val="-1"/>
        </w:rPr>
        <w:t>Czech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Republic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Danmark</w:t>
      </w:r>
      <w:r>
        <w:rPr>
          <w:color w:val="4F5154"/>
          <w:spacing w:val="-9"/>
        </w:rPr>
        <w:t> </w:t>
      </w:r>
      <w:r>
        <w:rPr>
          <w:color w:val="4F5154"/>
        </w:rPr>
        <w:t>ApS</w:t>
        <w:tab/>
        <w:t>Denmark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Ecuador,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S.A.</w:t>
        <w:tab/>
        <w:t>Ecuador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Egypt</w:t>
      </w:r>
      <w:r>
        <w:rPr>
          <w:color w:val="4F5154"/>
          <w:spacing w:val="-7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Egypt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Finland</w:t>
      </w:r>
      <w:r>
        <w:rPr>
          <w:color w:val="4F5154"/>
          <w:spacing w:val="-7"/>
        </w:rPr>
        <w:t> </w:t>
      </w:r>
      <w:r>
        <w:rPr>
          <w:color w:val="4F5154"/>
        </w:rPr>
        <w:t>OY</w:t>
        <w:tab/>
      </w:r>
      <w:r>
        <w:rPr>
          <w:color w:val="4F5154"/>
          <w:spacing w:val="-1"/>
        </w:rPr>
        <w:t>Finland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France,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S.A.S.</w:t>
        <w:tab/>
        <w:t>France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Concentra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S.A.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(inactive)</w:t>
        <w:tab/>
        <w:t>France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3"/>
        </w:rPr>
        <w:t> </w:t>
      </w:r>
      <w:r>
        <w:rPr>
          <w:color w:val="4F5154"/>
        </w:rPr>
        <w:t>Deutschland</w:t>
      </w:r>
      <w:r>
        <w:rPr>
          <w:color w:val="4F5154"/>
          <w:spacing w:val="-9"/>
        </w:rPr>
        <w:t> </w:t>
      </w:r>
      <w:r>
        <w:rPr>
          <w:color w:val="4F5154"/>
        </w:rPr>
        <w:t>GmbH</w:t>
        <w:tab/>
        <w:t>Germany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Concentra</w:t>
      </w:r>
      <w:r>
        <w:rPr>
          <w:color w:val="4F5154"/>
          <w:spacing w:val="-11"/>
        </w:rPr>
        <w:t> </w:t>
      </w:r>
      <w:r>
        <w:rPr>
          <w:color w:val="4F5154"/>
        </w:rPr>
        <w:t>GmbH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(inactive)</w:t>
        <w:tab/>
      </w:r>
      <w:r>
        <w:rPr>
          <w:color w:val="4F5154"/>
        </w:rPr>
        <w:t>Germany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Hellas,</w:t>
      </w:r>
      <w:r>
        <w:rPr>
          <w:color w:val="4F5154"/>
          <w:spacing w:val="-8"/>
        </w:rPr>
        <w:t> </w:t>
      </w:r>
      <w:r>
        <w:rPr>
          <w:color w:val="4F5154"/>
        </w:rPr>
        <w:t>S.A./AE</w:t>
        <w:tab/>
      </w:r>
      <w:r>
        <w:rPr>
          <w:color w:val="4F5154"/>
          <w:spacing w:val="-1"/>
        </w:rPr>
        <w:t>Greece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Systems</w:t>
      </w:r>
      <w:r>
        <w:rPr>
          <w:color w:val="4F5154"/>
          <w:spacing w:val="-8"/>
        </w:rPr>
        <w:t> </w:t>
      </w:r>
      <w:r>
        <w:rPr>
          <w:color w:val="4F5154"/>
        </w:rPr>
        <w:t>Hong</w:t>
      </w:r>
      <w:r>
        <w:rPr>
          <w:color w:val="4F5154"/>
          <w:spacing w:val="-8"/>
        </w:rPr>
        <w:t> </w:t>
      </w:r>
      <w:r>
        <w:rPr>
          <w:color w:val="4F5154"/>
        </w:rPr>
        <w:t>Kong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Hong</w:t>
      </w:r>
      <w:r>
        <w:rPr>
          <w:color w:val="4F5154"/>
          <w:spacing w:val="-8"/>
        </w:rPr>
        <w:t> </w:t>
      </w:r>
      <w:r>
        <w:rPr>
          <w:color w:val="4F5154"/>
        </w:rPr>
        <w:t>Kong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Systems</w:t>
      </w:r>
      <w:r>
        <w:rPr>
          <w:color w:val="4F5154"/>
          <w:spacing w:val="-7"/>
        </w:rPr>
        <w:t> </w:t>
      </w:r>
      <w:r>
        <w:rPr>
          <w:color w:val="4F5154"/>
        </w:rPr>
        <w:t>China</w:t>
      </w:r>
      <w:r>
        <w:rPr>
          <w:color w:val="4F5154"/>
          <w:spacing w:val="-7"/>
        </w:rPr>
        <w:t> </w:t>
      </w:r>
      <w:r>
        <w:rPr>
          <w:color w:val="4F5154"/>
        </w:rPr>
        <w:t>(Hong</w:t>
      </w:r>
      <w:r>
        <w:rPr>
          <w:color w:val="4F5154"/>
          <w:spacing w:val="-6"/>
        </w:rPr>
        <w:t> </w:t>
      </w:r>
      <w:r>
        <w:rPr>
          <w:color w:val="4F5154"/>
        </w:rPr>
        <w:t>Kong)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Hong</w:t>
      </w:r>
      <w:r>
        <w:rPr>
          <w:color w:val="4F5154"/>
          <w:spacing w:val="-8"/>
        </w:rPr>
        <w:t> </w:t>
      </w:r>
      <w:r>
        <w:rPr>
          <w:color w:val="4F5154"/>
        </w:rPr>
        <w:t>Kong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Hungary</w:t>
      </w:r>
      <w:r>
        <w:rPr>
          <w:color w:val="4F5154"/>
          <w:spacing w:val="-7"/>
        </w:rPr>
        <w:t> </w:t>
      </w:r>
      <w:r>
        <w:rPr>
          <w:color w:val="4F5154"/>
        </w:rPr>
        <w:t>Kft.</w:t>
        <w:tab/>
      </w:r>
      <w:r>
        <w:rPr>
          <w:color w:val="4F5154"/>
          <w:spacing w:val="-1"/>
        </w:rPr>
        <w:t>Hungary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India</w:t>
      </w:r>
      <w:r>
        <w:rPr>
          <w:color w:val="4F5154"/>
          <w:spacing w:val="-6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India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Solution</w:t>
      </w:r>
      <w:r>
        <w:rPr>
          <w:color w:val="4F5154"/>
          <w:spacing w:val="-6"/>
        </w:rPr>
        <w:t> </w:t>
      </w:r>
      <w:r>
        <w:rPr>
          <w:color w:val="4F5154"/>
        </w:rPr>
        <w:t>Services</w:t>
      </w:r>
      <w:r>
        <w:rPr>
          <w:color w:val="4F5154"/>
          <w:spacing w:val="-7"/>
        </w:rPr>
        <w:t> </w:t>
      </w:r>
      <w:r>
        <w:rPr>
          <w:color w:val="4F5154"/>
        </w:rPr>
        <w:t>(India)</w:t>
      </w:r>
      <w:r>
        <w:rPr>
          <w:color w:val="4F5154"/>
          <w:spacing w:val="-6"/>
        </w:rPr>
        <w:t> </w:t>
      </w:r>
      <w:r>
        <w:rPr>
          <w:color w:val="4F5154"/>
        </w:rPr>
        <w:t>Private</w:t>
      </w:r>
      <w:r>
        <w:rPr>
          <w:color w:val="4F5154"/>
          <w:spacing w:val="-9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India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PT</w:t>
      </w:r>
      <w:r>
        <w:rPr>
          <w:color w:val="4F5154"/>
          <w:spacing w:val="-7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Indonesia</w:t>
        <w:tab/>
        <w:t>Indonesia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East</w:t>
      </w:r>
      <w:r>
        <w:rPr>
          <w:color w:val="4F5154"/>
          <w:spacing w:val="-7"/>
        </w:rPr>
        <w:t> </w:t>
      </w:r>
      <w:r>
        <w:rPr>
          <w:color w:val="4F5154"/>
        </w:rPr>
        <w:t>Central</w:t>
      </w:r>
      <w:r>
        <w:rPr>
          <w:color w:val="4F5154"/>
          <w:spacing w:val="-7"/>
        </w:rPr>
        <w:t> </w:t>
      </w:r>
      <w:r>
        <w:rPr>
          <w:color w:val="4F5154"/>
        </w:rPr>
        <w:t>Europe</w:t>
      </w:r>
      <w:r>
        <w:rPr>
          <w:color w:val="4F5154"/>
          <w:spacing w:val="-8"/>
        </w:rPr>
        <w:t> </w:t>
      </w:r>
      <w:r>
        <w:rPr>
          <w:color w:val="4F5154"/>
        </w:rPr>
        <w:t>Limited</w:t>
        <w:tab/>
      </w:r>
      <w:r>
        <w:rPr>
          <w:color w:val="4F5154"/>
          <w:spacing w:val="-1"/>
        </w:rPr>
        <w:t>Ireland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EMEA</w:t>
      </w:r>
      <w:r>
        <w:rPr>
          <w:color w:val="4F5154"/>
          <w:spacing w:val="-9"/>
        </w:rPr>
        <w:t> </w:t>
      </w:r>
      <w:r>
        <w:rPr>
          <w:color w:val="4F5154"/>
        </w:rPr>
        <w:t>Limited</w:t>
        <w:tab/>
      </w:r>
      <w:r>
        <w:rPr>
          <w:color w:val="4F5154"/>
          <w:spacing w:val="-1"/>
        </w:rPr>
        <w:t>Ireland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4"/>
        </w:rPr>
        <w:t> </w:t>
      </w:r>
      <w:r>
        <w:rPr>
          <w:color w:val="4F5154"/>
        </w:rPr>
        <w:t>Technology</w:t>
      </w:r>
      <w:r>
        <w:rPr>
          <w:color w:val="4F5154"/>
          <w:spacing w:val="-12"/>
        </w:rPr>
        <w:t> </w:t>
      </w:r>
      <w:r>
        <w:rPr>
          <w:color w:val="4F5154"/>
        </w:rPr>
        <w:t>Company</w:t>
        <w:tab/>
      </w:r>
      <w:r>
        <w:rPr>
          <w:color w:val="4F5154"/>
          <w:spacing w:val="-1"/>
        </w:rPr>
        <w:t>Ireland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Software</w:t>
      </w:r>
      <w:r>
        <w:rPr>
          <w:color w:val="4F5154"/>
          <w:spacing w:val="-7"/>
        </w:rPr>
        <w:t> </w:t>
      </w:r>
      <w:r>
        <w:rPr>
          <w:color w:val="4F5154"/>
        </w:rPr>
        <w:t>Systems</w:t>
      </w:r>
      <w:r>
        <w:rPr>
          <w:color w:val="4F5154"/>
          <w:spacing w:val="-9"/>
        </w:rPr>
        <w:t> </w:t>
      </w:r>
      <w:r>
        <w:rPr>
          <w:color w:val="4F5154"/>
        </w:rPr>
        <w:t>Israel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Limited</w:t>
        <w:tab/>
        <w:t>Israel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Italia</w:t>
      </w:r>
      <w:r>
        <w:rPr>
          <w:color w:val="4F5154"/>
          <w:spacing w:val="-9"/>
        </w:rPr>
        <w:t> </w:t>
      </w:r>
      <w:r>
        <w:rPr>
          <w:color w:val="4F5154"/>
        </w:rPr>
        <w:t>S.R.L.</w:t>
        <w:tab/>
      </w:r>
      <w:r>
        <w:rPr>
          <w:color w:val="4F5154"/>
          <w:spacing w:val="-1"/>
        </w:rPr>
        <w:t>Italy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Corporation</w:t>
      </w:r>
      <w:r>
        <w:rPr>
          <w:color w:val="4F5154"/>
          <w:spacing w:val="-9"/>
        </w:rPr>
        <w:t> </w:t>
      </w:r>
      <w:r>
        <w:rPr>
          <w:color w:val="4F5154"/>
        </w:rPr>
        <w:t>Japan</w:t>
        <w:tab/>
        <w:t>Japan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Systems</w:t>
      </w:r>
      <w:r>
        <w:rPr>
          <w:color w:val="4F5154"/>
          <w:spacing w:val="-8"/>
        </w:rPr>
        <w:t> </w:t>
      </w:r>
      <w:r>
        <w:rPr>
          <w:color w:val="4F5154"/>
        </w:rPr>
        <w:t>(Korea),</w:t>
      </w:r>
      <w:r>
        <w:rPr>
          <w:color w:val="4F5154"/>
          <w:spacing w:val="-6"/>
        </w:rPr>
        <w:t> </w:t>
      </w:r>
      <w:r>
        <w:rPr>
          <w:color w:val="4F5154"/>
        </w:rPr>
        <w:t>Ltd.</w:t>
        <w:tab/>
        <w:t>Korea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</w:rPr>
        <w:t>Malaysia</w:t>
      </w:r>
      <w:r>
        <w:rPr>
          <w:color w:val="4F5154"/>
          <w:spacing w:val="-10"/>
        </w:rPr>
        <w:t> </w:t>
      </w:r>
      <w:r>
        <w:rPr>
          <w:color w:val="4F5154"/>
        </w:rPr>
        <w:t>Sdn.</w:t>
      </w:r>
      <w:r>
        <w:rPr>
          <w:color w:val="4F5154"/>
          <w:spacing w:val="-6"/>
        </w:rPr>
        <w:t> </w:t>
      </w:r>
      <w:r>
        <w:rPr>
          <w:color w:val="4F5154"/>
        </w:rPr>
        <w:t>Bhd.</w:t>
        <w:tab/>
      </w:r>
      <w:r>
        <w:rPr>
          <w:color w:val="4F5154"/>
          <w:spacing w:val="-1"/>
        </w:rPr>
        <w:t>Malaysia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MSC</w:t>
      </w:r>
      <w:r>
        <w:rPr>
          <w:color w:val="4F5154"/>
          <w:spacing w:val="-7"/>
        </w:rPr>
        <w:t> </w:t>
      </w:r>
      <w:r>
        <w:rPr>
          <w:color w:val="4F5154"/>
        </w:rPr>
        <w:t>SDN</w:t>
      </w:r>
      <w:r>
        <w:rPr>
          <w:color w:val="4F5154"/>
          <w:spacing w:val="-6"/>
        </w:rPr>
        <w:t> </w:t>
      </w:r>
      <w:r>
        <w:rPr>
          <w:color w:val="4F5154"/>
        </w:rPr>
        <w:t>BhD</w:t>
        <w:tab/>
      </w:r>
      <w:r>
        <w:rPr>
          <w:color w:val="4F5154"/>
          <w:spacing w:val="-1"/>
        </w:rPr>
        <w:t>Malaysia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Mexico,</w:t>
      </w:r>
      <w:r>
        <w:rPr>
          <w:color w:val="4F5154"/>
          <w:spacing w:val="-3"/>
        </w:rPr>
        <w:t> </w:t>
      </w:r>
      <w:r>
        <w:rPr>
          <w:color w:val="4F5154"/>
        </w:rPr>
        <w:t>S.A.</w:t>
      </w:r>
      <w:r>
        <w:rPr>
          <w:color w:val="4F5154"/>
          <w:spacing w:val="-7"/>
        </w:rPr>
        <w:t> </w:t>
      </w:r>
      <w:r>
        <w:rPr>
          <w:color w:val="4F5154"/>
        </w:rPr>
        <w:t>de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C.V.</w:t>
        <w:tab/>
        <w:t>Mexico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Nederland</w:t>
      </w:r>
      <w:r>
        <w:rPr>
          <w:color w:val="4F5154"/>
          <w:spacing w:val="-10"/>
        </w:rPr>
        <w:t> </w:t>
      </w:r>
      <w:r>
        <w:rPr>
          <w:color w:val="4F5154"/>
        </w:rPr>
        <w:t>B.V.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Netherlands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Distribution</w:t>
      </w:r>
      <w:r>
        <w:rPr>
          <w:color w:val="4F5154"/>
          <w:spacing w:val="-10"/>
        </w:rPr>
        <w:t> </w:t>
      </w:r>
      <w:r>
        <w:rPr>
          <w:color w:val="4F5154"/>
        </w:rPr>
        <w:t>B.V.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Netherlands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Licensing</w:t>
      </w:r>
      <w:r>
        <w:rPr>
          <w:color w:val="4F5154"/>
          <w:spacing w:val="-7"/>
        </w:rPr>
        <w:t> </w:t>
      </w:r>
      <w:r>
        <w:rPr>
          <w:color w:val="4F5154"/>
        </w:rPr>
        <w:t>B.V.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Netherlands</w:t>
      </w:r>
      <w:r>
        <w:rPr/>
      </w:r>
    </w:p>
    <w:p>
      <w:pPr>
        <w:pStyle w:val="BodyText"/>
        <w:tabs>
          <w:tab w:pos="6091" w:val="left" w:leader="none"/>
        </w:tabs>
        <w:spacing w:line="225" w:lineRule="exact"/>
        <w:ind w:right="398"/>
        <w:jc w:val="left"/>
      </w:pPr>
      <w:r>
        <w:rPr>
          <w:color w:val="4F5154"/>
        </w:rPr>
        <w:t>Tinoway</w:t>
      </w:r>
      <w:r>
        <w:rPr>
          <w:color w:val="4F5154"/>
          <w:spacing w:val="-8"/>
        </w:rPr>
        <w:t> </w:t>
      </w:r>
      <w:r>
        <w:rPr>
          <w:color w:val="4F5154"/>
        </w:rPr>
        <w:t>Nederland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B.V.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(inactive)</w:t>
        <w:tab/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Netherlands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6091" w:val="left" w:leader="none"/>
        </w:tabs>
        <w:spacing w:before="82"/>
        <w:ind w:left="139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Subsidiary</w:t>
        <w:tab/>
      </w:r>
      <w:r>
        <w:rPr>
          <w:rFonts w:ascii="Times New Roman"/>
          <w:b/>
          <w:color w:val="4F5154"/>
          <w:sz w:val="15"/>
        </w:rPr>
        <w:t>Country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Incorporation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6069" w:val="left" w:leader="none"/>
        </w:tabs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8pt;height:2.3pt;mso-position-horizontal-relative:char;mso-position-vertical-relative:line" coordorigin="0,0" coordsize="960,46">
            <v:group style="position:absolute;left:23;top:23;width:915;height:2" coordorigin="23,23" coordsize="915,2">
              <v:shape style="position:absolute;left:23;top:23;width:915;height:2" coordorigin="23,23" coordsize="915,0" path="m23,23l93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10.3pt;height:2.3pt;mso-position-horizontal-relative:char;mso-position-vertical-relative:line" coordorigin="0,0" coordsize="2206,46">
            <v:group style="position:absolute;left:23;top:23;width:2160;height:2" coordorigin="23,23" coordsize="2160,2">
              <v:shape style="position:absolute;left:23;top:23;width:2160;height:2" coordorigin="23,23" coordsize="2160,0" path="m23,23l2183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tabs>
          <w:tab w:pos="6091" w:val="left" w:leader="none"/>
        </w:tabs>
        <w:spacing w:line="225" w:lineRule="exact" w:before="74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Scheduler</w:t>
      </w:r>
      <w:r>
        <w:rPr>
          <w:color w:val="4F5154"/>
          <w:spacing w:val="-9"/>
        </w:rPr>
        <w:t> </w:t>
      </w:r>
      <w:r>
        <w:rPr>
          <w:color w:val="4F5154"/>
        </w:rPr>
        <w:t>BV</w:t>
      </w:r>
      <w:r>
        <w:rPr>
          <w:color w:val="4F5154"/>
          <w:spacing w:val="-8"/>
        </w:rPr>
        <w:t> </w:t>
      </w:r>
      <w:r>
        <w:rPr>
          <w:color w:val="4F5154"/>
        </w:rPr>
        <w:t>(inactive)</w:t>
        <w:tab/>
      </w:r>
      <w:r>
        <w:rPr>
          <w:color w:val="4F5154"/>
          <w:spacing w:val="-1"/>
        </w:rPr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Netherlands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</w:rPr>
        <w:t>East</w:t>
      </w:r>
      <w:r>
        <w:rPr>
          <w:color w:val="4F5154"/>
          <w:spacing w:val="-6"/>
        </w:rPr>
        <w:t> </w:t>
      </w:r>
      <w:r>
        <w:rPr>
          <w:color w:val="4F5154"/>
        </w:rPr>
        <w:t>Central</w:t>
      </w:r>
      <w:r>
        <w:rPr>
          <w:color w:val="4F5154"/>
          <w:spacing w:val="-6"/>
        </w:rPr>
        <w:t> </w:t>
      </w:r>
      <w:r>
        <w:rPr>
          <w:color w:val="4F5154"/>
        </w:rPr>
        <w:t>Europe</w:t>
      </w:r>
      <w:r>
        <w:rPr>
          <w:color w:val="4F5154"/>
          <w:spacing w:val="-8"/>
        </w:rPr>
        <w:t> </w:t>
      </w:r>
      <w:r>
        <w:rPr>
          <w:color w:val="4F5154"/>
        </w:rPr>
        <w:t>Services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BV</w:t>
        <w:tab/>
        <w:t>The</w:t>
      </w:r>
      <w:r>
        <w:rPr>
          <w:color w:val="4F5154"/>
          <w:spacing w:val="-13"/>
        </w:rPr>
        <w:t> </w:t>
      </w:r>
      <w:r>
        <w:rPr>
          <w:color w:val="4F5154"/>
        </w:rPr>
        <w:t>Netherlands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Holding</w:t>
      </w:r>
      <w:r>
        <w:rPr>
          <w:color w:val="4F5154"/>
          <w:spacing w:val="-8"/>
        </w:rPr>
        <w:t> </w:t>
      </w:r>
      <w:r>
        <w:rPr>
          <w:color w:val="4F5154"/>
        </w:rPr>
        <w:t>Antilles</w:t>
      </w:r>
      <w:r>
        <w:rPr>
          <w:color w:val="4F5154"/>
          <w:spacing w:val="-9"/>
        </w:rPr>
        <w:t> </w:t>
      </w:r>
      <w:r>
        <w:rPr>
          <w:color w:val="4F5154"/>
        </w:rPr>
        <w:t>N.V.</w:t>
        <w:tab/>
        <w:t>Netherlands</w:t>
      </w:r>
      <w:r>
        <w:rPr>
          <w:color w:val="4F5154"/>
          <w:spacing w:val="-17"/>
        </w:rPr>
        <w:t> </w:t>
      </w:r>
      <w:r>
        <w:rPr>
          <w:color w:val="4F5154"/>
          <w:spacing w:val="-1"/>
        </w:rPr>
        <w:t>Antilles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New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Zealand,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Ltd.</w:t>
        <w:tab/>
      </w:r>
      <w:r>
        <w:rPr>
          <w:color w:val="4F5154"/>
        </w:rPr>
        <w:t>New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Zealand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Norge</w:t>
      </w:r>
      <w:r>
        <w:rPr>
          <w:color w:val="4F5154"/>
          <w:spacing w:val="-6"/>
        </w:rPr>
        <w:t> </w:t>
      </w:r>
      <w:r>
        <w:rPr>
          <w:color w:val="4F5154"/>
        </w:rPr>
        <w:t>AS</w:t>
        <w:tab/>
        <w:t>Norway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7"/>
        </w:rPr>
        <w:t> </w:t>
      </w:r>
      <w:r>
        <w:rPr>
          <w:color w:val="4F5154"/>
        </w:rPr>
        <w:t>del</w:t>
      </w:r>
      <w:r>
        <w:rPr>
          <w:color w:val="4F5154"/>
          <w:spacing w:val="-6"/>
        </w:rPr>
        <w:t> </w:t>
      </w:r>
      <w:r>
        <w:rPr>
          <w:color w:val="4F5154"/>
        </w:rPr>
        <w:t>Peru,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S.A.</w:t>
        <w:tab/>
      </w:r>
      <w:r>
        <w:rPr>
          <w:color w:val="4F5154"/>
        </w:rPr>
        <w:t>Peru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Philippines,</w:t>
      </w:r>
      <w:r>
        <w:rPr>
          <w:color w:val="4F5154"/>
          <w:spacing w:val="-8"/>
        </w:rPr>
        <w:t> </w:t>
      </w:r>
      <w:r>
        <w:rPr>
          <w:color w:val="4F5154"/>
        </w:rPr>
        <w:t>Inc.</w:t>
        <w:tab/>
      </w:r>
      <w:r>
        <w:rPr>
          <w:color w:val="4F5154"/>
          <w:spacing w:val="-1"/>
        </w:rPr>
        <w:t>Philippines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Polska,</w:t>
      </w:r>
      <w:r>
        <w:rPr>
          <w:color w:val="4F5154"/>
          <w:spacing w:val="-11"/>
        </w:rPr>
        <w:t> </w:t>
      </w:r>
      <w:r>
        <w:rPr>
          <w:color w:val="4F5154"/>
        </w:rPr>
        <w:t>Sp.z.o.o.</w:t>
        <w:tab/>
      </w:r>
      <w:r>
        <w:rPr>
          <w:color w:val="4F5154"/>
          <w:spacing w:val="-1"/>
        </w:rPr>
        <w:t>Poland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Portugal—Sistemas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de</w:t>
      </w:r>
      <w:r>
        <w:rPr>
          <w:color w:val="4F5154"/>
          <w:spacing w:val="-9"/>
        </w:rPr>
        <w:t> </w:t>
      </w:r>
      <w:r>
        <w:rPr>
          <w:color w:val="4F5154"/>
        </w:rPr>
        <w:t>Informacao</w:t>
      </w:r>
      <w:r>
        <w:rPr>
          <w:color w:val="4F5154"/>
          <w:spacing w:val="-9"/>
        </w:rPr>
        <w:t> </w:t>
      </w:r>
      <w:r>
        <w:rPr>
          <w:color w:val="4F5154"/>
        </w:rPr>
        <w:t>Lda.</w:t>
        <w:tab/>
      </w:r>
      <w:r>
        <w:rPr>
          <w:color w:val="4F5154"/>
          <w:spacing w:val="-1"/>
        </w:rPr>
        <w:t>Portugal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Saudi</w:t>
      </w:r>
      <w:r>
        <w:rPr>
          <w:color w:val="4F5154"/>
          <w:spacing w:val="-9"/>
        </w:rPr>
        <w:t> </w:t>
      </w:r>
      <w:r>
        <w:rPr>
          <w:color w:val="4F5154"/>
        </w:rPr>
        <w:t>Oracle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Limited</w:t>
        <w:tab/>
        <w:t>Saudi</w:t>
      </w:r>
      <w:r>
        <w:rPr>
          <w:color w:val="4F5154"/>
          <w:spacing w:val="-10"/>
        </w:rPr>
        <w:t> </w:t>
      </w:r>
      <w:r>
        <w:rPr>
          <w:color w:val="4F5154"/>
        </w:rPr>
        <w:t>Arabia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</w:rPr>
        <w:t>Singapore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Pte.</w:t>
      </w:r>
      <w:r>
        <w:rPr>
          <w:color w:val="4F5154"/>
          <w:spacing w:val="-7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Singapore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7"/>
        </w:rPr>
        <w:t> </w:t>
      </w:r>
      <w:r>
        <w:rPr>
          <w:color w:val="4F5154"/>
        </w:rPr>
        <w:t>(Singapore)</w:t>
      </w:r>
      <w:r>
        <w:rPr>
          <w:color w:val="4F5154"/>
          <w:spacing w:val="-8"/>
        </w:rPr>
        <w:t> </w:t>
      </w:r>
      <w:r>
        <w:rPr>
          <w:color w:val="4F5154"/>
        </w:rPr>
        <w:t>Holdings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Pte.</w:t>
      </w:r>
      <w:r>
        <w:rPr>
          <w:color w:val="4F5154"/>
          <w:spacing w:val="-7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Singapore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Slovensko</w:t>
      </w:r>
      <w:r>
        <w:rPr>
          <w:color w:val="4F5154"/>
          <w:spacing w:val="-7"/>
        </w:rPr>
        <w:t> </w:t>
      </w:r>
      <w:r>
        <w:rPr>
          <w:color w:val="4F5154"/>
        </w:rPr>
        <w:t>spol.</w:t>
      </w:r>
      <w:r>
        <w:rPr>
          <w:color w:val="4F5154"/>
          <w:spacing w:val="-9"/>
        </w:rPr>
        <w:t> </w:t>
      </w:r>
      <w:r>
        <w:rPr>
          <w:color w:val="4F5154"/>
        </w:rPr>
        <w:t>s.r.o.</w:t>
        <w:tab/>
      </w:r>
      <w:r>
        <w:rPr>
          <w:color w:val="4F5154"/>
          <w:spacing w:val="-1"/>
        </w:rPr>
        <w:t>Slovakia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Software</w:t>
      </w:r>
      <w:r>
        <w:rPr>
          <w:color w:val="4F5154"/>
          <w:spacing w:val="-8"/>
        </w:rPr>
        <w:t> </w:t>
      </w:r>
      <w:r>
        <w:rPr>
          <w:color w:val="4F5154"/>
        </w:rPr>
        <w:t>d.o.o.,</w:t>
      </w:r>
      <w:r>
        <w:rPr>
          <w:color w:val="4F5154"/>
          <w:spacing w:val="-10"/>
        </w:rPr>
        <w:t> </w:t>
      </w:r>
      <w:r>
        <w:rPr>
          <w:color w:val="4F5154"/>
        </w:rPr>
        <w:t>Ljubljana,</w:t>
      </w:r>
      <w:r>
        <w:rPr>
          <w:color w:val="4F5154"/>
          <w:spacing w:val="-10"/>
        </w:rPr>
        <w:t> </w:t>
      </w:r>
      <w:r>
        <w:rPr>
          <w:color w:val="4F5154"/>
        </w:rPr>
        <w:t>Slovenia</w:t>
        <w:tab/>
      </w:r>
      <w:r>
        <w:rPr>
          <w:color w:val="4F5154"/>
          <w:spacing w:val="-1"/>
        </w:rPr>
        <w:t>Slovenia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Corporation</w:t>
      </w:r>
      <w:r>
        <w:rPr>
          <w:color w:val="4F5154"/>
          <w:spacing w:val="-9"/>
        </w:rPr>
        <w:t> </w:t>
      </w:r>
      <w:r>
        <w:rPr>
          <w:color w:val="4F5154"/>
        </w:rPr>
        <w:t>(South</w:t>
      </w:r>
      <w:r>
        <w:rPr>
          <w:color w:val="4F5154"/>
          <w:spacing w:val="-10"/>
        </w:rPr>
        <w:t> </w:t>
      </w:r>
      <w:r>
        <w:rPr>
          <w:color w:val="4F5154"/>
        </w:rPr>
        <w:t>Africa)(Pty)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Limited</w:t>
        <w:tab/>
        <w:t>South</w:t>
      </w:r>
      <w:r>
        <w:rPr>
          <w:color w:val="4F5154"/>
          <w:spacing w:val="-9"/>
        </w:rPr>
        <w:t> </w:t>
      </w:r>
      <w:r>
        <w:rPr>
          <w:color w:val="4F5154"/>
        </w:rPr>
        <w:t>Africa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Iberica,</w:t>
      </w:r>
      <w:r>
        <w:rPr>
          <w:color w:val="4F5154"/>
          <w:spacing w:val="-10"/>
        </w:rPr>
        <w:t> </w:t>
      </w:r>
      <w:r>
        <w:rPr>
          <w:color w:val="4F5154"/>
        </w:rPr>
        <w:t>S.R.L.</w:t>
        <w:tab/>
      </w:r>
      <w:r>
        <w:rPr>
          <w:color w:val="4F5154"/>
          <w:spacing w:val="-1"/>
        </w:rPr>
        <w:t>Spain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Svenska</w:t>
      </w:r>
      <w:r>
        <w:rPr>
          <w:color w:val="4F5154"/>
          <w:spacing w:val="-7"/>
        </w:rPr>
        <w:t> </w:t>
      </w:r>
      <w:r>
        <w:rPr>
          <w:color w:val="4F5154"/>
        </w:rPr>
        <w:t>AB</w:t>
        <w:tab/>
        <w:t>Sweden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Drutt</w:t>
      </w:r>
      <w:r>
        <w:rPr>
          <w:color w:val="4F5154"/>
          <w:spacing w:val="-7"/>
        </w:rPr>
        <w:t> </w:t>
      </w:r>
      <w:r>
        <w:rPr>
          <w:color w:val="4F5154"/>
        </w:rPr>
        <w:t>Svenska</w:t>
      </w:r>
      <w:r>
        <w:rPr>
          <w:color w:val="4F5154"/>
          <w:spacing w:val="-7"/>
        </w:rPr>
        <w:t> </w:t>
      </w:r>
      <w:r>
        <w:rPr>
          <w:color w:val="4F5154"/>
        </w:rPr>
        <w:t>AB</w:t>
        <w:tab/>
        <w:t>Sweden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Software</w:t>
      </w:r>
      <w:r>
        <w:rPr>
          <w:color w:val="4F5154"/>
          <w:spacing w:val="-9"/>
        </w:rPr>
        <w:t> </w:t>
      </w:r>
      <w:r>
        <w:rPr>
          <w:color w:val="4F5154"/>
        </w:rPr>
        <w:t>(Switzerland)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LLC</w:t>
        <w:tab/>
        <w:t>Switzerland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  <w:spacing w:val="1"/>
        </w:rPr>
        <w:t>AG</w:t>
        <w:tab/>
      </w:r>
      <w:r>
        <w:rPr>
          <w:color w:val="4F5154"/>
          <w:spacing w:val="-1"/>
        </w:rPr>
        <w:t>Switzerland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</w:rPr>
        <w:t>(Thailand)</w:t>
      </w:r>
      <w:r>
        <w:rPr>
          <w:color w:val="4F5154"/>
          <w:spacing w:val="-7"/>
        </w:rPr>
        <w:t> </w:t>
      </w:r>
      <w:r>
        <w:rPr>
          <w:color w:val="4F5154"/>
        </w:rPr>
        <w:t>Co.</w:t>
      </w:r>
      <w:r>
        <w:rPr>
          <w:color w:val="4F5154"/>
          <w:spacing w:val="-9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Thailand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Bilgisayar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Sistemleri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Limited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Sirketi</w:t>
        <w:tab/>
        <w:t>Turkey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Systems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United</w:t>
      </w:r>
      <w:r>
        <w:rPr>
          <w:color w:val="4F5154"/>
          <w:spacing w:val="-9"/>
        </w:rPr>
        <w:t> </w:t>
      </w:r>
      <w:r>
        <w:rPr>
          <w:color w:val="4F5154"/>
        </w:rPr>
        <w:t>Arab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Emirates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APSS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Trustee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UK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8"/>
        </w:rPr>
        <w:t> </w:t>
      </w:r>
      <w:r>
        <w:rPr>
          <w:color w:val="4F5154"/>
        </w:rPr>
        <w:t>UK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UK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Corporation</w:t>
      </w:r>
      <w:r>
        <w:rPr>
          <w:color w:val="4F5154"/>
          <w:spacing w:val="-9"/>
        </w:rPr>
        <w:t> </w:t>
      </w:r>
      <w:r>
        <w:rPr>
          <w:color w:val="4F5154"/>
        </w:rPr>
        <w:t>Nominees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Resources</w:t>
      </w:r>
      <w:r>
        <w:rPr>
          <w:color w:val="4F5154"/>
          <w:spacing w:val="-9"/>
        </w:rPr>
        <w:t> </w:t>
      </w:r>
      <w:r>
        <w:rPr>
          <w:color w:val="4F5154"/>
        </w:rPr>
        <w:t>Ltd.</w:t>
        <w:tab/>
        <w:t>UK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</w:r>
      <w:r>
        <w:rPr>
          <w:color w:val="4F5154"/>
          <w:spacing w:val="-8"/>
        </w:rPr>
        <w:t> </w:t>
      </w:r>
      <w:r>
        <w:rPr>
          <w:color w:val="4F5154"/>
        </w:rPr>
        <w:t>OLAP,</w:t>
      </w:r>
      <w:r>
        <w:rPr>
          <w:color w:val="4F5154"/>
          <w:spacing w:val="-9"/>
        </w:rPr>
        <w:t> </w:t>
      </w:r>
      <w:r>
        <w:rPr>
          <w:color w:val="4F5154"/>
        </w:rPr>
        <w:t>Ltd.</w:t>
        <w:tab/>
        <w:t>UK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EMEA</w:t>
      </w:r>
      <w:r>
        <w:rPr>
          <w:color w:val="4F5154"/>
          <w:spacing w:val="-9"/>
        </w:rPr>
        <w:t> </w:t>
      </w:r>
      <w:r>
        <w:rPr>
          <w:color w:val="4F5154"/>
        </w:rPr>
        <w:t>Management</w:t>
      </w:r>
      <w:r>
        <w:rPr>
          <w:color w:val="4F5154"/>
          <w:spacing w:val="-8"/>
        </w:rPr>
        <w:t> </w:t>
      </w:r>
      <w:r>
        <w:rPr>
          <w:color w:val="4F5154"/>
        </w:rPr>
        <w:t>Ltd.</w:t>
        <w:tab/>
        <w:t>UK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3"/>
        </w:rPr>
        <w:t> </w:t>
      </w:r>
      <w:r>
        <w:rPr>
          <w:color w:val="4F5154"/>
        </w:rPr>
        <w:t>Promotions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One</w:t>
      </w:r>
      <w:r>
        <w:rPr>
          <w:color w:val="4F5154"/>
          <w:spacing w:val="-8"/>
        </w:rPr>
        <w:t> </w:t>
      </w:r>
      <w:r>
        <w:rPr>
          <w:color w:val="4F5154"/>
        </w:rPr>
        <w:t>Meaning,</w:t>
      </w:r>
      <w:r>
        <w:rPr>
          <w:color w:val="4F5154"/>
          <w:spacing w:val="-6"/>
        </w:rPr>
        <w:t> </w:t>
      </w:r>
      <w:r>
        <w:rPr>
          <w:color w:val="4F5154"/>
        </w:rPr>
        <w:t>Ltd.</w:t>
        <w:tab/>
        <w:t>UK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Concentra</w:t>
      </w:r>
      <w:r>
        <w:rPr>
          <w:color w:val="4F5154"/>
          <w:spacing w:val="-15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UK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Relational</w:t>
      </w:r>
      <w:r>
        <w:rPr>
          <w:color w:val="4F5154"/>
          <w:spacing w:val="-11"/>
        </w:rPr>
        <w:t> </w:t>
      </w:r>
      <w:r>
        <w:rPr>
          <w:color w:val="4F5154"/>
        </w:rPr>
        <w:t>Software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Limited</w:t>
        <w:tab/>
      </w:r>
      <w:r>
        <w:rPr>
          <w:color w:val="4F5154"/>
        </w:rPr>
        <w:t>UK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Versatility</w:t>
      </w:r>
      <w:r>
        <w:rPr>
          <w:color w:val="4F5154"/>
          <w:spacing w:val="-9"/>
        </w:rPr>
        <w:t> </w:t>
      </w:r>
      <w:r>
        <w:rPr>
          <w:color w:val="4F5154"/>
        </w:rPr>
        <w:t>UK</w:t>
      </w:r>
      <w:r>
        <w:rPr>
          <w:color w:val="4F5154"/>
          <w:spacing w:val="-7"/>
        </w:rPr>
        <w:t> </w:t>
      </w:r>
      <w:r>
        <w:rPr>
          <w:color w:val="4F5154"/>
        </w:rPr>
        <w:t>Ltd.</w:t>
        <w:tab/>
        <w:t>UK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Versatility</w:t>
      </w:r>
      <w:r>
        <w:rPr>
          <w:color w:val="4F5154"/>
          <w:spacing w:val="-9"/>
        </w:rPr>
        <w:t> </w:t>
      </w:r>
      <w:r>
        <w:rPr>
          <w:color w:val="4F5154"/>
        </w:rPr>
        <w:t>Virgin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Islands,</w:t>
      </w:r>
      <w:r>
        <w:rPr>
          <w:color w:val="4F5154"/>
          <w:spacing w:val="-9"/>
        </w:rPr>
        <w:t> </w:t>
      </w:r>
      <w:r>
        <w:rPr>
          <w:color w:val="4F5154"/>
        </w:rPr>
        <w:t>Inc.</w:t>
        <w:tab/>
      </w:r>
      <w:r>
        <w:rPr>
          <w:color w:val="4F5154"/>
          <w:spacing w:val="-1"/>
        </w:rPr>
        <w:t>U.S.</w:t>
      </w:r>
      <w:r>
        <w:rPr>
          <w:color w:val="4F5154"/>
          <w:spacing w:val="-7"/>
        </w:rPr>
        <w:t> </w:t>
      </w:r>
      <w:r>
        <w:rPr>
          <w:color w:val="4F5154"/>
        </w:rPr>
        <w:t>Virgin</w:t>
      </w:r>
      <w:r>
        <w:rPr>
          <w:color w:val="4F5154"/>
          <w:spacing w:val="-8"/>
        </w:rPr>
        <w:t> </w:t>
      </w:r>
      <w:r>
        <w:rPr>
          <w:color w:val="4F5154"/>
        </w:rPr>
        <w:t>Islands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Uruguay,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S.A.</w:t>
        <w:tab/>
        <w:t>Uruguay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de</w:t>
      </w:r>
      <w:r>
        <w:rPr>
          <w:color w:val="4F5154"/>
          <w:spacing w:val="-7"/>
        </w:rPr>
        <w:t> </w:t>
      </w:r>
      <w:r>
        <w:rPr>
          <w:color w:val="4F5154"/>
        </w:rPr>
        <w:t>Venezuela,</w:t>
      </w:r>
      <w:r>
        <w:rPr>
          <w:color w:val="4F5154"/>
          <w:spacing w:val="-8"/>
        </w:rPr>
        <w:t> </w:t>
      </w:r>
      <w:r>
        <w:rPr>
          <w:color w:val="4F5154"/>
        </w:rPr>
        <w:t>C.A.</w:t>
        <w:tab/>
      </w:r>
      <w:r>
        <w:rPr>
          <w:color w:val="4F5154"/>
          <w:spacing w:val="-1"/>
        </w:rPr>
        <w:t>Venezuela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Vietnam</w:t>
      </w:r>
      <w:r>
        <w:rPr>
          <w:color w:val="4F5154"/>
          <w:spacing w:val="-7"/>
        </w:rPr>
        <w:t> </w:t>
      </w:r>
      <w:r>
        <w:rPr>
          <w:color w:val="4F5154"/>
        </w:rPr>
        <w:t>Pty.</w:t>
      </w:r>
      <w:r>
        <w:rPr>
          <w:color w:val="4F5154"/>
          <w:spacing w:val="-5"/>
        </w:rPr>
        <w:t> </w:t>
      </w:r>
      <w:r>
        <w:rPr>
          <w:color w:val="4F5154"/>
        </w:rPr>
        <w:t>Ltd.</w:t>
        <w:tab/>
      </w:r>
      <w:r>
        <w:rPr>
          <w:color w:val="4F5154"/>
          <w:spacing w:val="-1"/>
        </w:rPr>
        <w:t>Vietnam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</w:rPr>
        <w:t>3Cube,</w:t>
      </w:r>
      <w:r>
        <w:rPr>
          <w:color w:val="4F5154"/>
          <w:spacing w:val="-8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Business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OnLine,</w:t>
      </w:r>
      <w:r>
        <w:rPr>
          <w:color w:val="4F5154"/>
          <w:spacing w:val="-7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Carleton</w:t>
      </w:r>
      <w:r>
        <w:rPr>
          <w:color w:val="4F5154"/>
          <w:spacing w:val="-18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Minnesota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Concentra</w:t>
      </w:r>
      <w:r>
        <w:rPr>
          <w:color w:val="4F5154"/>
          <w:spacing w:val="-13"/>
        </w:rPr>
        <w:t> </w:t>
      </w:r>
      <w:r>
        <w:rPr>
          <w:color w:val="4F5154"/>
        </w:rPr>
        <w:t>Software</w:t>
      </w:r>
      <w:r>
        <w:rPr>
          <w:color w:val="4F5154"/>
          <w:spacing w:val="-13"/>
        </w:rPr>
        <w:t> </w:t>
      </w:r>
      <w:r>
        <w:rPr>
          <w:color w:val="4F5154"/>
        </w:rPr>
        <w:t>Corporation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Datalogix</w:t>
      </w:r>
      <w:r>
        <w:rPr>
          <w:color w:val="4F5154"/>
          <w:spacing w:val="-11"/>
        </w:rPr>
        <w:t> </w:t>
      </w:r>
      <w:r>
        <w:rPr>
          <w:color w:val="4F5154"/>
        </w:rPr>
        <w:t>International,</w:t>
      </w:r>
      <w:r>
        <w:rPr>
          <w:color w:val="4F5154"/>
          <w:spacing w:val="-12"/>
        </w:rPr>
        <w:t> </w:t>
      </w:r>
      <w:r>
        <w:rPr>
          <w:color w:val="4F5154"/>
        </w:rPr>
        <w:t>Inc.</w:t>
        <w:tab/>
        <w:t>New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York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Delphi</w:t>
      </w:r>
      <w:r>
        <w:rPr>
          <w:color w:val="4F5154"/>
          <w:spacing w:val="-10"/>
        </w:rPr>
        <w:t> </w:t>
      </w:r>
      <w:r>
        <w:rPr>
          <w:color w:val="4F5154"/>
        </w:rPr>
        <w:t>Asset</w:t>
      </w:r>
      <w:r>
        <w:rPr>
          <w:color w:val="4F5154"/>
          <w:spacing w:val="-10"/>
        </w:rPr>
        <w:t> </w:t>
      </w:r>
      <w:r>
        <w:rPr>
          <w:color w:val="4F5154"/>
        </w:rPr>
        <w:t>Management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  <w:tab/>
        <w:t>Nevada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Drutt</w:t>
      </w:r>
      <w:r>
        <w:rPr>
          <w:color w:val="4F5154"/>
          <w:spacing w:val="-14"/>
        </w:rPr>
        <w:t> </w:t>
      </w:r>
      <w:r>
        <w:rPr>
          <w:color w:val="4F5154"/>
        </w:rPr>
        <w:t>Corporation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Graphical</w:t>
      </w:r>
      <w:r>
        <w:rPr>
          <w:color w:val="4F5154"/>
          <w:spacing w:val="-11"/>
        </w:rPr>
        <w:t> </w:t>
      </w:r>
      <w:r>
        <w:rPr>
          <w:color w:val="4F5154"/>
        </w:rPr>
        <w:t>Information,</w:t>
      </w:r>
      <w:r>
        <w:rPr>
          <w:color w:val="4F5154"/>
          <w:spacing w:val="-9"/>
        </w:rPr>
        <w:t> </w:t>
      </w:r>
      <w:r>
        <w:rPr>
          <w:color w:val="4F5154"/>
          <w:spacing w:val="-1"/>
        </w:rPr>
        <w:t>Inc.</w:t>
        <w:tab/>
        <w:t>Florida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Healthcare</w:t>
      </w:r>
      <w:r>
        <w:rPr>
          <w:color w:val="4F5154"/>
          <w:spacing w:val="-10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8"/>
        </w:rPr>
        <w:t> </w:t>
      </w:r>
      <w:r>
        <w:rPr>
          <w:color w:val="4F5154"/>
        </w:rPr>
        <w:t>I</w:t>
      </w:r>
      <w:r>
        <w:rPr>
          <w:color w:val="4F5154"/>
          <w:spacing w:val="-9"/>
        </w:rPr>
        <w:t> </w:t>
      </w:r>
      <w:r>
        <w:rPr>
          <w:color w:val="4F5154"/>
        </w:rPr>
        <w:t>Corporation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OIC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7"/>
        </w:rPr>
        <w:t> </w:t>
      </w:r>
      <w:r>
        <w:rPr>
          <w:color w:val="4F5154"/>
        </w:rPr>
        <w:t>I</w:t>
      </w:r>
      <w:r>
        <w:rPr>
          <w:color w:val="4F5154"/>
          <w:spacing w:val="-9"/>
        </w:rPr>
        <w:t> </w:t>
      </w:r>
      <w:r>
        <w:rPr>
          <w:color w:val="4F5154"/>
        </w:rPr>
        <w:t>Corporation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  <w:spacing w:val="-1"/>
        </w:rPr>
        <w:t>OIC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II</w:t>
      </w:r>
      <w:r>
        <w:rPr>
          <w:color w:val="4F5154"/>
          <w:spacing w:val="-7"/>
        </w:rPr>
        <w:t> </w:t>
      </w:r>
      <w:r>
        <w:rPr>
          <w:color w:val="4F5154"/>
        </w:rPr>
        <w:t>Corporation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398"/>
        <w:jc w:val="left"/>
      </w:pPr>
      <w:r>
        <w:rPr>
          <w:color w:val="4F5154"/>
          <w:spacing w:val="-1"/>
        </w:rPr>
        <w:t>One</w:t>
      </w:r>
      <w:r>
        <w:rPr>
          <w:color w:val="4F5154"/>
          <w:spacing w:val="-7"/>
        </w:rPr>
        <w:t> </w:t>
      </w:r>
      <w:r>
        <w:rPr>
          <w:color w:val="4F5154"/>
        </w:rPr>
        <w:t>Meaning,</w:t>
      </w:r>
      <w:r>
        <w:rPr>
          <w:color w:val="4F5154"/>
          <w:spacing w:val="-6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IV</w:t>
      </w:r>
      <w:r>
        <w:rPr>
          <w:color w:val="4F5154"/>
          <w:spacing w:val="-8"/>
        </w:rPr>
        <w:t> </w:t>
      </w:r>
      <w:r>
        <w:rPr>
          <w:color w:val="4F5154"/>
        </w:rPr>
        <w:t>Centrum</w:t>
      </w:r>
      <w:r>
        <w:rPr>
          <w:color w:val="4F5154"/>
          <w:spacing w:val="-6"/>
        </w:rPr>
        <w:t> </w:t>
      </w:r>
      <w:r>
        <w:rPr>
          <w:color w:val="4F5154"/>
        </w:rPr>
        <w:t>Holding</w:t>
      </w:r>
      <w:r>
        <w:rPr>
          <w:color w:val="4F5154"/>
          <w:spacing w:val="-6"/>
        </w:rPr>
        <w:t> </w:t>
      </w:r>
      <w:r>
        <w:rPr>
          <w:color w:val="4F5154"/>
        </w:rPr>
        <w:t>Company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7" w:lineRule="exact"/>
        <w:ind w:right="398"/>
        <w:jc w:val="left"/>
      </w:pPr>
      <w:r>
        <w:rPr>
          <w:color w:val="4F5154"/>
        </w:rPr>
        <w:t>Oracle</w:t>
      </w:r>
      <w:r>
        <w:rPr>
          <w:color w:val="4F5154"/>
          <w:spacing w:val="-11"/>
        </w:rPr>
        <w:t> </w:t>
      </w:r>
      <w:r>
        <w:rPr>
          <w:color w:val="4F5154"/>
        </w:rPr>
        <w:t>Acquisition</w:t>
      </w:r>
      <w:r>
        <w:rPr>
          <w:color w:val="4F5154"/>
          <w:spacing w:val="-9"/>
        </w:rPr>
        <w:t> </w:t>
      </w:r>
      <w:r>
        <w:rPr>
          <w:color w:val="4F5154"/>
        </w:rPr>
        <w:t>I</w:t>
      </w:r>
      <w:r>
        <w:rPr>
          <w:color w:val="4F5154"/>
          <w:spacing w:val="-7"/>
        </w:rPr>
        <w:t> </w:t>
      </w:r>
      <w:r>
        <w:rPr>
          <w:color w:val="4F5154"/>
        </w:rPr>
        <w:t>Corporation</w:t>
        <w:tab/>
        <w:t>Delaware</w:t>
      </w:r>
      <w:r>
        <w:rPr/>
      </w:r>
    </w:p>
    <w:p>
      <w:pPr>
        <w:spacing w:after="0" w:line="227" w:lineRule="exact"/>
        <w:jc w:val="left"/>
        <w:sectPr>
          <w:pgSz w:w="12240" w:h="15840"/>
          <w:pgMar w:header="327" w:footer="0" w:top="520" w:bottom="280" w:left="220" w:right="200"/>
        </w:sectPr>
      </w:pPr>
    </w:p>
    <w:p>
      <w:pPr>
        <w:tabs>
          <w:tab w:pos="6091" w:val="left" w:leader="none"/>
        </w:tabs>
        <w:spacing w:before="82"/>
        <w:ind w:left="139" w:right="3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4F5154"/>
          <w:w w:val="95"/>
          <w:sz w:val="15"/>
        </w:rPr>
        <w:t>Subsidiary</w:t>
        <w:tab/>
      </w:r>
      <w:r>
        <w:rPr>
          <w:rFonts w:ascii="Times New Roman"/>
          <w:b/>
          <w:color w:val="4F5154"/>
          <w:sz w:val="15"/>
        </w:rPr>
        <w:t>Country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pacing w:val="1"/>
          <w:sz w:val="15"/>
        </w:rPr>
        <w:t>of</w:t>
      </w:r>
      <w:r>
        <w:rPr>
          <w:rFonts w:ascii="Times New Roman"/>
          <w:b/>
          <w:color w:val="4F5154"/>
          <w:spacing w:val="-7"/>
          <w:sz w:val="15"/>
        </w:rPr>
        <w:t> </w:t>
      </w:r>
      <w:r>
        <w:rPr>
          <w:rFonts w:ascii="Times New Roman"/>
          <w:b/>
          <w:color w:val="4F5154"/>
          <w:sz w:val="15"/>
        </w:rPr>
        <w:t>Incorporation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6069" w:val="left" w:leader="none"/>
        </w:tabs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45pt;height:2.3pt;mso-position-horizontal-relative:char;mso-position-vertical-relative:line" coordorigin="0,0" coordsize="900,46">
            <v:group style="position:absolute;left:23;top:23;width:855;height:2" coordorigin="23,23" coordsize="855,2">
              <v:shape style="position:absolute;left:23;top:23;width:855;height:2" coordorigin="23,23" coordsize="855,0" path="m23,23l87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102pt;height:2.3pt;mso-position-horizontal-relative:char;mso-position-vertical-relative:line" coordorigin="0,0" coordsize="2040,46">
            <v:group style="position:absolute;left:23;top:23;width:1995;height:2" coordorigin="23,23" coordsize="1995,2">
              <v:shape style="position:absolute;left:23;top:23;width:1995;height:2" coordorigin="23,23" coordsize="1995,0" path="m23,23l2017,23e" filled="false" stroked="true" strokeweight="2.260pt" strokecolor="#4f5154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27" w:footer="0" w:top="520" w:bottom="280" w:left="220" w:right="200"/>
        </w:sectPr>
      </w:pPr>
    </w:p>
    <w:p>
      <w:pPr>
        <w:pStyle w:val="BodyText"/>
        <w:tabs>
          <w:tab w:pos="6091" w:val="left" w:leader="none"/>
        </w:tabs>
        <w:spacing w:line="225" w:lineRule="exact" w:before="74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Cable,</w:t>
      </w:r>
      <w:r>
        <w:rPr>
          <w:color w:val="4F5154"/>
          <w:spacing w:val="-9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China,</w:t>
      </w:r>
      <w:r>
        <w:rPr>
          <w:color w:val="4F5154"/>
          <w:spacing w:val="-6"/>
        </w:rPr>
        <w:t> </w:t>
      </w:r>
      <w:r>
        <w:rPr>
          <w:color w:val="4F5154"/>
        </w:rPr>
        <w:t>Inc.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Credit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Holdings,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Inc.</w:t>
        <w:tab/>
      </w:r>
      <w:r>
        <w:rPr>
          <w:color w:val="4F5154"/>
        </w:rPr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15"/>
        </w:rPr>
        <w:t> </w:t>
      </w:r>
      <w:r>
        <w:rPr>
          <w:color w:val="4F5154"/>
        </w:rPr>
        <w:t>International</w:t>
      </w:r>
      <w:r>
        <w:rPr>
          <w:color w:val="4F5154"/>
          <w:spacing w:val="-13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14"/>
        </w:rPr>
        <w:t> </w:t>
      </w:r>
      <w:r>
        <w:rPr>
          <w:color w:val="4F5154"/>
        </w:rPr>
        <w:t>International</w:t>
      </w:r>
      <w:r>
        <w:rPr>
          <w:color w:val="4F5154"/>
          <w:spacing w:val="-11"/>
        </w:rPr>
        <w:t> </w:t>
      </w:r>
      <w:r>
        <w:rPr>
          <w:color w:val="4F5154"/>
        </w:rPr>
        <w:t>Investment</w:t>
      </w:r>
      <w:r>
        <w:rPr>
          <w:color w:val="4F5154"/>
          <w:spacing w:val="-12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9"/>
        </w:rPr>
        <w:t> </w:t>
      </w:r>
      <w:r>
        <w:rPr>
          <w:color w:val="4F5154"/>
        </w:rPr>
        <w:t>Japan</w:t>
      </w:r>
      <w:r>
        <w:rPr>
          <w:color w:val="4F5154"/>
          <w:spacing w:val="-8"/>
        </w:rPr>
        <w:t> </w:t>
      </w:r>
      <w:r>
        <w:rPr>
          <w:color w:val="4F5154"/>
        </w:rPr>
        <w:t>Holding,</w:t>
      </w:r>
      <w:r>
        <w:rPr>
          <w:color w:val="4F5154"/>
          <w:spacing w:val="-5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10"/>
        </w:rPr>
        <w:t> </w:t>
      </w:r>
      <w:r>
        <w:rPr>
          <w:color w:val="4F5154"/>
        </w:rPr>
        <w:t>Taiwan,</w:t>
      </w:r>
      <w:r>
        <w:rPr>
          <w:color w:val="4F5154"/>
          <w:spacing w:val="-6"/>
        </w:rPr>
        <w:t> </w:t>
      </w:r>
      <w:r>
        <w:rPr>
          <w:color w:val="4F5154"/>
        </w:rPr>
        <w:t>Inc.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</w:rPr>
        <w:t>Oracle</w:t>
      </w:r>
      <w:r>
        <w:rPr>
          <w:color w:val="4F5154"/>
          <w:spacing w:val="-12"/>
        </w:rPr>
        <w:t> </w:t>
      </w:r>
      <w:r>
        <w:rPr>
          <w:color w:val="4F5154"/>
        </w:rPr>
        <w:t>Tutor</w:t>
      </w:r>
      <w:r>
        <w:rPr>
          <w:color w:val="4F5154"/>
          <w:spacing w:val="-11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  <w:spacing w:val="-1"/>
        </w:rPr>
        <w:t>OracleMobile,</w:t>
      </w:r>
      <w:r>
        <w:rPr>
          <w:color w:val="4F5154"/>
          <w:spacing w:val="-14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0"/>
        <w:jc w:val="left"/>
      </w:pPr>
      <w:r>
        <w:rPr>
          <w:color w:val="4F5154"/>
        </w:rPr>
        <w:t>RSIB,</w:t>
      </w:r>
      <w:r>
        <w:rPr>
          <w:color w:val="4F5154"/>
          <w:spacing w:val="-10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pStyle w:val="BodyText"/>
        <w:tabs>
          <w:tab w:pos="6091" w:val="left" w:leader="none"/>
        </w:tabs>
        <w:spacing w:line="221" w:lineRule="exact"/>
        <w:ind w:right="0"/>
        <w:jc w:val="left"/>
      </w:pPr>
      <w:r>
        <w:rPr>
          <w:color w:val="4F5154"/>
          <w:spacing w:val="-1"/>
        </w:rPr>
        <w:t>Strategic</w:t>
      </w:r>
      <w:r>
        <w:rPr>
          <w:color w:val="4F5154"/>
          <w:spacing w:val="-13"/>
        </w:rPr>
        <w:t> </w:t>
      </w:r>
      <w:r>
        <w:rPr>
          <w:color w:val="4F5154"/>
          <w:spacing w:val="-1"/>
        </w:rPr>
        <w:t>Processing</w:t>
      </w:r>
      <w:r>
        <w:rPr>
          <w:color w:val="4F5154"/>
          <w:spacing w:val="-12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Illinois</w:t>
      </w:r>
      <w:r>
        <w:rPr/>
      </w:r>
    </w:p>
    <w:p>
      <w:pPr>
        <w:pStyle w:val="BodyText"/>
        <w:tabs>
          <w:tab w:pos="6091" w:val="left" w:leader="none"/>
        </w:tabs>
        <w:spacing w:line="222" w:lineRule="exact"/>
        <w:ind w:right="0"/>
        <w:jc w:val="left"/>
      </w:pPr>
      <w:r>
        <w:rPr>
          <w:color w:val="4F5154"/>
        </w:rPr>
        <w:t>Treasury</w:t>
      </w:r>
      <w:r>
        <w:rPr>
          <w:color w:val="4F5154"/>
          <w:spacing w:val="-11"/>
        </w:rPr>
        <w:t> </w:t>
      </w:r>
      <w:r>
        <w:rPr>
          <w:color w:val="4F5154"/>
          <w:spacing w:val="-1"/>
        </w:rPr>
        <w:t>Services</w:t>
      </w:r>
      <w:r>
        <w:rPr>
          <w:color w:val="4F5154"/>
          <w:spacing w:val="-10"/>
        </w:rPr>
        <w:t> </w:t>
      </w:r>
      <w:r>
        <w:rPr>
          <w:color w:val="4F5154"/>
        </w:rPr>
        <w:t>Corporation</w:t>
        <w:tab/>
      </w:r>
      <w:r>
        <w:rPr>
          <w:color w:val="4F5154"/>
          <w:spacing w:val="-1"/>
        </w:rPr>
        <w:t>California</w:t>
      </w:r>
      <w:r>
        <w:rPr/>
      </w:r>
    </w:p>
    <w:p>
      <w:pPr>
        <w:pStyle w:val="BodyText"/>
        <w:tabs>
          <w:tab w:pos="6091" w:val="left" w:leader="none"/>
        </w:tabs>
        <w:spacing w:line="227" w:lineRule="exact"/>
        <w:ind w:right="0"/>
        <w:jc w:val="left"/>
      </w:pPr>
      <w:r>
        <w:rPr>
          <w:color w:val="4F5154"/>
          <w:spacing w:val="-1"/>
        </w:rPr>
        <w:t>Versatility,</w:t>
      </w:r>
      <w:r>
        <w:rPr>
          <w:color w:val="4F5154"/>
          <w:spacing w:val="-11"/>
        </w:rPr>
        <w:t> </w:t>
      </w:r>
      <w:r>
        <w:rPr>
          <w:color w:val="4F5154"/>
        </w:rPr>
        <w:t>Inc.</w:t>
        <w:tab/>
        <w:t>Delaware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2"/>
        <w:ind w:left="2837" w:right="0"/>
        <w:jc w:val="left"/>
        <w:rPr>
          <w:b w:val="0"/>
          <w:bCs w:val="0"/>
        </w:rPr>
      </w:pPr>
      <w:r>
        <w:rPr>
          <w:color w:val="4F5154"/>
        </w:rPr>
        <w:t>CONSENT</w:t>
      </w:r>
      <w:r>
        <w:rPr>
          <w:color w:val="4F5154"/>
          <w:spacing w:val="-9"/>
        </w:rPr>
        <w:t> </w:t>
      </w:r>
      <w:r>
        <w:rPr>
          <w:color w:val="4F5154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ERNST</w:t>
      </w:r>
      <w:r>
        <w:rPr>
          <w:color w:val="4F5154"/>
          <w:spacing w:val="-6"/>
        </w:rPr>
        <w:t> </w:t>
      </w:r>
      <w:r>
        <w:rPr>
          <w:color w:val="4F5154"/>
        </w:rPr>
        <w:t>&amp;</w:t>
      </w:r>
      <w:r>
        <w:rPr>
          <w:color w:val="4F5154"/>
          <w:spacing w:val="-9"/>
        </w:rPr>
        <w:t> </w:t>
      </w:r>
      <w:r>
        <w:rPr>
          <w:color w:val="4F5154"/>
        </w:rPr>
        <w:t>YOUNG</w:t>
      </w:r>
      <w:r>
        <w:rPr>
          <w:color w:val="4F5154"/>
          <w:spacing w:val="-7"/>
        </w:rPr>
        <w:t> </w:t>
      </w:r>
      <w:r>
        <w:rPr>
          <w:color w:val="4F5154"/>
        </w:rPr>
        <w:t>LLP,</w:t>
      </w:r>
      <w:r>
        <w:rPr>
          <w:color w:val="4F5154"/>
          <w:spacing w:val="-7"/>
        </w:rPr>
        <w:t> </w:t>
      </w:r>
      <w:r>
        <w:rPr>
          <w:color w:val="4F5154"/>
        </w:rPr>
        <w:t>INDEPENDENT</w:t>
      </w:r>
      <w:r>
        <w:rPr>
          <w:color w:val="4F5154"/>
          <w:spacing w:val="-9"/>
        </w:rPr>
        <w:t> </w:t>
      </w:r>
      <w:r>
        <w:rPr>
          <w:color w:val="4F5154"/>
        </w:rPr>
        <w:t>AUDITORS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EXHIBIT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23.01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2" w:equalWidth="0">
            <w:col w:w="8961" w:space="1203"/>
            <w:col w:w="1656"/>
          </w:cols>
        </w:sectPr>
      </w:pPr>
    </w:p>
    <w:p>
      <w:pPr>
        <w:pStyle w:val="BodyText"/>
        <w:spacing w:line="220" w:lineRule="exact" w:before="167"/>
        <w:ind w:left="140" w:right="307"/>
        <w:jc w:val="left"/>
      </w:pPr>
      <w:r>
        <w:rPr>
          <w:color w:val="4F5154"/>
          <w:spacing w:val="-1"/>
        </w:rPr>
        <w:t>We</w:t>
      </w:r>
      <w:r>
        <w:rPr>
          <w:color w:val="4F5154"/>
          <w:spacing w:val="-6"/>
        </w:rPr>
        <w:t> </w:t>
      </w:r>
      <w:r>
        <w:rPr>
          <w:color w:val="4F5154"/>
        </w:rPr>
        <w:t>consent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incorporation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reference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7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(Form</w:t>
      </w:r>
      <w:r>
        <w:rPr>
          <w:color w:val="4F5154"/>
          <w:spacing w:val="-5"/>
        </w:rPr>
        <w:t> </w:t>
      </w:r>
      <w:r>
        <w:rPr>
          <w:color w:val="4F5154"/>
        </w:rPr>
        <w:t>S-8</w:t>
      </w:r>
      <w:r>
        <w:rPr>
          <w:color w:val="4F5154"/>
          <w:spacing w:val="-7"/>
        </w:rPr>
        <w:t> </w:t>
      </w:r>
      <w:r>
        <w:rPr>
          <w:color w:val="4F5154"/>
        </w:rPr>
        <w:t>No.’s</w:t>
      </w:r>
      <w:r>
        <w:rPr>
          <w:color w:val="4F5154"/>
          <w:spacing w:val="-6"/>
        </w:rPr>
        <w:t> </w:t>
      </w:r>
      <w:r>
        <w:rPr>
          <w:color w:val="4F5154"/>
        </w:rPr>
        <w:t>33-16749,</w:t>
      </w:r>
      <w:r>
        <w:rPr>
          <w:color w:val="4F5154"/>
          <w:spacing w:val="-5"/>
        </w:rPr>
        <w:t> </w:t>
      </w:r>
      <w:r>
        <w:rPr>
          <w:color w:val="4F5154"/>
        </w:rPr>
        <w:t>33-33564,</w:t>
      </w:r>
      <w:r>
        <w:rPr>
          <w:color w:val="4F5154"/>
          <w:spacing w:val="-5"/>
        </w:rPr>
        <w:t> </w:t>
      </w:r>
      <w:r>
        <w:rPr>
          <w:color w:val="4F5154"/>
        </w:rPr>
        <w:t>33-44702,</w:t>
      </w:r>
      <w:r>
        <w:rPr>
          <w:color w:val="4F5154"/>
          <w:spacing w:val="-5"/>
        </w:rPr>
        <w:t> </w:t>
      </w:r>
      <w:r>
        <w:rPr>
          <w:color w:val="4F5154"/>
        </w:rPr>
        <w:t>33-51754,</w:t>
      </w:r>
      <w:r>
        <w:rPr>
          <w:color w:val="4F5154"/>
          <w:spacing w:val="-5"/>
        </w:rPr>
        <w:t> </w:t>
      </w:r>
      <w:r>
        <w:rPr>
          <w:color w:val="4F5154"/>
        </w:rPr>
        <w:t>33-</w:t>
      </w:r>
      <w:r>
        <w:rPr>
          <w:color w:val="4F5154"/>
          <w:spacing w:val="74"/>
          <w:w w:val="99"/>
        </w:rPr>
        <w:t> </w:t>
      </w:r>
      <w:r>
        <w:rPr>
          <w:color w:val="4F5154"/>
        </w:rPr>
        <w:t>53349,</w:t>
      </w:r>
      <w:r>
        <w:rPr>
          <w:color w:val="4F5154"/>
          <w:spacing w:val="-8"/>
        </w:rPr>
        <w:t> </w:t>
      </w:r>
      <w:r>
        <w:rPr>
          <w:color w:val="4F5154"/>
        </w:rPr>
        <w:t>33-53351,</w:t>
      </w:r>
      <w:r>
        <w:rPr>
          <w:color w:val="4F5154"/>
          <w:spacing w:val="-8"/>
        </w:rPr>
        <w:t> </w:t>
      </w:r>
      <w:r>
        <w:rPr>
          <w:color w:val="4F5154"/>
        </w:rPr>
        <w:t>33-53355,</w:t>
      </w:r>
      <w:r>
        <w:rPr>
          <w:color w:val="4F5154"/>
          <w:spacing w:val="-8"/>
        </w:rPr>
        <w:t> </w:t>
      </w:r>
      <w:r>
        <w:rPr>
          <w:color w:val="4F5154"/>
        </w:rPr>
        <w:t>333-18997,</w:t>
      </w:r>
      <w:r>
        <w:rPr>
          <w:color w:val="4F5154"/>
          <w:spacing w:val="-8"/>
        </w:rPr>
        <w:t> </w:t>
      </w:r>
      <w:r>
        <w:rPr>
          <w:color w:val="4F5154"/>
        </w:rPr>
        <w:t>333-19001,</w:t>
      </w:r>
      <w:r>
        <w:rPr>
          <w:color w:val="4F5154"/>
          <w:spacing w:val="-8"/>
        </w:rPr>
        <w:t> </w:t>
      </w:r>
      <w:r>
        <w:rPr>
          <w:color w:val="4F5154"/>
        </w:rPr>
        <w:t>333-41935,</w:t>
      </w:r>
      <w:r>
        <w:rPr>
          <w:color w:val="4F5154"/>
          <w:spacing w:val="-8"/>
        </w:rPr>
        <w:t> </w:t>
      </w:r>
      <w:r>
        <w:rPr>
          <w:color w:val="4F5154"/>
        </w:rPr>
        <w:t>333-63315,</w:t>
      </w:r>
      <w:r>
        <w:rPr>
          <w:color w:val="4F5154"/>
          <w:spacing w:val="-8"/>
        </w:rPr>
        <w:t> </w:t>
      </w:r>
      <w:r>
        <w:rPr>
          <w:color w:val="4F5154"/>
        </w:rPr>
        <w:t>333-74973,</w:t>
      </w:r>
      <w:r>
        <w:rPr>
          <w:color w:val="4F5154"/>
          <w:spacing w:val="-8"/>
        </w:rPr>
        <w:t> </w:t>
      </w:r>
      <w:r>
        <w:rPr>
          <w:color w:val="4F5154"/>
        </w:rPr>
        <w:t>333-74977,</w:t>
      </w:r>
      <w:r>
        <w:rPr>
          <w:color w:val="4F5154"/>
          <w:spacing w:val="-8"/>
        </w:rPr>
        <w:t> </w:t>
      </w:r>
      <w:r>
        <w:rPr>
          <w:color w:val="4F5154"/>
        </w:rPr>
        <w:t>333-75607,</w:t>
      </w:r>
      <w:r>
        <w:rPr>
          <w:color w:val="4F5154"/>
          <w:spacing w:val="-8"/>
        </w:rPr>
        <w:t> </w:t>
      </w:r>
      <w:r>
        <w:rPr>
          <w:color w:val="4F5154"/>
        </w:rPr>
        <w:t>333-75679,</w:t>
      </w:r>
      <w:r>
        <w:rPr>
          <w:color w:val="4F5154"/>
          <w:spacing w:val="-8"/>
        </w:rPr>
        <w:t> </w:t>
      </w:r>
      <w:r>
        <w:rPr>
          <w:color w:val="4F5154"/>
        </w:rPr>
        <w:t>333-83299,</w:t>
      </w:r>
      <w:r>
        <w:rPr>
          <w:color w:val="4F5154"/>
          <w:spacing w:val="-8"/>
        </w:rPr>
        <w:t> </w:t>
      </w:r>
      <w:r>
        <w:rPr>
          <w:color w:val="4F5154"/>
        </w:rPr>
        <w:t>333-</w:t>
      </w:r>
      <w:r>
        <w:rPr/>
      </w:r>
    </w:p>
    <w:p>
      <w:pPr>
        <w:pStyle w:val="BodyText"/>
        <w:spacing w:line="233" w:lineRule="auto"/>
        <w:ind w:left="140" w:right="307"/>
        <w:jc w:val="left"/>
      </w:pPr>
      <w:r>
        <w:rPr>
          <w:color w:val="4F5154"/>
        </w:rPr>
        <w:t>83305,</w:t>
      </w:r>
      <w:r>
        <w:rPr>
          <w:color w:val="4F5154"/>
          <w:spacing w:val="-5"/>
        </w:rPr>
        <w:t> </w:t>
      </w:r>
      <w:r>
        <w:rPr>
          <w:color w:val="4F5154"/>
        </w:rPr>
        <w:t>333-96035,</w:t>
      </w:r>
      <w:r>
        <w:rPr>
          <w:color w:val="4F5154"/>
          <w:spacing w:val="-5"/>
        </w:rPr>
        <w:t> </w:t>
      </w:r>
      <w:r>
        <w:rPr>
          <w:color w:val="4F5154"/>
        </w:rPr>
        <w:t>333-34022,</w:t>
      </w:r>
      <w:r>
        <w:rPr>
          <w:color w:val="4F5154"/>
          <w:spacing w:val="-4"/>
        </w:rPr>
        <w:t> </w:t>
      </w:r>
      <w:r>
        <w:rPr>
          <w:color w:val="4F5154"/>
        </w:rPr>
        <w:t>333-43836,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333-73150)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our</w:t>
      </w:r>
      <w:r>
        <w:rPr>
          <w:color w:val="4F5154"/>
          <w:spacing w:val="-4"/>
        </w:rPr>
        <w:t> </w:t>
      </w:r>
      <w:r>
        <w:rPr>
          <w:color w:val="4F5154"/>
        </w:rPr>
        <w:t>report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dated</w:t>
      </w:r>
      <w:r>
        <w:rPr>
          <w:color w:val="4F5154"/>
          <w:spacing w:val="-4"/>
        </w:rPr>
        <w:t> </w:t>
      </w:r>
      <w:r>
        <w:rPr>
          <w:color w:val="4F5154"/>
        </w:rPr>
        <w:t>June</w:t>
      </w:r>
      <w:r>
        <w:rPr>
          <w:color w:val="4F5154"/>
          <w:spacing w:val="-8"/>
        </w:rPr>
        <w:t> </w:t>
      </w:r>
      <w:r>
        <w:rPr>
          <w:color w:val="4F5154"/>
        </w:rPr>
        <w:t>18,</w:t>
      </w:r>
      <w:r>
        <w:rPr>
          <w:color w:val="4F5154"/>
          <w:spacing w:val="-7"/>
        </w:rPr>
        <w:t> </w:t>
      </w:r>
      <w:r>
        <w:rPr>
          <w:color w:val="4F5154"/>
        </w:rPr>
        <w:t>2002,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4"/>
        </w:rPr>
        <w:t> </w:t>
      </w:r>
      <w:r>
        <w:rPr>
          <w:color w:val="4F5154"/>
        </w:rPr>
        <w:t>respect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6"/>
        </w:rPr>
        <w:t> </w:t>
      </w:r>
      <w:r>
        <w:rPr>
          <w:color w:val="4F5154"/>
        </w:rPr>
        <w:t>consolidated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76"/>
          <w:w w:val="99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schedule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Corporation</w:t>
      </w:r>
      <w:r>
        <w:rPr>
          <w:color w:val="4F5154"/>
          <w:spacing w:val="-6"/>
        </w:rPr>
        <w:t> </w:t>
      </w:r>
      <w:r>
        <w:rPr>
          <w:color w:val="4F5154"/>
        </w:rPr>
        <w:t>included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Annual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Report</w:t>
      </w:r>
      <w:r>
        <w:rPr>
          <w:color w:val="4F5154"/>
          <w:spacing w:val="-4"/>
        </w:rPr>
        <w:t> </w:t>
      </w:r>
      <w:r>
        <w:rPr>
          <w:color w:val="4F5154"/>
        </w:rPr>
        <w:t>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4"/>
        </w:rPr>
        <w:t> </w:t>
      </w:r>
      <w:r>
        <w:rPr>
          <w:color w:val="4F5154"/>
        </w:rPr>
        <w:t>10-K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year</w:t>
      </w:r>
      <w:r>
        <w:rPr>
          <w:color w:val="4F5154"/>
          <w:spacing w:val="-5"/>
        </w:rPr>
        <w:t> </w:t>
      </w:r>
      <w:r>
        <w:rPr>
          <w:color w:val="4F5154"/>
        </w:rPr>
        <w:t>ended</w:t>
      </w:r>
      <w:r>
        <w:rPr>
          <w:color w:val="4F5154"/>
          <w:spacing w:val="-5"/>
        </w:rPr>
        <w:t> </w:t>
      </w:r>
      <w:r>
        <w:rPr>
          <w:color w:val="4F5154"/>
        </w:rPr>
        <w:t>May</w:t>
      </w:r>
      <w:r>
        <w:rPr>
          <w:color w:val="4F5154"/>
          <w:spacing w:val="-4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2002.</w:t>
      </w:r>
      <w:r>
        <w:rPr/>
      </w:r>
    </w:p>
    <w:p>
      <w:pPr>
        <w:spacing w:before="160"/>
        <w:ind w:left="0" w:right="16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4F5154"/>
          <w:sz w:val="20"/>
        </w:rPr>
        <w:t>/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15"/>
        </w:rPr>
        <w:t>S</w:t>
      </w:r>
      <w:r>
        <w:rPr>
          <w:rFonts w:ascii="Times New Roman"/>
          <w:color w:val="4F5154"/>
          <w:spacing w:val="1"/>
          <w:sz w:val="15"/>
        </w:rPr>
        <w:t> </w:t>
      </w:r>
      <w:r>
        <w:rPr>
          <w:rFonts w:ascii="Times New Roman"/>
          <w:color w:val="4F5154"/>
          <w:sz w:val="20"/>
        </w:rPr>
        <w:t>/  </w:t>
      </w:r>
      <w:r>
        <w:rPr>
          <w:rFonts w:ascii="Times New Roman"/>
          <w:color w:val="4F5154"/>
          <w:spacing w:val="43"/>
          <w:sz w:val="20"/>
        </w:rPr>
        <w:t> </w:t>
      </w:r>
      <w:r>
        <w:rPr>
          <w:rFonts w:ascii="Times New Roman"/>
          <w:color w:val="4F5154"/>
          <w:sz w:val="20"/>
        </w:rPr>
        <w:t>E</w:t>
      </w:r>
      <w:r>
        <w:rPr>
          <w:rFonts w:ascii="Times New Roman"/>
          <w:color w:val="4F5154"/>
          <w:spacing w:val="-1"/>
          <w:sz w:val="20"/>
        </w:rPr>
        <w:t> </w:t>
      </w:r>
      <w:r>
        <w:rPr>
          <w:rFonts w:ascii="Times New Roman"/>
          <w:color w:val="4F5154"/>
          <w:sz w:val="15"/>
        </w:rPr>
        <w:t>RNST</w:t>
      </w:r>
      <w:r>
        <w:rPr>
          <w:rFonts w:ascii="Times New Roman"/>
          <w:color w:val="4F5154"/>
          <w:spacing w:val="2"/>
          <w:sz w:val="15"/>
        </w:rPr>
        <w:t> </w:t>
      </w:r>
      <w:r>
        <w:rPr>
          <w:rFonts w:ascii="Times New Roman"/>
          <w:color w:val="4F5154"/>
          <w:sz w:val="20"/>
        </w:rPr>
        <w:t>&amp;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20"/>
        </w:rPr>
        <w:t>Y</w:t>
      </w:r>
      <w:r>
        <w:rPr>
          <w:rFonts w:ascii="Times New Roman"/>
          <w:color w:val="4F5154"/>
          <w:spacing w:val="-2"/>
          <w:sz w:val="20"/>
        </w:rPr>
        <w:t> </w:t>
      </w:r>
      <w:r>
        <w:rPr>
          <w:rFonts w:ascii="Times New Roman"/>
          <w:color w:val="4F5154"/>
          <w:sz w:val="15"/>
        </w:rPr>
        <w:t>OUNG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20" w:lineRule="exact" w:before="1"/>
        <w:ind w:right="0"/>
        <w:jc w:val="left"/>
      </w:pPr>
      <w:r>
        <w:rPr>
          <w:color w:val="4F5154"/>
        </w:rPr>
        <w:t>Walnut</w:t>
      </w:r>
      <w:r>
        <w:rPr>
          <w:color w:val="4F5154"/>
          <w:spacing w:val="-10"/>
        </w:rPr>
        <w:t> </w:t>
      </w:r>
      <w:r>
        <w:rPr>
          <w:color w:val="4F5154"/>
        </w:rPr>
        <w:t>Creek,</w:t>
      </w:r>
      <w:r>
        <w:rPr>
          <w:color w:val="4F5154"/>
          <w:spacing w:val="-12"/>
        </w:rPr>
        <w:t> </w:t>
      </w:r>
      <w:r>
        <w:rPr>
          <w:color w:val="4F5154"/>
          <w:spacing w:val="-1"/>
        </w:rPr>
        <w:t>California</w:t>
      </w:r>
      <w:r>
        <w:rPr>
          <w:color w:val="4F5154"/>
          <w:spacing w:val="20"/>
          <w:w w:val="99"/>
        </w:rPr>
        <w:t> </w:t>
      </w:r>
      <w:r>
        <w:rPr>
          <w:color w:val="4F5154"/>
          <w:spacing w:val="-1"/>
        </w:rPr>
        <w:t>July</w:t>
      </w:r>
      <w:r>
        <w:rPr>
          <w:color w:val="4F5154"/>
          <w:spacing w:val="-6"/>
        </w:rPr>
        <w:t> </w:t>
      </w:r>
      <w:r>
        <w:rPr>
          <w:color w:val="4F5154"/>
        </w:rPr>
        <w:t>23,</w:t>
      </w:r>
      <w:r>
        <w:rPr>
          <w:color w:val="4F5154"/>
          <w:spacing w:val="-7"/>
        </w:rPr>
        <w:t> </w:t>
      </w:r>
      <w:r>
        <w:rPr>
          <w:color w:val="4F5154"/>
        </w:rPr>
        <w:t>2002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6"/>
        <w:ind w:right="0"/>
        <w:jc w:val="left"/>
        <w:rPr>
          <w:b w:val="0"/>
          <w:bCs w:val="0"/>
        </w:rPr>
      </w:pPr>
      <w:r>
        <w:rPr>
          <w:color w:val="4F5154"/>
        </w:rPr>
        <w:t>NOTICE</w:t>
      </w:r>
      <w:r>
        <w:rPr>
          <w:color w:val="4F5154"/>
          <w:spacing w:val="-11"/>
        </w:rPr>
        <w:t> </w:t>
      </w:r>
      <w:r>
        <w:rPr>
          <w:color w:val="4F5154"/>
        </w:rPr>
        <w:t>REGARDING</w:t>
      </w:r>
      <w:r>
        <w:rPr>
          <w:color w:val="4F5154"/>
          <w:spacing w:val="-8"/>
        </w:rPr>
        <w:t> </w:t>
      </w:r>
      <w:r>
        <w:rPr>
          <w:color w:val="4F5154"/>
        </w:rPr>
        <w:t>CONSENT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8"/>
        </w:rPr>
        <w:t> </w:t>
      </w:r>
      <w:r>
        <w:rPr>
          <w:color w:val="4F5154"/>
        </w:rPr>
        <w:t>ARTHUR</w:t>
      </w:r>
      <w:r>
        <w:rPr>
          <w:color w:val="4F5154"/>
          <w:spacing w:val="-10"/>
        </w:rPr>
        <w:t> </w:t>
      </w:r>
      <w:r>
        <w:rPr>
          <w:color w:val="4F5154"/>
        </w:rPr>
        <w:t>ANDERSEN</w:t>
      </w:r>
      <w:r>
        <w:rPr>
          <w:color w:val="4F5154"/>
          <w:spacing w:val="-9"/>
        </w:rPr>
        <w:t> </w:t>
      </w:r>
      <w:r>
        <w:rPr>
          <w:color w:val="4F5154"/>
        </w:rPr>
        <w:t>LLP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4F5154"/>
          <w:sz w:val="20"/>
        </w:rPr>
        <w:t>EXHIBIT</w:t>
      </w:r>
      <w:r>
        <w:rPr>
          <w:rFonts w:ascii="Times New Roman"/>
          <w:b/>
          <w:color w:val="4F5154"/>
          <w:spacing w:val="-15"/>
          <w:sz w:val="20"/>
        </w:rPr>
        <w:t> </w:t>
      </w:r>
      <w:r>
        <w:rPr>
          <w:rFonts w:ascii="Times New Roman"/>
          <w:b/>
          <w:color w:val="4F5154"/>
          <w:sz w:val="20"/>
        </w:rPr>
        <w:t>23.02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3" w:equalWidth="0">
            <w:col w:w="2166" w:space="626"/>
            <w:col w:w="6075" w:space="1298"/>
            <w:col w:w="1655"/>
          </w:cols>
        </w:sectPr>
      </w:pPr>
    </w:p>
    <w:p>
      <w:pPr>
        <w:pStyle w:val="BodyText"/>
        <w:spacing w:line="230" w:lineRule="auto" w:before="163"/>
        <w:ind w:right="219"/>
        <w:jc w:val="left"/>
      </w:pPr>
      <w:r>
        <w:rPr>
          <w:color w:val="4F5154"/>
          <w:spacing w:val="-1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11(a)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1933,</w:t>
      </w:r>
      <w:r>
        <w:rPr>
          <w:color w:val="4F5154"/>
          <w:spacing w:val="-6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amended</w:t>
      </w:r>
      <w:r>
        <w:rPr>
          <w:color w:val="4F5154"/>
          <w:spacing w:val="-5"/>
        </w:rPr>
        <w:t> </w:t>
      </w:r>
      <w:r>
        <w:rPr>
          <w:color w:val="4F5154"/>
        </w:rPr>
        <w:t>(the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“Securities</w:t>
      </w:r>
      <w:r>
        <w:rPr>
          <w:color w:val="4F5154"/>
          <w:spacing w:val="-6"/>
        </w:rPr>
        <w:t> </w:t>
      </w:r>
      <w:r>
        <w:rPr>
          <w:color w:val="4F5154"/>
        </w:rPr>
        <w:t>Act”),</w:t>
      </w:r>
      <w:r>
        <w:rPr>
          <w:color w:val="4F5154"/>
          <w:spacing w:val="-3"/>
        </w:rPr>
        <w:t> </w:t>
      </w:r>
      <w:r>
        <w:rPr>
          <w:color w:val="4F5154"/>
        </w:rPr>
        <w:t>provides</w:t>
      </w:r>
      <w:r>
        <w:rPr>
          <w:color w:val="4F5154"/>
          <w:spacing w:val="-5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4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117"/>
          <w:w w:val="99"/>
        </w:rPr>
        <w:t> </w:t>
      </w:r>
      <w:r>
        <w:rPr>
          <w:color w:val="4F5154"/>
        </w:rPr>
        <w:t>such</w:t>
      </w:r>
      <w:r>
        <w:rPr>
          <w:color w:val="4F5154"/>
          <w:spacing w:val="-6"/>
        </w:rPr>
        <w:t> </w:t>
      </w:r>
      <w:r>
        <w:rPr>
          <w:color w:val="4F5154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becomes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effective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contains</w:t>
      </w:r>
      <w:r>
        <w:rPr>
          <w:color w:val="4F5154"/>
          <w:spacing w:val="-2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untrue</w:t>
      </w:r>
      <w:r>
        <w:rPr>
          <w:color w:val="4F5154"/>
          <w:spacing w:val="-4"/>
        </w:rPr>
        <w:t> </w:t>
      </w:r>
      <w:r>
        <w:rPr>
          <w:color w:val="4F5154"/>
        </w:rPr>
        <w:t>statement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</w:rPr>
        <w:t>fact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an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omission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</w:rPr>
        <w:t>fact</w:t>
      </w:r>
      <w:r>
        <w:rPr>
          <w:color w:val="4F5154"/>
          <w:spacing w:val="-4"/>
        </w:rPr>
        <w:t> </w:t>
      </w:r>
      <w:r>
        <w:rPr>
          <w:color w:val="4F5154"/>
        </w:rPr>
        <w:t>required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stated</w:t>
      </w:r>
      <w:r>
        <w:rPr>
          <w:color w:val="4F5154"/>
          <w:spacing w:val="-3"/>
        </w:rPr>
        <w:t> </w:t>
      </w:r>
      <w:r>
        <w:rPr>
          <w:color w:val="4F5154"/>
        </w:rPr>
        <w:t>therein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82"/>
          <w:w w:val="99"/>
        </w:rPr>
        <w:t> </w:t>
      </w:r>
      <w:r>
        <w:rPr>
          <w:color w:val="4F5154"/>
        </w:rPr>
        <w:t>necessary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make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therein</w:t>
      </w:r>
      <w:r>
        <w:rPr>
          <w:color w:val="4F5154"/>
          <w:spacing w:val="-4"/>
        </w:rPr>
        <w:t> </w:t>
      </w:r>
      <w:r>
        <w:rPr>
          <w:color w:val="4F5154"/>
        </w:rPr>
        <w:t>not</w:t>
      </w:r>
      <w:r>
        <w:rPr>
          <w:color w:val="4F5154"/>
          <w:spacing w:val="-6"/>
        </w:rPr>
        <w:t> </w:t>
      </w:r>
      <w:r>
        <w:rPr>
          <w:color w:val="4F5154"/>
        </w:rPr>
        <w:t>misleading,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person</w:t>
      </w:r>
      <w:r>
        <w:rPr>
          <w:color w:val="4F5154"/>
          <w:spacing w:val="-4"/>
        </w:rPr>
        <w:t> </w:t>
      </w:r>
      <w:r>
        <w:rPr>
          <w:color w:val="4F5154"/>
        </w:rPr>
        <w:t>acquiring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security</w:t>
      </w:r>
      <w:r>
        <w:rPr>
          <w:color w:val="4F5154"/>
          <w:spacing w:val="-4"/>
        </w:rPr>
        <w:t> </w:t>
      </w:r>
      <w:r>
        <w:rPr>
          <w:color w:val="4F5154"/>
        </w:rPr>
        <w:t>pursuant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6"/>
        </w:rPr>
        <w:t> </w:t>
      </w:r>
      <w:r>
        <w:rPr>
          <w:color w:val="4F5154"/>
        </w:rPr>
        <w:t>(unless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it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92"/>
          <w:w w:val="99"/>
        </w:rPr>
        <w:t> </w:t>
      </w:r>
      <w:r>
        <w:rPr>
          <w:color w:val="4F5154"/>
        </w:rPr>
        <w:t>proved</w:t>
      </w:r>
      <w:r>
        <w:rPr>
          <w:color w:val="4F5154"/>
          <w:spacing w:val="-4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at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time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acquisition</w:t>
      </w:r>
      <w:r>
        <w:rPr>
          <w:color w:val="4F5154"/>
          <w:spacing w:val="-4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person</w:t>
      </w:r>
      <w:r>
        <w:rPr>
          <w:color w:val="4F5154"/>
          <w:spacing w:val="-5"/>
        </w:rPr>
        <w:t> </w:t>
      </w:r>
      <w:r>
        <w:rPr>
          <w:color w:val="4F5154"/>
        </w:rPr>
        <w:t>knew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such</w:t>
      </w:r>
      <w:r>
        <w:rPr>
          <w:color w:val="4F5154"/>
          <w:spacing w:val="-5"/>
        </w:rPr>
        <w:t> </w:t>
      </w:r>
      <w:r>
        <w:rPr>
          <w:color w:val="4F5154"/>
        </w:rPr>
        <w:t>untruth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</w:rPr>
        <w:t>omission)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5"/>
        </w:rPr>
        <w:t> </w:t>
      </w:r>
      <w:r>
        <w:rPr>
          <w:color w:val="4F5154"/>
        </w:rPr>
        <w:t>sue,</w:t>
      </w:r>
      <w:r>
        <w:rPr>
          <w:color w:val="4F5154"/>
          <w:spacing w:val="-3"/>
        </w:rPr>
        <w:t> </w:t>
      </w:r>
      <w:r>
        <w:rPr>
          <w:color w:val="4F5154"/>
        </w:rPr>
        <w:t>among</w:t>
      </w:r>
      <w:r>
        <w:rPr>
          <w:color w:val="4F5154"/>
          <w:spacing w:val="-4"/>
        </w:rPr>
        <w:t> </w:t>
      </w:r>
      <w:r>
        <w:rPr>
          <w:color w:val="4F5154"/>
        </w:rPr>
        <w:t>others,</w:t>
      </w:r>
      <w:r>
        <w:rPr>
          <w:color w:val="4F5154"/>
          <w:spacing w:val="-3"/>
        </w:rPr>
        <w:t> </w:t>
      </w:r>
      <w:r>
        <w:rPr>
          <w:color w:val="4F5154"/>
        </w:rPr>
        <w:t>every</w:t>
      </w:r>
      <w:r>
        <w:rPr>
          <w:color w:val="4F5154"/>
          <w:spacing w:val="-6"/>
        </w:rPr>
        <w:t> </w:t>
      </w:r>
      <w:r>
        <w:rPr>
          <w:color w:val="4F5154"/>
        </w:rPr>
        <w:t>accountant</w:t>
      </w:r>
      <w:r>
        <w:rPr>
          <w:color w:val="4F5154"/>
          <w:spacing w:val="-4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has</w:t>
      </w:r>
      <w:r>
        <w:rPr>
          <w:color w:val="4F5154"/>
          <w:spacing w:val="60"/>
          <w:w w:val="99"/>
        </w:rPr>
        <w:t> </w:t>
      </w:r>
      <w:r>
        <w:rPr>
          <w:color w:val="4F5154"/>
          <w:spacing w:val="-1"/>
        </w:rPr>
        <w:t>consented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5"/>
        </w:rPr>
        <w:t> </w:t>
      </w:r>
      <w:r>
        <w:rPr>
          <w:color w:val="4F5154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named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having</w:t>
      </w:r>
      <w:r>
        <w:rPr>
          <w:color w:val="4F5154"/>
          <w:spacing w:val="-4"/>
        </w:rPr>
        <w:t> </w:t>
      </w:r>
      <w:r>
        <w:rPr>
          <w:color w:val="4F5154"/>
        </w:rPr>
        <w:t>prepared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part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statement,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or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having</w:t>
      </w:r>
      <w:r>
        <w:rPr>
          <w:color w:val="4F5154"/>
          <w:spacing w:val="-4"/>
        </w:rPr>
        <w:t> </w:t>
      </w:r>
      <w:r>
        <w:rPr>
          <w:color w:val="4F5154"/>
        </w:rPr>
        <w:t>prepared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certified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3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127"/>
          <w:w w:val="99"/>
        </w:rPr>
        <w:t> </w:t>
      </w:r>
      <w:r>
        <w:rPr>
          <w:color w:val="4F5154"/>
          <w:spacing w:val="-1"/>
        </w:rPr>
        <w:t>valuation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used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</w:rPr>
        <w:t>connection</w:t>
      </w:r>
      <w:r>
        <w:rPr>
          <w:color w:val="4F5154"/>
          <w:spacing w:val="-6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</w:rPr>
        <w:t>statement,</w:t>
      </w:r>
      <w:r>
        <w:rPr>
          <w:color w:val="4F5154"/>
          <w:spacing w:val="-7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respect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such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statement,</w:t>
      </w:r>
      <w:r>
        <w:rPr>
          <w:color w:val="4F5154"/>
          <w:spacing w:val="-4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</w:rPr>
        <w:t>or</w:t>
      </w:r>
      <w:r>
        <w:rPr>
          <w:color w:val="4F5154"/>
          <w:spacing w:val="116"/>
          <w:w w:val="99"/>
        </w:rPr>
        <w:t> </w:t>
      </w:r>
      <w:r>
        <w:rPr>
          <w:color w:val="4F5154"/>
          <w:spacing w:val="-1"/>
        </w:rPr>
        <w:t>valuation</w:t>
      </w:r>
      <w:r>
        <w:rPr>
          <w:color w:val="4F5154"/>
          <w:spacing w:val="-7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</w:rPr>
        <w:t>purports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6"/>
        </w:rPr>
        <w:t> </w:t>
      </w:r>
      <w:r>
        <w:rPr>
          <w:color w:val="4F5154"/>
        </w:rPr>
        <w:t>have</w:t>
      </w:r>
      <w:r>
        <w:rPr>
          <w:color w:val="4F5154"/>
          <w:spacing w:val="-7"/>
        </w:rPr>
        <w:t> </w:t>
      </w:r>
      <w:r>
        <w:rPr>
          <w:color w:val="4F5154"/>
        </w:rPr>
        <w:t>been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prepared</w:t>
      </w:r>
      <w:r>
        <w:rPr>
          <w:color w:val="4F5154"/>
          <w:spacing w:val="-4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certified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accountant.</w:t>
      </w:r>
      <w:r>
        <w:rPr/>
      </w:r>
    </w:p>
    <w:p>
      <w:pPr>
        <w:pStyle w:val="BodyText"/>
        <w:spacing w:line="224" w:lineRule="exact" w:before="168"/>
        <w:ind w:left="140" w:right="427"/>
        <w:jc w:val="left"/>
      </w:pPr>
      <w:r>
        <w:rPr>
          <w:color w:val="4F5154"/>
          <w:spacing w:val="-1"/>
        </w:rPr>
        <w:t>This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10-K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incorporated</w:t>
      </w:r>
      <w:r>
        <w:rPr>
          <w:color w:val="4F5154"/>
          <w:spacing w:val="-5"/>
        </w:rPr>
        <w:t> </w:t>
      </w:r>
      <w:r>
        <w:rPr>
          <w:color w:val="4F5154"/>
        </w:rPr>
        <w:t>by</w:t>
      </w:r>
      <w:r>
        <w:rPr>
          <w:color w:val="4F5154"/>
          <w:spacing w:val="-7"/>
        </w:rPr>
        <w:t> </w:t>
      </w:r>
      <w:r>
        <w:rPr>
          <w:color w:val="4F5154"/>
        </w:rPr>
        <w:t>reference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6"/>
        </w:rPr>
        <w:t> </w:t>
      </w:r>
      <w:r>
        <w:rPr>
          <w:color w:val="4F5154"/>
        </w:rPr>
        <w:t>Corporation’s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filings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on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7"/>
        </w:rPr>
        <w:t> </w:t>
      </w:r>
      <w:r>
        <w:rPr>
          <w:color w:val="4F5154"/>
          <w:spacing w:val="1"/>
        </w:rPr>
        <w:t>S-8</w:t>
      </w:r>
      <w:r>
        <w:rPr>
          <w:color w:val="4F5154"/>
          <w:spacing w:val="-6"/>
        </w:rPr>
        <w:t> </w:t>
      </w:r>
      <w:r>
        <w:rPr>
          <w:color w:val="4F5154"/>
        </w:rPr>
        <w:t>Nos.</w:t>
      </w:r>
      <w:r>
        <w:rPr>
          <w:color w:val="4F5154"/>
          <w:spacing w:val="-5"/>
        </w:rPr>
        <w:t> </w:t>
      </w:r>
      <w:r>
        <w:rPr>
          <w:color w:val="4F5154"/>
        </w:rPr>
        <w:t>33-16749,</w:t>
      </w:r>
      <w:r>
        <w:rPr>
          <w:color w:val="4F5154"/>
          <w:spacing w:val="-5"/>
        </w:rPr>
        <w:t> </w:t>
      </w:r>
      <w:r>
        <w:rPr>
          <w:color w:val="4F5154"/>
        </w:rPr>
        <w:t>33-33564,</w:t>
      </w:r>
      <w:r>
        <w:rPr>
          <w:color w:val="4F5154"/>
          <w:spacing w:val="-5"/>
        </w:rPr>
        <w:t> </w:t>
      </w:r>
      <w:r>
        <w:rPr>
          <w:color w:val="4F5154"/>
        </w:rPr>
        <w:t>33-44702,</w:t>
      </w:r>
      <w:r>
        <w:rPr>
          <w:color w:val="4F5154"/>
          <w:spacing w:val="-5"/>
        </w:rPr>
        <w:t> </w:t>
      </w:r>
      <w:r>
        <w:rPr>
          <w:color w:val="4F5154"/>
        </w:rPr>
        <w:t>33-51754,</w:t>
      </w:r>
      <w:r>
        <w:rPr>
          <w:color w:val="4F5154"/>
          <w:spacing w:val="92"/>
          <w:w w:val="99"/>
        </w:rPr>
        <w:t> </w:t>
      </w:r>
      <w:r>
        <w:rPr>
          <w:color w:val="4F5154"/>
        </w:rPr>
        <w:t>33-53349,</w:t>
      </w:r>
      <w:r>
        <w:rPr>
          <w:color w:val="4F5154"/>
          <w:spacing w:val="-9"/>
        </w:rPr>
        <w:t> </w:t>
      </w:r>
      <w:r>
        <w:rPr>
          <w:color w:val="4F5154"/>
        </w:rPr>
        <w:t>33-53351,</w:t>
      </w:r>
      <w:r>
        <w:rPr>
          <w:color w:val="4F5154"/>
          <w:spacing w:val="-9"/>
        </w:rPr>
        <w:t> </w:t>
      </w:r>
      <w:r>
        <w:rPr>
          <w:color w:val="4F5154"/>
        </w:rPr>
        <w:t>33-53355,</w:t>
      </w:r>
      <w:r>
        <w:rPr>
          <w:color w:val="4F5154"/>
          <w:spacing w:val="-9"/>
        </w:rPr>
        <w:t> </w:t>
      </w:r>
      <w:r>
        <w:rPr>
          <w:color w:val="4F5154"/>
        </w:rPr>
        <w:t>333-18997,</w:t>
      </w:r>
      <w:r>
        <w:rPr>
          <w:color w:val="4F5154"/>
          <w:spacing w:val="-8"/>
        </w:rPr>
        <w:t> </w:t>
      </w:r>
      <w:r>
        <w:rPr>
          <w:color w:val="4F5154"/>
        </w:rPr>
        <w:t>333-19001,</w:t>
      </w:r>
      <w:r>
        <w:rPr>
          <w:color w:val="4F5154"/>
          <w:spacing w:val="-9"/>
        </w:rPr>
        <w:t> </w:t>
      </w:r>
      <w:r>
        <w:rPr>
          <w:color w:val="4F5154"/>
        </w:rPr>
        <w:t>333-41935,</w:t>
      </w:r>
      <w:r>
        <w:rPr>
          <w:color w:val="4F5154"/>
          <w:spacing w:val="-9"/>
        </w:rPr>
        <w:t> </w:t>
      </w:r>
      <w:r>
        <w:rPr>
          <w:color w:val="4F5154"/>
        </w:rPr>
        <w:t>333-63315,</w:t>
      </w:r>
      <w:r>
        <w:rPr>
          <w:color w:val="4F5154"/>
          <w:spacing w:val="-9"/>
        </w:rPr>
        <w:t> </w:t>
      </w:r>
      <w:r>
        <w:rPr>
          <w:color w:val="4F5154"/>
        </w:rPr>
        <w:t>333-74973,</w:t>
      </w:r>
      <w:r>
        <w:rPr>
          <w:color w:val="4F5154"/>
          <w:spacing w:val="-8"/>
        </w:rPr>
        <w:t> </w:t>
      </w:r>
      <w:r>
        <w:rPr>
          <w:color w:val="4F5154"/>
        </w:rPr>
        <w:t>333-74977,</w:t>
      </w:r>
      <w:r>
        <w:rPr>
          <w:color w:val="4F5154"/>
          <w:spacing w:val="-9"/>
        </w:rPr>
        <w:t> </w:t>
      </w:r>
      <w:r>
        <w:rPr>
          <w:color w:val="4F5154"/>
        </w:rPr>
        <w:t>333-75607,</w:t>
      </w:r>
      <w:r>
        <w:rPr>
          <w:color w:val="4F5154"/>
          <w:spacing w:val="-9"/>
        </w:rPr>
        <w:t> </w:t>
      </w:r>
      <w:r>
        <w:rPr>
          <w:color w:val="4F5154"/>
        </w:rPr>
        <w:t>333-75679,</w:t>
      </w:r>
      <w:r>
        <w:rPr>
          <w:color w:val="4F5154"/>
          <w:spacing w:val="-8"/>
        </w:rPr>
        <w:t> </w:t>
      </w:r>
      <w:r>
        <w:rPr>
          <w:color w:val="4F5154"/>
        </w:rPr>
        <w:t>333-83299,</w:t>
      </w:r>
      <w:r>
        <w:rPr/>
      </w:r>
    </w:p>
    <w:p>
      <w:pPr>
        <w:pStyle w:val="BodyText"/>
        <w:spacing w:line="230" w:lineRule="auto"/>
        <w:ind w:right="345"/>
        <w:jc w:val="left"/>
      </w:pPr>
      <w:r>
        <w:rPr>
          <w:color w:val="4F5154"/>
        </w:rPr>
        <w:t>333-83305,</w:t>
      </w:r>
      <w:r>
        <w:rPr>
          <w:color w:val="4F5154"/>
          <w:spacing w:val="-7"/>
        </w:rPr>
        <w:t> </w:t>
      </w:r>
      <w:r>
        <w:rPr>
          <w:color w:val="4F5154"/>
        </w:rPr>
        <w:t>333-96035,</w:t>
      </w:r>
      <w:r>
        <w:rPr>
          <w:color w:val="4F5154"/>
          <w:spacing w:val="-7"/>
        </w:rPr>
        <w:t> </w:t>
      </w:r>
      <w:r>
        <w:rPr>
          <w:color w:val="4F5154"/>
        </w:rPr>
        <w:t>333-34022,</w:t>
      </w:r>
      <w:r>
        <w:rPr>
          <w:color w:val="4F5154"/>
          <w:spacing w:val="-6"/>
        </w:rPr>
        <w:t> </w:t>
      </w:r>
      <w:r>
        <w:rPr>
          <w:color w:val="4F5154"/>
        </w:rPr>
        <w:t>333-43836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333-73150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(collectively,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8"/>
        </w:rPr>
        <w:t> </w:t>
      </w:r>
      <w:r>
        <w:rPr>
          <w:color w:val="4F5154"/>
          <w:spacing w:val="-1"/>
        </w:rPr>
        <w:t>“Registration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Statements”)</w:t>
      </w:r>
      <w:r>
        <w:rPr>
          <w:color w:val="4F5154"/>
          <w:spacing w:val="-7"/>
        </w:rPr>
        <w:t> </w:t>
      </w:r>
      <w:r>
        <w:rPr>
          <w:color w:val="4F5154"/>
        </w:rPr>
        <w:t>and,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7"/>
        </w:rPr>
        <w:t> </w:t>
      </w:r>
      <w:r>
        <w:rPr>
          <w:color w:val="4F5154"/>
        </w:rPr>
        <w:t>purposes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determining</w:t>
      </w:r>
      <w:r>
        <w:rPr>
          <w:color w:val="4F5154"/>
          <w:spacing w:val="92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Act,</w:t>
      </w:r>
      <w:r>
        <w:rPr>
          <w:color w:val="4F5154"/>
          <w:spacing w:val="-6"/>
        </w:rPr>
        <w:t> </w:t>
      </w:r>
      <w:r>
        <w:rPr>
          <w:color w:val="4F5154"/>
          <w:spacing w:val="1"/>
        </w:rPr>
        <w:t>is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deemed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new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4"/>
        </w:rPr>
        <w:t> </w:t>
      </w:r>
      <w:r>
        <w:rPr>
          <w:color w:val="4F5154"/>
        </w:rPr>
        <w:t>statement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each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6"/>
        </w:rPr>
        <w:t> </w:t>
      </w:r>
      <w:r>
        <w:rPr>
          <w:color w:val="4F5154"/>
        </w:rPr>
        <w:t>which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5"/>
        </w:rPr>
        <w:t> </w:t>
      </w:r>
      <w:r>
        <w:rPr>
          <w:color w:val="4F5154"/>
        </w:rPr>
        <w:t>incorporated</w:t>
      </w:r>
      <w:r>
        <w:rPr>
          <w:color w:val="4F5154"/>
          <w:spacing w:val="123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9"/>
        </w:rPr>
        <w:t> </w:t>
      </w:r>
      <w:r>
        <w:rPr>
          <w:color w:val="4F5154"/>
        </w:rPr>
        <w:t>reference.</w:t>
      </w:r>
      <w:r>
        <w:rPr/>
      </w:r>
    </w:p>
    <w:p>
      <w:pPr>
        <w:pStyle w:val="BodyText"/>
        <w:spacing w:line="231" w:lineRule="auto" w:before="167"/>
        <w:ind w:right="320"/>
        <w:jc w:val="left"/>
      </w:pP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April</w:t>
      </w:r>
      <w:r>
        <w:rPr>
          <w:color w:val="4F5154"/>
          <w:spacing w:val="-5"/>
        </w:rPr>
        <w:t> </w:t>
      </w:r>
      <w:r>
        <w:rPr>
          <w:color w:val="4F5154"/>
        </w:rPr>
        <w:t>9,</w:t>
      </w:r>
      <w:r>
        <w:rPr>
          <w:color w:val="4F5154"/>
          <w:spacing w:val="-6"/>
        </w:rPr>
        <w:t> </w:t>
      </w:r>
      <w:r>
        <w:rPr>
          <w:color w:val="4F5154"/>
        </w:rPr>
        <w:t>2002,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dismissed</w:t>
      </w:r>
      <w:r>
        <w:rPr>
          <w:color w:val="4F5154"/>
          <w:spacing w:val="-6"/>
        </w:rPr>
        <w:t> </w:t>
      </w:r>
      <w:r>
        <w:rPr>
          <w:color w:val="4F5154"/>
        </w:rPr>
        <w:t>Arthur</w:t>
      </w:r>
      <w:r>
        <w:rPr>
          <w:color w:val="4F5154"/>
          <w:spacing w:val="-5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LLP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its</w:t>
      </w:r>
      <w:r>
        <w:rPr>
          <w:color w:val="4F5154"/>
          <w:spacing w:val="-6"/>
        </w:rPr>
        <w:t> </w:t>
      </w:r>
      <w:r>
        <w:rPr>
          <w:color w:val="4F5154"/>
        </w:rPr>
        <w:t>independent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auditor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appointed</w:t>
      </w:r>
      <w:r>
        <w:rPr>
          <w:color w:val="4F5154"/>
          <w:spacing w:val="-6"/>
        </w:rPr>
        <w:t> </w:t>
      </w:r>
      <w:r>
        <w:rPr>
          <w:color w:val="4F5154"/>
        </w:rPr>
        <w:t>Ernst</w:t>
      </w:r>
      <w:r>
        <w:rPr>
          <w:color w:val="4F5154"/>
          <w:spacing w:val="-4"/>
        </w:rPr>
        <w:t> </w:t>
      </w:r>
      <w:r>
        <w:rPr>
          <w:color w:val="4F5154"/>
        </w:rPr>
        <w:t>&amp;</w:t>
      </w:r>
      <w:r>
        <w:rPr>
          <w:color w:val="4F5154"/>
          <w:spacing w:val="-6"/>
        </w:rPr>
        <w:t> </w:t>
      </w:r>
      <w:r>
        <w:rPr>
          <w:color w:val="4F5154"/>
        </w:rPr>
        <w:t>Young</w:t>
      </w:r>
      <w:r>
        <w:rPr>
          <w:color w:val="4F5154"/>
          <w:spacing w:val="-6"/>
        </w:rPr>
        <w:t> </w:t>
      </w:r>
      <w:r>
        <w:rPr>
          <w:color w:val="4F5154"/>
        </w:rPr>
        <w:t>LLP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replace</w:t>
      </w:r>
      <w:r>
        <w:rPr>
          <w:color w:val="4F5154"/>
          <w:spacing w:val="-5"/>
        </w:rPr>
        <w:t> </w:t>
      </w:r>
      <w:r>
        <w:rPr>
          <w:color w:val="4F5154"/>
        </w:rPr>
        <w:t>Arthur</w:t>
      </w:r>
      <w:r>
        <w:rPr>
          <w:color w:val="4F5154"/>
          <w:spacing w:val="86"/>
          <w:w w:val="99"/>
        </w:rPr>
        <w:t> </w:t>
      </w:r>
      <w:r>
        <w:rPr>
          <w:color w:val="4F5154"/>
        </w:rPr>
        <w:t>Andersen.</w:t>
      </w:r>
      <w:r>
        <w:rPr>
          <w:color w:val="4F5154"/>
          <w:spacing w:val="-4"/>
        </w:rPr>
        <w:t> </w:t>
      </w:r>
      <w:r>
        <w:rPr>
          <w:color w:val="4F5154"/>
        </w:rPr>
        <w:t>Oracle’s</w:t>
      </w:r>
      <w:r>
        <w:rPr>
          <w:color w:val="4F5154"/>
          <w:spacing w:val="-6"/>
        </w:rPr>
        <w:t> </w:t>
      </w:r>
      <w:r>
        <w:rPr>
          <w:color w:val="4F5154"/>
        </w:rPr>
        <w:t>understanding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is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staff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Exchange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Commission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taken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position</w:t>
      </w:r>
      <w:r>
        <w:rPr>
          <w:color w:val="4F5154"/>
          <w:spacing w:val="-6"/>
        </w:rPr>
        <w:t> </w:t>
      </w:r>
      <w:r>
        <w:rPr>
          <w:color w:val="4F5154"/>
        </w:rPr>
        <w:t>that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it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5"/>
        </w:rPr>
        <w:t> </w:t>
      </w:r>
      <w:r>
        <w:rPr>
          <w:color w:val="4F5154"/>
        </w:rPr>
        <w:t>accept</w:t>
      </w:r>
      <w:r>
        <w:rPr>
          <w:color w:val="4F5154"/>
          <w:spacing w:val="80"/>
          <w:w w:val="99"/>
        </w:rPr>
        <w:t> </w:t>
      </w:r>
      <w:r>
        <w:rPr>
          <w:color w:val="4F5154"/>
          <w:spacing w:val="-1"/>
        </w:rPr>
        <w:t>consents</w:t>
      </w:r>
      <w:r>
        <w:rPr>
          <w:color w:val="4F5154"/>
          <w:spacing w:val="-6"/>
        </w:rPr>
        <w:t> </w:t>
      </w:r>
      <w:r>
        <w:rPr>
          <w:color w:val="4F5154"/>
        </w:rPr>
        <w:t>from</w:t>
      </w:r>
      <w:r>
        <w:rPr>
          <w:color w:val="4F5154"/>
          <w:spacing w:val="-6"/>
        </w:rPr>
        <w:t> </w:t>
      </w:r>
      <w:r>
        <w:rPr>
          <w:color w:val="4F5154"/>
        </w:rPr>
        <w:t>Arthur</w:t>
      </w:r>
      <w:r>
        <w:rPr>
          <w:color w:val="4F5154"/>
          <w:spacing w:val="-5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engagement</w:t>
      </w:r>
      <w:r>
        <w:rPr>
          <w:color w:val="4F5154"/>
          <w:spacing w:val="-5"/>
        </w:rPr>
        <w:t> </w:t>
      </w:r>
      <w:r>
        <w:rPr>
          <w:color w:val="4F5154"/>
        </w:rPr>
        <w:t>partner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manager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for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</w:rPr>
        <w:t>audit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7"/>
        </w:rPr>
        <w:t> </w:t>
      </w:r>
      <w:r>
        <w:rPr>
          <w:color w:val="4F5154"/>
        </w:rPr>
        <w:t>no</w:t>
      </w:r>
      <w:r>
        <w:rPr>
          <w:color w:val="4F5154"/>
          <w:spacing w:val="-4"/>
        </w:rPr>
        <w:t> </w:t>
      </w:r>
      <w:r>
        <w:rPr>
          <w:color w:val="4F5154"/>
        </w:rPr>
        <w:t>longer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Arthur</w:t>
      </w:r>
      <w:r>
        <w:rPr>
          <w:color w:val="4F5154"/>
          <w:spacing w:val="-5"/>
        </w:rPr>
        <w:t> </w:t>
      </w:r>
      <w:r>
        <w:rPr>
          <w:color w:val="4F5154"/>
        </w:rPr>
        <w:t>Andersen.</w:t>
      </w:r>
      <w:r>
        <w:rPr>
          <w:color w:val="4F5154"/>
          <w:spacing w:val="-7"/>
        </w:rPr>
        <w:t> </w:t>
      </w:r>
      <w:r>
        <w:rPr>
          <w:color w:val="4F5154"/>
        </w:rPr>
        <w:t>Both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76"/>
          <w:w w:val="99"/>
        </w:rPr>
        <w:t> </w:t>
      </w:r>
      <w:r>
        <w:rPr>
          <w:color w:val="4F5154"/>
        </w:rPr>
        <w:t>engagement</w:t>
      </w:r>
      <w:r>
        <w:rPr>
          <w:color w:val="4F5154"/>
          <w:spacing w:val="-5"/>
        </w:rPr>
        <w:t> </w:t>
      </w:r>
      <w:r>
        <w:rPr>
          <w:color w:val="4F5154"/>
        </w:rPr>
        <w:t>partner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and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manager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4"/>
        </w:rPr>
        <w:t> </w:t>
      </w:r>
      <w:r>
        <w:rPr>
          <w:color w:val="4F5154"/>
        </w:rPr>
        <w:t>are</w:t>
      </w:r>
      <w:r>
        <w:rPr>
          <w:color w:val="4F5154"/>
          <w:spacing w:val="-5"/>
        </w:rPr>
        <w:t> </w:t>
      </w:r>
      <w:r>
        <w:rPr>
          <w:color w:val="4F5154"/>
        </w:rPr>
        <w:t>no</w:t>
      </w:r>
      <w:r>
        <w:rPr>
          <w:color w:val="4F5154"/>
          <w:spacing w:val="-5"/>
        </w:rPr>
        <w:t> </w:t>
      </w:r>
      <w:r>
        <w:rPr>
          <w:color w:val="4F5154"/>
        </w:rPr>
        <w:t>longer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</w:t>
      </w:r>
      <w:r>
        <w:rPr>
          <w:color w:val="4F5154"/>
          <w:spacing w:val="-3"/>
        </w:rPr>
        <w:t> </w:t>
      </w:r>
      <w:r>
        <w:rPr>
          <w:color w:val="4F5154"/>
        </w:rPr>
        <w:t>Arthur</w:t>
      </w:r>
      <w:r>
        <w:rPr>
          <w:color w:val="4F5154"/>
          <w:spacing w:val="-3"/>
        </w:rPr>
        <w:t> </w:t>
      </w:r>
      <w:r>
        <w:rPr>
          <w:color w:val="4F5154"/>
        </w:rPr>
        <w:t>Andersen.</w:t>
      </w:r>
      <w:r>
        <w:rPr>
          <w:color w:val="4F5154"/>
          <w:spacing w:val="-4"/>
        </w:rPr>
        <w:t> </w:t>
      </w:r>
      <w:r>
        <w:rPr>
          <w:color w:val="4F5154"/>
        </w:rPr>
        <w:t>As</w:t>
      </w:r>
      <w:r>
        <w:rPr>
          <w:color w:val="4F5154"/>
          <w:spacing w:val="-2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result,</w:t>
      </w:r>
      <w:r>
        <w:rPr>
          <w:color w:val="4F5154"/>
          <w:spacing w:val="-4"/>
        </w:rPr>
        <w:t> </w:t>
      </w:r>
      <w:r>
        <w:rPr>
          <w:color w:val="4F5154"/>
        </w:rPr>
        <w:t>Oracle</w:t>
      </w:r>
      <w:r>
        <w:rPr>
          <w:color w:val="4F5154"/>
          <w:spacing w:val="-4"/>
        </w:rPr>
        <w:t> </w:t>
      </w:r>
      <w:r>
        <w:rPr>
          <w:color w:val="4F5154"/>
        </w:rPr>
        <w:t>has</w:t>
      </w:r>
      <w:r>
        <w:rPr>
          <w:color w:val="4F5154"/>
          <w:spacing w:val="-5"/>
        </w:rPr>
        <w:t> </w:t>
      </w:r>
      <w:r>
        <w:rPr>
          <w:color w:val="4F5154"/>
        </w:rPr>
        <w:t>been</w:t>
      </w:r>
      <w:r>
        <w:rPr>
          <w:color w:val="4F5154"/>
          <w:spacing w:val="-6"/>
        </w:rPr>
        <w:t> </w:t>
      </w:r>
      <w:r>
        <w:rPr>
          <w:color w:val="4F5154"/>
        </w:rPr>
        <w:t>unable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obtain</w:t>
      </w:r>
      <w:r>
        <w:rPr>
          <w:color w:val="4F5154"/>
          <w:spacing w:val="54"/>
          <w:w w:val="99"/>
        </w:rPr>
        <w:t> </w:t>
      </w:r>
      <w:r>
        <w:rPr>
          <w:color w:val="4F5154"/>
        </w:rPr>
        <w:t>Arthur</w:t>
      </w:r>
      <w:r>
        <w:rPr>
          <w:color w:val="4F5154"/>
          <w:spacing w:val="-5"/>
        </w:rPr>
        <w:t> </w:t>
      </w:r>
      <w:r>
        <w:rPr>
          <w:color w:val="4F5154"/>
        </w:rPr>
        <w:t>Andersen’s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4"/>
        </w:rPr>
        <w:t> </w:t>
      </w:r>
      <w:r>
        <w:rPr>
          <w:color w:val="4F5154"/>
        </w:rPr>
        <w:t>consent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incorporation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6"/>
        </w:rPr>
        <w:t> </w:t>
      </w:r>
      <w:r>
        <w:rPr>
          <w:color w:val="4F5154"/>
        </w:rPr>
        <w:t>reference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into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7"/>
        </w:rPr>
        <w:t> </w:t>
      </w:r>
      <w:r>
        <w:rPr>
          <w:color w:val="4F5154"/>
        </w:rPr>
        <w:t>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-5"/>
        </w:rPr>
        <w:t> </w:t>
      </w:r>
      <w:r>
        <w:rPr>
          <w:color w:val="4F5154"/>
        </w:rPr>
        <w:t>report</w:t>
      </w:r>
      <w:r>
        <w:rPr>
          <w:color w:val="4F5154"/>
          <w:spacing w:val="-5"/>
        </w:rPr>
        <w:t> </w:t>
      </w:r>
      <w:r>
        <w:rPr>
          <w:color w:val="4F5154"/>
        </w:rPr>
        <w:t>with</w:t>
      </w:r>
      <w:r>
        <w:rPr>
          <w:color w:val="4F5154"/>
          <w:spacing w:val="-6"/>
        </w:rPr>
        <w:t> </w:t>
      </w:r>
      <w:r>
        <w:rPr>
          <w:color w:val="4F5154"/>
        </w:rPr>
        <w:t>respect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</w:rPr>
        <w:t>Oracle’s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May</w:t>
      </w:r>
      <w:r>
        <w:rPr>
          <w:color w:val="4F5154"/>
          <w:spacing w:val="-3"/>
        </w:rPr>
        <w:t> </w:t>
      </w:r>
      <w:r>
        <w:rPr>
          <w:color w:val="4F5154"/>
        </w:rPr>
        <w:t>31,</w:t>
      </w:r>
      <w:r>
        <w:rPr>
          <w:color w:val="4F5154"/>
          <w:spacing w:val="-4"/>
        </w:rPr>
        <w:t> </w:t>
      </w:r>
      <w:r>
        <w:rPr>
          <w:color w:val="4F5154"/>
        </w:rPr>
        <w:t>2001</w:t>
      </w:r>
      <w:r>
        <w:rPr>
          <w:color w:val="4F5154"/>
          <w:spacing w:val="-5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2000</w:t>
      </w:r>
      <w:r>
        <w:rPr>
          <w:color w:val="4F5154"/>
          <w:spacing w:val="-3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</w:rPr>
        <w:t>years</w:t>
      </w:r>
      <w:r>
        <w:rPr>
          <w:color w:val="4F5154"/>
          <w:spacing w:val="-6"/>
        </w:rPr>
        <w:t> </w:t>
      </w:r>
      <w:r>
        <w:rPr>
          <w:color w:val="4F5154"/>
        </w:rPr>
        <w:t>then</w:t>
      </w:r>
      <w:r>
        <w:rPr>
          <w:color w:val="4F5154"/>
          <w:spacing w:val="-3"/>
        </w:rPr>
        <w:t> </w:t>
      </w:r>
      <w:r>
        <w:rPr>
          <w:color w:val="4F5154"/>
        </w:rPr>
        <w:t>ended.</w:t>
      </w:r>
      <w:r>
        <w:rPr>
          <w:color w:val="4F5154"/>
          <w:spacing w:val="-7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these</w:t>
      </w:r>
      <w:r>
        <w:rPr>
          <w:color w:val="4F5154"/>
          <w:spacing w:val="-5"/>
        </w:rPr>
        <w:t> </w:t>
      </w:r>
      <w:r>
        <w:rPr>
          <w:color w:val="4F5154"/>
        </w:rPr>
        <w:t>circumstances,</w:t>
      </w:r>
      <w:r>
        <w:rPr>
          <w:color w:val="4F5154"/>
          <w:spacing w:val="-6"/>
        </w:rPr>
        <w:t> </w:t>
      </w:r>
      <w:r>
        <w:rPr>
          <w:color w:val="4F5154"/>
        </w:rPr>
        <w:t>Rule</w:t>
      </w:r>
      <w:r>
        <w:rPr>
          <w:color w:val="4F5154"/>
          <w:spacing w:val="-5"/>
        </w:rPr>
        <w:t> </w:t>
      </w:r>
      <w:r>
        <w:rPr>
          <w:color w:val="4F5154"/>
        </w:rPr>
        <w:t>437a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5"/>
        </w:rPr>
        <w:t> </w:t>
      </w:r>
      <w:r>
        <w:rPr>
          <w:color w:val="4F5154"/>
        </w:rPr>
        <w:t>Act</w:t>
      </w:r>
      <w:r>
        <w:rPr>
          <w:color w:val="4F5154"/>
          <w:spacing w:val="84"/>
          <w:w w:val="99"/>
        </w:rPr>
        <w:t> </w:t>
      </w:r>
      <w:r>
        <w:rPr>
          <w:color w:val="4F5154"/>
          <w:spacing w:val="-1"/>
        </w:rPr>
        <w:t>permits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Oracle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file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5"/>
        </w:rPr>
        <w:t> </w:t>
      </w:r>
      <w:r>
        <w:rPr>
          <w:color w:val="4F5154"/>
        </w:rPr>
        <w:t>Form</w:t>
      </w:r>
      <w:r>
        <w:rPr>
          <w:color w:val="4F5154"/>
          <w:spacing w:val="-6"/>
        </w:rPr>
        <w:t> </w:t>
      </w:r>
      <w:r>
        <w:rPr>
          <w:color w:val="4F5154"/>
        </w:rPr>
        <w:t>10-K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without</w:t>
      </w:r>
      <w:r>
        <w:rPr>
          <w:color w:val="4F5154"/>
          <w:spacing w:val="-5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written</w:t>
      </w:r>
      <w:r>
        <w:rPr>
          <w:color w:val="4F5154"/>
          <w:spacing w:val="-3"/>
        </w:rPr>
        <w:t> </w:t>
      </w:r>
      <w:r>
        <w:rPr>
          <w:color w:val="4F5154"/>
        </w:rPr>
        <w:t>consent</w:t>
      </w:r>
      <w:r>
        <w:rPr>
          <w:color w:val="4F5154"/>
          <w:spacing w:val="-5"/>
        </w:rPr>
        <w:t> </w:t>
      </w:r>
      <w:r>
        <w:rPr>
          <w:color w:val="4F5154"/>
        </w:rPr>
        <w:t>from</w:t>
      </w:r>
      <w:r>
        <w:rPr>
          <w:color w:val="4F5154"/>
          <w:spacing w:val="-4"/>
        </w:rPr>
        <w:t> </w:t>
      </w:r>
      <w:r>
        <w:rPr>
          <w:color w:val="4F5154"/>
        </w:rPr>
        <w:t>Arthur</w:t>
      </w:r>
      <w:r>
        <w:rPr>
          <w:color w:val="4F5154"/>
          <w:spacing w:val="-3"/>
        </w:rPr>
        <w:t> </w:t>
      </w:r>
      <w:r>
        <w:rPr>
          <w:color w:val="4F5154"/>
        </w:rPr>
        <w:t>Andersen.</w:t>
      </w:r>
      <w:r>
        <w:rPr>
          <w:color w:val="4F5154"/>
          <w:spacing w:val="-7"/>
        </w:rPr>
        <w:t> </w:t>
      </w:r>
      <w:r>
        <w:rPr>
          <w:color w:val="4F5154"/>
        </w:rPr>
        <w:t>As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result,</w:t>
      </w:r>
      <w:r>
        <w:rPr>
          <w:color w:val="4F5154"/>
          <w:spacing w:val="-6"/>
        </w:rPr>
        <w:t> </w:t>
      </w:r>
      <w:r>
        <w:rPr>
          <w:color w:val="4F5154"/>
        </w:rPr>
        <w:t>however,</w:t>
      </w:r>
      <w:r>
        <w:rPr>
          <w:color w:val="4F5154"/>
          <w:spacing w:val="-4"/>
        </w:rPr>
        <w:t> </w:t>
      </w:r>
      <w:r>
        <w:rPr>
          <w:color w:val="4F5154"/>
        </w:rPr>
        <w:t>Arthur</w:t>
      </w:r>
      <w:r>
        <w:rPr>
          <w:color w:val="4F5154"/>
          <w:spacing w:val="-4"/>
        </w:rPr>
        <w:t> </w:t>
      </w:r>
      <w:r>
        <w:rPr>
          <w:color w:val="4F5154"/>
        </w:rPr>
        <w:t>Andersen</w:t>
      </w:r>
      <w:r>
        <w:rPr>
          <w:color w:val="4F5154"/>
          <w:spacing w:val="-5"/>
        </w:rPr>
        <w:t> </w:t>
      </w:r>
      <w:r>
        <w:rPr>
          <w:color w:val="4F5154"/>
        </w:rPr>
        <w:t>will</w:t>
      </w:r>
      <w:r>
        <w:rPr>
          <w:color w:val="4F5154"/>
          <w:spacing w:val="-5"/>
        </w:rPr>
        <w:t> </w:t>
      </w:r>
      <w:r>
        <w:rPr>
          <w:color w:val="4F5154"/>
        </w:rPr>
        <w:t>not</w:t>
      </w:r>
      <w:r>
        <w:rPr>
          <w:color w:val="4F5154"/>
          <w:spacing w:val="-4"/>
        </w:rPr>
        <w:t> </w:t>
      </w:r>
      <w:r>
        <w:rPr>
          <w:color w:val="4F5154"/>
        </w:rPr>
        <w:t>have</w:t>
      </w:r>
      <w:r>
        <w:rPr>
          <w:color w:val="4F5154"/>
          <w:w w:val="99"/>
        </w:rPr>
        <w:t> </w:t>
      </w:r>
      <w:r>
        <w:rPr>
          <w:color w:val="4F5154"/>
          <w:spacing w:val="82"/>
          <w:w w:val="99"/>
        </w:rPr>
        <w:t> </w:t>
      </w:r>
      <w:r>
        <w:rPr>
          <w:color w:val="4F5154"/>
          <w:spacing w:val="-1"/>
        </w:rPr>
        <w:t>any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liability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11(a)</w:t>
      </w:r>
      <w:r>
        <w:rPr>
          <w:color w:val="4F5154"/>
          <w:spacing w:val="-4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5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untrue</w:t>
      </w:r>
      <w:r>
        <w:rPr>
          <w:color w:val="4F5154"/>
          <w:spacing w:val="-7"/>
        </w:rPr>
        <w:t> </w:t>
      </w:r>
      <w:r>
        <w:rPr>
          <w:color w:val="4F5154"/>
        </w:rPr>
        <w:t>statements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</w:rPr>
        <w:t>material</w:t>
      </w:r>
      <w:r>
        <w:rPr>
          <w:color w:val="4F5154"/>
          <w:spacing w:val="-5"/>
        </w:rPr>
        <w:t> </w:t>
      </w:r>
      <w:r>
        <w:rPr>
          <w:color w:val="4F5154"/>
        </w:rPr>
        <w:t>fact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contained</w:t>
      </w:r>
      <w:r>
        <w:rPr>
          <w:color w:val="4F5154"/>
          <w:spacing w:val="-5"/>
        </w:rPr>
        <w:t> </w:t>
      </w:r>
      <w:r>
        <w:rPr>
          <w:color w:val="4F5154"/>
          <w:spacing w:val="1"/>
        </w:rPr>
        <w:t>in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financial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statements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audited</w:t>
      </w:r>
      <w:r>
        <w:rPr>
          <w:color w:val="4F5154"/>
          <w:spacing w:val="108"/>
          <w:w w:val="99"/>
        </w:rPr>
        <w:t> </w:t>
      </w:r>
      <w:r>
        <w:rPr>
          <w:color w:val="4F5154"/>
          <w:spacing w:val="-1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Arthur</w:t>
      </w:r>
      <w:r>
        <w:rPr>
          <w:color w:val="4F5154"/>
          <w:spacing w:val="-3"/>
        </w:rPr>
        <w:t> </w:t>
      </w:r>
      <w:r>
        <w:rPr>
          <w:color w:val="4F5154"/>
        </w:rPr>
        <w:t>Andersen</w:t>
      </w:r>
      <w:r>
        <w:rPr>
          <w:color w:val="4F5154"/>
          <w:spacing w:val="-3"/>
        </w:rPr>
        <w:t> </w:t>
      </w:r>
      <w:r>
        <w:rPr>
          <w:color w:val="4F5154"/>
        </w:rPr>
        <w:t>or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5"/>
        </w:rPr>
        <w:t> </w:t>
      </w:r>
      <w:r>
        <w:rPr>
          <w:color w:val="4F5154"/>
        </w:rPr>
        <w:t>omissions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5"/>
        </w:rPr>
        <w:t> </w:t>
      </w:r>
      <w:r>
        <w:rPr>
          <w:color w:val="4F5154"/>
        </w:rPr>
        <w:t>material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fact</w:t>
      </w:r>
      <w:r>
        <w:rPr>
          <w:color w:val="4F5154"/>
          <w:spacing w:val="-4"/>
        </w:rPr>
        <w:t> </w:t>
      </w:r>
      <w:r>
        <w:rPr>
          <w:color w:val="4F5154"/>
        </w:rPr>
        <w:t>required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stated</w:t>
      </w:r>
      <w:r>
        <w:rPr>
          <w:color w:val="4F5154"/>
          <w:spacing w:val="-5"/>
        </w:rPr>
        <w:t> </w:t>
      </w:r>
      <w:r>
        <w:rPr>
          <w:color w:val="4F5154"/>
        </w:rPr>
        <w:t>therein.</w:t>
      </w:r>
      <w:r>
        <w:rPr>
          <w:color w:val="4F5154"/>
          <w:spacing w:val="-6"/>
        </w:rPr>
        <w:t> </w:t>
      </w:r>
      <w:r>
        <w:rPr>
          <w:color w:val="4F5154"/>
        </w:rPr>
        <w:t>Accordingly,</w:t>
      </w:r>
      <w:r>
        <w:rPr>
          <w:color w:val="4F5154"/>
          <w:spacing w:val="-3"/>
        </w:rPr>
        <w:t> </w:t>
      </w:r>
      <w:r>
        <w:rPr>
          <w:color w:val="4F5154"/>
        </w:rPr>
        <w:t>you</w:t>
      </w:r>
      <w:r>
        <w:rPr>
          <w:color w:val="4F5154"/>
          <w:spacing w:val="-6"/>
        </w:rPr>
        <w:t> </w:t>
      </w:r>
      <w:r>
        <w:rPr>
          <w:color w:val="4F5154"/>
        </w:rPr>
        <w:t>would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be</w:t>
      </w:r>
      <w:r>
        <w:rPr>
          <w:color w:val="4F5154"/>
          <w:spacing w:val="-4"/>
        </w:rPr>
        <w:t> </w:t>
      </w:r>
      <w:r>
        <w:rPr>
          <w:color w:val="4F5154"/>
        </w:rPr>
        <w:t>unable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to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assert</w:t>
      </w:r>
      <w:r>
        <w:rPr>
          <w:color w:val="4F5154"/>
          <w:spacing w:val="-4"/>
        </w:rPr>
        <w:t> </w:t>
      </w:r>
      <w:r>
        <w:rPr>
          <w:color w:val="4F5154"/>
        </w:rPr>
        <w:t>a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claim</w:t>
      </w:r>
      <w:r>
        <w:rPr>
          <w:color w:val="4F5154"/>
          <w:w w:val="99"/>
        </w:rPr>
        <w:t> </w:t>
      </w:r>
      <w:r>
        <w:rPr>
          <w:color w:val="4F5154"/>
          <w:spacing w:val="45"/>
          <w:w w:val="99"/>
        </w:rPr>
        <w:t> </w:t>
      </w:r>
      <w:r>
        <w:rPr>
          <w:color w:val="4F5154"/>
          <w:spacing w:val="-1"/>
        </w:rPr>
        <w:t>against</w:t>
      </w:r>
      <w:r>
        <w:rPr>
          <w:color w:val="4F5154"/>
          <w:spacing w:val="-5"/>
        </w:rPr>
        <w:t> </w:t>
      </w:r>
      <w:r>
        <w:rPr>
          <w:color w:val="4F5154"/>
        </w:rPr>
        <w:t>Arthur</w:t>
      </w:r>
      <w:r>
        <w:rPr>
          <w:color w:val="4F5154"/>
          <w:spacing w:val="-6"/>
        </w:rPr>
        <w:t> </w:t>
      </w:r>
      <w:r>
        <w:rPr>
          <w:color w:val="4F5154"/>
        </w:rPr>
        <w:t>Andersen</w:t>
      </w:r>
      <w:r>
        <w:rPr>
          <w:color w:val="4F5154"/>
          <w:spacing w:val="-4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Section</w:t>
      </w:r>
      <w:r>
        <w:rPr>
          <w:color w:val="4F5154"/>
          <w:spacing w:val="-6"/>
        </w:rPr>
        <w:t> </w:t>
      </w:r>
      <w:r>
        <w:rPr>
          <w:color w:val="4F5154"/>
        </w:rPr>
        <w:t>11(a)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Act</w:t>
      </w:r>
      <w:r>
        <w:rPr>
          <w:color w:val="4F5154"/>
          <w:spacing w:val="-5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any</w:t>
      </w:r>
      <w:r>
        <w:rPr>
          <w:color w:val="4F5154"/>
          <w:spacing w:val="-4"/>
        </w:rPr>
        <w:t> </w:t>
      </w:r>
      <w:r>
        <w:rPr>
          <w:color w:val="4F5154"/>
        </w:rPr>
        <w:t>purchases</w:t>
      </w:r>
      <w:r>
        <w:rPr>
          <w:color w:val="4F5154"/>
          <w:spacing w:val="-6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Registration</w:t>
      </w:r>
      <w:r>
        <w:rPr>
          <w:color w:val="4F5154"/>
          <w:spacing w:val="-6"/>
        </w:rPr>
        <w:t> </w:t>
      </w:r>
      <w:r>
        <w:rPr>
          <w:color w:val="4F5154"/>
        </w:rPr>
        <w:t>Statements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5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or</w:t>
      </w:r>
      <w:r>
        <w:rPr>
          <w:color w:val="4F5154"/>
          <w:spacing w:val="66"/>
          <w:w w:val="99"/>
        </w:rPr>
        <w:t> </w:t>
      </w:r>
      <w:r>
        <w:rPr>
          <w:color w:val="4F5154"/>
          <w:spacing w:val="-1"/>
        </w:rPr>
        <w:t>after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date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this</w:t>
      </w:r>
      <w:r>
        <w:rPr>
          <w:color w:val="4F5154"/>
          <w:spacing w:val="-3"/>
        </w:rPr>
        <w:t> </w:t>
      </w:r>
      <w:r>
        <w:rPr>
          <w:color w:val="4F5154"/>
        </w:rPr>
        <w:t>Form</w:t>
      </w:r>
      <w:r>
        <w:rPr>
          <w:color w:val="4F5154"/>
          <w:spacing w:val="-5"/>
        </w:rPr>
        <w:t> </w:t>
      </w:r>
      <w:r>
        <w:rPr>
          <w:color w:val="4F5154"/>
        </w:rPr>
        <w:t>10-K.</w:t>
      </w:r>
      <w:r>
        <w:rPr>
          <w:color w:val="4F5154"/>
          <w:spacing w:val="-6"/>
        </w:rPr>
        <w:t> </w:t>
      </w:r>
      <w:r>
        <w:rPr>
          <w:color w:val="4F5154"/>
        </w:rPr>
        <w:t>To</w:t>
      </w:r>
      <w:r>
        <w:rPr>
          <w:color w:val="4F5154"/>
          <w:spacing w:val="-3"/>
        </w:rPr>
        <w:t> </w:t>
      </w:r>
      <w:r>
        <w:rPr>
          <w:color w:val="4F5154"/>
        </w:rPr>
        <w:t>the</w:t>
      </w:r>
      <w:r>
        <w:rPr>
          <w:color w:val="4F5154"/>
          <w:spacing w:val="-7"/>
        </w:rPr>
        <w:t> </w:t>
      </w:r>
      <w:r>
        <w:rPr>
          <w:color w:val="4F5154"/>
        </w:rPr>
        <w:t>extent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provided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in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11(b)(3)(C)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5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2"/>
        </w:rPr>
        <w:t> </w:t>
      </w:r>
      <w:r>
        <w:rPr>
          <w:color w:val="4F5154"/>
          <w:spacing w:val="-1"/>
        </w:rPr>
        <w:t>Act,</w:t>
      </w:r>
      <w:r>
        <w:rPr>
          <w:color w:val="4F5154"/>
          <w:spacing w:val="-4"/>
        </w:rPr>
        <w:t> </w:t>
      </w:r>
      <w:r>
        <w:rPr>
          <w:color w:val="4F5154"/>
        </w:rPr>
        <w:t>however,</w:t>
      </w:r>
      <w:r>
        <w:rPr>
          <w:color w:val="4F5154"/>
          <w:spacing w:val="-6"/>
        </w:rPr>
        <w:t> </w:t>
      </w:r>
      <w:r>
        <w:rPr>
          <w:color w:val="4F5154"/>
        </w:rPr>
        <w:t>other</w:t>
      </w:r>
      <w:r>
        <w:rPr>
          <w:color w:val="4F5154"/>
          <w:spacing w:val="-5"/>
        </w:rPr>
        <w:t> </w:t>
      </w:r>
      <w:r>
        <w:rPr>
          <w:color w:val="4F5154"/>
        </w:rPr>
        <w:t>persons</w:t>
      </w:r>
      <w:r>
        <w:rPr>
          <w:color w:val="4F5154"/>
          <w:spacing w:val="-3"/>
        </w:rPr>
        <w:t> </w:t>
      </w:r>
      <w:r>
        <w:rPr>
          <w:color w:val="4F5154"/>
        </w:rPr>
        <w:t>who</w:t>
      </w:r>
      <w:r>
        <w:rPr>
          <w:color w:val="4F5154"/>
          <w:spacing w:val="-5"/>
        </w:rPr>
        <w:t> </w:t>
      </w:r>
      <w:r>
        <w:rPr>
          <w:color w:val="4F5154"/>
        </w:rPr>
        <w:t>are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liable</w:t>
      </w:r>
      <w:r>
        <w:rPr>
          <w:color w:val="4F5154"/>
          <w:spacing w:val="108"/>
          <w:w w:val="99"/>
        </w:rPr>
        <w:t> </w:t>
      </w:r>
      <w:r>
        <w:rPr>
          <w:color w:val="4F5154"/>
        </w:rPr>
        <w:t>under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5"/>
        </w:rPr>
        <w:t> </w:t>
      </w:r>
      <w:r>
        <w:rPr>
          <w:color w:val="4F5154"/>
        </w:rPr>
        <w:t>11(a)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of</w:t>
      </w:r>
      <w:r>
        <w:rPr>
          <w:color w:val="4F5154"/>
          <w:spacing w:val="-4"/>
        </w:rPr>
        <w:t> </w:t>
      </w:r>
      <w:r>
        <w:rPr>
          <w:color w:val="4F5154"/>
        </w:rPr>
        <w:t>the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Act,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including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the</w:t>
      </w:r>
      <w:r>
        <w:rPr>
          <w:color w:val="4F5154"/>
          <w:spacing w:val="-5"/>
        </w:rPr>
        <w:t> </w:t>
      </w:r>
      <w:r>
        <w:rPr>
          <w:color w:val="4F5154"/>
        </w:rPr>
        <w:t>Company’s</w:t>
      </w:r>
      <w:r>
        <w:rPr>
          <w:color w:val="4F5154"/>
          <w:spacing w:val="-6"/>
        </w:rPr>
        <w:t> </w:t>
      </w:r>
      <w:r>
        <w:rPr>
          <w:color w:val="4F5154"/>
        </w:rPr>
        <w:t>officers</w:t>
      </w:r>
      <w:r>
        <w:rPr>
          <w:color w:val="4F5154"/>
          <w:spacing w:val="-6"/>
        </w:rPr>
        <w:t> </w:t>
      </w:r>
      <w:r>
        <w:rPr>
          <w:color w:val="4F5154"/>
        </w:rPr>
        <w:t>and</w:t>
      </w:r>
      <w:r>
        <w:rPr>
          <w:color w:val="4F5154"/>
          <w:spacing w:val="-6"/>
        </w:rPr>
        <w:t> </w:t>
      </w:r>
      <w:r>
        <w:rPr>
          <w:color w:val="4F5154"/>
        </w:rPr>
        <w:t>directors,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may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still</w:t>
      </w:r>
      <w:r>
        <w:rPr>
          <w:color w:val="4F5154"/>
          <w:spacing w:val="-5"/>
        </w:rPr>
        <w:t> </w:t>
      </w:r>
      <w:r>
        <w:rPr>
          <w:color w:val="4F5154"/>
        </w:rPr>
        <w:t>rely</w:t>
      </w:r>
      <w:r>
        <w:rPr>
          <w:color w:val="4F5154"/>
          <w:spacing w:val="-6"/>
        </w:rPr>
        <w:t> </w:t>
      </w:r>
      <w:r>
        <w:rPr>
          <w:color w:val="4F5154"/>
        </w:rPr>
        <w:t>on</w:t>
      </w:r>
      <w:r>
        <w:rPr>
          <w:color w:val="4F5154"/>
          <w:spacing w:val="-6"/>
        </w:rPr>
        <w:t> </w:t>
      </w:r>
      <w:r>
        <w:rPr>
          <w:color w:val="4F5154"/>
        </w:rPr>
        <w:t>Arthur</w:t>
      </w:r>
      <w:r>
        <w:rPr>
          <w:color w:val="4F5154"/>
          <w:spacing w:val="-6"/>
        </w:rPr>
        <w:t> </w:t>
      </w:r>
      <w:r>
        <w:rPr>
          <w:color w:val="4F5154"/>
        </w:rPr>
        <w:t>Andersen’s</w:t>
      </w:r>
      <w:r>
        <w:rPr>
          <w:color w:val="4F5154"/>
          <w:spacing w:val="-6"/>
        </w:rPr>
        <w:t> </w:t>
      </w:r>
      <w:r>
        <w:rPr>
          <w:color w:val="4F5154"/>
        </w:rPr>
        <w:t>original</w:t>
      </w:r>
      <w:r>
        <w:rPr>
          <w:color w:val="4F5154"/>
          <w:spacing w:val="-6"/>
        </w:rPr>
        <w:t> </w:t>
      </w:r>
      <w:r>
        <w:rPr>
          <w:color w:val="4F5154"/>
          <w:spacing w:val="-1"/>
        </w:rPr>
        <w:t>audit</w:t>
      </w:r>
      <w:r>
        <w:rPr>
          <w:color w:val="4F5154"/>
          <w:spacing w:val="102"/>
          <w:w w:val="99"/>
        </w:rPr>
        <w:t> </w:t>
      </w:r>
      <w:r>
        <w:rPr>
          <w:color w:val="4F5154"/>
          <w:spacing w:val="-1"/>
        </w:rPr>
        <w:t>reports</w:t>
      </w:r>
      <w:r>
        <w:rPr>
          <w:color w:val="4F5154"/>
          <w:spacing w:val="-3"/>
        </w:rPr>
        <w:t> </w:t>
      </w:r>
      <w:r>
        <w:rPr>
          <w:color w:val="4F5154"/>
        </w:rPr>
        <w:t>as</w:t>
      </w:r>
      <w:r>
        <w:rPr>
          <w:color w:val="4F5154"/>
          <w:spacing w:val="-5"/>
        </w:rPr>
        <w:t> </w:t>
      </w:r>
      <w:r>
        <w:rPr>
          <w:color w:val="4F5154"/>
        </w:rPr>
        <w:t>being</w:t>
      </w:r>
      <w:r>
        <w:rPr>
          <w:color w:val="4F5154"/>
          <w:spacing w:val="-6"/>
        </w:rPr>
        <w:t> </w:t>
      </w:r>
      <w:r>
        <w:rPr>
          <w:color w:val="4F5154"/>
        </w:rPr>
        <w:t>made</w:t>
      </w:r>
      <w:r>
        <w:rPr>
          <w:color w:val="4F5154"/>
          <w:spacing w:val="-6"/>
        </w:rPr>
        <w:t> </w:t>
      </w:r>
      <w:r>
        <w:rPr>
          <w:color w:val="4F5154"/>
        </w:rPr>
        <w:t>by</w:t>
      </w:r>
      <w:r>
        <w:rPr>
          <w:color w:val="4F5154"/>
          <w:spacing w:val="-4"/>
        </w:rPr>
        <w:t> </w:t>
      </w:r>
      <w:r>
        <w:rPr>
          <w:color w:val="4F5154"/>
        </w:rPr>
        <w:t>an</w:t>
      </w:r>
      <w:r>
        <w:rPr>
          <w:color w:val="4F5154"/>
          <w:spacing w:val="-5"/>
        </w:rPr>
        <w:t> </w:t>
      </w:r>
      <w:r>
        <w:rPr>
          <w:color w:val="4F5154"/>
        </w:rPr>
        <w:t>expert</w:t>
      </w:r>
      <w:r>
        <w:rPr>
          <w:color w:val="4F5154"/>
          <w:spacing w:val="-4"/>
        </w:rPr>
        <w:t> </w:t>
      </w:r>
      <w:r>
        <w:rPr>
          <w:color w:val="4F5154"/>
        </w:rPr>
        <w:t>for</w:t>
      </w:r>
      <w:r>
        <w:rPr>
          <w:color w:val="4F5154"/>
          <w:spacing w:val="-6"/>
        </w:rPr>
        <w:t> </w:t>
      </w:r>
      <w:r>
        <w:rPr>
          <w:color w:val="4F5154"/>
        </w:rPr>
        <w:t>purposes</w:t>
      </w:r>
      <w:r>
        <w:rPr>
          <w:color w:val="4F5154"/>
          <w:spacing w:val="-5"/>
        </w:rPr>
        <w:t> </w:t>
      </w:r>
      <w:r>
        <w:rPr>
          <w:color w:val="4F5154"/>
        </w:rPr>
        <w:t>of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establishing</w:t>
      </w:r>
      <w:r>
        <w:rPr>
          <w:color w:val="4F5154"/>
          <w:spacing w:val="-3"/>
        </w:rPr>
        <w:t> </w:t>
      </w:r>
      <w:r>
        <w:rPr>
          <w:color w:val="4F5154"/>
        </w:rPr>
        <w:t>a</w:t>
      </w:r>
      <w:r>
        <w:rPr>
          <w:color w:val="4F5154"/>
          <w:spacing w:val="-6"/>
        </w:rPr>
        <w:t> </w:t>
      </w:r>
      <w:r>
        <w:rPr>
          <w:color w:val="4F5154"/>
        </w:rPr>
        <w:t>due</w:t>
      </w:r>
      <w:r>
        <w:rPr>
          <w:color w:val="4F5154"/>
          <w:spacing w:val="-5"/>
        </w:rPr>
        <w:t> </w:t>
      </w:r>
      <w:r>
        <w:rPr>
          <w:color w:val="4F5154"/>
          <w:spacing w:val="-1"/>
        </w:rPr>
        <w:t>diligence</w:t>
      </w:r>
      <w:r>
        <w:rPr>
          <w:color w:val="4F5154"/>
          <w:spacing w:val="-4"/>
        </w:rPr>
        <w:t> </w:t>
      </w:r>
      <w:r>
        <w:rPr>
          <w:color w:val="4F5154"/>
        </w:rPr>
        <w:t>defense</w:t>
      </w:r>
      <w:r>
        <w:rPr>
          <w:color w:val="4F5154"/>
          <w:spacing w:val="-5"/>
        </w:rPr>
        <w:t> </w:t>
      </w:r>
      <w:r>
        <w:rPr>
          <w:color w:val="4F5154"/>
        </w:rPr>
        <w:t>under</w:t>
      </w:r>
      <w:r>
        <w:rPr>
          <w:color w:val="4F5154"/>
          <w:spacing w:val="-3"/>
        </w:rPr>
        <w:t> </w:t>
      </w:r>
      <w:r>
        <w:rPr>
          <w:color w:val="4F5154"/>
          <w:spacing w:val="-1"/>
        </w:rPr>
        <w:t>Section</w:t>
      </w:r>
      <w:r>
        <w:rPr>
          <w:color w:val="4F5154"/>
          <w:spacing w:val="-4"/>
        </w:rPr>
        <w:t> </w:t>
      </w:r>
      <w:r>
        <w:rPr>
          <w:color w:val="4F5154"/>
        </w:rPr>
        <w:t>11(b)</w:t>
      </w:r>
      <w:r>
        <w:rPr>
          <w:color w:val="4F5154"/>
          <w:spacing w:val="-3"/>
        </w:rPr>
        <w:t> </w:t>
      </w:r>
      <w:r>
        <w:rPr>
          <w:color w:val="4F5154"/>
        </w:rPr>
        <w:t>of</w:t>
      </w:r>
      <w:r>
        <w:rPr>
          <w:color w:val="4F5154"/>
          <w:spacing w:val="-6"/>
        </w:rPr>
        <w:t> </w:t>
      </w:r>
      <w:r>
        <w:rPr>
          <w:color w:val="4F5154"/>
        </w:rPr>
        <w:t>the</w:t>
      </w:r>
      <w:r>
        <w:rPr>
          <w:color w:val="4F5154"/>
          <w:spacing w:val="-4"/>
        </w:rPr>
        <w:t> </w:t>
      </w:r>
      <w:r>
        <w:rPr>
          <w:color w:val="4F5154"/>
          <w:spacing w:val="-1"/>
        </w:rPr>
        <w:t>Securities</w:t>
      </w:r>
      <w:r>
        <w:rPr>
          <w:color w:val="4F5154"/>
          <w:spacing w:val="-6"/>
        </w:rPr>
        <w:t> </w:t>
      </w:r>
      <w:r>
        <w:rPr>
          <w:color w:val="4F5154"/>
        </w:rPr>
        <w:t>Act.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81"/>
        <w:ind w:right="398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00" w:lineRule="atLeast"/>
        <w:ind w:left="4961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7088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43"/>
        <w:ind w:left="2048" w:right="2068"/>
        <w:jc w:val="center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98576pt;width:78pt;height:12pt;mso-position-horizontal-relative:page;mso-position-vertical-relative:page;z-index:-2937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320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2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937pt;margin-top:70.30574pt;width:328.15pt;height:34.2pt;mso-position-horizontal-relative:page;mso-position-vertical-relative:page;z-index:-29327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color w:val="4F5154"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4" w:lineRule="exact" w:before="3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248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2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200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1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152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1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104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080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056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278.719879pt;margin-top:47.505749pt;width:54.5pt;height:12pt;mso-position-horizontal-relative:page;mso-position-vertical-relative:page;z-index:-293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SECTION</w:t>
                </w:r>
                <w:r>
                  <w:rPr>
                    <w:rFonts w:ascii="Times New Roman"/>
                    <w:b/>
                    <w:color w:val="4F5154"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008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2984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278.719879pt;margin-top:39.105751pt;width:54.5pt;height:12pt;mso-position-horizontal-relative:page;mso-position-vertical-relative:page;z-index:-2929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SECTION</w:t>
                </w:r>
                <w:r>
                  <w:rPr>
                    <w:rFonts w:ascii="Times New Roman"/>
                    <w:b/>
                    <w:color w:val="4F5154"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2936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752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7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2912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2888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2864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2840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704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6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656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6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608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5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279907pt;margin-top:70.30574pt;width:123.3pt;height:12pt;mso-position-horizontal-relative:page;mso-position-vertical-relative:page;z-index:-2935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color w:val="4F5154"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536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5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279907pt;margin-top:70.30574pt;width:123.3pt;height:12pt;mso-position-horizontal-relative:page;mso-position-vertical-relative:page;z-index:-293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color w:val="4F5154"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464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4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937pt;margin-top:70.30574pt;width:328.15pt;height:34.2pt;mso-position-horizontal-relative:page;mso-position-vertical-relative:page;z-index:-29341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color w:val="4F5154"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4" w:lineRule="exact" w:before="3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80018pt;width:576.75pt;height:.1pt;mso-position-horizontal-relative:page;mso-position-vertical-relative:page;z-index:-293392" coordorigin="360,496" coordsize="11535,2">
          <v:shape style="position:absolute;left:360;top:496;width:11535;height:2" coordorigin="360,496" coordsize="11535,0" path="m360,496l11894,496e" filled="false" stroked="true" strokeweight="3.1pt" strokecolor="#cceeff">
            <v:path arrowok="t"/>
          </v:shape>
          <w10:wrap type="none"/>
        </v:group>
      </w:pict>
    </w:r>
    <w:r>
      <w:rPr/>
      <w:pict>
        <v:shape style="position:absolute;margin-left:16.999992pt;margin-top:44.985748pt;width:78pt;height:12pt;mso-position-horizontal-relative:page;mso-position-vertical-relative:page;z-index:-2933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937pt;margin-top:70.30574pt;width:328.15pt;height:34.2pt;mso-position-horizontal-relative:page;mso-position-vertical-relative:page;z-index:-29334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4F5154"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color w:val="4F5154"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4F5154"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4" w:lineRule="exact" w:before="3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4F5154"/>
                    <w:sz w:val="20"/>
                    <w:szCs w:val="20"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488" w:hanging="348"/>
        <w:jc w:val="left"/>
      </w:pPr>
      <w:rPr>
        <w:rFonts w:hint="default" w:ascii="Times New Roman" w:hAnsi="Times New Roman" w:eastAsia="Times New Roman"/>
        <w:b/>
        <w:bCs/>
        <w:color w:val="4F5154"/>
        <w:spacing w:val="-1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561" w:hanging="461"/>
        <w:jc w:val="righ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2">
      <w:start w:val="1"/>
      <w:numFmt w:val="lowerRoman"/>
      <w:lvlText w:val="(%3)"/>
      <w:lvlJc w:val="left"/>
      <w:pPr>
        <w:ind w:left="600" w:hanging="291"/>
        <w:jc w:val="left"/>
      </w:pPr>
      <w:rPr>
        <w:rFonts w:hint="default" w:ascii="Times New Roman" w:hAnsi="Times New Roman" w:eastAsia="Times New Roman"/>
        <w:color w:val="4F5154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40" w:hanging="2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0" w:hanging="2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" w:hanging="2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" w:hanging="2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0" w:hanging="2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" w:hanging="29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656" w:hanging="516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56" w:hanging="5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94" w:hanging="5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33" w:hanging="5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71" w:hanging="5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10" w:hanging="5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48" w:hanging="5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87" w:hanging="5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26" w:hanging="516"/>
      </w:pPr>
      <w:rPr>
        <w:rFonts w:hint="default"/>
      </w:rPr>
    </w:lvl>
  </w:abstractNum>
  <w:abstractNum w:abstractNumId="17">
    <w:multiLevelType w:val="hybridMultilevel"/>
    <w:lvl w:ilvl="0">
      <w:start w:val="9"/>
      <w:numFmt w:val="decimal"/>
      <w:lvlText w:val="%1"/>
      <w:lvlJc w:val="left"/>
      <w:pPr>
        <w:ind w:left="140"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550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76" w:hanging="5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5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5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5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5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5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550"/>
      </w:pPr>
      <w:rPr>
        <w:rFonts w:hint="default"/>
      </w:rPr>
    </w:lvl>
  </w:abstractNum>
  <w:abstractNum w:abstractNumId="16">
    <w:multiLevelType w:val="hybridMultilevel"/>
    <w:lvl w:ilvl="0">
      <w:start w:val="8"/>
      <w:numFmt w:val="decimal"/>
      <w:lvlText w:val="%1"/>
      <w:lvlJc w:val="left"/>
      <w:pPr>
        <w:ind w:left="140"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550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76" w:hanging="5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5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5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5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5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5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550"/>
      </w:pPr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40" w:hanging="3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" w:hanging="300"/>
        <w:jc w:val="righ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7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300"/>
      </w:pPr>
      <w:rPr>
        <w:rFonts w:hint="default"/>
      </w:rPr>
    </w:lvl>
  </w:abstractNum>
  <w:abstractNum w:abstractNumId="14">
    <w:multiLevelType w:val="hybridMultilevel"/>
    <w:lvl w:ilvl="0">
      <w:start w:val="2"/>
      <w:numFmt w:val="lowerLetter"/>
      <w:lvlText w:val="(%1)"/>
      <w:lvlJc w:val="left"/>
      <w:pPr>
        <w:ind w:left="140" w:hanging="432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8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432"/>
      </w:pPr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40"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" w:hanging="550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76" w:hanging="5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5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5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5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5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5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550"/>
      </w:pPr>
      <w:rPr>
        <w:rFonts w:hint="default"/>
      </w:rPr>
    </w:lvl>
  </w:abstractNum>
  <w:abstractNum w:abstractNumId="12">
    <w:multiLevelType w:val="hybridMultilevel"/>
    <w:lvl w:ilvl="0">
      <w:start w:val="23"/>
      <w:numFmt w:val="decimal"/>
      <w:lvlText w:val="%1"/>
      <w:lvlJc w:val="left"/>
      <w:pPr>
        <w:ind w:left="3596" w:hanging="21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96" w:hanging="2127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5240" w:hanging="21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63" w:hanging="21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885" w:hanging="21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08" w:hanging="21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30" w:hanging="21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52" w:hanging="21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75" w:hanging="212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620" w:hanging="461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44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92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6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64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88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12" w:hanging="461"/>
      </w:pPr>
      <w:rPr>
        <w:rFonts w:hint="default"/>
      </w:rPr>
    </w:lvl>
  </w:abstractNum>
  <w:abstractNum w:abstractNumId="10">
    <w:multiLevelType w:val="hybridMultilevel"/>
    <w:lvl w:ilvl="0">
      <w:start w:val="13"/>
      <w:numFmt w:val="decimal"/>
      <w:lvlText w:val="%1."/>
      <w:lvlJc w:val="left"/>
      <w:pPr>
        <w:ind w:left="588" w:hanging="449"/>
        <w:jc w:val="left"/>
      </w:pPr>
      <w:rPr>
        <w:rFonts w:hint="default" w:ascii="Times New Roman" w:hAnsi="Times New Roman" w:eastAsia="Times New Roman"/>
        <w:b/>
        <w:bCs/>
        <w:color w:val="4F5154"/>
        <w:spacing w:val="-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40" w:hanging="550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36" w:hanging="5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5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2" w:hanging="5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5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28" w:hanging="5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76" w:hanging="5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4" w:hanging="550"/>
      </w:pPr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%1."/>
      <w:lvlJc w:val="left"/>
      <w:pPr>
        <w:ind w:left="508" w:hanging="348"/>
        <w:jc w:val="left"/>
      </w:pPr>
      <w:rPr>
        <w:rFonts w:hint="default" w:ascii="Times New Roman" w:hAnsi="Times New Roman" w:eastAsia="Times New Roman"/>
        <w:b/>
        <w:bCs/>
        <w:color w:val="4F5154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41" w:hanging="3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7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7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4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74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7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40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3" w:hanging="34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88" w:hanging="348"/>
        <w:jc w:val="left"/>
      </w:pPr>
      <w:rPr>
        <w:rFonts w:hint="default" w:ascii="Times New Roman" w:hAnsi="Times New Roman" w:eastAsia="Times New Roman"/>
        <w:b/>
        <w:bCs/>
        <w:color w:val="4F5154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21" w:hanging="3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7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54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87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20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53" w:hanging="348"/>
      </w:pPr>
      <w:rPr>
        <w:rFonts w:hint="default"/>
      </w:rPr>
    </w:lvl>
  </w:abstractNum>
  <w:abstractNum w:abstractNumId="7">
    <w:multiLevelType w:val="hybridMultilevel"/>
    <w:lvl w:ilvl="0">
      <w:start w:val="23"/>
      <w:numFmt w:val="decimal"/>
      <w:lvlText w:val="%1"/>
      <w:lvlJc w:val="left"/>
      <w:pPr>
        <w:ind w:left="1529" w:hanging="11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9" w:hanging="1121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3587" w:hanging="11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16" w:hanging="11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45" w:hanging="11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74" w:hanging="11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3" w:hanging="11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32" w:hanging="11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61" w:hanging="1121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72" w:hanging="432"/>
        <w:jc w:val="left"/>
      </w:pPr>
      <w:rPr>
        <w:rFonts w:hint="default" w:ascii="Times New Roman" w:hAnsi="Times New Roman" w:eastAsia="Times New Roman"/>
        <w:b/>
        <w:bCs/>
        <w:color w:val="4F5154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47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461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620" w:hanging="461"/>
      </w:pPr>
      <w:rPr>
        <w:rFonts w:hint="default" w:ascii="Times New Roman" w:hAnsi="Times New Roman" w:eastAsia="Times New Roman"/>
        <w:color w:val="4F515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4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0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3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5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7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96" w:hanging="461"/>
      </w:pPr>
      <w:rPr>
        <w:rFonts w:hint="default"/>
      </w:rPr>
    </w:lvl>
  </w:abstractNum>
  <w:abstractNum w:abstractNumId="4">
    <w:multiLevelType w:val="hybridMultilevel"/>
    <w:lvl w:ilvl="0">
      <w:start w:val="19"/>
      <w:numFmt w:val="decimal"/>
      <w:lvlText w:val="%1."/>
      <w:lvlJc w:val="left"/>
      <w:pPr>
        <w:ind w:left="140" w:hanging="300"/>
        <w:jc w:val="left"/>
      </w:pPr>
      <w:rPr>
        <w:rFonts w:hint="default" w:ascii="Times New Roman" w:hAnsi="Times New Roman" w:eastAsia="Times New Roman"/>
        <w:color w:val="4F5154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20" w:hanging="320"/>
      </w:pPr>
      <w:rPr>
        <w:rFonts w:hint="default" w:ascii="Times New Roman" w:hAnsi="Times New Roman" w:eastAsia="Times New Roman"/>
        <w:color w:val="4F5154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31" w:hanging="3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2" w:hanging="3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3" w:hanging="3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4" w:hanging="3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5" w:hanging="3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6" w:hanging="3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7" w:hanging="32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*"/>
      <w:lvlJc w:val="left"/>
      <w:pPr>
        <w:ind w:left="600" w:hanging="461"/>
      </w:pPr>
      <w:rPr>
        <w:rFonts w:hint="default" w:ascii="Times New Roman" w:hAnsi="Times New Roman" w:eastAsia="Times New Roman"/>
        <w:color w:val="4F515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2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46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2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4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20" w:hanging="461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4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0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3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5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7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96" w:hanging="4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color w:val="4F5154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20" w:hanging="320"/>
      </w:pPr>
      <w:rPr>
        <w:rFonts w:hint="default" w:ascii="Times New Roman" w:hAnsi="Times New Roman" w:eastAsia="Times New Roman"/>
        <w:color w:val="4F5154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31" w:hanging="3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2" w:hanging="3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3" w:hanging="3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4" w:hanging="3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5" w:hanging="3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6" w:hanging="3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7" w:hanging="320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60"/>
      <w:ind w:left="13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://www.oracle.com/" TargetMode="Externa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eader" Target="header23.xml"/><Relationship Id="rId33" Type="http://schemas.openxmlformats.org/officeDocument/2006/relationships/header" Target="header24.xml"/><Relationship Id="rId34" Type="http://schemas.openxmlformats.org/officeDocument/2006/relationships/image" Target="media/image4.png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07/29/02 for the Period Ending 05/31/02</dc:subject>
  <dc:title>ORACLE SYSTEMS</dc:title>
  <dcterms:created xsi:type="dcterms:W3CDTF">2017-10-09T01:31:59Z</dcterms:created>
  <dcterms:modified xsi:type="dcterms:W3CDTF">2017-10-09T01:31:59Z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