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212"/>
        <w:ind w:left="480" w:right="0"/>
        <w:jc w:val="left"/>
        <w:rPr>
          <w:b w:val="0"/>
          <w:bCs w:val="0"/>
        </w:rPr>
      </w:pPr>
      <w:r>
        <w:rPr>
          <w:color w:val="231F20"/>
          <w:spacing w:val="-2"/>
          <w:w w:val="95"/>
        </w:rPr>
        <w:t>Or</w:t>
      </w:r>
      <w:r>
        <w:rPr>
          <w:color w:val="231F20"/>
          <w:spacing w:val="-1"/>
          <w:w w:val="95"/>
        </w:rPr>
        <w:t>acle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Softw</w:t>
      </w:r>
      <w:r>
        <w:rPr>
          <w:color w:val="231F20"/>
          <w:spacing w:val="-4"/>
          <w:w w:val="95"/>
        </w:rPr>
        <w:t>are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1"/>
          <w:w w:val="95"/>
        </w:rPr>
        <w:t>Limited</w:t>
      </w:r>
      <w:r>
        <w:rPr>
          <w:b w:val="0"/>
        </w:rPr>
      </w:r>
    </w:p>
    <w:p>
      <w:pPr>
        <w:spacing w:line="265" w:lineRule="auto" w:before="14"/>
        <w:ind w:left="480" w:right="723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808285"/>
          <w:w w:val="105"/>
          <w:sz w:val="22"/>
        </w:rPr>
        <w:t>Annual</w:t>
      </w:r>
      <w:r>
        <w:rPr>
          <w:rFonts w:ascii="Arial"/>
          <w:color w:val="808285"/>
          <w:spacing w:val="19"/>
          <w:w w:val="105"/>
          <w:sz w:val="22"/>
        </w:rPr>
        <w:t> </w:t>
      </w:r>
      <w:r>
        <w:rPr>
          <w:rFonts w:ascii="Arial"/>
          <w:color w:val="808285"/>
          <w:spacing w:val="-3"/>
          <w:w w:val="105"/>
          <w:sz w:val="22"/>
        </w:rPr>
        <w:t>R</w:t>
      </w:r>
      <w:r>
        <w:rPr>
          <w:rFonts w:ascii="Arial"/>
          <w:color w:val="808285"/>
          <w:spacing w:val="-2"/>
          <w:w w:val="105"/>
          <w:sz w:val="22"/>
        </w:rPr>
        <w:t>eport</w:t>
      </w:r>
      <w:r>
        <w:rPr>
          <w:rFonts w:ascii="Arial"/>
          <w:color w:val="808285"/>
          <w:spacing w:val="21"/>
          <w:w w:val="119"/>
          <w:sz w:val="22"/>
        </w:rPr>
        <w:t> </w:t>
      </w:r>
      <w:r>
        <w:rPr>
          <w:rFonts w:ascii="Arial"/>
          <w:color w:val="808285"/>
          <w:spacing w:val="-7"/>
          <w:sz w:val="22"/>
        </w:rPr>
        <w:t>2010</w:t>
      </w:r>
      <w:r>
        <w:rPr>
          <w:rFonts w:ascii="Arial"/>
          <w:color w:val="808285"/>
          <w:spacing w:val="-34"/>
          <w:sz w:val="22"/>
        </w:rPr>
        <w:t> </w:t>
      </w:r>
      <w:r>
        <w:rPr>
          <w:rFonts w:ascii="Arial"/>
          <w:color w:val="808285"/>
          <w:sz w:val="22"/>
        </w:rPr>
        <w:t>-</w:t>
      </w:r>
      <w:r>
        <w:rPr>
          <w:rFonts w:ascii="Arial"/>
          <w:color w:val="808285"/>
          <w:spacing w:val="-34"/>
          <w:sz w:val="22"/>
        </w:rPr>
        <w:t> </w:t>
      </w:r>
      <w:r>
        <w:rPr>
          <w:rFonts w:ascii="Arial"/>
          <w:color w:val="808285"/>
          <w:spacing w:val="-11"/>
          <w:sz w:val="22"/>
        </w:rPr>
        <w:t>2011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line="200" w:lineRule="atLeast"/>
        <w:ind w:left="729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90.1pt;height:11.35pt;mso-position-horizontal-relative:char;mso-position-vertical-relative:line" coordorigin="0,0" coordsize="1802,227">
            <v:group style="position:absolute;left:1755;top:1;width:46;height:46" coordorigin="1755,1" coordsize="46,46">
              <v:shape style="position:absolute;left:1755;top:1;width:46;height:46" coordorigin="1755,1" coordsize="46,46" path="m1791,1l1766,1,1755,11,1755,37,1766,47,1791,47,1796,42,1768,42,1760,34,1760,14,1768,6,1796,6,1791,1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96,6l1788,6,1796,14,1796,34,1788,42,1796,42,1801,37,1801,11,1796,6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76,10l1770,10,1770,36,1775,36,1775,26,1784,26,1783,25,1784,25,1787,23,1787,22,1775,22,1775,15,1788,15,1787,13,1783,11,1781,10,1776,10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84,26l1778,26,1783,36,1789,36,1784,26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88,15l1780,15,1781,15,1782,16,1783,17,1783,20,1782,20,1781,22,1778,22,1787,22,1788,20,1788,15xe" filled="true" fillcolor="#231f20" stroked="false">
                <v:path arrowok="t"/>
                <v:fill type="solid"/>
              </v:shape>
            </v:group>
            <v:group style="position:absolute;left:0;top:0;width:1742;height:227" coordorigin="0,0" coordsize="1742,227">
              <v:shape style="position:absolute;left:0;top:0;width:1742;height:227" coordorigin="0,0" coordsize="1742,227" path="m816,0l794,0,784,5,778,14,642,227,693,227,805,49,854,49,831,13,825,5,816,0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854,49l805,49,866,148,751,148,776,187,893,187,917,227,968,227,854,49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213,2l1041,3,973,44,949,109,947,136,954,157,994,207,1058,227,1191,227,1216,187,1055,187,1033,182,1015,171,1001,155,991,135,988,111,992,89,1003,70,1019,55,1038,45,1061,42,1187,42,1213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187,42l1061,42,1187,4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279,2l1236,2,1236,211,1238,216,1242,220,1246,224,1252,227,1455,227,1480,187,1279,187,1279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738,2l1583,2,1560,5,1503,36,1473,93,1474,120,1498,185,1547,221,1716,227,1741,187,1586,187,1564,184,1545,175,1529,160,1519,142,1700,134,1726,95,1516,95,1525,75,1538,59,1556,48,1577,42,1712,42,1738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376,2l376,227,419,227,419,42,630,42,629,40,616,23,599,11,580,4,376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630,42l562,42,583,48,596,65,593,92,581,108,564,114,440,114,569,227,632,227,545,154,565,154,623,127,640,87,637,62,630,4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565,154l545,154,565,154,565,154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241,2l94,3,26,44,1,109,0,136,6,157,47,207,110,227,257,226,277,221,295,212,311,200,323,187,238,187,107,187,53,155,40,111,45,89,56,70,71,55,91,45,113,42,326,42,321,36,304,22,285,11,264,5,241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326,42l113,42,244,42,265,47,283,58,298,74,307,94,310,118,306,140,295,159,280,174,260,184,238,187,323,187,350,120,351,93,345,72,334,52,326,42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0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55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F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rom</w:t>
      </w:r>
      <w:r>
        <w:rPr>
          <w:rFonts w:ascii="Lucida Sans" w:hAnsi="Lucida Sans" w:cs="Lucida Sans" w:eastAsia="Lucida Sans"/>
          <w:b/>
          <w:bCs/>
          <w:color w:val="231F20"/>
          <w:spacing w:val="-17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231F20"/>
          <w:spacing w:val="-16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Chairman’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231F20"/>
          <w:spacing w:val="-16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desk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155" w:right="1152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stellar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review,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basis,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delivered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44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percent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21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license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14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percent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marquee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names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offerings.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leadership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operate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excellence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superior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performance.</w:t>
      </w:r>
      <w:r>
        <w:rPr/>
      </w:r>
    </w:p>
    <w:p>
      <w:pPr>
        <w:pStyle w:val="BodyText"/>
        <w:spacing w:line="220" w:lineRule="exact" w:before="170"/>
        <w:ind w:left="1155" w:right="1152"/>
        <w:jc w:val="both"/>
      </w:pPr>
      <w:r>
        <w:rPr>
          <w:color w:val="231F20"/>
          <w:w w:val="95"/>
        </w:rPr>
        <w:t>Innovation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success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functionality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features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introduced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products.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releases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modules.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FLEXCUBE’s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functionality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enriched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countries.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releases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Applications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address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helped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gain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momentum.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Oracle’s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identify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enterprise‑wide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extreme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conditions,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develop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strategies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effectively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bridge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gaps.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w w:val="90"/>
        </w:rPr>
        <w:t> Financial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Warehouse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specifically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complex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cross‑functional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challenges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institutions.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Oracle’s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automates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surveillance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commodities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participants.</w:t>
      </w:r>
      <w:r>
        <w:rPr/>
      </w:r>
    </w:p>
    <w:p>
      <w:pPr>
        <w:pStyle w:val="BodyText"/>
        <w:spacing w:line="220" w:lineRule="exact" w:before="170"/>
        <w:ind w:left="1155" w:right="1152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industry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accolades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recognition.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advisory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firm,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Celent,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named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leader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core</w:t>
      </w:r>
      <w:r>
        <w:rPr>
          <w:color w:val="231F20"/>
          <w:w w:val="82"/>
        </w:rPr>
        <w:t> </w:t>
      </w:r>
      <w:r>
        <w:rPr>
          <w:color w:val="231F20"/>
        </w:rPr>
        <w:t>banking</w:t>
      </w:r>
      <w:r>
        <w:rPr>
          <w:color w:val="231F20"/>
          <w:spacing w:val="6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2010.</w:t>
      </w:r>
      <w:r>
        <w:rPr>
          <w:color w:val="231F20"/>
          <w:spacing w:val="6"/>
        </w:rPr>
        <w:t> </w:t>
      </w:r>
      <w:r>
        <w:rPr>
          <w:color w:val="231F20"/>
        </w:rPr>
        <w:t>Operational</w:t>
      </w:r>
      <w:r>
        <w:rPr>
          <w:color w:val="231F20"/>
          <w:spacing w:val="6"/>
        </w:rPr>
        <w:t> </w:t>
      </w:r>
      <w:r>
        <w:rPr>
          <w:color w:val="231F20"/>
        </w:rPr>
        <w:t>Risk</w:t>
      </w:r>
      <w:r>
        <w:rPr>
          <w:color w:val="231F20"/>
          <w:spacing w:val="7"/>
        </w:rPr>
        <w:t> </w:t>
      </w:r>
      <w:r>
        <w:rPr>
          <w:color w:val="231F20"/>
        </w:rPr>
        <w:t>&amp;</w:t>
      </w:r>
      <w:r>
        <w:rPr>
          <w:color w:val="231F20"/>
          <w:spacing w:val="6"/>
        </w:rPr>
        <w:t> </w:t>
      </w:r>
      <w:r>
        <w:rPr>
          <w:color w:val="231F20"/>
        </w:rPr>
        <w:t>Regulation</w:t>
      </w:r>
      <w:r>
        <w:rPr>
          <w:color w:val="231F20"/>
          <w:spacing w:val="6"/>
        </w:rPr>
        <w:t> </w:t>
      </w:r>
      <w:r>
        <w:rPr>
          <w:color w:val="231F20"/>
        </w:rPr>
        <w:t>(formerly</w:t>
      </w:r>
      <w:r>
        <w:rPr>
          <w:color w:val="231F20"/>
          <w:spacing w:val="7"/>
        </w:rPr>
        <w:t> </w:t>
      </w:r>
      <w:r>
        <w:rPr>
          <w:color w:val="231F20"/>
        </w:rPr>
        <w:t>OpRisk</w:t>
      </w:r>
      <w:r>
        <w:rPr/>
      </w:r>
    </w:p>
    <w:p>
      <w:pPr>
        <w:pStyle w:val="BodyText"/>
        <w:spacing w:line="220" w:lineRule="exact"/>
        <w:ind w:left="1155" w:right="1152"/>
        <w:jc w:val="both"/>
      </w:pPr>
      <w:r>
        <w:rPr>
          <w:color w:val="231F20"/>
          <w:w w:val="95"/>
        </w:rPr>
        <w:t>&amp; Compliance)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readers once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again ranked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Oracle Financial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leader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publication’s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Survey.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publication’s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readers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named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(including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Sun)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vendor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seven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survey’s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eight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categories.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vendor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achieved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distinction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survey.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customers,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Jibun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Pakistan,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honoured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Model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Awards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industry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analyst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Celent.</w:t>
      </w:r>
      <w:r>
        <w:rPr/>
      </w:r>
    </w:p>
    <w:p>
      <w:pPr>
        <w:pStyle w:val="BodyText"/>
        <w:spacing w:line="220" w:lineRule="exact" w:before="170"/>
        <w:ind w:left="1155" w:right="1152"/>
        <w:jc w:val="both"/>
      </w:pPr>
      <w:r>
        <w:rPr>
          <w:color w:val="231F20"/>
          <w:w w:val="95"/>
        </w:rPr>
        <w:t>Though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firmer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footing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2009,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aware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align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risk.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Economist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Intelligence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(EIU)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sponsored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titled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“Transforming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CFO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Institutions: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Better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Alignment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Risk,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Performance Management” found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 positive correlation between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alignment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functions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Also,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studies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confirmed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fragmented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infrastructure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exposure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downturn.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Regulatory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authorities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demanding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rectify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gaps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uniquely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confront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challenges.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opportunities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exciting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look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rewarding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Software.</w:t>
      </w:r>
      <w:r>
        <w:rPr/>
      </w:r>
    </w:p>
    <w:p>
      <w:pPr>
        <w:pStyle w:val="BodyText"/>
        <w:spacing w:line="220" w:lineRule="exact" w:before="170"/>
        <w:ind w:left="1155" w:right="1152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asset.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commitment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mission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customer’s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success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reason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performance.</w:t>
      </w:r>
      <w:r>
        <w:rPr/>
      </w:r>
    </w:p>
    <w:p>
      <w:pPr>
        <w:pStyle w:val="BodyText"/>
        <w:spacing w:line="240" w:lineRule="auto" w:before="156"/>
        <w:ind w:left="1155" w:right="0"/>
        <w:jc w:val="both"/>
      </w:pPr>
      <w:r>
        <w:rPr>
          <w:color w:val="231F20"/>
        </w:rPr>
        <w:t>Regards,</w:t>
      </w:r>
      <w:r>
        <w:rPr/>
      </w:r>
    </w:p>
    <w:p>
      <w:pPr>
        <w:pStyle w:val="Heading3"/>
        <w:spacing w:line="214" w:lineRule="exact" w:before="173"/>
        <w:ind w:left="1155" w:right="0"/>
        <w:jc w:val="both"/>
        <w:rPr>
          <w:b w:val="0"/>
          <w:bCs w:val="0"/>
        </w:rPr>
      </w:pPr>
      <w:r>
        <w:rPr>
          <w:color w:val="231F20"/>
        </w:rPr>
        <w:t>William</w:t>
      </w:r>
      <w:r>
        <w:rPr>
          <w:color w:val="231F20"/>
          <w:spacing w:val="3"/>
        </w:rPr>
        <w:t> </w:t>
      </w:r>
      <w:r>
        <w:rPr>
          <w:color w:val="231F20"/>
        </w:rPr>
        <w:t>T</w:t>
      </w:r>
      <w:r>
        <w:rPr>
          <w:color w:val="231F20"/>
          <w:spacing w:val="3"/>
        </w:rPr>
        <w:t> </w:t>
      </w:r>
      <w:r>
        <w:rPr>
          <w:color w:val="231F20"/>
        </w:rPr>
        <w:t>Comfort,</w:t>
      </w:r>
      <w:r>
        <w:rPr>
          <w:color w:val="231F20"/>
          <w:spacing w:val="3"/>
        </w:rPr>
        <w:t> </w:t>
      </w:r>
      <w:r>
        <w:rPr>
          <w:color w:val="231F20"/>
        </w:rPr>
        <w:t>Jr.</w:t>
      </w:r>
      <w:r>
        <w:rPr>
          <w:b w:val="0"/>
        </w:rPr>
      </w:r>
    </w:p>
    <w:p>
      <w:pPr>
        <w:pStyle w:val="BodyText"/>
        <w:spacing w:line="216" w:lineRule="exact"/>
        <w:ind w:left="1155" w:right="0"/>
        <w:jc w:val="both"/>
      </w:pPr>
      <w:r>
        <w:rPr>
          <w:color w:val="231F20"/>
        </w:rPr>
        <w:t>Chairman</w:t>
      </w:r>
      <w:r>
        <w:rPr/>
      </w:r>
    </w:p>
    <w:p>
      <w:pPr>
        <w:pStyle w:val="BodyText"/>
        <w:spacing w:line="227" w:lineRule="exact"/>
        <w:ind w:left="1155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spacing w:after="0" w:line="227" w:lineRule="exact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6"/>
          <w:szCs w:val="26"/>
        </w:rPr>
      </w:pPr>
    </w:p>
    <w:p>
      <w:pPr>
        <w:spacing w:before="78"/>
        <w:ind w:left="371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383436"/>
          <w:w w:val="120"/>
          <w:sz w:val="17"/>
        </w:rPr>
        <w:t>This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spacing w:val="-4"/>
          <w:w w:val="120"/>
          <w:sz w:val="17"/>
        </w:rPr>
        <w:t>pa</w:t>
      </w:r>
      <w:r>
        <w:rPr>
          <w:rFonts w:ascii="Times New Roman"/>
          <w:color w:val="5E5B5D"/>
          <w:spacing w:val="-4"/>
          <w:w w:val="120"/>
          <w:sz w:val="17"/>
        </w:rPr>
        <w:t>ge</w:t>
      </w:r>
      <w:r>
        <w:rPr>
          <w:rFonts w:ascii="Times New Roman"/>
          <w:color w:val="5E5B5D"/>
          <w:spacing w:val="-34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has</w:t>
      </w:r>
      <w:r>
        <w:rPr>
          <w:rFonts w:ascii="Times New Roman"/>
          <w:color w:val="383436"/>
          <w:spacing w:val="-29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</w:t>
      </w:r>
      <w:r>
        <w:rPr>
          <w:rFonts w:ascii="Times New Roman"/>
          <w:color w:val="5E5B5D"/>
          <w:w w:val="120"/>
          <w:sz w:val="17"/>
        </w:rPr>
        <w:t>ee</w:t>
      </w:r>
      <w:r>
        <w:rPr>
          <w:rFonts w:ascii="Times New Roman"/>
          <w:color w:val="383436"/>
          <w:w w:val="120"/>
          <w:sz w:val="17"/>
        </w:rPr>
        <w:t>n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intentionally</w:t>
      </w:r>
      <w:r>
        <w:rPr>
          <w:rFonts w:ascii="Times New Roman"/>
          <w:color w:val="383436"/>
          <w:spacing w:val="-21"/>
          <w:w w:val="120"/>
          <w:sz w:val="17"/>
        </w:rPr>
        <w:t> </w:t>
      </w:r>
      <w:r>
        <w:rPr>
          <w:rFonts w:ascii="Times New Roman"/>
          <w:color w:val="383436"/>
          <w:spacing w:val="-6"/>
          <w:w w:val="120"/>
          <w:sz w:val="17"/>
        </w:rPr>
        <w:t>l</w:t>
      </w:r>
      <w:r>
        <w:rPr>
          <w:rFonts w:ascii="Times New Roman"/>
          <w:color w:val="5E5B5D"/>
          <w:spacing w:val="-6"/>
          <w:w w:val="120"/>
          <w:sz w:val="17"/>
        </w:rPr>
        <w:t>e</w:t>
      </w:r>
      <w:r>
        <w:rPr>
          <w:rFonts w:ascii="Times New Roman"/>
          <w:color w:val="383436"/>
          <w:spacing w:val="-5"/>
          <w:w w:val="120"/>
          <w:sz w:val="17"/>
        </w:rPr>
        <w:t>ft</w:t>
      </w:r>
      <w:r>
        <w:rPr>
          <w:rFonts w:ascii="Times New Roman"/>
          <w:color w:val="383436"/>
          <w:spacing w:val="-26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blank</w:t>
      </w:r>
      <w:r>
        <w:rPr>
          <w:rFonts w:ascii="Times New Roman"/>
          <w:color w:val="383436"/>
          <w:spacing w:val="-41"/>
          <w:w w:val="120"/>
          <w:sz w:val="17"/>
        </w:rPr>
        <w:t> </w:t>
      </w:r>
      <w:r>
        <w:rPr>
          <w:rFonts w:ascii="Times New Roman"/>
          <w:color w:val="77797B"/>
          <w:w w:val="125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5"/>
          <w:footerReference w:type="default" r:id="rId6"/>
          <w:pgSz w:w="11910" w:h="16840"/>
          <w:pgMar w:footer="293" w:header="0" w:top="1580" w:bottom="480" w:left="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2"/>
        <w:ind w:left="1179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Contents</w:t>
      </w:r>
      <w:r>
        <w:rPr>
          <w:rFonts w:ascii="Lucida Sans"/>
          <w:sz w:val="18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7367" w:val="right" w:leader="none"/>
            </w:tabs>
            <w:spacing w:line="240" w:lineRule="auto" w:before="205"/>
            <w:ind w:right="0"/>
            <w:jc w:val="left"/>
          </w:pPr>
          <w:hyperlink w:history="true" w:anchor="_TOC_250004">
            <w:r>
              <w:rPr>
                <w:color w:val="231F20"/>
              </w:rPr>
              <w:t>Financials</w:t>
            </w:r>
            <w:r>
              <w:rPr>
                <w:color w:val="231F20"/>
                <w:spacing w:val="3"/>
              </w:rPr>
              <w:t> </w:t>
            </w:r>
            <w:r>
              <w:rPr>
                <w:color w:val="231F20"/>
              </w:rPr>
              <w:t>at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Glance</w:t>
              <w:tab/>
              <w:t>4</w:t>
            </w:r>
            <w:r>
              <w:rPr/>
            </w:r>
          </w:hyperlink>
        </w:p>
        <w:p>
          <w:pPr>
            <w:pStyle w:val="TOC1"/>
            <w:tabs>
              <w:tab w:pos="7367" w:val="right" w:leader="none"/>
            </w:tabs>
            <w:spacing w:line="240" w:lineRule="auto"/>
            <w:ind w:right="0"/>
            <w:jc w:val="left"/>
          </w:pPr>
          <w:hyperlink w:history="true" w:anchor="_TOC_250003">
            <w:r>
              <w:rPr>
                <w:color w:val="231F20"/>
              </w:rPr>
              <w:t>Corporate</w:t>
            </w:r>
            <w:r>
              <w:rPr>
                <w:color w:val="231F20"/>
                <w:spacing w:val="3"/>
              </w:rPr>
              <w:t> </w:t>
            </w:r>
            <w:r>
              <w:rPr>
                <w:color w:val="231F20"/>
              </w:rPr>
              <w:t>Information</w:t>
              <w:tab/>
              <w:t>6</w:t>
            </w:r>
            <w:r>
              <w:rPr/>
            </w:r>
          </w:hyperlink>
        </w:p>
        <w:p>
          <w:pPr>
            <w:pStyle w:val="TOC1"/>
            <w:tabs>
              <w:tab w:pos="7367" w:val="right" w:leader="none"/>
            </w:tabs>
            <w:spacing w:line="240" w:lineRule="auto"/>
            <w:ind w:right="0"/>
            <w:jc w:val="left"/>
          </w:pPr>
          <w:hyperlink w:history="true" w:anchor="_TOC_250002">
            <w:r>
              <w:rPr>
                <w:color w:val="231F20"/>
              </w:rPr>
              <w:t>Directors’</w:t>
            </w:r>
            <w:r>
              <w:rPr>
                <w:color w:val="231F20"/>
                <w:spacing w:val="4"/>
              </w:rPr>
              <w:t> </w:t>
            </w:r>
            <w:r>
              <w:rPr>
                <w:color w:val="231F20"/>
              </w:rPr>
              <w:t>Report</w:t>
              <w:tab/>
              <w:t>9</w:t>
            </w:r>
            <w:r>
              <w:rPr/>
            </w:r>
          </w:hyperlink>
        </w:p>
        <w:p>
          <w:pPr>
            <w:pStyle w:val="TOC1"/>
            <w:tabs>
              <w:tab w:pos="7367" w:val="right" w:leader="none"/>
            </w:tabs>
            <w:spacing w:line="240" w:lineRule="auto"/>
            <w:ind w:right="0"/>
            <w:jc w:val="left"/>
          </w:pPr>
          <w:hyperlink w:history="true" w:anchor="_TOC_250001">
            <w:r>
              <w:rPr>
                <w:color w:val="231F20"/>
              </w:rPr>
              <w:t>Corporate</w:t>
            </w:r>
            <w:r>
              <w:rPr>
                <w:color w:val="231F20"/>
                <w:spacing w:val="1"/>
              </w:rPr>
              <w:t> </w:t>
            </w:r>
            <w:r>
              <w:rPr>
                <w:color w:val="231F20"/>
              </w:rPr>
              <w:t>Governance</w:t>
            </w:r>
            <w:r>
              <w:rPr>
                <w:color w:val="231F20"/>
                <w:spacing w:val="2"/>
              </w:rPr>
              <w:t> </w:t>
            </w:r>
            <w:r>
              <w:rPr>
                <w:color w:val="231F20"/>
              </w:rPr>
              <w:t>Report</w:t>
              <w:tab/>
              <w:t>16</w:t>
            </w:r>
            <w:r>
              <w:rPr/>
            </w:r>
          </w:hyperlink>
        </w:p>
        <w:p>
          <w:pPr>
            <w:pStyle w:val="TOC1"/>
            <w:spacing w:line="501" w:lineRule="auto"/>
            <w:ind w:right="7392"/>
            <w:jc w:val="left"/>
          </w:pPr>
          <w:r>
            <w:rPr>
              <w:color w:val="231F20"/>
            </w:rPr>
            <w:t>Financials</w:t>
          </w:r>
          <w:r>
            <w:rPr>
              <w:color w:val="231F20"/>
              <w:w w:val="88"/>
            </w:rPr>
            <w:t> </w:t>
          </w:r>
          <w:r>
            <w:rPr>
              <w:color w:val="231F20"/>
            </w:rPr>
            <w:t>Indian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GAAP</w:t>
          </w:r>
          <w:r>
            <w:rPr/>
          </w:r>
        </w:p>
        <w:p>
          <w:pPr>
            <w:pStyle w:val="TOC2"/>
            <w:numPr>
              <w:ilvl w:val="0"/>
              <w:numId w:val="1"/>
            </w:numPr>
            <w:tabs>
              <w:tab w:pos="2050" w:val="left" w:leader="none"/>
              <w:tab w:pos="7367" w:val="right" w:leader="none"/>
            </w:tabs>
            <w:spacing w:line="240" w:lineRule="auto" w:before="0" w:after="0"/>
            <w:ind w:left="2049" w:right="0" w:hanging="150"/>
            <w:jc w:val="left"/>
          </w:pPr>
          <w:r>
            <w:rPr>
              <w:color w:val="231F20"/>
            </w:rPr>
            <w:t>Unconsolidated</w:t>
            <w:tab/>
            <w:t>33</w:t>
          </w:r>
          <w:r>
            <w:rPr/>
          </w:r>
        </w:p>
        <w:p>
          <w:pPr>
            <w:pStyle w:val="TOC2"/>
            <w:numPr>
              <w:ilvl w:val="0"/>
              <w:numId w:val="1"/>
            </w:numPr>
            <w:tabs>
              <w:tab w:pos="2050" w:val="left" w:leader="none"/>
              <w:tab w:pos="7367" w:val="right" w:leader="none"/>
            </w:tabs>
            <w:spacing w:line="240" w:lineRule="auto" w:before="255" w:after="0"/>
            <w:ind w:left="2049" w:right="0" w:hanging="150"/>
            <w:jc w:val="left"/>
          </w:pPr>
          <w:r>
            <w:rPr>
              <w:color w:val="231F20"/>
            </w:rPr>
            <w:t>Consolidated</w:t>
            <w:tab/>
            <w:t>85</w:t>
          </w:r>
          <w:r>
            <w:rPr/>
          </w:r>
        </w:p>
        <w:p>
          <w:pPr>
            <w:pStyle w:val="TOC1"/>
            <w:tabs>
              <w:tab w:pos="7367" w:val="right" w:leader="none"/>
            </w:tabs>
            <w:spacing w:line="240" w:lineRule="auto"/>
            <w:ind w:right="0"/>
            <w:jc w:val="left"/>
          </w:pPr>
          <w:hyperlink w:history="true" w:anchor="_TOC_250000">
            <w:r>
              <w:rPr>
                <w:color w:val="231F20"/>
              </w:rPr>
              <w:t>Annual</w:t>
            </w:r>
            <w:r>
              <w:rPr>
                <w:color w:val="231F20"/>
                <w:spacing w:val="2"/>
              </w:rPr>
              <w:t> </w:t>
            </w:r>
            <w:r>
              <w:rPr>
                <w:color w:val="231F20"/>
              </w:rPr>
              <w:t>General</w:t>
            </w:r>
            <w:r>
              <w:rPr>
                <w:color w:val="231F20"/>
                <w:spacing w:val="3"/>
              </w:rPr>
              <w:t> </w:t>
            </w:r>
            <w:r>
              <w:rPr>
                <w:color w:val="231F20"/>
              </w:rPr>
              <w:t>Meeting</w:t>
            </w:r>
            <w:r>
              <w:rPr>
                <w:color w:val="231F20"/>
                <w:spacing w:val="3"/>
              </w:rPr>
              <w:t> </w:t>
            </w:r>
            <w:r>
              <w:rPr>
                <w:color w:val="231F20"/>
              </w:rPr>
              <w:t>Notice</w:t>
              <w:tab/>
              <w:t>129</w:t>
            </w:r>
            <w:r>
              <w:rPr/>
            </w:r>
          </w:hyperlink>
        </w:p>
        <w:p>
          <w:pPr>
            <w:pStyle w:val="TOC1"/>
            <w:tabs>
              <w:tab w:pos="7367" w:val="right" w:leader="none"/>
            </w:tabs>
            <w:spacing w:line="240" w:lineRule="auto"/>
            <w:ind w:right="0"/>
            <w:jc w:val="left"/>
          </w:pPr>
          <w:r>
            <w:rPr>
              <w:color w:val="231F20"/>
            </w:rPr>
            <w:t>Attendance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Slip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&amp;</w:t>
          </w:r>
          <w:r>
            <w:rPr>
              <w:color w:val="231F20"/>
              <w:spacing w:val="3"/>
            </w:rPr>
            <w:t> </w:t>
          </w:r>
          <w:r>
            <w:rPr>
              <w:color w:val="231F20"/>
            </w:rPr>
            <w:t>Proxy</w:t>
          </w:r>
          <w:r>
            <w:rPr>
              <w:color w:val="231F20"/>
              <w:spacing w:val="2"/>
            </w:rPr>
            <w:t> </w:t>
          </w:r>
          <w:r>
            <w:rPr>
              <w:color w:val="231F20"/>
            </w:rPr>
            <w:t>Form</w:t>
            <w:tab/>
            <w:t>143</w:t>
          </w:r>
          <w:r>
            <w:rPr/>
          </w:r>
        </w:p>
      </w:sdtContent>
    </w:sdt>
    <w:p>
      <w:pPr>
        <w:spacing w:after="0" w:line="240" w:lineRule="auto"/>
        <w:jc w:val="left"/>
        <w:sectPr>
          <w:pgSz w:w="11910" w:h="16840"/>
          <w:pgMar w:header="0" w:footer="286" w:top="1580" w:bottom="480" w:left="1680" w:right="580"/>
        </w:sect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bookmarkStart w:name="_TOC_250004" w:id="1"/>
      <w:r>
        <w:rPr>
          <w:color w:val="231F20"/>
          <w:w w:val="95"/>
        </w:rPr>
        <w:t>Financials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glance</w:t>
      </w:r>
      <w:bookmarkEnd w:id="1"/>
      <w:r>
        <w:rPr>
          <w:b w:val="0"/>
        </w:rPr>
      </w:r>
    </w:p>
    <w:p>
      <w:pPr>
        <w:spacing w:after="0" w:line="240" w:lineRule="auto"/>
        <w:jc w:val="left"/>
        <w:sectPr>
          <w:footerReference w:type="even" r:id="rId7"/>
          <w:footerReference w:type="default" r:id="rId8"/>
          <w:pgSz w:w="11910" w:h="16840"/>
          <w:pgMar w:footer="277" w:header="0" w:top="560" w:bottom="460" w:left="580" w:right="960"/>
        </w:sect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pStyle w:val="Heading3"/>
        <w:spacing w:line="240" w:lineRule="auto" w:before="0"/>
        <w:ind w:left="100" w:right="0"/>
        <w:jc w:val="left"/>
        <w:rPr>
          <w:b w:val="0"/>
          <w:bCs w:val="0"/>
        </w:rPr>
      </w:pPr>
      <w:r>
        <w:rPr>
          <w:color w:val="231F20"/>
        </w:rPr>
        <w:t>Key</w:t>
      </w:r>
      <w:r>
        <w:rPr>
          <w:color w:val="231F20"/>
          <w:spacing w:val="19"/>
        </w:rPr>
        <w:t> </w:t>
      </w:r>
      <w:r>
        <w:rPr>
          <w:color w:val="231F20"/>
        </w:rPr>
        <w:t>performance</w:t>
      </w:r>
      <w:r>
        <w:rPr>
          <w:color w:val="231F20"/>
          <w:spacing w:val="20"/>
        </w:rPr>
        <w:t> </w:t>
      </w:r>
      <w:r>
        <w:rPr>
          <w:color w:val="231F20"/>
        </w:rPr>
        <w:t>indicators</w:t>
      </w:r>
      <w:r>
        <w:rPr>
          <w:color w:val="231F20"/>
          <w:spacing w:val="19"/>
        </w:rPr>
        <w:t> </w:t>
      </w:r>
      <w:r>
        <w:rPr>
          <w:color w:val="231F20"/>
        </w:rPr>
        <w:t>2010</w:t>
      </w:r>
      <w:r>
        <w:rPr>
          <w:color w:val="231F20"/>
          <w:spacing w:val="-15"/>
        </w:rPr>
        <w:t> </w:t>
      </w:r>
      <w:r>
        <w:rPr>
          <w:color w:val="231F20"/>
        </w:rPr>
        <w:t>–</w:t>
      </w:r>
      <w:r>
        <w:rPr>
          <w:color w:val="231F20"/>
          <w:spacing w:val="-15"/>
        </w:rPr>
        <w:t> </w:t>
      </w:r>
      <w:r>
        <w:rPr>
          <w:color w:val="231F20"/>
        </w:rPr>
        <w:t>2011</w:t>
      </w:r>
      <w:r>
        <w:rPr>
          <w:b w:val="0"/>
          <w:bCs w:val="0"/>
        </w:rPr>
      </w:r>
    </w:p>
    <w:p>
      <w:pPr>
        <w:spacing w:line="240" w:lineRule="auto" w:before="0"/>
        <w:rPr>
          <w:rFonts w:ascii="Garamond" w:hAnsi="Garamond" w:cs="Garamond" w:eastAsia="Garamond"/>
          <w:b/>
          <w:bCs/>
          <w:sz w:val="14"/>
          <w:szCs w:val="14"/>
        </w:rPr>
      </w:pPr>
      <w:r>
        <w:rPr/>
        <w:br w:type="column"/>
      </w:r>
      <w:r>
        <w:rPr>
          <w:rFonts w:ascii="Garamond"/>
          <w:b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b/>
          <w:bCs/>
          <w:sz w:val="14"/>
          <w:szCs w:val="14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14"/>
          <w:szCs w:val="14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14"/>
          <w:szCs w:val="14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14"/>
          <w:szCs w:val="14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14"/>
          <w:szCs w:val="14"/>
        </w:rPr>
      </w:pPr>
    </w:p>
    <w:p>
      <w:pPr>
        <w:spacing w:line="240" w:lineRule="auto" w:before="3"/>
        <w:rPr>
          <w:rFonts w:ascii="Garamond" w:hAnsi="Garamond" w:cs="Garamond" w:eastAsia="Garamond"/>
          <w:b/>
          <w:bCs/>
          <w:sz w:val="18"/>
          <w:szCs w:val="18"/>
        </w:rPr>
      </w:pPr>
    </w:p>
    <w:p>
      <w:pPr>
        <w:spacing w:before="0"/>
        <w:ind w:left="100" w:right="0" w:firstLine="0"/>
        <w:jc w:val="lef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As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per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Indian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GAAP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Consolidated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results</w:t>
      </w:r>
      <w:r>
        <w:rPr>
          <w:rFonts w:ascii="Cambria"/>
          <w:sz w:val="14"/>
        </w:rPr>
      </w:r>
    </w:p>
    <w:p>
      <w:pPr>
        <w:spacing w:after="0"/>
        <w:jc w:val="left"/>
        <w:rPr>
          <w:rFonts w:ascii="Cambria" w:hAnsi="Cambria" w:cs="Cambria" w:eastAsia="Cambria"/>
          <w:sz w:val="14"/>
          <w:szCs w:val="14"/>
        </w:rPr>
        <w:sectPr>
          <w:type w:val="continuous"/>
          <w:pgSz w:w="11910" w:h="16840"/>
          <w:pgMar w:top="1580" w:bottom="280" w:left="580" w:right="960"/>
          <w:cols w:num="2" w:equalWidth="0">
            <w:col w:w="3434" w:space="4462"/>
            <w:col w:w="2474"/>
          </w:cols>
        </w:sectPr>
      </w:pPr>
    </w:p>
    <w:p>
      <w:pPr>
        <w:spacing w:line="240" w:lineRule="auto" w:before="3"/>
        <w:rPr>
          <w:rFonts w:ascii="Cambria" w:hAnsi="Cambria" w:cs="Cambria" w:eastAsia="Cambria"/>
          <w:sz w:val="9"/>
          <w:szCs w:val="9"/>
        </w:rPr>
      </w:pPr>
    </w:p>
    <w:p>
      <w:pPr>
        <w:pStyle w:val="BodyText"/>
        <w:spacing w:line="240" w:lineRule="auto" w:before="64"/>
        <w:ind w:left="100" w:right="0"/>
        <w:jc w:val="left"/>
      </w:pPr>
      <w:r>
        <w:rPr>
          <w:color w:val="231F20"/>
          <w:w w:val="90"/>
        </w:rPr>
        <w:t>Fiscal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break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region,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category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after="0" w:line="240" w:lineRule="auto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spacing w:line="240" w:lineRule="auto" w:before="0"/>
        <w:rPr>
          <w:rFonts w:ascii="Cambria" w:hAnsi="Cambria" w:cs="Cambria" w:eastAsia="Cambria"/>
          <w:sz w:val="14"/>
          <w:szCs w:val="14"/>
        </w:rPr>
      </w:pPr>
    </w:p>
    <w:p>
      <w:pPr>
        <w:spacing w:line="240" w:lineRule="auto" w:before="0"/>
        <w:rPr>
          <w:rFonts w:ascii="Cambria" w:hAnsi="Cambria" w:cs="Cambria" w:eastAsia="Cambria"/>
          <w:sz w:val="14"/>
          <w:szCs w:val="14"/>
        </w:rPr>
      </w:pPr>
    </w:p>
    <w:p>
      <w:pPr>
        <w:spacing w:line="256" w:lineRule="auto" w:before="113"/>
        <w:ind w:left="697" w:right="0" w:hanging="94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70.186180pt;margin-top:14.783719pt;width:150.550pt;height:150.550pt;mso-position-horizontal-relative:page;mso-position-vertical-relative:paragraph;z-index:-717544" coordorigin="1404,296" coordsize="3011,3011">
            <v:group style="position:absolute;left:2622;top:301;width:287;height:1501" coordorigin="2622,301" coordsize="287,1501">
              <v:shape style="position:absolute;left:2622;top:301;width:287;height:1501" coordorigin="2622,301" coordsize="287,1501" path="m2901,301l2840,302,2761,308,2683,318,2622,328,2909,1801,2901,301xe" filled="true" fillcolor="#acaeb1" stroked="false">
                <v:path arrowok="t"/>
                <v:fill type="solid"/>
              </v:shape>
            </v:group>
            <v:group style="position:absolute;left:2622;top:301;width:287;height:1501" coordorigin="2622,301" coordsize="287,1501">
              <v:shape style="position:absolute;left:2622;top:301;width:287;height:1501" coordorigin="2622,301" coordsize="287,1501" path="m2909,1801l2622,328,2643,324,2663,321,2742,310,2820,303,2880,301,2901,301,2909,1801xe" filled="false" stroked="true" strokeweight=".5pt" strokecolor="#231f20">
                <v:path arrowok="t"/>
              </v:shape>
            </v:group>
            <v:group style="position:absolute;left:1549;top:328;width:1360;height:1474" coordorigin="1549,328" coordsize="1360,1474">
              <v:shape style="position:absolute;left:1549;top:328;width:1360;height:1474" coordorigin="1549,328" coordsize="1360,1474" path="m2622,328l2550,344,2479,363,2411,384,2343,409,2278,436,2215,466,2154,499,2094,535,2037,573,1981,614,1928,658,1877,704,1828,753,1781,805,1736,859,1694,916,1654,975,1617,1037,1581,1101,1549,1167,2909,1801,2622,328xe" filled="true" fillcolor="#636466" stroked="false">
                <v:path arrowok="t"/>
                <v:fill type="solid"/>
              </v:shape>
            </v:group>
            <v:group style="position:absolute;left:1549;top:328;width:1360;height:1474" coordorigin="1549,328" coordsize="1360,1474">
              <v:shape style="position:absolute;left:1549;top:328;width:1360;height:1474" coordorigin="1549,328" coordsize="1360,1474" path="m2909,1801l1549,1167,1581,1101,1617,1037,1654,975,1694,916,1736,859,1781,805,1828,753,1877,704,1928,658,1981,614,2037,573,2094,535,2154,499,2215,466,2278,436,2343,409,2411,384,2479,363,2550,344,2622,328,2909,1801xe" filled="false" stroked="true" strokeweight=".5pt" strokecolor="#231f20">
                <v:path arrowok="t"/>
              </v:shape>
            </v:group>
            <v:group style="position:absolute;left:1409;top:1167;width:1500;height:1995" coordorigin="1409,1167" coordsize="1500,1995">
              <v:shape style="position:absolute;left:1409;top:1167;width:1500;height:1995" coordorigin="1409,1167" coordsize="1500,1995" path="m1549,1167l1501,1281,1464,1396,1436,1512,1418,1629,1409,1746,1409,1863,1418,1979,1437,2093,1463,2205,1499,2315,1542,2421,1594,2524,1653,2623,1720,2718,1795,2808,1877,2892,1966,2969,2062,3041,2165,3105,2275,3161,2909,1801,1549,1167xe" filled="true" fillcolor="#939598" stroked="false">
                <v:path arrowok="t"/>
                <v:fill type="solid"/>
              </v:shape>
            </v:group>
            <v:group style="position:absolute;left:1409;top:1167;width:1500;height:1995" coordorigin="1409,1167" coordsize="1500,1995">
              <v:shape style="position:absolute;left:1409;top:1167;width:1500;height:1995" coordorigin="1409,1167" coordsize="1500,1995" path="m2909,1801l2275,3161,2165,3105,2062,3041,1966,2969,1877,2892,1795,2808,1720,2718,1653,2623,1594,2524,1542,2421,1499,2315,1463,2205,1437,2093,1418,1979,1409,1863,1409,1746,1418,1629,1436,1512,1464,1396,1501,1281,1549,1167,2909,1801xe" filled="false" stroked="true" strokeweight=".5pt" strokecolor="#231f20">
                <v:path arrowok="t"/>
              </v:shape>
            </v:group>
            <v:group style="position:absolute;left:2279;top:1801;width:2032;height:1501" coordorigin="2279,1801" coordsize="2032,1501">
              <v:shape style="position:absolute;left:2279;top:1801;width:2032;height:1501" coordorigin="2279,1801" coordsize="2032,1501" path="m2909,1801l2279,3163,2297,3171,2315,3180,2371,3202,2488,3242,2605,3271,2723,3291,2841,3301,2959,3301,3075,3293,3189,3276,3302,3250,3412,3215,3519,3172,3622,3121,3722,3063,3817,2996,3906,2923,3990,2842,4068,2754,4140,2660,4204,2559,4261,2452,4310,2339,2909,1801xe" filled="true" fillcolor="#e1e2e3" stroked="false">
                <v:path arrowok="t"/>
                <v:fill type="solid"/>
              </v:shape>
            </v:group>
            <v:group style="position:absolute;left:2279;top:1801;width:2032;height:1501" coordorigin="2279,1801" coordsize="2032,1501">
              <v:shape style="position:absolute;left:2279;top:1801;width:2032;height:1501" coordorigin="2279,1801" coordsize="2032,1501" path="m2909,1801l4310,2339,4261,2452,4204,2559,4140,2660,4068,2754,3990,2842,3906,2923,3817,2996,3722,3063,3622,3121,3519,3172,3412,3215,3302,3250,3189,3276,3075,3293,2959,3301,2841,3301,2723,3291,2605,3271,2488,3242,2371,3202,2315,3180,2279,3163,2909,1801xe" filled="false" stroked="true" strokeweight=".5pt" strokecolor="#231f20">
                <v:path arrowok="t"/>
              </v:shape>
            </v:group>
            <v:group style="position:absolute;left:2909;top:301;width:1501;height:2039" coordorigin="2909,301" coordsize="1501,2039">
              <v:shape style="position:absolute;left:2909;top:301;width:1501;height:2039" coordorigin="2909,301" coordsize="1501,2039" path="m2909,301l2909,1801,4310,2339,4339,2257,4363,2179,4381,2101,4395,2023,4404,1943,4408,1860,4409,1801,4404,1678,4390,1558,4366,1441,4333,1327,4291,1217,4242,1112,4185,1011,4120,915,4048,825,3970,740,3885,662,3795,590,3699,526,3598,468,3493,419,3383,377,3269,344,3152,320,3032,306,2909,301xe" filled="true" fillcolor="#231f20" stroked="false">
                <v:path arrowok="t"/>
                <v:fill type="solid"/>
              </v:shape>
            </v:group>
            <v:group style="position:absolute;left:2909;top:301;width:1501;height:2039" coordorigin="2909,301" coordsize="1501,2039">
              <v:shape style="position:absolute;left:2909;top:301;width:1501;height:2039" coordorigin="2909,301" coordsize="1501,2039" path="m2909,1801l2909,301,3032,306,3152,320,3269,344,3383,377,3493,419,3598,468,3699,526,3795,590,3885,662,3970,740,4048,825,4120,915,4185,1011,4242,1112,4291,1217,4333,1327,4366,1441,4390,1558,4404,1678,4409,1801,4409,1831,4406,1916,4398,1997,4386,2075,4369,2153,4347,2231,4320,2311,4310,2339,2909,1801xe" filled="false" stroked="true" strokeweight=".5pt" strokecolor="#231f20">
                <v:path arrowok="t"/>
              </v:shape>
            </v:group>
            <w10:wrap type="none"/>
          </v:group>
        </w:pict>
      </w:r>
      <w:r>
        <w:rPr>
          <w:rFonts w:ascii="Garamond"/>
          <w:color w:val="231F20"/>
          <w:sz w:val="14"/>
        </w:rPr>
        <w:t>Middle</w:t>
      </w:r>
      <w:r>
        <w:rPr>
          <w:rFonts w:ascii="Garamond"/>
          <w:color w:val="231F20"/>
          <w:spacing w:val="-2"/>
          <w:sz w:val="14"/>
        </w:rPr>
        <w:t> </w:t>
      </w:r>
      <w:r>
        <w:rPr>
          <w:rFonts w:ascii="Garamond"/>
          <w:color w:val="231F20"/>
          <w:sz w:val="14"/>
        </w:rPr>
        <w:t>East,</w:t>
      </w:r>
      <w:r>
        <w:rPr>
          <w:rFonts w:ascii="Garamond"/>
          <w:color w:val="231F20"/>
          <w:spacing w:val="-2"/>
          <w:sz w:val="14"/>
        </w:rPr>
        <w:t> </w:t>
      </w:r>
      <w:r>
        <w:rPr>
          <w:rFonts w:ascii="Garamond"/>
          <w:color w:val="231F20"/>
          <w:sz w:val="14"/>
        </w:rPr>
        <w:t>India</w:t>
      </w:r>
      <w:r>
        <w:rPr>
          <w:rFonts w:ascii="Garamond"/>
          <w:color w:val="231F20"/>
          <w:sz w:val="14"/>
        </w:rPr>
        <w:t> and</w:t>
      </w:r>
      <w:r>
        <w:rPr>
          <w:rFonts w:ascii="Garamond"/>
          <w:color w:val="231F20"/>
          <w:spacing w:val="-3"/>
          <w:sz w:val="14"/>
        </w:rPr>
        <w:t> </w:t>
      </w:r>
      <w:r>
        <w:rPr>
          <w:rFonts w:ascii="Garamond"/>
          <w:color w:val="231F20"/>
          <w:sz w:val="14"/>
        </w:rPr>
        <w:t>Africa</w:t>
      </w:r>
      <w:r>
        <w:rPr>
          <w:rFonts w:ascii="Garamond"/>
          <w:color w:val="231F20"/>
          <w:spacing w:val="-2"/>
          <w:sz w:val="14"/>
        </w:rPr>
        <w:t> </w:t>
      </w:r>
      <w:r>
        <w:rPr>
          <w:rFonts w:ascii="Garamond"/>
          <w:color w:val="231F20"/>
          <w:sz w:val="14"/>
        </w:rPr>
        <w:t>15%</w:t>
      </w:r>
      <w:r>
        <w:rPr>
          <w:rFonts w:ascii="Garamond"/>
          <w:sz w:val="14"/>
        </w:rPr>
      </w:r>
    </w:p>
    <w:p>
      <w:pPr>
        <w:spacing w:line="240" w:lineRule="auto" w:before="11"/>
        <w:rPr>
          <w:rFonts w:ascii="Garamond" w:hAnsi="Garamond" w:cs="Garamond" w:eastAsia="Garamond"/>
          <w:sz w:val="19"/>
          <w:szCs w:val="19"/>
        </w:rPr>
      </w:pPr>
      <w:r>
        <w:rPr/>
        <w:br w:type="column"/>
      </w:r>
      <w:r>
        <w:rPr>
          <w:rFonts w:ascii="Garamond"/>
          <w:sz w:val="19"/>
        </w:rPr>
      </w:r>
    </w:p>
    <w:p>
      <w:pPr>
        <w:spacing w:line="256" w:lineRule="auto" w:before="0"/>
        <w:ind w:left="268" w:right="0" w:hanging="133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sz w:val="14"/>
        </w:rPr>
        <w:t>Latin</w:t>
      </w:r>
      <w:r>
        <w:rPr>
          <w:rFonts w:ascii="Garamond"/>
          <w:color w:val="231F20"/>
          <w:spacing w:val="-6"/>
          <w:sz w:val="14"/>
        </w:rPr>
        <w:t> </w:t>
      </w:r>
      <w:r>
        <w:rPr>
          <w:rFonts w:ascii="Garamond"/>
          <w:color w:val="231F20"/>
          <w:sz w:val="14"/>
        </w:rPr>
        <w:t>America</w:t>
      </w:r>
      <w:r>
        <w:rPr>
          <w:rFonts w:ascii="Garamond"/>
          <w:color w:val="231F20"/>
          <w:spacing w:val="-6"/>
          <w:sz w:val="14"/>
        </w:rPr>
        <w:t> </w:t>
      </w:r>
      <w:r>
        <w:rPr>
          <w:rFonts w:ascii="Garamond"/>
          <w:color w:val="231F20"/>
          <w:sz w:val="14"/>
        </w:rPr>
        <w:t>and</w:t>
      </w:r>
      <w:r>
        <w:rPr>
          <w:rFonts w:ascii="Garamond"/>
          <w:color w:val="231F20"/>
          <w:w w:val="98"/>
          <w:sz w:val="14"/>
        </w:rPr>
        <w:t> </w:t>
      </w:r>
      <w:r>
        <w:rPr>
          <w:rFonts w:ascii="Garamond"/>
          <w:color w:val="231F20"/>
          <w:sz w:val="14"/>
        </w:rPr>
        <w:t>Caribbean</w:t>
      </w:r>
      <w:r>
        <w:rPr>
          <w:rFonts w:ascii="Garamond"/>
          <w:color w:val="231F20"/>
          <w:spacing w:val="-6"/>
          <w:sz w:val="14"/>
        </w:rPr>
        <w:t> </w:t>
      </w:r>
      <w:r>
        <w:rPr>
          <w:rFonts w:ascii="Garamond"/>
          <w:color w:val="231F20"/>
          <w:sz w:val="14"/>
        </w:rPr>
        <w:t>3%</w:t>
      </w:r>
      <w:r>
        <w:rPr>
          <w:rFonts w:ascii="Garamond"/>
          <w:sz w:val="14"/>
        </w:rPr>
      </w:r>
    </w:p>
    <w:p>
      <w:pPr>
        <w:spacing w:line="240" w:lineRule="auto" w:before="11"/>
        <w:rPr>
          <w:rFonts w:ascii="Garamond" w:hAnsi="Garamond" w:cs="Garamond" w:eastAsia="Garamond"/>
          <w:sz w:val="19"/>
          <w:szCs w:val="19"/>
        </w:rPr>
      </w:pPr>
      <w:r>
        <w:rPr/>
        <w:br w:type="column"/>
      </w:r>
      <w:r>
        <w:rPr>
          <w:rFonts w:ascii="Garamond"/>
          <w:sz w:val="19"/>
        </w:rPr>
      </w:r>
    </w:p>
    <w:p>
      <w:pPr>
        <w:spacing w:line="256" w:lineRule="auto" w:before="0"/>
        <w:ind w:left="870" w:right="2044" w:hanging="267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95"/>
          <w:sz w:val="14"/>
        </w:rPr>
        <w:t>BPO</w:t>
      </w:r>
      <w:r>
        <w:rPr>
          <w:rFonts w:ascii="Garamond"/>
          <w:color w:val="231F20"/>
          <w:spacing w:val="4"/>
          <w:w w:val="95"/>
          <w:sz w:val="14"/>
        </w:rPr>
        <w:t> </w:t>
      </w:r>
      <w:r>
        <w:rPr>
          <w:rFonts w:ascii="Garamond"/>
          <w:color w:val="231F20"/>
          <w:w w:val="95"/>
          <w:sz w:val="14"/>
        </w:rPr>
        <w:t>Services</w:t>
      </w:r>
      <w:r>
        <w:rPr>
          <w:rFonts w:ascii="Garamond"/>
          <w:color w:val="231F20"/>
          <w:w w:val="95"/>
          <w:sz w:val="14"/>
        </w:rPr>
        <w:t> </w:t>
      </w:r>
      <w:r>
        <w:rPr>
          <w:rFonts w:ascii="Garamond"/>
          <w:color w:val="231F20"/>
          <w:sz w:val="14"/>
        </w:rPr>
        <w:t>2%</w:t>
      </w:r>
      <w:r>
        <w:rPr>
          <w:rFonts w:ascii="Garamond"/>
          <w:sz w:val="14"/>
        </w:rPr>
      </w:r>
    </w:p>
    <w:p>
      <w:pPr>
        <w:spacing w:after="0" w:line="256" w:lineRule="auto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580" w:right="960"/>
          <w:cols w:num="3" w:equalWidth="0">
            <w:col w:w="1604" w:space="40"/>
            <w:col w:w="1133" w:space="4220"/>
            <w:col w:w="3373"/>
          </w:cols>
        </w:sectPr>
      </w:pPr>
    </w:p>
    <w:p>
      <w:pPr>
        <w:spacing w:line="240" w:lineRule="auto" w:before="11"/>
        <w:rPr>
          <w:rFonts w:ascii="Garamond" w:hAnsi="Garamond" w:cs="Garamond" w:eastAsia="Garamond"/>
          <w:sz w:val="11"/>
          <w:szCs w:val="11"/>
        </w:rPr>
      </w:pPr>
    </w:p>
    <w:p>
      <w:pPr>
        <w:spacing w:line="256" w:lineRule="auto" w:before="0"/>
        <w:ind w:left="3604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95"/>
          <w:sz w:val="14"/>
        </w:rPr>
        <w:t>USA</w:t>
      </w:r>
      <w:r>
        <w:rPr>
          <w:rFonts w:ascii="Garamond"/>
          <w:color w:val="231F20"/>
          <w:w w:val="98"/>
          <w:sz w:val="14"/>
        </w:rPr>
        <w:t> </w:t>
      </w:r>
      <w:r>
        <w:rPr>
          <w:rFonts w:ascii="Garamond"/>
          <w:color w:val="231F20"/>
          <w:sz w:val="14"/>
        </w:rPr>
        <w:t>31%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14"/>
          <w:szCs w:val="14"/>
        </w:rPr>
      </w:pPr>
      <w:r>
        <w:rPr/>
        <w:br w:type="column"/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14"/>
          <w:szCs w:val="14"/>
        </w:rPr>
      </w:pPr>
    </w:p>
    <w:p>
      <w:pPr>
        <w:spacing w:line="240" w:lineRule="auto" w:before="4"/>
        <w:rPr>
          <w:rFonts w:ascii="Garamond" w:hAnsi="Garamond" w:cs="Garamond" w:eastAsia="Garamond"/>
          <w:sz w:val="20"/>
          <w:szCs w:val="20"/>
        </w:rPr>
      </w:pPr>
    </w:p>
    <w:p>
      <w:pPr>
        <w:spacing w:line="256" w:lineRule="auto" w:before="0"/>
        <w:ind w:left="2252" w:right="3791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357.048248pt;margin-top:-34.861168pt;width:150.550pt;height:150.6pt;mso-position-horizontal-relative:page;mso-position-vertical-relative:paragraph;z-index:-717496" coordorigin="7141,-697" coordsize="3011,3012">
            <v:group style="position:absolute;left:8437;top:-692;width:209;height:1501" coordorigin="8437,-692" coordsize="209,1501">
              <v:shape style="position:absolute;left:8437;top:-692;width:209;height:1501" coordorigin="8437,-692" coordsize="209,1501" path="m8637,-692l8557,-689,8496,-685,8437,-678,8646,808,8637,-692xe" filled="true" fillcolor="#939598" stroked="false">
                <v:path arrowok="t"/>
                <v:fill type="solid"/>
              </v:shape>
            </v:group>
            <v:group style="position:absolute;left:8437;top:-692;width:209;height:1501" coordorigin="8437,-692" coordsize="209,1501">
              <v:shape style="position:absolute;left:8437;top:-692;width:209;height:1501" coordorigin="8437,-692" coordsize="209,1501" path="m8646,808l8437,-678,8457,-680,8476,-682,8537,-688,8598,-691,8637,-692,8646,808xe" filled="false" stroked="true" strokeweight=".5pt" strokecolor="#231f20">
                <v:path arrowok="t"/>
              </v:shape>
            </v:group>
            <v:group style="position:absolute;left:7146;top:-678;width:1501;height:2214" coordorigin="7146,-678" coordsize="1501,2214">
              <v:shape style="position:absolute;left:7146;top:-678;width:1501;height:2214" coordorigin="7146,-678" coordsize="1501,2214" path="m8437,-678l8352,-664,8271,-646,8195,-625,8120,-599,8045,-568,7970,-532,7814,-440,7715,-369,7625,-291,7541,-207,7465,-118,7397,-23,7336,76,7284,179,7240,285,7204,395,7176,507,7157,620,7147,736,7146,852,7154,968,7171,1084,7197,1199,7233,1314,7278,1426,7334,1536,8646,808,8437,-678xe" filled="true" fillcolor="#e1e2e3" stroked="false">
                <v:path arrowok="t"/>
                <v:fill type="solid"/>
              </v:shape>
            </v:group>
            <v:group style="position:absolute;left:7146;top:-678;width:1501;height:2214" coordorigin="7146,-678" coordsize="1501,2214">
              <v:shape style="position:absolute;left:7146;top:-678;width:1501;height:2214" coordorigin="7146,-678" coordsize="1501,2214" path="m8646,808l7334,1536,7278,1426,7233,1314,7197,1199,7171,1084,7154,968,7146,852,7147,736,7157,620,7176,507,7204,395,7240,285,7284,179,7336,76,7397,-23,7465,-118,7541,-207,7625,-291,7715,-369,7814,-440,7919,-504,7996,-544,8070,-579,8145,-608,8220,-632,8298,-652,8380,-669,8437,-678,8646,808xe" filled="false" stroked="true" strokeweight=".5pt" strokecolor="#231f20">
                <v:path arrowok="t"/>
              </v:shape>
            </v:group>
            <v:group style="position:absolute;left:7334;top:-692;width:2814;height:3002" coordorigin="7334,-692" coordsize="2814,3002">
              <v:shape style="position:absolute;left:7334;top:-692;width:2814;height:3002" coordorigin="7334,-692" coordsize="2814,3002" path="m8646,-692l8646,808,7334,1536,7376,1608,7422,1677,7470,1743,7521,1806,7575,1865,7631,1920,7690,1972,7752,2021,7815,2066,7881,2107,7949,2145,8020,2179,8092,2209,8166,2235,8242,2258,8320,2276,8399,2290,8480,2301,8562,2307,8646,2309,8769,2304,8890,2289,9007,2265,9121,2233,9230,2191,9336,2142,9437,2084,9533,2019,9623,1948,9707,1869,9786,1785,9857,1695,9922,1599,9979,1498,10029,1393,10070,1283,10103,1169,10127,1052,10142,931,10147,808,10142,685,10127,565,10103,448,10070,334,10029,224,9979,119,9922,18,9857,-78,9786,-168,9707,-253,9623,-331,9533,-403,9437,-467,9336,-525,9230,-574,9121,-616,9007,-649,8890,-673,8769,-687,8646,-692xe" filled="true" fillcolor="#231f20" stroked="false">
                <v:path arrowok="t"/>
                <v:fill type="solid"/>
              </v:shape>
            </v:group>
            <v:group style="position:absolute;left:7334;top:-692;width:2814;height:3002" coordorigin="7334,-692" coordsize="2814,3002">
              <v:shape style="position:absolute;left:7334;top:-692;width:2814;height:3002" coordorigin="7334,-692" coordsize="2814,3002" path="m8646,808l8646,-692,8769,-687,8890,-673,9007,-649,9121,-616,9230,-574,9336,-525,9437,-467,9533,-403,9623,-331,9707,-253,9786,-168,9857,-78,9922,18,9979,119,10029,224,10070,334,10103,448,10127,565,10142,685,10147,808,10142,931,10127,1052,10103,1169,10070,1283,10029,1393,9979,1498,9922,1599,9857,1695,9786,1785,9707,1869,9623,1948,9533,2019,9437,2084,9336,2142,9230,2191,9121,2233,9007,2265,8890,2289,8769,2304,8646,2309,8562,2307,8480,2301,8399,2290,8320,2276,8242,2258,8166,2235,8092,2209,8020,2179,7949,2145,7881,2107,7815,2066,7752,2021,7690,1972,7631,1920,7575,1865,7521,1806,7470,1743,7422,1677,7376,1608,7334,1536,8646,808xe" filled="false" stroked="true" strokeweight=".5pt" strokecolor="#231f20">
                <v:path arrowok="t"/>
              </v:shape>
            </v:group>
            <w10:wrap type="none"/>
          </v:group>
        </w:pict>
      </w:r>
      <w:r>
        <w:rPr>
          <w:rFonts w:ascii="Garamond"/>
          <w:color w:val="231F20"/>
          <w:w w:val="95"/>
          <w:sz w:val="14"/>
        </w:rPr>
        <w:t>Services </w:t>
      </w:r>
      <w:r>
        <w:rPr>
          <w:rFonts w:ascii="Garamond"/>
          <w:color w:val="231F20"/>
          <w:sz w:val="14"/>
        </w:rPr>
        <w:t>31%</w:t>
      </w:r>
      <w:r>
        <w:rPr>
          <w:rFonts w:ascii="Garamond"/>
          <w:sz w:val="14"/>
        </w:rPr>
      </w:r>
    </w:p>
    <w:p>
      <w:pPr>
        <w:spacing w:after="0" w:line="256" w:lineRule="auto"/>
        <w:jc w:val="center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580" w:right="960"/>
          <w:cols w:num="2" w:equalWidth="0">
            <w:col w:w="3861" w:space="40"/>
            <w:col w:w="6469"/>
          </w:cols>
        </w:sect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after="0" w:line="240" w:lineRule="auto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spacing w:line="240" w:lineRule="auto" w:before="0"/>
        <w:rPr>
          <w:rFonts w:ascii="Garamond" w:hAnsi="Garamond" w:cs="Garamond" w:eastAsia="Garamond"/>
          <w:sz w:val="14"/>
          <w:szCs w:val="14"/>
        </w:rPr>
      </w:pPr>
    </w:p>
    <w:p>
      <w:pPr>
        <w:spacing w:line="240" w:lineRule="auto" w:before="5"/>
        <w:rPr>
          <w:rFonts w:ascii="Garamond" w:hAnsi="Garamond" w:cs="Garamond" w:eastAsia="Garamond"/>
          <w:sz w:val="18"/>
          <w:szCs w:val="18"/>
        </w:rPr>
      </w:pPr>
    </w:p>
    <w:p>
      <w:pPr>
        <w:spacing w:line="256" w:lineRule="auto" w:before="0"/>
        <w:ind w:left="329" w:right="0" w:hanging="181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sz w:val="14"/>
        </w:rPr>
        <w:t>Asia</w:t>
      </w:r>
      <w:r>
        <w:rPr>
          <w:rFonts w:ascii="Garamond"/>
          <w:color w:val="231F20"/>
          <w:spacing w:val="-17"/>
          <w:sz w:val="14"/>
        </w:rPr>
        <w:t> </w:t>
      </w:r>
      <w:r>
        <w:rPr>
          <w:rFonts w:ascii="Garamond"/>
          <w:color w:val="231F20"/>
          <w:sz w:val="14"/>
        </w:rPr>
        <w:t>Pacific</w:t>
      </w:r>
      <w:r>
        <w:rPr>
          <w:rFonts w:ascii="Garamond"/>
          <w:color w:val="231F20"/>
          <w:w w:val="96"/>
          <w:sz w:val="14"/>
        </w:rPr>
        <w:t> </w:t>
      </w:r>
      <w:r>
        <w:rPr>
          <w:rFonts w:ascii="Garamond"/>
          <w:color w:val="231F20"/>
          <w:sz w:val="14"/>
        </w:rPr>
        <w:t>25%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18"/>
          <w:szCs w:val="18"/>
        </w:rPr>
      </w:pPr>
      <w:r>
        <w:rPr/>
        <w:br w:type="column"/>
      </w:r>
      <w:r>
        <w:rPr>
          <w:rFonts w:ascii="Garamond"/>
          <w:sz w:val="18"/>
        </w:rPr>
      </w:r>
    </w:p>
    <w:p>
      <w:pPr>
        <w:spacing w:line="256" w:lineRule="auto" w:before="0"/>
        <w:ind w:left="257" w:right="236" w:hanging="109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95"/>
          <w:sz w:val="14"/>
        </w:rPr>
        <w:t>Products</w:t>
      </w:r>
      <w:r>
        <w:rPr>
          <w:rFonts w:ascii="Garamond"/>
          <w:color w:val="231F20"/>
          <w:w w:val="97"/>
          <w:sz w:val="14"/>
        </w:rPr>
        <w:t> </w:t>
      </w:r>
      <w:r>
        <w:rPr>
          <w:rFonts w:ascii="Garamond"/>
          <w:color w:val="231F20"/>
          <w:sz w:val="14"/>
        </w:rPr>
        <w:t>67%</w:t>
      </w:r>
      <w:r>
        <w:rPr>
          <w:rFonts w:ascii="Garamond"/>
          <w:sz w:val="14"/>
        </w:rPr>
      </w:r>
    </w:p>
    <w:p>
      <w:pPr>
        <w:spacing w:after="0" w:line="256" w:lineRule="auto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580" w:right="960"/>
          <w:cols w:num="2" w:equalWidth="0">
            <w:col w:w="768" w:space="8736"/>
            <w:col w:w="866"/>
          </w:cols>
        </w:sect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2"/>
        <w:rPr>
          <w:rFonts w:ascii="Garamond" w:hAnsi="Garamond" w:cs="Garamond" w:eastAsia="Garamond"/>
          <w:sz w:val="21"/>
          <w:szCs w:val="21"/>
        </w:rPr>
      </w:pPr>
    </w:p>
    <w:p>
      <w:pPr>
        <w:spacing w:line="256" w:lineRule="auto" w:before="87"/>
        <w:ind w:left="2834" w:right="7210" w:hanging="63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90"/>
          <w:sz w:val="14"/>
        </w:rPr>
        <w:t>Europe</w:t>
      </w:r>
      <w:r>
        <w:rPr>
          <w:rFonts w:ascii="Garamond"/>
          <w:color w:val="231F20"/>
          <w:w w:val="93"/>
          <w:sz w:val="14"/>
        </w:rPr>
        <w:t> </w:t>
      </w:r>
      <w:r>
        <w:rPr>
          <w:rFonts w:ascii="Garamond"/>
          <w:color w:val="231F20"/>
          <w:sz w:val="14"/>
        </w:rPr>
        <w:t>26%</w:t>
      </w:r>
      <w:r>
        <w:rPr>
          <w:rFonts w:ascii="Garamond"/>
          <w:sz w:val="14"/>
        </w:rPr>
      </w:r>
    </w:p>
    <w:p>
      <w:pPr>
        <w:spacing w:line="240" w:lineRule="auto" w:before="7"/>
        <w:rPr>
          <w:rFonts w:ascii="Garamond" w:hAnsi="Garamond" w:cs="Garamond" w:eastAsia="Garamond"/>
          <w:sz w:val="15"/>
          <w:szCs w:val="15"/>
        </w:rPr>
      </w:pPr>
    </w:p>
    <w:p>
      <w:pPr>
        <w:spacing w:after="0" w:line="240" w:lineRule="auto"/>
        <w:rPr>
          <w:rFonts w:ascii="Garamond" w:hAnsi="Garamond" w:cs="Garamond" w:eastAsia="Garamond"/>
          <w:sz w:val="15"/>
          <w:szCs w:val="15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pStyle w:val="Heading3"/>
        <w:spacing w:line="240" w:lineRule="auto"/>
        <w:ind w:left="820" w:right="0"/>
        <w:jc w:val="left"/>
        <w:rPr>
          <w:b w:val="0"/>
          <w:bCs w:val="0"/>
        </w:rPr>
      </w:pPr>
      <w:r>
        <w:rPr>
          <w:color w:val="231F20"/>
        </w:rPr>
        <w:t>Operating</w:t>
      </w:r>
      <w:r>
        <w:rPr>
          <w:color w:val="231F20"/>
          <w:spacing w:val="-15"/>
        </w:rPr>
        <w:t> </w:t>
      </w:r>
      <w:r>
        <w:rPr>
          <w:color w:val="231F20"/>
        </w:rPr>
        <w:t>revenue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region</w:t>
      </w:r>
      <w:r>
        <w:rPr>
          <w:b w:val="0"/>
        </w:rPr>
      </w:r>
    </w:p>
    <w:p>
      <w:pPr>
        <w:spacing w:before="82"/>
        <w:ind w:left="820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/>
        <w:br w:type="column"/>
      </w:r>
      <w:r>
        <w:rPr>
          <w:rFonts w:ascii="Garamond"/>
          <w:b/>
          <w:color w:val="231F20"/>
          <w:sz w:val="20"/>
        </w:rPr>
        <w:t>Operating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revenue</w:t>
      </w:r>
      <w:r>
        <w:rPr>
          <w:rFonts w:ascii="Garamond"/>
          <w:b/>
          <w:color w:val="231F20"/>
          <w:spacing w:val="-8"/>
          <w:sz w:val="20"/>
        </w:rPr>
        <w:t> </w:t>
      </w:r>
      <w:r>
        <w:rPr>
          <w:rFonts w:ascii="Garamond"/>
          <w:b/>
          <w:color w:val="231F20"/>
          <w:sz w:val="20"/>
        </w:rPr>
        <w:t>by</w:t>
      </w:r>
      <w:r>
        <w:rPr>
          <w:rFonts w:ascii="Garamond"/>
          <w:b/>
          <w:color w:val="231F20"/>
          <w:spacing w:val="-8"/>
          <w:sz w:val="20"/>
        </w:rPr>
        <w:t> </w:t>
      </w:r>
      <w:r>
        <w:rPr>
          <w:rFonts w:ascii="Garamond"/>
          <w:b/>
          <w:color w:val="231F20"/>
          <w:sz w:val="20"/>
        </w:rPr>
        <w:t>portfolio</w:t>
      </w:r>
      <w:r>
        <w:rPr>
          <w:rFonts w:ascii="Garamond"/>
          <w:sz w:val="20"/>
        </w:rPr>
      </w:r>
    </w:p>
    <w:p>
      <w:pPr>
        <w:spacing w:after="0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  <w:cols w:num="2" w:equalWidth="0">
            <w:col w:w="3216" w:space="2843"/>
            <w:col w:w="4311"/>
          </w:cols>
        </w:sectPr>
      </w:pPr>
    </w:p>
    <w:p>
      <w:pPr>
        <w:spacing w:line="240" w:lineRule="auto" w:before="2"/>
        <w:rPr>
          <w:rFonts w:ascii="Garamond" w:hAnsi="Garamond" w:cs="Garamond" w:eastAsia="Garamond"/>
          <w:b/>
          <w:bCs/>
          <w:sz w:val="10"/>
          <w:szCs w:val="10"/>
        </w:rPr>
      </w:pPr>
    </w:p>
    <w:p>
      <w:pPr>
        <w:spacing w:line="254" w:lineRule="auto" w:before="86"/>
        <w:ind w:left="4063" w:right="5492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203.703781pt;margin-top:16.527063pt;width:149.85pt;height:149.7pt;mso-position-horizontal-relative:page;mso-position-vertical-relative:paragraph;z-index:-717520" coordorigin="4074,331" coordsize="2997,2994">
            <v:group style="position:absolute;left:4697;top:336;width:877;height:1492" coordorigin="4697,336" coordsize="877,1492">
              <v:shape style="position:absolute;left:4697;top:336;width:877;height:1492" coordorigin="4697,336" coordsize="877,1492" path="m5574,336l5476,338,5382,347,5289,360,5199,380,5112,405,5026,436,4942,473,4859,516,4777,565,4697,620,5574,1827,5574,336xe" filled="true" fillcolor="#acaeb1" stroked="false">
                <v:path arrowok="t"/>
                <v:fill type="solid"/>
              </v:shape>
            </v:group>
            <v:group style="position:absolute;left:4697;top:336;width:877;height:1492" coordorigin="4697,336" coordsize="877,1492">
              <v:shape style="position:absolute;left:4697;top:336;width:877;height:1492" coordorigin="4697,336" coordsize="877,1492" path="m5574,1827l4697,620,4737,592,4777,565,4859,516,4942,473,5026,436,5112,405,5199,380,5289,360,5382,347,5476,338,5574,336,5574,1827xe" filled="false" stroked="true" strokeweight=".497pt" strokecolor="#231f20">
                <v:path arrowok="t"/>
              </v:shape>
            </v:group>
            <v:group style="position:absolute;left:4483;top:624;width:1091;height:1204" coordorigin="4483,624" coordsize="1091,1204">
              <v:shape style="position:absolute;left:4483;top:624;width:1091;height:1204" coordorigin="4483,624" coordsize="1091,1204" path="m4692,624l4643,661,4583,712,4525,766,4483,810,5574,1827,4692,624xe" filled="true" fillcolor="#636466" stroked="false">
                <v:path arrowok="t"/>
                <v:fill type="solid"/>
              </v:shape>
            </v:group>
            <v:group style="position:absolute;left:4483;top:624;width:1091;height:1204" coordorigin="4483,624" coordsize="1091,1204">
              <v:shape style="position:absolute;left:4483;top:624;width:1091;height:1204" coordorigin="4483,624" coordsize="1091,1204" path="m5574,1827l4483,810,4497,795,4511,780,4568,725,4628,673,4675,636,4692,624,5574,1827xe" filled="false" stroked="true" strokeweight=".497pt" strokecolor="#231f20">
                <v:path arrowok="t"/>
              </v:shape>
            </v:group>
            <v:group style="position:absolute;left:4105;top:810;width:1469;height:1018" coordorigin="4105,810" coordsize="1469,1018">
              <v:shape style="position:absolute;left:4105;top:810;width:1469;height:1018" coordorigin="4105,810" coordsize="1469,1018" path="m4483,810l4424,876,4371,944,4322,1014,4277,1086,4237,1161,4202,1238,4171,1317,4144,1398,4122,1482,4105,1568,5574,1827,4483,810xe" filled="true" fillcolor="#939598" stroked="false">
                <v:path arrowok="t"/>
                <v:fill type="solid"/>
              </v:shape>
            </v:group>
            <v:group style="position:absolute;left:4105;top:810;width:1469;height:1018" coordorigin="4105,810" coordsize="1469,1018">
              <v:shape style="position:absolute;left:4105;top:810;width:1469;height:1018" coordorigin="4105,810" coordsize="1469,1018" path="m5574,1827l4105,1568,4113,1525,4122,1482,4144,1398,4171,1317,4202,1238,4237,1161,4277,1086,4322,1014,4371,944,4424,876,4483,810,5574,1827xe" filled="false" stroked="true" strokeweight=".497pt" strokecolor="#231f20">
                <v:path arrowok="t"/>
              </v:shape>
            </v:group>
            <v:group style="position:absolute;left:4079;top:1568;width:1495;height:720" coordorigin="4079,1568" coordsize="1495,720">
              <v:shape style="position:absolute;left:4079;top:1568;width:1495;height:720" coordorigin="4079,1568" coordsize="1495,720" path="m4105,1568l4093,1645,4084,1719,4080,1791,4079,1826,4079,1862,4082,1931,4089,2001,4100,2071,4114,2142,4133,2214,4155,2288,5574,1827,4105,1568xe" filled="true" fillcolor="#e1e2e3" stroked="false">
                <v:path arrowok="t"/>
                <v:fill type="solid"/>
              </v:shape>
            </v:group>
            <v:group style="position:absolute;left:4079;top:1568;width:1495;height:720" coordorigin="4079,1568" coordsize="1495,720">
              <v:shape style="position:absolute;left:4079;top:1568;width:1495;height:720" coordorigin="4079,1568" coordsize="1495,720" path="m5574,1827l4155,2288,4143,2251,4133,2214,4114,2142,4100,2071,4089,2001,4082,1931,4079,1862,4079,1826,4080,1791,4084,1719,4093,1645,4105,1568,5574,1827xe" filled="false" stroked="true" strokeweight=".497pt" strokecolor="#231f20">
                <v:path arrowok="t"/>
              </v:shape>
            </v:group>
            <v:group style="position:absolute;left:4155;top:336;width:2911;height:2984" coordorigin="4155,336" coordsize="2911,2984">
              <v:shape style="position:absolute;left:4155;top:336;width:2911;height:2984" coordorigin="4155,336" coordsize="2911,2984" path="m5574,336l5574,1827,4155,2288,4188,2380,4226,2469,4270,2555,4317,2636,4370,2714,4427,2787,4488,2857,4553,2922,4621,2982,4694,3039,4769,3090,4848,3137,4930,3178,5015,3215,5103,3246,5193,3272,5285,3292,5379,3307,5476,3316,5574,3319,5696,3314,5816,3299,5932,3275,6045,3243,6154,3202,6259,3152,6359,3095,6455,3031,6544,2960,6628,2882,6706,2798,6777,2708,6842,2613,6899,2513,6948,2408,6989,2299,7022,2186,7046,2069,7060,1950,7065,1827,7060,1705,7046,1585,7022,1469,6989,1356,6948,1247,6899,1142,6842,1041,6777,946,6706,856,6628,772,6544,695,6455,623,6359,559,6259,502,6154,453,6045,412,5932,379,5816,355,5696,340,5574,336xe" filled="true" fillcolor="#231f20" stroked="false">
                <v:path arrowok="t"/>
                <v:fill type="solid"/>
              </v:shape>
            </v:group>
            <v:group style="position:absolute;left:4155;top:336;width:2911;height:2984" coordorigin="4155,336" coordsize="2911,2984">
              <v:shape style="position:absolute;left:4155;top:336;width:2911;height:2984" coordorigin="4155,336" coordsize="2911,2984" path="m5574,1827l5574,336,5696,340,5816,355,5932,379,6045,412,6154,453,6259,502,6359,559,6455,623,6544,695,6628,772,6706,856,6777,946,6842,1041,6899,1142,6948,1247,6989,1356,7022,1469,7046,1585,7060,1705,7065,1827,7060,1950,7046,2069,7022,2186,6989,2299,6948,2408,6899,2513,6842,2613,6777,2708,6706,2798,6628,2882,6544,2960,6455,3031,6359,3095,6259,3152,6154,3202,6045,3243,5932,3275,5816,3299,5696,3314,5574,3319,5476,3316,5379,3307,5285,3292,5193,3272,5103,3246,5015,3215,4930,3178,4848,3137,4769,3090,4694,3039,4621,2982,4553,2922,4488,2857,4427,2787,4370,2714,4317,2636,4270,2555,4226,2469,4188,2380,4155,2288,5574,1827xe" filled="false" stroked="true" strokeweight=".497pt" strokecolor="#231f20">
                <v:path arrowok="t"/>
              </v:shape>
            </v:group>
            <w10:wrap type="none"/>
          </v:group>
        </w:pict>
      </w:r>
      <w:r>
        <w:rPr>
          <w:rFonts w:ascii="Garamond"/>
          <w:color w:val="231F20"/>
          <w:w w:val="95"/>
          <w:sz w:val="14"/>
        </w:rPr>
        <w:t>Other</w:t>
      </w:r>
      <w:r>
        <w:rPr>
          <w:rFonts w:ascii="Garamond"/>
          <w:color w:val="231F20"/>
          <w:spacing w:val="2"/>
          <w:w w:val="95"/>
          <w:sz w:val="14"/>
        </w:rPr>
        <w:t> </w:t>
      </w:r>
      <w:r>
        <w:rPr>
          <w:rFonts w:ascii="Garamond"/>
          <w:color w:val="231F20"/>
          <w:w w:val="95"/>
          <w:sz w:val="14"/>
        </w:rPr>
        <w:t>expenses</w:t>
      </w:r>
      <w:r>
        <w:rPr>
          <w:rFonts w:ascii="Garamond"/>
          <w:color w:val="231F20"/>
          <w:w w:val="94"/>
          <w:sz w:val="14"/>
        </w:rPr>
        <w:t> </w:t>
      </w:r>
      <w:r>
        <w:rPr>
          <w:rFonts w:ascii="Garamond"/>
          <w:color w:val="231F20"/>
          <w:sz w:val="14"/>
        </w:rPr>
        <w:t>10%</w:t>
      </w:r>
      <w:r>
        <w:rPr>
          <w:rFonts w:ascii="Garamond"/>
          <w:sz w:val="14"/>
        </w:rPr>
      </w:r>
    </w:p>
    <w:p>
      <w:pPr>
        <w:spacing w:line="254" w:lineRule="auto" w:before="19"/>
        <w:ind w:left="3418" w:right="6254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sz w:val="14"/>
        </w:rPr>
        <w:t>Facility</w:t>
      </w:r>
      <w:r>
        <w:rPr>
          <w:rFonts w:ascii="Garamond"/>
          <w:color w:val="231F20"/>
          <w:spacing w:val="-9"/>
          <w:sz w:val="14"/>
        </w:rPr>
        <w:t> </w:t>
      </w:r>
      <w:r>
        <w:rPr>
          <w:rFonts w:ascii="Garamond"/>
          <w:color w:val="231F20"/>
          <w:sz w:val="14"/>
        </w:rPr>
        <w:t>costs</w:t>
      </w:r>
      <w:r>
        <w:rPr>
          <w:rFonts w:ascii="Garamond"/>
          <w:color w:val="231F20"/>
          <w:w w:val="93"/>
          <w:sz w:val="14"/>
        </w:rPr>
        <w:t> </w:t>
      </w:r>
      <w:r>
        <w:rPr>
          <w:rFonts w:ascii="Garamond"/>
          <w:color w:val="231F20"/>
          <w:sz w:val="14"/>
        </w:rPr>
        <w:t>3%</w:t>
      </w:r>
      <w:r>
        <w:rPr>
          <w:rFonts w:ascii="Garamond"/>
          <w:sz w:val="14"/>
        </w:rPr>
      </w:r>
    </w:p>
    <w:p>
      <w:pPr>
        <w:spacing w:line="254" w:lineRule="auto" w:before="109"/>
        <w:ind w:left="3179" w:right="6469" w:hanging="111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95"/>
          <w:sz w:val="14"/>
        </w:rPr>
        <w:t>Professional </w:t>
      </w:r>
      <w:r>
        <w:rPr>
          <w:rFonts w:ascii="Garamond"/>
          <w:color w:val="231F20"/>
          <w:sz w:val="14"/>
        </w:rPr>
        <w:t>fees</w:t>
      </w:r>
      <w:r>
        <w:rPr>
          <w:rFonts w:ascii="Garamond"/>
          <w:color w:val="231F20"/>
          <w:spacing w:val="-19"/>
          <w:sz w:val="14"/>
        </w:rPr>
        <w:t> </w:t>
      </w:r>
      <w:r>
        <w:rPr>
          <w:rFonts w:ascii="Garamond"/>
          <w:color w:val="231F20"/>
          <w:sz w:val="14"/>
        </w:rPr>
        <w:t>9%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6"/>
        <w:rPr>
          <w:rFonts w:ascii="Garamond" w:hAnsi="Garamond" w:cs="Garamond" w:eastAsia="Garamond"/>
          <w:sz w:val="19"/>
          <w:szCs w:val="19"/>
        </w:rPr>
      </w:pPr>
    </w:p>
    <w:p>
      <w:pPr>
        <w:spacing w:line="254" w:lineRule="auto" w:before="86"/>
        <w:ind w:left="3099" w:right="6730" w:hanging="194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spacing w:val="-3"/>
          <w:sz w:val="14"/>
        </w:rPr>
        <w:t>Travel</w:t>
      </w:r>
      <w:r>
        <w:rPr>
          <w:rFonts w:ascii="Garamond"/>
          <w:color w:val="231F20"/>
          <w:spacing w:val="-16"/>
          <w:sz w:val="14"/>
        </w:rPr>
        <w:t> </w:t>
      </w:r>
      <w:r>
        <w:rPr>
          <w:rFonts w:ascii="Garamond"/>
          <w:color w:val="231F20"/>
          <w:sz w:val="14"/>
        </w:rPr>
        <w:t>cost</w:t>
      </w:r>
      <w:r>
        <w:rPr>
          <w:rFonts w:ascii="Garamond"/>
          <w:color w:val="231F20"/>
          <w:spacing w:val="21"/>
          <w:w w:val="94"/>
          <w:sz w:val="14"/>
        </w:rPr>
        <w:t> </w:t>
      </w:r>
      <w:r>
        <w:rPr>
          <w:rFonts w:ascii="Garamond"/>
          <w:color w:val="231F20"/>
          <w:sz w:val="14"/>
        </w:rPr>
        <w:t>8%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4"/>
        <w:rPr>
          <w:rFonts w:ascii="Garamond" w:hAnsi="Garamond" w:cs="Garamond" w:eastAsia="Garamond"/>
          <w:sz w:val="21"/>
          <w:szCs w:val="21"/>
        </w:rPr>
      </w:pPr>
    </w:p>
    <w:p>
      <w:pPr>
        <w:spacing w:line="254" w:lineRule="auto" w:before="86"/>
        <w:ind w:left="6290" w:right="3590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95"/>
          <w:sz w:val="14"/>
        </w:rPr>
        <w:t>Staff</w:t>
      </w:r>
      <w:r>
        <w:rPr>
          <w:rFonts w:ascii="Garamond"/>
          <w:color w:val="231F20"/>
          <w:spacing w:val="-7"/>
          <w:w w:val="95"/>
          <w:sz w:val="14"/>
        </w:rPr>
        <w:t> </w:t>
      </w:r>
      <w:r>
        <w:rPr>
          <w:rFonts w:ascii="Garamond"/>
          <w:color w:val="231F20"/>
          <w:w w:val="95"/>
          <w:sz w:val="14"/>
        </w:rPr>
        <w:t>cost</w:t>
      </w:r>
      <w:r>
        <w:rPr>
          <w:rFonts w:ascii="Garamond"/>
          <w:color w:val="231F20"/>
          <w:w w:val="94"/>
          <w:sz w:val="14"/>
        </w:rPr>
        <w:t> </w:t>
      </w:r>
      <w:r>
        <w:rPr>
          <w:rFonts w:ascii="Garamond"/>
          <w:color w:val="231F20"/>
          <w:sz w:val="14"/>
        </w:rPr>
        <w:t>70%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6"/>
          <w:szCs w:val="26"/>
        </w:rPr>
      </w:pPr>
    </w:p>
    <w:p>
      <w:pPr>
        <w:pStyle w:val="Heading3"/>
        <w:spacing w:line="240" w:lineRule="auto"/>
        <w:ind w:left="3418" w:right="3742"/>
        <w:jc w:val="center"/>
        <w:rPr>
          <w:b w:val="0"/>
          <w:bCs w:val="0"/>
        </w:rPr>
      </w:pPr>
      <w:r>
        <w:rPr>
          <w:color w:val="231F20"/>
          <w:w w:val="95"/>
        </w:rPr>
        <w:t>Expense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category</w:t>
      </w:r>
      <w:r>
        <w:rPr>
          <w:b w:val="0"/>
        </w:rPr>
      </w: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after="0" w:line="240" w:lineRule="auto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9"/>
        <w:rPr>
          <w:rFonts w:ascii="Garamond" w:hAnsi="Garamond" w:cs="Garamond" w:eastAsia="Garamond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industry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  <w:r>
        <w:rPr/>
        <w:br w:type="column"/>
      </w:r>
      <w:r>
        <w:rPr>
          <w:rFonts w:ascii="Cambria"/>
          <w:sz w:val="17"/>
        </w:rPr>
      </w:r>
    </w:p>
    <w:p>
      <w:pPr>
        <w:spacing w:before="0"/>
        <w:ind w:left="140" w:right="0" w:firstLine="0"/>
        <w:jc w:val="lef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8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figures</w:t>
      </w:r>
      <w:r>
        <w:rPr>
          <w:rFonts w:ascii="Cambria"/>
          <w:color w:val="231F20"/>
          <w:spacing w:val="-7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7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4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</w:t>
      </w:r>
      <w:r>
        <w:rPr>
          <w:rFonts w:ascii="Cambria"/>
          <w:color w:val="231F20"/>
          <w:spacing w:val="-7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except</w:t>
      </w:r>
      <w:r>
        <w:rPr>
          <w:rFonts w:ascii="Cambria"/>
          <w:color w:val="231F20"/>
          <w:spacing w:val="-7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EPS</w:t>
      </w:r>
      <w:r>
        <w:rPr>
          <w:rFonts w:ascii="Cambria"/>
          <w:color w:val="231F20"/>
          <w:spacing w:val="-8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&amp;</w:t>
      </w:r>
      <w:r>
        <w:rPr>
          <w:rFonts w:ascii="Cambria"/>
          <w:color w:val="231F20"/>
          <w:spacing w:val="-7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Book</w:t>
      </w:r>
      <w:r>
        <w:rPr>
          <w:rFonts w:ascii="Cambria"/>
          <w:color w:val="231F20"/>
          <w:spacing w:val="-7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Value)</w:t>
      </w:r>
      <w:r>
        <w:rPr>
          <w:rFonts w:ascii="Cambria"/>
          <w:sz w:val="14"/>
        </w:rPr>
      </w:r>
    </w:p>
    <w:p>
      <w:pPr>
        <w:spacing w:after="0"/>
        <w:jc w:val="left"/>
        <w:rPr>
          <w:rFonts w:ascii="Cambria" w:hAnsi="Cambria" w:cs="Cambria" w:eastAsia="Cambria"/>
          <w:sz w:val="14"/>
          <w:szCs w:val="14"/>
        </w:rPr>
        <w:sectPr>
          <w:type w:val="continuous"/>
          <w:pgSz w:w="11910" w:h="16840"/>
          <w:pgMar w:top="1580" w:bottom="280" w:left="580" w:right="960"/>
          <w:cols w:num="2" w:equalWidth="0">
            <w:col w:w="2324" w:space="4937"/>
            <w:col w:w="3109"/>
          </w:cols>
        </w:sectPr>
      </w:pPr>
    </w:p>
    <w:p>
      <w:pPr>
        <w:spacing w:line="240" w:lineRule="auto" w:before="9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4189" w:val="left" w:leader="none"/>
          <w:tab w:pos="5084" w:val="left" w:leader="none"/>
          <w:tab w:pos="5980" w:val="left" w:leader="none"/>
          <w:tab w:pos="6876" w:val="left" w:leader="none"/>
          <w:tab w:pos="7771" w:val="left" w:leader="none"/>
          <w:tab w:pos="8667" w:val="left" w:leader="none"/>
          <w:tab w:pos="9563" w:val="left" w:leader="none"/>
        </w:tabs>
        <w:spacing w:line="240" w:lineRule="auto" w:before="64"/>
        <w:ind w:left="1694" w:right="0"/>
        <w:jc w:val="left"/>
      </w:pPr>
      <w:r>
        <w:rPr>
          <w:color w:val="231F20"/>
          <w:w w:val="90"/>
        </w:rPr>
        <w:t>2001‑02 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2002‑03 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2003‑04</w:t>
        <w:tab/>
      </w:r>
      <w:r>
        <w:rPr>
          <w:color w:val="231F20"/>
          <w:w w:val="80"/>
        </w:rPr>
        <w:t>2004‑05</w:t>
        <w:tab/>
        <w:t>2005‑06</w:t>
        <w:tab/>
        <w:t>2006‑07</w:t>
        <w:tab/>
        <w:t>2007‑08</w:t>
        <w:tab/>
        <w:t>2008‑09</w:t>
        <w:tab/>
        <w:t>2009‑10</w:t>
        <w:tab/>
      </w:r>
      <w:r>
        <w:rPr>
          <w:color w:val="231F20"/>
          <w:w w:val="90"/>
        </w:rPr>
        <w:t>2010‑11</w:t>
      </w:r>
      <w:r>
        <w:rPr/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825"/>
        <w:gridCol w:w="794"/>
        <w:gridCol w:w="800"/>
        <w:gridCol w:w="901"/>
        <w:gridCol w:w="896"/>
        <w:gridCol w:w="896"/>
        <w:gridCol w:w="896"/>
        <w:gridCol w:w="896"/>
        <w:gridCol w:w="1817"/>
      </w:tblGrid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pacing w:val="-3"/>
                <w:w w:val="80"/>
                <w:sz w:val="20"/>
              </w:rPr>
              <w:t>Operating</w:t>
            </w:r>
            <w:r>
              <w:rPr>
                <w:rFonts w:ascii="Cambria"/>
                <w:color w:val="231F20"/>
                <w:spacing w:val="29"/>
                <w:w w:val="80"/>
                <w:sz w:val="20"/>
              </w:rPr>
              <w:t> </w:t>
            </w:r>
            <w:r>
              <w:rPr>
                <w:rFonts w:ascii="Cambria"/>
                <w:color w:val="231F20"/>
                <w:spacing w:val="-4"/>
                <w:w w:val="8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4,157.18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6,141.21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7,881.29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11,385.93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14,823.00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20,609.38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23,802.36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29,276.20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28,739.74</w:t>
            </w:r>
            <w:r>
              <w:rPr>
                <w:rFonts w:ascii="Cambria"/>
                <w:color w:val="231F20"/>
                <w:spacing w:val="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29,969.32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25"/>
              <w:ind w:left="96" w:right="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Interest</w:t>
            </w:r>
            <w:r>
              <w:rPr>
                <w:rFonts w:ascii="Cambria"/>
                <w:color w:val="231F20"/>
                <w:spacing w:val="7"/>
                <w:w w:val="80"/>
                <w:sz w:val="20"/>
              </w:rPr>
              <w:t> </w:t>
            </w:r>
            <w:r>
              <w:rPr>
                <w:rFonts w:ascii="Cambria"/>
                <w:color w:val="231F20"/>
                <w:w w:val="80"/>
                <w:sz w:val="20"/>
              </w:rPr>
              <w:t>and</w:t>
            </w:r>
            <w:r>
              <w:rPr>
                <w:rFonts w:ascii="Cambria"/>
                <w:color w:val="231F20"/>
                <w:spacing w:val="7"/>
                <w:w w:val="80"/>
                <w:sz w:val="20"/>
              </w:rPr>
              <w:t> </w:t>
            </w:r>
            <w:r>
              <w:rPr>
                <w:rFonts w:ascii="Cambria"/>
                <w:color w:val="231F20"/>
                <w:w w:val="80"/>
                <w:sz w:val="20"/>
              </w:rPr>
              <w:t>Other</w:t>
            </w:r>
            <w:r>
              <w:rPr>
                <w:rFonts w:ascii="Cambria"/>
                <w:color w:val="231F20"/>
                <w:w w:val="83"/>
                <w:sz w:val="20"/>
              </w:rPr>
              <w:t> </w:t>
            </w:r>
            <w:r>
              <w:rPr>
                <w:rFonts w:ascii="Cambria"/>
                <w:color w:val="231F20"/>
                <w:w w:val="75"/>
                <w:sz w:val="20"/>
              </w:rPr>
              <w:t>Income</w:t>
            </w:r>
            <w:r>
              <w:rPr>
                <w:rFonts w:ascii="Cambria"/>
                <w:color w:val="231F20"/>
                <w:spacing w:val="35"/>
                <w:w w:val="75"/>
                <w:sz w:val="20"/>
              </w:rPr>
              <w:t> </w:t>
            </w:r>
            <w:r>
              <w:rPr>
                <w:rFonts w:ascii="Cambria"/>
                <w:color w:val="231F20"/>
                <w:w w:val="75"/>
                <w:sz w:val="20"/>
              </w:rPr>
              <w:t>(expense)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138.09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97.93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136.58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259.28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290.54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367.28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631.16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1,763.89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(858.03)  </w:t>
            </w:r>
            <w:r>
              <w:rPr>
                <w:rFonts w:ascii="Cambria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1,668.26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Total</w:t>
            </w:r>
            <w:r>
              <w:rPr>
                <w:rFonts w:ascii="Cambria"/>
                <w:color w:val="231F20"/>
                <w:spacing w:val="15"/>
                <w:w w:val="80"/>
                <w:sz w:val="20"/>
              </w:rPr>
              <w:t> </w:t>
            </w:r>
            <w:r>
              <w:rPr>
                <w:rFonts w:ascii="Cambria"/>
                <w:color w:val="231F20"/>
                <w:w w:val="8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4,295.27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6,239.14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8,017.87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11,645.21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15,113.54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20,976.66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24,433.52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31,040.09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27,881.71</w:t>
            </w:r>
            <w:r>
              <w:rPr>
                <w:rFonts w:ascii="Cambria"/>
                <w:color w:val="231F20"/>
                <w:spacing w:val="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31,637.58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Total</w:t>
            </w:r>
            <w:r>
              <w:rPr>
                <w:rFonts w:ascii="Cambria"/>
                <w:color w:val="231F20"/>
                <w:spacing w:val="-1"/>
                <w:w w:val="80"/>
                <w:sz w:val="20"/>
              </w:rPr>
              <w:t> </w:t>
            </w:r>
            <w:r>
              <w:rPr>
                <w:rFonts w:ascii="Cambria"/>
                <w:color w:val="231F20"/>
                <w:w w:val="8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2,991.95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4,277.53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5,703.26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8,693.82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12,176.60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16,837.91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19,835.95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22,839.30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18,947.38</w:t>
            </w:r>
            <w:r>
              <w:rPr>
                <w:rFonts w:ascii="Cambria"/>
                <w:color w:val="231F20"/>
                <w:spacing w:val="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19,157.57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EBT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1,303.32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1,961.61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2,314.61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2,951.39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2,936.94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4,138.75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4,597.57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8,200.79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8,934.33</w:t>
            </w:r>
            <w:r>
              <w:rPr>
                <w:rFonts w:ascii="Cambria"/>
                <w:color w:val="231F20"/>
                <w:spacing w:val="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12,480.01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150.33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252.73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526.75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627.06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560.41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415.95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441.68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835.36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1,197.69 </w:t>
            </w:r>
            <w:r>
              <w:rPr>
                <w:rFonts w:ascii="Cambria"/>
                <w:color w:val="231F20"/>
                <w:spacing w:val="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1,370.12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1,152.99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1,708.88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1,787.86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2,324.33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2,376.53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3,722.80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4,155.89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7,365.43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7,736.64</w:t>
            </w:r>
            <w:r>
              <w:rPr>
                <w:rFonts w:ascii="Cambria"/>
                <w:color w:val="231F20"/>
                <w:spacing w:val="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11,109.89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EPS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13.74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20.37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2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21.31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4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27.71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28.33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44.37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49.54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87.79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3" w:val="left" w:leader="none"/>
              </w:tabs>
              <w:spacing w:line="23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92.22</w:t>
              <w:tab/>
            </w:r>
            <w:r>
              <w:rPr>
                <w:rFonts w:ascii="Cambria"/>
                <w:color w:val="231F20"/>
                <w:sz w:val="20"/>
              </w:rPr>
              <w:t>132.43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Book</w:t>
            </w:r>
            <w:r>
              <w:rPr>
                <w:rFonts w:ascii="Cambria"/>
                <w:color w:val="231F20"/>
                <w:spacing w:val="-2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Value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56.17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2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92.12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1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111.20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3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136.52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164.45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281.53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331.01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417.77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193" w:val="left" w:leader="none"/>
              </w:tabs>
              <w:spacing w:line="230" w:lineRule="exact"/>
              <w:ind w:left="2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511.31</w:t>
              <w:tab/>
            </w:r>
            <w:r>
              <w:rPr>
                <w:rFonts w:ascii="Cambria"/>
                <w:color w:val="231F20"/>
                <w:sz w:val="20"/>
              </w:rPr>
              <w:t>644.34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12"/>
        <w:rPr>
          <w:rFonts w:ascii="Cambria" w:hAnsi="Cambria" w:cs="Cambria" w:eastAsia="Cambria"/>
          <w:sz w:val="15"/>
          <w:szCs w:val="15"/>
        </w:rPr>
      </w:pPr>
    </w:p>
    <w:p>
      <w:pPr>
        <w:spacing w:before="67"/>
        <w:ind w:left="1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sz w:val="18"/>
        </w:rPr>
        <w:t>Note: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All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EPS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Book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Values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are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computed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based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current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equity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capital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base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83,894,802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shares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2011.</w:t>
      </w:r>
      <w:r>
        <w:rPr>
          <w:rFonts w:ascii="Cambria"/>
          <w:sz w:val="18"/>
        </w:rPr>
      </w:r>
    </w:p>
    <w:p>
      <w:pPr>
        <w:spacing w:after="0"/>
        <w:jc w:val="left"/>
        <w:rPr>
          <w:rFonts w:ascii="Cambria" w:hAnsi="Cambria" w:cs="Cambria" w:eastAsia="Cambria"/>
          <w:sz w:val="18"/>
          <w:szCs w:val="18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2"/>
          <w:szCs w:val="22"/>
        </w:rPr>
      </w:pPr>
    </w:p>
    <w:p>
      <w:pPr>
        <w:pStyle w:val="Heading3"/>
        <w:spacing w:line="240" w:lineRule="auto" w:before="0"/>
        <w:ind w:right="0"/>
        <w:jc w:val="left"/>
        <w:rPr>
          <w:b w:val="0"/>
          <w:bCs w:val="0"/>
        </w:rPr>
      </w:pPr>
      <w:r>
        <w:rPr>
          <w:color w:val="231F20"/>
          <w:w w:val="105"/>
        </w:rPr>
        <w:t>Key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metrics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2001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  <w:bCs w:val="0"/>
        </w:rPr>
      </w:r>
    </w:p>
    <w:p>
      <w:pPr>
        <w:spacing w:line="240" w:lineRule="auto" w:before="8"/>
        <w:rPr>
          <w:rFonts w:ascii="Garamond" w:hAnsi="Garamond" w:cs="Garamond" w:eastAsia="Garamond"/>
          <w:b/>
          <w:bCs/>
          <w:sz w:val="19"/>
          <w:szCs w:val="19"/>
        </w:rPr>
      </w:pPr>
    </w:p>
    <w:p>
      <w:pPr>
        <w:spacing w:after="0" w:line="240" w:lineRule="auto"/>
        <w:rPr>
          <w:rFonts w:ascii="Garamond" w:hAnsi="Garamond" w:cs="Garamond" w:eastAsia="Garamond"/>
          <w:sz w:val="19"/>
          <w:szCs w:val="19"/>
        </w:rPr>
        <w:sectPr>
          <w:pgSz w:w="11910" w:h="16840"/>
          <w:pgMar w:header="0" w:footer="286" w:top="1580" w:bottom="480" w:left="960" w:right="0"/>
        </w:sectPr>
      </w:pPr>
    </w:p>
    <w:p>
      <w:pPr>
        <w:spacing w:before="82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Operating</w:t>
      </w:r>
      <w:r>
        <w:rPr>
          <w:rFonts w:ascii="Garamond"/>
          <w:b/>
          <w:color w:val="231F20"/>
          <w:spacing w:val="-26"/>
          <w:sz w:val="20"/>
        </w:rPr>
        <w:t> </w:t>
      </w:r>
      <w:r>
        <w:rPr>
          <w:rFonts w:ascii="Garamond"/>
          <w:b/>
          <w:color w:val="231F20"/>
          <w:sz w:val="20"/>
        </w:rPr>
        <w:t>revenue</w:t>
      </w:r>
      <w:r>
        <w:rPr>
          <w:rFonts w:ascii="Garamond"/>
          <w:sz w:val="20"/>
        </w:rPr>
      </w:r>
    </w:p>
    <w:p>
      <w:pPr>
        <w:spacing w:line="240" w:lineRule="auto" w:before="8"/>
        <w:rPr>
          <w:rFonts w:ascii="Garamond" w:hAnsi="Garamond" w:cs="Garamond" w:eastAsia="Garamond"/>
          <w:b/>
          <w:bCs/>
          <w:sz w:val="22"/>
          <w:szCs w:val="22"/>
        </w:rPr>
      </w:pPr>
    </w:p>
    <w:p>
      <w:pPr>
        <w:spacing w:before="0"/>
        <w:ind w:left="30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93.677696pt;margin-top:-2.773901pt;width:192.3pt;height:113.4pt;mso-position-horizontal-relative:page;mso-position-vertical-relative:paragraph;z-index:1408" coordorigin="1874,-55" coordsize="3846,2268">
            <v:group style="position:absolute;left:1879;top:2207;width:3836;height:2" coordorigin="1879,2207" coordsize="3836,2">
              <v:shape style="position:absolute;left:1879;top:2207;width:3836;height:2" coordorigin="1879,2207" coordsize="3836,0" path="m1879,2207l5714,2207e" filled="false" stroked="true" strokeweight=".496pt" strokecolor="#808285">
                <v:path arrowok="t"/>
              </v:shape>
            </v:group>
            <v:group style="position:absolute;left:1879;top:53;width:2;height:2154" coordorigin="1879,53" coordsize="2,2154">
              <v:shape style="position:absolute;left:1879;top:53;width:2;height:2154" coordorigin="1879,53" coordsize="0,2154" path="m1879,2207l1879,53e" filled="false" stroked="true" strokeweight=".496pt" strokecolor="#808285">
                <v:path arrowok="t"/>
              </v:shape>
            </v:group>
            <v:group style="position:absolute;left:5660;top:1848;width:54;height:2" coordorigin="5660,1848" coordsize="54,2">
              <v:shape style="position:absolute;left:5660;top:1848;width:54;height:2" coordorigin="5660,1848" coordsize="54,0" path="m5660,1848l5714,1848e" filled="false" stroked="true" strokeweight=".496pt" strokecolor="#808285">
                <v:path arrowok="t"/>
              </v:shape>
            </v:group>
            <v:group style="position:absolute;left:5276;top:1848;width:108;height:2" coordorigin="5276,1848" coordsize="108,2">
              <v:shape style="position:absolute;left:5276;top:1848;width:108;height:2" coordorigin="5276,1848" coordsize="108,0" path="m5276,1848l5384,1848e" filled="false" stroked="true" strokeweight=".496pt" strokecolor="#808285">
                <v:path arrowok="t"/>
              </v:shape>
            </v:group>
            <v:group style="position:absolute;left:4893;top:1848;width:108;height:2" coordorigin="4893,1848" coordsize="108,2">
              <v:shape style="position:absolute;left:4893;top:1848;width:108;height:2" coordorigin="4893,1848" coordsize="108,0" path="m4893,1848l5000,1848e" filled="false" stroked="true" strokeweight=".496pt" strokecolor="#808285">
                <v:path arrowok="t"/>
              </v:shape>
            </v:group>
            <v:group style="position:absolute;left:4509;top:1848;width:108;height:2" coordorigin="4509,1848" coordsize="108,2">
              <v:shape style="position:absolute;left:4509;top:1848;width:108;height:2" coordorigin="4509,1848" coordsize="108,0" path="m4509,1848l4617,1848e" filled="false" stroked="true" strokeweight=".496pt" strokecolor="#808285">
                <v:path arrowok="t"/>
              </v:shape>
            </v:group>
            <v:group style="position:absolute;left:4126;top:1848;width:108;height:2" coordorigin="4126,1848" coordsize="108,2">
              <v:shape style="position:absolute;left:4126;top:1848;width:108;height:2" coordorigin="4126,1848" coordsize="108,0" path="m4126,1848l4233,1848e" filled="false" stroked="true" strokeweight=".496pt" strokecolor="#808285">
                <v:path arrowok="t"/>
              </v:shape>
            </v:group>
            <v:group style="position:absolute;left:3742;top:1848;width:108;height:2" coordorigin="3742,1848" coordsize="108,2">
              <v:shape style="position:absolute;left:3742;top:1848;width:108;height:2" coordorigin="3742,1848" coordsize="108,0" path="m3742,1848l3850,1848e" filled="false" stroked="true" strokeweight=".496pt" strokecolor="#808285">
                <v:path arrowok="t"/>
              </v:shape>
            </v:group>
            <v:group style="position:absolute;left:3359;top:1848;width:108;height:2" coordorigin="3359,1848" coordsize="108,2">
              <v:shape style="position:absolute;left:3359;top:1848;width:108;height:2" coordorigin="3359,1848" coordsize="108,0" path="m3359,1848l3466,1848e" filled="false" stroked="true" strokeweight=".496pt" strokecolor="#808285">
                <v:path arrowok="t"/>
              </v:shape>
            </v:group>
            <v:group style="position:absolute;left:2975;top:1848;width:108;height:2" coordorigin="2975,1848" coordsize="108,2">
              <v:shape style="position:absolute;left:2975;top:1848;width:108;height:2" coordorigin="2975,1848" coordsize="108,0" path="m2975,1848l3083,1848e" filled="false" stroked="true" strokeweight=".496pt" strokecolor="#808285">
                <v:path arrowok="t"/>
              </v:shape>
            </v:group>
            <v:group style="position:absolute;left:2592;top:1848;width:108;height:2" coordorigin="2592,1848" coordsize="108,2">
              <v:shape style="position:absolute;left:2592;top:1848;width:108;height:2" coordorigin="2592,1848" coordsize="108,0" path="m2592,1848l2699,1848e" filled="false" stroked="true" strokeweight=".496pt" strokecolor="#808285">
                <v:path arrowok="t"/>
              </v:shape>
            </v:group>
            <v:group style="position:absolute;left:2268;top:1848;width:49;height:2" coordorigin="2268,1848" coordsize="49,2">
              <v:shape style="position:absolute;left:2268;top:1848;width:49;height:2" coordorigin="2268,1848" coordsize="49,0" path="m2268,1848l2316,1848e" filled="false" stroked="true" strokeweight=".496pt" strokecolor="#808285">
                <v:path arrowok="t"/>
              </v:shape>
            </v:group>
            <v:group style="position:absolute;left:1879;top:1848;width:14;height:2" coordorigin="1879,1848" coordsize="14,2">
              <v:shape style="position:absolute;left:1879;top:1848;width:14;height:2" coordorigin="1879,1848" coordsize="14,0" path="m1879,1848l1892,1848e" filled="false" stroked="true" strokeweight=".496pt" strokecolor="#808285">
                <v:path arrowok="t"/>
              </v:shape>
            </v:group>
            <v:group style="position:absolute;left:5660;top:1489;width:54;height:2" coordorigin="5660,1489" coordsize="54,2">
              <v:shape style="position:absolute;left:5660;top:1489;width:54;height:2" coordorigin="5660,1489" coordsize="54,0" path="m5660,1489l5714,1489e" filled="false" stroked="true" strokeweight=".496pt" strokecolor="#808285">
                <v:path arrowok="t"/>
              </v:shape>
            </v:group>
            <v:group style="position:absolute;left:5276;top:1489;width:108;height:2" coordorigin="5276,1489" coordsize="108,2">
              <v:shape style="position:absolute;left:5276;top:1489;width:108;height:2" coordorigin="5276,1489" coordsize="108,0" path="m5276,1489l5384,1489e" filled="false" stroked="true" strokeweight=".496pt" strokecolor="#808285">
                <v:path arrowok="t"/>
              </v:shape>
            </v:group>
            <v:group style="position:absolute;left:4893;top:1489;width:108;height:2" coordorigin="4893,1489" coordsize="108,2">
              <v:shape style="position:absolute;left:4893;top:1489;width:108;height:2" coordorigin="4893,1489" coordsize="108,0" path="m4893,1489l5000,1489e" filled="false" stroked="true" strokeweight=".496pt" strokecolor="#808285">
                <v:path arrowok="t"/>
              </v:shape>
            </v:group>
            <v:group style="position:absolute;left:4509;top:1489;width:108;height:2" coordorigin="4509,1489" coordsize="108,2">
              <v:shape style="position:absolute;left:4509;top:1489;width:108;height:2" coordorigin="4509,1489" coordsize="108,0" path="m4509,1489l4617,1489e" filled="false" stroked="true" strokeweight=".496pt" strokecolor="#808285">
                <v:path arrowok="t"/>
              </v:shape>
            </v:group>
            <v:group style="position:absolute;left:4126;top:1489;width:108;height:2" coordorigin="4126,1489" coordsize="108,2">
              <v:shape style="position:absolute;left:4126;top:1489;width:108;height:2" coordorigin="4126,1489" coordsize="108,0" path="m4126,1489l4233,1489e" filled="false" stroked="true" strokeweight=".496pt" strokecolor="#808285">
                <v:path arrowok="t"/>
              </v:shape>
            </v:group>
            <v:group style="position:absolute;left:3742;top:1489;width:108;height:2" coordorigin="3742,1489" coordsize="108,2">
              <v:shape style="position:absolute;left:3742;top:1489;width:108;height:2" coordorigin="3742,1489" coordsize="108,0" path="m3742,1489l3850,1489e" filled="false" stroked="true" strokeweight=".496pt" strokecolor="#808285">
                <v:path arrowok="t"/>
              </v:shape>
            </v:group>
            <v:group style="position:absolute;left:3359;top:1489;width:108;height:2" coordorigin="3359,1489" coordsize="108,2">
              <v:shape style="position:absolute;left:3359;top:1489;width:108;height:2" coordorigin="3359,1489" coordsize="108,0" path="m3359,1489l3466,1489e" filled="false" stroked="true" strokeweight=".496pt" strokecolor="#808285">
                <v:path arrowok="t"/>
              </v:shape>
            </v:group>
            <v:group style="position:absolute;left:1879;top:1489;width:1205;height:2" coordorigin="1879,1489" coordsize="1205,2">
              <v:shape style="position:absolute;left:1879;top:1489;width:1205;height:2" coordorigin="1879,1489" coordsize="1205,0" path="m1879,1489l3083,1489e" filled="false" stroked="true" strokeweight=".496pt" strokecolor="#808285">
                <v:path arrowok="t"/>
              </v:shape>
            </v:group>
            <v:group style="position:absolute;left:5660;top:1130;width:54;height:2" coordorigin="5660,1130" coordsize="54,2">
              <v:shape style="position:absolute;left:5660;top:1130;width:54;height:2" coordorigin="5660,1130" coordsize="54,0" path="m5660,1130l5714,1130e" filled="false" stroked="true" strokeweight=".496pt" strokecolor="#808285">
                <v:path arrowok="t"/>
              </v:shape>
            </v:group>
            <v:group style="position:absolute;left:5276;top:1130;width:108;height:2" coordorigin="5276,1130" coordsize="108,2">
              <v:shape style="position:absolute;left:5276;top:1130;width:108;height:2" coordorigin="5276,1130" coordsize="108,0" path="m5276,1130l5384,1130e" filled="false" stroked="true" strokeweight=".496pt" strokecolor="#808285">
                <v:path arrowok="t"/>
              </v:shape>
            </v:group>
            <v:group style="position:absolute;left:4893;top:1130;width:108;height:2" coordorigin="4893,1130" coordsize="108,2">
              <v:shape style="position:absolute;left:4893;top:1130;width:108;height:2" coordorigin="4893,1130" coordsize="108,0" path="m4893,1130l5000,1130e" filled="false" stroked="true" strokeweight=".496pt" strokecolor="#808285">
                <v:path arrowok="t"/>
              </v:shape>
            </v:group>
            <v:group style="position:absolute;left:4509;top:1130;width:108;height:2" coordorigin="4509,1130" coordsize="108,2">
              <v:shape style="position:absolute;left:4509;top:1130;width:108;height:2" coordorigin="4509,1130" coordsize="108,0" path="m4509,1130l4617,1130e" filled="false" stroked="true" strokeweight=".496pt" strokecolor="#808285">
                <v:path arrowok="t"/>
              </v:shape>
            </v:group>
            <v:group style="position:absolute;left:4126;top:1130;width:108;height:2" coordorigin="4126,1130" coordsize="108,2">
              <v:shape style="position:absolute;left:4126;top:1130;width:108;height:2" coordorigin="4126,1130" coordsize="108,0" path="m4126,1130l4233,1130e" filled="false" stroked="true" strokeweight=".496pt" strokecolor="#808285">
                <v:path arrowok="t"/>
              </v:shape>
            </v:group>
            <v:group style="position:absolute;left:1879;top:1130;width:1972;height:2" coordorigin="1879,1130" coordsize="1972,2">
              <v:shape style="position:absolute;left:1879;top:1130;width:1972;height:2" coordorigin="1879,1130" coordsize="1972,0" path="m1879,1130l3850,1130e" filled="false" stroked="true" strokeweight=".496pt" strokecolor="#808285">
                <v:path arrowok="t"/>
              </v:shape>
            </v:group>
            <v:group style="position:absolute;left:5660;top:771;width:54;height:2" coordorigin="5660,771" coordsize="54,2">
              <v:shape style="position:absolute;left:5660;top:771;width:54;height:2" coordorigin="5660,771" coordsize="54,0" path="m5660,771l5714,771e" filled="false" stroked="true" strokeweight=".496pt" strokecolor="#808285">
                <v:path arrowok="t"/>
              </v:shape>
            </v:group>
            <v:group style="position:absolute;left:5276;top:771;width:108;height:2" coordorigin="5276,771" coordsize="108,2">
              <v:shape style="position:absolute;left:5276;top:771;width:108;height:2" coordorigin="5276,771" coordsize="108,0" path="m5276,771l5384,771e" filled="false" stroked="true" strokeweight=".496pt" strokecolor="#808285">
                <v:path arrowok="t"/>
              </v:shape>
            </v:group>
            <v:group style="position:absolute;left:4893;top:771;width:108;height:2" coordorigin="4893,771" coordsize="108,2">
              <v:shape style="position:absolute;left:4893;top:771;width:108;height:2" coordorigin="4893,771" coordsize="108,0" path="m4893,771l5000,771e" filled="false" stroked="true" strokeweight=".496pt" strokecolor="#808285">
                <v:path arrowok="t"/>
              </v:shape>
            </v:group>
            <v:group style="position:absolute;left:4509;top:771;width:108;height:2" coordorigin="4509,771" coordsize="108,2">
              <v:shape style="position:absolute;left:4509;top:771;width:108;height:2" coordorigin="4509,771" coordsize="108,0" path="m4509,771l4617,771e" filled="false" stroked="true" strokeweight=".496pt" strokecolor="#808285">
                <v:path arrowok="t"/>
              </v:shape>
            </v:group>
            <v:group style="position:absolute;left:4126;top:771;width:108;height:2" coordorigin="4126,771" coordsize="108,2">
              <v:shape style="position:absolute;left:4126;top:771;width:108;height:2" coordorigin="4126,771" coordsize="108,0" path="m4126,771l4233,771e" filled="false" stroked="true" strokeweight=".496pt" strokecolor="#808285">
                <v:path arrowok="t"/>
              </v:shape>
            </v:group>
            <v:group style="position:absolute;left:1879;top:771;width:1972;height:2" coordorigin="1879,771" coordsize="1972,2">
              <v:shape style="position:absolute;left:1879;top:771;width:1972;height:2" coordorigin="1879,771" coordsize="1972,0" path="m1879,771l3850,771e" filled="false" stroked="true" strokeweight=".496pt" strokecolor="#808285">
                <v:path arrowok="t"/>
              </v:shape>
            </v:group>
            <v:group style="position:absolute;left:5660;top:412;width:54;height:2" coordorigin="5660,412" coordsize="54,2">
              <v:shape style="position:absolute;left:5660;top:412;width:54;height:2" coordorigin="5660,412" coordsize="54,0" path="m5660,412l5714,412e" filled="false" stroked="true" strokeweight=".496pt" strokecolor="#808285">
                <v:path arrowok="t"/>
              </v:shape>
            </v:group>
            <v:group style="position:absolute;left:5276;top:412;width:108;height:2" coordorigin="5276,412" coordsize="108,2">
              <v:shape style="position:absolute;left:5276;top:412;width:108;height:2" coordorigin="5276,412" coordsize="108,0" path="m5276,412l5384,412e" filled="false" stroked="true" strokeweight=".496pt" strokecolor="#808285">
                <v:path arrowok="t"/>
              </v:shape>
            </v:group>
            <v:group style="position:absolute;left:4893;top:412;width:108;height:2" coordorigin="4893,412" coordsize="108,2">
              <v:shape style="position:absolute;left:4893;top:412;width:108;height:2" coordorigin="4893,412" coordsize="108,0" path="m4893,412l5000,412e" filled="false" stroked="true" strokeweight=".496pt" strokecolor="#808285">
                <v:path arrowok="t"/>
              </v:shape>
            </v:group>
            <v:group style="position:absolute;left:4568;top:412;width:49;height:2" coordorigin="4568,412" coordsize="49,2">
              <v:shape style="position:absolute;left:4568;top:412;width:49;height:2" coordorigin="4568,412" coordsize="49,0" path="m4568,412l4617,412e" filled="false" stroked="true" strokeweight=".496pt" strokecolor="#808285">
                <v:path arrowok="t"/>
              </v:shape>
            </v:group>
            <v:group style="position:absolute;left:1879;top:412;width:2296;height:2" coordorigin="1879,412" coordsize="2296,2">
              <v:shape style="position:absolute;left:1879;top:412;width:2296;height:2" coordorigin="1879,412" coordsize="2296,0" path="m1879,412l4174,412e" filled="false" stroked="true" strokeweight=".496pt" strokecolor="#808285">
                <v:path arrowok="t"/>
              </v:shape>
            </v:group>
            <v:group style="position:absolute;left:1879;top:53;width:3836;height:2" coordorigin="1879,53" coordsize="3836,2">
              <v:shape style="position:absolute;left:1879;top:53;width:3836;height:2" coordorigin="1879,53" coordsize="3836,0" path="m1879,53l5714,53e" filled="false" stroked="true" strokeweight=".496pt" strokecolor="#808285">
                <v:path arrowok="t"/>
              </v:shape>
            </v:group>
            <v:group style="position:absolute;left:1932;top:1908;width:277;height:299" coordorigin="1932,1908" coordsize="277,299">
              <v:shape style="position:absolute;left:1932;top:1908;width:277;height:299" coordorigin="1932,1908" coordsize="277,299" path="m1932,1908l2208,1908,2208,2207,1932,2207,1932,1908xe" filled="true" fillcolor="#939598" stroked="false">
                <v:path arrowok="t"/>
                <v:fill type="solid"/>
              </v:shape>
            </v:group>
            <v:group style="position:absolute;left:1932;top:1908;width:277;height:299" coordorigin="1932,1908" coordsize="277,299">
              <v:shape style="position:absolute;left:1932;top:1908;width:277;height:299" coordorigin="1932,1908" coordsize="277,299" path="m1932,1908l2208,1908,2208,2207,1932,2207,1932,1908xe" filled="false" stroked="true" strokeweight=".496pt" strokecolor="#939598">
                <v:path arrowok="t"/>
              </v:shape>
            </v:group>
            <v:group style="position:absolute;left:2316;top:1766;width:277;height:441" coordorigin="2316,1766" coordsize="277,441">
              <v:shape style="position:absolute;left:2316;top:1766;width:277;height:441" coordorigin="2316,1766" coordsize="277,441" path="m2316,1766l2592,1766,2592,2207,2316,2207,2316,1766xe" filled="true" fillcolor="#939598" stroked="false">
                <v:path arrowok="t"/>
                <v:fill type="solid"/>
              </v:shape>
            </v:group>
            <v:group style="position:absolute;left:2316;top:1766;width:277;height:441" coordorigin="2316,1766" coordsize="277,441">
              <v:shape style="position:absolute;left:2316;top:1766;width:277;height:441" coordorigin="2316,1766" coordsize="277,441" path="m2316,1766l2592,1766,2592,2207,2316,2207,2316,1766xe" filled="false" stroked="true" strokeweight=".496pt" strokecolor="#939598">
                <v:path arrowok="t"/>
              </v:shape>
            </v:group>
            <v:group style="position:absolute;left:2699;top:1641;width:277;height:566" coordorigin="2699,1641" coordsize="277,566">
              <v:shape style="position:absolute;left:2699;top:1641;width:277;height:566" coordorigin="2699,1641" coordsize="277,566" path="m2699,1641l2975,1641,2975,2207,2699,2207,2699,1641xe" filled="true" fillcolor="#939598" stroked="false">
                <v:path arrowok="t"/>
                <v:fill type="solid"/>
              </v:shape>
            </v:group>
            <v:group style="position:absolute;left:2699;top:1641;width:277;height:566" coordorigin="2699,1641" coordsize="277,566">
              <v:shape style="position:absolute;left:2699;top:1641;width:277;height:566" coordorigin="2699,1641" coordsize="277,566" path="m2699,1641l2975,1641,2975,2207,2699,2207,2699,1641xe" filled="false" stroked="true" strokeweight=".496pt" strokecolor="#939598">
                <v:path arrowok="t"/>
              </v:shape>
            </v:group>
            <v:group style="position:absolute;left:3083;top:1389;width:277;height:818" coordorigin="3083,1389" coordsize="277,818">
              <v:shape style="position:absolute;left:3083;top:1389;width:277;height:818" coordorigin="3083,1389" coordsize="277,818" path="m3083,1389l3359,1389,3359,2207,3083,2207,3083,1389xe" filled="true" fillcolor="#939598" stroked="false">
                <v:path arrowok="t"/>
                <v:fill type="solid"/>
              </v:shape>
            </v:group>
            <v:group style="position:absolute;left:3083;top:1389;width:277;height:818" coordorigin="3083,1389" coordsize="277,818">
              <v:shape style="position:absolute;left:3083;top:1389;width:277;height:818" coordorigin="3083,1389" coordsize="277,818" path="m3083,1389l3359,1389,3359,2207,3083,2207,3083,1389xe" filled="false" stroked="true" strokeweight=".496pt" strokecolor="#939598">
                <v:path arrowok="t"/>
              </v:shape>
            </v:group>
            <v:group style="position:absolute;left:3466;top:1143;width:277;height:1065" coordorigin="3466,1143" coordsize="277,1065">
              <v:shape style="position:absolute;left:3466;top:1143;width:277;height:1065" coordorigin="3466,1143" coordsize="277,1065" path="m3466,1143l3742,1143,3742,2207,3466,2207,3466,1143xe" filled="true" fillcolor="#939598" stroked="false">
                <v:path arrowok="t"/>
                <v:fill type="solid"/>
              </v:shape>
            </v:group>
            <v:group style="position:absolute;left:3466;top:1143;width:277;height:1065" coordorigin="3466,1143" coordsize="277,1065">
              <v:shape style="position:absolute;left:3466;top:1143;width:277;height:1065" coordorigin="3466,1143" coordsize="277,1065" path="m3466,1143l3742,1143,3742,2207,3466,2207,3466,1143xe" filled="false" stroked="true" strokeweight=".496pt" strokecolor="#939598">
                <v:path arrowok="t"/>
              </v:shape>
            </v:group>
            <v:group style="position:absolute;left:3850;top:727;width:277;height:1480" coordorigin="3850,727" coordsize="277,1480">
              <v:shape style="position:absolute;left:3850;top:727;width:277;height:1480" coordorigin="3850,727" coordsize="277,1480" path="m3850,727l4126,727,4126,2207,3850,2207,3850,727xe" filled="true" fillcolor="#939598" stroked="false">
                <v:path arrowok="t"/>
                <v:fill type="solid"/>
              </v:shape>
            </v:group>
            <v:group style="position:absolute;left:3850;top:727;width:277;height:1480" coordorigin="3850,727" coordsize="277,1480">
              <v:shape style="position:absolute;left:3850;top:727;width:277;height:1480" coordorigin="3850,727" coordsize="277,1480" path="m3850,727l4126,727,4126,2207,3850,2207,3850,727xe" filled="false" stroked="true" strokeweight=".496pt" strokecolor="#939598">
                <v:path arrowok="t"/>
              </v:shape>
            </v:group>
            <v:group style="position:absolute;left:4233;top:498;width:277;height:1709" coordorigin="4233,498" coordsize="277,1709">
              <v:shape style="position:absolute;left:4233;top:498;width:277;height:1709" coordorigin="4233,498" coordsize="277,1709" path="m4233,498l4509,498,4509,2207,4233,2207,4233,498xe" filled="true" fillcolor="#939598" stroked="false">
                <v:path arrowok="t"/>
                <v:fill type="solid"/>
              </v:shape>
            </v:group>
            <v:group style="position:absolute;left:4233;top:498;width:277;height:1709" coordorigin="4233,498" coordsize="277,1709">
              <v:shape style="position:absolute;left:4233;top:498;width:277;height:1709" coordorigin="4233,498" coordsize="277,1709" path="m4233,498l4509,498,4509,2207,4233,2207,4233,498xe" filled="false" stroked="true" strokeweight=".496pt" strokecolor="#939598">
                <v:path arrowok="t"/>
              </v:shape>
            </v:group>
            <v:group style="position:absolute;left:4617;top:105;width:277;height:2102" coordorigin="4617,105" coordsize="277,2102">
              <v:shape style="position:absolute;left:4617;top:105;width:277;height:2102" coordorigin="4617,105" coordsize="277,2102" path="m4617,105l4893,105,4893,2207,4617,2207,4617,105xe" filled="true" fillcolor="#939598" stroked="false">
                <v:path arrowok="t"/>
                <v:fill type="solid"/>
              </v:shape>
            </v:group>
            <v:group style="position:absolute;left:4617;top:105;width:277;height:2102" coordorigin="4617,105" coordsize="277,2102">
              <v:shape style="position:absolute;left:4617;top:105;width:277;height:2102" coordorigin="4617,105" coordsize="277,2102" path="m4617,105l4893,105,4893,2207,4617,2207,4617,105xe" filled="false" stroked="true" strokeweight=".496pt" strokecolor="#939598">
                <v:path arrowok="t"/>
              </v:shape>
            </v:group>
            <v:group style="position:absolute;left:5000;top:143;width:277;height:2064" coordorigin="5000,143" coordsize="277,2064">
              <v:shape style="position:absolute;left:5000;top:143;width:277;height:2064" coordorigin="5000,143" coordsize="277,2064" path="m5000,143l5276,143,5276,2207,5000,2207,5000,143xe" filled="true" fillcolor="#939598" stroked="false">
                <v:path arrowok="t"/>
                <v:fill type="solid"/>
              </v:shape>
            </v:group>
            <v:group style="position:absolute;left:5000;top:143;width:277;height:2064" coordorigin="5000,143" coordsize="277,2064">
              <v:shape style="position:absolute;left:5000;top:143;width:277;height:2064" coordorigin="5000,143" coordsize="277,2064" path="m5000,143l5276,143,5276,2207,5000,2207,5000,143xe" filled="false" stroked="true" strokeweight=".496pt" strokecolor="#939598">
                <v:path arrowok="t"/>
              </v:shape>
            </v:group>
            <v:group style="position:absolute;left:5384;top:55;width:277;height:2152" coordorigin="5384,55" coordsize="277,2152">
              <v:shape style="position:absolute;left:5384;top:55;width:277;height:2152" coordorigin="5384,55" coordsize="277,2152" path="m5384,55l5660,55,5660,2207,5384,2207,5384,55xe" filled="true" fillcolor="#939598" stroked="false">
                <v:path arrowok="t"/>
                <v:fill type="solid"/>
              </v:shape>
            </v:group>
            <v:group style="position:absolute;left:5384;top:55;width:277;height:2152" coordorigin="5384,55" coordsize="277,2152">
              <v:shape style="position:absolute;left:5384;top:55;width:277;height:2152" coordorigin="5384,55" coordsize="277,2152" path="m5384,55l5660,55,5660,2207,5384,2207,5384,55xe" filled="false" stroked="true" strokeweight=".496pt" strokecolor="#939598">
                <v:path arrowok="t"/>
              </v:shape>
            </v:group>
            <v:group style="position:absolute;left:4941;top:32;width:394;height:91" coordorigin="4941,32" coordsize="394,91">
              <v:shape style="position:absolute;left:4941;top:32;width:394;height:91" coordorigin="4941,32" coordsize="394,91" path="m5335,122l4941,122,4941,32,5335,32,5335,122xe" filled="true" fillcolor="#ffffff" stroked="false">
                <v:path arrowok="t"/>
                <v:fill type="solid"/>
              </v:shape>
            </v:group>
            <v:group style="position:absolute;left:4557;top:-12;width:394;height:91" coordorigin="4557,-12" coordsize="394,91">
              <v:shape style="position:absolute;left:4557;top:-12;width:394;height:91" coordorigin="4557,-12" coordsize="394,91" path="m4951,78l4557,78,4557,-12,4951,-12,4951,78xe" filled="true" fillcolor="#ffffff" stroked="false">
                <v:path arrowok="t"/>
                <v:fill type="solid"/>
              </v:shape>
              <v:shape style="position:absolute;left:4893;top:53;width:108;height:2154" type="#_x0000_t202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46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5276;top:53;width:108;height:2154" type="#_x0000_t202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-4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74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879;top:771;width:1972;height:359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Garamond" w:hAnsi="Garamond" w:cs="Garamond" w:eastAsia="Garamond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111" w:lineRule="exact" w:before="0"/>
                        <w:ind w:left="0" w:right="44" w:firstLine="0"/>
                        <w:jc w:val="righ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14,823.00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556;top:-15;width:39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29,276.20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5309;top:-55;width:39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29,969.32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989;top:46;width:249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8,739.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173;top:384;width:39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23,802.36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789;top:615;width:39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20,609.38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022;top:1276;width:39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11,385.93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664;top:1527;width:34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7,881.29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280;top:1655;width:34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6,141.21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897;top:1788;width:348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4,157.18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Garamond"/>
          <w:color w:val="231F20"/>
          <w:w w:val="105"/>
          <w:sz w:val="14"/>
        </w:rPr>
        <w:t>30,000.00</w:t>
      </w:r>
      <w:r>
        <w:rPr>
          <w:rFonts w:ascii="Garamond"/>
          <w:sz w:val="14"/>
        </w:rPr>
      </w:r>
    </w:p>
    <w:p>
      <w:pPr>
        <w:spacing w:line="240" w:lineRule="auto" w:before="10"/>
        <w:rPr>
          <w:rFonts w:ascii="Garamond" w:hAnsi="Garamond" w:cs="Garamond" w:eastAsia="Garamond"/>
          <w:sz w:val="17"/>
          <w:szCs w:val="17"/>
        </w:rPr>
      </w:pPr>
    </w:p>
    <w:p>
      <w:pPr>
        <w:spacing w:before="0"/>
        <w:ind w:left="30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25,000.00</w:t>
      </w:r>
      <w:r>
        <w:rPr>
          <w:rFonts w:ascii="Garamond"/>
          <w:sz w:val="14"/>
        </w:rPr>
      </w:r>
    </w:p>
    <w:p>
      <w:pPr>
        <w:spacing w:line="240" w:lineRule="auto" w:before="10"/>
        <w:rPr>
          <w:rFonts w:ascii="Garamond" w:hAnsi="Garamond" w:cs="Garamond" w:eastAsia="Garamond"/>
          <w:sz w:val="17"/>
          <w:szCs w:val="17"/>
        </w:rPr>
      </w:pPr>
    </w:p>
    <w:p>
      <w:pPr>
        <w:spacing w:before="0"/>
        <w:ind w:left="30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shape style="position:absolute;margin-left:51.605827pt;margin-top:.815886pt;width:9.2pt;height:34.050pt;mso-position-horizontal-relative:page;mso-position-vertical-relative:paragraph;z-index:2968" type="#_x0000_t202" filled="false" stroked="false">
            <v:textbox inset="0,0,0,0" style="layout-flow:vertical;mso-layout-flow-alt:bottom-to-top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Garamond" w:hAnsi="Garamond" w:cs="Garamond" w:eastAsia="Garamond"/>
                      <w:sz w:val="14"/>
                      <w:szCs w:val="14"/>
                    </w:rPr>
                  </w:pPr>
                  <w:r>
                    <w:rPr>
                      <w:rFonts w:ascii="Garamond"/>
                      <w:color w:val="231F20"/>
                      <w:w w:val="104"/>
                      <w:sz w:val="14"/>
                    </w:rPr>
                    <w:t>in</w:t>
                  </w:r>
                  <w:r>
                    <w:rPr>
                      <w:rFonts w:ascii="Garamond"/>
                      <w:color w:val="231F20"/>
                      <w:spacing w:val="-1"/>
                      <w:sz w:val="14"/>
                    </w:rPr>
                    <w:t> </w:t>
                  </w:r>
                  <w:r>
                    <w:rPr>
                      <w:rFonts w:ascii="SimSun"/>
                      <w:color w:val="231F20"/>
                      <w:w w:val="99"/>
                      <w:sz w:val="14"/>
                    </w:rPr>
                    <w:t>`</w:t>
                  </w:r>
                  <w:r>
                    <w:rPr>
                      <w:rFonts w:ascii="SimSun"/>
                      <w:color w:val="231F20"/>
                      <w:spacing w:val="-36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103"/>
                      <w:sz w:val="14"/>
                    </w:rPr>
                    <w:t>million</w:t>
                  </w:r>
                  <w:r>
                    <w:rPr>
                      <w:rFonts w:ascii="Garamond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color w:val="231F20"/>
          <w:w w:val="105"/>
          <w:sz w:val="14"/>
        </w:rPr>
        <w:t>20,000.00</w:t>
      </w:r>
      <w:r>
        <w:rPr>
          <w:rFonts w:ascii="Garamond"/>
          <w:sz w:val="14"/>
        </w:rPr>
      </w:r>
    </w:p>
    <w:p>
      <w:pPr>
        <w:spacing w:line="240" w:lineRule="auto" w:before="10"/>
        <w:rPr>
          <w:rFonts w:ascii="Garamond" w:hAnsi="Garamond" w:cs="Garamond" w:eastAsia="Garamond"/>
          <w:sz w:val="17"/>
          <w:szCs w:val="17"/>
        </w:rPr>
      </w:pPr>
    </w:p>
    <w:p>
      <w:pPr>
        <w:spacing w:before="0"/>
        <w:ind w:left="30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15,000.00</w:t>
      </w:r>
      <w:r>
        <w:rPr>
          <w:rFonts w:ascii="Garamond"/>
          <w:sz w:val="14"/>
        </w:rPr>
      </w:r>
    </w:p>
    <w:p>
      <w:pPr>
        <w:spacing w:line="240" w:lineRule="auto" w:before="10"/>
        <w:rPr>
          <w:rFonts w:ascii="Garamond" w:hAnsi="Garamond" w:cs="Garamond" w:eastAsia="Garamond"/>
          <w:sz w:val="17"/>
          <w:szCs w:val="17"/>
        </w:rPr>
      </w:pPr>
    </w:p>
    <w:p>
      <w:pPr>
        <w:spacing w:before="0"/>
        <w:ind w:left="30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10,000.00</w:t>
      </w:r>
      <w:r>
        <w:rPr>
          <w:rFonts w:ascii="Garamond"/>
          <w:sz w:val="14"/>
        </w:rPr>
      </w:r>
    </w:p>
    <w:p>
      <w:pPr>
        <w:spacing w:line="240" w:lineRule="auto" w:before="10"/>
        <w:rPr>
          <w:rFonts w:ascii="Garamond" w:hAnsi="Garamond" w:cs="Garamond" w:eastAsia="Garamond"/>
          <w:sz w:val="17"/>
          <w:szCs w:val="17"/>
        </w:rPr>
      </w:pPr>
    </w:p>
    <w:p>
      <w:pPr>
        <w:spacing w:before="0"/>
        <w:ind w:left="37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5,000.00</w:t>
      </w:r>
      <w:r>
        <w:rPr>
          <w:rFonts w:ascii="Garamond"/>
          <w:sz w:val="14"/>
        </w:rPr>
      </w:r>
    </w:p>
    <w:p>
      <w:pPr>
        <w:pStyle w:val="Heading3"/>
        <w:spacing w:line="240" w:lineRule="auto"/>
        <w:ind w:left="0" w:right="24"/>
        <w:jc w:val="center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color w:val="231F20"/>
          <w:w w:val="95"/>
        </w:rPr>
        <w:t>Net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income</w:t>
      </w:r>
      <w:r>
        <w:rPr>
          <w:b w:val="0"/>
        </w:rPr>
      </w:r>
    </w:p>
    <w:p>
      <w:pPr>
        <w:spacing w:line="240" w:lineRule="auto" w:before="5"/>
        <w:rPr>
          <w:rFonts w:ascii="Garamond" w:hAnsi="Garamond" w:cs="Garamond" w:eastAsia="Garamond"/>
          <w:b/>
          <w:bCs/>
          <w:sz w:val="17"/>
          <w:szCs w:val="17"/>
        </w:rPr>
      </w:pPr>
    </w:p>
    <w:p>
      <w:pPr>
        <w:spacing w:before="0"/>
        <w:ind w:left="25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365.337097pt;margin-top:2.423371pt;width:192.35pt;height:108.25pt;mso-position-horizontal-relative:page;mso-position-vertical-relative:paragraph;z-index:-717160" coordorigin="7307,48" coordsize="3847,2165">
            <v:group style="position:absolute;left:7312;top:2208;width:3837;height:2" coordorigin="7312,2208" coordsize="3837,2">
              <v:shape style="position:absolute;left:7312;top:2208;width:3837;height:2" coordorigin="7312,2208" coordsize="3837,0" path="m7312,2208l11148,2208e" filled="false" stroked="true" strokeweight=".496pt" strokecolor="#808285">
                <v:path arrowok="t"/>
              </v:shape>
            </v:group>
            <v:group style="position:absolute;left:7312;top:53;width:2;height:2155" coordorigin="7312,53" coordsize="2,2155">
              <v:shape style="position:absolute;left:7312;top:53;width:2;height:2155" coordorigin="7312,53" coordsize="0,2155" path="m7312,2208l7312,53e" filled="false" stroked="true" strokeweight=".496pt" strokecolor="#808285">
                <v:path arrowok="t"/>
              </v:shape>
            </v:group>
            <v:group style="position:absolute;left:11094;top:1939;width:54;height:2" coordorigin="11094,1939" coordsize="54,2">
              <v:shape style="position:absolute;left:11094;top:1939;width:54;height:2" coordorigin="11094,1939" coordsize="54,0" path="m11094,1939l11148,1939e" filled="false" stroked="true" strokeweight=".496pt" strokecolor="#808285">
                <v:path arrowok="t"/>
              </v:shape>
            </v:group>
            <v:group style="position:absolute;left:10711;top:1939;width:108;height:2" coordorigin="10711,1939" coordsize="108,2">
              <v:shape style="position:absolute;left:10711;top:1939;width:108;height:2" coordorigin="10711,1939" coordsize="108,0" path="m10711,1939l10818,1939e" filled="false" stroked="true" strokeweight=".496pt" strokecolor="#808285">
                <v:path arrowok="t"/>
              </v:shape>
            </v:group>
            <v:group style="position:absolute;left:10327;top:1939;width:108;height:2" coordorigin="10327,1939" coordsize="108,2">
              <v:shape style="position:absolute;left:10327;top:1939;width:108;height:2" coordorigin="10327,1939" coordsize="108,0" path="m10327,1939l10434,1939e" filled="false" stroked="true" strokeweight=".496pt" strokecolor="#808285">
                <v:path arrowok="t"/>
              </v:shape>
            </v:group>
            <v:group style="position:absolute;left:9943;top:1939;width:108;height:2" coordorigin="9943,1939" coordsize="108,2">
              <v:shape style="position:absolute;left:9943;top:1939;width:108;height:2" coordorigin="9943,1939" coordsize="108,0" path="m9943,1939l10051,1939e" filled="false" stroked="true" strokeweight=".496pt" strokecolor="#808285">
                <v:path arrowok="t"/>
              </v:shape>
            </v:group>
            <v:group style="position:absolute;left:9560;top:1939;width:108;height:2" coordorigin="9560,1939" coordsize="108,2">
              <v:shape style="position:absolute;left:9560;top:1939;width:108;height:2" coordorigin="9560,1939" coordsize="108,0" path="m9560,1939l9667,1939e" filled="false" stroked="true" strokeweight=".496pt" strokecolor="#808285">
                <v:path arrowok="t"/>
              </v:shape>
            </v:group>
            <v:group style="position:absolute;left:9176;top:1939;width:108;height:2" coordorigin="9176,1939" coordsize="108,2">
              <v:shape style="position:absolute;left:9176;top:1939;width:108;height:2" coordorigin="9176,1939" coordsize="108,0" path="m9176,1939l9284,1939e" filled="false" stroked="true" strokeweight=".496pt" strokecolor="#808285">
                <v:path arrowok="t"/>
              </v:shape>
            </v:group>
            <v:group style="position:absolute;left:8792;top:1939;width:108;height:2" coordorigin="8792,1939" coordsize="108,2">
              <v:shape style="position:absolute;left:8792;top:1939;width:108;height:2" coordorigin="8792,1939" coordsize="108,0" path="m8792,1939l8900,1939e" filled="false" stroked="true" strokeweight=".496pt" strokecolor="#808285">
                <v:path arrowok="t"/>
              </v:shape>
            </v:group>
            <v:group style="position:absolute;left:8409;top:1939;width:108;height:2" coordorigin="8409,1939" coordsize="108,2">
              <v:shape style="position:absolute;left:8409;top:1939;width:108;height:2" coordorigin="8409,1939" coordsize="108,0" path="m8409,1939l8516,1939e" filled="false" stroked="true" strokeweight=".496pt" strokecolor="#808285">
                <v:path arrowok="t"/>
              </v:shape>
            </v:group>
            <v:group style="position:absolute;left:8025;top:1939;width:108;height:2" coordorigin="8025,1939" coordsize="108,2">
              <v:shape style="position:absolute;left:8025;top:1939;width:108;height:2" coordorigin="8025,1939" coordsize="108,0" path="m8025,1939l8133,1939e" filled="false" stroked="true" strokeweight=".496pt" strokecolor="#808285">
                <v:path arrowok="t"/>
              </v:shape>
            </v:group>
            <v:group style="position:absolute;left:7682;top:1939;width:67;height:2" coordorigin="7682,1939" coordsize="67,2">
              <v:shape style="position:absolute;left:7682;top:1939;width:67;height:2" coordorigin="7682,1939" coordsize="67,0" path="m7682,1939l7749,1939e" filled="false" stroked="true" strokeweight=".496pt" strokecolor="#808285">
                <v:path arrowok="t"/>
              </v:shape>
            </v:group>
            <v:group style="position:absolute;left:7316;top:1934;width:2;height:10" coordorigin="7316,1934" coordsize="2,10">
              <v:shape style="position:absolute;left:7316;top:1934;width:2;height:10" coordorigin="7316,1934" coordsize="0,10" path="m7316,1934l7316,1944e" filled="false" stroked="true" strokeweight=".496pt" strokecolor="#808285">
                <v:path arrowok="t"/>
              </v:shape>
            </v:group>
            <v:group style="position:absolute;left:11094;top:1669;width:54;height:2" coordorigin="11094,1669" coordsize="54,2">
              <v:shape style="position:absolute;left:11094;top:1669;width:54;height:2" coordorigin="11094,1669" coordsize="54,0" path="m11094,1669l11148,1669e" filled="false" stroked="true" strokeweight=".496pt" strokecolor="#808285">
                <v:path arrowok="t"/>
              </v:shape>
            </v:group>
            <v:group style="position:absolute;left:10711;top:1669;width:108;height:2" coordorigin="10711,1669" coordsize="108,2">
              <v:shape style="position:absolute;left:10711;top:1669;width:108;height:2" coordorigin="10711,1669" coordsize="108,0" path="m10711,1669l10818,1669e" filled="false" stroked="true" strokeweight=".496pt" strokecolor="#808285">
                <v:path arrowok="t"/>
              </v:shape>
            </v:group>
            <v:group style="position:absolute;left:10327;top:1669;width:108;height:2" coordorigin="10327,1669" coordsize="108,2">
              <v:shape style="position:absolute;left:10327;top:1669;width:108;height:2" coordorigin="10327,1669" coordsize="108,0" path="m10327,1669l10434,1669e" filled="false" stroked="true" strokeweight=".496pt" strokecolor="#808285">
                <v:path arrowok="t"/>
              </v:shape>
            </v:group>
            <v:group style="position:absolute;left:9943;top:1669;width:108;height:2" coordorigin="9943,1669" coordsize="108,2">
              <v:shape style="position:absolute;left:9943;top:1669;width:108;height:2" coordorigin="9943,1669" coordsize="108,0" path="m9943,1669l10051,1669e" filled="false" stroked="true" strokeweight=".496pt" strokecolor="#808285">
                <v:path arrowok="t"/>
              </v:shape>
            </v:group>
            <v:group style="position:absolute;left:9560;top:1669;width:108;height:2" coordorigin="9560,1669" coordsize="108,2">
              <v:shape style="position:absolute;left:9560;top:1669;width:108;height:2" coordorigin="9560,1669" coordsize="108,0" path="m9560,1669l9667,1669e" filled="false" stroked="true" strokeweight=".496pt" strokecolor="#808285">
                <v:path arrowok="t"/>
              </v:shape>
            </v:group>
            <v:group style="position:absolute;left:7312;top:1669;width:1972;height:2" coordorigin="7312,1669" coordsize="1972,2">
              <v:shape style="position:absolute;left:7312;top:1669;width:1972;height:2" coordorigin="7312,1669" coordsize="1972,0" path="m7312,1669l9284,1669e" filled="false" stroked="true" strokeweight=".496pt" strokecolor="#808285">
                <v:path arrowok="t"/>
              </v:shape>
            </v:group>
            <v:group style="position:absolute;left:11094;top:1400;width:54;height:2" coordorigin="11094,1400" coordsize="54,2">
              <v:shape style="position:absolute;left:11094;top:1400;width:54;height:2" coordorigin="11094,1400" coordsize="54,0" path="m11094,1400l11148,1400e" filled="false" stroked="true" strokeweight=".496pt" strokecolor="#808285">
                <v:path arrowok="t"/>
              </v:shape>
            </v:group>
            <v:group style="position:absolute;left:10711;top:1400;width:108;height:2" coordorigin="10711,1400" coordsize="108,2">
              <v:shape style="position:absolute;left:10711;top:1400;width:108;height:2" coordorigin="10711,1400" coordsize="108,0" path="m10711,1400l10818,1400e" filled="false" stroked="true" strokeweight=".496pt" strokecolor="#808285">
                <v:path arrowok="t"/>
              </v:shape>
            </v:group>
            <v:group style="position:absolute;left:10327;top:1400;width:108;height:2" coordorigin="10327,1400" coordsize="108,2">
              <v:shape style="position:absolute;left:10327;top:1400;width:108;height:2" coordorigin="10327,1400" coordsize="108,0" path="m10327,1400l10434,1400e" filled="false" stroked="true" strokeweight=".496pt" strokecolor="#808285">
                <v:path arrowok="t"/>
              </v:shape>
            </v:group>
            <v:group style="position:absolute;left:9980;top:1400;width:72;height:2" coordorigin="9980,1400" coordsize="72,2">
              <v:shape style="position:absolute;left:9980;top:1400;width:72;height:2" coordorigin="9980,1400" coordsize="72,0" path="m9980,1400l10051,1400e" filled="false" stroked="true" strokeweight=".496pt" strokecolor="#808285">
                <v:path arrowok="t"/>
              </v:shape>
            </v:group>
            <v:group style="position:absolute;left:7312;top:1400;width:2306;height:2" coordorigin="7312,1400" coordsize="2306,2">
              <v:shape style="position:absolute;left:7312;top:1400;width:2306;height:2" coordorigin="7312,1400" coordsize="2306,0" path="m7312,1400l9617,1400e" filled="false" stroked="true" strokeweight=".496pt" strokecolor="#808285">
                <v:path arrowok="t"/>
              </v:shape>
            </v:group>
            <v:group style="position:absolute;left:11094;top:1131;width:54;height:2" coordorigin="11094,1131" coordsize="54,2">
              <v:shape style="position:absolute;left:11094;top:1131;width:54;height:2" coordorigin="11094,1131" coordsize="54,0" path="m11094,1131l11148,1131e" filled="false" stroked="true" strokeweight=".496pt" strokecolor="#808285">
                <v:path arrowok="t"/>
              </v:shape>
            </v:group>
            <v:group style="position:absolute;left:10711;top:1131;width:108;height:2" coordorigin="10711,1131" coordsize="108,2">
              <v:shape style="position:absolute;left:10711;top:1131;width:108;height:2" coordorigin="10711,1131" coordsize="108,0" path="m10711,1131l10818,1131e" filled="false" stroked="true" strokeweight=".496pt" strokecolor="#808285">
                <v:path arrowok="t"/>
              </v:shape>
            </v:group>
            <v:group style="position:absolute;left:10327;top:1131;width:108;height:2" coordorigin="10327,1131" coordsize="108,2">
              <v:shape style="position:absolute;left:10327;top:1131;width:108;height:2" coordorigin="10327,1131" coordsize="108,0" path="m10327,1131l10434,1131e" filled="false" stroked="true" strokeweight=".496pt" strokecolor="#808285">
                <v:path arrowok="t"/>
              </v:shape>
            </v:group>
            <v:group style="position:absolute;left:7312;top:1131;width:2740;height:2" coordorigin="7312,1131" coordsize="2740,2">
              <v:shape style="position:absolute;left:7312;top:1131;width:2740;height:2" coordorigin="7312,1131" coordsize="2740,0" path="m7312,1131l10051,1131e" filled="false" stroked="true" strokeweight=".496pt" strokecolor="#808285">
                <v:path arrowok="t"/>
              </v:shape>
            </v:group>
            <v:group style="position:absolute;left:11094;top:861;width:54;height:2" coordorigin="11094,861" coordsize="54,2">
              <v:shape style="position:absolute;left:11094;top:861;width:54;height:2" coordorigin="11094,861" coordsize="54,0" path="m11094,861l11148,861e" filled="false" stroked="true" strokeweight=".496pt" strokecolor="#808285">
                <v:path arrowok="t"/>
              </v:shape>
            </v:group>
            <v:group style="position:absolute;left:10711;top:861;width:108;height:2" coordorigin="10711,861" coordsize="108,2">
              <v:shape style="position:absolute;left:10711;top:861;width:108;height:2" coordorigin="10711,861" coordsize="108,0" path="m10711,861l10818,861e" filled="false" stroked="true" strokeweight=".496pt" strokecolor="#808285">
                <v:path arrowok="t"/>
              </v:shape>
            </v:group>
            <v:group style="position:absolute;left:7312;top:861;width:3123;height:2" coordorigin="7312,861" coordsize="3123,2">
              <v:shape style="position:absolute;left:7312;top:861;width:3123;height:2" coordorigin="7312,861" coordsize="3123,0" path="m7312,861l10434,861e" filled="false" stroked="true" strokeweight=".496pt" strokecolor="#808285">
                <v:path arrowok="t"/>
              </v:shape>
            </v:group>
            <v:group style="position:absolute;left:11094;top:592;width:54;height:2" coordorigin="11094,592" coordsize="54,2">
              <v:shape style="position:absolute;left:11094;top:592;width:54;height:2" coordorigin="11094,592" coordsize="54,0" path="m11094,592l11148,592e" filled="false" stroked="true" strokeweight=".496pt" strokecolor="#808285">
                <v:path arrowok="t"/>
              </v:shape>
            </v:group>
            <v:group style="position:absolute;left:7312;top:592;width:3507;height:2" coordorigin="7312,592" coordsize="3507,2">
              <v:shape style="position:absolute;left:7312;top:592;width:3507;height:2" coordorigin="7312,592" coordsize="3507,0" path="m7312,592l10818,592e" filled="false" stroked="true" strokeweight=".496pt" strokecolor="#808285">
                <v:path arrowok="t"/>
              </v:shape>
            </v:group>
            <v:group style="position:absolute;left:11094;top:323;width:54;height:2" coordorigin="11094,323" coordsize="54,2">
              <v:shape style="position:absolute;left:11094;top:323;width:54;height:2" coordorigin="11094,323" coordsize="54,0" path="m11094,323l11148,323e" filled="false" stroked="true" strokeweight=".496pt" strokecolor="#808285">
                <v:path arrowok="t"/>
              </v:shape>
            </v:group>
            <v:group style="position:absolute;left:7312;top:323;width:3507;height:2" coordorigin="7312,323" coordsize="3507,2">
              <v:shape style="position:absolute;left:7312;top:323;width:3507;height:2" coordorigin="7312,323" coordsize="3507,0" path="m7312,323l10818,323e" filled="false" stroked="true" strokeweight=".496pt" strokecolor="#808285">
                <v:path arrowok="t"/>
              </v:shape>
            </v:group>
            <v:group style="position:absolute;left:7312;top:53;width:3837;height:2" coordorigin="7312,53" coordsize="3837,2">
              <v:shape style="position:absolute;left:7312;top:53;width:3837;height:2" coordorigin="7312,53" coordsize="3837,0" path="m7312,53l11148,53e" filled="false" stroked="true" strokeweight=".496pt" strokecolor="#808285">
                <v:path arrowok="t"/>
              </v:shape>
            </v:group>
            <v:group style="position:absolute;left:7365;top:2001;width:277;height:207" coordorigin="7365,2001" coordsize="277,207">
              <v:shape style="position:absolute;left:7365;top:2001;width:277;height:207" coordorigin="7365,2001" coordsize="277,207" path="m7365,2001l7642,2001,7642,2208,7365,2208,7365,2001xe" filled="true" fillcolor="#939598" stroked="false">
                <v:path arrowok="t"/>
                <v:fill type="solid"/>
              </v:shape>
            </v:group>
            <v:group style="position:absolute;left:7365;top:2001;width:277;height:207" coordorigin="7365,2001" coordsize="277,207">
              <v:shape style="position:absolute;left:7365;top:2001;width:277;height:207" coordorigin="7365,2001" coordsize="277,207" path="m7365,2001l7642,2001,7642,2208,7365,2208,7365,2001xe" filled="false" stroked="true" strokeweight=".496pt" strokecolor="#939598">
                <v:path arrowok="t"/>
              </v:shape>
            </v:group>
            <v:group style="position:absolute;left:7749;top:1901;width:277;height:307" coordorigin="7749,1901" coordsize="277,307">
              <v:shape style="position:absolute;left:7749;top:1901;width:277;height:307" coordorigin="7749,1901" coordsize="277,307" path="m7749,1901l8025,1901,8025,2208,7749,2208,7749,1901xe" filled="true" fillcolor="#939598" stroked="false">
                <v:path arrowok="t"/>
                <v:fill type="solid"/>
              </v:shape>
            </v:group>
            <v:group style="position:absolute;left:7749;top:1901;width:277;height:307" coordorigin="7749,1901" coordsize="277,307">
              <v:shape style="position:absolute;left:7749;top:1901;width:277;height:307" coordorigin="7749,1901" coordsize="277,307" path="m7749,1901l8025,1901,8025,2208,7749,2208,7749,1901xe" filled="false" stroked="true" strokeweight=".496pt" strokecolor="#939598">
                <v:path arrowok="t"/>
              </v:shape>
            </v:group>
            <v:group style="position:absolute;left:8133;top:1887;width:277;height:321" coordorigin="8133,1887" coordsize="277,321">
              <v:shape style="position:absolute;left:8133;top:1887;width:277;height:321" coordorigin="8133,1887" coordsize="277,321" path="m8133,1887l8409,1887,8409,2208,8133,2208,8133,1887xe" filled="true" fillcolor="#939598" stroked="false">
                <v:path arrowok="t"/>
                <v:fill type="solid"/>
              </v:shape>
            </v:group>
            <v:group style="position:absolute;left:8133;top:1887;width:277;height:321" coordorigin="8133,1887" coordsize="277,321">
              <v:shape style="position:absolute;left:8133;top:1887;width:277;height:321" coordorigin="8133,1887" coordsize="277,321" path="m8133,1887l8409,1887,8409,2208,8133,2208,8133,1887xe" filled="false" stroked="true" strokeweight=".496pt" strokecolor="#939598">
                <v:path arrowok="t"/>
              </v:shape>
            </v:group>
            <v:group style="position:absolute;left:8516;top:1791;width:277;height:418" coordorigin="8516,1791" coordsize="277,418">
              <v:shape style="position:absolute;left:8516;top:1791;width:277;height:418" coordorigin="8516,1791" coordsize="277,418" path="m8516,1791l8792,1791,8792,2208,8516,2208,8516,1791xe" filled="true" fillcolor="#939598" stroked="false">
                <v:path arrowok="t"/>
                <v:fill type="solid"/>
              </v:shape>
            </v:group>
            <v:group style="position:absolute;left:8516;top:1791;width:277;height:418" coordorigin="8516,1791" coordsize="277,418">
              <v:shape style="position:absolute;left:8516;top:1791;width:277;height:418" coordorigin="8516,1791" coordsize="277,418" path="m8516,1791l8792,1791,8792,2208,8516,2208,8516,1791xe" filled="false" stroked="true" strokeweight=".496pt" strokecolor="#939598">
                <v:path arrowok="t"/>
              </v:shape>
            </v:group>
            <v:group style="position:absolute;left:8900;top:1781;width:277;height:427" coordorigin="8900,1781" coordsize="277,427">
              <v:shape style="position:absolute;left:8900;top:1781;width:277;height:427" coordorigin="8900,1781" coordsize="277,427" path="m8900,1781l9176,1781,9176,2208,8900,2208,8900,1781xe" filled="true" fillcolor="#939598" stroked="false">
                <v:path arrowok="t"/>
                <v:fill type="solid"/>
              </v:shape>
            </v:group>
            <v:group style="position:absolute;left:8900;top:1781;width:277;height:427" coordorigin="8900,1781" coordsize="277,427">
              <v:shape style="position:absolute;left:8900;top:1781;width:277;height:427" coordorigin="8900,1781" coordsize="277,427" path="m8900,1781l9176,1781,9176,2208,8900,2208,8900,1781xe" filled="false" stroked="true" strokeweight=".496pt" strokecolor="#939598">
                <v:path arrowok="t"/>
              </v:shape>
            </v:group>
            <v:group style="position:absolute;left:9284;top:1540;width:277;height:669" coordorigin="9284,1540" coordsize="277,669">
              <v:shape style="position:absolute;left:9284;top:1540;width:277;height:669" coordorigin="9284,1540" coordsize="277,669" path="m9284,1540l9560,1540,9560,2208,9284,2208,9284,1540xe" filled="true" fillcolor="#939598" stroked="false">
                <v:path arrowok="t"/>
                <v:fill type="solid"/>
              </v:shape>
            </v:group>
            <v:group style="position:absolute;left:9284;top:1540;width:277;height:669" coordorigin="9284,1540" coordsize="277,669">
              <v:shape style="position:absolute;left:9284;top:1540;width:277;height:669" coordorigin="9284,1540" coordsize="277,669" path="m9284,1540l9560,1540,9560,2208,9284,2208,9284,1540xe" filled="false" stroked="true" strokeweight=".496pt" strokecolor="#939598">
                <v:path arrowok="t"/>
              </v:shape>
            </v:group>
            <v:group style="position:absolute;left:9667;top:1462;width:277;height:747" coordorigin="9667,1462" coordsize="277,747">
              <v:shape style="position:absolute;left:9667;top:1462;width:277;height:747" coordorigin="9667,1462" coordsize="277,747" path="m9667,1462l9943,1462,9943,2208,9667,2208,9667,1462xe" filled="true" fillcolor="#939598" stroked="false">
                <v:path arrowok="t"/>
                <v:fill type="solid"/>
              </v:shape>
            </v:group>
            <v:group style="position:absolute;left:9667;top:1462;width:277;height:747" coordorigin="9667,1462" coordsize="277,747">
              <v:shape style="position:absolute;left:9667;top:1462;width:277;height:747" coordorigin="9667,1462" coordsize="277,747" path="m9667,1462l9943,1462,9943,2208,9667,2208,9667,1462xe" filled="false" stroked="true" strokeweight=".496pt" strokecolor="#939598">
                <v:path arrowok="t"/>
              </v:shape>
            </v:group>
            <v:group style="position:absolute;left:10051;top:886;width:277;height:1323" coordorigin="10051,886" coordsize="277,1323">
              <v:shape style="position:absolute;left:10051;top:886;width:277;height:1323" coordorigin="10051,886" coordsize="277,1323" path="m10051,886l10327,886,10327,2208,10051,2208,10051,886xe" filled="true" fillcolor="#939598" stroked="false">
                <v:path arrowok="t"/>
                <v:fill type="solid"/>
              </v:shape>
            </v:group>
            <v:group style="position:absolute;left:10051;top:886;width:277;height:1323" coordorigin="10051,886" coordsize="277,1323">
              <v:shape style="position:absolute;left:10051;top:886;width:277;height:1323" coordorigin="10051,886" coordsize="277,1323" path="m10051,886l10327,886,10327,2208,10051,2208,10051,886xe" filled="false" stroked="true" strokeweight=".496pt" strokecolor="#939598">
                <v:path arrowok="t"/>
              </v:shape>
            </v:group>
            <v:group style="position:absolute;left:10434;top:819;width:277;height:1390" coordorigin="10434,819" coordsize="277,1390">
              <v:shape style="position:absolute;left:10434;top:819;width:277;height:1390" coordorigin="10434,819" coordsize="277,1390" path="m10434,819l10711,819,10711,2208,10434,2208,10434,819xe" filled="true" fillcolor="#939598" stroked="false">
                <v:path arrowok="t"/>
                <v:fill type="solid"/>
              </v:shape>
            </v:group>
            <v:group style="position:absolute;left:10434;top:819;width:277;height:1390" coordorigin="10434,819" coordsize="277,1390">
              <v:shape style="position:absolute;left:10434;top:819;width:277;height:1390" coordorigin="10434,819" coordsize="277,1390" path="m10434,819l10711,819,10711,2208,10434,2208,10434,819xe" filled="false" stroked="true" strokeweight=".496pt" strokecolor="#939598">
                <v:path arrowok="t"/>
              </v:shape>
            </v:group>
            <v:group style="position:absolute;left:10818;top:213;width:277;height:1995" coordorigin="10818,213" coordsize="277,1995">
              <v:shape style="position:absolute;left:10818;top:213;width:277;height:1995" coordorigin="10818,213" coordsize="277,1995" path="m10818,213l11094,213,11094,2208,10818,2208,10818,213xe" filled="true" fillcolor="#939598" stroked="false">
                <v:path arrowok="t"/>
                <v:fill type="solid"/>
              </v:shape>
            </v:group>
            <v:group style="position:absolute;left:10818;top:213;width:277;height:1995" coordorigin="10818,213" coordsize="277,1995">
              <v:shape style="position:absolute;left:10818;top:213;width:277;height:1995" coordorigin="10818,213" coordsize="277,1995" path="m10818,213l11094,213,11094,2208,10818,2208,10818,213xe" filled="false" stroked="true" strokeweight=".496pt" strokecolor="#939598">
                <v:path arrowok="t"/>
              </v:shape>
            </v:group>
            <v:group style="position:absolute;left:8856;top:1656;width:363;height:91" coordorigin="8856,1656" coordsize="363,91">
              <v:shape style="position:absolute;left:8856;top:1656;width:363;height:91" coordorigin="8856,1656" coordsize="363,91" path="m9218,1746l8856,1746,8856,1656,9218,1656,9218,174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Garamond"/>
          <w:color w:val="231F20"/>
          <w:w w:val="105"/>
          <w:sz w:val="14"/>
        </w:rPr>
        <w:t>12,000.00</w:t>
      </w:r>
      <w:r>
        <w:rPr>
          <w:rFonts w:ascii="Garamond"/>
          <w:sz w:val="14"/>
        </w:rPr>
      </w:r>
    </w:p>
    <w:p>
      <w:pPr>
        <w:spacing w:before="112"/>
        <w:ind w:left="25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10,500.00</w:t>
      </w:r>
      <w:r>
        <w:rPr>
          <w:rFonts w:ascii="Garamond"/>
          <w:sz w:val="14"/>
        </w:rPr>
      </w:r>
    </w:p>
    <w:p>
      <w:pPr>
        <w:spacing w:before="111"/>
        <w:ind w:left="32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shape style="position:absolute;margin-left:325.984467pt;margin-top:15.470138pt;width:9.2pt;height:34.1pt;mso-position-horizontal-relative:page;mso-position-vertical-relative:paragraph;z-index:3088" type="#_x0000_t202" filled="false" stroked="false">
            <v:textbox inset="0,0,0,0" style="layout-flow:vertical;mso-layout-flow-alt:bottom-to-top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Garamond" w:hAnsi="Garamond" w:cs="Garamond" w:eastAsia="Garamond"/>
                      <w:sz w:val="14"/>
                      <w:szCs w:val="14"/>
                    </w:rPr>
                  </w:pPr>
                  <w:r>
                    <w:rPr>
                      <w:rFonts w:ascii="Garamond"/>
                      <w:color w:val="231F20"/>
                      <w:w w:val="104"/>
                      <w:sz w:val="14"/>
                    </w:rPr>
                    <w:t>in</w:t>
                  </w:r>
                  <w:r>
                    <w:rPr>
                      <w:rFonts w:ascii="Garamond"/>
                      <w:color w:val="231F20"/>
                      <w:spacing w:val="-1"/>
                      <w:sz w:val="14"/>
                    </w:rPr>
                    <w:t> </w:t>
                  </w:r>
                  <w:r>
                    <w:rPr>
                      <w:rFonts w:ascii="SimSun"/>
                      <w:color w:val="231F20"/>
                      <w:w w:val="99"/>
                      <w:sz w:val="14"/>
                    </w:rPr>
                    <w:t>`</w:t>
                  </w:r>
                  <w:r>
                    <w:rPr>
                      <w:rFonts w:ascii="SimSun"/>
                      <w:color w:val="231F20"/>
                      <w:spacing w:val="-36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103"/>
                      <w:sz w:val="14"/>
                    </w:rPr>
                    <w:t>million</w:t>
                  </w:r>
                  <w:r>
                    <w:rPr>
                      <w:rFonts w:ascii="Garamond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color w:val="231F20"/>
          <w:w w:val="105"/>
          <w:sz w:val="14"/>
        </w:rPr>
        <w:t>9,000.00</w:t>
      </w:r>
      <w:r>
        <w:rPr>
          <w:rFonts w:ascii="Garamond"/>
          <w:sz w:val="14"/>
        </w:rPr>
      </w:r>
    </w:p>
    <w:p>
      <w:pPr>
        <w:spacing w:before="112"/>
        <w:ind w:left="32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7,500.00</w:t>
      </w:r>
      <w:r>
        <w:rPr>
          <w:rFonts w:ascii="Garamond"/>
          <w:sz w:val="14"/>
        </w:rPr>
      </w:r>
    </w:p>
    <w:p>
      <w:pPr>
        <w:spacing w:before="112"/>
        <w:ind w:left="32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6,000.00</w:t>
      </w:r>
      <w:r>
        <w:rPr>
          <w:rFonts w:ascii="Garamond"/>
          <w:sz w:val="14"/>
        </w:rPr>
      </w:r>
    </w:p>
    <w:p>
      <w:pPr>
        <w:spacing w:before="112"/>
        <w:ind w:left="32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4,500.00</w:t>
      </w:r>
      <w:r>
        <w:rPr>
          <w:rFonts w:ascii="Garamond"/>
          <w:sz w:val="14"/>
        </w:rPr>
      </w:r>
    </w:p>
    <w:p>
      <w:pPr>
        <w:spacing w:before="112"/>
        <w:ind w:left="324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3,000.00</w:t>
      </w:r>
      <w:r>
        <w:rPr>
          <w:rFonts w:ascii="Garamond"/>
          <w:sz w:val="14"/>
        </w:rPr>
      </w:r>
    </w:p>
    <w:p>
      <w:pPr>
        <w:spacing w:before="89"/>
        <w:ind w:left="324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position w:val="-5"/>
          <w:sz w:val="14"/>
        </w:rPr>
        <w:t>1,500.00 </w:t>
      </w:r>
      <w:r>
        <w:rPr>
          <w:rFonts w:ascii="Garamond"/>
          <w:color w:val="231F20"/>
          <w:spacing w:val="9"/>
          <w:w w:val="105"/>
          <w:position w:val="-5"/>
          <w:sz w:val="14"/>
        </w:rPr>
        <w:t> </w:t>
      </w:r>
      <w:r>
        <w:rPr>
          <w:rFonts w:ascii="Garamond"/>
          <w:color w:val="231F20"/>
          <w:w w:val="105"/>
          <w:sz w:val="10"/>
        </w:rPr>
        <w:t>1,152.99</w:t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  <w:r>
        <w:rPr/>
        <w:br w:type="column"/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8"/>
        <w:rPr>
          <w:rFonts w:ascii="Garamond" w:hAnsi="Garamond" w:cs="Garamond" w:eastAsia="Garamond"/>
          <w:sz w:val="10"/>
          <w:szCs w:val="10"/>
        </w:rPr>
      </w:pPr>
    </w:p>
    <w:p>
      <w:pPr>
        <w:spacing w:before="0"/>
        <w:ind w:left="-11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1,708.88</w:t>
      </w:r>
      <w:r>
        <w:rPr>
          <w:rFonts w:ascii="Garamond"/>
          <w:color w:val="231F20"/>
          <w:spacing w:val="17"/>
          <w:w w:val="105"/>
          <w:sz w:val="10"/>
        </w:rPr>
        <w:t> </w:t>
      </w:r>
      <w:r>
        <w:rPr>
          <w:rFonts w:ascii="Garamond"/>
          <w:color w:val="231F20"/>
          <w:w w:val="105"/>
          <w:position w:val="1"/>
          <w:sz w:val="10"/>
        </w:rPr>
        <w:t>1,787.86</w:t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  <w:r>
        <w:rPr/>
        <w:br w:type="column"/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11"/>
        <w:rPr>
          <w:rFonts w:ascii="Garamond" w:hAnsi="Garamond" w:cs="Garamond" w:eastAsia="Garamond"/>
          <w:sz w:val="10"/>
          <w:szCs w:val="10"/>
        </w:rPr>
      </w:pPr>
    </w:p>
    <w:p>
      <w:pPr>
        <w:spacing w:before="0"/>
        <w:ind w:left="1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2,324.33</w:t>
      </w:r>
      <w:r>
        <w:rPr>
          <w:rFonts w:ascii="Garamond"/>
          <w:color w:val="231F20"/>
          <w:spacing w:val="16"/>
          <w:w w:val="105"/>
          <w:sz w:val="10"/>
        </w:rPr>
        <w:t> </w:t>
      </w:r>
      <w:r>
        <w:rPr>
          <w:rFonts w:ascii="Garamond"/>
          <w:color w:val="231F20"/>
          <w:w w:val="105"/>
          <w:position w:val="1"/>
          <w:sz w:val="10"/>
        </w:rPr>
        <w:t>2,376.53</w:t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  <w:r>
        <w:rPr/>
        <w:br w:type="column"/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6"/>
        <w:rPr>
          <w:rFonts w:ascii="Garamond" w:hAnsi="Garamond" w:cs="Garamond" w:eastAsia="Garamond"/>
          <w:sz w:val="12"/>
          <w:szCs w:val="12"/>
        </w:rPr>
      </w:pPr>
    </w:p>
    <w:p>
      <w:pPr>
        <w:spacing w:line="95" w:lineRule="exact" w:before="0"/>
        <w:ind w:left="374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4,155.89</w:t>
      </w:r>
      <w:r>
        <w:rPr>
          <w:rFonts w:ascii="Garamond"/>
          <w:sz w:val="10"/>
        </w:rPr>
      </w:r>
    </w:p>
    <w:p>
      <w:pPr>
        <w:spacing w:line="95" w:lineRule="exact" w:before="0"/>
        <w:ind w:left="-10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3,722.80</w:t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  <w:r>
        <w:rPr/>
        <w:br w:type="column"/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4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5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7,365.43</w:t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  <w:r>
        <w:rPr/>
        <w:br w:type="column"/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before="62"/>
        <w:ind w:left="-17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7,736.64</w:t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  <w:r>
        <w:rPr/>
        <w:br w:type="column"/>
      </w:r>
      <w:r>
        <w:rPr>
          <w:rFonts w:ascii="Garamond"/>
          <w:sz w:val="10"/>
        </w:rPr>
      </w: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0"/>
        <w:rPr>
          <w:rFonts w:ascii="Garamond" w:hAnsi="Garamond" w:cs="Garamond" w:eastAsia="Garamond"/>
          <w:sz w:val="10"/>
          <w:szCs w:val="10"/>
        </w:rPr>
      </w:pPr>
    </w:p>
    <w:p>
      <w:pPr>
        <w:spacing w:line="240" w:lineRule="auto" w:before="5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-18" w:right="0" w:firstLine="0"/>
        <w:jc w:val="left"/>
        <w:rPr>
          <w:rFonts w:ascii="Garamond" w:hAnsi="Garamond" w:cs="Garamond" w:eastAsia="Garamond"/>
          <w:sz w:val="10"/>
          <w:szCs w:val="10"/>
        </w:rPr>
      </w:pPr>
      <w:r>
        <w:rPr>
          <w:rFonts w:ascii="Garamond"/>
          <w:color w:val="231F20"/>
          <w:w w:val="105"/>
          <w:sz w:val="10"/>
        </w:rPr>
        <w:t>11,109.89</w:t>
      </w:r>
      <w:r>
        <w:rPr>
          <w:rFonts w:ascii="Garamond"/>
          <w:sz w:val="10"/>
        </w:rPr>
      </w:r>
    </w:p>
    <w:p>
      <w:pPr>
        <w:spacing w:after="0"/>
        <w:jc w:val="left"/>
        <w:rPr>
          <w:rFonts w:ascii="Garamond" w:hAnsi="Garamond" w:cs="Garamond" w:eastAsia="Garamond"/>
          <w:sz w:val="10"/>
          <w:szCs w:val="10"/>
        </w:rPr>
        <w:sectPr>
          <w:type w:val="continuous"/>
          <w:pgSz w:w="11910" w:h="16840"/>
          <w:pgMar w:top="1580" w:bottom="280" w:left="960" w:right="0"/>
          <w:cols w:num="8" w:equalWidth="0">
            <w:col w:w="1679" w:space="3802"/>
            <w:col w:w="1234" w:space="40"/>
            <w:col w:w="723" w:space="40"/>
            <w:col w:w="733" w:space="40"/>
            <w:col w:w="722" w:space="40"/>
            <w:col w:w="354" w:space="40"/>
            <w:col w:w="332" w:space="40"/>
            <w:col w:w="1131"/>
          </w:cols>
        </w:sectPr>
      </w:pPr>
    </w:p>
    <w:p>
      <w:pPr>
        <w:spacing w:line="240" w:lineRule="auto" w:before="9"/>
        <w:rPr>
          <w:rFonts w:ascii="Garamond" w:hAnsi="Garamond" w:cs="Garamond" w:eastAsia="Garamond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0.00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72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01-02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02-03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03-04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04-05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05-06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06-07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07-08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08-09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09-10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4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10-11</w:t>
      </w:r>
      <w:r>
        <w:rPr>
          <w:rFonts w:ascii="Garamond"/>
          <w:sz w:val="12"/>
        </w:rPr>
      </w:r>
    </w:p>
    <w:p>
      <w:pPr>
        <w:spacing w:before="108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w w:val="105"/>
        </w:rPr>
        <w:br w:type="column"/>
      </w:r>
      <w:r>
        <w:rPr>
          <w:rFonts w:ascii="Garamond"/>
          <w:color w:val="231F20"/>
          <w:w w:val="105"/>
          <w:sz w:val="14"/>
        </w:rPr>
        <w:t>0.00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72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01-02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02-03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03-04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04-05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05-06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06-07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07-08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08-09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09-10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91"/>
        <w:ind w:left="65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10-11</w:t>
      </w:r>
      <w:r>
        <w:rPr>
          <w:rFonts w:ascii="Garamond"/>
          <w:sz w:val="12"/>
        </w:rPr>
      </w:r>
    </w:p>
    <w:p>
      <w:pPr>
        <w:spacing w:after="0"/>
        <w:jc w:val="left"/>
        <w:rPr>
          <w:rFonts w:ascii="Garamond" w:hAnsi="Garamond" w:cs="Garamond" w:eastAsia="Garamond"/>
          <w:sz w:val="12"/>
          <w:szCs w:val="12"/>
        </w:rPr>
        <w:sectPr>
          <w:type w:val="continuous"/>
          <w:pgSz w:w="11910" w:h="16840"/>
          <w:pgMar w:top="1580" w:bottom="280" w:left="960" w:right="0"/>
          <w:cols w:num="22" w:equalWidth="0">
            <w:col w:w="859" w:space="40"/>
            <w:col w:w="351" w:space="40"/>
            <w:col w:w="344" w:space="40"/>
            <w:col w:w="344" w:space="40"/>
            <w:col w:w="344" w:space="40"/>
            <w:col w:w="344" w:space="40"/>
            <w:col w:w="344" w:space="40"/>
            <w:col w:w="344" w:space="40"/>
            <w:col w:w="344" w:space="40"/>
            <w:col w:w="344" w:space="40"/>
            <w:col w:w="344" w:space="732"/>
            <w:col w:w="859" w:space="40"/>
            <w:col w:w="351" w:space="40"/>
            <w:col w:w="344" w:space="40"/>
            <w:col w:w="344" w:space="40"/>
            <w:col w:w="344" w:space="40"/>
            <w:col w:w="344" w:space="40"/>
            <w:col w:w="344" w:space="40"/>
            <w:col w:w="344" w:space="40"/>
            <w:col w:w="344" w:space="40"/>
            <w:col w:w="344" w:space="40"/>
            <w:col w:w="1150"/>
          </w:cols>
        </w:sect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after="0" w:line="240" w:lineRule="auto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line="240" w:lineRule="auto" w:before="1"/>
        <w:rPr>
          <w:rFonts w:ascii="Garamond" w:hAnsi="Garamond" w:cs="Garamond" w:eastAsia="Garamond"/>
          <w:sz w:val="22"/>
          <w:szCs w:val="22"/>
        </w:rPr>
      </w:pPr>
    </w:p>
    <w:p>
      <w:pPr>
        <w:pStyle w:val="Heading3"/>
        <w:spacing w:line="240" w:lineRule="auto" w:before="0"/>
        <w:ind w:right="0"/>
        <w:jc w:val="left"/>
        <w:rPr>
          <w:b w:val="0"/>
          <w:bCs w:val="0"/>
        </w:rPr>
      </w:pPr>
      <w:r>
        <w:rPr>
          <w:color w:val="231F20"/>
        </w:rPr>
        <w:t>Economic</w:t>
      </w:r>
      <w:r>
        <w:rPr>
          <w:color w:val="231F20"/>
          <w:spacing w:val="-24"/>
        </w:rPr>
        <w:t> </w:t>
      </w:r>
      <w:r>
        <w:rPr>
          <w:color w:val="231F20"/>
        </w:rPr>
        <w:t>Value</w:t>
      </w:r>
      <w:r>
        <w:rPr>
          <w:color w:val="231F20"/>
          <w:spacing w:val="-23"/>
        </w:rPr>
        <w:t> </w:t>
      </w:r>
      <w:r>
        <w:rPr>
          <w:color w:val="231F20"/>
        </w:rPr>
        <w:t>Added</w:t>
      </w:r>
      <w:r>
        <w:rPr>
          <w:b w:val="0"/>
        </w:rPr>
      </w:r>
    </w:p>
    <w:p>
      <w:pPr>
        <w:spacing w:before="140"/>
        <w:ind w:left="280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89.728294pt;margin-top:9.313065pt;width:196.7pt;height:110.7pt;mso-position-horizontal-relative:page;mso-position-vertical-relative:paragraph;z-index:1672" coordorigin="1795,186" coordsize="3934,2214">
            <v:group style="position:absolute;left:1800;top:2395;width:3924;height:2" coordorigin="1800,2395" coordsize="3924,2">
              <v:shape style="position:absolute;left:1800;top:2395;width:3924;height:2" coordorigin="1800,2395" coordsize="3924,0" path="m1800,2395l5723,2395e" filled="false" stroked="true" strokeweight=".508pt" strokecolor="#808285">
                <v:path arrowok="t"/>
              </v:shape>
            </v:group>
            <v:group style="position:absolute;left:1800;top:191;width:2;height:2204" coordorigin="1800,191" coordsize="2,2204">
              <v:shape style="position:absolute;left:1800;top:191;width:2;height:2204" coordorigin="1800,191" coordsize="0,2204" path="m1800,2395l1800,191e" filled="false" stroked="true" strokeweight=".508pt" strokecolor="#808285">
                <v:path arrowok="t"/>
              </v:shape>
            </v:group>
            <v:group style="position:absolute;left:5668;top:2150;width:55;height:2" coordorigin="5668,2150" coordsize="55,2">
              <v:shape style="position:absolute;left:5668;top:2150;width:55;height:2" coordorigin="5668,2150" coordsize="55,0" path="m5668,2150l5723,2150e" filled="false" stroked="true" strokeweight=".508pt" strokecolor="#808285">
                <v:path arrowok="t"/>
              </v:shape>
            </v:group>
            <v:group style="position:absolute;left:5276;top:2150;width:110;height:2" coordorigin="5276,2150" coordsize="110,2">
              <v:shape style="position:absolute;left:5276;top:2150;width:110;height:2" coordorigin="5276,2150" coordsize="110,0" path="m5276,2150l5386,2150e" filled="false" stroked="true" strokeweight=".508pt" strokecolor="#808285">
                <v:path arrowok="t"/>
              </v:shape>
            </v:group>
            <v:group style="position:absolute;left:4884;top:2150;width:110;height:2" coordorigin="4884,2150" coordsize="110,2">
              <v:shape style="position:absolute;left:4884;top:2150;width:110;height:2" coordorigin="4884,2150" coordsize="110,0" path="m4884,2150l4993,2150e" filled="false" stroked="true" strokeweight=".508pt" strokecolor="#808285">
                <v:path arrowok="t"/>
              </v:shape>
            </v:group>
            <v:group style="position:absolute;left:4491;top:2150;width:110;height:2" coordorigin="4491,2150" coordsize="110,2">
              <v:shape style="position:absolute;left:4491;top:2150;width:110;height:2" coordorigin="4491,2150" coordsize="110,0" path="m4491,2150l4601,2150e" filled="false" stroked="true" strokeweight=".508pt" strokecolor="#808285">
                <v:path arrowok="t"/>
              </v:shape>
            </v:group>
            <v:group style="position:absolute;left:4099;top:2150;width:110;height:2" coordorigin="4099,2150" coordsize="110,2">
              <v:shape style="position:absolute;left:4099;top:2150;width:110;height:2" coordorigin="4099,2150" coordsize="110,0" path="m4099,2150l4209,2150e" filled="false" stroked="true" strokeweight=".508pt" strokecolor="#808285">
                <v:path arrowok="t"/>
              </v:shape>
            </v:group>
            <v:group style="position:absolute;left:3706;top:2150;width:110;height:2" coordorigin="3706,2150" coordsize="110,2">
              <v:shape style="position:absolute;left:3706;top:2150;width:110;height:2" coordorigin="3706,2150" coordsize="110,0" path="m3706,2150l3816,2150e" filled="false" stroked="true" strokeweight=".508pt" strokecolor="#808285">
                <v:path arrowok="t"/>
              </v:shape>
            </v:group>
            <v:group style="position:absolute;left:3314;top:2150;width:110;height:2" coordorigin="3314,2150" coordsize="110,2">
              <v:shape style="position:absolute;left:3314;top:2150;width:110;height:2" coordorigin="3314,2150" coordsize="110,0" path="m3314,2150l3424,2150e" filled="false" stroked="true" strokeweight=".508pt" strokecolor="#808285">
                <v:path arrowok="t"/>
              </v:shape>
            </v:group>
            <v:group style="position:absolute;left:2922;top:2150;width:110;height:2" coordorigin="2922,2150" coordsize="110,2">
              <v:shape style="position:absolute;left:2922;top:2150;width:110;height:2" coordorigin="2922,2150" coordsize="110,0" path="m2922,2150l3032,2150e" filled="false" stroked="true" strokeweight=".508pt" strokecolor="#808285">
                <v:path arrowok="t"/>
              </v:shape>
            </v:group>
            <v:group style="position:absolute;left:2529;top:2150;width:110;height:2" coordorigin="2529,2150" coordsize="110,2">
              <v:shape style="position:absolute;left:2529;top:2150;width:110;height:2" coordorigin="2529,2150" coordsize="110,0" path="m2529,2150l2639,2150e" filled="false" stroked="true" strokeweight=".508pt" strokecolor="#808285">
                <v:path arrowok="t"/>
              </v:shape>
            </v:group>
            <v:group style="position:absolute;left:1800;top:2150;width:448;height:2" coordorigin="1800,2150" coordsize="448,2">
              <v:shape style="position:absolute;left:1800;top:2150;width:448;height:2" coordorigin="1800,2150" coordsize="448,0" path="m1800,2150l2247,2150e" filled="false" stroked="true" strokeweight=".508pt" strokecolor="#808285">
                <v:path arrowok="t"/>
              </v:shape>
            </v:group>
            <v:group style="position:absolute;left:5668;top:1905;width:55;height:2" coordorigin="5668,1905" coordsize="55,2">
              <v:shape style="position:absolute;left:5668;top:1905;width:55;height:2" coordorigin="5668,1905" coordsize="55,0" path="m5668,1905l5723,1905e" filled="false" stroked="true" strokeweight=".508pt" strokecolor="#808285">
                <v:path arrowok="t"/>
              </v:shape>
            </v:group>
            <v:group style="position:absolute;left:5276;top:1905;width:110;height:2" coordorigin="5276,1905" coordsize="110,2">
              <v:shape style="position:absolute;left:5276;top:1905;width:110;height:2" coordorigin="5276,1905" coordsize="110,0" path="m5276,1905l5386,1905e" filled="false" stroked="true" strokeweight=".508pt" strokecolor="#808285">
                <v:path arrowok="t"/>
              </v:shape>
            </v:group>
            <v:group style="position:absolute;left:4884;top:1905;width:110;height:2" coordorigin="4884,1905" coordsize="110,2">
              <v:shape style="position:absolute;left:4884;top:1905;width:110;height:2" coordorigin="4884,1905" coordsize="110,0" path="m4884,1905l4993,1905e" filled="false" stroked="true" strokeweight=".508pt" strokecolor="#808285">
                <v:path arrowok="t"/>
              </v:shape>
            </v:group>
            <v:group style="position:absolute;left:4099;top:1905;width:503;height:2" coordorigin="4099,1905" coordsize="503,2">
              <v:shape style="position:absolute;left:4099;top:1905;width:503;height:2" coordorigin="4099,1905" coordsize="503,0" path="m4099,1905l4601,1905e" filled="false" stroked="true" strokeweight=".508pt" strokecolor="#808285">
                <v:path arrowok="t"/>
              </v:shape>
            </v:group>
            <v:group style="position:absolute;left:3706;top:1905;width:110;height:2" coordorigin="3706,1905" coordsize="110,2">
              <v:shape style="position:absolute;left:3706;top:1905;width:110;height:2" coordorigin="3706,1905" coordsize="110,0" path="m3706,1905l3816,1905e" filled="false" stroked="true" strokeweight=".508pt" strokecolor="#808285">
                <v:path arrowok="t"/>
              </v:shape>
            </v:group>
            <v:group style="position:absolute;left:1800;top:1905;width:1625;height:2" coordorigin="1800,1905" coordsize="1625,2">
              <v:shape style="position:absolute;left:1800;top:1905;width:1625;height:2" coordorigin="1800,1905" coordsize="1625,0" path="m1800,1905l3424,1905e" filled="false" stroked="true" strokeweight=".508pt" strokecolor="#808285">
                <v:path arrowok="t"/>
              </v:shape>
            </v:group>
            <v:group style="position:absolute;left:5668;top:1660;width:55;height:2" coordorigin="5668,1660" coordsize="55,2">
              <v:shape style="position:absolute;left:5668;top:1660;width:55;height:2" coordorigin="5668,1660" coordsize="55,0" path="m5668,1660l5723,1660e" filled="false" stroked="true" strokeweight=".508pt" strokecolor="#808285">
                <v:path arrowok="t"/>
              </v:shape>
            </v:group>
            <v:group style="position:absolute;left:5276;top:1660;width:110;height:2" coordorigin="5276,1660" coordsize="110,2">
              <v:shape style="position:absolute;left:5276;top:1660;width:110;height:2" coordorigin="5276,1660" coordsize="110,0" path="m5276,1660l5386,1660e" filled="false" stroked="true" strokeweight=".508pt" strokecolor="#808285">
                <v:path arrowok="t"/>
              </v:shape>
            </v:group>
            <v:group style="position:absolute;left:4884;top:1660;width:110;height:2" coordorigin="4884,1660" coordsize="110,2">
              <v:shape style="position:absolute;left:4884;top:1660;width:110;height:2" coordorigin="4884,1660" coordsize="110,0" path="m4884,1660l4993,1660e" filled="false" stroked="true" strokeweight=".508pt" strokecolor="#808285">
                <v:path arrowok="t"/>
              </v:shape>
            </v:group>
            <v:group style="position:absolute;left:4146;top:1660;width:455;height:2" coordorigin="4146,1660" coordsize="455,2">
              <v:shape style="position:absolute;left:4146;top:1660;width:455;height:2" coordorigin="4146,1660" coordsize="455,0" path="m4146,1660l4601,1660e" filled="false" stroked="true" strokeweight=".508pt" strokecolor="#808285">
                <v:path arrowok="t"/>
              </v:shape>
            </v:group>
            <v:group style="position:absolute;left:1800;top:1660;width:1961;height:2" coordorigin="1800,1660" coordsize="1961,2">
              <v:shape style="position:absolute;left:1800;top:1660;width:1961;height:2" coordorigin="1800,1660" coordsize="1961,0" path="m1800,1660l3760,1660e" filled="false" stroked="true" strokeweight=".508pt" strokecolor="#808285">
                <v:path arrowok="t"/>
              </v:shape>
            </v:group>
            <v:group style="position:absolute;left:5668;top:1416;width:55;height:2" coordorigin="5668,1416" coordsize="55,2">
              <v:shape style="position:absolute;left:5668;top:1416;width:55;height:2" coordorigin="5668,1416" coordsize="55,0" path="m5668,1416l5723,1416e" filled="false" stroked="true" strokeweight=".508pt" strokecolor="#808285">
                <v:path arrowok="t"/>
              </v:shape>
            </v:group>
            <v:group style="position:absolute;left:5276;top:1416;width:110;height:2" coordorigin="5276,1416" coordsize="110,2">
              <v:shape style="position:absolute;left:5276;top:1416;width:110;height:2" coordorigin="5276,1416" coordsize="110,0" path="m5276,1416l5386,1416e" filled="false" stroked="true" strokeweight=".508pt" strokecolor="#808285">
                <v:path arrowok="t"/>
              </v:shape>
            </v:group>
            <v:group style="position:absolute;left:4884;top:1416;width:110;height:2" coordorigin="4884,1416" coordsize="110,2">
              <v:shape style="position:absolute;left:4884;top:1416;width:110;height:2" coordorigin="4884,1416" coordsize="110,0" path="m4884,1416l4993,1416e" filled="false" stroked="true" strokeweight=".508pt" strokecolor="#808285">
                <v:path arrowok="t"/>
              </v:shape>
            </v:group>
            <v:group style="position:absolute;left:1800;top:1416;width:2802;height:2" coordorigin="1800,1416" coordsize="2802,2">
              <v:shape style="position:absolute;left:1800;top:1416;width:2802;height:2" coordorigin="1800,1416" coordsize="2802,0" path="m1800,1416l4601,1416e" filled="false" stroked="true" strokeweight=".508pt" strokecolor="#808285">
                <v:path arrowok="t"/>
              </v:shape>
            </v:group>
            <v:group style="position:absolute;left:5668;top:1171;width:55;height:2" coordorigin="5668,1171" coordsize="55,2">
              <v:shape style="position:absolute;left:5668;top:1171;width:55;height:2" coordorigin="5668,1171" coordsize="55,0" path="m5668,1171l5723,1171e" filled="false" stroked="true" strokeweight=".508pt" strokecolor="#808285">
                <v:path arrowok="t"/>
              </v:shape>
            </v:group>
            <v:group style="position:absolute;left:5332;top:1171;width:54;height:2" coordorigin="5332,1171" coordsize="54,2">
              <v:shape style="position:absolute;left:5332;top:1171;width:54;height:2" coordorigin="5332,1171" coordsize="54,0" path="m5332,1171l5386,1171e" filled="false" stroked="true" strokeweight=".508pt" strokecolor="#808285">
                <v:path arrowok="t"/>
              </v:shape>
            </v:group>
            <v:group style="position:absolute;left:4884;top:1171;width:63;height:2" coordorigin="4884,1171" coordsize="63,2">
              <v:shape style="position:absolute;left:4884;top:1171;width:63;height:2" coordorigin="4884,1171" coordsize="63,0" path="m4884,1171l4947,1171e" filled="false" stroked="true" strokeweight=".508pt" strokecolor="#808285">
                <v:path arrowok="t"/>
              </v:shape>
            </v:group>
            <v:group style="position:absolute;left:1800;top:1171;width:2802;height:2" coordorigin="1800,1171" coordsize="2802,2">
              <v:shape style="position:absolute;left:1800;top:1171;width:2802;height:2" coordorigin="1800,1171" coordsize="2802,0" path="m1800,1171l4601,1171e" filled="false" stroked="true" strokeweight=".508pt" strokecolor="#808285">
                <v:path arrowok="t"/>
              </v:shape>
            </v:group>
            <v:group style="position:absolute;left:5668;top:926;width:55;height:2" coordorigin="5668,926" coordsize="55,2">
              <v:shape style="position:absolute;left:5668;top:926;width:55;height:2" coordorigin="5668,926" coordsize="55,0" path="m5668,926l5723,926e" filled="false" stroked="true" strokeweight=".508pt" strokecolor="#808285">
                <v:path arrowok="t"/>
              </v:shape>
            </v:group>
            <v:group style="position:absolute;left:4936;top:926;width:451;height:2" coordorigin="4936,926" coordsize="451,2">
              <v:shape style="position:absolute;left:4936;top:926;width:451;height:2" coordorigin="4936,926" coordsize="451,0" path="m4936,926l5386,926e" filled="false" stroked="true" strokeweight=".508pt" strokecolor="#808285">
                <v:path arrowok="t"/>
              </v:shape>
            </v:group>
            <v:group style="position:absolute;left:1800;top:926;width:2751;height:2" coordorigin="1800,926" coordsize="2751,2">
              <v:shape style="position:absolute;left:1800;top:926;width:2751;height:2" coordorigin="1800,926" coordsize="2751,0" path="m1800,926l4550,926e" filled="false" stroked="true" strokeweight=".508pt" strokecolor="#808285">
                <v:path arrowok="t"/>
              </v:shape>
            </v:group>
            <v:group style="position:absolute;left:5668;top:681;width:55;height:2" coordorigin="5668,681" coordsize="55,2">
              <v:shape style="position:absolute;left:5668;top:681;width:55;height:2" coordorigin="5668,681" coordsize="55,0" path="m5668,681l5723,681e" filled="false" stroked="true" strokeweight=".508pt" strokecolor="#808285">
                <v:path arrowok="t"/>
              </v:shape>
            </v:group>
            <v:group style="position:absolute;left:1800;top:681;width:3587;height:2" coordorigin="1800,681" coordsize="3587,2">
              <v:shape style="position:absolute;left:1800;top:681;width:3587;height:2" coordorigin="1800,681" coordsize="3587,0" path="m1800,681l5386,681e" filled="false" stroked="true" strokeweight=".508pt" strokecolor="#808285">
                <v:path arrowok="t"/>
              </v:shape>
            </v:group>
            <v:group style="position:absolute;left:5668;top:436;width:55;height:2" coordorigin="5668,436" coordsize="55,2">
              <v:shape style="position:absolute;left:5668;top:436;width:55;height:2" coordorigin="5668,436" coordsize="55,0" path="m5668,436l5723,436e" filled="false" stroked="true" strokeweight=".508pt" strokecolor="#808285">
                <v:path arrowok="t"/>
              </v:shape>
            </v:group>
            <v:group style="position:absolute;left:1800;top:436;width:3587;height:2" coordorigin="1800,436" coordsize="3587,2">
              <v:shape style="position:absolute;left:1800;top:436;width:3587;height:2" coordorigin="1800,436" coordsize="3587,0" path="m1800,436l5386,436e" filled="false" stroked="true" strokeweight=".508pt" strokecolor="#808285">
                <v:path arrowok="t"/>
              </v:shape>
            </v:group>
            <v:group style="position:absolute;left:1800;top:191;width:3924;height:2" coordorigin="1800,191" coordsize="3924,2">
              <v:shape style="position:absolute;left:1800;top:191;width:3924;height:2" coordorigin="1800,191" coordsize="3924,0" path="m1800,191l5723,191e" filled="false" stroked="true" strokeweight=".508pt" strokecolor="#808285">
                <v:path arrowok="t"/>
              </v:shape>
            </v:group>
            <v:group style="position:absolute;left:1855;top:2164;width:283;height:232" coordorigin="1855,2164" coordsize="283,232">
              <v:shape style="position:absolute;left:1855;top:2164;width:283;height:232" coordorigin="1855,2164" coordsize="283,232" path="m1855,2164l2137,2164,2137,2395,1855,2395,1855,2164xe" filled="true" fillcolor="#939598" stroked="false">
                <v:path arrowok="t"/>
                <v:fill type="solid"/>
              </v:shape>
            </v:group>
            <v:group style="position:absolute;left:1855;top:2164;width:283;height:232" coordorigin="1855,2164" coordsize="283,232">
              <v:shape style="position:absolute;left:1855;top:2164;width:283;height:232" coordorigin="1855,2164" coordsize="283,232" path="m1855,2164l2137,2164,2137,2395,1855,2395,1855,2164xe" filled="false" stroked="true" strokeweight=".508pt" strokecolor="#939598">
                <v:path arrowok="t"/>
              </v:shape>
            </v:group>
            <v:group style="position:absolute;left:2247;top:2067;width:283;height:328" coordorigin="2247,2067" coordsize="283,328">
              <v:shape style="position:absolute;left:2247;top:2067;width:283;height:328" coordorigin="2247,2067" coordsize="283,328" path="m2247,2067l2529,2067,2529,2395,2247,2395,2247,2067xe" filled="true" fillcolor="#939598" stroked="false">
                <v:path arrowok="t"/>
                <v:fill type="solid"/>
              </v:shape>
            </v:group>
            <v:group style="position:absolute;left:2247;top:2067;width:283;height:328" coordorigin="2247,2067" coordsize="283,328">
              <v:shape style="position:absolute;left:2247;top:2067;width:283;height:328" coordorigin="2247,2067" coordsize="283,328" path="m2247,2067l2529,2067,2529,2395,2247,2395,2247,2067xe" filled="false" stroked="true" strokeweight=".508pt" strokecolor="#939598">
                <v:path arrowok="t"/>
              </v:shape>
            </v:group>
            <v:group style="position:absolute;left:2639;top:2042;width:283;height:353" coordorigin="2639,2042" coordsize="283,353">
              <v:shape style="position:absolute;left:2639;top:2042;width:283;height:353" coordorigin="2639,2042" coordsize="283,353" path="m2639,2042l2922,2042,2922,2395,2639,2395,2639,2042xe" filled="true" fillcolor="#939598" stroked="false">
                <v:path arrowok="t"/>
                <v:fill type="solid"/>
              </v:shape>
            </v:group>
            <v:group style="position:absolute;left:2639;top:2042;width:283;height:353" coordorigin="2639,2042" coordsize="283,353">
              <v:shape style="position:absolute;left:2639;top:2042;width:283;height:353" coordorigin="2639,2042" coordsize="283,353" path="m2639,2042l2922,2042,2922,2395,2639,2395,2639,2042xe" filled="false" stroked="true" strokeweight=".508pt" strokecolor="#939598">
                <v:path arrowok="t"/>
              </v:shape>
            </v:group>
            <v:group style="position:absolute;left:3032;top:1952;width:283;height:443" coordorigin="3032,1952" coordsize="283,443">
              <v:shape style="position:absolute;left:3032;top:1952;width:283;height:443" coordorigin="3032,1952" coordsize="283,443" path="m3032,1952l3314,1952,3314,2395,3032,2395,3032,1952xe" filled="true" fillcolor="#939598" stroked="false">
                <v:path arrowok="t"/>
                <v:fill type="solid"/>
              </v:shape>
            </v:group>
            <v:group style="position:absolute;left:3032;top:1952;width:283;height:443" coordorigin="3032,1952" coordsize="283,443">
              <v:shape style="position:absolute;left:3032;top:1952;width:283;height:443" coordorigin="3032,1952" coordsize="283,443" path="m3032,1952l3314,1952,3314,2395,3032,2395,3032,1952xe" filled="false" stroked="true" strokeweight=".508pt" strokecolor="#939598">
                <v:path arrowok="t"/>
              </v:shape>
            </v:group>
            <v:group style="position:absolute;left:3424;top:1832;width:283;height:564" coordorigin="3424,1832" coordsize="283,564">
              <v:shape style="position:absolute;left:3424;top:1832;width:283;height:564" coordorigin="3424,1832" coordsize="283,564" path="m3424,1832l3706,1832,3706,2395,3424,2395,3424,1832xe" filled="true" fillcolor="#939598" stroked="false">
                <v:path arrowok="t"/>
                <v:fill type="solid"/>
              </v:shape>
            </v:group>
            <v:group style="position:absolute;left:3424;top:1832;width:283;height:564" coordorigin="3424,1832" coordsize="283,564">
              <v:shape style="position:absolute;left:3424;top:1832;width:283;height:564" coordorigin="3424,1832" coordsize="283,564" path="m3424,1832l3706,1832,3706,2395,3424,2395,3424,1832xe" filled="false" stroked="true" strokeweight=".508pt" strokecolor="#939598">
                <v:path arrowok="t"/>
              </v:shape>
            </v:group>
            <v:group style="position:absolute;left:3816;top:1761;width:283;height:634" coordorigin="3816,1761" coordsize="283,634">
              <v:shape style="position:absolute;left:3816;top:1761;width:283;height:634" coordorigin="3816,1761" coordsize="283,634" path="m3816,1761l4099,1761,4099,2395,3816,2395,3816,1761xe" filled="true" fillcolor="#939598" stroked="false">
                <v:path arrowok="t"/>
                <v:fill type="solid"/>
              </v:shape>
            </v:group>
            <v:group style="position:absolute;left:3816;top:1761;width:283;height:634" coordorigin="3816,1761" coordsize="283,634">
              <v:shape style="position:absolute;left:3816;top:1761;width:283;height:634" coordorigin="3816,1761" coordsize="283,634" path="m3816,1761l4099,1761,4099,2395,3816,2395,3816,1761xe" filled="false" stroked="true" strokeweight=".508pt" strokecolor="#939598">
                <v:path arrowok="t"/>
              </v:shape>
            </v:group>
            <v:group style="position:absolute;left:4209;top:1948;width:283;height:447" coordorigin="4209,1948" coordsize="283,447">
              <v:shape style="position:absolute;left:4209;top:1948;width:283;height:447" coordorigin="4209,1948" coordsize="283,447" path="m4209,1948l4491,1948,4491,2395,4209,2395,4209,1948xe" filled="true" fillcolor="#939598" stroked="false">
                <v:path arrowok="t"/>
                <v:fill type="solid"/>
              </v:shape>
            </v:group>
            <v:group style="position:absolute;left:4209;top:1948;width:283;height:447" coordorigin="4209,1948" coordsize="283,447">
              <v:shape style="position:absolute;left:4209;top:1948;width:283;height:447" coordorigin="4209,1948" coordsize="283,447" path="m4209,1948l4491,1948,4491,2395,4209,2395,4209,1948xe" filled="false" stroked="true" strokeweight=".508pt" strokecolor="#939598">
                <v:path arrowok="t"/>
              </v:shape>
            </v:group>
            <v:group style="position:absolute;left:4601;top:995;width:283;height:1401" coordorigin="4601,995" coordsize="283,1401">
              <v:shape style="position:absolute;left:4601;top:995;width:283;height:1401" coordorigin="4601,995" coordsize="283,1401" path="m4601,995l4884,995,4884,2395,4601,2395,4601,995xe" filled="true" fillcolor="#939598" stroked="false">
                <v:path arrowok="t"/>
                <v:fill type="solid"/>
              </v:shape>
            </v:group>
            <v:group style="position:absolute;left:4601;top:995;width:283;height:1401" coordorigin="4601,995" coordsize="283,1401">
              <v:shape style="position:absolute;left:4601;top:995;width:283;height:1401" coordorigin="4601,995" coordsize="283,1401" path="m4601,995l4884,995,4884,2395,4601,2395,4601,995xe" filled="false" stroked="true" strokeweight=".508pt" strokecolor="#939598">
                <v:path arrowok="t"/>
              </v:shape>
            </v:group>
            <v:group style="position:absolute;left:4993;top:1251;width:283;height:1144" coordorigin="4993,1251" coordsize="283,1144">
              <v:shape style="position:absolute;left:4993;top:1251;width:283;height:1144" coordorigin="4993,1251" coordsize="283,1144" path="m4993,1251l5276,1251,5276,2395,4993,2395,4993,1251xe" filled="true" fillcolor="#939598" stroked="false">
                <v:path arrowok="t"/>
                <v:fill type="solid"/>
              </v:shape>
            </v:group>
            <v:group style="position:absolute;left:4993;top:1251;width:283;height:1144" coordorigin="4993,1251" coordsize="283,1144">
              <v:shape style="position:absolute;left:4993;top:1251;width:283;height:1144" coordorigin="4993,1251" coordsize="283,1144" path="m4993,1251l5276,1251,5276,2395,4993,2395,4993,1251xe" filled="false" stroked="true" strokeweight=".508pt" strokecolor="#939598">
                <v:path arrowok="t"/>
              </v:shape>
            </v:group>
            <v:group style="position:absolute;left:5386;top:330;width:283;height:2065" coordorigin="5386,330" coordsize="283,2065">
              <v:shape style="position:absolute;left:5386;top:330;width:283;height:2065" coordorigin="5386,330" coordsize="283,2065" path="m5386,330l5668,330,5668,2395,5386,2395,5386,330xe" filled="true" fillcolor="#939598" stroked="false">
                <v:path arrowok="t"/>
                <v:fill type="solid"/>
              </v:shape>
            </v:group>
            <v:group style="position:absolute;left:5386;top:330;width:283;height:2065" coordorigin="5386,330" coordsize="283,2065">
              <v:shape style="position:absolute;left:5386;top:330;width:283;height:2065" coordorigin="5386,330" coordsize="283,2065" path="m5386,330l5668,330,5668,2395,5386,2395,5386,330xe" filled="false" stroked="true" strokeweight=".508pt" strokecolor="#939598">
                <v:path arrowok="t"/>
              </v:shape>
            </v:group>
            <v:group style="position:absolute;left:3018;top:1833;width:313;height:96" coordorigin="3018,1833" coordsize="313,96">
              <v:shape style="position:absolute;left:3018;top:1833;width:313;height:96" coordorigin="3018,1833" coordsize="313,96" path="m3330,1928l3018,1928,3018,1833,3330,1833,3330,1928xe" filled="true" fillcolor="#ffffff" stroked="false">
                <v:path arrowok="t"/>
                <v:fill type="solid"/>
              </v:shape>
            </v:group>
            <v:group style="position:absolute;left:4180;top:1827;width:313;height:96" coordorigin="4180,1827" coordsize="313,96">
              <v:shape style="position:absolute;left:4180;top:1827;width:313;height:96" coordorigin="4180,1827" coordsize="313,96" path="m4492,1922l4180,1922,4180,1827,4492,1827,4492,1922xe" filled="true" fillcolor="#ffffff" stroked="false">
                <v:path arrowok="t"/>
                <v:fill type="solid"/>
              </v:shape>
              <v:shape style="position:absolute;left:5350;top:202;width:356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4,215.93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565;top:872;width:356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2,859.79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962;top:1133;width:356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2,335.05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776;top:1632;width:356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1,294.00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386;top:1708;width:356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1,149.83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034;top:1832;width:280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903.50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209;top:1826;width:280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911.58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252;top:1944;width:280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669.33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645;top:1919;width:280;height:102" type="#_x0000_t20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720.91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Garamond"/>
          <w:color w:val="231F20"/>
          <w:w w:val="110"/>
          <w:sz w:val="14"/>
        </w:rPr>
        <w:t>4,500.00</w:t>
      </w:r>
      <w:r>
        <w:rPr>
          <w:rFonts w:ascii="Garamond"/>
          <w:sz w:val="14"/>
        </w:rPr>
      </w:r>
    </w:p>
    <w:p>
      <w:pPr>
        <w:spacing w:before="87"/>
        <w:ind w:left="280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10"/>
          <w:sz w:val="14"/>
        </w:rPr>
        <w:t>4,000.00</w:t>
      </w:r>
      <w:r>
        <w:rPr>
          <w:rFonts w:ascii="Garamond"/>
          <w:sz w:val="14"/>
        </w:rPr>
      </w:r>
    </w:p>
    <w:p>
      <w:pPr>
        <w:spacing w:before="87"/>
        <w:ind w:left="280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10"/>
          <w:sz w:val="14"/>
        </w:rPr>
        <w:t>3,500.00</w:t>
      </w:r>
      <w:r>
        <w:rPr>
          <w:rFonts w:ascii="Garamond"/>
          <w:sz w:val="14"/>
        </w:rPr>
      </w:r>
    </w:p>
    <w:p>
      <w:pPr>
        <w:spacing w:before="87"/>
        <w:ind w:left="280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shape style="position:absolute;margin-left:51.638088pt;margin-top:8.111063pt;width:9.35pt;height:34.8pt;mso-position-horizontal-relative:page;mso-position-vertical-relative:paragraph;z-index:2944" type="#_x0000_t202" filled="false" stroked="false">
            <v:textbox inset="0,0,0,0" style="layout-flow:vertical;mso-layout-flow-alt:bottom-to-top">
              <w:txbxContent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rFonts w:ascii="Garamond" w:hAnsi="Garamond" w:cs="Garamond" w:eastAsia="Garamond"/>
                      <w:sz w:val="14"/>
                      <w:szCs w:val="14"/>
                    </w:rPr>
                  </w:pPr>
                  <w:r>
                    <w:rPr>
                      <w:rFonts w:ascii="Garamond"/>
                      <w:color w:val="231F20"/>
                      <w:w w:val="106"/>
                      <w:sz w:val="14"/>
                    </w:rPr>
                    <w:t>in</w:t>
                  </w:r>
                  <w:r>
                    <w:rPr>
                      <w:rFonts w:ascii="Garamond"/>
                      <w:color w:val="231F20"/>
                      <w:sz w:val="14"/>
                    </w:rPr>
                    <w:t> </w:t>
                  </w:r>
                  <w:r>
                    <w:rPr>
                      <w:rFonts w:ascii="SimSun"/>
                      <w:color w:val="231F20"/>
                      <w:w w:val="101"/>
                      <w:sz w:val="14"/>
                    </w:rPr>
                    <w:t>`</w:t>
                  </w:r>
                  <w:r>
                    <w:rPr>
                      <w:rFonts w:ascii="SimSun"/>
                      <w:color w:val="231F20"/>
                      <w:spacing w:val="-35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106"/>
                      <w:sz w:val="14"/>
                    </w:rPr>
                    <w:t>million</w:t>
                  </w:r>
                  <w:r>
                    <w:rPr>
                      <w:rFonts w:ascii="Garamond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color w:val="231F20"/>
          <w:w w:val="110"/>
          <w:sz w:val="14"/>
        </w:rPr>
        <w:t>3,000.00</w:t>
      </w:r>
      <w:r>
        <w:rPr>
          <w:rFonts w:ascii="Garamond"/>
          <w:sz w:val="14"/>
        </w:rPr>
      </w:r>
    </w:p>
    <w:p>
      <w:pPr>
        <w:spacing w:before="87"/>
        <w:ind w:left="280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10"/>
          <w:sz w:val="14"/>
        </w:rPr>
        <w:t>2,500.00</w:t>
      </w:r>
      <w:r>
        <w:rPr>
          <w:rFonts w:ascii="Garamond"/>
          <w:sz w:val="14"/>
        </w:rPr>
      </w:r>
    </w:p>
    <w:p>
      <w:pPr>
        <w:spacing w:line="240" w:lineRule="auto" w:before="1"/>
        <w:rPr>
          <w:rFonts w:ascii="Garamond" w:hAnsi="Garamond" w:cs="Garamond" w:eastAsia="Garamond"/>
          <w:sz w:val="22"/>
          <w:szCs w:val="22"/>
        </w:rPr>
      </w:pPr>
      <w:r>
        <w:rPr/>
        <w:br w:type="column"/>
      </w:r>
      <w:r>
        <w:rPr>
          <w:rFonts w:ascii="Garamond"/>
          <w:sz w:val="22"/>
        </w:rPr>
      </w:r>
    </w:p>
    <w:p>
      <w:pPr>
        <w:pStyle w:val="Heading3"/>
        <w:spacing w:line="240" w:lineRule="auto" w:before="0"/>
        <w:ind w:right="0"/>
        <w:jc w:val="left"/>
        <w:rPr>
          <w:b w:val="0"/>
          <w:bCs w:val="0"/>
        </w:rPr>
      </w:pPr>
      <w:r>
        <w:rPr>
          <w:color w:val="231F20"/>
        </w:rPr>
        <w:t>Earnings</w:t>
      </w:r>
      <w:r>
        <w:rPr>
          <w:color w:val="231F20"/>
          <w:spacing w:val="-25"/>
        </w:rPr>
        <w:t> </w:t>
      </w:r>
      <w:r>
        <w:rPr>
          <w:color w:val="231F20"/>
        </w:rPr>
        <w:t>Per</w:t>
      </w:r>
      <w:r>
        <w:rPr>
          <w:color w:val="231F20"/>
          <w:spacing w:val="-24"/>
        </w:rPr>
        <w:t> </w:t>
      </w:r>
      <w:r>
        <w:rPr>
          <w:color w:val="231F20"/>
        </w:rPr>
        <w:t>Share</w:t>
      </w:r>
      <w:r>
        <w:rPr>
          <w:b w:val="0"/>
        </w:rPr>
      </w:r>
    </w:p>
    <w:p>
      <w:pPr>
        <w:spacing w:line="240" w:lineRule="auto" w:before="1"/>
        <w:rPr>
          <w:rFonts w:ascii="Garamond" w:hAnsi="Garamond" w:cs="Garamond" w:eastAsia="Garamond"/>
          <w:b/>
          <w:bCs/>
          <w:sz w:val="16"/>
          <w:szCs w:val="16"/>
        </w:rPr>
      </w:pPr>
    </w:p>
    <w:p>
      <w:pPr>
        <w:spacing w:before="0"/>
        <w:ind w:left="31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59.641083pt;margin-top:2.572582pt;width:193.7pt;height:109.35pt;mso-position-horizontal-relative:page;mso-position-vertical-relative:paragraph;z-index:1888" coordorigin="7193,51" coordsize="3874,2187">
            <v:group style="position:absolute;left:7198;top:2233;width:3864;height:2" coordorigin="7198,2233" coordsize="3864,2">
              <v:shape style="position:absolute;left:7198;top:2233;width:3864;height:2" coordorigin="7198,2233" coordsize="3864,0" path="m7198,2233l11062,2233e" filled="false" stroked="true" strokeweight=".5pt" strokecolor="#808285">
                <v:path arrowok="t"/>
              </v:shape>
            </v:group>
            <v:group style="position:absolute;left:7198;top:62;width:2;height:2171" coordorigin="7198,62" coordsize="2,2171">
              <v:shape style="position:absolute;left:7198;top:62;width:2;height:2171" coordorigin="7198,62" coordsize="0,2171" path="m7198,2233l7198,62e" filled="false" stroked="true" strokeweight=".5pt" strokecolor="#808285">
                <v:path arrowok="t"/>
              </v:shape>
            </v:group>
            <v:group style="position:absolute;left:11008;top:1922;width:55;height:2" coordorigin="11008,1922" coordsize="55,2">
              <v:shape style="position:absolute;left:11008;top:1922;width:55;height:2" coordorigin="11008,1922" coordsize="55,0" path="m11008,1922l11062,1922e" filled="false" stroked="true" strokeweight=".5pt" strokecolor="#808285">
                <v:path arrowok="t"/>
              </v:shape>
            </v:group>
            <v:group style="position:absolute;left:10621;top:1922;width:109;height:2" coordorigin="10621,1922" coordsize="109,2">
              <v:shape style="position:absolute;left:10621;top:1922;width:109;height:2" coordorigin="10621,1922" coordsize="109,0" path="m10621,1922l10729,1922e" filled="false" stroked="true" strokeweight=".5pt" strokecolor="#808285">
                <v:path arrowok="t"/>
              </v:shape>
            </v:group>
            <v:group style="position:absolute;left:10235;top:1922;width:109;height:2" coordorigin="10235,1922" coordsize="109,2">
              <v:shape style="position:absolute;left:10235;top:1922;width:109;height:2" coordorigin="10235,1922" coordsize="109,0" path="m10235,1922l10343,1922e" filled="false" stroked="true" strokeweight=".5pt" strokecolor="#808285">
                <v:path arrowok="t"/>
              </v:shape>
            </v:group>
            <v:group style="position:absolute;left:9848;top:1922;width:109;height:2" coordorigin="9848,1922" coordsize="109,2">
              <v:shape style="position:absolute;left:9848;top:1922;width:109;height:2" coordorigin="9848,1922" coordsize="109,0" path="m9848,1922l9957,1922e" filled="false" stroked="true" strokeweight=".5pt" strokecolor="#808285">
                <v:path arrowok="t"/>
              </v:shape>
            </v:group>
            <v:group style="position:absolute;left:9462;top:1922;width:109;height:2" coordorigin="9462,1922" coordsize="109,2">
              <v:shape style="position:absolute;left:9462;top:1922;width:109;height:2" coordorigin="9462,1922" coordsize="109,0" path="m9462,1922l9570,1922e" filled="false" stroked="true" strokeweight=".5pt" strokecolor="#808285">
                <v:path arrowok="t"/>
              </v:shape>
            </v:group>
            <v:group style="position:absolute;left:9076;top:1922;width:109;height:2" coordorigin="9076,1922" coordsize="109,2">
              <v:shape style="position:absolute;left:9076;top:1922;width:109;height:2" coordorigin="9076,1922" coordsize="109,0" path="m9076,1922l9184,1922e" filled="false" stroked="true" strokeweight=".5pt" strokecolor="#808285">
                <v:path arrowok="t"/>
              </v:shape>
            </v:group>
            <v:group style="position:absolute;left:8689;top:1922;width:109;height:2" coordorigin="8689,1922" coordsize="109,2">
              <v:shape style="position:absolute;left:8689;top:1922;width:109;height:2" coordorigin="8689,1922" coordsize="109,0" path="m8689,1922l8797,1922e" filled="false" stroked="true" strokeweight=".5pt" strokecolor="#808285">
                <v:path arrowok="t"/>
              </v:shape>
            </v:group>
            <v:group style="position:absolute;left:7198;top:1922;width:1214;height:2" coordorigin="7198,1922" coordsize="1214,2">
              <v:shape style="position:absolute;left:7198;top:1922;width:1214;height:2" coordorigin="7198,1922" coordsize="1214,0" path="m7198,1922l8411,1922e" filled="false" stroked="true" strokeweight=".5pt" strokecolor="#808285">
                <v:path arrowok="t"/>
              </v:shape>
            </v:group>
            <v:group style="position:absolute;left:11008;top:1612;width:55;height:2" coordorigin="11008,1612" coordsize="55,2">
              <v:shape style="position:absolute;left:11008;top:1612;width:55;height:2" coordorigin="11008,1612" coordsize="55,0" path="m11008,1612l11062,1612e" filled="false" stroked="true" strokeweight=".5pt" strokecolor="#808285">
                <v:path arrowok="t"/>
              </v:shape>
            </v:group>
            <v:group style="position:absolute;left:10621;top:1612;width:109;height:2" coordorigin="10621,1612" coordsize="109,2">
              <v:shape style="position:absolute;left:10621;top:1612;width:109;height:2" coordorigin="10621,1612" coordsize="109,0" path="m10621,1612l10729,1612e" filled="false" stroked="true" strokeweight=".5pt" strokecolor="#808285">
                <v:path arrowok="t"/>
              </v:shape>
            </v:group>
            <v:group style="position:absolute;left:10235;top:1612;width:109;height:2" coordorigin="10235,1612" coordsize="109,2">
              <v:shape style="position:absolute;left:10235;top:1612;width:109;height:2" coordorigin="10235,1612" coordsize="109,0" path="m10235,1612l10343,1612e" filled="false" stroked="true" strokeweight=".5pt" strokecolor="#808285">
                <v:path arrowok="t"/>
              </v:shape>
            </v:group>
            <v:group style="position:absolute;left:9848;top:1612;width:109;height:2" coordorigin="9848,1612" coordsize="109,2">
              <v:shape style="position:absolute;left:9848;top:1612;width:109;height:2" coordorigin="9848,1612" coordsize="109,0" path="m9848,1612l9957,1612e" filled="false" stroked="true" strokeweight=".5pt" strokecolor="#808285">
                <v:path arrowok="t"/>
              </v:shape>
            </v:group>
            <v:group style="position:absolute;left:9462;top:1612;width:109;height:2" coordorigin="9462,1612" coordsize="109,2">
              <v:shape style="position:absolute;left:9462;top:1612;width:109;height:2" coordorigin="9462,1612" coordsize="109,0" path="m9462,1612l9570,1612e" filled="false" stroked="true" strokeweight=".5pt" strokecolor="#808285">
                <v:path arrowok="t"/>
              </v:shape>
            </v:group>
            <v:group style="position:absolute;left:7198;top:1612;width:1987;height:2" coordorigin="7198,1612" coordsize="1987,2">
              <v:shape style="position:absolute;left:7198;top:1612;width:1987;height:2" coordorigin="7198,1612" coordsize="1987,0" path="m7198,1612l9184,1612e" filled="false" stroked="true" strokeweight=".5pt" strokecolor="#808285">
                <v:path arrowok="t"/>
              </v:shape>
            </v:group>
            <v:group style="position:absolute;left:11008;top:1302;width:55;height:2" coordorigin="11008,1302" coordsize="55,2">
              <v:shape style="position:absolute;left:11008;top:1302;width:55;height:2" coordorigin="11008,1302" coordsize="55,0" path="m11008,1302l11062,1302e" filled="false" stroked="true" strokeweight=".5pt" strokecolor="#808285">
                <v:path arrowok="t"/>
              </v:shape>
            </v:group>
            <v:group style="position:absolute;left:10621;top:1302;width:109;height:2" coordorigin="10621,1302" coordsize="109,2">
              <v:shape style="position:absolute;left:10621;top:1302;width:109;height:2" coordorigin="10621,1302" coordsize="109,0" path="m10621,1302l10729,1302e" filled="false" stroked="true" strokeweight=".5pt" strokecolor="#808285">
                <v:path arrowok="t"/>
              </v:shape>
            </v:group>
            <v:group style="position:absolute;left:10235;top:1302;width:109;height:2" coordorigin="10235,1302" coordsize="109,2">
              <v:shape style="position:absolute;left:10235;top:1302;width:109;height:2" coordorigin="10235,1302" coordsize="109,0" path="m10235,1302l10343,1302e" filled="false" stroked="true" strokeweight=".5pt" strokecolor="#808285">
                <v:path arrowok="t"/>
              </v:shape>
            </v:group>
            <v:group style="position:absolute;left:7198;top:1302;width:2759;height:2" coordorigin="7198,1302" coordsize="2759,2">
              <v:shape style="position:absolute;left:7198;top:1302;width:2759;height:2" coordorigin="7198,1302" coordsize="2759,0" path="m7198,1302l9957,1302e" filled="false" stroked="true" strokeweight=".5pt" strokecolor="#808285">
                <v:path arrowok="t"/>
              </v:shape>
            </v:group>
            <v:group style="position:absolute;left:11008;top:992;width:55;height:2" coordorigin="11008,992" coordsize="55,2">
              <v:shape style="position:absolute;left:11008;top:992;width:55;height:2" coordorigin="11008,992" coordsize="55,0" path="m11008,992l11062,992e" filled="false" stroked="true" strokeweight=".5pt" strokecolor="#808285">
                <v:path arrowok="t"/>
              </v:shape>
            </v:group>
            <v:group style="position:absolute;left:10621;top:992;width:109;height:2" coordorigin="10621,992" coordsize="109,2">
              <v:shape style="position:absolute;left:10621;top:992;width:109;height:2" coordorigin="10621,992" coordsize="109,0" path="m10621,992l10729,992e" filled="false" stroked="true" strokeweight=".5pt" strokecolor="#808285">
                <v:path arrowok="t"/>
              </v:shape>
            </v:group>
            <v:group style="position:absolute;left:10235;top:992;width:109;height:2" coordorigin="10235,992" coordsize="109,2">
              <v:shape style="position:absolute;left:10235;top:992;width:109;height:2" coordorigin="10235,992" coordsize="109,0" path="m10235,992l10343,992e" filled="false" stroked="true" strokeweight=".5pt" strokecolor="#808285">
                <v:path arrowok="t"/>
              </v:shape>
            </v:group>
            <v:group style="position:absolute;left:7198;top:992;width:2759;height:2" coordorigin="7198,992" coordsize="2759,2">
              <v:shape style="position:absolute;left:7198;top:992;width:2759;height:2" coordorigin="7198,992" coordsize="2759,0" path="m7198,992l9957,992e" filled="false" stroked="true" strokeweight=".5pt" strokecolor="#808285">
                <v:path arrowok="t"/>
              </v:shape>
            </v:group>
            <v:group style="position:absolute;left:11008;top:682;width:55;height:2" coordorigin="11008,682" coordsize="55,2">
              <v:shape style="position:absolute;left:11008;top:682;width:55;height:2" coordorigin="11008,682" coordsize="55,0" path="m11008,682l11062,682e" filled="false" stroked="true" strokeweight=".5pt" strokecolor="#808285">
                <v:path arrowok="t"/>
              </v:shape>
            </v:group>
            <v:group style="position:absolute;left:7198;top:682;width:3532;height:2" coordorigin="7198,682" coordsize="3532,2">
              <v:shape style="position:absolute;left:7198;top:682;width:3532;height:2" coordorigin="7198,682" coordsize="3532,0" path="m7198,682l10729,682e" filled="false" stroked="true" strokeweight=".5pt" strokecolor="#808285">
                <v:path arrowok="t"/>
              </v:shape>
            </v:group>
            <v:group style="position:absolute;left:11008;top:372;width:55;height:2" coordorigin="11008,372" coordsize="55,2">
              <v:shape style="position:absolute;left:11008;top:372;width:55;height:2" coordorigin="11008,372" coordsize="55,0" path="m11008,372l11062,372e" filled="false" stroked="true" strokeweight=".5pt" strokecolor="#808285">
                <v:path arrowok="t"/>
              </v:shape>
            </v:group>
            <v:group style="position:absolute;left:7198;top:372;width:3532;height:2" coordorigin="7198,372" coordsize="3532,2">
              <v:shape style="position:absolute;left:7198;top:372;width:3532;height:2" coordorigin="7198,372" coordsize="3532,0" path="m7198,372l10729,372e" filled="false" stroked="true" strokeweight=".5pt" strokecolor="#808285">
                <v:path arrowok="t"/>
              </v:shape>
            </v:group>
            <v:group style="position:absolute;left:7198;top:62;width:3864;height:2" coordorigin="7198,62" coordsize="3864,2">
              <v:shape style="position:absolute;left:7198;top:62;width:3864;height:2" coordorigin="7198,62" coordsize="3864,0" path="m7198,62l11062,62e" filled="false" stroked="true" strokeweight=".5pt" strokecolor="#808285">
                <v:path arrowok="t"/>
              </v:shape>
            </v:group>
            <v:group style="position:absolute;left:7252;top:2020;width:279;height:213" coordorigin="7252,2020" coordsize="279,213">
              <v:shape style="position:absolute;left:7252;top:2020;width:279;height:213" coordorigin="7252,2020" coordsize="279,213" path="m7252,2020l7530,2020,7530,2232,7252,2232,7252,2020xe" filled="true" fillcolor="#939598" stroked="false">
                <v:path arrowok="t"/>
                <v:fill type="solid"/>
              </v:shape>
            </v:group>
            <v:group style="position:absolute;left:7252;top:2020;width:279;height:213" coordorigin="7252,2020" coordsize="279,213">
              <v:shape style="position:absolute;left:7252;top:2020;width:279;height:213" coordorigin="7252,2020" coordsize="279,213" path="m7252,2020l7530,2020,7530,2232,7252,2232,7252,2020xe" filled="false" stroked="true" strokeweight=".5pt" strokecolor="#939598">
                <v:path arrowok="t"/>
              </v:shape>
            </v:group>
            <v:group style="position:absolute;left:7638;top:1917;width:279;height:316" coordorigin="7638,1917" coordsize="279,316">
              <v:shape style="position:absolute;left:7638;top:1917;width:279;height:316" coordorigin="7638,1917" coordsize="279,316" path="m7638,1917l7916,1917,7916,2232,7638,2232,7638,1917xe" filled="true" fillcolor="#939598" stroked="false">
                <v:path arrowok="t"/>
                <v:fill type="solid"/>
              </v:shape>
            </v:group>
            <v:group style="position:absolute;left:7638;top:1917;width:279;height:316" coordorigin="7638,1917" coordsize="279,316">
              <v:shape style="position:absolute;left:7638;top:1917;width:279;height:316" coordorigin="7638,1917" coordsize="279,316" path="m7638,1917l7917,1917,7917,2232,7638,2232,7638,1917xe" filled="false" stroked="true" strokeweight=".5pt" strokecolor="#939598">
                <v:path arrowok="t"/>
              </v:shape>
            </v:group>
            <v:group style="position:absolute;left:8025;top:1902;width:279;height:331" coordorigin="8025,1902" coordsize="279,331">
              <v:shape style="position:absolute;left:8025;top:1902;width:279;height:331" coordorigin="8025,1902" coordsize="279,331" path="m8025,1902l8303,1902,8303,2233,8025,2233,8025,1902xe" filled="true" fillcolor="#939598" stroked="false">
                <v:path arrowok="t"/>
                <v:fill type="solid"/>
              </v:shape>
            </v:group>
            <v:group style="position:absolute;left:8025;top:1902;width:279;height:331" coordorigin="8025,1902" coordsize="279,331">
              <v:shape style="position:absolute;left:8025;top:1902;width:279;height:331" coordorigin="8025,1902" coordsize="279,331" path="m8025,1902l8303,1902,8303,2233,8025,2233,8025,1902xe" filled="false" stroked="true" strokeweight=".5pt" strokecolor="#939598">
                <v:path arrowok="t"/>
              </v:shape>
            </v:group>
            <v:group style="position:absolute;left:8411;top:1803;width:279;height:430" coordorigin="8411,1803" coordsize="279,430">
              <v:shape style="position:absolute;left:8411;top:1803;width:279;height:430" coordorigin="8411,1803" coordsize="279,430" path="m8411,1803l8689,1803,8689,2233,8411,2233,8411,1803xe" filled="true" fillcolor="#939598" stroked="false">
                <v:path arrowok="t"/>
                <v:fill type="solid"/>
              </v:shape>
            </v:group>
            <v:group style="position:absolute;left:8411;top:1803;width:279;height:430" coordorigin="8411,1803" coordsize="279,430">
              <v:shape style="position:absolute;left:8411;top:1803;width:279;height:430" coordorigin="8411,1803" coordsize="279,430" path="m8411,1803l8689,1803,8689,2233,8411,2233,8411,1803xe" filled="false" stroked="true" strokeweight=".5pt" strokecolor="#939598">
                <v:path arrowok="t"/>
              </v:shape>
            </v:group>
            <v:group style="position:absolute;left:8797;top:1793;width:279;height:440" coordorigin="8797,1793" coordsize="279,440">
              <v:shape style="position:absolute;left:8797;top:1793;width:279;height:440" coordorigin="8797,1793" coordsize="279,440" path="m8797,1793l9076,1793,9076,2233,8797,2233,8797,1793xe" filled="true" fillcolor="#939598" stroked="false">
                <v:path arrowok="t"/>
                <v:fill type="solid"/>
              </v:shape>
            </v:group>
            <v:group style="position:absolute;left:8798;top:1793;width:279;height:440" coordorigin="8798,1793" coordsize="279,440">
              <v:shape style="position:absolute;left:8798;top:1793;width:279;height:440" coordorigin="8798,1793" coordsize="279,440" path="m8798,1793l9076,1793,9076,2233,8798,2233,8798,1793xe" filled="false" stroked="true" strokeweight=".5pt" strokecolor="#939598">
                <v:path arrowok="t"/>
              </v:shape>
            </v:group>
            <v:group style="position:absolute;left:9184;top:1545;width:279;height:688" coordorigin="9184,1545" coordsize="279,688">
              <v:shape style="position:absolute;left:9184;top:1545;width:279;height:688" coordorigin="9184,1545" coordsize="279,688" path="m9184,1545l9462,1545,9462,2232,9184,2232,9184,1545xe" filled="true" fillcolor="#939598" stroked="false">
                <v:path arrowok="t"/>
                <v:fill type="solid"/>
              </v:shape>
            </v:group>
            <v:group style="position:absolute;left:9184;top:1545;width:279;height:688" coordorigin="9184,1545" coordsize="279,688">
              <v:shape style="position:absolute;left:9184;top:1545;width:279;height:688" coordorigin="9184,1545" coordsize="279,688" path="m9184,1545l9462,1545,9462,2232,9184,2232,9184,1545xe" filled="false" stroked="true" strokeweight=".5pt" strokecolor="#939598">
                <v:path arrowok="t"/>
              </v:shape>
            </v:group>
            <v:group style="position:absolute;left:9570;top:1465;width:279;height:768" coordorigin="9570,1465" coordsize="279,768">
              <v:shape style="position:absolute;left:9570;top:1465;width:279;height:768" coordorigin="9570,1465" coordsize="279,768" path="m9570,1465l9848,1465,9848,2233,9570,2233,9570,1465xe" filled="true" fillcolor="#939598" stroked="false">
                <v:path arrowok="t"/>
                <v:fill type="solid"/>
              </v:shape>
            </v:group>
            <v:group style="position:absolute;left:9570;top:1465;width:279;height:768" coordorigin="9570,1465" coordsize="279,768">
              <v:shape style="position:absolute;left:9570;top:1465;width:279;height:768" coordorigin="9570,1465" coordsize="279,768" path="m9570,1465l9849,1465,9849,2233,9570,2233,9570,1465xe" filled="false" stroked="true" strokeweight=".5pt" strokecolor="#939598">
                <v:path arrowok="t"/>
              </v:shape>
            </v:group>
            <v:group style="position:absolute;left:9957;top:872;width:279;height:1361" coordorigin="9957,872" coordsize="279,1361">
              <v:shape style="position:absolute;left:9957;top:872;width:279;height:1361" coordorigin="9957,872" coordsize="279,1361" path="m9957,872l10235,872,10235,2232,9957,2232,9957,872xe" filled="true" fillcolor="#939598" stroked="false">
                <v:path arrowok="t"/>
                <v:fill type="solid"/>
              </v:shape>
            </v:group>
            <v:group style="position:absolute;left:9957;top:872;width:279;height:1361" coordorigin="9957,872" coordsize="279,1361">
              <v:shape style="position:absolute;left:9957;top:872;width:279;height:1361" coordorigin="9957,872" coordsize="279,1361" path="m9957,872l10235,872,10235,2232,9957,2232,9957,872xe" filled="false" stroked="true" strokeweight=".5pt" strokecolor="#939598">
                <v:path arrowok="t"/>
              </v:shape>
            </v:group>
            <v:group style="position:absolute;left:10343;top:803;width:279;height:1430" coordorigin="10343,803" coordsize="279,1430">
              <v:shape style="position:absolute;left:10343;top:803;width:279;height:1430" coordorigin="10343,803" coordsize="279,1430" path="m10343,803l10621,803,10621,2233,10343,2233,10343,803xe" filled="true" fillcolor="#939598" stroked="false">
                <v:path arrowok="t"/>
                <v:fill type="solid"/>
              </v:shape>
            </v:group>
            <v:group style="position:absolute;left:10343;top:803;width:279;height:1430" coordorigin="10343,803" coordsize="279,1430">
              <v:shape style="position:absolute;left:10343;top:803;width:279;height:1430" coordorigin="10343,803" coordsize="279,1430" path="m10343,803l10621,803,10621,2233,10343,2233,10343,803xe" filled="false" stroked="true" strokeweight=".5pt" strokecolor="#939598">
                <v:path arrowok="t"/>
              </v:shape>
            </v:group>
            <v:group style="position:absolute;left:10729;top:180;width:279;height:2053" coordorigin="10729,180" coordsize="279,2053">
              <v:shape style="position:absolute;left:10729;top:180;width:279;height:2053" coordorigin="10729,180" coordsize="279,2053" path="m10729,180l11008,180,11008,2232,10729,2232,10729,180xe" filled="true" fillcolor="#939598" stroked="false">
                <v:path arrowok="t"/>
                <v:fill type="solid"/>
              </v:shape>
            </v:group>
            <v:group style="position:absolute;left:10729;top:180;width:279;height:2053" coordorigin="10729,180" coordsize="279,2053">
              <v:shape style="position:absolute;left:10729;top:180;width:279;height:2053" coordorigin="10729,180" coordsize="279,2053" path="m10729,180l11008,180,11008,2232,10729,2232,10729,180xe" filled="false" stroked="true" strokeweight=".5pt" strokecolor="#939598">
                <v:path arrowok="t"/>
              </v:shape>
            </v:group>
            <v:group style="position:absolute;left:7264;top:1901;width:255;height:93" coordorigin="7264,1901" coordsize="255,93">
              <v:shape style="position:absolute;left:7264;top:1901;width:255;height:93" coordorigin="7264,1901" coordsize="255,93" path="m7519,1994l7264,1994,7264,1901,7519,1901,7519,1994xe" filled="true" fillcolor="#ffffff" stroked="false">
                <v:path arrowok="t"/>
                <v:fill type="solid"/>
              </v:shape>
            </v:group>
            <v:group style="position:absolute;left:10739;top:51;width:255;height:102" coordorigin="10739,51" coordsize="255,102">
              <v:shape style="position:absolute;left:10739;top:51;width:255;height:102" coordorigin="10739,51" coordsize="255,102" path="m10993,153l10739,153,10739,51,10993,51,10993,153xe" filled="true" fillcolor="#ffffff" stroked="false">
                <v:path arrowok="t"/>
                <v:fill type="solid"/>
              </v:shape>
              <v:shape style="position:absolute;left:7198;top:1922;width:441;height:98" type="#_x0000_t202" filled="false" stroked="false">
                <v:textbox inset="0,0,0,0">
                  <w:txbxContent>
                    <w:p>
                      <w:pPr>
                        <w:spacing w:line="76" w:lineRule="exact" w:before="0"/>
                        <w:ind w:left="8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13.74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729;top:59;width:27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132.43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372;top:679;width:22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92.22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989;top:756;width:22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87.79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606;top:1343;width:22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49.54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214;top:1431;width:22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44.37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438;top:1679;width:625;height:107" type="#_x0000_t20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27.71     </w:t>
                      </w:r>
                      <w:r>
                        <w:rPr>
                          <w:rFonts w:ascii="Times New Roman"/>
                          <w:color w:val="231F20"/>
                          <w:spacing w:val="24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position w:val="1"/>
                          <w:sz w:val="10"/>
                        </w:rPr>
                        <w:t>28.33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676;top:1781;width:609;height:115" type="#_x0000_t20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20.37     </w:t>
                      </w:r>
                      <w:r>
                        <w:rPr>
                          <w:rFonts w:ascii="Times New Roman"/>
                          <w:color w:val="231F20"/>
                          <w:spacing w:val="8"/>
                          <w:sz w:val="10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position w:val="1"/>
                          <w:sz w:val="10"/>
                        </w:rPr>
                        <w:t>21.31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color w:val="231F20"/>
          <w:sz w:val="14"/>
        </w:rPr>
        <w:t>140.00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1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120.00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1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100.00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8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25.994629pt;margin-top:3.869762pt;width:9.25pt;height:12.7pt;mso-position-horizontal-relative:page;mso-position-vertical-relative:paragraph;z-index:3064" type="#_x0000_t202" filled="false" stroked="false">
            <v:textbox inset="0,0,0,0" style="layout-flow:vertical;mso-layout-flow-alt:bottom-to-top">
              <w:txbxContent>
                <w:p>
                  <w:pPr>
                    <w:spacing w:line="163" w:lineRule="exact" w:before="0"/>
                    <w:ind w:left="20" w:right="0" w:firstLine="0"/>
                    <w:jc w:val="left"/>
                    <w:rPr>
                      <w:rFonts w:ascii="SimSun" w:hAnsi="SimSun" w:cs="SimSun" w:eastAsia="SimSu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sz w:val="14"/>
                    </w:rPr>
                    <w:t>in </w:t>
                  </w:r>
                  <w:r>
                    <w:rPr>
                      <w:rFonts w:ascii="SimSun"/>
                      <w:color w:val="231F20"/>
                      <w:sz w:val="14"/>
                    </w:rPr>
                    <w:t>`</w:t>
                  </w:r>
                  <w:r>
                    <w:rPr>
                      <w:rFonts w:ascii="SimSu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4"/>
        </w:rPr>
        <w:t>80.00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960" w:right="0"/>
          <w:cols w:num="2" w:equalWidth="0">
            <w:col w:w="2096" w:space="3385"/>
            <w:col w:w="546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before="89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1,500.00</w:t>
      </w:r>
      <w:r>
        <w:rPr>
          <w:rFonts w:ascii="Garamond"/>
          <w:sz w:val="14"/>
        </w:rPr>
      </w:r>
    </w:p>
    <w:p>
      <w:pPr>
        <w:spacing w:before="87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1,000.00</w:t>
      </w:r>
      <w:r>
        <w:rPr>
          <w:rFonts w:ascii="Garamond"/>
          <w:sz w:val="14"/>
        </w:rPr>
      </w:r>
    </w:p>
    <w:p>
      <w:pPr>
        <w:spacing w:before="87"/>
        <w:ind w:left="387" w:right="0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500.00</w:t>
      </w:r>
      <w:r>
        <w:rPr>
          <w:rFonts w:ascii="Garamond"/>
          <w:sz w:val="14"/>
        </w:rPr>
      </w:r>
    </w:p>
    <w:p>
      <w:pPr>
        <w:spacing w:before="87"/>
        <w:ind w:left="0" w:right="0" w:firstLine="0"/>
        <w:jc w:val="righ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0.00</w:t>
      </w:r>
      <w:r>
        <w:rPr>
          <w:rFonts w:ascii="Garamond"/>
          <w:sz w:val="14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0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01-02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02-03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03-04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04-05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05-06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06-07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07-08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08-09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83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09-10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</w:p>
    <w:p>
      <w:pPr>
        <w:spacing w:line="240" w:lineRule="auto" w:before="10"/>
        <w:rPr>
          <w:rFonts w:ascii="Garamond" w:hAnsi="Garamond" w:cs="Garamond" w:eastAsia="Garamond"/>
          <w:sz w:val="11"/>
          <w:szCs w:val="11"/>
        </w:rPr>
      </w:pPr>
    </w:p>
    <w:p>
      <w:pPr>
        <w:spacing w:before="0"/>
        <w:ind w:left="68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10-11</w:t>
      </w:r>
      <w:r>
        <w:rPr>
          <w:rFonts w:ascii="Garamond"/>
          <w:sz w:val="12"/>
        </w:rPr>
      </w:r>
    </w:p>
    <w:p>
      <w:pPr>
        <w:spacing w:line="240" w:lineRule="auto" w:before="9"/>
        <w:rPr>
          <w:rFonts w:ascii="Garamond" w:hAnsi="Garamond" w:cs="Garamond" w:eastAsia="Garamond"/>
          <w:sz w:val="18"/>
          <w:szCs w:val="18"/>
        </w:rPr>
      </w:pPr>
      <w:r>
        <w:rPr/>
        <w:br w:type="column"/>
      </w:r>
      <w:r>
        <w:rPr>
          <w:rFonts w:ascii="Garamond"/>
          <w:sz w:val="18"/>
        </w:rPr>
      </w:r>
    </w:p>
    <w:p>
      <w:pPr>
        <w:spacing w:before="0"/>
        <w:ind w:left="2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40.00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2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20.00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5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0.00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7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01-02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02-03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03-04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04-05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05-06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06-07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07-08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08-09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09-10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10-11</w:t>
      </w:r>
      <w:r>
        <w:rPr>
          <w:rFonts w:ascii="Times New Roman"/>
          <w:sz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580" w:bottom="280" w:left="960" w:right="0"/>
          <w:cols w:num="22" w:equalWidth="0">
            <w:col w:w="779" w:space="40"/>
            <w:col w:w="345" w:space="40"/>
            <w:col w:w="353" w:space="40"/>
            <w:col w:w="353" w:space="40"/>
            <w:col w:w="353" w:space="40"/>
            <w:col w:w="353" w:space="40"/>
            <w:col w:w="353" w:space="40"/>
            <w:col w:w="353" w:space="40"/>
            <w:col w:w="353" w:space="40"/>
            <w:col w:w="368" w:space="40"/>
            <w:col w:w="353" w:space="872"/>
            <w:col w:w="596" w:space="40"/>
            <w:col w:w="354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1236"/>
          </w:cols>
        </w:sectPr>
      </w:pPr>
    </w:p>
    <w:p>
      <w:pPr>
        <w:spacing w:line="263" w:lineRule="auto" w:before="57"/>
        <w:ind w:left="5598" w:right="365" w:firstLine="0"/>
        <w:jc w:val="lef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Earnings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per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share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computed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on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the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equity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capital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base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of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83,894,802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shares</w:t>
      </w:r>
      <w:r>
        <w:rPr>
          <w:rFonts w:ascii="Cambria"/>
          <w:color w:val="231F20"/>
          <w:spacing w:val="-1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on</w:t>
      </w:r>
      <w:r>
        <w:rPr>
          <w:rFonts w:ascii="Cambria"/>
          <w:color w:val="231F20"/>
          <w:w w:val="86"/>
          <w:sz w:val="14"/>
        </w:rPr>
        <w:t> </w:t>
      </w:r>
      <w:r>
        <w:rPr>
          <w:rFonts w:ascii="Cambria"/>
          <w:color w:val="231F20"/>
          <w:w w:val="95"/>
          <w:sz w:val="14"/>
        </w:rPr>
        <w:t>March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31,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2011</w:t>
      </w:r>
      <w:r>
        <w:rPr>
          <w:rFonts w:ascii="Cambria"/>
          <w:sz w:val="14"/>
        </w:rPr>
      </w:r>
    </w:p>
    <w:p>
      <w:pPr>
        <w:spacing w:line="240" w:lineRule="auto" w:before="0"/>
        <w:rPr>
          <w:rFonts w:ascii="Cambria" w:hAnsi="Cambria" w:cs="Cambria" w:eastAsia="Cambria"/>
          <w:sz w:val="22"/>
          <w:szCs w:val="22"/>
        </w:rPr>
      </w:pPr>
    </w:p>
    <w:p>
      <w:pPr>
        <w:spacing w:after="0" w:line="240" w:lineRule="auto"/>
        <w:rPr>
          <w:rFonts w:ascii="Cambria" w:hAnsi="Cambria" w:cs="Cambria" w:eastAsia="Cambria"/>
          <w:sz w:val="22"/>
          <w:szCs w:val="22"/>
        </w:rPr>
        <w:sectPr>
          <w:type w:val="continuous"/>
          <w:pgSz w:w="11910" w:h="16840"/>
          <w:pgMar w:top="1580" w:bottom="280" w:left="960" w:right="0"/>
        </w:sect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231F20"/>
        </w:rPr>
        <w:t>Book</w:t>
      </w:r>
      <w:r>
        <w:rPr>
          <w:color w:val="231F20"/>
          <w:spacing w:val="-9"/>
        </w:rPr>
        <w:t> </w:t>
      </w:r>
      <w:r>
        <w:rPr>
          <w:color w:val="231F20"/>
        </w:rPr>
        <w:t>value</w:t>
      </w:r>
      <w:r>
        <w:rPr>
          <w:b w:val="0"/>
        </w:rPr>
      </w:r>
    </w:p>
    <w:p>
      <w:pPr>
        <w:spacing w:before="82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/>
        <w:br w:type="column"/>
      </w:r>
      <w:r>
        <w:rPr>
          <w:rFonts w:ascii="Garamond"/>
          <w:b/>
          <w:color w:val="231F20"/>
          <w:sz w:val="20"/>
        </w:rPr>
        <w:t>Number</w:t>
      </w:r>
      <w:r>
        <w:rPr>
          <w:rFonts w:ascii="Garamond"/>
          <w:b/>
          <w:color w:val="231F20"/>
          <w:spacing w:val="-20"/>
          <w:sz w:val="20"/>
        </w:rPr>
        <w:t> </w:t>
      </w:r>
      <w:r>
        <w:rPr>
          <w:rFonts w:ascii="Garamond"/>
          <w:b/>
          <w:color w:val="231F20"/>
          <w:sz w:val="20"/>
        </w:rPr>
        <w:t>of</w:t>
      </w:r>
      <w:r>
        <w:rPr>
          <w:rFonts w:ascii="Garamond"/>
          <w:b/>
          <w:color w:val="231F20"/>
          <w:spacing w:val="-19"/>
          <w:sz w:val="20"/>
        </w:rPr>
        <w:t> </w:t>
      </w:r>
      <w:r>
        <w:rPr>
          <w:rFonts w:ascii="Garamond"/>
          <w:b/>
          <w:color w:val="231F20"/>
          <w:sz w:val="20"/>
        </w:rPr>
        <w:t>employees</w:t>
      </w:r>
      <w:r>
        <w:rPr>
          <w:rFonts w:ascii="Garamond"/>
          <w:b/>
          <w:color w:val="231F20"/>
          <w:spacing w:val="-19"/>
          <w:sz w:val="20"/>
        </w:rPr>
        <w:t> </w:t>
      </w:r>
      <w:r>
        <w:rPr>
          <w:rFonts w:ascii="Garamond"/>
          <w:b/>
          <w:color w:val="231F20"/>
          <w:sz w:val="20"/>
        </w:rPr>
        <w:t>including</w:t>
      </w:r>
      <w:r>
        <w:rPr>
          <w:rFonts w:ascii="Garamond"/>
          <w:b/>
          <w:color w:val="231F20"/>
          <w:spacing w:val="-19"/>
          <w:sz w:val="20"/>
        </w:rPr>
        <w:t> </w:t>
      </w:r>
      <w:r>
        <w:rPr>
          <w:rFonts w:ascii="Garamond"/>
          <w:b/>
          <w:color w:val="231F20"/>
          <w:sz w:val="20"/>
        </w:rPr>
        <w:t>subsidiaries</w:t>
      </w:r>
      <w:r>
        <w:rPr>
          <w:rFonts w:ascii="Garamond"/>
          <w:sz w:val="20"/>
        </w:rPr>
      </w:r>
    </w:p>
    <w:p>
      <w:pPr>
        <w:spacing w:after="0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0"/>
          <w:cols w:num="2" w:equalWidth="0">
            <w:col w:w="1057" w:space="4424"/>
            <w:col w:w="5469"/>
          </w:cols>
        </w:sectPr>
      </w:pPr>
    </w:p>
    <w:p>
      <w:pPr>
        <w:spacing w:line="240" w:lineRule="auto" w:before="9"/>
        <w:rPr>
          <w:rFonts w:ascii="Garamond" w:hAnsi="Garamond" w:cs="Garamond" w:eastAsia="Garamond"/>
          <w:b/>
          <w:bCs/>
          <w:sz w:val="9"/>
          <w:szCs w:val="9"/>
        </w:rPr>
      </w:pPr>
    </w:p>
    <w:p>
      <w:pPr>
        <w:spacing w:after="0" w:line="240" w:lineRule="auto"/>
        <w:rPr>
          <w:rFonts w:ascii="Garamond" w:hAnsi="Garamond" w:cs="Garamond" w:eastAsia="Garamond"/>
          <w:sz w:val="9"/>
          <w:szCs w:val="9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before="77"/>
        <w:ind w:left="3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700.00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600.00</w:t>
      </w:r>
      <w:r>
        <w:rPr>
          <w:rFonts w:ascii="Times New Roman"/>
          <w:sz w:val="14"/>
        </w:rPr>
      </w:r>
    </w:p>
    <w:p>
      <w:pPr>
        <w:spacing w:before="87"/>
        <w:ind w:left="31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w w:val="105"/>
        </w:rPr>
        <w:br w:type="column"/>
      </w:r>
      <w:r>
        <w:rPr>
          <w:rFonts w:ascii="Garamond"/>
          <w:color w:val="231F20"/>
          <w:w w:val="105"/>
          <w:sz w:val="14"/>
        </w:rPr>
        <w:t>12,000</w:t>
      </w:r>
      <w:r>
        <w:rPr>
          <w:rFonts w:ascii="Garamond"/>
          <w:sz w:val="14"/>
        </w:rPr>
      </w:r>
    </w:p>
    <w:p>
      <w:pPr>
        <w:spacing w:line="240" w:lineRule="auto" w:before="2"/>
        <w:rPr>
          <w:rFonts w:ascii="Garamond" w:hAnsi="Garamond" w:cs="Garamond" w:eastAsia="Garamond"/>
          <w:sz w:val="18"/>
          <w:szCs w:val="18"/>
        </w:rPr>
      </w:pPr>
    </w:p>
    <w:p>
      <w:pPr>
        <w:spacing w:before="0"/>
        <w:ind w:left="31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359.87207pt;margin-top:-16.514988pt;width:193.7pt;height:109.85pt;mso-position-horizontal-relative:page;mso-position-vertical-relative:paragraph;z-index:2368" coordorigin="7197,-330" coordsize="3874,2197">
            <v:group style="position:absolute;left:7202;top:1861;width:3864;height:2" coordorigin="7202,1861" coordsize="3864,2">
              <v:shape style="position:absolute;left:7202;top:1861;width:3864;height:2" coordorigin="7202,1861" coordsize="3864,0" path="m7202,1861l11066,1861e" filled="false" stroked="true" strokeweight=".5pt" strokecolor="#808285">
                <v:path arrowok="t"/>
              </v:shape>
            </v:group>
            <v:group style="position:absolute;left:7202;top:-309;width:2;height:2171" coordorigin="7202,-309" coordsize="2,2171">
              <v:shape style="position:absolute;left:7202;top:-309;width:2;height:2171" coordorigin="7202,-309" coordsize="0,2171" path="m7202,1861l7202,-309e" filled="false" stroked="true" strokeweight=".5pt" strokecolor="#808285">
                <v:path arrowok="t"/>
              </v:shape>
            </v:group>
            <v:group style="position:absolute;left:11012;top:1499;width:55;height:2" coordorigin="11012,1499" coordsize="55,2">
              <v:shape style="position:absolute;left:11012;top:1499;width:55;height:2" coordorigin="11012,1499" coordsize="55,0" path="m11012,1499l11066,1499e" filled="false" stroked="true" strokeweight=".5pt" strokecolor="#808285">
                <v:path arrowok="t"/>
              </v:shape>
            </v:group>
            <v:group style="position:absolute;left:10626;top:1499;width:109;height:2" coordorigin="10626,1499" coordsize="109,2">
              <v:shape style="position:absolute;left:10626;top:1499;width:109;height:2" coordorigin="10626,1499" coordsize="109,0" path="m10626,1499l10734,1499e" filled="false" stroked="true" strokeweight=".5pt" strokecolor="#808285">
                <v:path arrowok="t"/>
              </v:shape>
            </v:group>
            <v:group style="position:absolute;left:10240;top:1499;width:109;height:2" coordorigin="10240,1499" coordsize="109,2">
              <v:shape style="position:absolute;left:10240;top:1499;width:109;height:2" coordorigin="10240,1499" coordsize="109,0" path="m10240,1499l10348,1499e" filled="false" stroked="true" strokeweight=".5pt" strokecolor="#808285">
                <v:path arrowok="t"/>
              </v:shape>
            </v:group>
            <v:group style="position:absolute;left:9853;top:1499;width:109;height:2" coordorigin="9853,1499" coordsize="109,2">
              <v:shape style="position:absolute;left:9853;top:1499;width:109;height:2" coordorigin="9853,1499" coordsize="109,0" path="m9853,1499l9961,1499e" filled="false" stroked="true" strokeweight=".5pt" strokecolor="#808285">
                <v:path arrowok="t"/>
              </v:shape>
            </v:group>
            <v:group style="position:absolute;left:9467;top:1499;width:109;height:2" coordorigin="9467,1499" coordsize="109,2">
              <v:shape style="position:absolute;left:9467;top:1499;width:109;height:2" coordorigin="9467,1499" coordsize="109,0" path="m9467,1499l9575,1499e" filled="false" stroked="true" strokeweight=".5pt" strokecolor="#808285">
                <v:path arrowok="t"/>
              </v:shape>
            </v:group>
            <v:group style="position:absolute;left:9080;top:1499;width:109;height:2" coordorigin="9080,1499" coordsize="109,2">
              <v:shape style="position:absolute;left:9080;top:1499;width:109;height:2" coordorigin="9080,1499" coordsize="109,0" path="m9080,1499l9189,1499e" filled="false" stroked="true" strokeweight=".5pt" strokecolor="#808285">
                <v:path arrowok="t"/>
              </v:shape>
            </v:group>
            <v:group style="position:absolute;left:8694;top:1499;width:109;height:2" coordorigin="8694,1499" coordsize="109,2">
              <v:shape style="position:absolute;left:8694;top:1499;width:109;height:2" coordorigin="8694,1499" coordsize="109,0" path="m8694,1499l8802,1499e" filled="false" stroked="true" strokeweight=".5pt" strokecolor="#808285">
                <v:path arrowok="t"/>
              </v:shape>
            </v:group>
            <v:group style="position:absolute;left:8308;top:1499;width:109;height:2" coordorigin="8308,1499" coordsize="109,2">
              <v:shape style="position:absolute;left:8308;top:1499;width:109;height:2" coordorigin="8308,1499" coordsize="109,0" path="m8308,1499l8416,1499e" filled="false" stroked="true" strokeweight=".5pt" strokecolor="#808285">
                <v:path arrowok="t"/>
              </v:shape>
            </v:group>
            <v:group style="position:absolute;left:7921;top:1499;width:109;height:2" coordorigin="7921,1499" coordsize="109,2">
              <v:shape style="position:absolute;left:7921;top:1499;width:109;height:2" coordorigin="7921,1499" coordsize="109,0" path="m7921,1499l8029,1499e" filled="false" stroked="true" strokeweight=".5pt" strokecolor="#808285">
                <v:path arrowok="t"/>
              </v:shape>
            </v:group>
            <v:group style="position:absolute;left:7202;top:1499;width:441;height:2" coordorigin="7202,1499" coordsize="441,2">
              <v:shape style="position:absolute;left:7202;top:1499;width:441;height:2" coordorigin="7202,1499" coordsize="441,0" path="m7202,1499l7643,1499e" filled="false" stroked="true" strokeweight=".5pt" strokecolor="#808285">
                <v:path arrowok="t"/>
              </v:shape>
            </v:group>
            <v:group style="position:absolute;left:11012;top:1137;width:55;height:2" coordorigin="11012,1137" coordsize="55,2">
              <v:shape style="position:absolute;left:11012;top:1137;width:55;height:2" coordorigin="11012,1137" coordsize="55,0" path="m11012,1137l11066,1137e" filled="false" stroked="true" strokeweight=".5pt" strokecolor="#808285">
                <v:path arrowok="t"/>
              </v:shape>
            </v:group>
            <v:group style="position:absolute;left:10626;top:1137;width:109;height:2" coordorigin="10626,1137" coordsize="109,2">
              <v:shape style="position:absolute;left:10626;top:1137;width:109;height:2" coordorigin="10626,1137" coordsize="109,0" path="m10626,1137l10734,1137e" filled="false" stroked="true" strokeweight=".5pt" strokecolor="#808285">
                <v:path arrowok="t"/>
              </v:shape>
            </v:group>
            <v:group style="position:absolute;left:10240;top:1137;width:109;height:2" coordorigin="10240,1137" coordsize="109,2">
              <v:shape style="position:absolute;left:10240;top:1137;width:109;height:2" coordorigin="10240,1137" coordsize="109,0" path="m10240,1137l10348,1137e" filled="false" stroked="true" strokeweight=".5pt" strokecolor="#808285">
                <v:path arrowok="t"/>
              </v:shape>
            </v:group>
            <v:group style="position:absolute;left:9853;top:1137;width:109;height:2" coordorigin="9853,1137" coordsize="109,2">
              <v:shape style="position:absolute;left:9853;top:1137;width:109;height:2" coordorigin="9853,1137" coordsize="109,0" path="m9853,1137l9961,1137e" filled="false" stroked="true" strokeweight=".5pt" strokecolor="#808285">
                <v:path arrowok="t"/>
              </v:shape>
            </v:group>
            <v:group style="position:absolute;left:9467;top:1137;width:109;height:2" coordorigin="9467,1137" coordsize="109,2">
              <v:shape style="position:absolute;left:9467;top:1137;width:109;height:2" coordorigin="9467,1137" coordsize="109,0" path="m9467,1137l9575,1137e" filled="false" stroked="true" strokeweight=".5pt" strokecolor="#808285">
                <v:path arrowok="t"/>
              </v:shape>
            </v:group>
            <v:group style="position:absolute;left:9080;top:1137;width:109;height:2" coordorigin="9080,1137" coordsize="109,2">
              <v:shape style="position:absolute;left:9080;top:1137;width:109;height:2" coordorigin="9080,1137" coordsize="109,0" path="m9080,1137l9189,1137e" filled="false" stroked="true" strokeweight=".5pt" strokecolor="#808285">
                <v:path arrowok="t"/>
              </v:shape>
            </v:group>
            <v:group style="position:absolute;left:8694;top:1137;width:109;height:2" coordorigin="8694,1137" coordsize="109,2">
              <v:shape style="position:absolute;left:8694;top:1137;width:109;height:2" coordorigin="8694,1137" coordsize="109,0" path="m8694,1137l8802,1137e" filled="false" stroked="true" strokeweight=".5pt" strokecolor="#808285">
                <v:path arrowok="t"/>
              </v:shape>
            </v:group>
            <v:group style="position:absolute;left:7202;top:1137;width:1214;height:2" coordorigin="7202,1137" coordsize="1214,2">
              <v:shape style="position:absolute;left:7202;top:1137;width:1214;height:2" coordorigin="7202,1137" coordsize="1214,0" path="m7202,1137l8416,1137e" filled="false" stroked="true" strokeweight=".5pt" strokecolor="#808285">
                <v:path arrowok="t"/>
              </v:shape>
            </v:group>
            <v:group style="position:absolute;left:11012;top:776;width:55;height:2" coordorigin="11012,776" coordsize="55,2">
              <v:shape style="position:absolute;left:11012;top:776;width:55;height:2" coordorigin="11012,776" coordsize="55,0" path="m11012,776l11066,776e" filled="false" stroked="true" strokeweight=".5pt" strokecolor="#808285">
                <v:path arrowok="t"/>
              </v:shape>
            </v:group>
            <v:group style="position:absolute;left:10626;top:776;width:109;height:2" coordorigin="10626,776" coordsize="109,2">
              <v:shape style="position:absolute;left:10626;top:776;width:109;height:2" coordorigin="10626,776" coordsize="109,0" path="m10626,776l10734,776e" filled="false" stroked="true" strokeweight=".5pt" strokecolor="#808285">
                <v:path arrowok="t"/>
              </v:shape>
            </v:group>
            <v:group style="position:absolute;left:10240;top:776;width:109;height:2" coordorigin="10240,776" coordsize="109,2">
              <v:shape style="position:absolute;left:10240;top:776;width:109;height:2" coordorigin="10240,776" coordsize="109,0" path="m10240,776l10348,776e" filled="false" stroked="true" strokeweight=".5pt" strokecolor="#808285">
                <v:path arrowok="t"/>
              </v:shape>
            </v:group>
            <v:group style="position:absolute;left:9853;top:776;width:109;height:2" coordorigin="9853,776" coordsize="109,2">
              <v:shape style="position:absolute;left:9853;top:776;width:109;height:2" coordorigin="9853,776" coordsize="109,0" path="m9853,776l9961,776e" filled="false" stroked="true" strokeweight=".5pt" strokecolor="#808285">
                <v:path arrowok="t"/>
              </v:shape>
            </v:group>
            <v:group style="position:absolute;left:9467;top:776;width:109;height:2" coordorigin="9467,776" coordsize="109,2">
              <v:shape style="position:absolute;left:9467;top:776;width:109;height:2" coordorigin="9467,776" coordsize="109,0" path="m9467,776l9575,776e" filled="false" stroked="true" strokeweight=".5pt" strokecolor="#808285">
                <v:path arrowok="t"/>
              </v:shape>
            </v:group>
            <v:group style="position:absolute;left:9080;top:776;width:109;height:2" coordorigin="9080,776" coordsize="109,2">
              <v:shape style="position:absolute;left:9080;top:776;width:109;height:2" coordorigin="9080,776" coordsize="109,0" path="m9080,776l9189,776e" filled="false" stroked="true" strokeweight=".5pt" strokecolor="#808285">
                <v:path arrowok="t"/>
              </v:shape>
            </v:group>
            <v:group style="position:absolute;left:7202;top:776;width:1600;height:2" coordorigin="7202,776" coordsize="1600,2">
              <v:shape style="position:absolute;left:7202;top:776;width:1600;height:2" coordorigin="7202,776" coordsize="1600,0" path="m7202,776l8802,776e" filled="false" stroked="true" strokeweight=".5pt" strokecolor="#808285">
                <v:path arrowok="t"/>
              </v:shape>
            </v:group>
            <v:group style="position:absolute;left:11012;top:414;width:55;height:2" coordorigin="11012,414" coordsize="55,2">
              <v:shape style="position:absolute;left:11012;top:414;width:55;height:2" coordorigin="11012,414" coordsize="55,0" path="m11012,414l11066,414e" filled="false" stroked="true" strokeweight=".5pt" strokecolor="#808285">
                <v:path arrowok="t"/>
              </v:shape>
            </v:group>
            <v:group style="position:absolute;left:10626;top:414;width:109;height:2" coordorigin="10626,414" coordsize="109,2">
              <v:shape style="position:absolute;left:10626;top:414;width:109;height:2" coordorigin="10626,414" coordsize="109,0" path="m10626,414l10734,414e" filled="false" stroked="true" strokeweight=".5pt" strokecolor="#808285">
                <v:path arrowok="t"/>
              </v:shape>
            </v:group>
            <v:group style="position:absolute;left:10240;top:414;width:109;height:2" coordorigin="10240,414" coordsize="109,2">
              <v:shape style="position:absolute;left:10240;top:414;width:109;height:2" coordorigin="10240,414" coordsize="109,0" path="m10240,414l10348,414e" filled="false" stroked="true" strokeweight=".5pt" strokecolor="#808285">
                <v:path arrowok="t"/>
              </v:shape>
            </v:group>
            <v:group style="position:absolute;left:9853;top:414;width:109;height:2" coordorigin="9853,414" coordsize="109,2">
              <v:shape style="position:absolute;left:9853;top:414;width:109;height:2" coordorigin="9853,414" coordsize="109,0" path="m9853,414l9961,414e" filled="false" stroked="true" strokeweight=".5pt" strokecolor="#808285">
                <v:path arrowok="t"/>
              </v:shape>
            </v:group>
            <v:group style="position:absolute;left:9467;top:414;width:109;height:2" coordorigin="9467,414" coordsize="109,2">
              <v:shape style="position:absolute;left:9467;top:414;width:109;height:2" coordorigin="9467,414" coordsize="109,0" path="m9467,414l9575,414e" filled="false" stroked="true" strokeweight=".5pt" strokecolor="#808285">
                <v:path arrowok="t"/>
              </v:shape>
            </v:group>
            <v:group style="position:absolute;left:7202;top:414;width:1987;height:2" coordorigin="7202,414" coordsize="1987,2">
              <v:shape style="position:absolute;left:7202;top:414;width:1987;height:2" coordorigin="7202,414" coordsize="1987,0" path="m7202,414l9189,414e" filled="false" stroked="true" strokeweight=".5pt" strokecolor="#808285">
                <v:path arrowok="t"/>
              </v:shape>
            </v:group>
            <v:group style="position:absolute;left:10626;top:52;width:112;height:2" coordorigin="10626,52" coordsize="112,2">
              <v:shape style="position:absolute;left:10626;top:52;width:112;height:2" coordorigin="10626,52" coordsize="112,0" path="m10626,52l10737,52e" filled="false" stroked="true" strokeweight=".5pt" strokecolor="#808285">
                <v:path arrowok="t"/>
              </v:shape>
            </v:group>
            <v:group style="position:absolute;left:10240;top:52;width:109;height:2" coordorigin="10240,52" coordsize="109,2">
              <v:shape style="position:absolute;left:10240;top:52;width:109;height:2" coordorigin="10240,52" coordsize="109,0" path="m10240,52l10348,52e" filled="false" stroked="true" strokeweight=".5pt" strokecolor="#808285">
                <v:path arrowok="t"/>
              </v:shape>
            </v:group>
            <v:group style="position:absolute;left:9853;top:52;width:109;height:2" coordorigin="9853,52" coordsize="109,2">
              <v:shape style="position:absolute;left:9853;top:52;width:109;height:2" coordorigin="9853,52" coordsize="109,0" path="m9853,52l9961,52e" filled="false" stroked="true" strokeweight=".5pt" strokecolor="#808285">
                <v:path arrowok="t"/>
              </v:shape>
            </v:group>
            <v:group style="position:absolute;left:7202;top:52;width:2373;height:2" coordorigin="7202,52" coordsize="2373,2">
              <v:shape style="position:absolute;left:7202;top:52;width:2373;height:2" coordorigin="7202,52" coordsize="2373,0" path="m7202,52l9575,52e" filled="false" stroked="true" strokeweight=".5pt" strokecolor="#808285">
                <v:path arrowok="t"/>
              </v:shape>
            </v:group>
            <v:group style="position:absolute;left:7202;top:-309;width:3864;height:2" coordorigin="7202,-309" coordsize="3864,2">
              <v:shape style="position:absolute;left:7202;top:-309;width:3864;height:2" coordorigin="7202,-309" coordsize="3864,0" path="m7202,-309l11066,-309e" filled="false" stroked="true" strokeweight=".5pt" strokecolor="#808285">
                <v:path arrowok="t"/>
              </v:shape>
            </v:group>
            <v:group style="position:absolute;left:7257;top:1493;width:279;height:368" coordorigin="7257,1493" coordsize="279,368">
              <v:shape style="position:absolute;left:7257;top:1493;width:279;height:368" coordorigin="7257,1493" coordsize="279,368" path="m7257,1493l7535,1493,7535,1861,7257,1861,7257,1493xe" filled="true" fillcolor="#939598" stroked="false">
                <v:path arrowok="t"/>
                <v:fill type="solid"/>
              </v:shape>
            </v:group>
            <v:group style="position:absolute;left:7257;top:1493;width:279;height:368" coordorigin="7257,1493" coordsize="279,368">
              <v:shape style="position:absolute;left:7257;top:1493;width:279;height:368" coordorigin="7257,1493" coordsize="279,368" path="m7257,1493l7535,1493,7535,1861,7257,1861,7257,1493xe" filled="false" stroked="true" strokeweight=".5pt" strokecolor="#939598">
                <v:path arrowok="t"/>
              </v:shape>
            </v:group>
            <v:group style="position:absolute;left:7643;top:1440;width:279;height:421" coordorigin="7643,1440" coordsize="279,421">
              <v:shape style="position:absolute;left:7643;top:1440;width:279;height:421" coordorigin="7643,1440" coordsize="279,421" path="m7643,1440l7921,1440,7921,1861,7643,1861,7643,1440xe" filled="true" fillcolor="#939598" stroked="false">
                <v:path arrowok="t"/>
                <v:fill type="solid"/>
              </v:shape>
            </v:group>
            <v:group style="position:absolute;left:7643;top:1440;width:279;height:421" coordorigin="7643,1440" coordsize="279,421">
              <v:shape style="position:absolute;left:7643;top:1440;width:279;height:421" coordorigin="7643,1440" coordsize="279,421" path="m7643,1440l7921,1440,7921,1861,7643,1861,7643,1440xe" filled="false" stroked="true" strokeweight=".5pt" strokecolor="#939598">
                <v:path arrowok="t"/>
              </v:shape>
            </v:group>
            <v:group style="position:absolute;left:8029;top:1323;width:279;height:538" coordorigin="8029,1323" coordsize="279,538">
              <v:shape style="position:absolute;left:8029;top:1323;width:279;height:538" coordorigin="8029,1323" coordsize="279,538" path="m8029,1323l8308,1323,8308,1861,8029,1861,8029,1323xe" filled="true" fillcolor="#939598" stroked="false">
                <v:path arrowok="t"/>
                <v:fill type="solid"/>
              </v:shape>
            </v:group>
            <v:group style="position:absolute;left:8029;top:1323;width:279;height:538" coordorigin="8029,1323" coordsize="279,538">
              <v:shape style="position:absolute;left:8029;top:1323;width:279;height:538" coordorigin="8029,1323" coordsize="279,538" path="m8029,1323l8308,1323,8308,1861,8029,1861,8029,1323xe" filled="false" stroked="true" strokeweight=".5pt" strokecolor="#939598">
                <v:path arrowok="t"/>
              </v:shape>
            </v:group>
            <v:group style="position:absolute;left:8416;top:1002;width:279;height:859" coordorigin="8416,1002" coordsize="279,859">
              <v:shape style="position:absolute;left:8416;top:1002;width:279;height:859" coordorigin="8416,1002" coordsize="279,859" path="m8416,1002l8694,1002,8694,1861,8416,1861,8416,1002xe" filled="true" fillcolor="#939598" stroked="false">
                <v:path arrowok="t"/>
                <v:fill type="solid"/>
              </v:shape>
            </v:group>
            <v:group style="position:absolute;left:8416;top:1002;width:279;height:859" coordorigin="8416,1002" coordsize="279,859">
              <v:shape style="position:absolute;left:8416;top:1002;width:279;height:859" coordorigin="8416,1002" coordsize="279,859" path="m8416,1002l8694,1002,8694,1861,8416,1861,8416,1002xe" filled="false" stroked="true" strokeweight=".5pt" strokecolor="#939598">
                <v:path arrowok="t"/>
              </v:shape>
            </v:group>
            <v:group style="position:absolute;left:8802;top:621;width:279;height:1241" coordorigin="8802,621" coordsize="279,1241">
              <v:shape style="position:absolute;left:8802;top:621;width:279;height:1241" coordorigin="8802,621" coordsize="279,1241" path="m8802,621l9080,621,9080,1861,8802,1861,8802,621xe" filled="true" fillcolor="#939598" stroked="false">
                <v:path arrowok="t"/>
                <v:fill type="solid"/>
              </v:shape>
            </v:group>
            <v:group style="position:absolute;left:8802;top:621;width:279;height:1241" coordorigin="8802,621" coordsize="279,1241">
              <v:shape style="position:absolute;left:8802;top:621;width:279;height:1241" coordorigin="8802,621" coordsize="279,1241" path="m8802,621l9080,621,9080,1861,8802,1861,8802,621xe" filled="false" stroked="true" strokeweight=".5pt" strokecolor="#939598">
                <v:path arrowok="t"/>
              </v:shape>
            </v:group>
            <v:group style="position:absolute;left:9189;top:221;width:279;height:1640" coordorigin="9189,221" coordsize="279,1640">
              <v:shape style="position:absolute;left:9189;top:221;width:279;height:1640" coordorigin="9189,221" coordsize="279,1640" path="m9189,221l9467,221,9467,1861,9189,1861,9189,221xe" filled="true" fillcolor="#939598" stroked="false">
                <v:path arrowok="t"/>
                <v:fill type="solid"/>
              </v:shape>
            </v:group>
            <v:group style="position:absolute;left:9189;top:221;width:279;height:1640" coordorigin="9189,221" coordsize="279,1640">
              <v:shape style="position:absolute;left:9189;top:221;width:279;height:1640" coordorigin="9189,221" coordsize="279,1640" path="m9189,221l9467,221,9467,1861,9189,1861,9189,221xe" filled="false" stroked="true" strokeweight=".5pt" strokecolor="#939598">
                <v:path arrowok="t"/>
              </v:shape>
            </v:group>
            <v:group style="position:absolute;left:9575;top:-129;width:279;height:1991" coordorigin="9575,-129" coordsize="279,1991">
              <v:shape style="position:absolute;left:9575;top:-129;width:279;height:1991" coordorigin="9575,-129" coordsize="279,1991" path="m9575,-129l9853,-129,9853,1861,9575,1861,9575,-129xe" filled="true" fillcolor="#939598" stroked="false">
                <v:path arrowok="t"/>
                <v:fill type="solid"/>
              </v:shape>
            </v:group>
            <v:group style="position:absolute;left:9575;top:-129;width:279;height:1991" coordorigin="9575,-129" coordsize="279,1991">
              <v:shape style="position:absolute;left:9575;top:-129;width:279;height:1991" coordorigin="9575,-129" coordsize="279,1991" path="m9575,-129l9853,-129,9853,1861,9575,1861,9575,-129xe" filled="false" stroked="true" strokeweight=".5pt" strokecolor="#939598">
                <v:path arrowok="t"/>
              </v:shape>
            </v:group>
            <v:group style="position:absolute;left:9961;top:-198;width:279;height:2059" coordorigin="9961,-198" coordsize="279,2059">
              <v:shape style="position:absolute;left:9961;top:-198;width:279;height:2059" coordorigin="9961,-198" coordsize="279,2059" path="m9961,-198l10240,-198,10240,1861,9961,1861,9961,-198xe" filled="true" fillcolor="#939598" stroked="false">
                <v:path arrowok="t"/>
                <v:fill type="solid"/>
              </v:shape>
            </v:group>
            <v:group style="position:absolute;left:9961;top:-198;width:279;height:2059" coordorigin="9961,-198" coordsize="279,2059">
              <v:shape style="position:absolute;left:9961;top:-198;width:279;height:2059" coordorigin="9961,-198" coordsize="279,2059" path="m9961,-198l10240,-198,10240,1861,9961,1861,9961,-198xe" filled="false" stroked="true" strokeweight=".5pt" strokecolor="#939598">
                <v:path arrowok="t"/>
              </v:shape>
            </v:group>
            <v:group style="position:absolute;left:10348;top:-29;width:279;height:1890" coordorigin="10348,-29" coordsize="279,1890">
              <v:shape style="position:absolute;left:10348;top:-29;width:279;height:1890" coordorigin="10348,-29" coordsize="279,1890" path="m10348,-29l10626,-29,10626,1861,10348,1861,10348,-29xe" filled="true" fillcolor="#939598" stroked="false">
                <v:path arrowok="t"/>
                <v:fill type="solid"/>
              </v:shape>
            </v:group>
            <v:group style="position:absolute;left:10348;top:-29;width:279;height:1890" coordorigin="10348,-29" coordsize="279,1890">
              <v:shape style="position:absolute;left:10348;top:-29;width:279;height:1890" coordorigin="10348,-29" coordsize="279,1890" path="m10348,-29l10626,-29,10626,1861,10348,1861,10348,-29xe" filled="false" stroked="true" strokeweight=".5pt" strokecolor="#939598">
                <v:path arrowok="t"/>
              </v:shape>
            </v:group>
            <v:group style="position:absolute;left:10734;top:115;width:279;height:1746" coordorigin="10734,115" coordsize="279,1746">
              <v:shape style="position:absolute;left:10734;top:115;width:279;height:1746" coordorigin="10734,115" coordsize="279,1746" path="m10734,115l11012,115,11012,1861,10734,1861,10734,115xe" filled="true" fillcolor="#939598" stroked="false">
                <v:path arrowok="t"/>
                <v:fill type="solid"/>
              </v:shape>
            </v:group>
            <v:group style="position:absolute;left:10734;top:115;width:279;height:1746" coordorigin="10734,115" coordsize="279,1746">
              <v:shape style="position:absolute;left:10734;top:115;width:279;height:1746" coordorigin="10734,115" coordsize="279,1746" path="m10734,115l11012,115,11012,1861,10734,1861,10734,115xe" filled="false" stroked="true" strokeweight=".5pt" strokecolor="#939598">
                <v:path arrowok="t"/>
              </v:shape>
            </v:group>
            <v:group style="position:absolute;left:9952;top:-330;width:271;height:108" coordorigin="9952,-330" coordsize="271,108">
              <v:shape style="position:absolute;left:9952;top:-330;width:271;height:108" coordorigin="9952,-330" coordsize="271,108" path="m10223,-222l9952,-222,9952,-330,10223,-330,10223,-222xe" filled="true" fillcolor="#ffffff" stroked="false">
                <v:path arrowok="t"/>
                <v:fill type="solid"/>
              </v:shape>
              <v:shape style="position:absolute;left:9564;top:-256;width:27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11,006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950;top:-325;width:27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11,386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338;top:-156;width:27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10,451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760;top:-11;width:307;height:100" type="#_x0000_t202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9,652</w:t>
                      </w:r>
                      <w:r>
                        <w:rPr>
                          <w:rFonts w:ascii="Garamond"/>
                          <w:color w:val="231F20"/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10"/>
                          <w:u w:val="single" w:color="808285"/>
                        </w:rPr>
                        <w:t> </w:t>
                        <w:tab/>
                      </w:r>
                      <w:r>
                        <w:rPr>
                          <w:rFonts w:ascii="Garamond"/>
                          <w:color w:val="231F20"/>
                          <w:sz w:val="10"/>
                        </w:rPr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204;top:94;width:22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9,068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824;top:494;width:22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6,858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438;top:874;width:22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4,747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053;top:1196;width:22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2,974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276;top:1367;width:22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2,032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664;top:1313;width:225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2,327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26.226074pt;margin-top:7.60161pt;width:9pt;height:62.3pt;mso-position-horizontal-relative:page;mso-position-vertical-relative:paragraph;z-index:3040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Garamond" w:hAnsi="Garamond" w:cs="Garamond" w:eastAsia="Garamond"/>
                      <w:sz w:val="14"/>
                      <w:szCs w:val="14"/>
                    </w:rPr>
                  </w:pPr>
                  <w:r>
                    <w:rPr>
                      <w:rFonts w:ascii="Garamond"/>
                      <w:color w:val="231F20"/>
                      <w:w w:val="99"/>
                      <w:sz w:val="14"/>
                    </w:rPr>
                    <w:t>Number</w:t>
                  </w:r>
                  <w:r>
                    <w:rPr>
                      <w:rFonts w:ascii="Garamond"/>
                      <w:color w:val="231F20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86"/>
                      <w:sz w:val="14"/>
                    </w:rPr>
                    <w:t>of</w:t>
                  </w:r>
                  <w:r>
                    <w:rPr>
                      <w:rFonts w:ascii="Garamond"/>
                      <w:color w:val="231F20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95"/>
                      <w:sz w:val="14"/>
                    </w:rPr>
                    <w:t>Employees</w:t>
                  </w:r>
                  <w:r>
                    <w:rPr>
                      <w:rFonts w:ascii="Garamond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color w:val="231F20"/>
          <w:w w:val="105"/>
          <w:sz w:val="14"/>
        </w:rPr>
        <w:t>10,000</w:t>
      </w:r>
      <w:r>
        <w:rPr>
          <w:rFonts w:ascii="Garamond"/>
          <w:sz w:val="14"/>
        </w:rPr>
      </w:r>
    </w:p>
    <w:p>
      <w:pPr>
        <w:spacing w:after="0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960" w:right="0"/>
          <w:cols w:num="2" w:equalWidth="0">
            <w:col w:w="698" w:space="4786"/>
            <w:col w:w="5466"/>
          </w:cols>
        </w:sect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3"/>
        <w:rPr>
          <w:rFonts w:ascii="Garamond" w:hAnsi="Garamond" w:cs="Garamond" w:eastAsia="Garamond"/>
          <w:sz w:val="16"/>
          <w:szCs w:val="16"/>
        </w:rPr>
      </w:pPr>
    </w:p>
    <w:p>
      <w:pPr>
        <w:spacing w:before="77"/>
        <w:ind w:left="3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85.662804pt;margin-top:-55.269852pt;width:193.7pt;height:109.05pt;mso-position-horizontal-relative:page;mso-position-vertical-relative:paragraph;z-index:2104" coordorigin="1713,-1105" coordsize="3874,2181">
            <v:group style="position:absolute;left:1718;top:1070;width:3864;height:2" coordorigin="1718,1070" coordsize="3864,2">
              <v:shape style="position:absolute;left:1718;top:1070;width:3864;height:2" coordorigin="1718,1070" coordsize="3864,0" path="m1718,1070l5582,1070e" filled="false" stroked="true" strokeweight=".5pt" strokecolor="#808285">
                <v:path arrowok="t"/>
              </v:shape>
            </v:group>
            <v:group style="position:absolute;left:1718;top:-1100;width:2;height:2171" coordorigin="1718,-1100" coordsize="2,2171">
              <v:shape style="position:absolute;left:1718;top:-1100;width:2;height:2171" coordorigin="1718,-1100" coordsize="0,2171" path="m1718,1070l1718,-1100e" filled="false" stroked="true" strokeweight=".5pt" strokecolor="#808285">
                <v:path arrowok="t"/>
              </v:shape>
            </v:group>
            <v:group style="position:absolute;left:5528;top:760;width:55;height:2" coordorigin="5528,760" coordsize="55,2">
              <v:shape style="position:absolute;left:5528;top:760;width:55;height:2" coordorigin="5528,760" coordsize="55,0" path="m5528,760l5582,760e" filled="false" stroked="true" strokeweight=".5pt" strokecolor="#808285">
                <v:path arrowok="t"/>
              </v:shape>
            </v:group>
            <v:group style="position:absolute;left:5142;top:760;width:109;height:2" coordorigin="5142,760" coordsize="109,2">
              <v:shape style="position:absolute;left:5142;top:760;width:109;height:2" coordorigin="5142,760" coordsize="109,0" path="m5142,760l5250,760e" filled="false" stroked="true" strokeweight=".5pt" strokecolor="#808285">
                <v:path arrowok="t"/>
              </v:shape>
            </v:group>
            <v:group style="position:absolute;left:4755;top:760;width:109;height:2" coordorigin="4755,760" coordsize="109,2">
              <v:shape style="position:absolute;left:4755;top:760;width:109;height:2" coordorigin="4755,760" coordsize="109,0" path="m4755,760l4864,760e" filled="false" stroked="true" strokeweight=".5pt" strokecolor="#808285">
                <v:path arrowok="t"/>
              </v:shape>
            </v:group>
            <v:group style="position:absolute;left:4369;top:760;width:109;height:2" coordorigin="4369,760" coordsize="109,2">
              <v:shape style="position:absolute;left:4369;top:760;width:109;height:2" coordorigin="4369,760" coordsize="109,0" path="m4369,760l4477,760e" filled="false" stroked="true" strokeweight=".5pt" strokecolor="#808285">
                <v:path arrowok="t"/>
              </v:shape>
            </v:group>
            <v:group style="position:absolute;left:3983;top:760;width:109;height:2" coordorigin="3983,760" coordsize="109,2">
              <v:shape style="position:absolute;left:3983;top:760;width:109;height:2" coordorigin="3983,760" coordsize="109,0" path="m3983,760l4091,760e" filled="false" stroked="true" strokeweight=".5pt" strokecolor="#808285">
                <v:path arrowok="t"/>
              </v:shape>
            </v:group>
            <v:group style="position:absolute;left:3596;top:760;width:109;height:2" coordorigin="3596,760" coordsize="109,2">
              <v:shape style="position:absolute;left:3596;top:760;width:109;height:2" coordorigin="3596,760" coordsize="109,0" path="m3596,760l3704,760e" filled="false" stroked="true" strokeweight=".5pt" strokecolor="#808285">
                <v:path arrowok="t"/>
              </v:shape>
            </v:group>
            <v:group style="position:absolute;left:3210;top:760;width:109;height:2" coordorigin="3210,760" coordsize="109,2">
              <v:shape style="position:absolute;left:3210;top:760;width:109;height:2" coordorigin="3210,760" coordsize="109,0" path="m3210,760l3318,760e" filled="false" stroked="true" strokeweight=".5pt" strokecolor="#808285">
                <v:path arrowok="t"/>
              </v:shape>
            </v:group>
            <v:group style="position:absolute;left:2823;top:760;width:109;height:2" coordorigin="2823,760" coordsize="109,2">
              <v:shape style="position:absolute;left:2823;top:760;width:109;height:2" coordorigin="2823,760" coordsize="109,0" path="m2823,760l2932,760e" filled="false" stroked="true" strokeweight=".5pt" strokecolor="#808285">
                <v:path arrowok="t"/>
              </v:shape>
            </v:group>
            <v:group style="position:absolute;left:1718;top:760;width:827;height:2" coordorigin="1718,760" coordsize="827,2">
              <v:shape style="position:absolute;left:1718;top:760;width:827;height:2" coordorigin="1718,760" coordsize="827,0" path="m1718,760l2545,760e" filled="false" stroked="true" strokeweight=".5pt" strokecolor="#808285">
                <v:path arrowok="t"/>
              </v:shape>
            </v:group>
            <v:group style="position:absolute;left:5528;top:450;width:55;height:2" coordorigin="5528,450" coordsize="55,2">
              <v:shape style="position:absolute;left:5528;top:450;width:55;height:2" coordorigin="5528,450" coordsize="55,0" path="m5528,450l5582,450e" filled="false" stroked="true" strokeweight=".5pt" strokecolor="#808285">
                <v:path arrowok="t"/>
              </v:shape>
            </v:group>
            <v:group style="position:absolute;left:5142;top:450;width:109;height:2" coordorigin="5142,450" coordsize="109,2">
              <v:shape style="position:absolute;left:5142;top:450;width:109;height:2" coordorigin="5142,450" coordsize="109,0" path="m5142,450l5250,450e" filled="false" stroked="true" strokeweight=".5pt" strokecolor="#808285">
                <v:path arrowok="t"/>
              </v:shape>
            </v:group>
            <v:group style="position:absolute;left:4755;top:450;width:109;height:2" coordorigin="4755,450" coordsize="109,2">
              <v:shape style="position:absolute;left:4755;top:450;width:109;height:2" coordorigin="4755,450" coordsize="109,0" path="m4755,450l4864,450e" filled="false" stroked="true" strokeweight=".5pt" strokecolor="#808285">
                <v:path arrowok="t"/>
              </v:shape>
            </v:group>
            <v:group style="position:absolute;left:4369;top:450;width:109;height:2" coordorigin="4369,450" coordsize="109,2">
              <v:shape style="position:absolute;left:4369;top:450;width:109;height:2" coordorigin="4369,450" coordsize="109,0" path="m4369,450l4477,450e" filled="false" stroked="true" strokeweight=".5pt" strokecolor="#808285">
                <v:path arrowok="t"/>
              </v:shape>
            </v:group>
            <v:group style="position:absolute;left:3983;top:450;width:109;height:2" coordorigin="3983,450" coordsize="109,2">
              <v:shape style="position:absolute;left:3983;top:450;width:109;height:2" coordorigin="3983,450" coordsize="109,0" path="m3983,450l4091,450e" filled="false" stroked="true" strokeweight=".5pt" strokecolor="#808285">
                <v:path arrowok="t"/>
              </v:shape>
            </v:group>
            <v:group style="position:absolute;left:1718;top:450;width:1987;height:2" coordorigin="1718,450" coordsize="1987,2">
              <v:shape style="position:absolute;left:1718;top:450;width:1987;height:2" coordorigin="1718,450" coordsize="1987,0" path="m1718,450l3704,450e" filled="false" stroked="true" strokeweight=".5pt" strokecolor="#808285">
                <v:path arrowok="t"/>
              </v:shape>
            </v:group>
            <v:group style="position:absolute;left:5528;top:140;width:55;height:2" coordorigin="5528,140" coordsize="55,2">
              <v:shape style="position:absolute;left:5528;top:140;width:55;height:2" coordorigin="5528,140" coordsize="55,0" path="m5528,140l5582,140e" filled="false" stroked="true" strokeweight=".5pt" strokecolor="#808285">
                <v:path arrowok="t"/>
              </v:shape>
            </v:group>
            <v:group style="position:absolute;left:5142;top:140;width:109;height:2" coordorigin="5142,140" coordsize="109,2">
              <v:shape style="position:absolute;left:5142;top:140;width:109;height:2" coordorigin="5142,140" coordsize="109,0" path="m5142,140l5250,140e" filled="false" stroked="true" strokeweight=".5pt" strokecolor="#808285">
                <v:path arrowok="t"/>
              </v:shape>
            </v:group>
            <v:group style="position:absolute;left:4755;top:140;width:109;height:2" coordorigin="4755,140" coordsize="109,2">
              <v:shape style="position:absolute;left:4755;top:140;width:109;height:2" coordorigin="4755,140" coordsize="109,0" path="m4755,140l4864,140e" filled="false" stroked="true" strokeweight=".5pt" strokecolor="#808285">
                <v:path arrowok="t"/>
              </v:shape>
            </v:group>
            <v:group style="position:absolute;left:4369;top:140;width:109;height:2" coordorigin="4369,140" coordsize="109,2">
              <v:shape style="position:absolute;left:4369;top:140;width:109;height:2" coordorigin="4369,140" coordsize="109,0" path="m4369,140l4477,140e" filled="false" stroked="true" strokeweight=".5pt" strokecolor="#808285">
                <v:path arrowok="t"/>
              </v:shape>
            </v:group>
            <v:group style="position:absolute;left:3982;top:140;width:109;height:2" coordorigin="3982,140" coordsize="109,2">
              <v:shape style="position:absolute;left:3982;top:140;width:109;height:2" coordorigin="3982,140" coordsize="109,0" path="m3982,140l4091,140e" filled="false" stroked="true" strokeweight=".5pt" strokecolor="#808285">
                <v:path arrowok="t"/>
              </v:shape>
            </v:group>
            <v:group style="position:absolute;left:1718;top:140;width:1989;height:2" coordorigin="1718,140" coordsize="1989,2">
              <v:shape style="position:absolute;left:1718;top:140;width:1989;height:2" coordorigin="1718,140" coordsize="1989,0" path="m1718,140l3707,140e" filled="false" stroked="true" strokeweight=".5pt" strokecolor="#808285">
                <v:path arrowok="t"/>
              </v:shape>
            </v:group>
            <v:group style="position:absolute;left:5528;top:-170;width:55;height:2" coordorigin="5528,-170" coordsize="55,2">
              <v:shape style="position:absolute;left:5528;top:-170;width:55;height:2" coordorigin="5528,-170" coordsize="55,0" path="m5528,-170l5582,-170e" filled="false" stroked="true" strokeweight=".5pt" strokecolor="#808285">
                <v:path arrowok="t"/>
              </v:shape>
            </v:group>
            <v:group style="position:absolute;left:5142;top:-170;width:109;height:2" coordorigin="5142,-170" coordsize="109,2">
              <v:shape style="position:absolute;left:5142;top:-170;width:109;height:2" coordorigin="5142,-170" coordsize="109,0" path="m5142,-170l5250,-170e" filled="false" stroked="true" strokeweight=".5pt" strokecolor="#808285">
                <v:path arrowok="t"/>
              </v:shape>
            </v:group>
            <v:group style="position:absolute;left:4755;top:-170;width:109;height:2" coordorigin="4755,-170" coordsize="109,2">
              <v:shape style="position:absolute;left:4755;top:-170;width:109;height:2" coordorigin="4755,-170" coordsize="109,0" path="m4755,-170l4864,-170e" filled="false" stroked="true" strokeweight=".5pt" strokecolor="#808285">
                <v:path arrowok="t"/>
              </v:shape>
            </v:group>
            <v:group style="position:absolute;left:1718;top:-170;width:2759;height:2" coordorigin="1718,-170" coordsize="2759,2">
              <v:shape style="position:absolute;left:1718;top:-170;width:2759;height:2" coordorigin="1718,-170" coordsize="2759,0" path="m1718,-170l4477,-170e" filled="false" stroked="true" strokeweight=".5pt" strokecolor="#808285">
                <v:path arrowok="t"/>
              </v:shape>
            </v:group>
            <v:group style="position:absolute;left:5528;top:-480;width:55;height:2" coordorigin="5528,-480" coordsize="55,2">
              <v:shape style="position:absolute;left:5528;top:-480;width:55;height:2" coordorigin="5528,-480" coordsize="55,0" path="m5528,-480l5582,-480e" filled="false" stroked="true" strokeweight=".5pt" strokecolor="#808285">
                <v:path arrowok="t"/>
              </v:shape>
            </v:group>
            <v:group style="position:absolute;left:5142;top:-480;width:109;height:2" coordorigin="5142,-480" coordsize="109,2">
              <v:shape style="position:absolute;left:5142;top:-480;width:109;height:2" coordorigin="5142,-480" coordsize="109,0" path="m5142,-480l5250,-480e" filled="false" stroked="true" strokeweight=".5pt" strokecolor="#808285">
                <v:path arrowok="t"/>
              </v:shape>
            </v:group>
            <v:group style="position:absolute;left:1718;top:-480;width:3146;height:2" coordorigin="1718,-480" coordsize="3146,2">
              <v:shape style="position:absolute;left:1718;top:-480;width:3146;height:2" coordorigin="1718,-480" coordsize="3146,0" path="m1718,-480l4864,-480e" filled="false" stroked="true" strokeweight=".5pt" strokecolor="#808285">
                <v:path arrowok="t"/>
              </v:shape>
            </v:group>
            <v:group style="position:absolute;left:5528;top:-790;width:55;height:2" coordorigin="5528,-790" coordsize="55,2">
              <v:shape style="position:absolute;left:5528;top:-790;width:55;height:2" coordorigin="5528,-790" coordsize="55,0" path="m5528,-790l5582,-790e" filled="false" stroked="true" strokeweight=".5pt" strokecolor="#808285">
                <v:path arrowok="t"/>
              </v:shape>
            </v:group>
            <v:group style="position:absolute;left:1718;top:-790;width:3532;height:2" coordorigin="1718,-790" coordsize="3532,2">
              <v:shape style="position:absolute;left:1718;top:-790;width:3532;height:2" coordorigin="1718,-790" coordsize="3532,0" path="m1718,-790l5250,-790e" filled="false" stroked="true" strokeweight=".5pt" strokecolor="#808285">
                <v:path arrowok="t"/>
              </v:shape>
            </v:group>
            <v:group style="position:absolute;left:1718;top:-1100;width:3864;height:2" coordorigin="1718,-1100" coordsize="3864,2">
              <v:shape style="position:absolute;left:1718;top:-1100;width:3864;height:2" coordorigin="1718,-1100" coordsize="3864,0" path="m1718,-1100l5582,-1100e" filled="false" stroked="true" strokeweight=".5pt" strokecolor="#808285">
                <v:path arrowok="t"/>
              </v:shape>
            </v:group>
            <v:group style="position:absolute;left:1772;top:896;width:279;height:175" coordorigin="1772,896" coordsize="279,175">
              <v:shape style="position:absolute;left:1772;top:896;width:279;height:175" coordorigin="1772,896" coordsize="279,175" path="m1772,896l2051,896,2051,1070,1772,1070,1772,896xe" filled="true" fillcolor="#939598" stroked="false">
                <v:path arrowok="t"/>
                <v:fill type="solid"/>
              </v:shape>
            </v:group>
            <v:group style="position:absolute;left:1772;top:896;width:279;height:175" coordorigin="1772,896" coordsize="279,175">
              <v:shape style="position:absolute;left:1772;top:896;width:279;height:175" coordorigin="1772,896" coordsize="279,175" path="m1772,896l2051,896,2051,1070,1772,1070,1772,896xe" filled="false" stroked="true" strokeweight=".5pt" strokecolor="#939598">
                <v:path arrowok="t"/>
              </v:shape>
            </v:group>
            <v:group style="position:absolute;left:2159;top:784;width:279;height:286" coordorigin="2159,784" coordsize="279,286">
              <v:shape style="position:absolute;left:2159;top:784;width:279;height:286" coordorigin="2159,784" coordsize="279,286" path="m2159,784l2437,784,2437,1070,2159,1070,2159,784xe" filled="true" fillcolor="#939598" stroked="false">
                <v:path arrowok="t"/>
                <v:fill type="solid"/>
              </v:shape>
            </v:group>
            <v:group style="position:absolute;left:2159;top:784;width:279;height:286" coordorigin="2159,784" coordsize="279,286">
              <v:shape style="position:absolute;left:2159;top:784;width:279;height:286" coordorigin="2159,784" coordsize="279,286" path="m2159,784l2437,784,2437,1070,2159,1070,2159,784xe" filled="false" stroked="true" strokeweight=".5pt" strokecolor="#939598">
                <v:path arrowok="t"/>
              </v:shape>
            </v:group>
            <v:group style="position:absolute;left:2545;top:725;width:279;height:345" coordorigin="2545,725" coordsize="279,345">
              <v:shape style="position:absolute;left:2545;top:725;width:279;height:345" coordorigin="2545,725" coordsize="279,345" path="m2545,725l2823,725,2823,1070,2545,1070,2545,725xe" filled="true" fillcolor="#939598" stroked="false">
                <v:path arrowok="t"/>
                <v:fill type="solid"/>
              </v:shape>
            </v:group>
            <v:group style="position:absolute;left:2545;top:725;width:279;height:345" coordorigin="2545,725" coordsize="279,345">
              <v:shape style="position:absolute;left:2545;top:725;width:279;height:345" coordorigin="2545,725" coordsize="279,345" path="m2545,725l2823,725,2823,1070,2545,1070,2545,725xe" filled="false" stroked="true" strokeweight=".5pt" strokecolor="#939598">
                <v:path arrowok="t"/>
              </v:shape>
            </v:group>
            <v:group style="position:absolute;left:2932;top:646;width:279;height:424" coordorigin="2932,646" coordsize="279,424">
              <v:shape style="position:absolute;left:2932;top:646;width:279;height:424" coordorigin="2932,646" coordsize="279,424" path="m2932,646l3210,646,3210,1070,2932,1070,2932,646xe" filled="true" fillcolor="#939598" stroked="false">
                <v:path arrowok="t"/>
                <v:fill type="solid"/>
              </v:shape>
            </v:group>
            <v:group style="position:absolute;left:2932;top:646;width:279;height:424" coordorigin="2932,646" coordsize="279,424">
              <v:shape style="position:absolute;left:2932;top:646;width:279;height:424" coordorigin="2932,646" coordsize="279,424" path="m2932,646l3210,646,3210,1070,2932,1070,2932,646xe" filled="false" stroked="true" strokeweight=".5pt" strokecolor="#939598">
                <v:path arrowok="t"/>
              </v:shape>
            </v:group>
            <v:group style="position:absolute;left:3318;top:560;width:279;height:510" coordorigin="3318,560" coordsize="279,510">
              <v:shape style="position:absolute;left:3318;top:560;width:279;height:510" coordorigin="3318,560" coordsize="279,510" path="m3318,560l3596,560,3596,1070,3318,1070,3318,560xe" filled="true" fillcolor="#939598" stroked="false">
                <v:path arrowok="t"/>
                <v:fill type="solid"/>
              </v:shape>
            </v:group>
            <v:group style="position:absolute;left:3318;top:560;width:279;height:510" coordorigin="3318,560" coordsize="279,510">
              <v:shape style="position:absolute;left:3318;top:560;width:279;height:510" coordorigin="3318,560" coordsize="279,510" path="m3318,560l3596,560,3596,1070,3318,1070,3318,560xe" filled="false" stroked="true" strokeweight=".5pt" strokecolor="#939598">
                <v:path arrowok="t"/>
              </v:shape>
            </v:group>
            <v:group style="position:absolute;left:3704;top:197;width:279;height:873" coordorigin="3704,197" coordsize="279,873">
              <v:shape style="position:absolute;left:3704;top:197;width:279;height:873" coordorigin="3704,197" coordsize="279,873" path="m3704,197l3983,197,3983,1070,3704,1070,3704,197xe" filled="true" fillcolor="#939598" stroked="false">
                <v:path arrowok="t"/>
                <v:fill type="solid"/>
              </v:shape>
            </v:group>
            <v:group style="position:absolute;left:3704;top:197;width:279;height:873" coordorigin="3704,197" coordsize="279,873">
              <v:shape style="position:absolute;left:3704;top:197;width:279;height:873" coordorigin="3704,197" coordsize="279,873" path="m3704,197l3983,197,3983,1070,3704,1070,3704,197xe" filled="false" stroked="true" strokeweight=".5pt" strokecolor="#939598">
                <v:path arrowok="t"/>
              </v:shape>
            </v:group>
            <v:group style="position:absolute;left:4091;top:43;width:279;height:1027" coordorigin="4091,43" coordsize="279,1027">
              <v:shape style="position:absolute;left:4091;top:43;width:279;height:1027" coordorigin="4091,43" coordsize="279,1027" path="m4091,43l4369,43,4369,1070,4091,1070,4091,43xe" filled="true" fillcolor="#939598" stroked="false">
                <v:path arrowok="t"/>
                <v:fill type="solid"/>
              </v:shape>
            </v:group>
            <v:group style="position:absolute;left:4091;top:43;width:279;height:1027" coordorigin="4091,43" coordsize="279,1027">
              <v:shape style="position:absolute;left:4091;top:43;width:279;height:1027" coordorigin="4091,43" coordsize="279,1027" path="m4091,43l4369,43,4369,1070,4091,1070,4091,43xe" filled="false" stroked="true" strokeweight=".5pt" strokecolor="#939598">
                <v:path arrowok="t"/>
              </v:shape>
            </v:group>
            <v:group style="position:absolute;left:4477;top:-225;width:279;height:1296" coordorigin="4477,-225" coordsize="279,1296">
              <v:shape style="position:absolute;left:4477;top:-225;width:279;height:1296" coordorigin="4477,-225" coordsize="279,1296" path="m4477,-225l4755,-225,4755,1070,4477,1070,4477,-225xe" filled="true" fillcolor="#939598" stroked="false">
                <v:path arrowok="t"/>
                <v:fill type="solid"/>
              </v:shape>
            </v:group>
            <v:group style="position:absolute;left:4477;top:-225;width:279;height:1296" coordorigin="4477,-225" coordsize="279,1296">
              <v:shape style="position:absolute;left:4477;top:-225;width:279;height:1296" coordorigin="4477,-225" coordsize="279,1296" path="m4477,-225l4755,-225,4755,1070,4477,1070,4477,-225xe" filled="false" stroked="true" strokeweight=".5pt" strokecolor="#939598">
                <v:path arrowok="t"/>
              </v:shape>
            </v:group>
            <v:group style="position:absolute;left:4864;top:-515;width:279;height:1586" coordorigin="4864,-515" coordsize="279,1586">
              <v:shape style="position:absolute;left:4864;top:-515;width:279;height:1586" coordorigin="4864,-515" coordsize="279,1586" path="m4864,-515l5142,-515,5142,1070,4864,1070,4864,-515xe" filled="true" fillcolor="#939598" stroked="false">
                <v:path arrowok="t"/>
                <v:fill type="solid"/>
              </v:shape>
            </v:group>
            <v:group style="position:absolute;left:4864;top:-515;width:279;height:1586" coordorigin="4864,-515" coordsize="279,1586">
              <v:shape style="position:absolute;left:4864;top:-515;width:279;height:1586" coordorigin="4864,-515" coordsize="279,1586" path="m4864,-515l5142,-515,5142,1070,4864,1070,4864,-515xe" filled="false" stroked="true" strokeweight=".5pt" strokecolor="#939598">
                <v:path arrowok="t"/>
              </v:shape>
            </v:group>
            <v:group style="position:absolute;left:5250;top:-928;width:279;height:1998" coordorigin="5250,-928" coordsize="279,1998">
              <v:shape style="position:absolute;left:5250;top:-928;width:279;height:1998" coordorigin="5250,-928" coordsize="279,1998" path="m5250,-928l5528,-928,5528,1070,5250,1070,5250,-928xe" filled="true" fillcolor="#939598" stroked="false">
                <v:path arrowok="t"/>
                <v:fill type="solid"/>
              </v:shape>
            </v:group>
            <v:group style="position:absolute;left:5250;top:-928;width:279;height:1998" coordorigin="5250,-928" coordsize="279,1998">
              <v:shape style="position:absolute;left:5250;top:-928;width:279;height:1998" coordorigin="5250,-928" coordsize="279,1998" path="m5250,-928l5528,-928,5528,1070,5250,1070,5250,-928xe" filled="false" stroked="true" strokeweight=".5pt" strokecolor="#939598">
                <v:path arrowok="t"/>
              </v:shape>
            </v:group>
            <v:group style="position:absolute;left:3315;top:434;width:276;height:110" coordorigin="3315,434" coordsize="276,110">
              <v:shape style="position:absolute;left:3315;top:434;width:276;height:110" coordorigin="3315,434" coordsize="276,110" path="m3591,543l3315,543,3315,434,3591,434,3591,543xe" filled="true" fillcolor="#ffffff" stroked="false">
                <v:path arrowok="t"/>
                <v:fill type="solid"/>
              </v:shape>
              <v:shape style="position:absolute;left:1718;top:-790;width:3532;height:310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Garamond" w:hAnsi="Garamond" w:cs="Garamond" w:eastAsia="Garamond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0" w:right="100" w:firstLine="0"/>
                        <w:jc w:val="righ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511.31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718;top:760;width:441;height:136" type="#_x0000_t20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8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56.17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5253;top:-1050;width:27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644.34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707;top:84;width:27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281.53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316;top:441;width:27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164.45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935;top:526;width:27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136.52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188;top:666;width:22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92.12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547;top:605;width:275;height:100" type="#_x0000_t20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20"/>
                          <w:sz w:val="10"/>
                        </w:rPr>
                        <w:t>111.20</w:t>
                      </w:r>
                      <w:r>
                        <w:rPr>
                          <w:rFonts w:ascii="Times New Roman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51.616432pt;margin-top:-7.290957pt;width:9.25pt;height:12.7pt;mso-position-horizontal-relative:page;mso-position-vertical-relative:paragraph;z-index:2920" type="#_x0000_t202" filled="false" stroked="false">
            <v:textbox inset="0,0,0,0" style="layout-flow:vertical;mso-layout-flow-alt:bottom-to-top">
              <w:txbxContent>
                <w:p>
                  <w:pPr>
                    <w:spacing w:line="163" w:lineRule="exact" w:before="0"/>
                    <w:ind w:left="20" w:right="0" w:firstLine="0"/>
                    <w:jc w:val="left"/>
                    <w:rPr>
                      <w:rFonts w:ascii="SimSun" w:hAnsi="SimSun" w:cs="SimSun" w:eastAsia="SimSu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sz w:val="14"/>
                    </w:rPr>
                    <w:t>in </w:t>
                  </w:r>
                  <w:r>
                    <w:rPr>
                      <w:rFonts w:ascii="SimSun"/>
                      <w:color w:val="231F20"/>
                      <w:sz w:val="14"/>
                    </w:rPr>
                    <w:t>`</w:t>
                  </w:r>
                  <w:r>
                    <w:rPr>
                      <w:rFonts w:ascii="SimSu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4"/>
        </w:rPr>
        <w:t>300.00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200.00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100.00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95"/>
        <w:ind w:left="312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2,000</w:t>
      </w:r>
      <w:r>
        <w:rPr>
          <w:rFonts w:ascii="Garamond"/>
          <w:sz w:val="14"/>
        </w:rPr>
      </w:r>
    </w:p>
    <w:p>
      <w:pPr>
        <w:spacing w:after="0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960" w:right="0"/>
          <w:cols w:num="2" w:equalWidth="0">
            <w:col w:w="698" w:space="4856"/>
            <w:col w:w="5396"/>
          </w:cols>
        </w:sectPr>
      </w:pPr>
    </w:p>
    <w:p>
      <w:pPr>
        <w:spacing w:line="240" w:lineRule="auto" w:before="3"/>
        <w:rPr>
          <w:rFonts w:ascii="Garamond" w:hAnsi="Garamond" w:cs="Garamond" w:eastAsia="Garamond"/>
          <w:sz w:val="13"/>
          <w:szCs w:val="13"/>
        </w:rPr>
      </w:pPr>
    </w:p>
    <w:p>
      <w:pPr>
        <w:spacing w:before="0"/>
        <w:ind w:left="45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0.00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7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01-02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02-03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03-04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04-05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05-06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06-07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07-08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08-09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09-10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6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231F20"/>
          <w:sz w:val="12"/>
        </w:rPr>
        <w:t>10-11</w:t>
      </w:r>
      <w:r>
        <w:rPr>
          <w:rFonts w:ascii="Times New Roman"/>
          <w:sz w:val="1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138" w:lineRule="exact" w:before="0"/>
        <w:ind w:left="59" w:right="0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0</w:t>
      </w:r>
      <w:r>
        <w:rPr>
          <w:rFonts w:ascii="Garamond"/>
          <w:sz w:val="14"/>
        </w:rPr>
      </w:r>
    </w:p>
    <w:p>
      <w:pPr>
        <w:spacing w:line="116" w:lineRule="exact" w:before="0"/>
        <w:ind w:left="0" w:right="0" w:firstLine="0"/>
        <w:jc w:val="righ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01-02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02-03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03-04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04-05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05-06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06-07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07-08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08-09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09-10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240" w:lineRule="auto" w:before="8"/>
        <w:rPr>
          <w:rFonts w:ascii="Garamond" w:hAnsi="Garamond" w:cs="Garamond" w:eastAsia="Garamond"/>
          <w:sz w:val="12"/>
          <w:szCs w:val="12"/>
        </w:rPr>
      </w:pPr>
    </w:p>
    <w:p>
      <w:pPr>
        <w:spacing w:before="0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10-11</w:t>
      </w:r>
      <w:r>
        <w:rPr>
          <w:rFonts w:ascii="Garamond"/>
          <w:sz w:val="12"/>
        </w:rPr>
      </w:r>
    </w:p>
    <w:p>
      <w:pPr>
        <w:spacing w:after="0"/>
        <w:jc w:val="left"/>
        <w:rPr>
          <w:rFonts w:ascii="Garamond" w:hAnsi="Garamond" w:cs="Garamond" w:eastAsia="Garamond"/>
          <w:sz w:val="12"/>
          <w:szCs w:val="12"/>
        </w:rPr>
        <w:sectPr>
          <w:type w:val="continuous"/>
          <w:pgSz w:w="11910" w:h="16840"/>
          <w:pgMar w:top="1580" w:bottom="280" w:left="960" w:right="0"/>
          <w:cols w:num="21" w:equalWidth="0">
            <w:col w:w="698" w:space="40"/>
            <w:col w:w="354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1090"/>
            <w:col w:w="91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1232"/>
          </w:cols>
        </w:sectPr>
      </w:pPr>
    </w:p>
    <w:p>
      <w:pPr>
        <w:spacing w:line="263" w:lineRule="auto" w:before="52"/>
        <w:ind w:left="117" w:right="5668" w:firstLine="0"/>
        <w:jc w:val="lef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sz w:val="14"/>
        </w:rPr>
        <w:t>Book</w:t>
      </w:r>
      <w:r>
        <w:rPr>
          <w:rFonts w:ascii="Cambria"/>
          <w:color w:val="231F20"/>
          <w:spacing w:val="15"/>
          <w:sz w:val="14"/>
        </w:rPr>
        <w:t> </w:t>
      </w:r>
      <w:r>
        <w:rPr>
          <w:rFonts w:ascii="Cambria"/>
          <w:color w:val="231F20"/>
          <w:sz w:val="14"/>
        </w:rPr>
        <w:t>Value</w:t>
      </w:r>
      <w:r>
        <w:rPr>
          <w:rFonts w:ascii="Cambria"/>
          <w:color w:val="231F20"/>
          <w:spacing w:val="17"/>
          <w:sz w:val="14"/>
        </w:rPr>
        <w:t> </w:t>
      </w:r>
      <w:r>
        <w:rPr>
          <w:rFonts w:ascii="Cambria"/>
          <w:color w:val="231F20"/>
          <w:sz w:val="14"/>
        </w:rPr>
        <w:t>is</w:t>
      </w:r>
      <w:r>
        <w:rPr>
          <w:rFonts w:ascii="Cambria"/>
          <w:color w:val="231F20"/>
          <w:spacing w:val="16"/>
          <w:sz w:val="14"/>
        </w:rPr>
        <w:t> </w:t>
      </w:r>
      <w:r>
        <w:rPr>
          <w:rFonts w:ascii="Cambria"/>
          <w:color w:val="231F20"/>
          <w:sz w:val="14"/>
        </w:rPr>
        <w:t>computed</w:t>
      </w:r>
      <w:r>
        <w:rPr>
          <w:rFonts w:ascii="Cambria"/>
          <w:color w:val="231F20"/>
          <w:spacing w:val="16"/>
          <w:sz w:val="14"/>
        </w:rPr>
        <w:t> </w:t>
      </w:r>
      <w:r>
        <w:rPr>
          <w:rFonts w:ascii="Cambria"/>
          <w:color w:val="231F20"/>
          <w:sz w:val="14"/>
        </w:rPr>
        <w:t>on</w:t>
      </w:r>
      <w:r>
        <w:rPr>
          <w:rFonts w:ascii="Cambria"/>
          <w:color w:val="231F20"/>
          <w:spacing w:val="15"/>
          <w:sz w:val="14"/>
        </w:rPr>
        <w:t> </w:t>
      </w:r>
      <w:r>
        <w:rPr>
          <w:rFonts w:ascii="Cambria"/>
          <w:color w:val="231F20"/>
          <w:sz w:val="14"/>
        </w:rPr>
        <w:t>the</w:t>
      </w:r>
      <w:r>
        <w:rPr>
          <w:rFonts w:ascii="Cambria"/>
          <w:color w:val="231F20"/>
          <w:spacing w:val="17"/>
          <w:sz w:val="14"/>
        </w:rPr>
        <w:t> </w:t>
      </w:r>
      <w:r>
        <w:rPr>
          <w:rFonts w:ascii="Cambria"/>
          <w:color w:val="231F20"/>
          <w:sz w:val="14"/>
        </w:rPr>
        <w:t>equity</w:t>
      </w:r>
      <w:r>
        <w:rPr>
          <w:rFonts w:ascii="Cambria"/>
          <w:color w:val="231F20"/>
          <w:spacing w:val="15"/>
          <w:sz w:val="14"/>
        </w:rPr>
        <w:t> </w:t>
      </w:r>
      <w:r>
        <w:rPr>
          <w:rFonts w:ascii="Cambria"/>
          <w:color w:val="231F20"/>
          <w:sz w:val="14"/>
        </w:rPr>
        <w:t>capital</w:t>
      </w:r>
      <w:r>
        <w:rPr>
          <w:rFonts w:ascii="Cambria"/>
          <w:color w:val="231F20"/>
          <w:spacing w:val="17"/>
          <w:sz w:val="14"/>
        </w:rPr>
        <w:t> </w:t>
      </w:r>
      <w:r>
        <w:rPr>
          <w:rFonts w:ascii="Cambria"/>
          <w:color w:val="231F20"/>
          <w:sz w:val="14"/>
        </w:rPr>
        <w:t>base</w:t>
      </w:r>
      <w:r>
        <w:rPr>
          <w:rFonts w:ascii="Cambria"/>
          <w:color w:val="231F20"/>
          <w:spacing w:val="15"/>
          <w:sz w:val="14"/>
        </w:rPr>
        <w:t> </w:t>
      </w:r>
      <w:r>
        <w:rPr>
          <w:rFonts w:ascii="Cambria"/>
          <w:color w:val="231F20"/>
          <w:sz w:val="14"/>
        </w:rPr>
        <w:t>of</w:t>
      </w:r>
      <w:r>
        <w:rPr>
          <w:rFonts w:ascii="Cambria"/>
          <w:color w:val="231F20"/>
          <w:spacing w:val="17"/>
          <w:sz w:val="14"/>
        </w:rPr>
        <w:t> </w:t>
      </w:r>
      <w:r>
        <w:rPr>
          <w:rFonts w:ascii="Cambria"/>
          <w:color w:val="231F20"/>
          <w:sz w:val="14"/>
        </w:rPr>
        <w:t>83,894,802</w:t>
      </w:r>
      <w:r>
        <w:rPr>
          <w:rFonts w:ascii="Cambria"/>
          <w:color w:val="231F20"/>
          <w:spacing w:val="15"/>
          <w:sz w:val="14"/>
        </w:rPr>
        <w:t> </w:t>
      </w:r>
      <w:r>
        <w:rPr>
          <w:rFonts w:ascii="Cambria"/>
          <w:color w:val="231F20"/>
          <w:sz w:val="14"/>
        </w:rPr>
        <w:t>shares</w:t>
      </w:r>
      <w:r>
        <w:rPr>
          <w:rFonts w:ascii="Cambria"/>
          <w:color w:val="231F20"/>
          <w:spacing w:val="17"/>
          <w:sz w:val="14"/>
        </w:rPr>
        <w:t> </w:t>
      </w:r>
      <w:r>
        <w:rPr>
          <w:rFonts w:ascii="Cambria"/>
          <w:color w:val="231F20"/>
          <w:sz w:val="14"/>
        </w:rPr>
        <w:t>as</w:t>
      </w:r>
      <w:r>
        <w:rPr>
          <w:rFonts w:ascii="Cambria"/>
          <w:color w:val="231F20"/>
          <w:spacing w:val="15"/>
          <w:sz w:val="14"/>
        </w:rPr>
        <w:t> </w:t>
      </w:r>
      <w:r>
        <w:rPr>
          <w:rFonts w:ascii="Cambria"/>
          <w:color w:val="231F20"/>
          <w:sz w:val="14"/>
        </w:rPr>
        <w:t>on</w:t>
      </w:r>
      <w:r>
        <w:rPr>
          <w:rFonts w:ascii="Cambria"/>
          <w:color w:val="231F20"/>
          <w:w w:val="86"/>
          <w:sz w:val="14"/>
        </w:rPr>
        <w:t> </w:t>
      </w:r>
      <w:r>
        <w:rPr>
          <w:rFonts w:ascii="Cambria"/>
          <w:color w:val="231F20"/>
          <w:w w:val="95"/>
          <w:sz w:val="14"/>
        </w:rPr>
        <w:t>March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31,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2011</w:t>
      </w:r>
      <w:r>
        <w:rPr>
          <w:rFonts w:ascii="Cambria"/>
          <w:sz w:val="14"/>
        </w:rPr>
      </w:r>
    </w:p>
    <w:p>
      <w:pPr>
        <w:spacing w:line="240" w:lineRule="auto" w:before="9"/>
        <w:rPr>
          <w:rFonts w:ascii="Cambria" w:hAnsi="Cambria" w:cs="Cambria" w:eastAsia="Cambria"/>
          <w:sz w:val="21"/>
          <w:szCs w:val="21"/>
        </w:rPr>
      </w:pPr>
    </w:p>
    <w:p>
      <w:pPr>
        <w:spacing w:after="0" w:line="240" w:lineRule="auto"/>
        <w:rPr>
          <w:rFonts w:ascii="Cambria" w:hAnsi="Cambria" w:cs="Cambria" w:eastAsia="Cambria"/>
          <w:sz w:val="21"/>
          <w:szCs w:val="21"/>
        </w:rPr>
        <w:sectPr>
          <w:type w:val="continuous"/>
          <w:pgSz w:w="11910" w:h="16840"/>
          <w:pgMar w:top="1580" w:bottom="280" w:left="960" w:right="0"/>
        </w:sect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231F20"/>
          <w:w w:val="95"/>
        </w:rPr>
        <w:t>Customers  serviced</w:t>
      </w:r>
      <w:r>
        <w:rPr>
          <w:b w:val="0"/>
        </w:rPr>
      </w:r>
    </w:p>
    <w:p>
      <w:pPr>
        <w:spacing w:before="82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Country</w:t>
      </w:r>
      <w:r>
        <w:rPr>
          <w:rFonts w:ascii="Garamond"/>
          <w:b/>
          <w:color w:val="231F20"/>
          <w:spacing w:val="38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presence</w:t>
      </w:r>
      <w:r>
        <w:rPr>
          <w:rFonts w:ascii="Garamond"/>
          <w:sz w:val="20"/>
        </w:rPr>
      </w:r>
    </w:p>
    <w:p>
      <w:pPr>
        <w:spacing w:after="0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0"/>
          <w:cols w:num="2" w:equalWidth="0">
            <w:col w:w="1746" w:space="3735"/>
            <w:col w:w="5469"/>
          </w:cols>
        </w:sectPr>
      </w:pPr>
    </w:p>
    <w:p>
      <w:pPr>
        <w:spacing w:line="240" w:lineRule="auto" w:before="2"/>
        <w:rPr>
          <w:rFonts w:ascii="Garamond" w:hAnsi="Garamond" w:cs="Garamond" w:eastAsia="Garamond"/>
          <w:b/>
          <w:bCs/>
          <w:sz w:val="10"/>
          <w:szCs w:val="10"/>
        </w:rPr>
      </w:pPr>
    </w:p>
    <w:p>
      <w:pPr>
        <w:spacing w:after="0" w:line="240" w:lineRule="auto"/>
        <w:rPr>
          <w:rFonts w:ascii="Garamond" w:hAnsi="Garamond" w:cs="Garamond" w:eastAsia="Garamond"/>
          <w:sz w:val="10"/>
          <w:szCs w:val="10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before="95"/>
        <w:ind w:left="301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1,000</w:t>
      </w:r>
      <w:r>
        <w:rPr>
          <w:rFonts w:ascii="Garamond"/>
          <w:sz w:val="14"/>
        </w:rPr>
      </w:r>
    </w:p>
    <w:p>
      <w:pPr>
        <w:spacing w:before="87"/>
        <w:ind w:left="301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w w:val="105"/>
        </w:rPr>
        <w:br w:type="column"/>
      </w:r>
      <w:r>
        <w:rPr>
          <w:rFonts w:ascii="Garamond"/>
          <w:color w:val="231F20"/>
          <w:w w:val="105"/>
          <w:sz w:val="14"/>
        </w:rPr>
        <w:t>150</w:t>
      </w:r>
      <w:r>
        <w:rPr>
          <w:rFonts w:ascii="Garamond"/>
          <w:sz w:val="14"/>
        </w:rPr>
      </w:r>
    </w:p>
    <w:p>
      <w:pPr>
        <w:spacing w:after="0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960" w:right="0"/>
          <w:cols w:num="2" w:equalWidth="0">
            <w:col w:w="617" w:space="4882"/>
            <w:col w:w="5451"/>
          </w:cols>
        </w:sectPr>
      </w:pPr>
    </w:p>
    <w:p>
      <w:pPr>
        <w:spacing w:line="240" w:lineRule="auto" w:before="1"/>
        <w:rPr>
          <w:rFonts w:ascii="Garamond" w:hAnsi="Garamond" w:cs="Garamond" w:eastAsia="Garamond"/>
          <w:sz w:val="16"/>
          <w:szCs w:val="16"/>
        </w:rPr>
      </w:pPr>
    </w:p>
    <w:p>
      <w:pPr>
        <w:spacing w:after="0" w:line="240" w:lineRule="auto"/>
        <w:rPr>
          <w:rFonts w:ascii="Garamond" w:hAnsi="Garamond" w:cs="Garamond" w:eastAsia="Garamond"/>
          <w:sz w:val="16"/>
          <w:szCs w:val="16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before="95"/>
        <w:ind w:left="406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shape style="position:absolute;margin-left:51.847862pt;margin-top:9.965416pt;width:9pt;height:61.9pt;mso-position-horizontal-relative:page;mso-position-vertical-relative:paragraph;z-index:2992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Garamond" w:hAnsi="Garamond" w:cs="Garamond" w:eastAsia="Garamond"/>
                      <w:sz w:val="14"/>
                      <w:szCs w:val="14"/>
                    </w:rPr>
                  </w:pPr>
                  <w:r>
                    <w:rPr>
                      <w:rFonts w:ascii="Garamond"/>
                      <w:color w:val="231F20"/>
                      <w:w w:val="99"/>
                      <w:sz w:val="14"/>
                    </w:rPr>
                    <w:t>Number</w:t>
                  </w:r>
                  <w:r>
                    <w:rPr>
                      <w:rFonts w:ascii="Garamond"/>
                      <w:color w:val="231F20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86"/>
                      <w:sz w:val="14"/>
                    </w:rPr>
                    <w:t>of</w:t>
                  </w:r>
                  <w:r>
                    <w:rPr>
                      <w:rFonts w:ascii="Garamond"/>
                      <w:color w:val="231F20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97"/>
                      <w:sz w:val="14"/>
                    </w:rPr>
                    <w:t>Customers</w:t>
                  </w:r>
                  <w:r>
                    <w:rPr>
                      <w:rFonts w:ascii="Garamond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color w:val="231F20"/>
          <w:w w:val="105"/>
          <w:sz w:val="14"/>
        </w:rPr>
        <w:t>800</w:t>
      </w:r>
      <w:r>
        <w:rPr>
          <w:rFonts w:ascii="Garamond"/>
          <w:sz w:val="14"/>
        </w:rPr>
      </w:r>
    </w:p>
    <w:p>
      <w:pPr>
        <w:spacing w:before="87"/>
        <w:ind w:left="406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w w:val="105"/>
        </w:rPr>
        <w:br w:type="column"/>
      </w:r>
      <w:r>
        <w:rPr>
          <w:rFonts w:ascii="Garamond"/>
          <w:color w:val="231F20"/>
          <w:w w:val="105"/>
          <w:sz w:val="14"/>
        </w:rPr>
        <w:t>120</w:t>
      </w:r>
      <w:r>
        <w:rPr>
          <w:rFonts w:ascii="Garamond"/>
          <w:sz w:val="14"/>
        </w:rPr>
      </w:r>
    </w:p>
    <w:p>
      <w:pPr>
        <w:spacing w:after="0"/>
        <w:jc w:val="left"/>
        <w:rPr>
          <w:rFonts w:ascii="Garamond" w:hAnsi="Garamond" w:cs="Garamond" w:eastAsia="Garamond"/>
          <w:sz w:val="14"/>
          <w:szCs w:val="14"/>
        </w:rPr>
        <w:sectPr>
          <w:type w:val="continuous"/>
          <w:pgSz w:w="11910" w:h="16840"/>
          <w:pgMar w:top="1580" w:bottom="280" w:left="960" w:right="0"/>
          <w:cols w:num="2" w:equalWidth="0">
            <w:col w:w="617" w:space="4777"/>
            <w:col w:w="5556"/>
          </w:cols>
        </w:sectPr>
      </w:pPr>
    </w:p>
    <w:p>
      <w:pPr>
        <w:spacing w:line="240" w:lineRule="auto" w:before="1"/>
        <w:rPr>
          <w:rFonts w:ascii="Garamond" w:hAnsi="Garamond" w:cs="Garamond" w:eastAsia="Garamond"/>
          <w:sz w:val="16"/>
          <w:szCs w:val="16"/>
        </w:rPr>
      </w:pPr>
    </w:p>
    <w:p>
      <w:pPr>
        <w:tabs>
          <w:tab w:pos="5870" w:val="left" w:leader="none"/>
        </w:tabs>
        <w:spacing w:before="85"/>
        <w:ind w:left="406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/>
        <w:pict>
          <v:group style="position:absolute;margin-left:81.604195pt;margin-top:-38.883991pt;width:193.7pt;height:111.65pt;mso-position-horizontal-relative:page;mso-position-vertical-relative:paragraph;z-index:-715696" coordorigin="1632,-778" coordsize="3874,2233">
            <v:group style="position:absolute;left:1637;top:1450;width:3864;height:2" coordorigin="1637,1450" coordsize="3864,2">
              <v:shape style="position:absolute;left:1637;top:1450;width:3864;height:2" coordorigin="1637,1450" coordsize="3864,0" path="m1637,1450l5501,1450e" filled="false" stroked="true" strokeweight=".5pt" strokecolor="#808285">
                <v:path arrowok="t"/>
              </v:shape>
            </v:group>
            <v:group style="position:absolute;left:1637;top:-720;width:2;height:2171" coordorigin="1637,-720" coordsize="2,2171">
              <v:shape style="position:absolute;left:1637;top:-720;width:2;height:2171" coordorigin="1637,-720" coordsize="0,2171" path="m1637,1450l1637,-720e" filled="false" stroked="true" strokeweight=".5pt" strokecolor="#808285">
                <v:path arrowok="t"/>
              </v:shape>
            </v:group>
            <v:group style="position:absolute;left:5447;top:1016;width:55;height:2" coordorigin="5447,1016" coordsize="55,2">
              <v:shape style="position:absolute;left:5447;top:1016;width:55;height:2" coordorigin="5447,1016" coordsize="55,0" path="m5447,1016l5501,1016e" filled="false" stroked="true" strokeweight=".5pt" strokecolor="#808285">
                <v:path arrowok="t"/>
              </v:shape>
            </v:group>
            <v:group style="position:absolute;left:5061;top:1016;width:109;height:2" coordorigin="5061,1016" coordsize="109,2">
              <v:shape style="position:absolute;left:5061;top:1016;width:109;height:2" coordorigin="5061,1016" coordsize="109,0" path="m5061,1016l5169,1016e" filled="false" stroked="true" strokeweight=".5pt" strokecolor="#808285">
                <v:path arrowok="t"/>
              </v:shape>
            </v:group>
            <v:group style="position:absolute;left:4674;top:1016;width:109;height:2" coordorigin="4674,1016" coordsize="109,2">
              <v:shape style="position:absolute;left:4674;top:1016;width:109;height:2" coordorigin="4674,1016" coordsize="109,0" path="m4674,1016l4782,1016e" filled="false" stroked="true" strokeweight=".5pt" strokecolor="#808285">
                <v:path arrowok="t"/>
              </v:shape>
            </v:group>
            <v:group style="position:absolute;left:4288;top:1016;width:109;height:2" coordorigin="4288,1016" coordsize="109,2">
              <v:shape style="position:absolute;left:4288;top:1016;width:109;height:2" coordorigin="4288,1016" coordsize="109,0" path="m4288,1016l4396,1016e" filled="false" stroked="true" strokeweight=".5pt" strokecolor="#808285">
                <v:path arrowok="t"/>
              </v:shape>
            </v:group>
            <v:group style="position:absolute;left:3901;top:1016;width:109;height:2" coordorigin="3901,1016" coordsize="109,2">
              <v:shape style="position:absolute;left:3901;top:1016;width:109;height:2" coordorigin="3901,1016" coordsize="109,0" path="m3901,1016l4010,1016e" filled="false" stroked="true" strokeweight=".5pt" strokecolor="#808285">
                <v:path arrowok="t"/>
              </v:shape>
            </v:group>
            <v:group style="position:absolute;left:3515;top:1016;width:109;height:2" coordorigin="3515,1016" coordsize="109,2">
              <v:shape style="position:absolute;left:3515;top:1016;width:109;height:2" coordorigin="3515,1016" coordsize="109,0" path="m3515,1016l3623,1016e" filled="false" stroked="true" strokeweight=".5pt" strokecolor="#808285">
                <v:path arrowok="t"/>
              </v:shape>
            </v:group>
            <v:group style="position:absolute;left:3129;top:1016;width:109;height:2" coordorigin="3129,1016" coordsize="109,2">
              <v:shape style="position:absolute;left:3129;top:1016;width:109;height:2" coordorigin="3129,1016" coordsize="109,0" path="m3129,1016l3237,1016e" filled="false" stroked="true" strokeweight=".5pt" strokecolor="#808285">
                <v:path arrowok="t"/>
              </v:shape>
            </v:group>
            <v:group style="position:absolute;left:2742;top:1016;width:109;height:2" coordorigin="2742,1016" coordsize="109,2">
              <v:shape style="position:absolute;left:2742;top:1016;width:109;height:2" coordorigin="2742,1016" coordsize="109,0" path="m2742,1016l2850,1016e" filled="false" stroked="true" strokeweight=".5pt" strokecolor="#808285">
                <v:path arrowok="t"/>
              </v:shape>
            </v:group>
            <v:group style="position:absolute;left:2356;top:1016;width:109;height:2" coordorigin="2356,1016" coordsize="109,2">
              <v:shape style="position:absolute;left:2356;top:1016;width:109;height:2" coordorigin="2356,1016" coordsize="109,0" path="m2356,1016l2464,1016e" filled="false" stroked="true" strokeweight=".5pt" strokecolor="#808285">
                <v:path arrowok="t"/>
              </v:shape>
            </v:group>
            <v:group style="position:absolute;left:1969;top:1016;width:109;height:2" coordorigin="1969,1016" coordsize="109,2">
              <v:shape style="position:absolute;left:1969;top:1016;width:109;height:2" coordorigin="1969,1016" coordsize="109,0" path="m1969,1016l2078,1016e" filled="false" stroked="true" strokeweight=".5pt" strokecolor="#808285">
                <v:path arrowok="t"/>
              </v:shape>
            </v:group>
            <v:group style="position:absolute;left:1637;top:1016;width:55;height:2" coordorigin="1637,1016" coordsize="55,2">
              <v:shape style="position:absolute;left:1637;top:1016;width:55;height:2" coordorigin="1637,1016" coordsize="55,0" path="m1637,1016l1691,1016e" filled="false" stroked="true" strokeweight=".5pt" strokecolor="#808285">
                <v:path arrowok="t"/>
              </v:shape>
            </v:group>
            <v:group style="position:absolute;left:5447;top:582;width:55;height:2" coordorigin="5447,582" coordsize="55,2">
              <v:shape style="position:absolute;left:5447;top:582;width:55;height:2" coordorigin="5447,582" coordsize="55,0" path="m5447,582l5501,582e" filled="false" stroked="true" strokeweight=".5pt" strokecolor="#808285">
                <v:path arrowok="t"/>
              </v:shape>
            </v:group>
            <v:group style="position:absolute;left:5061;top:582;width:109;height:2" coordorigin="5061,582" coordsize="109,2">
              <v:shape style="position:absolute;left:5061;top:582;width:109;height:2" coordorigin="5061,582" coordsize="109,0" path="m5061,582l5169,582e" filled="false" stroked="true" strokeweight=".5pt" strokecolor="#808285">
                <v:path arrowok="t"/>
              </v:shape>
            </v:group>
            <v:group style="position:absolute;left:4674;top:582;width:109;height:2" coordorigin="4674,582" coordsize="109,2">
              <v:shape style="position:absolute;left:4674;top:582;width:109;height:2" coordorigin="4674,582" coordsize="109,0" path="m4674,582l4782,582e" filled="false" stroked="true" strokeweight=".5pt" strokecolor="#808285">
                <v:path arrowok="t"/>
              </v:shape>
            </v:group>
            <v:group style="position:absolute;left:4288;top:582;width:109;height:2" coordorigin="4288,582" coordsize="109,2">
              <v:shape style="position:absolute;left:4288;top:582;width:109;height:2" coordorigin="4288,582" coordsize="109,0" path="m4288,582l4396,582e" filled="false" stroked="true" strokeweight=".5pt" strokecolor="#808285">
                <v:path arrowok="t"/>
              </v:shape>
            </v:group>
            <v:group style="position:absolute;left:3901;top:582;width:109;height:2" coordorigin="3901,582" coordsize="109,2">
              <v:shape style="position:absolute;left:3901;top:582;width:109;height:2" coordorigin="3901,582" coordsize="109,0" path="m3901,582l4010,582e" filled="false" stroked="true" strokeweight=".5pt" strokecolor="#808285">
                <v:path arrowok="t"/>
              </v:shape>
            </v:group>
            <v:group style="position:absolute;left:3515;top:582;width:109;height:2" coordorigin="3515,582" coordsize="109,2">
              <v:shape style="position:absolute;left:3515;top:582;width:109;height:2" coordorigin="3515,582" coordsize="109,0" path="m3515,582l3623,582e" filled="false" stroked="true" strokeweight=".5pt" strokecolor="#808285">
                <v:path arrowok="t"/>
              </v:shape>
            </v:group>
            <v:group style="position:absolute;left:3129;top:582;width:109;height:2" coordorigin="3129,582" coordsize="109,2">
              <v:shape style="position:absolute;left:3129;top:582;width:109;height:2" coordorigin="3129,582" coordsize="109,0" path="m3129,582l3237,582e" filled="false" stroked="true" strokeweight=".5pt" strokecolor="#808285">
                <v:path arrowok="t"/>
              </v:shape>
            </v:group>
            <v:group style="position:absolute;left:2742;top:582;width:109;height:2" coordorigin="2742,582" coordsize="109,2">
              <v:shape style="position:absolute;left:2742;top:582;width:109;height:2" coordorigin="2742,582" coordsize="109,0" path="m2742,582l2850,582e" filled="false" stroked="true" strokeweight=".5pt" strokecolor="#808285">
                <v:path arrowok="t"/>
              </v:shape>
            </v:group>
            <v:group style="position:absolute;left:1637;top:582;width:827;height:2" coordorigin="1637,582" coordsize="827,2">
              <v:shape style="position:absolute;left:1637;top:582;width:827;height:2" coordorigin="1637,582" coordsize="827,0" path="m1637,582l2464,582e" filled="false" stroked="true" strokeweight=".5pt" strokecolor="#808285">
                <v:path arrowok="t"/>
              </v:shape>
            </v:group>
            <v:group style="position:absolute;left:5447;top:148;width:55;height:2" coordorigin="5447,148" coordsize="55,2">
              <v:shape style="position:absolute;left:5447;top:148;width:55;height:2" coordorigin="5447,148" coordsize="55,0" path="m5447,148l5501,148e" filled="false" stroked="true" strokeweight=".5pt" strokecolor="#808285">
                <v:path arrowok="t"/>
              </v:shape>
            </v:group>
            <v:group style="position:absolute;left:5061;top:148;width:109;height:2" coordorigin="5061,148" coordsize="109,2">
              <v:shape style="position:absolute;left:5061;top:148;width:109;height:2" coordorigin="5061,148" coordsize="109,0" path="m5061,148l5169,148e" filled="false" stroked="true" strokeweight=".5pt" strokecolor="#808285">
                <v:path arrowok="t"/>
              </v:shape>
            </v:group>
            <v:group style="position:absolute;left:4674;top:148;width:109;height:2" coordorigin="4674,148" coordsize="109,2">
              <v:shape style="position:absolute;left:4674;top:148;width:109;height:2" coordorigin="4674,148" coordsize="109,0" path="m4674,148l4782,148e" filled="false" stroked="true" strokeweight=".5pt" strokecolor="#808285">
                <v:path arrowok="t"/>
              </v:shape>
            </v:group>
            <v:group style="position:absolute;left:4288;top:148;width:109;height:2" coordorigin="4288,148" coordsize="109,2">
              <v:shape style="position:absolute;left:4288;top:148;width:109;height:2" coordorigin="4288,148" coordsize="109,0" path="m4288,148l4396,148e" filled="false" stroked="true" strokeweight=".5pt" strokecolor="#808285">
                <v:path arrowok="t"/>
              </v:shape>
            </v:group>
            <v:group style="position:absolute;left:3901;top:148;width:109;height:2" coordorigin="3901,148" coordsize="109,2">
              <v:shape style="position:absolute;left:3901;top:148;width:109;height:2" coordorigin="3901,148" coordsize="109,0" path="m3901,148l4010,148e" filled="false" stroked="true" strokeweight=".5pt" strokecolor="#808285">
                <v:path arrowok="t"/>
              </v:shape>
            </v:group>
            <v:group style="position:absolute;left:3515;top:148;width:109;height:2" coordorigin="3515,148" coordsize="109,2">
              <v:shape style="position:absolute;left:3515;top:148;width:109;height:2" coordorigin="3515,148" coordsize="109,0" path="m3515,148l3623,148e" filled="false" stroked="true" strokeweight=".5pt" strokecolor="#808285">
                <v:path arrowok="t"/>
              </v:shape>
            </v:group>
            <v:group style="position:absolute;left:1637;top:148;width:1600;height:2" coordorigin="1637,148" coordsize="1600,2">
              <v:shape style="position:absolute;left:1637;top:148;width:1600;height:2" coordorigin="1637,148" coordsize="1600,0" path="m1637,148l3237,148e" filled="false" stroked="true" strokeweight=".5pt" strokecolor="#808285">
                <v:path arrowok="t"/>
              </v:shape>
            </v:group>
            <v:group style="position:absolute;left:5447;top:-286;width:55;height:2" coordorigin="5447,-286" coordsize="55,2">
              <v:shape style="position:absolute;left:5447;top:-286;width:55;height:2" coordorigin="5447,-286" coordsize="55,0" path="m5447,-286l5501,-286e" filled="false" stroked="true" strokeweight=".5pt" strokecolor="#808285">
                <v:path arrowok="t"/>
              </v:shape>
            </v:group>
            <v:group style="position:absolute;left:5061;top:-286;width:109;height:2" coordorigin="5061,-286" coordsize="109,2">
              <v:shape style="position:absolute;left:5061;top:-286;width:109;height:2" coordorigin="5061,-286" coordsize="109,0" path="m5061,-286l5169,-286e" filled="false" stroked="true" strokeweight=".5pt" strokecolor="#808285">
                <v:path arrowok="t"/>
              </v:shape>
            </v:group>
            <v:group style="position:absolute;left:4674;top:-286;width:109;height:2" coordorigin="4674,-286" coordsize="109,2">
              <v:shape style="position:absolute;left:4674;top:-286;width:109;height:2" coordorigin="4674,-286" coordsize="109,0" path="m4674,-286l4782,-286e" filled="false" stroked="true" strokeweight=".5pt" strokecolor="#808285">
                <v:path arrowok="t"/>
              </v:shape>
            </v:group>
            <v:group style="position:absolute;left:4288;top:-286;width:109;height:2" coordorigin="4288,-286" coordsize="109,2">
              <v:shape style="position:absolute;left:4288;top:-286;width:109;height:2" coordorigin="4288,-286" coordsize="109,0" path="m4288,-286l4396,-286e" filled="false" stroked="true" strokeweight=".5pt" strokecolor="#808285">
                <v:path arrowok="t"/>
              </v:shape>
            </v:group>
            <v:group style="position:absolute;left:1637;top:-286;width:2373;height:2" coordorigin="1637,-286" coordsize="2373,2">
              <v:shape style="position:absolute;left:1637;top:-286;width:2373;height:2" coordorigin="1637,-286" coordsize="2373,0" path="m1637,-286l4010,-286e" filled="false" stroked="true" strokeweight=".5pt" strokecolor="#808285">
                <v:path arrowok="t"/>
              </v:shape>
            </v:group>
            <v:group style="position:absolute;left:1637;top:-720;width:3592;height:2" coordorigin="1637,-720" coordsize="3592,2">
              <v:shape style="position:absolute;left:1637;top:-720;width:3592;height:2" coordorigin="1637,-720" coordsize="3592,0" path="m1637,-720l5229,-720e" filled="false" stroked="true" strokeweight=".5pt" strokecolor="#808285">
                <v:path arrowok="t"/>
              </v:shape>
            </v:group>
            <v:group style="position:absolute;left:1691;top:701;width:279;height:749" coordorigin="1691,701" coordsize="279,749">
              <v:shape style="position:absolute;left:1691;top:701;width:279;height:749" coordorigin="1691,701" coordsize="279,749" path="m1691,701l1969,701,1969,1450,1691,1450,1691,701xe" filled="true" fillcolor="#939598" stroked="false">
                <v:path arrowok="t"/>
                <v:fill type="solid"/>
              </v:shape>
            </v:group>
            <v:group style="position:absolute;left:1691;top:701;width:279;height:749" coordorigin="1691,701" coordsize="279,749">
              <v:shape style="position:absolute;left:1691;top:701;width:279;height:749" coordorigin="1691,701" coordsize="279,749" path="m1691,701l1969,701,1969,1450,1691,1450,1691,701xe" filled="false" stroked="true" strokeweight=".5pt" strokecolor="#939598">
                <v:path arrowok="t"/>
              </v:shape>
            </v:group>
            <v:group style="position:absolute;left:2078;top:573;width:279;height:877" coordorigin="2078,573" coordsize="279,877">
              <v:shape style="position:absolute;left:2078;top:573;width:279;height:877" coordorigin="2078,573" coordsize="279,877" path="m2078,573l2356,573,2356,1450,2078,1450,2078,573xe" filled="true" fillcolor="#939598" stroked="false">
                <v:path arrowok="t"/>
                <v:fill type="solid"/>
              </v:shape>
            </v:group>
            <v:group style="position:absolute;left:2078;top:573;width:279;height:877" coordorigin="2078,573" coordsize="279,877">
              <v:shape style="position:absolute;left:2078;top:573;width:279;height:877" coordorigin="2078,573" coordsize="279,877" path="m2078,573l2356,573,2356,1450,2078,1450,2078,573xe" filled="false" stroked="true" strokeweight=".5pt" strokecolor="#939598">
                <v:path arrowok="t"/>
              </v:shape>
            </v:group>
            <v:group style="position:absolute;left:2464;top:408;width:279;height:1042" coordorigin="2464,408" coordsize="279,1042">
              <v:shape style="position:absolute;left:2464;top:408;width:279;height:1042" coordorigin="2464,408" coordsize="279,1042" path="m2464,408l2742,408,2742,1450,2464,1450,2464,408xe" filled="true" fillcolor="#939598" stroked="false">
                <v:path arrowok="t"/>
                <v:fill type="solid"/>
              </v:shape>
            </v:group>
            <v:group style="position:absolute;left:2464;top:408;width:279;height:1042" coordorigin="2464,408" coordsize="279,1042">
              <v:shape style="position:absolute;left:2464;top:408;width:279;height:1042" coordorigin="2464,408" coordsize="279,1042" path="m2464,408l2742,408,2742,1450,2464,1450,2464,408xe" filled="false" stroked="true" strokeweight=".5pt" strokecolor="#939598">
                <v:path arrowok="t"/>
              </v:shape>
            </v:group>
            <v:group style="position:absolute;left:2850;top:269;width:279;height:1181" coordorigin="2850,269" coordsize="279,1181">
              <v:shape style="position:absolute;left:2850;top:269;width:279;height:1181" coordorigin="2850,269" coordsize="279,1181" path="m2850,269l3129,269,3129,1450,2850,1450,2850,269xe" filled="true" fillcolor="#939598" stroked="false">
                <v:path arrowok="t"/>
                <v:fill type="solid"/>
              </v:shape>
            </v:group>
            <v:group style="position:absolute;left:2850;top:269;width:279;height:1181" coordorigin="2850,269" coordsize="279,1181">
              <v:shape style="position:absolute;left:2850;top:269;width:279;height:1181" coordorigin="2850,269" coordsize="279,1181" path="m2850,269l3129,269,3129,1450,2850,1450,2850,269xe" filled="false" stroked="true" strokeweight=".5pt" strokecolor="#939598">
                <v:path arrowok="t"/>
              </v:shape>
            </v:group>
            <v:group style="position:absolute;left:3237;top:57;width:279;height:1394" coordorigin="3237,57" coordsize="279,1394">
              <v:shape style="position:absolute;left:3237;top:57;width:279;height:1394" coordorigin="3237,57" coordsize="279,1394" path="m3237,57l3515,57,3515,1450,3237,1450,3237,57xe" filled="true" fillcolor="#939598" stroked="false">
                <v:path arrowok="t"/>
                <v:fill type="solid"/>
              </v:shape>
            </v:group>
            <v:group style="position:absolute;left:3237;top:57;width:279;height:1394" coordorigin="3237,57" coordsize="279,1394">
              <v:shape style="position:absolute;left:3237;top:57;width:279;height:1394" coordorigin="3237,57" coordsize="279,1394" path="m3237,57l3515,57,3515,1450,3237,1450,3237,57xe" filled="false" stroked="true" strokeweight=".5pt" strokecolor="#939598">
                <v:path arrowok="t"/>
              </v:shape>
            </v:group>
            <v:group style="position:absolute;left:3623;top:-184;width:279;height:1635" coordorigin="3623,-184" coordsize="279,1635">
              <v:shape style="position:absolute;left:3623;top:-184;width:279;height:1635" coordorigin="3623,-184" coordsize="279,1635" path="m3623,-184l3901,-184,3901,1450,3623,1450,3623,-184xe" filled="true" fillcolor="#939598" stroked="false">
                <v:path arrowok="t"/>
                <v:fill type="solid"/>
              </v:shape>
            </v:group>
            <v:group style="position:absolute;left:3623;top:-184;width:279;height:1635" coordorigin="3623,-184" coordsize="279,1635">
              <v:shape style="position:absolute;left:3623;top:-184;width:279;height:1635" coordorigin="3623,-184" coordsize="279,1635" path="m3623,-184l3901,-184,3901,1450,3623,1450,3623,-184xe" filled="false" stroked="true" strokeweight=".5pt" strokecolor="#939598">
                <v:path arrowok="t"/>
              </v:shape>
            </v:group>
            <v:group style="position:absolute;left:4010;top:-317;width:279;height:1767" coordorigin="4010,-317" coordsize="279,1767">
              <v:shape style="position:absolute;left:4010;top:-317;width:279;height:1767" coordorigin="4010,-317" coordsize="279,1767" path="m4010,-317l4288,-317,4288,1450,4010,1450,4010,-317xe" filled="true" fillcolor="#939598" stroked="false">
                <v:path arrowok="t"/>
                <v:fill type="solid"/>
              </v:shape>
            </v:group>
            <v:group style="position:absolute;left:4010;top:-317;width:279;height:1767" coordorigin="4010,-317" coordsize="279,1767">
              <v:shape style="position:absolute;left:4010;top:-317;width:279;height:1767" coordorigin="4010,-317" coordsize="279,1767" path="m4010,-317l4288,-317,4288,1450,4010,1450,4010,-317xe" filled="false" stroked="true" strokeweight=".5pt" strokecolor="#939598">
                <v:path arrowok="t"/>
              </v:shape>
            </v:group>
            <v:group style="position:absolute;left:4396;top:-464;width:279;height:1914" coordorigin="4396,-464" coordsize="279,1914">
              <v:shape style="position:absolute;left:4396;top:-464;width:279;height:1914" coordorigin="4396,-464" coordsize="279,1914" path="m4396,-464l4674,-464,4674,1450,4396,1450,4396,-464xe" filled="true" fillcolor="#939598" stroked="false">
                <v:path arrowok="t"/>
                <v:fill type="solid"/>
              </v:shape>
            </v:group>
            <v:group style="position:absolute;left:4396;top:-464;width:279;height:1914" coordorigin="4396,-464" coordsize="279,1914">
              <v:shape style="position:absolute;left:4396;top:-464;width:279;height:1914" coordorigin="4396,-464" coordsize="279,1914" path="m4396,-464l4674,-464,4674,1450,4396,1450,4396,-464xe" filled="false" stroked="true" strokeweight=".5pt" strokecolor="#939598">
                <v:path arrowok="t"/>
              </v:shape>
            </v:group>
            <v:group style="position:absolute;left:4782;top:-551;width:279;height:2001" coordorigin="4782,-551" coordsize="279,2001">
              <v:shape style="position:absolute;left:4782;top:-551;width:279;height:2001" coordorigin="4782,-551" coordsize="279,2001" path="m4782,-551l5061,-551,5061,1450,4782,1450,4782,-551xe" filled="true" fillcolor="#939598" stroked="false">
                <v:path arrowok="t"/>
                <v:fill type="solid"/>
              </v:shape>
            </v:group>
            <v:group style="position:absolute;left:4782;top:-551;width:279;height:2001" coordorigin="4782,-551" coordsize="279,2001">
              <v:shape style="position:absolute;left:4782;top:-551;width:279;height:2001" coordorigin="4782,-551" coordsize="279,2001" path="m4782,-551l5061,-551,5061,1450,4782,1450,4782,-551xe" filled="false" stroked="true" strokeweight=".5pt" strokecolor="#939598">
                <v:path arrowok="t"/>
              </v:shape>
            </v:group>
            <v:group style="position:absolute;left:5169;top:-657;width:279;height:2108" coordorigin="5169,-657" coordsize="279,2108">
              <v:shape style="position:absolute;left:5169;top:-657;width:279;height:2108" coordorigin="5169,-657" coordsize="279,2108" path="m5169,-657l5447,-657,5447,1450,5169,1450,5169,-657xe" filled="true" fillcolor="#939598" stroked="false">
                <v:path arrowok="t"/>
                <v:fill type="solid"/>
              </v:shape>
            </v:group>
            <v:group style="position:absolute;left:5169;top:-657;width:279;height:2108" coordorigin="5169,-657" coordsize="279,2108">
              <v:shape style="position:absolute;left:5169;top:-657;width:279;height:2108" coordorigin="5169,-657" coordsize="279,2108" path="m5169,-657l5447,-657,5447,1450,5169,1450,5169,-657xe" filled="false" stroked="true" strokeweight=".5pt" strokecolor="#939598">
                <v:path arrowok="t"/>
              </v:shape>
            </v:group>
            <v:group style="position:absolute;left:3689;top:-298;width:158;height:91" coordorigin="3689,-298" coordsize="158,91">
              <v:shape style="position:absolute;left:3689;top:-298;width:158;height:91" coordorigin="3689,-298" coordsize="158,91" path="m3846,-207l3689,-207,3689,-298,3846,-298,3846,-207xe" filled="true" fillcolor="#ffffff" stroked="false">
                <v:path arrowok="t"/>
                <v:fill type="solid"/>
              </v:shape>
              <v:shape style="position:absolute;left:1637;top:582;width:441;height:120" type="#_x0000_t20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118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345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5232;top:-778;width:269;height:100" type="#_x0000_t202" filled="false" stroked="false">
                <v:textbox inset="0,0,0,0">
                  <w:txbxContent>
                    <w:p>
                      <w:pPr>
                        <w:tabs>
                          <w:tab w:pos="268" w:val="left" w:leader="none"/>
                        </w:tabs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97</w:t>
                      </w:r>
                      <w:r>
                        <w:rPr>
                          <w:rFonts w:ascii="Garamond"/>
                          <w:color w:val="231F20"/>
                          <w:spacing w:val="2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Garamond"/>
                          <w:color w:val="231F20"/>
                          <w:spacing w:val="3"/>
                          <w:sz w:val="10"/>
                        </w:rPr>
                      </w:r>
                      <w:r>
                        <w:rPr>
                          <w:rFonts w:ascii="Garamond"/>
                          <w:color w:val="231F20"/>
                          <w:sz w:val="10"/>
                          <w:u w:val="single" w:color="808285"/>
                        </w:rPr>
                        <w:t> </w:t>
                        <w:tab/>
                      </w:r>
                      <w:r>
                        <w:rPr>
                          <w:rFonts w:ascii="Garamond"/>
                          <w:color w:val="231F20"/>
                          <w:sz w:val="10"/>
                        </w:rPr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841;top:-671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922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467;top:-578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882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4080;top:-429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814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692;top:-301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753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3305;top:-58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642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918;top:153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544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530;top:295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480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2143;top:461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404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26.226074pt;margin-top:-1.57068pt;width:9pt;height:38pt;mso-position-horizontal-relative:page;mso-position-vertical-relative:paragraph;z-index:-715576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Garamond" w:hAnsi="Garamond" w:cs="Garamond" w:eastAsia="Garamond"/>
                      <w:sz w:val="14"/>
                      <w:szCs w:val="14"/>
                    </w:rPr>
                  </w:pPr>
                  <w:r>
                    <w:rPr>
                      <w:rFonts w:ascii="Garamond"/>
                      <w:color w:val="231F20"/>
                      <w:w w:val="99"/>
                      <w:sz w:val="14"/>
                    </w:rPr>
                    <w:t>Country</w:t>
                  </w:r>
                  <w:r>
                    <w:rPr>
                      <w:rFonts w:ascii="Garamond"/>
                      <w:color w:val="231F20"/>
                      <w:sz w:val="14"/>
                    </w:rPr>
                    <w:t> </w:t>
                  </w:r>
                  <w:r>
                    <w:rPr>
                      <w:rFonts w:ascii="Garamond"/>
                      <w:color w:val="231F20"/>
                      <w:w w:val="95"/>
                      <w:sz w:val="14"/>
                    </w:rPr>
                    <w:t>Base</w:t>
                  </w:r>
                  <w:r>
                    <w:rPr>
                      <w:rFonts w:ascii="Garamond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color w:val="231F20"/>
          <w:w w:val="105"/>
          <w:sz w:val="14"/>
        </w:rPr>
        <w:t>600</w:t>
        <w:tab/>
      </w:r>
      <w:r>
        <w:rPr>
          <w:rFonts w:ascii="Garamond"/>
          <w:color w:val="231F20"/>
          <w:w w:val="105"/>
          <w:position w:val="1"/>
          <w:sz w:val="14"/>
        </w:rPr>
        <w:t>90</w:t>
      </w:r>
      <w:r>
        <w:rPr>
          <w:rFonts w:ascii="Garamond"/>
          <w:sz w:val="14"/>
        </w:rPr>
      </w:r>
    </w:p>
    <w:p>
      <w:pPr>
        <w:spacing w:line="240" w:lineRule="auto" w:before="1"/>
        <w:rPr>
          <w:rFonts w:ascii="Garamond" w:hAnsi="Garamond" w:cs="Garamond" w:eastAsia="Garamond"/>
          <w:sz w:val="16"/>
          <w:szCs w:val="16"/>
        </w:rPr>
      </w:pPr>
    </w:p>
    <w:p>
      <w:pPr>
        <w:tabs>
          <w:tab w:pos="5870" w:val="left" w:leader="none"/>
        </w:tabs>
        <w:spacing w:before="85"/>
        <w:ind w:left="406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400</w:t>
        <w:tab/>
      </w:r>
      <w:r>
        <w:rPr>
          <w:rFonts w:ascii="Garamond"/>
          <w:color w:val="231F20"/>
          <w:w w:val="105"/>
          <w:position w:val="1"/>
          <w:sz w:val="14"/>
        </w:rPr>
        <w:t>60</w:t>
      </w:r>
      <w:r>
        <w:rPr>
          <w:rFonts w:ascii="Garamond"/>
          <w:sz w:val="14"/>
        </w:rPr>
      </w:r>
    </w:p>
    <w:p>
      <w:pPr>
        <w:spacing w:line="240" w:lineRule="auto" w:before="1"/>
        <w:rPr>
          <w:rFonts w:ascii="Garamond" w:hAnsi="Garamond" w:cs="Garamond" w:eastAsia="Garamond"/>
          <w:sz w:val="16"/>
          <w:szCs w:val="16"/>
        </w:rPr>
      </w:pPr>
    </w:p>
    <w:p>
      <w:pPr>
        <w:tabs>
          <w:tab w:pos="5870" w:val="left" w:leader="none"/>
        </w:tabs>
        <w:spacing w:before="85"/>
        <w:ind w:left="406" w:right="0" w:firstLine="0"/>
        <w:jc w:val="left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200</w:t>
        <w:tab/>
      </w:r>
      <w:r>
        <w:rPr>
          <w:rFonts w:ascii="Garamond"/>
          <w:color w:val="231F20"/>
          <w:w w:val="105"/>
          <w:position w:val="1"/>
          <w:sz w:val="14"/>
        </w:rPr>
        <w:t>30</w:t>
      </w:r>
      <w:r>
        <w:rPr>
          <w:rFonts w:ascii="Garamond"/>
          <w:sz w:val="14"/>
        </w:rPr>
      </w:r>
    </w:p>
    <w:p>
      <w:pPr>
        <w:spacing w:line="240" w:lineRule="auto" w:before="1"/>
        <w:rPr>
          <w:rFonts w:ascii="Garamond" w:hAnsi="Garamond" w:cs="Garamond" w:eastAsia="Garamond"/>
          <w:sz w:val="16"/>
          <w:szCs w:val="16"/>
        </w:rPr>
      </w:pPr>
    </w:p>
    <w:p>
      <w:pPr>
        <w:spacing w:after="0" w:line="240" w:lineRule="auto"/>
        <w:rPr>
          <w:rFonts w:ascii="Garamond" w:hAnsi="Garamond" w:cs="Garamond" w:eastAsia="Garamond"/>
          <w:sz w:val="16"/>
          <w:szCs w:val="16"/>
        </w:rPr>
        <w:sectPr>
          <w:type w:val="continuous"/>
          <w:pgSz w:w="11910" w:h="16840"/>
          <w:pgMar w:top="1580" w:bottom="280" w:left="960" w:right="0"/>
        </w:sectPr>
      </w:pPr>
    </w:p>
    <w:p>
      <w:pPr>
        <w:spacing w:line="138" w:lineRule="exact" w:before="95"/>
        <w:ind w:left="527" w:right="359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rFonts w:ascii="Garamond"/>
          <w:color w:val="231F20"/>
          <w:w w:val="105"/>
          <w:sz w:val="14"/>
        </w:rPr>
        <w:t>0</w:t>
      </w:r>
      <w:r>
        <w:rPr>
          <w:rFonts w:ascii="Garamond"/>
          <w:sz w:val="14"/>
        </w:rPr>
      </w:r>
    </w:p>
    <w:p>
      <w:pPr>
        <w:spacing w:line="116" w:lineRule="exact" w:before="0"/>
        <w:ind w:left="0" w:right="0" w:firstLine="0"/>
        <w:jc w:val="righ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01-02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02-03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03-04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04-05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05-06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06-07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07-08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08-09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81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09-10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9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10-11</w:t>
      </w:r>
      <w:r>
        <w:rPr>
          <w:rFonts w:ascii="Garamond"/>
          <w:sz w:val="12"/>
        </w:rPr>
      </w:r>
    </w:p>
    <w:p>
      <w:pPr>
        <w:spacing w:line="138" w:lineRule="exact" w:before="87"/>
        <w:ind w:left="527" w:right="359" w:firstLine="0"/>
        <w:jc w:val="center"/>
        <w:rPr>
          <w:rFonts w:ascii="Garamond" w:hAnsi="Garamond" w:cs="Garamond" w:eastAsia="Garamond"/>
          <w:sz w:val="14"/>
          <w:szCs w:val="14"/>
        </w:rPr>
      </w:pPr>
      <w:r>
        <w:rPr>
          <w:w w:val="105"/>
        </w:rPr>
        <w:br w:type="column"/>
      </w:r>
      <w:r>
        <w:rPr>
          <w:rFonts w:ascii="Garamond"/>
          <w:color w:val="231F20"/>
          <w:w w:val="105"/>
          <w:sz w:val="14"/>
        </w:rPr>
        <w:t>0</w:t>
      </w:r>
      <w:r>
        <w:rPr>
          <w:rFonts w:ascii="Garamond"/>
          <w:sz w:val="14"/>
        </w:rPr>
      </w:r>
    </w:p>
    <w:p>
      <w:pPr>
        <w:spacing w:line="116" w:lineRule="exact" w:before="0"/>
        <w:ind w:left="0" w:right="0" w:firstLine="0"/>
        <w:jc w:val="righ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01-02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/>
        <w:pict>
          <v:group style="position:absolute;margin-left:351.293884pt;margin-top:-108.519402pt;width:193.7pt;height:109.05pt;mso-position-horizontal-relative:page;mso-position-vertical-relative:paragraph;z-index:2632" coordorigin="7026,-2170" coordsize="3874,2181">
            <v:group style="position:absolute;left:7031;top:5;width:3864;height:2" coordorigin="7031,5" coordsize="3864,2">
              <v:shape style="position:absolute;left:7031;top:5;width:3864;height:2" coordorigin="7031,5" coordsize="3864,0" path="m7031,5l10895,5e" filled="false" stroked="true" strokeweight=".5pt" strokecolor="#808285">
                <v:path arrowok="t"/>
              </v:shape>
            </v:group>
            <v:group style="position:absolute;left:7031;top:-2165;width:2;height:2171" coordorigin="7031,-2165" coordsize="2,2171">
              <v:shape style="position:absolute;left:7031;top:-2165;width:2;height:2171" coordorigin="7031,-2165" coordsize="0,2171" path="m7031,5l7031,-2165e" filled="false" stroked="true" strokeweight=".5pt" strokecolor="#808285">
                <v:path arrowok="t"/>
              </v:shape>
            </v:group>
            <v:group style="position:absolute;left:10841;top:-429;width:55;height:2" coordorigin="10841,-429" coordsize="55,2">
              <v:shape style="position:absolute;left:10841;top:-429;width:55;height:2" coordorigin="10841,-429" coordsize="55,0" path="m10841,-429l10895,-429e" filled="false" stroked="true" strokeweight=".5pt" strokecolor="#808285">
                <v:path arrowok="t"/>
              </v:shape>
            </v:group>
            <v:group style="position:absolute;left:10454;top:-429;width:109;height:2" coordorigin="10454,-429" coordsize="109,2">
              <v:shape style="position:absolute;left:10454;top:-429;width:109;height:2" coordorigin="10454,-429" coordsize="109,0" path="m10454,-429l10563,-429e" filled="false" stroked="true" strokeweight=".5pt" strokecolor="#808285">
                <v:path arrowok="t"/>
              </v:shape>
            </v:group>
            <v:group style="position:absolute;left:10068;top:-429;width:109;height:2" coordorigin="10068,-429" coordsize="109,2">
              <v:shape style="position:absolute;left:10068;top:-429;width:109;height:2" coordorigin="10068,-429" coordsize="109,0" path="m10068,-429l10176,-429e" filled="false" stroked="true" strokeweight=".5pt" strokecolor="#808285">
                <v:path arrowok="t"/>
              </v:shape>
            </v:group>
            <v:group style="position:absolute;left:9682;top:-429;width:109;height:2" coordorigin="9682,-429" coordsize="109,2">
              <v:shape style="position:absolute;left:9682;top:-429;width:109;height:2" coordorigin="9682,-429" coordsize="109,0" path="m9682,-429l9790,-429e" filled="false" stroked="true" strokeweight=".5pt" strokecolor="#808285">
                <v:path arrowok="t"/>
              </v:shape>
            </v:group>
            <v:group style="position:absolute;left:9295;top:-429;width:109;height:2" coordorigin="9295,-429" coordsize="109,2">
              <v:shape style="position:absolute;left:9295;top:-429;width:109;height:2" coordorigin="9295,-429" coordsize="109,0" path="m9295,-429l9403,-429e" filled="false" stroked="true" strokeweight=".5pt" strokecolor="#808285">
                <v:path arrowok="t"/>
              </v:shape>
            </v:group>
            <v:group style="position:absolute;left:8909;top:-429;width:109;height:2" coordorigin="8909,-429" coordsize="109,2">
              <v:shape style="position:absolute;left:8909;top:-429;width:109;height:2" coordorigin="8909,-429" coordsize="109,0" path="m8909,-429l9017,-429e" filled="false" stroked="true" strokeweight=".5pt" strokecolor="#808285">
                <v:path arrowok="t"/>
              </v:shape>
            </v:group>
            <v:group style="position:absolute;left:8522;top:-429;width:109;height:2" coordorigin="8522,-429" coordsize="109,2">
              <v:shape style="position:absolute;left:8522;top:-429;width:109;height:2" coordorigin="8522,-429" coordsize="109,0" path="m8522,-429l8631,-429e" filled="false" stroked="true" strokeweight=".5pt" strokecolor="#808285">
                <v:path arrowok="t"/>
              </v:shape>
            </v:group>
            <v:group style="position:absolute;left:8136;top:-429;width:109;height:2" coordorigin="8136,-429" coordsize="109,2">
              <v:shape style="position:absolute;left:8136;top:-429;width:109;height:2" coordorigin="8136,-429" coordsize="109,0" path="m8136,-429l8244,-429e" filled="false" stroked="true" strokeweight=".5pt" strokecolor="#808285">
                <v:path arrowok="t"/>
              </v:shape>
            </v:group>
            <v:group style="position:absolute;left:7750;top:-429;width:109;height:2" coordorigin="7750,-429" coordsize="109,2">
              <v:shape style="position:absolute;left:7750;top:-429;width:109;height:2" coordorigin="7750,-429" coordsize="109,0" path="m7750,-429l7858,-429e" filled="false" stroked="true" strokeweight=".5pt" strokecolor="#808285">
                <v:path arrowok="t"/>
              </v:shape>
            </v:group>
            <v:group style="position:absolute;left:7363;top:-429;width:109;height:2" coordorigin="7363,-429" coordsize="109,2">
              <v:shape style="position:absolute;left:7363;top:-429;width:109;height:2" coordorigin="7363,-429" coordsize="109,0" path="m7363,-429l7471,-429e" filled="false" stroked="true" strokeweight=".5pt" strokecolor="#808285">
                <v:path arrowok="t"/>
              </v:shape>
            </v:group>
            <v:group style="position:absolute;left:7031;top:-429;width:55;height:2" coordorigin="7031,-429" coordsize="55,2">
              <v:shape style="position:absolute;left:7031;top:-429;width:55;height:2" coordorigin="7031,-429" coordsize="55,0" path="m7031,-429l7085,-429e" filled="false" stroked="true" strokeweight=".5pt" strokecolor="#808285">
                <v:path arrowok="t"/>
              </v:shape>
            </v:group>
            <v:group style="position:absolute;left:10841;top:-863;width:55;height:2" coordorigin="10841,-863" coordsize="55,2">
              <v:shape style="position:absolute;left:10841;top:-863;width:55;height:2" coordorigin="10841,-863" coordsize="55,0" path="m10841,-863l10895,-863e" filled="false" stroked="true" strokeweight=".5pt" strokecolor="#808285">
                <v:path arrowok="t"/>
              </v:shape>
            </v:group>
            <v:group style="position:absolute;left:10454;top:-863;width:109;height:2" coordorigin="10454,-863" coordsize="109,2">
              <v:shape style="position:absolute;left:10454;top:-863;width:109;height:2" coordorigin="10454,-863" coordsize="109,0" path="m10454,-863l10563,-863e" filled="false" stroked="true" strokeweight=".5pt" strokecolor="#808285">
                <v:path arrowok="t"/>
              </v:shape>
            </v:group>
            <v:group style="position:absolute;left:10068;top:-863;width:109;height:2" coordorigin="10068,-863" coordsize="109,2">
              <v:shape style="position:absolute;left:10068;top:-863;width:109;height:2" coordorigin="10068,-863" coordsize="109,0" path="m10068,-863l10176,-863e" filled="false" stroked="true" strokeweight=".5pt" strokecolor="#808285">
                <v:path arrowok="t"/>
              </v:shape>
            </v:group>
            <v:group style="position:absolute;left:9682;top:-863;width:109;height:2" coordorigin="9682,-863" coordsize="109,2">
              <v:shape style="position:absolute;left:9682;top:-863;width:109;height:2" coordorigin="9682,-863" coordsize="109,0" path="m9682,-863l9790,-863e" filled="false" stroked="true" strokeweight=".5pt" strokecolor="#808285">
                <v:path arrowok="t"/>
              </v:shape>
            </v:group>
            <v:group style="position:absolute;left:9295;top:-863;width:109;height:2" coordorigin="9295,-863" coordsize="109,2">
              <v:shape style="position:absolute;left:9295;top:-863;width:109;height:2" coordorigin="9295,-863" coordsize="109,0" path="m9295,-863l9403,-863e" filled="false" stroked="true" strokeweight=".5pt" strokecolor="#808285">
                <v:path arrowok="t"/>
              </v:shape>
            </v:group>
            <v:group style="position:absolute;left:8909;top:-863;width:109;height:2" coordorigin="8909,-863" coordsize="109,2">
              <v:shape style="position:absolute;left:8909;top:-863;width:109;height:2" coordorigin="8909,-863" coordsize="109,0" path="m8909,-863l9017,-863e" filled="false" stroked="true" strokeweight=".5pt" strokecolor="#808285">
                <v:path arrowok="t"/>
              </v:shape>
            </v:group>
            <v:group style="position:absolute;left:8522;top:-863;width:109;height:2" coordorigin="8522,-863" coordsize="109,2">
              <v:shape style="position:absolute;left:8522;top:-863;width:109;height:2" coordorigin="8522,-863" coordsize="109,0" path="m8522,-863l8631,-863e" filled="false" stroked="true" strokeweight=".5pt" strokecolor="#808285">
                <v:path arrowok="t"/>
              </v:shape>
            </v:group>
            <v:group style="position:absolute;left:8136;top:-863;width:109;height:2" coordorigin="8136,-863" coordsize="109,2">
              <v:shape style="position:absolute;left:8136;top:-863;width:109;height:2" coordorigin="8136,-863" coordsize="109,0" path="m8136,-863l8244,-863e" filled="false" stroked="true" strokeweight=".5pt" strokecolor="#808285">
                <v:path arrowok="t"/>
              </v:shape>
            </v:group>
            <v:group style="position:absolute;left:7750;top:-863;width:109;height:2" coordorigin="7750,-863" coordsize="109,2">
              <v:shape style="position:absolute;left:7750;top:-863;width:109;height:2" coordorigin="7750,-863" coordsize="109,0" path="m7750,-863l7858,-863e" filled="false" stroked="true" strokeweight=".5pt" strokecolor="#808285">
                <v:path arrowok="t"/>
              </v:shape>
            </v:group>
            <v:group style="position:absolute;left:7363;top:-863;width:109;height:2" coordorigin="7363,-863" coordsize="109,2">
              <v:shape style="position:absolute;left:7363;top:-863;width:109;height:2" coordorigin="7363,-863" coordsize="109,0" path="m7363,-863l7471,-863e" filled="false" stroked="true" strokeweight=".5pt" strokecolor="#808285">
                <v:path arrowok="t"/>
              </v:shape>
            </v:group>
            <v:group style="position:absolute;left:7031;top:-863;width:55;height:2" coordorigin="7031,-863" coordsize="55,2">
              <v:shape style="position:absolute;left:7031;top:-863;width:55;height:2" coordorigin="7031,-863" coordsize="55,0" path="m7031,-863l7085,-863e" filled="false" stroked="true" strokeweight=".5pt" strokecolor="#808285">
                <v:path arrowok="t"/>
              </v:shape>
            </v:group>
            <v:group style="position:absolute;left:10841;top:-1297;width:55;height:2" coordorigin="10841,-1297" coordsize="55,2">
              <v:shape style="position:absolute;left:10841;top:-1297;width:55;height:2" coordorigin="10841,-1297" coordsize="55,0" path="m10841,-1297l10895,-1297e" filled="false" stroked="true" strokeweight=".5pt" strokecolor="#808285">
                <v:path arrowok="t"/>
              </v:shape>
            </v:group>
            <v:group style="position:absolute;left:10454;top:-1297;width:109;height:2" coordorigin="10454,-1297" coordsize="109,2">
              <v:shape style="position:absolute;left:10454;top:-1297;width:109;height:2" coordorigin="10454,-1297" coordsize="109,0" path="m10454,-1297l10563,-1297e" filled="false" stroked="true" strokeweight=".5pt" strokecolor="#808285">
                <v:path arrowok="t"/>
              </v:shape>
            </v:group>
            <v:group style="position:absolute;left:10068;top:-1297;width:109;height:2" coordorigin="10068,-1297" coordsize="109,2">
              <v:shape style="position:absolute;left:10068;top:-1297;width:109;height:2" coordorigin="10068,-1297" coordsize="109,0" path="m10068,-1297l10176,-1297e" filled="false" stroked="true" strokeweight=".5pt" strokecolor="#808285">
                <v:path arrowok="t"/>
              </v:shape>
            </v:group>
            <v:group style="position:absolute;left:9682;top:-1297;width:109;height:2" coordorigin="9682,-1297" coordsize="109,2">
              <v:shape style="position:absolute;left:9682;top:-1297;width:109;height:2" coordorigin="9682,-1297" coordsize="109,0" path="m9682,-1297l9790,-1297e" filled="false" stroked="true" strokeweight=".5pt" strokecolor="#808285">
                <v:path arrowok="t"/>
              </v:shape>
            </v:group>
            <v:group style="position:absolute;left:9295;top:-1297;width:109;height:2" coordorigin="9295,-1297" coordsize="109,2">
              <v:shape style="position:absolute;left:9295;top:-1297;width:109;height:2" coordorigin="9295,-1297" coordsize="109,0" path="m9295,-1297l9403,-1297e" filled="false" stroked="true" strokeweight=".5pt" strokecolor="#808285">
                <v:path arrowok="t"/>
              </v:shape>
            </v:group>
            <v:group style="position:absolute;left:8909;top:-1297;width:109;height:2" coordorigin="8909,-1297" coordsize="109,2">
              <v:shape style="position:absolute;left:8909;top:-1297;width:109;height:2" coordorigin="8909,-1297" coordsize="109,0" path="m8909,-1297l9017,-1297e" filled="false" stroked="true" strokeweight=".5pt" strokecolor="#808285">
                <v:path arrowok="t"/>
              </v:shape>
            </v:group>
            <v:group style="position:absolute;left:8522;top:-1297;width:109;height:2" coordorigin="8522,-1297" coordsize="109,2">
              <v:shape style="position:absolute;left:8522;top:-1297;width:109;height:2" coordorigin="8522,-1297" coordsize="109,0" path="m8522,-1297l8631,-1297e" filled="false" stroked="true" strokeweight=".5pt" strokecolor="#808285">
                <v:path arrowok="t"/>
              </v:shape>
            </v:group>
            <v:group style="position:absolute;left:8136;top:-1297;width:109;height:2" coordorigin="8136,-1297" coordsize="109,2">
              <v:shape style="position:absolute;left:8136;top:-1297;width:109;height:2" coordorigin="8136,-1297" coordsize="109,0" path="m8136,-1297l8244,-1297e" filled="false" stroked="true" strokeweight=".5pt" strokecolor="#808285">
                <v:path arrowok="t"/>
              </v:shape>
            </v:group>
            <v:group style="position:absolute;left:7750;top:-1297;width:109;height:2" coordorigin="7750,-1297" coordsize="109,2">
              <v:shape style="position:absolute;left:7750;top:-1297;width:109;height:2" coordorigin="7750,-1297" coordsize="109,0" path="m7750,-1297l7858,-1297e" filled="false" stroked="true" strokeweight=".5pt" strokecolor="#808285">
                <v:path arrowok="t"/>
              </v:shape>
            </v:group>
            <v:group style="position:absolute;left:7292;top:-1297;width:180;height:2" coordorigin="7292,-1297" coordsize="180,2">
              <v:shape style="position:absolute;left:7292;top:-1297;width:180;height:2" coordorigin="7292,-1297" coordsize="180,0" path="m7292,-1297l7471,-1297e" filled="false" stroked="true" strokeweight=".5pt" strokecolor="#808285">
                <v:path arrowok="t"/>
              </v:shape>
            </v:group>
            <v:group style="position:absolute;left:7031;top:-1297;width:120;height:2" coordorigin="7031,-1297" coordsize="120,2">
              <v:shape style="position:absolute;left:7031;top:-1297;width:120;height:2" coordorigin="7031,-1297" coordsize="120,0" path="m7031,-1297l7150,-1297e" filled="false" stroked="true" strokeweight=".5pt" strokecolor="#808285">
                <v:path arrowok="t"/>
              </v:shape>
            </v:group>
            <v:group style="position:absolute;left:10841;top:-1731;width:55;height:2" coordorigin="10841,-1731" coordsize="55,2">
              <v:shape style="position:absolute;left:10841;top:-1731;width:55;height:2" coordorigin="10841,-1731" coordsize="55,0" path="m10841,-1731l10895,-1731e" filled="false" stroked="true" strokeweight=".5pt" strokecolor="#808285">
                <v:path arrowok="t"/>
              </v:shape>
            </v:group>
            <v:group style="position:absolute;left:10454;top:-1731;width:109;height:2" coordorigin="10454,-1731" coordsize="109,2">
              <v:shape style="position:absolute;left:10454;top:-1731;width:109;height:2" coordorigin="10454,-1731" coordsize="109,0" path="m10454,-1731l10563,-1731e" filled="false" stroked="true" strokeweight=".5pt" strokecolor="#808285">
                <v:path arrowok="t"/>
              </v:shape>
            </v:group>
            <v:group style="position:absolute;left:10068;top:-1731;width:109;height:2" coordorigin="10068,-1731" coordsize="109,2">
              <v:shape style="position:absolute;left:10068;top:-1731;width:109;height:2" coordorigin="10068,-1731" coordsize="109,0" path="m10068,-1731l10176,-1731e" filled="false" stroked="true" strokeweight=".5pt" strokecolor="#808285">
                <v:path arrowok="t"/>
              </v:shape>
            </v:group>
            <v:group style="position:absolute;left:9682;top:-1731;width:109;height:2" coordorigin="9682,-1731" coordsize="109,2">
              <v:shape style="position:absolute;left:9682;top:-1731;width:109;height:2" coordorigin="9682,-1731" coordsize="109,0" path="m9682,-1731l9790,-1731e" filled="false" stroked="true" strokeweight=".5pt" strokecolor="#808285">
                <v:path arrowok="t"/>
              </v:shape>
            </v:group>
            <v:group style="position:absolute;left:9295;top:-1731;width:109;height:2" coordorigin="9295,-1731" coordsize="109,2">
              <v:shape style="position:absolute;left:9295;top:-1731;width:109;height:2" coordorigin="9295,-1731" coordsize="109,0" path="m9295,-1731l9403,-1731e" filled="false" stroked="true" strokeweight=".5pt" strokecolor="#808285">
                <v:path arrowok="t"/>
              </v:shape>
            </v:group>
            <v:group style="position:absolute;left:8909;top:-1731;width:109;height:2" coordorigin="8909,-1731" coordsize="109,2">
              <v:shape style="position:absolute;left:8909;top:-1731;width:109;height:2" coordorigin="8909,-1731" coordsize="109,0" path="m8909,-1731l9017,-1731e" filled="false" stroked="true" strokeweight=".5pt" strokecolor="#808285">
                <v:path arrowok="t"/>
              </v:shape>
            </v:group>
            <v:group style="position:absolute;left:7031;top:-1731;width:1600;height:2" coordorigin="7031,-1731" coordsize="1600,2">
              <v:shape style="position:absolute;left:7031;top:-1731;width:1600;height:2" coordorigin="7031,-1731" coordsize="1600,0" path="m7031,-1731l8631,-1731e" filled="false" stroked="true" strokeweight=".5pt" strokecolor="#808285">
                <v:path arrowok="t"/>
              </v:shape>
            </v:group>
            <v:group style="position:absolute;left:7031;top:-2165;width:3864;height:2" coordorigin="7031,-2165" coordsize="3864,2">
              <v:shape style="position:absolute;left:7031;top:-2165;width:3864;height:2" coordorigin="7031,-2165" coordsize="3864,0" path="m7031,-2165l10895,-2165e" filled="false" stroked="true" strokeweight=".5pt" strokecolor="#808285">
                <v:path arrowok="t"/>
              </v:shape>
            </v:group>
            <v:group style="position:absolute;left:7085;top:-1211;width:279;height:1216" coordorigin="7085,-1211" coordsize="279,1216">
              <v:shape style="position:absolute;left:7085;top:-1211;width:279;height:1216" coordorigin="7085,-1211" coordsize="279,1216" path="m7085,-1211l7363,-1211,7363,5,7085,5,7085,-1211xe" filled="true" fillcolor="#939598" stroked="false">
                <v:path arrowok="t"/>
                <v:fill type="solid"/>
              </v:shape>
            </v:group>
            <v:group style="position:absolute;left:7085;top:-1211;width:279;height:1216" coordorigin="7085,-1211" coordsize="279,1216">
              <v:shape style="position:absolute;left:7085;top:-1211;width:279;height:1216" coordorigin="7085,-1211" coordsize="279,1216" path="m7085,-1211l7363,-1211,7363,5,7085,5,7085,-1211xe" filled="false" stroked="true" strokeweight=".5pt" strokecolor="#939598">
                <v:path arrowok="t"/>
              </v:shape>
            </v:group>
            <v:group style="position:absolute;left:7471;top:-1341;width:279;height:1346" coordorigin="7471,-1341" coordsize="279,1346">
              <v:shape style="position:absolute;left:7471;top:-1341;width:279;height:1346" coordorigin="7471,-1341" coordsize="279,1346" path="m7471,-1341l7750,-1341,7750,5,7471,5,7471,-1341xe" filled="true" fillcolor="#939598" stroked="false">
                <v:path arrowok="t"/>
                <v:fill type="solid"/>
              </v:shape>
            </v:group>
            <v:group style="position:absolute;left:7471;top:-1341;width:279;height:1346" coordorigin="7471,-1341" coordsize="279,1346">
              <v:shape style="position:absolute;left:7471;top:-1341;width:279;height:1346" coordorigin="7471,-1341" coordsize="279,1346" path="m7471,-1341l7750,-1341,7750,5,7471,5,7471,-1341xe" filled="false" stroked="true" strokeweight=".5pt" strokecolor="#939598">
                <v:path arrowok="t"/>
              </v:shape>
            </v:group>
            <v:group style="position:absolute;left:7858;top:-1558;width:279;height:1563" coordorigin="7858,-1558" coordsize="279,1563">
              <v:shape style="position:absolute;left:7858;top:-1558;width:279;height:1563" coordorigin="7858,-1558" coordsize="279,1563" path="m7858,-1558l8136,-1558,8136,5,7858,5,7858,-1558xe" filled="true" fillcolor="#939598" stroked="false">
                <v:path arrowok="t"/>
                <v:fill type="solid"/>
              </v:shape>
            </v:group>
            <v:group style="position:absolute;left:7858;top:-1558;width:279;height:1563" coordorigin="7858,-1558" coordsize="279,1563">
              <v:shape style="position:absolute;left:7858;top:-1558;width:279;height:1563" coordorigin="7858,-1558" coordsize="279,1563" path="m7858,-1558l8136,-1558,8136,5,7858,5,7858,-1558xe" filled="false" stroked="true" strokeweight=".5pt" strokecolor="#939598">
                <v:path arrowok="t"/>
              </v:shape>
            </v:group>
            <v:group style="position:absolute;left:8244;top:-1616;width:279;height:1621" coordorigin="8244,-1616" coordsize="279,1621">
              <v:shape style="position:absolute;left:8244;top:-1616;width:279;height:1621" coordorigin="8244,-1616" coordsize="279,1621" path="m8244,-1616l8522,-1616,8522,5,8244,5,8244,-1616xe" filled="true" fillcolor="#939598" stroked="false">
                <v:path arrowok="t"/>
                <v:fill type="solid"/>
              </v:shape>
            </v:group>
            <v:group style="position:absolute;left:8244;top:-1616;width:279;height:1621" coordorigin="8244,-1616" coordsize="279,1621">
              <v:shape style="position:absolute;left:8244;top:-1616;width:279;height:1621" coordorigin="8244,-1616" coordsize="279,1621" path="m8244,-1616l8522,-1616,8522,5,8244,5,8244,-1616xe" filled="false" stroked="true" strokeweight=".5pt" strokecolor="#939598">
                <v:path arrowok="t"/>
              </v:shape>
            </v:group>
            <v:group style="position:absolute;left:8631;top:-1775;width:279;height:1780" coordorigin="8631,-1775" coordsize="279,1780">
              <v:shape style="position:absolute;left:8631;top:-1775;width:279;height:1780" coordorigin="8631,-1775" coordsize="279,1780" path="m8631,-1775l8909,-1775,8909,5,8631,5,8631,-1775xe" filled="true" fillcolor="#939598" stroked="false">
                <v:path arrowok="t"/>
                <v:fill type="solid"/>
              </v:shape>
            </v:group>
            <v:group style="position:absolute;left:8631;top:-1775;width:279;height:1780" coordorigin="8631,-1775" coordsize="279,1780">
              <v:shape style="position:absolute;left:8631;top:-1775;width:279;height:1780" coordorigin="8631,-1775" coordsize="279,1780" path="m8631,-1775l8909,-1775,8909,5,8631,5,8631,-1775xe" filled="false" stroked="true" strokeweight=".5pt" strokecolor="#939598">
                <v:path arrowok="t"/>
              </v:shape>
            </v:group>
            <v:group style="position:absolute;left:9017;top:-1847;width:279;height:1852" coordorigin="9017,-1847" coordsize="279,1852">
              <v:shape style="position:absolute;left:9017;top:-1847;width:279;height:1852" coordorigin="9017,-1847" coordsize="279,1852" path="m9017,-1847l9295,-1847,9295,5,9017,5,9017,-1847xe" filled="true" fillcolor="#939598" stroked="false">
                <v:path arrowok="t"/>
                <v:fill type="solid"/>
              </v:shape>
            </v:group>
            <v:group style="position:absolute;left:9017;top:-1847;width:279;height:1852" coordorigin="9017,-1847" coordsize="279,1852">
              <v:shape style="position:absolute;left:9017;top:-1847;width:279;height:1852" coordorigin="9017,-1847" coordsize="279,1852" path="m9017,-1847l9295,-1847,9295,5,9017,5,9017,-1847xe" filled="false" stroked="true" strokeweight=".5pt" strokecolor="#939598">
                <v:path arrowok="t"/>
              </v:shape>
            </v:group>
            <v:group style="position:absolute;left:9403;top:-1919;width:279;height:1925" coordorigin="9403,-1919" coordsize="279,1925">
              <v:shape style="position:absolute;left:9403;top:-1919;width:279;height:1925" coordorigin="9403,-1919" coordsize="279,1925" path="m9403,-1919l9682,-1919,9682,5,9403,5,9403,-1919xe" filled="true" fillcolor="#939598" stroked="false">
                <v:path arrowok="t"/>
                <v:fill type="solid"/>
              </v:shape>
            </v:group>
            <v:group style="position:absolute;left:9403;top:-1919;width:279;height:1925" coordorigin="9403,-1919" coordsize="279,1925">
              <v:shape style="position:absolute;left:9403;top:-1919;width:279;height:1925" coordorigin="9403,-1919" coordsize="279,1925" path="m9403,-1919l9682,-1919,9682,5,9403,5,9403,-1919xe" filled="false" stroked="true" strokeweight=".5pt" strokecolor="#939598">
                <v:path arrowok="t"/>
              </v:shape>
            </v:group>
            <v:group style="position:absolute;left:9790;top:-1977;width:279;height:1982" coordorigin="9790,-1977" coordsize="279,1982">
              <v:shape style="position:absolute;left:9790;top:-1977;width:279;height:1982" coordorigin="9790,-1977" coordsize="279,1982" path="m9790,-1977l10068,-1977,10068,5,9790,5,9790,-1977xe" filled="true" fillcolor="#939598" stroked="false">
                <v:path arrowok="t"/>
                <v:fill type="solid"/>
              </v:shape>
            </v:group>
            <v:group style="position:absolute;left:9790;top:-1977;width:279;height:1982" coordorigin="9790,-1977" coordsize="279,1982">
              <v:shape style="position:absolute;left:9790;top:-1977;width:279;height:1982" coordorigin="9790,-1977" coordsize="279,1982" path="m9790,-1977l10068,-1977,10068,5,9790,5,9790,-1977xe" filled="false" stroked="true" strokeweight=".5pt" strokecolor="#939598">
                <v:path arrowok="t"/>
              </v:shape>
            </v:group>
            <v:group style="position:absolute;left:10176;top:-1977;width:279;height:1982" coordorigin="10176,-1977" coordsize="279,1982">
              <v:shape style="position:absolute;left:10176;top:-1977;width:279;height:1982" coordorigin="10176,-1977" coordsize="279,1982" path="m10176,-1977l10454,-1977,10454,5,10176,5,10176,-1977xe" filled="true" fillcolor="#939598" stroked="false">
                <v:path arrowok="t"/>
                <v:fill type="solid"/>
              </v:shape>
            </v:group>
            <v:group style="position:absolute;left:10176;top:-1977;width:279;height:1982" coordorigin="10176,-1977" coordsize="279,1982">
              <v:shape style="position:absolute;left:10176;top:-1977;width:279;height:1982" coordorigin="10176,-1977" coordsize="279,1982" path="m10176,-1977l10454,-1977,10454,5,10176,5,10176,-1977xe" filled="false" stroked="true" strokeweight=".5pt" strokecolor="#939598">
                <v:path arrowok="t"/>
              </v:shape>
            </v:group>
            <v:group style="position:absolute;left:10563;top:-2006;width:279;height:2011" coordorigin="10563,-2006" coordsize="279,2011">
              <v:shape style="position:absolute;left:10563;top:-2006;width:279;height:2011" coordorigin="10563,-2006" coordsize="279,2011" path="m10563,-2006l10841,-2006,10841,5,10563,5,10563,-2006xe" filled="true" fillcolor="#939598" stroked="false">
                <v:path arrowok="t"/>
                <v:fill type="solid"/>
              </v:shape>
            </v:group>
            <v:group style="position:absolute;left:10563;top:-2006;width:279;height:2011" coordorigin="10563,-2006" coordsize="279,2011">
              <v:shape style="position:absolute;left:10563;top:-2006;width:279;height:2011" coordorigin="10563,-2006" coordsize="279,2011" path="m10563,-2006l10841,-2006,10841,5,10563,5,10563,-2006xe" filled="false" stroked="true" strokeweight=".5pt" strokecolor="#939598">
                <v:path arrowok="t"/>
              </v:shape>
            </v:group>
            <v:group style="position:absolute;left:8301;top:-1750;width:171;height:91" coordorigin="8301,-1750" coordsize="171,91">
              <v:shape style="position:absolute;left:8301;top:-1750;width:171;height:91" coordorigin="8301,-1750" coordsize="171,91" path="m8471,-1660l8301,-1660,8301,-1750,8471,-1750,8471,-1660xe" filled="true" fillcolor="#ffffff" stroked="false">
                <v:path arrowok="t"/>
                <v:fill type="solid"/>
              </v:shape>
              <v:shape style="position:absolute;left:9472;top:-2069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133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852;top:-2126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137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237;top:-2124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137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624;top:-2153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139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688;top:-1924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123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9074;top:-1991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128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918;top:-1697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108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8311;top:-1753;width:15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112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557;top:-1491;width:10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93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171;top:-1352;width:100;height:100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10"/>
                          <w:szCs w:val="1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10"/>
                        </w:rPr>
                        <w:t>84</w:t>
                      </w:r>
                      <w:r>
                        <w:rPr>
                          <w:rFonts w:ascii="Garamond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Garamond"/>
          <w:color w:val="231F20"/>
          <w:w w:val="105"/>
          <w:sz w:val="12"/>
        </w:rPr>
        <w:t>02-03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03-04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04-05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05-06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06-07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07-08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08-09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81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09-10</w:t>
      </w:r>
      <w:r>
        <w:rPr>
          <w:rFonts w:ascii="Garamond"/>
          <w:sz w:val="12"/>
        </w:rPr>
      </w:r>
    </w:p>
    <w:p>
      <w:pPr>
        <w:spacing w:line="240" w:lineRule="auto" w:before="0"/>
        <w:rPr>
          <w:rFonts w:ascii="Garamond" w:hAnsi="Garamond" w:cs="Garamond" w:eastAsia="Garamond"/>
          <w:sz w:val="12"/>
          <w:szCs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before="71"/>
        <w:ind w:left="66" w:right="0" w:firstLine="0"/>
        <w:jc w:val="left"/>
        <w:rPr>
          <w:rFonts w:ascii="Garamond" w:hAnsi="Garamond" w:cs="Garamond" w:eastAsia="Garamond"/>
          <w:sz w:val="12"/>
          <w:szCs w:val="12"/>
        </w:rPr>
      </w:pPr>
      <w:r>
        <w:rPr>
          <w:rFonts w:ascii="Garamond"/>
          <w:color w:val="231F20"/>
          <w:w w:val="105"/>
          <w:sz w:val="12"/>
        </w:rPr>
        <w:t>10-11</w:t>
      </w:r>
      <w:r>
        <w:rPr>
          <w:rFonts w:ascii="Garamond"/>
          <w:sz w:val="12"/>
        </w:rPr>
      </w:r>
    </w:p>
    <w:p>
      <w:pPr>
        <w:spacing w:after="0"/>
        <w:jc w:val="left"/>
        <w:rPr>
          <w:rFonts w:ascii="Garamond" w:hAnsi="Garamond" w:cs="Garamond" w:eastAsia="Garamond"/>
          <w:sz w:val="12"/>
          <w:szCs w:val="12"/>
        </w:rPr>
        <w:sectPr>
          <w:type w:val="continuous"/>
          <w:pgSz w:w="11910" w:h="16840"/>
          <w:pgMar w:top="1580" w:bottom="280" w:left="960" w:right="0"/>
          <w:cols w:num="20" w:equalWidth="0">
            <w:col w:w="996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62" w:space="40"/>
            <w:col w:w="347" w:space="905"/>
            <w:col w:w="996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47" w:space="40"/>
            <w:col w:w="362" w:space="40"/>
            <w:col w:w="1404"/>
          </w:cols>
        </w:sectPr>
      </w:pPr>
    </w:p>
    <w:p>
      <w:pPr>
        <w:pStyle w:val="Heading1"/>
        <w:spacing w:line="325" w:lineRule="exact"/>
        <w:ind w:left="160" w:right="0"/>
        <w:jc w:val="left"/>
        <w:rPr>
          <w:b w:val="0"/>
          <w:bCs w:val="0"/>
        </w:rPr>
      </w:pPr>
      <w:bookmarkStart w:name="_TOC_250003" w:id="2"/>
      <w:r>
        <w:rPr>
          <w:color w:val="231F20"/>
          <w:spacing w:val="-3"/>
          <w:w w:val="90"/>
        </w:rPr>
        <w:t>Corporate</w:t>
      </w:r>
      <w:r>
        <w:rPr>
          <w:color w:val="231F20"/>
          <w:spacing w:val="64"/>
          <w:w w:val="90"/>
        </w:rPr>
        <w:t> </w:t>
      </w:r>
      <w:r>
        <w:rPr>
          <w:color w:val="231F20"/>
          <w:spacing w:val="-3"/>
          <w:w w:val="90"/>
        </w:rPr>
        <w:t>inf</w:t>
      </w:r>
      <w:r>
        <w:rPr>
          <w:color w:val="231F20"/>
          <w:spacing w:val="-2"/>
          <w:w w:val="90"/>
        </w:rPr>
        <w:t>ormation</w:t>
      </w:r>
      <w:bookmarkEnd w:id="2"/>
      <w:r>
        <w:rPr>
          <w:b w:val="0"/>
        </w:rPr>
      </w:r>
    </w:p>
    <w:p>
      <w:pPr>
        <w:pStyle w:val="Heading2"/>
        <w:spacing w:line="321" w:lineRule="exact"/>
        <w:ind w:left="160" w:right="0"/>
        <w:jc w:val="left"/>
      </w:pPr>
      <w:r>
        <w:rPr>
          <w:color w:val="231F20"/>
        </w:rPr>
        <w:t>Oracle</w:t>
      </w:r>
      <w:r>
        <w:rPr>
          <w:color w:val="231F20"/>
          <w:spacing w:val="-21"/>
        </w:rPr>
        <w:t> </w:t>
      </w:r>
      <w:r>
        <w:rPr>
          <w:color w:val="231F20"/>
        </w:rPr>
        <w:t>Financial</w:t>
      </w:r>
      <w:r>
        <w:rPr>
          <w:color w:val="231F20"/>
          <w:spacing w:val="-21"/>
        </w:rPr>
        <w:t> </w:t>
      </w:r>
      <w:r>
        <w:rPr>
          <w:color w:val="231F20"/>
          <w:spacing w:val="1"/>
        </w:rPr>
        <w:t>Services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Softw</w:t>
      </w:r>
      <w:r>
        <w:rPr>
          <w:color w:val="231F20"/>
          <w:spacing w:val="-3"/>
        </w:rPr>
        <w:t>are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8"/>
        <w:gridCol w:w="3434"/>
        <w:gridCol w:w="3510"/>
      </w:tblGrid>
      <w:tr>
        <w:trPr>
          <w:trHeight w:val="538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83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10"/>
                <w:sz w:val="20"/>
              </w:rPr>
              <w:t>Board</w:t>
            </w:r>
            <w:r>
              <w:rPr>
                <w:rFonts w:ascii="Arial"/>
                <w:color w:val="231F20"/>
                <w:spacing w:val="-30"/>
                <w:w w:val="110"/>
                <w:sz w:val="20"/>
              </w:rPr>
              <w:t> </w:t>
            </w:r>
            <w:r>
              <w:rPr>
                <w:rFonts w:ascii="Arial"/>
                <w:color w:val="231F20"/>
                <w:w w:val="110"/>
                <w:sz w:val="20"/>
              </w:rPr>
              <w:t>of</w:t>
            </w:r>
            <w:r>
              <w:rPr>
                <w:rFonts w:ascii="Arial"/>
                <w:color w:val="231F20"/>
                <w:spacing w:val="-30"/>
                <w:w w:val="110"/>
                <w:sz w:val="20"/>
              </w:rPr>
              <w:t> </w:t>
            </w:r>
            <w:r>
              <w:rPr>
                <w:rFonts w:ascii="Arial"/>
                <w:color w:val="231F20"/>
                <w:w w:val="110"/>
                <w:sz w:val="20"/>
              </w:rPr>
              <w:t>Directors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28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Chaitanya</w:t>
            </w:r>
            <w:r>
              <w:rPr>
                <w:rFonts w:ascii="Cambria"/>
                <w:color w:val="231F20"/>
                <w:spacing w:val="3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Kamat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78"/>
              <w:ind w:left="479" w:right="112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Loganathan </w:t>
            </w:r>
            <w:r>
              <w:rPr>
                <w:rFonts w:ascii="Cambria"/>
                <w:color w:val="231F20"/>
                <w:spacing w:val="3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Damodaran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Ravikumar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83"/>
              <w:ind w:left="6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Company</w:t>
            </w:r>
            <w:r>
              <w:rPr>
                <w:rFonts w:ascii="Arial"/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rFonts w:ascii="Arial"/>
                <w:color w:val="231F20"/>
                <w:w w:val="105"/>
                <w:sz w:val="20"/>
              </w:rPr>
              <w:t>Secretary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28" w:lineRule="exact"/>
              <w:ind w:left="6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Hoshi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Bhagwagar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40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auto"/>
              <w:ind w:left="55" w:right="822" w:firstLine="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(Managing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Director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CEO)</w:t>
            </w:r>
            <w:r>
              <w:rPr>
                <w:rFonts w:ascii="Cambria"/>
                <w:color w:val="231F20"/>
                <w:w w:val="99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Derek</w:t>
            </w:r>
            <w:r>
              <w:rPr>
                <w:rFonts w:ascii="Cambria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</w:t>
            </w:r>
            <w:r>
              <w:rPr>
                <w:rFonts w:ascii="Cambria"/>
                <w:color w:val="231F20"/>
                <w:spacing w:val="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Williams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Madhukar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Harbanslal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Kapoor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7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Mahesh Rao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Chief Financial</w:t>
            </w:r>
            <w:r>
              <w:rPr>
                <w:rFonts w:ascii="Arial"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Arial"/>
                <w:color w:val="231F20"/>
                <w:w w:val="105"/>
                <w:sz w:val="20"/>
              </w:rPr>
              <w:t>Officer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auto"/>
              <w:ind w:left="55" w:right="190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Dorian</w:t>
            </w:r>
            <w:r>
              <w:rPr>
                <w:rFonts w:ascii="Cambria"/>
                <w:color w:val="231F20"/>
                <w:spacing w:val="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Daley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Frank Brienzi</w:t>
            </w:r>
            <w:r>
              <w:rPr>
                <w:rFonts w:ascii="Cambria"/>
                <w:color w:val="231F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Robert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 Weiler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Manmath 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Kulkarni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479" w:right="101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Manoj</w:t>
            </w:r>
            <w:r>
              <w:rPr>
                <w:rFonts w:ascii="Cambria"/>
                <w:color w:val="231F20"/>
                <w:spacing w:val="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Narayan</w:t>
            </w:r>
            <w:r>
              <w:rPr>
                <w:rFonts w:ascii="Cambria"/>
                <w:color w:val="231F20"/>
                <w:spacing w:val="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Kulkarni</w:t>
            </w:r>
            <w:r>
              <w:rPr>
                <w:rFonts w:ascii="Cambria"/>
                <w:color w:val="231F20"/>
                <w:w w:val="9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Meenakshy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Iyer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6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Makarand </w:t>
            </w:r>
            <w:r>
              <w:rPr>
                <w:rFonts w:ascii="Cambria"/>
                <w:color w:val="231F20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Padalkar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Chief</w:t>
            </w:r>
            <w:r>
              <w:rPr>
                <w:rFonts w:ascii="Arial"/>
                <w:color w:val="231F20"/>
                <w:spacing w:val="15"/>
                <w:w w:val="105"/>
                <w:sz w:val="20"/>
              </w:rPr>
              <w:t> </w:t>
            </w:r>
            <w:r>
              <w:rPr>
                <w:rFonts w:ascii="Arial"/>
                <w:color w:val="231F20"/>
                <w:w w:val="105"/>
                <w:sz w:val="20"/>
              </w:rPr>
              <w:t>Accounting</w:t>
            </w:r>
            <w:r>
              <w:rPr>
                <w:rFonts w:ascii="Arial"/>
                <w:color w:val="231F20"/>
                <w:spacing w:val="16"/>
                <w:w w:val="105"/>
                <w:sz w:val="20"/>
              </w:rPr>
              <w:t> </w:t>
            </w:r>
            <w:r>
              <w:rPr>
                <w:rFonts w:ascii="Arial"/>
                <w:color w:val="231F20"/>
                <w:w w:val="105"/>
                <w:sz w:val="20"/>
              </w:rPr>
              <w:t>Officer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60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auto"/>
              <w:ind w:left="55" w:right="160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Venkatachalam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William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Corey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West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William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Comfort,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Jr.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(Chairman)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Mini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Muralidhar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479" w:right="163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Mustafa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Moonim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Naveen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Grover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6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Avadhut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(Vinay)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Ketkar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10"/>
                <w:sz w:val="20"/>
              </w:rPr>
              <w:t>Solicitors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32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Y</w:t>
            </w:r>
            <w:r>
              <w:rPr>
                <w:rFonts w:ascii="Cambria"/>
                <w:color w:val="231F20"/>
                <w:spacing w:val="-13"/>
                <w:w w:val="105"/>
                <w:sz w:val="20"/>
              </w:rPr>
              <w:t> </w:t>
            </w:r>
            <w:r>
              <w:rPr>
                <w:rFonts w:ascii="Cambria"/>
                <w:color w:val="231F20"/>
                <w:w w:val="105"/>
                <w:sz w:val="20"/>
              </w:rPr>
              <w:t>M</w:t>
            </w:r>
            <w:r>
              <w:rPr>
                <w:rFonts w:asci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color w:val="231F20"/>
                <w:w w:val="105"/>
                <w:sz w:val="20"/>
              </w:rPr>
              <w:t>Kale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Nikos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Goutsoulas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7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Suresh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Kumar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6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Ramesh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Makhija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&amp;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6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Senior</w:t>
            </w:r>
            <w:r>
              <w:rPr>
                <w:rFonts w:ascii="Arial"/>
                <w:color w:val="231F20"/>
                <w:spacing w:val="32"/>
                <w:w w:val="105"/>
                <w:sz w:val="20"/>
              </w:rPr>
              <w:t> </w:t>
            </w:r>
            <w:r>
              <w:rPr>
                <w:rFonts w:ascii="Arial"/>
                <w:color w:val="231F20"/>
                <w:w w:val="105"/>
                <w:sz w:val="20"/>
              </w:rPr>
              <w:t>Management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Patrick T</w:t>
            </w:r>
            <w:r>
              <w:rPr>
                <w:rFonts w:ascii="Cambria" w:hAnsi="Cambria" w:cs="Cambria" w:eastAsia="Cambria"/>
                <w:color w:val="231F20"/>
                <w:spacing w:val="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O’Laughlin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10"/>
                <w:sz w:val="20"/>
              </w:rPr>
              <w:t>Auditors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62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auto"/>
              <w:ind w:left="55" w:right="22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Srinivasan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Abhik</w:t>
            </w:r>
            <w:r>
              <w:rPr>
                <w:rFonts w:ascii="Cambria"/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Ray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Anand</w:t>
            </w:r>
            <w:r>
              <w:rPr>
                <w:rFonts w:ascii="Cambria"/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Pitre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Peter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Martin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Hill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479" w:right="163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Pradeep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Godbole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Rajendra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Potdar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6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Batliboi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&amp;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Associates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105"/>
                <w:sz w:val="20"/>
              </w:rPr>
              <w:t>Bankers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408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auto"/>
              <w:ind w:left="55" w:right="17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Atul</w:t>
            </w:r>
            <w:r>
              <w:rPr>
                <w:rFonts w:ascii="Cambria"/>
                <w:color w:val="231F20"/>
                <w:spacing w:val="-18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Gupta</w:t>
            </w:r>
            <w:r>
              <w:rPr>
                <w:rFonts w:ascii="Cambria"/>
                <w:color w:val="231F20"/>
                <w:w w:val="96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Bhaskar 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Jayaraman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2"/>
              <w:ind w:left="55" w:right="71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Buddhadeb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Das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Gupta</w:t>
            </w:r>
            <w:r>
              <w:rPr>
                <w:rFonts w:ascii="Cambria"/>
                <w:color w:val="231F20"/>
                <w:w w:val="96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Chandrasekaran 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Balsubramanian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Dinakar</w:t>
            </w:r>
            <w:r>
              <w:rPr>
                <w:rFonts w:ascii="Cambria"/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Kuntadi</w:t>
            </w:r>
            <w:r>
              <w:rPr>
                <w:rFonts w:ascii="Cambria"/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Kini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55" w:right="2083"/>
              <w:jc w:val="both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Dinesh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Shetty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Don</w:t>
            </w:r>
            <w:r>
              <w:rPr>
                <w:rFonts w:ascii="Cambria"/>
                <w:color w:val="231F20"/>
                <w:spacing w:val="-1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Ganguly</w:t>
            </w:r>
            <w:r>
              <w:rPr>
                <w:rFonts w:ascii="Cambria"/>
                <w:color w:val="231F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</w:t>
            </w:r>
            <w:r>
              <w:rPr>
                <w:rFonts w:ascii="Cambria"/>
                <w:color w:val="231F20"/>
                <w:spacing w:val="3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Narasimhan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55" w:right="148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Ganesh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Ramakrishnan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George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Thomas</w:t>
            </w:r>
            <w:r>
              <w:rPr>
                <w:rFonts w:ascii="Cambria"/>
                <w:color w:val="231F20"/>
                <w:w w:val="89"/>
                <w:sz w:val="20"/>
              </w:rPr>
              <w:t>  </w:t>
            </w:r>
            <w:r>
              <w:rPr>
                <w:rFonts w:ascii="Cambria"/>
                <w:color w:val="231F20"/>
                <w:w w:val="90"/>
                <w:sz w:val="20"/>
              </w:rPr>
              <w:t>Girish</w:t>
            </w:r>
            <w:r>
              <w:rPr>
                <w:rFonts w:ascii="Cambria"/>
                <w:color w:val="231F20"/>
                <w:spacing w:val="2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Chhatpar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Gulhati</w:t>
            </w:r>
            <w:r>
              <w:rPr>
                <w:rFonts w:ascii="Cambria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Arvind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H</w:t>
            </w:r>
            <w:r>
              <w:rPr>
                <w:rFonts w:ascii="Cambria"/>
                <w:color w:val="231F20"/>
                <w:spacing w:val="1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color w:val="231F20"/>
                <w:spacing w:val="1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Teji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Jambu</w:t>
            </w:r>
            <w:r>
              <w:rPr>
                <w:rFonts w:ascii="Cambria"/>
                <w:color w:val="231F20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Natarajan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55" w:right="16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K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Kochappan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Davis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Sanjay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Iyer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K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Surya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55" w:right="178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Karthick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Prasad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Kiran</w:t>
            </w:r>
            <w:r>
              <w:rPr>
                <w:rFonts w:ascii="Cambria"/>
                <w:color w:val="231F20"/>
                <w:spacing w:val="2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Narsu</w:t>
            </w:r>
            <w:r>
              <w:rPr>
                <w:rFonts w:ascii="Cambria"/>
                <w:color w:val="231F20"/>
                <w:w w:val="90"/>
                <w:sz w:val="20"/>
              </w:rPr>
              <w:t> Kishore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Kapoor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Rajesh</w:t>
            </w:r>
            <w:r>
              <w:rPr>
                <w:rFonts w:ascii="Cambria"/>
                <w:color w:val="231F20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Makhija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479" w:right="184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Ravi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Pandit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Ravikumar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</w:t>
            </w:r>
            <w:r>
              <w:rPr>
                <w:rFonts w:ascii="Cambria"/>
                <w:color w:val="231F20"/>
                <w:w w:val="110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Salmon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Seth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</w:t>
            </w:r>
            <w:r>
              <w:rPr>
                <w:rFonts w:ascii="Cambria"/>
                <w:color w:val="231F20"/>
                <w:w w:val="97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Sanjay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Bajaj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479" w:right="1202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Sanjay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Deshpande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Sanjeet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Prakash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Rao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Sivaramakrishnan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</w:t>
            </w:r>
            <w:r>
              <w:rPr>
                <w:rFonts w:ascii="Cambria"/>
                <w:color w:val="231F20"/>
                <w:w w:val="118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Sridhar </w:t>
            </w:r>
            <w:r>
              <w:rPr>
                <w:rFonts w:ascii="Cambria"/>
                <w:color w:val="231F20"/>
                <w:spacing w:val="2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Ramachandran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Sunder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Annamraju</w:t>
            </w:r>
            <w:r>
              <w:rPr>
                <w:rFonts w:ascii="Cambria"/>
                <w:color w:val="231F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Surendra </w:t>
            </w:r>
            <w:r>
              <w:rPr>
                <w:rFonts w:ascii="Cambria"/>
                <w:color w:val="231F20"/>
                <w:spacing w:val="4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Shukla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479" w:right="173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Tejus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Sheth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Uttam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Gadkary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Srivatsan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479" w:right="127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Venkata </w:t>
            </w:r>
            <w:r>
              <w:rPr>
                <w:rFonts w:ascii="Cambria"/>
                <w:color w:val="231F20"/>
                <w:spacing w:val="3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Subramanian</w:t>
            </w:r>
            <w:r>
              <w:rPr>
                <w:rFonts w:ascii="Cambria"/>
                <w:color w:val="231F20"/>
                <w:w w:val="87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Vijay</w:t>
            </w:r>
            <w:r>
              <w:rPr>
                <w:rFonts w:ascii="Cambria"/>
                <w:color w:val="231F20"/>
                <w:spacing w:val="2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Alexander</w:t>
            </w:r>
            <w:r>
              <w:rPr>
                <w:rFonts w:ascii="Cambria"/>
                <w:color w:val="231F20"/>
                <w:w w:val="89"/>
                <w:sz w:val="20"/>
              </w:rPr>
              <w:t>  </w:t>
            </w:r>
            <w:r>
              <w:rPr>
                <w:rFonts w:ascii="Cambria"/>
                <w:color w:val="231F20"/>
                <w:w w:val="90"/>
                <w:sz w:val="20"/>
              </w:rPr>
              <w:t>Vijay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Sharma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4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Vikram Gupta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7"/>
              <w:ind w:left="479" w:right="113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Vinayak 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Hampihallikar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Vivek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Govilkar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auto"/>
              <w:ind w:left="665" w:right="179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w w:val="90"/>
                <w:sz w:val="20"/>
              </w:rPr>
              <w:t> Canara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 w:before="2"/>
              <w:ind w:left="665" w:right="1158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Central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Libya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Citibank</w:t>
            </w:r>
            <w:r>
              <w:rPr>
                <w:rFonts w:ascii="Cambria"/>
                <w:color w:val="231F20"/>
                <w:spacing w:val="7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N.A.</w:t>
            </w:r>
            <w:r>
              <w:rPr>
                <w:rFonts w:ascii="Cambria"/>
                <w:color w:val="231F20"/>
                <w:w w:val="113"/>
                <w:sz w:val="20"/>
              </w:rPr>
              <w:t> </w:t>
            </w:r>
            <w:r>
              <w:rPr>
                <w:rFonts w:ascii="Cambria"/>
                <w:color w:val="231F20"/>
                <w:w w:val="11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HDFC</w:t>
            </w:r>
            <w:r>
              <w:rPr>
                <w:rFonts w:ascii="Cambria"/>
                <w:color w:val="231F20"/>
                <w:spacing w:val="-6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Bank</w:t>
            </w:r>
            <w:r>
              <w:rPr>
                <w:rFonts w:ascii="Cambria"/>
                <w:color w:val="231F20"/>
                <w:spacing w:val="-5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665" w:right="75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Kotak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Mahindra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color w:val="231F20"/>
                <w:w w:val="9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Syndicate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665" w:right="648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State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Mauritius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color w:val="231F20"/>
                <w:w w:val="96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Yes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20" w:lineRule="exact"/>
              <w:ind w:left="665" w:right="5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Registrars</w:t>
            </w:r>
            <w:r>
              <w:rPr>
                <w:rFonts w:ascii="Arial"/>
                <w:color w:val="231F20"/>
                <w:spacing w:val="4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&amp;</w:t>
            </w:r>
            <w:r>
              <w:rPr>
                <w:rFonts w:ascii="Arial"/>
                <w:color w:val="231F20"/>
                <w:spacing w:val="4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Transfer</w:t>
            </w:r>
            <w:r>
              <w:rPr>
                <w:rFonts w:ascii="Arial"/>
                <w:color w:val="231F20"/>
                <w:spacing w:val="46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Agents</w:t>
            </w:r>
            <w:r>
              <w:rPr>
                <w:rFonts w:ascii="Arial"/>
                <w:color w:val="231F20"/>
                <w:w w:val="107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Link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Intime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C/13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Pannalal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Silk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Mills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Compound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0" w:lineRule="exact"/>
              <w:ind w:left="665" w:right="558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L.B.S.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Road,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Bhandup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(West)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Mumbai</w:t>
            </w:r>
            <w:r>
              <w:rPr>
                <w:rFonts w:ascii="Cambria"/>
                <w:color w:val="231F20"/>
                <w:spacing w:val="3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400078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Laura</w:t>
            </w:r>
            <w:r>
              <w:rPr>
                <w:rFonts w:ascii="Cambria"/>
                <w:color w:val="231F20"/>
                <w:spacing w:val="3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Balachandran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277" w:top="560" w:bottom="460" w:left="520" w:right="960"/>
        </w:sectPr>
      </w:pPr>
    </w:p>
    <w:p>
      <w:pPr>
        <w:pStyle w:val="BodyText"/>
        <w:spacing w:line="240" w:lineRule="auto" w:before="59"/>
        <w:ind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Registered</w:t>
      </w:r>
      <w:r>
        <w:rPr>
          <w:rFonts w:ascii="Arial"/>
          <w:color w:val="231F20"/>
          <w:spacing w:val="-8"/>
          <w:w w:val="105"/>
        </w:rPr>
        <w:t> </w:t>
      </w:r>
      <w:r>
        <w:rPr>
          <w:rFonts w:ascii="Arial"/>
          <w:color w:val="231F20"/>
          <w:w w:val="105"/>
        </w:rPr>
        <w:t>Office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06" w:lineRule="exact"/>
        <w:ind w:right="637"/>
        <w:jc w:val="left"/>
      </w:pPr>
      <w:r>
        <w:rPr>
          <w:color w:val="231F20"/>
          <w:w w:val="95"/>
        </w:rPr>
        <w:t>Off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Highway</w:t>
      </w:r>
      <w:r>
        <w:rPr>
          <w:color w:val="231F20"/>
          <w:w w:val="94"/>
        </w:rPr>
        <w:t> </w:t>
      </w:r>
      <w:r>
        <w:rPr>
          <w:color w:val="231F20"/>
          <w:w w:val="85"/>
        </w:rPr>
        <w:t>Goregaon 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(East)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400063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Offices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right="1556"/>
        <w:jc w:val="left"/>
      </w:pPr>
      <w:r>
        <w:rPr>
          <w:color w:val="231F20"/>
          <w:w w:val="90"/>
        </w:rPr>
        <w:t>399,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Subhash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Road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Vile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(East)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400057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pStyle w:val="BodyText"/>
        <w:spacing w:line="220" w:lineRule="exact" w:before="177"/>
        <w:ind w:right="0"/>
        <w:jc w:val="left"/>
      </w:pPr>
      <w:r>
        <w:rPr>
          <w:color w:val="231F20"/>
          <w:w w:val="90"/>
        </w:rPr>
        <w:t>Nirlon 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Compound</w:t>
      </w:r>
      <w:r>
        <w:rPr/>
      </w:r>
    </w:p>
    <w:p>
      <w:pPr>
        <w:pStyle w:val="BodyText"/>
        <w:spacing w:line="206" w:lineRule="exact" w:before="11"/>
        <w:ind w:right="637"/>
        <w:jc w:val="left"/>
      </w:pPr>
      <w:r>
        <w:rPr>
          <w:color w:val="231F20"/>
          <w:w w:val="95"/>
        </w:rPr>
        <w:t>Off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Highway</w:t>
      </w:r>
      <w:r>
        <w:rPr>
          <w:color w:val="231F20"/>
          <w:w w:val="94"/>
        </w:rPr>
        <w:t> </w:t>
      </w:r>
      <w:r>
        <w:rPr>
          <w:color w:val="231F20"/>
          <w:w w:val="85"/>
        </w:rPr>
        <w:t>Goregaon 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(East)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400063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556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Park</w:t>
      </w:r>
      <w:r>
        <w:rPr>
          <w:color w:val="231F20"/>
          <w:w w:val="89"/>
        </w:rPr>
        <w:t> </w:t>
      </w:r>
      <w:r>
        <w:rPr>
          <w:color w:val="231F20"/>
        </w:rPr>
        <w:t>Ambrosia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Pune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411021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pStyle w:val="BodyText"/>
        <w:spacing w:line="220" w:lineRule="exact" w:before="177"/>
        <w:ind w:right="0"/>
        <w:jc w:val="left"/>
      </w:pPr>
      <w:r>
        <w:rPr>
          <w:color w:val="231F20"/>
          <w:w w:val="90"/>
        </w:rPr>
        <w:t>Embassy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color w:val="231F20"/>
        </w:rPr>
        <w:t>C.V.</w:t>
      </w:r>
      <w:r>
        <w:rPr>
          <w:color w:val="231F20"/>
          <w:spacing w:val="-20"/>
        </w:rPr>
        <w:t> </w:t>
      </w:r>
      <w:r>
        <w:rPr>
          <w:color w:val="231F20"/>
        </w:rPr>
        <w:t>Raman</w:t>
      </w:r>
      <w:r>
        <w:rPr>
          <w:color w:val="231F20"/>
          <w:spacing w:val="-20"/>
        </w:rPr>
        <w:t> </w:t>
      </w:r>
      <w:r>
        <w:rPr>
          <w:color w:val="231F20"/>
        </w:rPr>
        <w:t>Nagar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0"/>
        </w:rPr>
        <w:t>Bangalore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560093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Karnataka,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290"/>
        <w:jc w:val="left"/>
      </w:pPr>
      <w:r>
        <w:rPr>
          <w:color w:val="231F20"/>
          <w:w w:val="90"/>
        </w:rPr>
        <w:t>#333,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Millenium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Tower</w:t>
      </w:r>
      <w:r>
        <w:rPr>
          <w:color w:val="231F20"/>
          <w:w w:val="87"/>
        </w:rPr>
        <w:t> </w:t>
      </w:r>
      <w:r>
        <w:rPr>
          <w:color w:val="231F20"/>
        </w:rPr>
        <w:t>Brookefields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Kundalahalli</w:t>
      </w:r>
      <w:r>
        <w:rPr>
          <w:color w:val="231F20"/>
          <w:spacing w:val="36"/>
          <w:w w:val="90"/>
        </w:rPr>
        <w:t> </w:t>
      </w:r>
      <w:r>
        <w:rPr>
          <w:color w:val="231F20"/>
          <w:w w:val="90"/>
        </w:rPr>
        <w:t>Road</w:t>
      </w:r>
      <w:r>
        <w:rPr>
          <w:color w:val="231F20"/>
          <w:w w:val="91"/>
        </w:rPr>
        <w:t> </w:t>
      </w:r>
      <w:r>
        <w:rPr>
          <w:color w:val="231F20"/>
        </w:rPr>
        <w:t>Mahadevapura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Bangalore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560037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Karnataka,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pStyle w:val="BodyText"/>
        <w:spacing w:line="220" w:lineRule="exact" w:before="177"/>
        <w:ind w:right="0"/>
        <w:jc w:val="left"/>
      </w:pPr>
      <w:r>
        <w:rPr>
          <w:color w:val="231F20"/>
          <w:w w:val="95"/>
        </w:rPr>
        <w:t>#150,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Diamond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District</w:t>
      </w:r>
      <w:r>
        <w:rPr/>
      </w:r>
    </w:p>
    <w:p>
      <w:pPr>
        <w:pStyle w:val="BodyText"/>
        <w:spacing w:line="206" w:lineRule="exact" w:before="11"/>
        <w:ind w:right="193"/>
        <w:jc w:val="left"/>
      </w:pPr>
      <w:r>
        <w:rPr>
          <w:color w:val="231F20"/>
          <w:w w:val="90"/>
        </w:rPr>
        <w:t>B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Tower,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Ground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Floor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Kodihalli,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Airport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Road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Bangalore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560008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Karnataka,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pStyle w:val="BodyText"/>
        <w:spacing w:line="220" w:lineRule="exact" w:before="177"/>
        <w:ind w:right="0"/>
        <w:jc w:val="left"/>
      </w:pPr>
      <w:r>
        <w:rPr>
          <w:color w:val="231F20"/>
        </w:rPr>
        <w:t>SJR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Park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color w:val="231F20"/>
          <w:w w:val="95"/>
        </w:rPr>
        <w:t>Ground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floor,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Tower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</w:t>
      </w:r>
      <w:r>
        <w:rPr/>
      </w:r>
    </w:p>
    <w:p>
      <w:pPr>
        <w:pStyle w:val="BodyText"/>
        <w:spacing w:line="206" w:lineRule="exact" w:before="11"/>
        <w:ind w:right="0"/>
        <w:jc w:val="left"/>
      </w:pPr>
      <w:r>
        <w:rPr>
          <w:color w:val="231F20"/>
          <w:w w:val="95"/>
        </w:rPr>
        <w:t>EPIP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Zone,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Whitefield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Road,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Whitefield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Bangalore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560066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Karnataka,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93"/>
        <w:jc w:val="left"/>
      </w:pPr>
      <w:r>
        <w:rPr>
          <w:color w:val="231F20"/>
          <w:w w:val="95"/>
        </w:rPr>
        <w:t>Gopalan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Enterprises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(I)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Pvt.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Ltd.,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(SEZ)</w:t>
      </w:r>
      <w:r>
        <w:rPr>
          <w:color w:val="231F20"/>
          <w:w w:val="91"/>
        </w:rPr>
        <w:t> </w:t>
      </w:r>
      <w:r>
        <w:rPr>
          <w:color w:val="231F20"/>
        </w:rPr>
        <w:t>Global</w:t>
      </w:r>
      <w:r>
        <w:rPr>
          <w:color w:val="231F20"/>
          <w:spacing w:val="-15"/>
        </w:rPr>
        <w:t> </w:t>
      </w:r>
      <w:r>
        <w:rPr>
          <w:color w:val="231F20"/>
        </w:rPr>
        <w:t>Axis,</w:t>
      </w:r>
      <w:r>
        <w:rPr>
          <w:color w:val="231F20"/>
          <w:spacing w:val="-15"/>
        </w:rPr>
        <w:t> </w:t>
      </w:r>
      <w:r>
        <w:rPr>
          <w:color w:val="231F20"/>
        </w:rPr>
        <w:t>Unit</w:t>
      </w:r>
      <w:r>
        <w:rPr>
          <w:color w:val="231F20"/>
          <w:spacing w:val="-15"/>
        </w:rPr>
        <w:t> </w:t>
      </w:r>
      <w:r>
        <w:rPr>
          <w:color w:val="231F20"/>
        </w:rPr>
        <w:t>1&amp;2</w:t>
      </w:r>
      <w:r>
        <w:rPr/>
      </w:r>
    </w:p>
    <w:p>
      <w:pPr>
        <w:pStyle w:val="BodyText"/>
        <w:spacing w:line="206" w:lineRule="exact"/>
        <w:ind w:right="1290"/>
        <w:jc w:val="left"/>
      </w:pPr>
      <w:r>
        <w:rPr>
          <w:color w:val="231F20"/>
        </w:rPr>
        <w:t>Plot</w:t>
      </w:r>
      <w:r>
        <w:rPr>
          <w:color w:val="231F20"/>
          <w:spacing w:val="-24"/>
        </w:rPr>
        <w:t> </w:t>
      </w:r>
      <w:r>
        <w:rPr>
          <w:color w:val="231F20"/>
        </w:rPr>
        <w:t>#</w:t>
      </w:r>
      <w:r>
        <w:rPr>
          <w:color w:val="231F20"/>
          <w:spacing w:val="-23"/>
        </w:rPr>
        <w:t> </w:t>
      </w:r>
      <w:r>
        <w:rPr>
          <w:color w:val="231F20"/>
        </w:rPr>
        <w:t>152,</w:t>
      </w:r>
      <w:r>
        <w:rPr>
          <w:color w:val="231F20"/>
          <w:spacing w:val="-24"/>
        </w:rPr>
        <w:t> </w:t>
      </w:r>
      <w:r>
        <w:rPr>
          <w:color w:val="231F20"/>
        </w:rPr>
        <w:t>EPIP</w:t>
      </w:r>
      <w:r>
        <w:rPr>
          <w:color w:val="231F20"/>
          <w:spacing w:val="-23"/>
        </w:rPr>
        <w:t> </w:t>
      </w:r>
      <w:r>
        <w:rPr>
          <w:color w:val="231F20"/>
        </w:rPr>
        <w:t>Zone</w:t>
      </w:r>
      <w:r>
        <w:rPr>
          <w:color w:val="231F20"/>
          <w:w w:val="91"/>
        </w:rPr>
        <w:t> </w:t>
      </w:r>
      <w:r>
        <w:rPr>
          <w:color w:val="231F20"/>
        </w:rPr>
        <w:t>Whitefield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Bangalore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560066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Karnataka,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290"/>
        <w:jc w:val="left"/>
      </w:pPr>
      <w:r>
        <w:rPr>
          <w:color w:val="231F20"/>
          <w:w w:val="90"/>
        </w:rPr>
        <w:t>99,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Venkatnarayana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Road</w:t>
      </w:r>
      <w:r>
        <w:rPr>
          <w:color w:val="231F20"/>
          <w:w w:val="91"/>
        </w:rPr>
        <w:t> </w:t>
      </w:r>
      <w:r>
        <w:rPr>
          <w:color w:val="231F20"/>
        </w:rPr>
        <w:t>T</w:t>
      </w:r>
      <w:r>
        <w:rPr>
          <w:color w:val="231F20"/>
          <w:spacing w:val="-27"/>
        </w:rPr>
        <w:t> </w:t>
      </w:r>
      <w:r>
        <w:rPr>
          <w:color w:val="231F20"/>
        </w:rPr>
        <w:t>Nagar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5"/>
        </w:rPr>
        <w:t>Chennai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600017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Tamil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Nadu,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290"/>
        <w:jc w:val="left"/>
      </w:pPr>
      <w:r>
        <w:rPr>
          <w:color w:val="231F20"/>
          <w:w w:val="95"/>
        </w:rPr>
        <w:t>Greens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i‑tech,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#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w w:val="90"/>
        </w:rPr>
        <w:t> Muthiah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Mudali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Street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Cathedral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Road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5"/>
        </w:rPr>
        <w:t>Chennai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600086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Tamil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Nadu,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637"/>
        <w:jc w:val="left"/>
      </w:pPr>
      <w:r>
        <w:rPr>
          <w:color w:val="231F20"/>
          <w:w w:val="85"/>
        </w:rPr>
        <w:t>18  Krasnopresnenskaya 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nab.</w:t>
      </w:r>
      <w:r>
        <w:rPr>
          <w:color w:val="231F20"/>
          <w:w w:val="91"/>
        </w:rPr>
        <w:t> </w:t>
      </w:r>
      <w:r>
        <w:rPr>
          <w:color w:val="231F20"/>
        </w:rPr>
        <w:t>Block</w:t>
      </w:r>
      <w:r>
        <w:rPr>
          <w:color w:val="231F20"/>
          <w:spacing w:val="-26"/>
        </w:rPr>
        <w:t> </w:t>
      </w:r>
      <w:r>
        <w:rPr>
          <w:color w:val="231F20"/>
        </w:rPr>
        <w:t>C,</w:t>
      </w:r>
      <w:r>
        <w:rPr>
          <w:color w:val="231F20"/>
          <w:spacing w:val="-26"/>
        </w:rPr>
        <w:t> </w:t>
      </w:r>
      <w:r>
        <w:rPr>
          <w:color w:val="231F20"/>
        </w:rPr>
        <w:t>9th</w:t>
      </w:r>
      <w:r>
        <w:rPr>
          <w:color w:val="231F20"/>
          <w:spacing w:val="-26"/>
        </w:rPr>
        <w:t> </w:t>
      </w:r>
      <w:r>
        <w:rPr>
          <w:color w:val="231F20"/>
        </w:rPr>
        <w:t>floor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Moscow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123317,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Russia</w:t>
      </w:r>
      <w:r>
        <w:rPr/>
      </w:r>
    </w:p>
    <w:p>
      <w:pPr>
        <w:pStyle w:val="BodyText"/>
        <w:spacing w:line="220" w:lineRule="exact" w:before="177"/>
        <w:ind w:right="0"/>
        <w:jc w:val="left"/>
      </w:pPr>
      <w:r>
        <w:rPr>
          <w:color w:val="231F20"/>
        </w:rPr>
        <w:t>Building</w:t>
      </w:r>
      <w:r>
        <w:rPr>
          <w:color w:val="231F20"/>
          <w:spacing w:val="-19"/>
        </w:rPr>
        <w:t> </w:t>
      </w:r>
      <w:r>
        <w:rPr>
          <w:color w:val="231F20"/>
        </w:rPr>
        <w:t>No.</w:t>
      </w:r>
      <w:r>
        <w:rPr>
          <w:color w:val="231F20"/>
          <w:spacing w:val="-19"/>
        </w:rPr>
        <w:t> </w:t>
      </w:r>
      <w:r>
        <w:rPr>
          <w:color w:val="231F20"/>
        </w:rPr>
        <w:t>03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color w:val="231F20"/>
          <w:w w:val="95"/>
        </w:rPr>
        <w:t>128,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floor</w:t>
      </w:r>
      <w:r>
        <w:rPr/>
      </w:r>
    </w:p>
    <w:p>
      <w:pPr>
        <w:pStyle w:val="BodyText"/>
        <w:spacing w:line="206" w:lineRule="exact" w:before="11"/>
        <w:ind w:right="1556"/>
        <w:jc w:val="left"/>
      </w:pPr>
      <w:r>
        <w:rPr>
          <w:color w:val="231F20"/>
          <w:w w:val="95"/>
        </w:rPr>
        <w:t>205,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207,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floor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Dubai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Internet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City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</w:rPr>
        <w:t>P.O.</w:t>
      </w:r>
      <w:r>
        <w:rPr>
          <w:color w:val="231F20"/>
          <w:spacing w:val="-10"/>
        </w:rPr>
        <w:t> </w:t>
      </w:r>
      <w:r>
        <w:rPr>
          <w:color w:val="231F20"/>
        </w:rPr>
        <w:t>Box:</w:t>
      </w:r>
      <w:r>
        <w:rPr>
          <w:color w:val="231F20"/>
          <w:spacing w:val="-9"/>
        </w:rPr>
        <w:t> </w:t>
      </w:r>
      <w:r>
        <w:rPr>
          <w:color w:val="231F20"/>
        </w:rPr>
        <w:t>500053,</w:t>
      </w:r>
      <w:r>
        <w:rPr>
          <w:color w:val="231F20"/>
          <w:spacing w:val="-9"/>
        </w:rPr>
        <w:t> </w:t>
      </w:r>
      <w:r>
        <w:rPr>
          <w:color w:val="231F20"/>
        </w:rPr>
        <w:t>Dubai,</w:t>
      </w:r>
      <w:r>
        <w:rPr>
          <w:color w:val="231F20"/>
          <w:spacing w:val="-9"/>
        </w:rPr>
        <w:t> </w:t>
      </w:r>
      <w:r>
        <w:rPr>
          <w:color w:val="231F20"/>
        </w:rPr>
        <w:t>UAE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93"/>
        <w:jc w:val="left"/>
      </w:pPr>
      <w:r>
        <w:rPr>
          <w:color w:val="231F20"/>
          <w:w w:val="95"/>
        </w:rPr>
        <w:t>5th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Floor,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East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Milimani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Road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5"/>
        </w:rPr>
        <w:t>Nairobi,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Kenya</w:t>
      </w:r>
      <w:r>
        <w:rPr/>
      </w:r>
    </w:p>
    <w:p>
      <w:pPr>
        <w:pStyle w:val="BodyText"/>
        <w:spacing w:line="240" w:lineRule="auto" w:before="59"/>
        <w:ind w:right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color w:val="231F20"/>
          <w:w w:val="105"/>
        </w:rPr>
        <w:t>Subsidiary</w:t>
      </w:r>
      <w:r>
        <w:rPr>
          <w:rFonts w:ascii="Arial" w:hAnsi="Arial" w:cs="Arial" w:eastAsia="Arial"/>
          <w:color w:val="231F20"/>
          <w:spacing w:val="7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Offices</w:t>
      </w:r>
      <w:r>
        <w:rPr>
          <w:rFonts w:ascii="Arial" w:hAnsi="Arial" w:cs="Arial" w:eastAsia="Arial"/>
          <w:color w:val="231F20"/>
          <w:spacing w:val="-30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–</w:t>
      </w:r>
      <w:r>
        <w:rPr>
          <w:rFonts w:ascii="Arial" w:hAnsi="Arial" w:cs="Arial" w:eastAsia="Arial"/>
          <w:color w:val="231F20"/>
          <w:spacing w:val="-29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India</w:t>
      </w:r>
      <w:r>
        <w:rPr>
          <w:rFonts w:ascii="Arial" w:hAnsi="Arial" w:cs="Arial" w:eastAsia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right="2208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(OFSS)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ASP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06" w:lineRule="exact"/>
        <w:ind w:right="2208"/>
        <w:jc w:val="left"/>
      </w:pPr>
      <w:r>
        <w:rPr>
          <w:color w:val="231F20"/>
          <w:w w:val="95"/>
        </w:rPr>
        <w:t>Off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Highway</w:t>
      </w:r>
      <w:r>
        <w:rPr>
          <w:color w:val="231F20"/>
          <w:w w:val="94"/>
        </w:rPr>
        <w:t> </w:t>
      </w:r>
      <w:r>
        <w:rPr>
          <w:color w:val="231F20"/>
          <w:w w:val="85"/>
        </w:rPr>
        <w:t>Goregaon 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(East)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400063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427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(OFSS)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Processing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399,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Subhash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Road</w:t>
      </w:r>
      <w:r>
        <w:rPr/>
      </w:r>
    </w:p>
    <w:p>
      <w:pPr>
        <w:pStyle w:val="BodyText"/>
        <w:spacing w:line="195" w:lineRule="exact"/>
        <w:ind w:right="0"/>
        <w:jc w:val="left"/>
      </w:pPr>
      <w:r>
        <w:rPr>
          <w:color w:val="231F20"/>
          <w:w w:val="90"/>
        </w:rPr>
        <w:t>Vile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(East)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400057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2476"/>
        <w:jc w:val="left"/>
      </w:pPr>
      <w:r>
        <w:rPr>
          <w:color w:val="231F20"/>
        </w:rPr>
        <w:t>SDF‑1,</w:t>
      </w:r>
      <w:r>
        <w:rPr>
          <w:color w:val="231F20"/>
          <w:spacing w:val="-9"/>
        </w:rPr>
        <w:t> </w:t>
      </w:r>
      <w:r>
        <w:rPr>
          <w:color w:val="231F20"/>
        </w:rPr>
        <w:t>Unit</w:t>
      </w:r>
      <w:r>
        <w:rPr>
          <w:color w:val="231F20"/>
          <w:spacing w:val="-9"/>
        </w:rPr>
        <w:t> </w:t>
      </w:r>
      <w:r>
        <w:rPr>
          <w:color w:val="231F20"/>
        </w:rPr>
        <w:t>10,</w:t>
      </w:r>
      <w:r>
        <w:rPr>
          <w:color w:val="231F20"/>
          <w:spacing w:val="-9"/>
        </w:rPr>
        <w:t> </w:t>
      </w:r>
      <w:r>
        <w:rPr>
          <w:color w:val="231F20"/>
        </w:rPr>
        <w:t>11</w:t>
      </w:r>
      <w:r>
        <w:rPr>
          <w:color w:val="231F20"/>
          <w:spacing w:val="-9"/>
        </w:rPr>
        <w:t> </w:t>
      </w:r>
      <w:r>
        <w:rPr>
          <w:color w:val="231F20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</w:rPr>
        <w:t>12</w:t>
      </w:r>
      <w:r>
        <w:rPr>
          <w:color w:val="231F20"/>
          <w:w w:val="90"/>
        </w:rPr>
        <w:t> </w:t>
      </w:r>
      <w:r>
        <w:rPr>
          <w:color w:val="231F20"/>
        </w:rPr>
        <w:t>SEEPZ ‑</w:t>
      </w:r>
      <w:r>
        <w:rPr>
          <w:color w:val="231F20"/>
          <w:spacing w:val="1"/>
        </w:rPr>
        <w:t> </w:t>
      </w:r>
      <w:r>
        <w:rPr>
          <w:color w:val="231F20"/>
        </w:rPr>
        <w:t>SEZ</w:t>
      </w:r>
      <w:r>
        <w:rPr/>
      </w:r>
    </w:p>
    <w:p>
      <w:pPr>
        <w:pStyle w:val="BodyText"/>
        <w:spacing w:line="195" w:lineRule="exact"/>
        <w:ind w:right="0"/>
        <w:jc w:val="left"/>
      </w:pPr>
      <w:r>
        <w:rPr>
          <w:color w:val="231F20"/>
          <w:w w:val="90"/>
        </w:rPr>
        <w:t>Andheri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(East)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400096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Maharashtra,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2208"/>
        <w:jc w:val="left"/>
      </w:pPr>
      <w:r>
        <w:rPr>
          <w:color w:val="231F20"/>
        </w:rPr>
        <w:t>Block</w:t>
      </w:r>
      <w:r>
        <w:rPr>
          <w:color w:val="231F20"/>
          <w:spacing w:val="-23"/>
        </w:rPr>
        <w:t> </w:t>
      </w:r>
      <w:r>
        <w:rPr>
          <w:color w:val="231F20"/>
        </w:rPr>
        <w:t>A,</w:t>
      </w:r>
      <w:r>
        <w:rPr>
          <w:color w:val="231F20"/>
          <w:spacing w:val="-23"/>
        </w:rPr>
        <w:t> </w:t>
      </w:r>
      <w:r>
        <w:rPr>
          <w:color w:val="231F20"/>
        </w:rPr>
        <w:t>NR</w:t>
      </w:r>
      <w:r>
        <w:rPr>
          <w:color w:val="231F20"/>
          <w:spacing w:val="-23"/>
        </w:rPr>
        <w:t> </w:t>
      </w:r>
      <w:r>
        <w:rPr>
          <w:color w:val="231F20"/>
        </w:rPr>
        <w:t>Enclave,</w:t>
      </w:r>
      <w:r>
        <w:rPr>
          <w:color w:val="231F20"/>
          <w:spacing w:val="-23"/>
        </w:rPr>
        <w:t> </w:t>
      </w:r>
      <w:r>
        <w:rPr>
          <w:color w:val="231F20"/>
        </w:rPr>
        <w:t>4th</w:t>
      </w:r>
      <w:r>
        <w:rPr>
          <w:color w:val="231F20"/>
          <w:spacing w:val="-22"/>
        </w:rPr>
        <w:t> </w:t>
      </w:r>
      <w:r>
        <w:rPr>
          <w:color w:val="231F20"/>
        </w:rPr>
        <w:t>Floor</w:t>
      </w:r>
      <w:r>
        <w:rPr>
          <w:color w:val="231F20"/>
          <w:w w:val="87"/>
        </w:rPr>
        <w:t> </w:t>
      </w:r>
      <w:r>
        <w:rPr>
          <w:color w:val="231F20"/>
        </w:rPr>
        <w:t>Plot</w:t>
      </w:r>
      <w:r>
        <w:rPr>
          <w:color w:val="231F20"/>
          <w:spacing w:val="-27"/>
        </w:rPr>
        <w:t> </w:t>
      </w:r>
      <w:r>
        <w:rPr>
          <w:color w:val="231F20"/>
        </w:rPr>
        <w:t>No.</w:t>
      </w:r>
      <w:r>
        <w:rPr>
          <w:color w:val="231F20"/>
          <w:spacing w:val="-27"/>
        </w:rPr>
        <w:t> </w:t>
      </w:r>
      <w:r>
        <w:rPr>
          <w:color w:val="231F20"/>
        </w:rPr>
        <w:t>1,</w:t>
      </w:r>
      <w:r>
        <w:rPr>
          <w:color w:val="231F20"/>
          <w:spacing w:val="-27"/>
        </w:rPr>
        <w:t> </w:t>
      </w:r>
      <w:r>
        <w:rPr>
          <w:color w:val="231F20"/>
        </w:rPr>
        <w:t>EPIP</w:t>
      </w:r>
      <w:r>
        <w:rPr>
          <w:color w:val="231F20"/>
          <w:spacing w:val="-27"/>
        </w:rPr>
        <w:t> </w:t>
      </w:r>
      <w:r>
        <w:rPr>
          <w:color w:val="231F20"/>
        </w:rPr>
        <w:t>Industrial</w:t>
      </w:r>
      <w:r>
        <w:rPr>
          <w:color w:val="231F20"/>
          <w:spacing w:val="-27"/>
        </w:rPr>
        <w:t> </w:t>
      </w:r>
      <w:r>
        <w:rPr>
          <w:color w:val="231F20"/>
        </w:rPr>
        <w:t>Area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Village limits of Hoodi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Krishnarajapuram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Hobli</w:t>
      </w:r>
      <w:r>
        <w:rPr>
          <w:color w:val="231F20"/>
          <w:w w:val="98"/>
        </w:rPr>
        <w:t> </w:t>
      </w:r>
      <w:r>
        <w:rPr>
          <w:color w:val="231F20"/>
        </w:rPr>
        <w:t>Whitefield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Bangalore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560066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Karnataka,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526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Chile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Limitada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Avenida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Valle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537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‑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3rd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Floor</w:t>
      </w:r>
      <w:r>
        <w:rPr/>
      </w:r>
    </w:p>
    <w:p>
      <w:pPr>
        <w:pStyle w:val="BodyText"/>
        <w:spacing w:line="206" w:lineRule="exact"/>
        <w:ind w:right="2476"/>
        <w:jc w:val="left"/>
      </w:pPr>
      <w:r>
        <w:rPr>
          <w:color w:val="231F20"/>
          <w:w w:val="90"/>
        </w:rPr>
        <w:t>Ciudad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Empresarial</w:t>
      </w:r>
      <w:r>
        <w:rPr>
          <w:color w:val="231F20"/>
          <w:w w:val="87"/>
        </w:rPr>
        <w:t> </w:t>
      </w:r>
      <w:r>
        <w:rPr>
          <w:color w:val="231F20"/>
        </w:rPr>
        <w:t>Huechuraba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5"/>
        </w:rPr>
        <w:t>Santiago,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Chile,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CP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8580678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 w:before="165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231F20"/>
          <w:w w:val="105"/>
        </w:rPr>
        <w:t>Subsidiary</w:t>
      </w:r>
      <w:r>
        <w:rPr>
          <w:rFonts w:ascii="Arial" w:hAnsi="Arial" w:cs="Arial" w:eastAsia="Arial"/>
          <w:color w:val="231F20"/>
          <w:spacing w:val="-4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Offices</w:t>
      </w:r>
      <w:r>
        <w:rPr>
          <w:rFonts w:ascii="Arial" w:hAnsi="Arial" w:cs="Arial" w:eastAsia="Arial"/>
          <w:color w:val="231F20"/>
          <w:spacing w:val="-34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–</w:t>
      </w:r>
      <w:r>
        <w:rPr>
          <w:rFonts w:ascii="Arial" w:hAnsi="Arial" w:cs="Arial" w:eastAsia="Arial"/>
          <w:color w:val="231F20"/>
          <w:spacing w:val="-34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Asia</w:t>
      </w:r>
      <w:r>
        <w:rPr>
          <w:rFonts w:ascii="Arial" w:hAnsi="Arial" w:cs="Arial" w:eastAsia="Arial"/>
          <w:color w:val="231F20"/>
          <w:spacing w:val="-3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Pacific</w:t>
      </w:r>
      <w:r>
        <w:rPr>
          <w:rFonts w:ascii="Arial" w:hAnsi="Arial" w:cs="Arial" w:eastAsia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right="526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(Shanghai)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806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Henderson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Metropolitan</w:t>
      </w:r>
      <w:r>
        <w:rPr/>
      </w:r>
    </w:p>
    <w:p>
      <w:pPr>
        <w:pStyle w:val="BodyText"/>
        <w:spacing w:line="195" w:lineRule="exact"/>
        <w:ind w:right="0"/>
        <w:jc w:val="left"/>
      </w:pPr>
      <w:r>
        <w:rPr>
          <w:color w:val="231F20"/>
          <w:w w:val="95"/>
        </w:rPr>
        <w:t>155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Tianjin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Road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5"/>
        </w:rPr>
        <w:t>Shanghai,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PRC,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China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2000001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1427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 Services Software Pte. Ltd.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27,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06" w:lineRule="exact"/>
        <w:ind w:right="2208"/>
        <w:jc w:val="left"/>
      </w:pPr>
      <w:r>
        <w:rPr>
          <w:color w:val="231F20"/>
          <w:w w:val="95"/>
        </w:rPr>
        <w:t>#02‑01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iQUEST@IBP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Singapore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609924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Offices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right="2476"/>
        <w:jc w:val="left"/>
      </w:pPr>
      <w:r>
        <w:rPr>
          <w:color w:val="231F20"/>
          <w:w w:val="95"/>
        </w:rPr>
        <w:t>21st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Floor,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Tower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</w:t>
      </w:r>
      <w:r>
        <w:rPr>
          <w:color w:val="231F20"/>
          <w:w w:val="108"/>
        </w:rPr>
        <w:t> </w:t>
      </w:r>
      <w:r>
        <w:rPr>
          <w:color w:val="231F20"/>
        </w:rPr>
        <w:t>No‑5,</w:t>
      </w:r>
      <w:r>
        <w:rPr>
          <w:color w:val="231F20"/>
          <w:spacing w:val="-2"/>
        </w:rPr>
        <w:t> </w:t>
      </w:r>
      <w:r>
        <w:rPr>
          <w:color w:val="231F20"/>
        </w:rPr>
        <w:t>Jing</w:t>
      </w:r>
      <w:r>
        <w:rPr>
          <w:color w:val="231F20"/>
          <w:spacing w:val="-1"/>
        </w:rPr>
        <w:t> </w:t>
      </w:r>
      <w:r>
        <w:rPr>
          <w:color w:val="231F20"/>
        </w:rPr>
        <w:t>Hua</w:t>
      </w:r>
      <w:r>
        <w:rPr>
          <w:color w:val="231F20"/>
          <w:spacing w:val="-1"/>
        </w:rPr>
        <w:t> </w:t>
      </w:r>
      <w:r>
        <w:rPr>
          <w:color w:val="231F20"/>
        </w:rPr>
        <w:t>Nan</w:t>
      </w:r>
      <w:r>
        <w:rPr>
          <w:color w:val="231F20"/>
          <w:spacing w:val="-1"/>
        </w:rPr>
        <w:t> </w:t>
      </w:r>
      <w:r>
        <w:rPr>
          <w:color w:val="231F20"/>
        </w:rPr>
        <w:t>Jie</w:t>
      </w:r>
      <w:r>
        <w:rPr>
          <w:color w:val="231F20"/>
          <w:w w:val="98"/>
        </w:rPr>
        <w:t> </w:t>
      </w:r>
      <w:r>
        <w:rPr>
          <w:color w:val="231F20"/>
          <w:w w:val="90"/>
        </w:rPr>
        <w:t>Chaoyang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District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5"/>
        </w:rPr>
        <w:t>Beijing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100020,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China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2591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Aoyama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Center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3F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2‑5‑8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Kita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Aoyama</w:t>
      </w:r>
      <w:r>
        <w:rPr>
          <w:color w:val="231F20"/>
          <w:w w:val="89"/>
        </w:rPr>
        <w:t> </w:t>
      </w:r>
      <w:r>
        <w:rPr>
          <w:color w:val="231F20"/>
        </w:rPr>
        <w:t>Minato‑ku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0"/>
        </w:rPr>
        <w:t>Tokyo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107‑0061,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Japan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2208"/>
        <w:jc w:val="left"/>
      </w:pPr>
      <w:r>
        <w:rPr>
          <w:color w:val="231F20"/>
          <w:w w:val="95"/>
        </w:rPr>
        <w:t>Sunhwa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14F,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5‑2</w:t>
      </w:r>
      <w:r>
        <w:rPr>
          <w:color w:val="231F20"/>
          <w:w w:val="92"/>
        </w:rPr>
        <w:t> </w:t>
      </w:r>
      <w:r>
        <w:rPr>
          <w:color w:val="231F20"/>
        </w:rPr>
        <w:t>Sunhwa‑dong</w:t>
      </w:r>
      <w:r>
        <w:rPr/>
      </w:r>
    </w:p>
    <w:p>
      <w:pPr>
        <w:pStyle w:val="BodyText"/>
        <w:spacing w:line="195" w:lineRule="exact"/>
        <w:ind w:right="0"/>
        <w:jc w:val="left"/>
      </w:pPr>
      <w:r>
        <w:rPr>
          <w:color w:val="231F20"/>
        </w:rPr>
        <w:t>Jung‑gu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0"/>
        </w:rPr>
        <w:t>Seoul,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South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Korea</w:t>
      </w:r>
      <w:r>
        <w:rPr/>
      </w:r>
    </w:p>
    <w:p>
      <w:pPr>
        <w:pStyle w:val="BodyText"/>
        <w:spacing w:line="220" w:lineRule="exact" w:before="177"/>
        <w:ind w:right="0"/>
        <w:jc w:val="left"/>
      </w:pPr>
      <w:r>
        <w:rPr>
          <w:color w:val="231F20"/>
          <w:w w:val="95"/>
        </w:rPr>
        <w:t>12,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16,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36F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ASEM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Tower</w:t>
      </w:r>
      <w:r>
        <w:rPr/>
      </w:r>
    </w:p>
    <w:p>
      <w:pPr>
        <w:pStyle w:val="BodyText"/>
        <w:spacing w:line="206" w:lineRule="exact" w:before="11"/>
        <w:ind w:right="2208"/>
        <w:jc w:val="left"/>
      </w:pPr>
      <w:r>
        <w:rPr>
          <w:color w:val="231F20"/>
          <w:w w:val="90"/>
        </w:rPr>
        <w:t>Samsung‑dong,  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Kangnam‑Gu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Seoul,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South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Korea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135090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0" w:lineRule="exact"/>
        <w:ind w:right="0"/>
        <w:jc w:val="left"/>
      </w:pPr>
      <w:r>
        <w:rPr>
          <w:color w:val="231F20"/>
        </w:rPr>
        <w:t>35F,</w:t>
      </w:r>
      <w:r>
        <w:rPr>
          <w:color w:val="231F20"/>
          <w:spacing w:val="-12"/>
        </w:rPr>
        <w:t> </w:t>
      </w:r>
      <w:r>
        <w:rPr>
          <w:color w:val="231F20"/>
        </w:rPr>
        <w:t>No.</w:t>
      </w:r>
      <w:r>
        <w:rPr>
          <w:color w:val="231F20"/>
          <w:spacing w:val="-12"/>
        </w:rPr>
        <w:t> </w:t>
      </w:r>
      <w:r>
        <w:rPr>
          <w:color w:val="231F20"/>
        </w:rPr>
        <w:t>66,</w:t>
      </w:r>
      <w:r>
        <w:rPr>
          <w:color w:val="231F20"/>
          <w:spacing w:val="-11"/>
        </w:rPr>
        <w:t> </w:t>
      </w:r>
      <w:r>
        <w:rPr>
          <w:color w:val="231F20"/>
        </w:rPr>
        <w:t>Sec.</w:t>
      </w:r>
      <w:r>
        <w:rPr>
          <w:color w:val="231F20"/>
          <w:spacing w:val="-12"/>
        </w:rPr>
        <w:t> </w:t>
      </w:r>
      <w:r>
        <w:rPr>
          <w:color w:val="231F20"/>
        </w:rPr>
        <w:t>1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color w:val="231F20"/>
        </w:rPr>
        <w:t>Chung</w:t>
      </w:r>
      <w:r>
        <w:rPr>
          <w:color w:val="231F20"/>
          <w:spacing w:val="-5"/>
        </w:rPr>
        <w:t> </w:t>
      </w:r>
      <w:r>
        <w:rPr>
          <w:color w:val="231F20"/>
        </w:rPr>
        <w:t>Hsiao</w:t>
      </w:r>
      <w:r>
        <w:rPr>
          <w:color w:val="231F20"/>
          <w:spacing w:val="-4"/>
        </w:rPr>
        <w:t> </w:t>
      </w:r>
      <w:r>
        <w:rPr>
          <w:color w:val="231F20"/>
        </w:rPr>
        <w:t>W.</w:t>
      </w:r>
      <w:r>
        <w:rPr>
          <w:color w:val="231F20"/>
          <w:spacing w:val="-4"/>
        </w:rPr>
        <w:t> </w:t>
      </w:r>
      <w:r>
        <w:rPr>
          <w:color w:val="231F20"/>
        </w:rPr>
        <w:t>Rd.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5"/>
        </w:rPr>
        <w:t>Taipei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10018,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Taiwan,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R.O.C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right="3081"/>
        <w:jc w:val="left"/>
      </w:pPr>
      <w:r>
        <w:rPr>
          <w:color w:val="231F20"/>
          <w:w w:val="90"/>
        </w:rPr>
        <w:t>39/F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Gardens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33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Hysan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Avenue</w:t>
      </w:r>
      <w:r>
        <w:rPr/>
      </w:r>
    </w:p>
    <w:p>
      <w:pPr>
        <w:pStyle w:val="BodyText"/>
        <w:spacing w:line="209" w:lineRule="exact"/>
        <w:ind w:right="0"/>
        <w:jc w:val="left"/>
      </w:pPr>
      <w:r>
        <w:rPr>
          <w:color w:val="231F20"/>
          <w:w w:val="95"/>
        </w:rPr>
        <w:t>Causeway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Bay,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Hong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Kong</w:t>
      </w:r>
      <w:r>
        <w:rPr/>
      </w:r>
    </w:p>
    <w:p>
      <w:pPr>
        <w:spacing w:after="0" w:line="209" w:lineRule="exact"/>
        <w:jc w:val="left"/>
        <w:sectPr>
          <w:pgSz w:w="11910" w:h="16840"/>
          <w:pgMar w:header="0" w:footer="286" w:top="560" w:bottom="480" w:left="960" w:right="580"/>
          <w:cols w:num="2" w:equalWidth="0">
            <w:col w:w="3385" w:space="1916"/>
            <w:col w:w="5069"/>
          </w:cols>
        </w:sectPr>
      </w:pPr>
    </w:p>
    <w:p>
      <w:pPr>
        <w:pStyle w:val="BodyText"/>
        <w:spacing w:line="220" w:lineRule="exact" w:before="41"/>
        <w:ind w:left="100" w:right="0"/>
        <w:jc w:val="left"/>
      </w:pPr>
      <w:r>
        <w:rPr>
          <w:color w:val="231F20"/>
          <w:w w:val="90"/>
        </w:rPr>
        <w:t>19/F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Pacific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Star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Building</w:t>
      </w:r>
      <w:r>
        <w:rPr/>
      </w:r>
    </w:p>
    <w:p>
      <w:pPr>
        <w:pStyle w:val="BodyText"/>
        <w:spacing w:line="206" w:lineRule="exact" w:before="11"/>
        <w:ind w:left="100" w:right="1412"/>
        <w:jc w:val="left"/>
      </w:pPr>
      <w:r>
        <w:rPr>
          <w:color w:val="231F20"/>
          <w:w w:val="95"/>
        </w:rPr>
        <w:t>Sen.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Gil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Puyat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corner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Makati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Avenue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Makati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City,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Philippines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412"/>
        <w:jc w:val="left"/>
      </w:pPr>
      <w:r>
        <w:rPr>
          <w:color w:val="231F20"/>
          <w:w w:val="90"/>
        </w:rPr>
        <w:t>Level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23,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gardens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North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Tower</w:t>
      </w:r>
      <w:r>
        <w:rPr>
          <w:color w:val="231F20"/>
          <w:w w:val="87"/>
        </w:rPr>
        <w:t> </w:t>
      </w:r>
      <w:r>
        <w:rPr>
          <w:color w:val="231F20"/>
        </w:rPr>
        <w:t>Mid</w:t>
      </w:r>
      <w:r>
        <w:rPr>
          <w:color w:val="231F20"/>
          <w:spacing w:val="-21"/>
        </w:rPr>
        <w:t> </w:t>
      </w:r>
      <w:r>
        <w:rPr>
          <w:color w:val="231F20"/>
        </w:rPr>
        <w:t>Valley</w:t>
      </w:r>
      <w:r>
        <w:rPr>
          <w:color w:val="231F20"/>
          <w:spacing w:val="-21"/>
        </w:rPr>
        <w:t> </w:t>
      </w:r>
      <w:r>
        <w:rPr>
          <w:color w:val="231F20"/>
        </w:rPr>
        <w:t>City</w:t>
      </w:r>
      <w:r>
        <w:rPr/>
      </w:r>
    </w:p>
    <w:p>
      <w:pPr>
        <w:pStyle w:val="BodyText"/>
        <w:spacing w:line="195" w:lineRule="exact"/>
        <w:ind w:left="100" w:right="0"/>
        <w:jc w:val="left"/>
      </w:pPr>
      <w:r>
        <w:rPr>
          <w:color w:val="231F20"/>
          <w:w w:val="90"/>
        </w:rPr>
        <w:t>Lingkaran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Syed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Putra</w:t>
      </w:r>
      <w:r>
        <w:rPr/>
      </w: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0"/>
        </w:rPr>
        <w:t>Kuala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Lumpur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59200,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Malaysia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918"/>
        <w:jc w:val="left"/>
      </w:pPr>
      <w:r>
        <w:rPr>
          <w:color w:val="231F20"/>
          <w:w w:val="90"/>
        </w:rPr>
        <w:t>Level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10,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Margaret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Street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Sydney,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NSW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2000,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Australia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2129"/>
        <w:jc w:val="left"/>
      </w:pPr>
      <w:r>
        <w:rPr>
          <w:color w:val="231F20"/>
          <w:w w:val="95"/>
        </w:rPr>
        <w:t>Level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Julius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Avenue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Ryde</w:t>
      </w:r>
      <w:r>
        <w:rPr/>
      </w:r>
    </w:p>
    <w:p>
      <w:pPr>
        <w:pStyle w:val="BodyText"/>
        <w:spacing w:line="209" w:lineRule="exact"/>
        <w:ind w:left="100" w:right="0"/>
        <w:jc w:val="left"/>
      </w:pPr>
      <w:r>
        <w:rPr>
          <w:color w:val="231F20"/>
          <w:w w:val="95"/>
        </w:rPr>
        <w:t>Sydney,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NSW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2113,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Australia</w:t>
      </w:r>
      <w:r>
        <w:rPr/>
      </w:r>
    </w:p>
    <w:p>
      <w:pPr>
        <w:pStyle w:val="BodyText"/>
        <w:spacing w:line="220" w:lineRule="exact" w:before="177"/>
        <w:ind w:left="10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Pte.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Ltd.</w:t>
      </w:r>
      <w:r>
        <w:rPr/>
      </w:r>
    </w:p>
    <w:p>
      <w:pPr>
        <w:pStyle w:val="BodyText"/>
        <w:spacing w:line="206" w:lineRule="exact" w:before="11"/>
        <w:ind w:left="100" w:right="0"/>
        <w:jc w:val="left"/>
      </w:pPr>
      <w:r>
        <w:rPr>
          <w:color w:val="231F20"/>
          <w:w w:val="90"/>
        </w:rPr>
        <w:t>(subsidiary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Pte.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Ltd.)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27,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06" w:lineRule="exact"/>
        <w:ind w:left="100" w:right="1412"/>
        <w:jc w:val="left"/>
      </w:pPr>
      <w:r>
        <w:rPr>
          <w:color w:val="231F20"/>
          <w:w w:val="95"/>
        </w:rPr>
        <w:t>#04‑05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iQUEST@IBP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Singapore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609924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left="10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Subsidiary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w w:val="105"/>
        </w:rPr>
        <w:t>Office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w w:val="105"/>
        </w:rPr>
        <w:t>-</w:t>
      </w:r>
      <w:r>
        <w:rPr>
          <w:rFonts w:ascii="Arial"/>
          <w:color w:val="231F20"/>
          <w:spacing w:val="7"/>
          <w:w w:val="105"/>
        </w:rPr>
        <w:t> </w:t>
      </w:r>
      <w:r>
        <w:rPr>
          <w:rFonts w:ascii="Arial"/>
          <w:color w:val="231F20"/>
          <w:w w:val="105"/>
        </w:rPr>
        <w:t>Europe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left="100" w:right="1412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B.V.</w:t>
      </w:r>
      <w:r>
        <w:rPr>
          <w:color w:val="231F20"/>
          <w:w w:val="109"/>
        </w:rPr>
        <w:t> </w:t>
      </w:r>
      <w:r>
        <w:rPr>
          <w:color w:val="231F20"/>
          <w:w w:val="90"/>
        </w:rPr>
        <w:t>Claude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Debussylaan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32</w:t>
      </w:r>
      <w:r>
        <w:rPr/>
      </w:r>
    </w:p>
    <w:p>
      <w:pPr>
        <w:pStyle w:val="BodyText"/>
        <w:spacing w:line="195" w:lineRule="exact"/>
        <w:ind w:left="100" w:right="0"/>
        <w:jc w:val="left"/>
      </w:pPr>
      <w:r>
        <w:rPr>
          <w:color w:val="231F20"/>
          <w:w w:val="90"/>
        </w:rPr>
        <w:t>14th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floor/Vinoly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Building</w:t>
      </w:r>
      <w:r>
        <w:rPr/>
      </w: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5"/>
        </w:rPr>
        <w:t>1082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Amsterdam,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Netherlands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left="10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Offices</w:t>
      </w:r>
      <w:r>
        <w:rPr>
          <w:rFonts w:ascii="Arial"/>
        </w:rPr>
      </w:r>
    </w:p>
    <w:p>
      <w:pPr>
        <w:pStyle w:val="BodyText"/>
        <w:spacing w:line="220" w:lineRule="exact" w:before="179"/>
        <w:ind w:left="100" w:right="0"/>
        <w:jc w:val="left"/>
      </w:pPr>
      <w:r>
        <w:rPr>
          <w:color w:val="231F20"/>
          <w:w w:val="85"/>
        </w:rPr>
        <w:t>Mainzer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Landstrasse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49a</w:t>
      </w:r>
      <w:r>
        <w:rPr/>
      </w: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0"/>
        </w:rPr>
        <w:t>60329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Frankfurt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am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Main,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Germany</w:t>
      </w:r>
      <w:r>
        <w:rPr/>
      </w:r>
    </w:p>
    <w:p>
      <w:pPr>
        <w:pStyle w:val="BodyText"/>
        <w:spacing w:line="220" w:lineRule="exact" w:before="177"/>
        <w:ind w:left="100" w:right="0"/>
        <w:jc w:val="left"/>
      </w:pPr>
      <w:r>
        <w:rPr>
          <w:color w:val="231F20"/>
          <w:w w:val="90"/>
        </w:rPr>
        <w:t>121,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Meridian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Place</w:t>
      </w:r>
      <w:r>
        <w:rPr/>
      </w:r>
    </w:p>
    <w:p>
      <w:pPr>
        <w:pStyle w:val="BodyText"/>
        <w:spacing w:line="206" w:lineRule="exact" w:before="11"/>
        <w:ind w:left="100" w:right="1918"/>
        <w:jc w:val="left"/>
      </w:pPr>
      <w:r>
        <w:rPr>
          <w:color w:val="231F20"/>
          <w:w w:val="95"/>
        </w:rPr>
        <w:t>Off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Marsh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Wall, South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Quay</w:t>
      </w:r>
      <w:r>
        <w:rPr>
          <w:color w:val="231F20"/>
          <w:w w:val="93"/>
        </w:rPr>
        <w:t> </w:t>
      </w:r>
      <w:r>
        <w:rPr>
          <w:color w:val="231F20"/>
        </w:rPr>
        <w:t>London</w:t>
      </w:r>
      <w:r>
        <w:rPr>
          <w:color w:val="231F20"/>
          <w:spacing w:val="-24"/>
        </w:rPr>
        <w:t> </w:t>
      </w:r>
      <w:r>
        <w:rPr>
          <w:color w:val="231F20"/>
        </w:rPr>
        <w:t>E14</w:t>
      </w:r>
      <w:r>
        <w:rPr>
          <w:color w:val="231F20"/>
          <w:spacing w:val="-23"/>
        </w:rPr>
        <w:t> </w:t>
      </w:r>
      <w:r>
        <w:rPr>
          <w:color w:val="231F20"/>
        </w:rPr>
        <w:t>9FE,</w:t>
      </w:r>
      <w:r>
        <w:rPr>
          <w:color w:val="231F20"/>
          <w:spacing w:val="-23"/>
        </w:rPr>
        <w:t> </w:t>
      </w:r>
      <w:r>
        <w:rPr>
          <w:color w:val="231F20"/>
        </w:rPr>
        <w:t>UK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0"/>
        </w:rPr>
        <w:t>Level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25</w:t>
      </w:r>
      <w:r>
        <w:rPr/>
      </w:r>
    </w:p>
    <w:p>
      <w:pPr>
        <w:pStyle w:val="BodyText"/>
        <w:spacing w:line="206" w:lineRule="exact" w:before="11"/>
        <w:ind w:left="100" w:right="1918"/>
        <w:jc w:val="left"/>
      </w:pPr>
      <w:r>
        <w:rPr>
          <w:color w:val="231F20"/>
          <w:w w:val="95"/>
        </w:rPr>
        <w:t>40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Street,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Canary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Wharf</w:t>
      </w:r>
      <w:r>
        <w:rPr>
          <w:color w:val="231F20"/>
          <w:w w:val="93"/>
        </w:rPr>
        <w:t> </w:t>
      </w:r>
      <w:r>
        <w:rPr>
          <w:color w:val="231F20"/>
        </w:rPr>
        <w:t>London</w:t>
      </w:r>
      <w:r>
        <w:rPr>
          <w:color w:val="231F20"/>
          <w:spacing w:val="-10"/>
        </w:rPr>
        <w:t> </w:t>
      </w:r>
      <w:r>
        <w:rPr>
          <w:color w:val="231F20"/>
        </w:rPr>
        <w:t>E14</w:t>
      </w:r>
      <w:r>
        <w:rPr>
          <w:color w:val="231F20"/>
          <w:spacing w:val="-10"/>
        </w:rPr>
        <w:t> </w:t>
      </w:r>
      <w:r>
        <w:rPr>
          <w:color w:val="231F20"/>
        </w:rPr>
        <w:t>5NR,</w:t>
      </w:r>
      <w:r>
        <w:rPr>
          <w:color w:val="231F20"/>
          <w:spacing w:val="-10"/>
        </w:rPr>
        <w:t> </w:t>
      </w:r>
      <w:r>
        <w:rPr>
          <w:color w:val="231F20"/>
        </w:rPr>
        <w:t>UK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3026"/>
        <w:jc w:val="left"/>
      </w:pPr>
      <w:r>
        <w:rPr>
          <w:color w:val="231F20"/>
          <w:w w:val="90"/>
        </w:rPr>
        <w:t>Molyneux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w w:val="90"/>
        </w:rPr>
        <w:t> Bride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Street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Dublin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8,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Ireland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918"/>
        <w:jc w:val="left"/>
      </w:pPr>
      <w:r>
        <w:rPr>
          <w:color w:val="231F20"/>
          <w:w w:val="90"/>
        </w:rPr>
        <w:t>Eastpoint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Park</w:t>
      </w:r>
      <w:r>
        <w:rPr>
          <w:color w:val="231F20"/>
          <w:w w:val="89"/>
        </w:rPr>
        <w:t> </w:t>
      </w:r>
      <w:r>
        <w:rPr>
          <w:color w:val="231F20"/>
        </w:rPr>
        <w:t>Fairview</w:t>
      </w:r>
      <w:r>
        <w:rPr/>
      </w:r>
    </w:p>
    <w:p>
      <w:pPr>
        <w:pStyle w:val="BodyText"/>
        <w:spacing w:line="209" w:lineRule="exact"/>
        <w:ind w:left="100" w:right="0"/>
        <w:jc w:val="left"/>
      </w:pPr>
      <w:r>
        <w:rPr>
          <w:color w:val="231F20"/>
          <w:w w:val="95"/>
        </w:rPr>
        <w:t>Dublin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Ireland</w:t>
      </w:r>
      <w:r>
        <w:rPr/>
      </w:r>
    </w:p>
    <w:p>
      <w:pPr>
        <w:pStyle w:val="BodyText"/>
        <w:spacing w:line="220" w:lineRule="exact" w:before="177"/>
        <w:ind w:left="100" w:right="0"/>
        <w:jc w:val="left"/>
      </w:pPr>
      <w:r>
        <w:rPr>
          <w:color w:val="231F20"/>
          <w:w w:val="95"/>
        </w:rPr>
        <w:t>Suite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22</w:t>
      </w:r>
      <w:r>
        <w:rPr/>
      </w:r>
    </w:p>
    <w:p>
      <w:pPr>
        <w:pStyle w:val="BodyText"/>
        <w:spacing w:line="206" w:lineRule="exact"/>
        <w:ind w:left="100" w:right="0"/>
        <w:jc w:val="left"/>
      </w:pPr>
      <w:r>
        <w:rPr>
          <w:color w:val="231F20"/>
          <w:w w:val="90"/>
        </w:rPr>
        <w:t>Portes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Defense</w:t>
      </w:r>
      <w:r>
        <w:rPr/>
      </w:r>
    </w:p>
    <w:p>
      <w:pPr>
        <w:pStyle w:val="BodyText"/>
        <w:spacing w:line="206" w:lineRule="exact" w:before="11"/>
        <w:ind w:left="100" w:right="1918"/>
        <w:jc w:val="left"/>
      </w:pPr>
      <w:r>
        <w:rPr>
          <w:color w:val="231F20"/>
          <w:w w:val="90"/>
        </w:rPr>
        <w:t>15,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boulevard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Charles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Gaulle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92700 Colombes, France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left="10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Subsidiary</w:t>
      </w:r>
      <w:r>
        <w:rPr>
          <w:rFonts w:ascii="Arial"/>
          <w:color w:val="231F20"/>
          <w:spacing w:val="-2"/>
          <w:w w:val="105"/>
        </w:rPr>
        <w:t> </w:t>
      </w:r>
      <w:r>
        <w:rPr>
          <w:rFonts w:ascii="Arial"/>
          <w:color w:val="231F20"/>
          <w:w w:val="105"/>
        </w:rPr>
        <w:t>Office</w:t>
      </w:r>
      <w:r>
        <w:rPr>
          <w:rFonts w:ascii="Arial"/>
          <w:color w:val="231F20"/>
          <w:spacing w:val="-2"/>
          <w:w w:val="105"/>
        </w:rPr>
        <w:t> </w:t>
      </w:r>
      <w:r>
        <w:rPr>
          <w:rFonts w:ascii="Arial"/>
          <w:color w:val="231F20"/>
          <w:w w:val="105"/>
        </w:rPr>
        <w:t>-</w:t>
      </w:r>
      <w:r>
        <w:rPr>
          <w:rFonts w:ascii="Arial"/>
          <w:color w:val="231F20"/>
          <w:spacing w:val="-1"/>
          <w:w w:val="105"/>
        </w:rPr>
        <w:t> </w:t>
      </w:r>
      <w:r>
        <w:rPr>
          <w:rFonts w:ascii="Arial"/>
          <w:color w:val="231F20"/>
          <w:w w:val="105"/>
        </w:rPr>
        <w:t>Greece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left="100" w:right="1412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</w:t>
      </w:r>
      <w:r>
        <w:rPr>
          <w:color w:val="231F20"/>
          <w:w w:val="99"/>
        </w:rPr>
        <w:t> </w:t>
      </w:r>
      <w:r>
        <w:rPr>
          <w:color w:val="231F20"/>
          <w:w w:val="95"/>
        </w:rPr>
        <w:t>6‑8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Kifisias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Avenue</w:t>
      </w:r>
      <w:r>
        <w:rPr/>
      </w:r>
    </w:p>
    <w:p>
      <w:pPr>
        <w:pStyle w:val="BodyText"/>
        <w:spacing w:line="206" w:lineRule="exact"/>
        <w:ind w:left="100" w:right="3026"/>
        <w:jc w:val="left"/>
      </w:pPr>
      <w:r>
        <w:rPr>
          <w:color w:val="231F20"/>
          <w:w w:val="90"/>
        </w:rPr>
        <w:t>151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Marousi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Athens,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Greece</w:t>
      </w:r>
      <w:r>
        <w:rPr/>
      </w:r>
    </w:p>
    <w:p>
      <w:pPr>
        <w:pStyle w:val="BodyText"/>
        <w:spacing w:line="240" w:lineRule="auto" w:before="59"/>
        <w:ind w:left="100" w:right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color w:val="231F20"/>
          <w:w w:val="105"/>
        </w:rPr>
        <w:t>Subsidiary</w:t>
      </w:r>
      <w:r>
        <w:rPr>
          <w:rFonts w:ascii="Arial" w:hAnsi="Arial" w:cs="Arial" w:eastAsia="Arial"/>
          <w:color w:val="231F20"/>
          <w:spacing w:val="16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Offices</w:t>
      </w:r>
      <w:r>
        <w:rPr>
          <w:rFonts w:ascii="Arial" w:hAnsi="Arial" w:cs="Arial" w:eastAsia="Arial"/>
          <w:color w:val="231F20"/>
          <w:spacing w:val="-26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–</w:t>
      </w:r>
      <w:r>
        <w:rPr>
          <w:rFonts w:ascii="Arial" w:hAnsi="Arial" w:cs="Arial" w:eastAsia="Arial"/>
          <w:color w:val="231F20"/>
          <w:spacing w:val="-25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North</w:t>
      </w:r>
      <w:r>
        <w:rPr>
          <w:rFonts w:ascii="Arial" w:hAnsi="Arial" w:cs="Arial" w:eastAsia="Arial"/>
          <w:color w:val="231F20"/>
          <w:spacing w:val="16"/>
          <w:w w:val="105"/>
        </w:rPr>
        <w:t> </w:t>
      </w:r>
      <w:r>
        <w:rPr>
          <w:rFonts w:ascii="Arial" w:hAnsi="Arial" w:cs="Arial" w:eastAsia="Arial"/>
          <w:color w:val="231F20"/>
          <w:w w:val="105"/>
        </w:rPr>
        <w:t>America</w:t>
      </w:r>
      <w:r>
        <w:rPr>
          <w:rFonts w:ascii="Arial" w:hAnsi="Arial" w:cs="Arial" w:eastAsia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left="100" w:right="95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Services 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America,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Software,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Inc.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Mantas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Inc.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399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Thornall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Street,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6th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Floor</w:t>
      </w:r>
      <w:r>
        <w:rPr/>
      </w:r>
    </w:p>
    <w:p>
      <w:pPr>
        <w:pStyle w:val="BodyText"/>
        <w:spacing w:line="209" w:lineRule="exact"/>
        <w:ind w:left="100" w:right="0"/>
        <w:jc w:val="left"/>
      </w:pPr>
      <w:r>
        <w:rPr>
          <w:color w:val="231F20"/>
        </w:rPr>
        <w:t>Edison,</w:t>
      </w:r>
      <w:r>
        <w:rPr>
          <w:color w:val="231F20"/>
          <w:spacing w:val="-16"/>
        </w:rPr>
        <w:t> </w:t>
      </w:r>
      <w:r>
        <w:rPr>
          <w:color w:val="231F20"/>
        </w:rPr>
        <w:t>NJ</w:t>
      </w:r>
      <w:r>
        <w:rPr>
          <w:color w:val="231F20"/>
          <w:spacing w:val="-16"/>
        </w:rPr>
        <w:t> </w:t>
      </w:r>
      <w:r>
        <w:rPr>
          <w:color w:val="231F20"/>
        </w:rPr>
        <w:t>08837</w:t>
      </w:r>
      <w:r>
        <w:rPr>
          <w:color w:val="231F20"/>
          <w:spacing w:val="-16"/>
        </w:rPr>
        <w:t> </w:t>
      </w:r>
      <w:r>
        <w:rPr>
          <w:color w:val="231F20"/>
        </w:rPr>
        <w:t>USA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left="10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Offices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left="100" w:right="1178"/>
        <w:jc w:val="left"/>
      </w:pPr>
      <w:r>
        <w:rPr>
          <w:color w:val="231F20"/>
          <w:w w:val="95"/>
        </w:rPr>
        <w:t>8000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Norman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Center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Drive,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700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Bloomington,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MN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55437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USA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457"/>
        <w:jc w:val="left"/>
      </w:pPr>
      <w:r>
        <w:rPr>
          <w:color w:val="231F20"/>
          <w:w w:val="95"/>
        </w:rPr>
        <w:t>1900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Way,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Floor</w:t>
      </w:r>
      <w:r>
        <w:rPr>
          <w:color w:val="231F20"/>
          <w:w w:val="87"/>
        </w:rPr>
        <w:t> </w:t>
      </w:r>
      <w:r>
        <w:rPr>
          <w:color w:val="231F20"/>
        </w:rPr>
        <w:t>Reston,</w:t>
      </w:r>
      <w:r>
        <w:rPr>
          <w:color w:val="231F20"/>
          <w:spacing w:val="-22"/>
        </w:rPr>
        <w:t> </w:t>
      </w:r>
      <w:r>
        <w:rPr>
          <w:color w:val="231F20"/>
        </w:rPr>
        <w:t>VA</w:t>
      </w:r>
      <w:r>
        <w:rPr>
          <w:color w:val="231F20"/>
          <w:spacing w:val="-21"/>
        </w:rPr>
        <w:t> </w:t>
      </w:r>
      <w:r>
        <w:rPr>
          <w:color w:val="231F20"/>
        </w:rPr>
        <w:t>20190</w:t>
      </w:r>
      <w:r>
        <w:rPr>
          <w:color w:val="231F20"/>
          <w:spacing w:val="-22"/>
        </w:rPr>
        <w:t> </w:t>
      </w:r>
      <w:r>
        <w:rPr>
          <w:color w:val="231F20"/>
        </w:rPr>
        <w:t>USA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178"/>
        <w:jc w:val="left"/>
      </w:pPr>
      <w:r>
        <w:rPr>
          <w:color w:val="231F20"/>
          <w:w w:val="95"/>
        </w:rPr>
        <w:t>1250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Hancock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Street,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603N</w:t>
      </w:r>
      <w:r>
        <w:rPr>
          <w:color w:val="231F20"/>
          <w:w w:val="97"/>
        </w:rPr>
        <w:t> </w:t>
      </w:r>
      <w:r>
        <w:rPr>
          <w:color w:val="231F20"/>
        </w:rPr>
        <w:t>Quincy,</w:t>
      </w:r>
      <w:r>
        <w:rPr>
          <w:color w:val="231F20"/>
          <w:spacing w:val="-14"/>
        </w:rPr>
        <w:t> </w:t>
      </w:r>
      <w:r>
        <w:rPr>
          <w:color w:val="231F20"/>
        </w:rPr>
        <w:t>MA</w:t>
      </w:r>
      <w:r>
        <w:rPr>
          <w:color w:val="231F20"/>
          <w:spacing w:val="-14"/>
        </w:rPr>
        <w:t> </w:t>
      </w:r>
      <w:r>
        <w:rPr>
          <w:color w:val="231F20"/>
        </w:rPr>
        <w:t>02169</w:t>
      </w:r>
      <w:r>
        <w:rPr>
          <w:color w:val="231F20"/>
          <w:spacing w:val="-13"/>
        </w:rPr>
        <w:t> </w:t>
      </w:r>
      <w:r>
        <w:rPr>
          <w:color w:val="231F20"/>
        </w:rPr>
        <w:t>USA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178"/>
        <w:jc w:val="left"/>
      </w:pPr>
      <w:r>
        <w:rPr>
          <w:color w:val="231F20"/>
          <w:w w:val="95"/>
        </w:rPr>
        <w:t>6505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Blue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Lagoon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Drive,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#400</w:t>
      </w:r>
      <w:r>
        <w:rPr>
          <w:color w:val="231F20"/>
          <w:w w:val="87"/>
        </w:rPr>
        <w:t> </w:t>
      </w:r>
      <w:r>
        <w:rPr>
          <w:color w:val="231F20"/>
        </w:rPr>
        <w:t>Miami,</w:t>
      </w:r>
      <w:r>
        <w:rPr>
          <w:color w:val="231F20"/>
          <w:spacing w:val="-22"/>
        </w:rPr>
        <w:t> </w:t>
      </w:r>
      <w:r>
        <w:rPr>
          <w:color w:val="231F20"/>
        </w:rPr>
        <w:t>FL</w:t>
      </w:r>
      <w:r>
        <w:rPr>
          <w:color w:val="231F20"/>
          <w:spacing w:val="-22"/>
        </w:rPr>
        <w:t> </w:t>
      </w:r>
      <w:r>
        <w:rPr>
          <w:color w:val="231F20"/>
        </w:rPr>
        <w:t>33126</w:t>
      </w:r>
      <w:r>
        <w:rPr>
          <w:color w:val="231F20"/>
          <w:spacing w:val="-21"/>
        </w:rPr>
        <w:t> </w:t>
      </w:r>
      <w:r>
        <w:rPr>
          <w:color w:val="231F20"/>
        </w:rPr>
        <w:t>USA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178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37th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Street</w:t>
      </w:r>
      <w:r>
        <w:rPr/>
      </w:r>
    </w:p>
    <w:p>
      <w:pPr>
        <w:pStyle w:val="BodyText"/>
        <w:spacing w:line="206" w:lineRule="exact"/>
        <w:ind w:left="100" w:right="2173"/>
        <w:jc w:val="left"/>
      </w:pPr>
      <w:r>
        <w:rPr>
          <w:color w:val="231F20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York,</w:t>
      </w:r>
      <w:r>
        <w:rPr>
          <w:color w:val="231F20"/>
          <w:spacing w:val="-12"/>
        </w:rPr>
        <w:t> </w:t>
      </w:r>
      <w:r>
        <w:rPr>
          <w:color w:val="231F20"/>
        </w:rPr>
        <w:t>NY</w:t>
      </w:r>
      <w:r>
        <w:rPr>
          <w:color w:val="231F20"/>
          <w:spacing w:val="-12"/>
        </w:rPr>
        <w:t> </w:t>
      </w:r>
      <w:r>
        <w:rPr>
          <w:color w:val="231F20"/>
        </w:rPr>
        <w:t>10016</w:t>
      </w:r>
      <w:r>
        <w:rPr>
          <w:color w:val="231F20"/>
          <w:w w:val="90"/>
        </w:rPr>
        <w:t> </w:t>
      </w:r>
      <w:r>
        <w:rPr>
          <w:color w:val="231F20"/>
        </w:rPr>
        <w:t>USA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Broomfield</w:t>
      </w:r>
      <w:r>
        <w:rPr/>
      </w:r>
    </w:p>
    <w:p>
      <w:pPr>
        <w:pStyle w:val="BodyText"/>
        <w:spacing w:line="206" w:lineRule="exact" w:before="11"/>
        <w:ind w:left="100" w:right="1178"/>
        <w:jc w:val="left"/>
      </w:pPr>
      <w:r>
        <w:rPr>
          <w:color w:val="231F20"/>
          <w:w w:val="95"/>
        </w:rPr>
        <w:t>Building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7,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Basement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Row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500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Eldorado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Blvd</w:t>
      </w:r>
      <w:r>
        <w:rPr/>
      </w:r>
    </w:p>
    <w:p>
      <w:pPr>
        <w:pStyle w:val="BodyText"/>
        <w:spacing w:line="209" w:lineRule="exact"/>
        <w:ind w:left="100" w:right="0"/>
        <w:jc w:val="left"/>
      </w:pPr>
      <w:r>
        <w:rPr>
          <w:color w:val="231F20"/>
          <w:w w:val="95"/>
        </w:rPr>
        <w:t>Broomfield,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80028</w:t>
      </w:r>
      <w:r>
        <w:rPr/>
      </w:r>
    </w:p>
    <w:p>
      <w:pPr>
        <w:pStyle w:val="BodyText"/>
        <w:spacing w:line="220" w:lineRule="exact" w:before="177"/>
        <w:ind w:left="100" w:right="0"/>
        <w:jc w:val="left"/>
      </w:pPr>
      <w:r>
        <w:rPr>
          <w:color w:val="231F20"/>
          <w:w w:val="95"/>
        </w:rPr>
        <w:t>17901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Karman</w:t>
      </w:r>
      <w:r>
        <w:rPr/>
      </w:r>
    </w:p>
    <w:p>
      <w:pPr>
        <w:pStyle w:val="BodyText"/>
        <w:spacing w:line="206" w:lineRule="exact"/>
        <w:ind w:left="100" w:right="0"/>
        <w:jc w:val="left"/>
      </w:pPr>
      <w:r>
        <w:rPr>
          <w:color w:val="231F20"/>
          <w:w w:val="90"/>
        </w:rPr>
        <w:t>Suite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800</w:t>
      </w:r>
      <w:r>
        <w:rPr/>
      </w: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5"/>
        </w:rPr>
        <w:t>Irvine,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92614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457"/>
        <w:jc w:val="left"/>
      </w:pPr>
      <w:r>
        <w:rPr>
          <w:color w:val="231F20"/>
          <w:w w:val="95"/>
        </w:rPr>
        <w:t>151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Yonge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Street,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600</w:t>
      </w:r>
      <w:r>
        <w:rPr>
          <w:color w:val="231F20"/>
          <w:w w:val="90"/>
        </w:rPr>
        <w:t> </w:t>
      </w:r>
      <w:r>
        <w:rPr>
          <w:color w:val="231F20"/>
        </w:rPr>
        <w:t>Toronto,</w:t>
      </w:r>
      <w:r>
        <w:rPr>
          <w:color w:val="231F20"/>
          <w:spacing w:val="-22"/>
        </w:rPr>
        <w:t> </w:t>
      </w:r>
      <w:r>
        <w:rPr>
          <w:color w:val="231F20"/>
        </w:rPr>
        <w:t>ON,</w:t>
      </w:r>
      <w:r>
        <w:rPr>
          <w:color w:val="231F20"/>
          <w:spacing w:val="-21"/>
        </w:rPr>
        <w:t> </w:t>
      </w:r>
      <w:r>
        <w:rPr>
          <w:color w:val="231F20"/>
        </w:rPr>
        <w:t>M5C</w:t>
      </w:r>
      <w:r>
        <w:rPr>
          <w:color w:val="231F20"/>
          <w:spacing w:val="-22"/>
        </w:rPr>
        <w:t> </w:t>
      </w:r>
      <w:r>
        <w:rPr>
          <w:color w:val="231F20"/>
        </w:rPr>
        <w:t>2W7,</w:t>
      </w:r>
      <w:r>
        <w:rPr>
          <w:color w:val="231F20"/>
          <w:spacing w:val="-21"/>
        </w:rPr>
        <w:t> </w:t>
      </w:r>
      <w:r>
        <w:rPr>
          <w:color w:val="231F20"/>
        </w:rPr>
        <w:t>Canada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left="10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231F20"/>
          <w:w w:val="110"/>
        </w:rPr>
        <w:t>Subsidiary</w:t>
      </w:r>
      <w:r>
        <w:rPr>
          <w:rFonts w:ascii="Arial" w:hAnsi="Arial" w:cs="Arial" w:eastAsia="Arial"/>
          <w:color w:val="231F20"/>
          <w:spacing w:val="-39"/>
          <w:w w:val="110"/>
        </w:rPr>
        <w:t> </w:t>
      </w:r>
      <w:r>
        <w:rPr>
          <w:rFonts w:ascii="Arial" w:hAnsi="Arial" w:cs="Arial" w:eastAsia="Arial"/>
          <w:color w:val="231F20"/>
          <w:w w:val="110"/>
        </w:rPr>
        <w:t>Office</w:t>
      </w:r>
      <w:r>
        <w:rPr>
          <w:rFonts w:ascii="Arial" w:hAnsi="Arial" w:cs="Arial" w:eastAsia="Arial"/>
          <w:color w:val="231F20"/>
          <w:spacing w:val="-52"/>
          <w:w w:val="110"/>
        </w:rPr>
        <w:t> </w:t>
      </w:r>
      <w:r>
        <w:rPr>
          <w:rFonts w:ascii="Arial" w:hAnsi="Arial" w:cs="Arial" w:eastAsia="Arial"/>
          <w:color w:val="231F20"/>
          <w:w w:val="110"/>
        </w:rPr>
        <w:t>–</w:t>
      </w:r>
      <w:r>
        <w:rPr>
          <w:rFonts w:ascii="Arial" w:hAnsi="Arial" w:cs="Arial" w:eastAsia="Arial"/>
          <w:color w:val="231F20"/>
          <w:spacing w:val="-51"/>
          <w:w w:val="110"/>
        </w:rPr>
        <w:t> </w:t>
      </w:r>
      <w:r>
        <w:rPr>
          <w:rFonts w:ascii="Arial" w:hAnsi="Arial" w:cs="Arial" w:eastAsia="Arial"/>
          <w:color w:val="231F20"/>
          <w:w w:val="110"/>
        </w:rPr>
        <w:t>Mauritius</w:t>
      </w:r>
      <w:r>
        <w:rPr>
          <w:rFonts w:ascii="Arial" w:hAnsi="Arial" w:cs="Arial" w:eastAsia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left="100" w:right="681"/>
        <w:jc w:val="left"/>
      </w:pPr>
      <w:r>
        <w:rPr>
          <w:color w:val="231F20"/>
          <w:w w:val="90"/>
        </w:rPr>
        <w:t>ISP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Internet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(Mauritius)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C/o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Cim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Business</w:t>
      </w:r>
      <w:r>
        <w:rPr/>
      </w:r>
    </w:p>
    <w:p>
      <w:pPr>
        <w:pStyle w:val="BodyText"/>
        <w:spacing w:line="195" w:lineRule="exact"/>
        <w:ind w:left="100" w:right="0"/>
        <w:jc w:val="left"/>
      </w:pPr>
      <w:r>
        <w:rPr>
          <w:color w:val="231F20"/>
          <w:w w:val="90"/>
        </w:rPr>
        <w:t>Rogers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House</w:t>
      </w:r>
      <w:r>
        <w:rPr/>
      </w:r>
    </w:p>
    <w:p>
      <w:pPr>
        <w:pStyle w:val="BodyText"/>
        <w:spacing w:line="206" w:lineRule="exact" w:before="11"/>
        <w:ind w:left="100" w:right="1457"/>
        <w:jc w:val="left"/>
      </w:pPr>
      <w:r>
        <w:rPr>
          <w:color w:val="231F20"/>
          <w:w w:val="90"/>
        </w:rPr>
        <w:t>5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President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John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Kennedy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Street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Port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Louis,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Mauritius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40" w:lineRule="auto"/>
        <w:ind w:left="100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05"/>
        </w:rPr>
        <w:t>Offices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06" w:lineRule="exact"/>
        <w:ind w:left="100" w:right="1457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(OFSS)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17682,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Mitchell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North,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201</w:t>
      </w:r>
      <w:r>
        <w:rPr>
          <w:color w:val="231F20"/>
          <w:w w:val="90"/>
        </w:rPr>
        <w:t> </w:t>
      </w:r>
      <w:r>
        <w:rPr>
          <w:color w:val="231F20"/>
        </w:rPr>
        <w:t>Irvine,</w:t>
      </w:r>
      <w:r>
        <w:rPr>
          <w:color w:val="231F20"/>
          <w:spacing w:val="-21"/>
        </w:rPr>
        <w:t> </w:t>
      </w:r>
      <w:r>
        <w:rPr>
          <w:color w:val="231F20"/>
        </w:rPr>
        <w:t>CA</w:t>
      </w:r>
      <w:r>
        <w:rPr>
          <w:color w:val="231F20"/>
          <w:spacing w:val="-20"/>
        </w:rPr>
        <w:t> </w:t>
      </w:r>
      <w:r>
        <w:rPr>
          <w:color w:val="231F20"/>
        </w:rPr>
        <w:t>92614</w:t>
      </w:r>
      <w:r>
        <w:rPr>
          <w:color w:val="231F20"/>
          <w:spacing w:val="-20"/>
        </w:rPr>
        <w:t> </w:t>
      </w:r>
      <w:r>
        <w:rPr>
          <w:color w:val="231F20"/>
        </w:rPr>
        <w:t>USA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178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(OFSS)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A‑16/9,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Poorvi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Marg</w:t>
      </w:r>
      <w:r>
        <w:rPr/>
      </w:r>
    </w:p>
    <w:p>
      <w:pPr>
        <w:pStyle w:val="BodyText"/>
        <w:spacing w:line="195" w:lineRule="exact"/>
        <w:ind w:left="100" w:right="0"/>
        <w:jc w:val="left"/>
      </w:pPr>
      <w:r>
        <w:rPr>
          <w:color w:val="231F20"/>
          <w:w w:val="90"/>
        </w:rPr>
        <w:t>Vasant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Vihar</w:t>
      </w:r>
      <w:r>
        <w:rPr/>
      </w:r>
    </w:p>
    <w:p>
      <w:pPr>
        <w:pStyle w:val="BodyText"/>
        <w:spacing w:line="220" w:lineRule="exact"/>
        <w:ind w:left="100" w:right="0"/>
        <w:jc w:val="left"/>
      </w:pPr>
      <w:r>
        <w:rPr>
          <w:color w:val="231F20"/>
          <w:w w:val="95"/>
        </w:rPr>
        <w:t>New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Delhi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110057,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India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6" w:lineRule="exact"/>
        <w:ind w:left="100" w:right="1667"/>
        <w:jc w:val="left"/>
      </w:pPr>
      <w:r>
        <w:rPr>
          <w:color w:val="231F20"/>
          <w:w w:val="95"/>
        </w:rPr>
        <w:t>DLF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Infinity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Tower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3rd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Floor</w:t>
      </w:r>
      <w:r>
        <w:rPr>
          <w:color w:val="231F20"/>
          <w:w w:val="87"/>
        </w:rPr>
        <w:t> </w:t>
      </w:r>
      <w:r>
        <w:rPr>
          <w:color w:val="231F20"/>
        </w:rPr>
        <w:t>DLF</w:t>
      </w:r>
      <w:r>
        <w:rPr>
          <w:color w:val="231F20"/>
          <w:spacing w:val="-25"/>
        </w:rPr>
        <w:t> </w:t>
      </w:r>
      <w:r>
        <w:rPr>
          <w:color w:val="231F20"/>
        </w:rPr>
        <w:t>Cyber</w:t>
      </w:r>
      <w:r>
        <w:rPr>
          <w:color w:val="231F20"/>
          <w:spacing w:val="-25"/>
        </w:rPr>
        <w:t> </w:t>
      </w:r>
      <w:r>
        <w:rPr>
          <w:color w:val="231F20"/>
        </w:rPr>
        <w:t>City,</w:t>
      </w:r>
      <w:r>
        <w:rPr>
          <w:color w:val="231F20"/>
          <w:spacing w:val="-25"/>
        </w:rPr>
        <w:t> </w:t>
      </w:r>
      <w:r>
        <w:rPr>
          <w:color w:val="231F20"/>
        </w:rPr>
        <w:t>Phase</w:t>
      </w:r>
      <w:r>
        <w:rPr>
          <w:color w:val="231F20"/>
          <w:spacing w:val="-25"/>
        </w:rPr>
        <w:t> </w:t>
      </w:r>
      <w:r>
        <w:rPr>
          <w:color w:val="231F20"/>
        </w:rPr>
        <w:t>II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Gurgaon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122002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Haryana,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India</w:t>
      </w:r>
      <w:r>
        <w:rPr/>
      </w:r>
    </w:p>
    <w:p>
      <w:pPr>
        <w:spacing w:after="0" w:line="206" w:lineRule="exact"/>
        <w:jc w:val="left"/>
        <w:sectPr>
          <w:pgSz w:w="11910" w:h="16840"/>
          <w:pgMar w:header="0" w:footer="277" w:top="560" w:bottom="460" w:left="580" w:right="1680"/>
          <w:cols w:num="2" w:equalWidth="0">
            <w:col w:w="4562" w:space="739"/>
            <w:col w:w="4349"/>
          </w:cols>
        </w:sectPr>
      </w:pPr>
    </w:p>
    <w:p>
      <w:pPr>
        <w:pStyle w:val="Heading1"/>
        <w:spacing w:line="325" w:lineRule="exact"/>
        <w:ind w:left="157" w:right="0"/>
        <w:jc w:val="left"/>
        <w:rPr>
          <w:b w:val="0"/>
          <w:bCs w:val="0"/>
        </w:rPr>
      </w:pPr>
      <w:bookmarkStart w:name="_TOC_250002" w:id="3"/>
      <w:r>
        <w:rPr>
          <w:color w:val="231F20"/>
          <w:spacing w:val="-3"/>
          <w:w w:val="90"/>
        </w:rPr>
        <w:t>Dir</w:t>
      </w:r>
      <w:r>
        <w:rPr>
          <w:color w:val="231F20"/>
          <w:spacing w:val="-2"/>
          <w:w w:val="90"/>
        </w:rPr>
        <w:t>ectors’</w:t>
      </w:r>
      <w:r>
        <w:rPr>
          <w:color w:val="231F20"/>
          <w:spacing w:val="36"/>
          <w:w w:val="90"/>
        </w:rPr>
        <w:t> </w:t>
      </w:r>
      <w:r>
        <w:rPr>
          <w:color w:val="231F20"/>
          <w:spacing w:val="-4"/>
          <w:w w:val="90"/>
        </w:rPr>
        <w:t>r</w:t>
      </w:r>
      <w:r>
        <w:rPr>
          <w:color w:val="231F20"/>
          <w:spacing w:val="-3"/>
          <w:w w:val="90"/>
        </w:rPr>
        <w:t>eport</w:t>
      </w:r>
      <w:bookmarkEnd w:id="3"/>
      <w:r>
        <w:rPr>
          <w:b w:val="0"/>
          <w:bCs w:val="0"/>
        </w:rPr>
      </w:r>
    </w:p>
    <w:p>
      <w:pPr>
        <w:pStyle w:val="Heading2"/>
        <w:spacing w:line="321" w:lineRule="exact"/>
        <w:ind w:left="157" w:right="0"/>
        <w:jc w:val="left"/>
      </w:pPr>
      <w:r>
        <w:rPr>
          <w:color w:val="231F20"/>
        </w:rPr>
        <w:t>Financial</w:t>
      </w:r>
      <w:r>
        <w:rPr>
          <w:color w:val="231F20"/>
          <w:spacing w:val="-45"/>
        </w:rPr>
        <w:t> </w:t>
      </w:r>
      <w:r>
        <w:rPr>
          <w:color w:val="231F20"/>
          <w:spacing w:val="-6"/>
        </w:rPr>
        <w:t>y</w:t>
      </w:r>
      <w:r>
        <w:rPr>
          <w:color w:val="231F20"/>
        </w:rPr>
        <w:t>ear</w:t>
      </w:r>
      <w:r>
        <w:rPr>
          <w:color w:val="231F20"/>
          <w:spacing w:val="-44"/>
        </w:rPr>
        <w:t> </w:t>
      </w:r>
      <w:r>
        <w:rPr>
          <w:color w:val="231F20"/>
        </w:rPr>
        <w:t>2</w:t>
      </w:r>
      <w:r>
        <w:rPr>
          <w:color w:val="231F20"/>
          <w:spacing w:val="-21"/>
        </w:rPr>
        <w:t>01</w:t>
      </w:r>
      <w:r>
        <w:rPr>
          <w:color w:val="231F20"/>
        </w:rPr>
        <w:t>0-2</w:t>
      </w:r>
      <w:r>
        <w:rPr>
          <w:color w:val="231F20"/>
          <w:spacing w:val="-21"/>
        </w:rPr>
        <w:t>0</w:t>
      </w:r>
      <w:r>
        <w:rPr>
          <w:color w:val="231F20"/>
          <w:spacing w:val="-33"/>
        </w:rPr>
        <w:t>1</w:t>
      </w:r>
      <w:r>
        <w:rPr>
          <w:color w:val="231F20"/>
        </w:rPr>
        <w:t>1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 w:before="64"/>
        <w:ind w:left="157" w:right="0"/>
        <w:jc w:val="left"/>
      </w:pPr>
      <w:r>
        <w:rPr>
          <w:color w:val="231F20"/>
          <w:w w:val="90"/>
        </w:rPr>
        <w:t>Dear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Members,</w:t>
      </w:r>
      <w:r>
        <w:rPr/>
      </w:r>
    </w:p>
    <w:p>
      <w:pPr>
        <w:pStyle w:val="BodyText"/>
        <w:spacing w:line="220" w:lineRule="exact" w:before="169"/>
        <w:ind w:left="157" w:right="118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audited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3"/>
          <w:szCs w:val="2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8"/>
        <w:gridCol w:w="1851"/>
        <w:gridCol w:w="1631"/>
      </w:tblGrid>
      <w:tr>
        <w:trPr>
          <w:trHeight w:val="737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231F20"/>
                <w:sz w:val="18"/>
              </w:rPr>
              <w:t>Financial</w:t>
            </w:r>
            <w:r>
              <w:rPr>
                <w:rFonts w:ascii="Lucida Sans"/>
                <w:b/>
                <w:color w:val="231F20"/>
                <w:spacing w:val="42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sz w:val="18"/>
              </w:rPr>
              <w:t>highlights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Indian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GAAP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Unconsolidated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statements: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8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121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5"/>
                <w:sz w:val="14"/>
              </w:rPr>
              <w:t>(All</w:t>
            </w:r>
            <w:r>
              <w:rPr>
                <w:rFonts w:ascii="Cambria"/>
                <w:color w:val="231F20"/>
                <w:spacing w:val="-12"/>
                <w:w w:val="95"/>
                <w:sz w:val="14"/>
              </w:rPr>
              <w:t> </w:t>
            </w:r>
            <w:r>
              <w:rPr>
                <w:rFonts w:ascii="Cambria"/>
                <w:color w:val="231F20"/>
                <w:w w:val="95"/>
                <w:sz w:val="14"/>
              </w:rPr>
              <w:t>amounts</w:t>
            </w:r>
            <w:r>
              <w:rPr>
                <w:rFonts w:ascii="Cambria"/>
                <w:color w:val="231F20"/>
                <w:spacing w:val="-12"/>
                <w:w w:val="95"/>
                <w:sz w:val="14"/>
              </w:rPr>
              <w:t> </w:t>
            </w:r>
            <w:r>
              <w:rPr>
                <w:rFonts w:ascii="Cambria"/>
                <w:color w:val="231F20"/>
                <w:w w:val="95"/>
                <w:sz w:val="14"/>
              </w:rPr>
              <w:t>in</w:t>
            </w:r>
            <w:r>
              <w:rPr>
                <w:rFonts w:ascii="Cambria"/>
                <w:color w:val="231F20"/>
                <w:spacing w:val="-11"/>
                <w:w w:val="95"/>
                <w:sz w:val="14"/>
              </w:rPr>
              <w:t> </w:t>
            </w:r>
            <w:r>
              <w:rPr>
                <w:rFonts w:ascii="SimSun"/>
                <w:color w:val="231F20"/>
                <w:w w:val="95"/>
                <w:sz w:val="14"/>
              </w:rPr>
              <w:t>`</w:t>
            </w:r>
            <w:r>
              <w:rPr>
                <w:rFonts w:ascii="SimSun"/>
                <w:color w:val="231F20"/>
                <w:spacing w:val="-49"/>
                <w:w w:val="95"/>
                <w:sz w:val="14"/>
              </w:rPr>
              <w:t> </w:t>
            </w:r>
            <w:r>
              <w:rPr>
                <w:rFonts w:ascii="Cambria"/>
                <w:color w:val="231F20"/>
                <w:w w:val="95"/>
                <w:sz w:val="14"/>
              </w:rPr>
              <w:t>millions)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512" w:hRule="exact"/>
        </w:trPr>
        <w:tc>
          <w:tcPr>
            <w:tcW w:w="672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46" w:right="163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296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23,605.06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22,434.70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Income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operations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depreciation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&amp;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9,302.76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8,530.50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&amp;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(336.49)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(374.10)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diminution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(25.42)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Interest/other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income</w:t>
            </w:r>
            <w:r>
              <w:rPr>
                <w:rFonts w:ascii="Cambria"/>
                <w:color w:val="231F20"/>
                <w:spacing w:val="1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(expenses),</w:t>
            </w:r>
            <w:r>
              <w:rPr>
                <w:rFonts w:ascii="Cambria"/>
                <w:color w:val="231F20"/>
                <w:spacing w:val="1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1,383.95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681.02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Foreign</w:t>
            </w:r>
            <w:r>
              <w:rPr>
                <w:rFonts w:ascii="Cambria"/>
                <w:color w:val="231F20"/>
                <w:spacing w:val="2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exchange</w:t>
            </w:r>
            <w:r>
              <w:rPr>
                <w:rFonts w:ascii="Cambria"/>
                <w:color w:val="231F20"/>
                <w:spacing w:val="2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gain/(loss),</w:t>
            </w:r>
            <w:r>
              <w:rPr>
                <w:rFonts w:ascii="Cambria"/>
                <w:color w:val="231F20"/>
                <w:spacing w:val="2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19.07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(1,363.74)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Income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10,343.87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7,473.68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(664.07)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(865.19)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income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9,679.80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6,608.49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Balance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brought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forward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21,683.92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15,075.43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available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appropriation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31,363.72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21,683.92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Appropriations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24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Balance</w:t>
            </w:r>
            <w:r>
              <w:rPr>
                <w:rFonts w:ascii="Cambria"/>
                <w:color w:val="6D6E71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carried</w:t>
            </w:r>
            <w:r>
              <w:rPr>
                <w:rFonts w:ascii="Cambria"/>
                <w:color w:val="6D6E71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forward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31,363.72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21,683.92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71" w:hRule="exact"/>
        </w:trPr>
        <w:tc>
          <w:tcPr>
            <w:tcW w:w="672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As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per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GAAP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Consolidated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financial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statements: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4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108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5"/>
                <w:sz w:val="14"/>
              </w:rPr>
              <w:t>(All</w:t>
            </w:r>
            <w:r>
              <w:rPr>
                <w:rFonts w:ascii="Cambria"/>
                <w:color w:val="231F20"/>
                <w:spacing w:val="-12"/>
                <w:w w:val="95"/>
                <w:sz w:val="14"/>
              </w:rPr>
              <w:t> </w:t>
            </w:r>
            <w:r>
              <w:rPr>
                <w:rFonts w:ascii="Cambria"/>
                <w:color w:val="231F20"/>
                <w:w w:val="95"/>
                <w:sz w:val="14"/>
              </w:rPr>
              <w:t>amounts</w:t>
            </w:r>
            <w:r>
              <w:rPr>
                <w:rFonts w:ascii="Cambria"/>
                <w:color w:val="231F20"/>
                <w:spacing w:val="-12"/>
                <w:w w:val="95"/>
                <w:sz w:val="14"/>
              </w:rPr>
              <w:t> </w:t>
            </w:r>
            <w:r>
              <w:rPr>
                <w:rFonts w:ascii="Cambria"/>
                <w:color w:val="231F20"/>
                <w:w w:val="95"/>
                <w:sz w:val="14"/>
              </w:rPr>
              <w:t>in</w:t>
            </w:r>
            <w:r>
              <w:rPr>
                <w:rFonts w:ascii="Cambria"/>
                <w:color w:val="231F20"/>
                <w:spacing w:val="-11"/>
                <w:w w:val="95"/>
                <w:sz w:val="14"/>
              </w:rPr>
              <w:t> </w:t>
            </w:r>
            <w:r>
              <w:rPr>
                <w:rFonts w:ascii="SimSun"/>
                <w:color w:val="231F20"/>
                <w:w w:val="95"/>
                <w:sz w:val="14"/>
              </w:rPr>
              <w:t>`</w:t>
            </w:r>
            <w:r>
              <w:rPr>
                <w:rFonts w:ascii="SimSun"/>
                <w:color w:val="231F20"/>
                <w:spacing w:val="-49"/>
                <w:w w:val="95"/>
                <w:sz w:val="14"/>
              </w:rPr>
              <w:t> </w:t>
            </w:r>
            <w:r>
              <w:rPr>
                <w:rFonts w:ascii="Cambria"/>
                <w:color w:val="231F20"/>
                <w:w w:val="95"/>
                <w:sz w:val="14"/>
              </w:rPr>
              <w:t>millions)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512" w:hRule="exact"/>
        </w:trPr>
        <w:tc>
          <w:tcPr>
            <w:tcW w:w="672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34" w:right="176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283" w:right="10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29,969.32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28,739.74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Income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operations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depreciation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&amp;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11,219.92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10,281.02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&amp;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(408.17)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(488.65)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Impairment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Interest/other</w:t>
            </w:r>
            <w:r>
              <w:rPr>
                <w:rFonts w:ascii="Cambria"/>
                <w:color w:val="231F20"/>
                <w:spacing w:val="-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income</w:t>
            </w:r>
            <w:r>
              <w:rPr>
                <w:rFonts w:ascii="Cambria"/>
                <w:color w:val="231F20"/>
                <w:spacing w:val="-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(expenses)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1,668.26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(856.17)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Exceptional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item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Income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12,480.01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8,936.20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(1,370.12)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(1,197.69)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before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interest,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(loss)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associate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11,109.89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7,738.51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(1.87)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(loss)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associate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24" w:hRule="exact"/>
        </w:trPr>
        <w:tc>
          <w:tcPr>
            <w:tcW w:w="672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income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11,109.89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2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7,736.64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6"/>
        <w:rPr>
          <w:rFonts w:ascii="Cambria" w:hAnsi="Cambria" w:cs="Cambria" w:eastAsia="Cambria"/>
          <w:sz w:val="18"/>
          <w:szCs w:val="18"/>
        </w:rPr>
      </w:pPr>
    </w:p>
    <w:p>
      <w:pPr>
        <w:spacing w:before="72"/>
        <w:ind w:left="15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P</w:t>
      </w:r>
      <w:r>
        <w:rPr>
          <w:rFonts w:ascii="Lucida Sans"/>
          <w:b/>
          <w:color w:val="231F20"/>
          <w:spacing w:val="-3"/>
          <w:w w:val="105"/>
          <w:sz w:val="18"/>
        </w:rPr>
        <w:t>erf</w:t>
      </w:r>
      <w:r>
        <w:rPr>
          <w:rFonts w:ascii="Lucida Sans"/>
          <w:b/>
          <w:color w:val="231F20"/>
          <w:spacing w:val="-2"/>
          <w:w w:val="105"/>
          <w:sz w:val="18"/>
        </w:rPr>
        <w:t>ormance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left="157" w:right="0"/>
        <w:jc w:val="both"/>
      </w:pP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unconsolidated</w:t>
      </w:r>
      <w:r>
        <w:rPr>
          <w:color w:val="231F20"/>
          <w:spacing w:val="-13"/>
        </w:rPr>
        <w:t> </w:t>
      </w:r>
      <w:r>
        <w:rPr>
          <w:color w:val="231F20"/>
        </w:rPr>
        <w:t>basis,</w:t>
      </w:r>
      <w:r>
        <w:rPr>
          <w:color w:val="231F20"/>
          <w:spacing w:val="-12"/>
        </w:rPr>
        <w:t> </w:t>
      </w:r>
      <w:r>
        <w:rPr>
          <w:color w:val="231F20"/>
        </w:rPr>
        <w:t>your</w:t>
      </w:r>
      <w:r>
        <w:rPr>
          <w:color w:val="231F20"/>
          <w:spacing w:val="-13"/>
        </w:rPr>
        <w:t> </w:t>
      </w:r>
      <w:r>
        <w:rPr>
          <w:color w:val="231F20"/>
        </w:rPr>
        <w:t>Company’s</w:t>
      </w:r>
      <w:r>
        <w:rPr>
          <w:color w:val="231F20"/>
          <w:spacing w:val="-13"/>
        </w:rPr>
        <w:t> </w:t>
      </w:r>
      <w:r>
        <w:rPr>
          <w:color w:val="231F20"/>
        </w:rPr>
        <w:t>revenue</w:t>
      </w:r>
      <w:r>
        <w:rPr>
          <w:color w:val="231F20"/>
          <w:spacing w:val="-13"/>
        </w:rPr>
        <w:t> </w:t>
      </w:r>
      <w:r>
        <w:rPr>
          <w:color w:val="231F20"/>
        </w:rPr>
        <w:t>grew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69"/>
        </w:rPr>
        <w:t> </w:t>
      </w:r>
      <w:r>
        <w:rPr>
          <w:color w:val="231F20"/>
        </w:rPr>
        <w:t>23,605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financial</w:t>
      </w:r>
      <w:r>
        <w:rPr>
          <w:color w:val="231F20"/>
          <w:spacing w:val="-12"/>
        </w:rPr>
        <w:t> </w:t>
      </w:r>
      <w:r>
        <w:rPr>
          <w:color w:val="231F20"/>
        </w:rPr>
        <w:t>year</w:t>
      </w:r>
      <w:r>
        <w:rPr>
          <w:color w:val="231F20"/>
          <w:spacing w:val="-13"/>
        </w:rPr>
        <w:t> </w:t>
      </w:r>
      <w:r>
        <w:rPr>
          <w:color w:val="231F20"/>
        </w:rPr>
        <w:t>2010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6"/>
        </w:rPr>
        <w:t> </w:t>
      </w:r>
      <w:r>
        <w:rPr>
          <w:color w:val="231F20"/>
        </w:rPr>
        <w:t>2011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/>
      </w:r>
    </w:p>
    <w:p>
      <w:pPr>
        <w:pStyle w:val="BodyText"/>
        <w:spacing w:line="189" w:lineRule="auto" w:before="20"/>
        <w:ind w:left="157" w:right="118"/>
        <w:jc w:val="both"/>
      </w:pP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60"/>
          <w:w w:val="95"/>
        </w:rPr>
        <w:t> </w:t>
      </w:r>
      <w:r>
        <w:rPr>
          <w:color w:val="231F20"/>
          <w:w w:val="95"/>
        </w:rPr>
        <w:t>22,435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represents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5.22%.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2"/>
          <w:w w:val="90"/>
        </w:rPr>
        <w:t> </w:t>
      </w:r>
      <w:r>
        <w:rPr>
          <w:color w:val="231F20"/>
          <w:w w:val="90"/>
        </w:rPr>
        <w:t>9,680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46.49%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year.</w:t>
      </w:r>
      <w:r>
        <w:rPr/>
      </w:r>
    </w:p>
    <w:p>
      <w:pPr>
        <w:pStyle w:val="BodyText"/>
        <w:spacing w:line="189" w:lineRule="auto" w:before="170"/>
        <w:ind w:left="157" w:right="117"/>
        <w:jc w:val="both"/>
      </w:pPr>
      <w:r>
        <w:rPr>
          <w:color w:val="231F20"/>
          <w:w w:val="95"/>
        </w:rPr>
        <w:t>Revenue,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financials,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stood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0"/>
          <w:w w:val="95"/>
        </w:rPr>
        <w:t> </w:t>
      </w:r>
      <w:r>
        <w:rPr>
          <w:color w:val="231F20"/>
          <w:w w:val="95"/>
        </w:rPr>
        <w:t>29,969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4.28%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28,740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0"/>
        </w:rPr>
        <w:t>compared to the previous financial year. The net income increased to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0"/>
          <w:w w:val="90"/>
        </w:rPr>
        <w:t> </w:t>
      </w:r>
      <w:r>
        <w:rPr>
          <w:color w:val="231F20"/>
          <w:w w:val="90"/>
        </w:rPr>
        <w:t>11,110 million this year, 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increase of 43.60%.</w:t>
      </w:r>
      <w:r>
        <w:rPr/>
      </w:r>
    </w:p>
    <w:p>
      <w:pPr>
        <w:pStyle w:val="BodyText"/>
        <w:spacing w:line="220" w:lineRule="exact" w:before="179"/>
        <w:ind w:left="157" w:right="119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Management’s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discussion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Directors’</w:t>
      </w:r>
      <w:r>
        <w:rPr>
          <w:color w:val="231F20"/>
          <w:w w:val="89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5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Dividend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7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capitalise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opportunities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invest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Keeping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view,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decided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declare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invest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development,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opportunities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enhance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offerings,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reach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capabilities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sustain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leadership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position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20" w:right="560"/>
        </w:sectPr>
      </w:pPr>
    </w:p>
    <w:p>
      <w:pPr>
        <w:spacing w:before="61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4"/>
          <w:sz w:val="18"/>
        </w:rPr>
        <w:t>T</w:t>
      </w:r>
      <w:r>
        <w:rPr>
          <w:rFonts w:ascii="Lucida Sans"/>
          <w:b/>
          <w:color w:val="231F20"/>
          <w:spacing w:val="-3"/>
          <w:sz w:val="18"/>
        </w:rPr>
        <w:t>ransfer</w:t>
      </w:r>
      <w:r>
        <w:rPr>
          <w:rFonts w:ascii="Lucida Sans"/>
          <w:b/>
          <w:color w:val="231F20"/>
          <w:spacing w:val="9"/>
          <w:sz w:val="18"/>
        </w:rPr>
        <w:t> </w:t>
      </w:r>
      <w:r>
        <w:rPr>
          <w:rFonts w:ascii="Lucida Sans"/>
          <w:b/>
          <w:color w:val="231F20"/>
          <w:sz w:val="18"/>
        </w:rPr>
        <w:t>to</w:t>
      </w:r>
      <w:r>
        <w:rPr>
          <w:rFonts w:ascii="Lucida Sans"/>
          <w:b/>
          <w:color w:val="231F20"/>
          <w:spacing w:val="10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reserves</w:t>
      </w:r>
      <w:r>
        <w:rPr>
          <w:rFonts w:ascii="Lucida Sans"/>
          <w:sz w:val="18"/>
        </w:rPr>
      </w:r>
    </w:p>
    <w:p>
      <w:pPr>
        <w:pStyle w:val="BodyText"/>
        <w:spacing w:line="180" w:lineRule="auto" w:before="152"/>
        <w:ind w:left="10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propose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Reserve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appropriation.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w w:val="98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31,363.72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retained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Account.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before="12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Share</w:t>
      </w:r>
      <w:r>
        <w:rPr>
          <w:rFonts w:ascii="Lucida Sans"/>
          <w:b/>
          <w:color w:val="231F20"/>
          <w:spacing w:val="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capital</w:t>
      </w:r>
      <w:r>
        <w:rPr>
          <w:rFonts w:ascii="Lucida Sans"/>
          <w:sz w:val="18"/>
        </w:rPr>
      </w:r>
    </w:p>
    <w:p>
      <w:pPr>
        <w:pStyle w:val="BodyText"/>
        <w:spacing w:line="204" w:lineRule="auto" w:before="97"/>
        <w:ind w:left="100" w:right="115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allotted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39,945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5"/>
          <w:w w:val="95"/>
        </w:rPr>
        <w:t> </w:t>
      </w:r>
      <w:r>
        <w:rPr>
          <w:color w:val="231F20"/>
          <w:w w:val="95"/>
        </w:rPr>
        <w:t>5/‑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employees,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exercised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2002.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 increased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1"/>
          <w:w w:val="90"/>
        </w:rPr>
        <w:t> </w:t>
      </w:r>
      <w:r>
        <w:rPr>
          <w:color w:val="231F20"/>
          <w:w w:val="90"/>
        </w:rPr>
        <w:t>419,474,010/‑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divided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83,894,802 equity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face value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0"/>
          <w:w w:val="90"/>
        </w:rPr>
        <w:t> </w:t>
      </w:r>
      <w:r>
        <w:rPr>
          <w:color w:val="231F20"/>
          <w:w w:val="90"/>
        </w:rPr>
        <w:t>5/‑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each.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Oracle’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231F20"/>
          <w:spacing w:val="-16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holding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in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Compan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y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00" w:right="116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(Mauritius)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67,481,698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(80.44%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capital)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Company.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Directors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5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Derek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Williams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William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Comfort,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Jr.,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retire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rotation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ensuing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w w:val="90"/>
        </w:rPr>
        <w:t> Meeting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eligible,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themselves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re‑appointment.</w:t>
      </w:r>
      <w:r>
        <w:rPr/>
      </w:r>
    </w:p>
    <w:p>
      <w:pPr>
        <w:pStyle w:val="BodyText"/>
        <w:spacing w:line="240" w:lineRule="auto" w:before="156"/>
        <w:ind w:left="100" w:right="0"/>
        <w:jc w:val="both"/>
      </w:pPr>
      <w:r>
        <w:rPr>
          <w:color w:val="231F20"/>
          <w:w w:val="90"/>
        </w:rPr>
        <w:t>Ms.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Dorian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Daley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retire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rotation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ensuing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offered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herself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re‑appointment.</w:t>
      </w:r>
      <w:r>
        <w:rPr/>
      </w:r>
    </w:p>
    <w:p>
      <w:pPr>
        <w:pStyle w:val="BodyText"/>
        <w:spacing w:line="220" w:lineRule="exact" w:before="169"/>
        <w:ind w:left="100" w:right="114"/>
        <w:jc w:val="both"/>
      </w:pPr>
      <w:r>
        <w:rPr>
          <w:color w:val="231F20"/>
          <w:w w:val="95"/>
        </w:rPr>
        <w:t>Pursuant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260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Venkatachalam,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Weiler,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w w:val="88"/>
        </w:rPr>
        <w:t> </w:t>
      </w:r>
      <w:r>
        <w:rPr>
          <w:color w:val="231F20"/>
        </w:rPr>
        <w:t>as</w:t>
      </w:r>
      <w:r>
        <w:rPr>
          <w:color w:val="231F20"/>
          <w:spacing w:val="-23"/>
        </w:rPr>
        <w:t> </w:t>
      </w:r>
      <w:r>
        <w:rPr>
          <w:color w:val="231F20"/>
        </w:rPr>
        <w:t>Additional</w:t>
      </w:r>
      <w:r>
        <w:rPr>
          <w:color w:val="231F20"/>
          <w:spacing w:val="-23"/>
        </w:rPr>
        <w:t> </w:t>
      </w:r>
      <w:r>
        <w:rPr>
          <w:color w:val="231F20"/>
        </w:rPr>
        <w:t>Director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Company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July</w:t>
      </w:r>
      <w:r>
        <w:rPr>
          <w:color w:val="231F20"/>
          <w:spacing w:val="-23"/>
        </w:rPr>
        <w:t> </w:t>
      </w:r>
      <w:r>
        <w:rPr>
          <w:color w:val="231F20"/>
        </w:rPr>
        <w:t>4,</w:t>
      </w:r>
      <w:r>
        <w:rPr>
          <w:color w:val="231F20"/>
          <w:spacing w:val="-23"/>
        </w:rPr>
        <w:t> </w:t>
      </w:r>
      <w:r>
        <w:rPr>
          <w:color w:val="231F20"/>
        </w:rPr>
        <w:t>2011.</w:t>
      </w:r>
      <w:r>
        <w:rPr>
          <w:color w:val="231F20"/>
          <w:spacing w:val="-23"/>
        </w:rPr>
        <w:t> </w:t>
      </w:r>
      <w:r>
        <w:rPr>
          <w:color w:val="231F20"/>
        </w:rPr>
        <w:t>They</w:t>
      </w:r>
      <w:r>
        <w:rPr>
          <w:color w:val="231F20"/>
          <w:spacing w:val="-23"/>
        </w:rPr>
        <w:t> </w:t>
      </w:r>
      <w:r>
        <w:rPr>
          <w:color w:val="231F20"/>
        </w:rPr>
        <w:t>hold</w:t>
      </w:r>
      <w:r>
        <w:rPr>
          <w:color w:val="231F20"/>
          <w:spacing w:val="-24"/>
        </w:rPr>
        <w:t> </w:t>
      </w:r>
      <w:r>
        <w:rPr>
          <w:color w:val="231F20"/>
        </w:rPr>
        <w:t>office</w:t>
      </w:r>
      <w:r>
        <w:rPr>
          <w:color w:val="231F20"/>
          <w:spacing w:val="-23"/>
        </w:rPr>
        <w:t> </w:t>
      </w:r>
      <w:r>
        <w:rPr>
          <w:color w:val="231F20"/>
        </w:rPr>
        <w:t>up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date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ensuing</w:t>
      </w:r>
      <w:r>
        <w:rPr>
          <w:color w:val="231F20"/>
          <w:spacing w:val="-23"/>
        </w:rPr>
        <w:t> </w:t>
      </w:r>
      <w:r>
        <w:rPr>
          <w:color w:val="231F20"/>
        </w:rPr>
        <w:t>Annual</w:t>
      </w:r>
      <w:r>
        <w:rPr>
          <w:color w:val="231F20"/>
          <w:spacing w:val="-23"/>
        </w:rPr>
        <w:t> </w:t>
      </w:r>
      <w:r>
        <w:rPr>
          <w:color w:val="231F20"/>
        </w:rPr>
        <w:t>General</w:t>
      </w:r>
      <w:r>
        <w:rPr>
          <w:color w:val="231F20"/>
          <w:spacing w:val="-23"/>
        </w:rPr>
        <w:t> </w:t>
      </w:r>
      <w:r>
        <w:rPr>
          <w:color w:val="231F20"/>
        </w:rPr>
        <w:t>Meeting.</w:t>
      </w:r>
      <w:r>
        <w:rPr>
          <w:color w:val="231F20"/>
          <w:w w:val="9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Notices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writing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proposing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candidature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Venkatachalam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Director.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Pursuant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198,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269,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309,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310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2013.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liable to retire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 rotation.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stipulated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49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entered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exchanges,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brief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resumes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appointed/re‑appointed,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names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directorships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membership/chairmanship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Committees,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forming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Report.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recommends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re‑appointment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Derek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Williams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William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Comfort,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Jr.</w:t>
      </w:r>
      <w:r>
        <w:rPr>
          <w:color w:val="231F20"/>
          <w:w w:val="104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recommends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Venkatachalam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Directors.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recommends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spacing w:line="240" w:lineRule="auto" w:before="156"/>
        <w:ind w:left="100" w:right="0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ceased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Company:</w:t>
      </w:r>
      <w:r>
        <w:rPr/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Rajesh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Hukku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R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Ravisankar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w.e.f.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April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29,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Charles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Phillips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w.e.f.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July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22,</w:t>
      </w:r>
      <w:r>
        <w:rPr>
          <w:rFonts w:ascii="Cambria"/>
          <w:color w:val="231F20"/>
          <w:spacing w:val="-2"/>
          <w:w w:val="95"/>
        </w:rPr>
        <w:t> </w:t>
      </w:r>
      <w:r>
        <w:rPr>
          <w:rFonts w:ascii="Cambria"/>
          <w:color w:val="231F20"/>
          <w:w w:val="95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</w:rPr>
        <w:t>Ms.</w:t>
      </w:r>
      <w:r>
        <w:rPr>
          <w:rFonts w:ascii="Cambria"/>
          <w:color w:val="231F20"/>
          <w:spacing w:val="-28"/>
        </w:rPr>
        <w:t> </w:t>
      </w:r>
      <w:r>
        <w:rPr>
          <w:rFonts w:ascii="Cambria"/>
          <w:color w:val="231F20"/>
        </w:rPr>
        <w:t>Tarjani</w:t>
      </w:r>
      <w:r>
        <w:rPr>
          <w:rFonts w:ascii="Cambria"/>
          <w:color w:val="231F20"/>
          <w:spacing w:val="-27"/>
        </w:rPr>
        <w:t> </w:t>
      </w:r>
      <w:r>
        <w:rPr>
          <w:rFonts w:ascii="Cambria"/>
          <w:color w:val="231F20"/>
        </w:rPr>
        <w:t>Vakil</w:t>
      </w:r>
      <w:r>
        <w:rPr>
          <w:rFonts w:ascii="Cambria"/>
          <w:color w:val="231F20"/>
          <w:spacing w:val="-27"/>
        </w:rPr>
        <w:t> </w:t>
      </w:r>
      <w:r>
        <w:rPr>
          <w:rFonts w:ascii="Cambria"/>
          <w:color w:val="231F20"/>
        </w:rPr>
        <w:t>w.e.f.</w:t>
      </w:r>
      <w:r>
        <w:rPr>
          <w:rFonts w:ascii="Cambria"/>
          <w:color w:val="231F20"/>
          <w:spacing w:val="-27"/>
        </w:rPr>
        <w:t> </w:t>
      </w:r>
      <w:r>
        <w:rPr>
          <w:rFonts w:ascii="Cambria"/>
          <w:color w:val="231F20"/>
        </w:rPr>
        <w:t>August</w:t>
      </w:r>
      <w:r>
        <w:rPr>
          <w:rFonts w:ascii="Cambria"/>
          <w:color w:val="231F20"/>
          <w:spacing w:val="-27"/>
        </w:rPr>
        <w:t> </w:t>
      </w:r>
      <w:r>
        <w:rPr>
          <w:rFonts w:ascii="Cambria"/>
          <w:color w:val="231F20"/>
        </w:rPr>
        <w:t>25,</w:t>
      </w:r>
      <w:r>
        <w:rPr>
          <w:rFonts w:ascii="Cambria"/>
          <w:color w:val="231F20"/>
          <w:spacing w:val="-27"/>
        </w:rPr>
        <w:t> </w:t>
      </w:r>
      <w:r>
        <w:rPr>
          <w:rFonts w:ascii="Cambria"/>
          <w:color w:val="231F20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</w:rPr>
        <w:t>Mr.</w:t>
      </w:r>
      <w:r>
        <w:rPr>
          <w:color w:val="231F20"/>
          <w:spacing w:val="-24"/>
        </w:rPr>
        <w:t> </w:t>
      </w:r>
      <w:r>
        <w:rPr>
          <w:color w:val="231F20"/>
        </w:rPr>
        <w:t>N</w:t>
      </w:r>
      <w:r>
        <w:rPr>
          <w:color w:val="231F20"/>
          <w:spacing w:val="-23"/>
        </w:rPr>
        <w:t> </w:t>
      </w:r>
      <w:r>
        <w:rPr>
          <w:color w:val="231F20"/>
        </w:rPr>
        <w:t>R</w:t>
      </w:r>
      <w:r>
        <w:rPr>
          <w:color w:val="231F20"/>
          <w:spacing w:val="-23"/>
        </w:rPr>
        <w:t> </w:t>
      </w:r>
      <w:r>
        <w:rPr>
          <w:color w:val="231F20"/>
        </w:rPr>
        <w:t>Kothandaraman</w:t>
      </w:r>
      <w:r>
        <w:rPr>
          <w:color w:val="231F20"/>
          <w:spacing w:val="-23"/>
        </w:rPr>
        <w:t> </w:t>
      </w:r>
      <w:r>
        <w:rPr>
          <w:color w:val="231F20"/>
        </w:rPr>
        <w:t>(N</w:t>
      </w:r>
      <w:r>
        <w:rPr>
          <w:color w:val="231F20"/>
          <w:spacing w:val="-23"/>
        </w:rPr>
        <w:t> </w:t>
      </w:r>
      <w:r>
        <w:rPr>
          <w:color w:val="231F20"/>
        </w:rPr>
        <w:t>R</w:t>
      </w:r>
      <w:r>
        <w:rPr>
          <w:color w:val="231F20"/>
          <w:spacing w:val="-23"/>
        </w:rPr>
        <w:t> </w:t>
      </w:r>
      <w:r>
        <w:rPr>
          <w:color w:val="231F20"/>
        </w:rPr>
        <w:t>K</w:t>
      </w:r>
      <w:r>
        <w:rPr>
          <w:color w:val="231F20"/>
          <w:spacing w:val="-24"/>
        </w:rPr>
        <w:t> </w:t>
      </w:r>
      <w:r>
        <w:rPr>
          <w:color w:val="231F20"/>
        </w:rPr>
        <w:t>Raman)</w:t>
      </w:r>
      <w:r>
        <w:rPr>
          <w:color w:val="231F20"/>
          <w:spacing w:val="-23"/>
        </w:rPr>
        <w:t> </w:t>
      </w:r>
      <w:r>
        <w:rPr>
          <w:color w:val="231F20"/>
        </w:rPr>
        <w:t>w.e.f.</w:t>
      </w:r>
      <w:r>
        <w:rPr>
          <w:color w:val="231F20"/>
          <w:spacing w:val="-23"/>
        </w:rPr>
        <w:t> </w:t>
      </w:r>
      <w:r>
        <w:rPr>
          <w:color w:val="231F20"/>
        </w:rPr>
        <w:t>October</w:t>
      </w:r>
      <w:r>
        <w:rPr>
          <w:color w:val="231F20"/>
          <w:spacing w:val="-23"/>
        </w:rPr>
        <w:t> </w:t>
      </w:r>
      <w:r>
        <w:rPr>
          <w:color w:val="231F20"/>
        </w:rPr>
        <w:t>25,</w:t>
      </w:r>
      <w:r>
        <w:rPr>
          <w:color w:val="231F20"/>
          <w:spacing w:val="-23"/>
        </w:rPr>
        <w:t> </w:t>
      </w:r>
      <w:r>
        <w:rPr>
          <w:color w:val="231F20"/>
        </w:rPr>
        <w:t>2010</w:t>
      </w:r>
      <w:r>
        <w:rPr/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4"/>
          <w:w w:val="95"/>
        </w:rPr>
        <w:t> </w:t>
      </w:r>
      <w:r>
        <w:rPr>
          <w:rFonts w:ascii="Cambria"/>
          <w:color w:val="231F20"/>
          <w:w w:val="95"/>
        </w:rPr>
        <w:t>Joseph</w:t>
      </w:r>
      <w:r>
        <w:rPr>
          <w:rFonts w:ascii="Cambria"/>
          <w:color w:val="231F20"/>
          <w:spacing w:val="-4"/>
          <w:w w:val="95"/>
        </w:rPr>
        <w:t> </w:t>
      </w:r>
      <w:r>
        <w:rPr>
          <w:rFonts w:ascii="Cambria"/>
          <w:color w:val="231F20"/>
          <w:w w:val="95"/>
        </w:rPr>
        <w:t>John</w:t>
      </w:r>
      <w:r>
        <w:rPr>
          <w:rFonts w:ascii="Cambria"/>
          <w:color w:val="231F20"/>
          <w:spacing w:val="-4"/>
          <w:w w:val="95"/>
        </w:rPr>
        <w:t> </w:t>
      </w:r>
      <w:r>
        <w:rPr>
          <w:rFonts w:ascii="Cambria"/>
          <w:color w:val="231F20"/>
          <w:w w:val="95"/>
        </w:rPr>
        <w:t>w.e.f.</w:t>
      </w:r>
      <w:r>
        <w:rPr>
          <w:rFonts w:ascii="Cambria"/>
          <w:color w:val="231F20"/>
          <w:spacing w:val="-3"/>
          <w:w w:val="95"/>
        </w:rPr>
        <w:t> </w:t>
      </w:r>
      <w:r>
        <w:rPr>
          <w:rFonts w:ascii="Cambria"/>
          <w:color w:val="231F20"/>
          <w:w w:val="95"/>
        </w:rPr>
        <w:t>March</w:t>
      </w:r>
      <w:r>
        <w:rPr>
          <w:rFonts w:ascii="Cambria"/>
          <w:color w:val="231F20"/>
          <w:spacing w:val="-4"/>
          <w:w w:val="95"/>
        </w:rPr>
        <w:t> </w:t>
      </w:r>
      <w:r>
        <w:rPr>
          <w:rFonts w:ascii="Cambria"/>
          <w:color w:val="231F20"/>
          <w:w w:val="95"/>
        </w:rPr>
        <w:t>31,</w:t>
      </w:r>
      <w:r>
        <w:rPr>
          <w:rFonts w:ascii="Cambria"/>
          <w:color w:val="231F20"/>
          <w:spacing w:val="-4"/>
          <w:w w:val="95"/>
        </w:rPr>
        <w:t> </w:t>
      </w:r>
      <w:r>
        <w:rPr>
          <w:rFonts w:ascii="Cambria"/>
          <w:color w:val="231F20"/>
          <w:w w:val="95"/>
        </w:rPr>
        <w:t>2011.</w:t>
      </w:r>
      <w:r>
        <w:rPr>
          <w:rFonts w:ascii="Cambria"/>
        </w:rPr>
      </w:r>
    </w:p>
    <w:p>
      <w:pPr>
        <w:pStyle w:val="BodyText"/>
        <w:spacing w:line="220" w:lineRule="exact" w:before="169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rendered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Rajesh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Hukku,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Ravisankar,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Charles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Phillips,</w:t>
      </w:r>
      <w:r>
        <w:rPr>
          <w:color w:val="231F20"/>
          <w:w w:val="95"/>
        </w:rPr>
        <w:t> Ms.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Tarjani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Vakil,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Raman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Joseph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John,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Infrastructure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adopted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consolidation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premises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efficiently.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such,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leases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w w:val="91"/>
        </w:rPr>
        <w:t> </w:t>
      </w:r>
      <w:r>
        <w:rPr>
          <w:color w:val="231F20"/>
          <w:w w:val="85"/>
        </w:rPr>
        <w:t>office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premises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were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surrendered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staff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relocated:</w:t>
      </w:r>
      <w:r>
        <w:rPr/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6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Mumbai: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the office premises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at Andheri and staff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relocated to the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Vile Parle office premises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Pune: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office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premises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at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Kothrud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staff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relocated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Ambrosia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owned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premises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Bangalore:</w:t>
      </w:r>
      <w:r>
        <w:rPr>
          <w:rFonts w:ascii="Cambria"/>
          <w:color w:val="231F20"/>
          <w:spacing w:val="-2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office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premises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at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RMZ</w:t>
      </w:r>
      <w:r>
        <w:rPr>
          <w:rFonts w:ascii="Cambria"/>
          <w:color w:val="231F20"/>
          <w:spacing w:val="-22"/>
          <w:w w:val="95"/>
        </w:rPr>
        <w:t> </w:t>
      </w:r>
      <w:r>
        <w:rPr>
          <w:rFonts w:ascii="Cambria"/>
          <w:color w:val="231F20"/>
          <w:w w:val="95"/>
        </w:rPr>
        <w:t>NXT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staff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relocated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to</w:t>
      </w:r>
      <w:r>
        <w:rPr>
          <w:rFonts w:ascii="Cambria"/>
          <w:color w:val="231F20"/>
          <w:spacing w:val="-2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Millenium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Tower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office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premises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Chennai: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office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premises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at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Nungambakkam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staff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relocated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GVS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office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premises.</w:t>
      </w:r>
      <w:r>
        <w:rPr>
          <w:rFonts w:ascii="Cambria"/>
        </w:rPr>
      </w:r>
    </w:p>
    <w:p>
      <w:pPr>
        <w:spacing w:after="0" w:line="240" w:lineRule="auto"/>
        <w:jc w:val="both"/>
        <w:rPr>
          <w:rFonts w:ascii="Cambria" w:hAnsi="Cambria" w:cs="Cambria" w:eastAsia="Cambria"/>
        </w:rPr>
        <w:sectPr>
          <w:pgSz w:w="11910" w:h="16840"/>
          <w:pgMar w:header="0" w:footer="277" w:top="560" w:bottom="460" w:left="580" w:right="960"/>
        </w:sectPr>
      </w:pPr>
    </w:p>
    <w:p>
      <w:pPr>
        <w:spacing w:before="6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Corporate</w:t>
      </w:r>
      <w:r>
        <w:rPr>
          <w:rFonts w:ascii="Lucida Sans"/>
          <w:b/>
          <w:color w:val="231F20"/>
          <w:spacing w:val="54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developments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0"/>
        </w:rPr>
        <w:t>During the year, the following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developments took place on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subsidiary front:</w:t>
      </w:r>
      <w:r>
        <w:rPr/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Castek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Inc.,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Castek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Software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Factory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Ltd.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Castek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RBG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Inc.,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dissolved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with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effect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from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September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1,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name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i‑flex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Processing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Services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Inc.,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was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changed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(OFSS)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BPO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Services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Inc.,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with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effect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from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February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22,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2011</w:t>
      </w:r>
      <w:r>
        <w:rPr>
          <w:rFonts w:ascii="Cambria" w:hAnsi="Cambria" w:cs="Cambria" w:eastAsia="Cambria"/>
        </w:rPr>
      </w:r>
    </w:p>
    <w:p>
      <w:pPr>
        <w:pStyle w:val="BodyText"/>
        <w:numPr>
          <w:ilvl w:val="0"/>
          <w:numId w:val="2"/>
        </w:numPr>
        <w:tabs>
          <w:tab w:pos="403" w:val="left" w:leader="none"/>
        </w:tabs>
        <w:spacing w:line="240" w:lineRule="auto" w:before="155" w:after="0"/>
        <w:ind w:left="402" w:right="0" w:hanging="284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i‑flex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solutions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Inc.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(Canada)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dissolved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with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effect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from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March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31,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2011.</w:t>
      </w:r>
      <w:r>
        <w:rPr>
          <w:rFonts w:ascii="Cambria" w:hAnsi="Cambria" w:cs="Cambria" w:eastAsia="Cambria"/>
        </w:rPr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Global</w:t>
      </w:r>
      <w:r>
        <w:rPr>
          <w:rFonts w:ascii="Lucida Sans"/>
          <w:b/>
          <w:color w:val="231F20"/>
          <w:spacing w:val="-26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alliances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attaches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expanding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network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organisations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promote,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sell,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implement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 its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offerings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world.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network currently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comprises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than 35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resellers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w w:val="90"/>
        </w:rPr>
        <w:t> implementation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partners.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Leading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Integration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(SI)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Partners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active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delivering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solutions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Partners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deliver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projects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Confederation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Independent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States,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Latin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America,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Middle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East,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Japan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India.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highlight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engagement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partners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acceleration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enable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partners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sell,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implement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Applications.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w w:val="98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network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Network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(OPN)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earnest.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speed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enablement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partners,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leverage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relationships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promote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sides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w w:val="85"/>
        </w:rPr>
        <w:t> </w:t>
      </w:r>
      <w:r>
        <w:rPr>
          <w:color w:val="231F20"/>
        </w:rPr>
        <w:t>relationship.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Subsidiaries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subsidiaries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India,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USA,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Singapore,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Netherlands,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Canada,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Mauritius,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Greece,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China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Chile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handle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strengthen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efforts,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deeper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penetration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post‑sales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regions.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</w:rPr>
        <w:t>Pursuant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Section</w:t>
      </w:r>
      <w:r>
        <w:rPr>
          <w:color w:val="231F20"/>
          <w:spacing w:val="-16"/>
        </w:rPr>
        <w:t> </w:t>
      </w:r>
      <w:r>
        <w:rPr>
          <w:color w:val="231F20"/>
        </w:rPr>
        <w:t>212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Companies</w:t>
      </w:r>
      <w:r>
        <w:rPr>
          <w:color w:val="231F20"/>
          <w:spacing w:val="-16"/>
        </w:rPr>
        <w:t> </w:t>
      </w:r>
      <w:r>
        <w:rPr>
          <w:color w:val="231F20"/>
        </w:rPr>
        <w:t>Act,</w:t>
      </w:r>
      <w:r>
        <w:rPr>
          <w:color w:val="231F20"/>
          <w:spacing w:val="-16"/>
        </w:rPr>
        <w:t> </w:t>
      </w:r>
      <w:r>
        <w:rPr>
          <w:color w:val="231F20"/>
        </w:rPr>
        <w:t>1956</w:t>
      </w:r>
      <w:r>
        <w:rPr>
          <w:color w:val="231F20"/>
          <w:spacing w:val="-16"/>
        </w:rPr>
        <w:t> </w:t>
      </w:r>
      <w:r>
        <w:rPr>
          <w:color w:val="231F20"/>
        </w:rPr>
        <w:t>(“the</w:t>
      </w:r>
      <w:r>
        <w:rPr>
          <w:color w:val="231F20"/>
          <w:spacing w:val="-16"/>
        </w:rPr>
        <w:t> </w:t>
      </w:r>
      <w:r>
        <w:rPr>
          <w:color w:val="231F20"/>
        </w:rPr>
        <w:t>Act”),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Company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required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attach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its</w:t>
      </w:r>
      <w:r>
        <w:rPr>
          <w:color w:val="231F20"/>
          <w:spacing w:val="-16"/>
        </w:rPr>
        <w:t> </w:t>
      </w:r>
      <w:r>
        <w:rPr>
          <w:color w:val="231F20"/>
        </w:rPr>
        <w:t>Annual</w:t>
      </w:r>
      <w:r>
        <w:rPr>
          <w:color w:val="231F20"/>
          <w:spacing w:val="-16"/>
        </w:rPr>
        <w:t> </w:t>
      </w:r>
      <w:r>
        <w:rPr>
          <w:color w:val="231F20"/>
        </w:rPr>
        <w:t>Report,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Sheet,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Account,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Directors’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Auditors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(collectively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‘the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reports’),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Affairs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Circular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No.: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2/2011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8,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granting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exemption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stating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212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apply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subsidiaries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fulfilling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certain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stated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circular.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stipulated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Affairs.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such,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attached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21"/>
          <w:w w:val="95"/>
        </w:rPr>
        <w:t> </w:t>
      </w:r>
      <w:r>
        <w:rPr>
          <w:color w:val="231F20"/>
          <w:w w:val="95"/>
        </w:rPr>
        <w:t>request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2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member/investor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Further,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kept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inspection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member,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subsidiaries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Company/subsidiaries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website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hyperlink r:id="rId9">
        <w:r>
          <w:rPr>
            <w:color w:val="231F20"/>
            <w:w w:val="95"/>
          </w:rPr>
          <w:t>www.oracle.com/financialservices.</w:t>
        </w:r>
        <w:r>
          <w:rPr/>
        </w:r>
      </w:hyperlink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Fix</w:t>
      </w:r>
      <w:r>
        <w:rPr>
          <w:rFonts w:ascii="Lucida Sans"/>
          <w:b/>
          <w:color w:val="231F20"/>
          <w:spacing w:val="-3"/>
          <w:w w:val="105"/>
          <w:sz w:val="18"/>
        </w:rPr>
        <w:t>ed</w:t>
      </w:r>
      <w:r>
        <w:rPr>
          <w:rFonts w:ascii="Lucida Sans"/>
          <w:b/>
          <w:color w:val="231F20"/>
          <w:spacing w:val="-3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deposits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accepted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meaning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58A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such,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principal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Sheet.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Corporate</w:t>
      </w:r>
      <w:r>
        <w:rPr>
          <w:rFonts w:ascii="Lucida Sans"/>
          <w:b/>
          <w:color w:val="231F20"/>
          <w:spacing w:val="57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governance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comply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0"/>
        </w:rPr>
        <w:t>envisaged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49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listing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exchanges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292A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1956.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constituted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committees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consisting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senior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officials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namely,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Allotment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Shareholders’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Grievances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Committee.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Governance,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certificate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annexed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herewith.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supporting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Ministry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Affairs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paperless</w:t>
      </w:r>
      <w:r>
        <w:rPr>
          <w:color w:val="231F20"/>
          <w:w w:val="83"/>
        </w:rPr>
        <w:t> </w:t>
      </w:r>
      <w:r>
        <w:rPr>
          <w:color w:val="231F20"/>
        </w:rPr>
        <w:t>compliance.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certificate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confirming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controls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checks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pertaining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financial statements,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 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declaring that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all Board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members 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senior management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personnel have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affirmed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Conduct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same.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said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certificate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annexed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Directors’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report.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committees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Board,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names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scope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Report.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spacing w:before="61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Allotment</w:t>
      </w:r>
      <w:r>
        <w:rPr>
          <w:rFonts w:ascii="Lucida Sans"/>
          <w:b/>
          <w:color w:val="231F20"/>
          <w:spacing w:val="-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ESOP</w:t>
      </w:r>
      <w:r>
        <w:rPr>
          <w:rFonts w:ascii="Lucida Sans"/>
          <w:b/>
          <w:color w:val="231F20"/>
          <w:spacing w:val="-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shares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2001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employees/directors.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Accordingly,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2002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employees/directors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7"/>
        <w:gridCol w:w="3561"/>
      </w:tblGrid>
      <w:tr>
        <w:trPr>
          <w:trHeight w:val="616" w:hRule="exact"/>
        </w:trPr>
        <w:tc>
          <w:tcPr>
            <w:tcW w:w="658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Financial</w:t>
            </w:r>
            <w:r>
              <w:rPr>
                <w:rFonts w:ascii="Cambria"/>
                <w:color w:val="6D6E71"/>
                <w:spacing w:val="32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4" w:lineRule="exact" w:before="16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Under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ESOP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2002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Scheme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6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8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</w:r>
            <w:r>
              <w:rPr>
                <w:rFonts w:ascii="Cambria"/>
                <w:color w:val="6D6E71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number</w:t>
            </w:r>
            <w:r>
              <w:rPr>
                <w:rFonts w:ascii="Cambria"/>
                <w:color w:val="6D6E71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color w:val="6D6E71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2001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4,548,920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2002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80,000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2003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36,000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2004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2005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2006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375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2006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2007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2008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2008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2009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6" w:lineRule="exact" w:before="14"/>
              <w:ind w:left="39" w:right="447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Under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ESOP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Scheme</w:t>
            </w:r>
            <w:r>
              <w:rPr>
                <w:rFonts w:ascii="Cambria" w:hAnsi="Cambria" w:cs="Cambria" w:eastAsia="Cambria"/>
                <w:color w:val="231F20"/>
                <w:w w:val="8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373,000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196" w:lineRule="exact" w:before="14"/>
              <w:ind w:left="2914" w:right="94" w:firstLine="28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color w:val="231F20"/>
                <w:w w:val="108"/>
                <w:sz w:val="20"/>
              </w:rPr>
              <w:t> </w:t>
            </w: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color w:val="231F20"/>
                <w:w w:val="108"/>
                <w:sz w:val="20"/>
              </w:rPr>
              <w:t> </w:t>
            </w: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color w:val="231F20"/>
                <w:w w:val="10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4" w:lineRule="exact" w:before="163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618,000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91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5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Pricing</w:t>
            </w:r>
            <w:r>
              <w:rPr>
                <w:rFonts w:ascii="Cambria"/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formula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5,785,920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5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market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price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date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grant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4" w:lineRule="exact" w:before="60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Options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vested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at</w:t>
            </w:r>
            <w:r>
              <w:rPr>
                <w:rFonts w:ascii="Cambria" w:hAnsi="Cambria" w:cs="Cambria" w:eastAsia="Cambria"/>
                <w:color w:val="231F20"/>
                <w:spacing w:val="-2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end</w:t>
            </w:r>
            <w:r>
              <w:rPr>
                <w:rFonts w:ascii="Cambria" w:hAnsi="Cambria" w:cs="Cambria" w:eastAsia="Cambria"/>
                <w:color w:val="231F20"/>
                <w:spacing w:val="-2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2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financial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year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4" w:lineRule="exact" w:before="60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141,537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Options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exercised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during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16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6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39,945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7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Total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number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arising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as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result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exercise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options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during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7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39,945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91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34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2002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5" w:lineRule="exact" w:before="60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lapsed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5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129,520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2003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112,500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2004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82,200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2005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2006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87,600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2006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46,600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2007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2008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35,900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2008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60,455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2009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21,000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72,735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827" w:hRule="exact"/>
        </w:trPr>
        <w:tc>
          <w:tcPr>
            <w:tcW w:w="658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19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Variation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terms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4" w:lineRule="exact"/>
              <w:ind w:left="39" w:right="77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Money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realised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by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exercise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options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during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financial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year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 Total number of options in force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6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648,510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18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None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7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SimSun"/>
                <w:color w:val="231F20"/>
                <w:spacing w:val="-7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50,126,813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807,702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99"/>
        <w:ind w:left="100" w:right="0"/>
        <w:jc w:val="left"/>
      </w:pPr>
      <w:r>
        <w:rPr>
          <w:color w:val="231F20"/>
          <w:w w:val="90"/>
        </w:rPr>
        <w:t>Employee‑wise details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options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granted 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 ended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31, 2011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8"/>
        <w:gridCol w:w="1106"/>
      </w:tblGrid>
      <w:tr>
        <w:trPr>
          <w:trHeight w:val="225" w:hRule="exact"/>
        </w:trPr>
        <w:tc>
          <w:tcPr>
            <w:tcW w:w="10154" w:type="dxa"/>
            <w:gridSpan w:val="2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8535" w:val="left" w:leader="none"/>
              </w:tabs>
              <w:spacing w:line="215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Particulars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Number</w:t>
            </w:r>
            <w:r>
              <w:rPr>
                <w:rFonts w:ascii="Cambria"/>
                <w:color w:val="6D6E71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56" w:hRule="exact"/>
        </w:trPr>
        <w:tc>
          <w:tcPr>
            <w:tcW w:w="904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80" w:val="left" w:leader="none"/>
              </w:tabs>
              <w:spacing w:line="217" w:lineRule="exact" w:before="0" w:after="0"/>
              <w:ind w:left="436" w:right="0" w:hanging="39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379" w:right="593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Mr.</w:t>
            </w:r>
            <w:r>
              <w:rPr>
                <w:rFonts w:ascii="Cambria" w:hAnsi="Cambria" w:cs="Cambria" w:eastAsia="Cambria"/>
                <w:color w:val="231F20"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Chaitanya</w:t>
            </w:r>
            <w:r>
              <w:rPr>
                <w:rFonts w:ascii="Cambria" w:hAnsi="Cambria" w:cs="Cambria" w:eastAsia="Cambria"/>
                <w:color w:val="231F20"/>
                <w:spacing w:val="-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Kamat</w:t>
            </w:r>
            <w:r>
              <w:rPr>
                <w:rFonts w:ascii="Cambria" w:hAnsi="Cambria" w:cs="Cambria" w:eastAsia="Cambria"/>
                <w:color w:val="231F20"/>
                <w:spacing w:val="-2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ESOP</w:t>
            </w:r>
            <w:r>
              <w:rPr>
                <w:rFonts w:ascii="Cambria" w:hAnsi="Cambria" w:cs="Cambria" w:eastAsia="Cambria"/>
                <w:color w:val="231F20"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2002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Mr.</w:t>
            </w:r>
            <w:r>
              <w:rPr>
                <w:rFonts w:ascii="Cambria" w:hAnsi="Cambria" w:cs="Cambria" w:eastAsia="Cambria"/>
                <w:color w:val="231F20"/>
                <w:spacing w:val="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Joseph</w:t>
            </w:r>
            <w:r>
              <w:rPr>
                <w:rFonts w:ascii="Cambria" w:hAnsi="Cambria" w:cs="Cambria" w:eastAsia="Cambria"/>
                <w:color w:val="231F20"/>
                <w:spacing w:val="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John</w:t>
            </w:r>
            <w:r>
              <w:rPr>
                <w:rFonts w:ascii="Cambria" w:hAnsi="Cambria" w:cs="Cambria" w:eastAsia="Cambria"/>
                <w:color w:val="231F20"/>
                <w:spacing w:val="-2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ESOP</w:t>
            </w:r>
            <w:r>
              <w:rPr>
                <w:rFonts w:ascii="Cambria" w:hAnsi="Cambria" w:cs="Cambria" w:eastAsia="Cambria"/>
                <w:color w:val="231F20"/>
                <w:spacing w:val="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80" w:val="left" w:leader="none"/>
              </w:tabs>
              <w:spacing w:line="200" w:lineRule="exact" w:before="7" w:after="0"/>
              <w:ind w:left="436" w:right="36" w:hanging="39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Any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other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employee,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who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receives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grant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any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one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option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amounting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to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5%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or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more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option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granted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during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80" w:val="left" w:leader="none"/>
              </w:tabs>
              <w:spacing w:line="200" w:lineRule="exact" w:before="8" w:after="0"/>
              <w:ind w:left="436" w:right="35" w:hanging="39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Identified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employees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who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were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granted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option,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during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any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year,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equal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exceeding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1%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issued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capital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(excluding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warrants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conversions)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time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grant</w:t>
            </w:r>
            <w:r>
              <w:rPr>
                <w:rFonts w:ascii="Cambria"/>
                <w:sz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80" w:val="left" w:leader="none"/>
              </w:tabs>
              <w:spacing w:line="200" w:lineRule="exact" w:before="7" w:after="0"/>
              <w:ind w:left="436" w:right="37" w:hanging="39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Diluted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Earnings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Per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Share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(EPS)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pursuant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to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issue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on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exercise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option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calculated</w:t>
            </w:r>
            <w:r>
              <w:rPr>
                <w:rFonts w:ascii="Cambria" w:hAnsi="Cambria" w:cs="Cambria" w:eastAsia="Cambria"/>
                <w:color w:val="231F20"/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accordance</w:t>
            </w:r>
            <w:r>
              <w:rPr>
                <w:rFonts w:ascii="Cambria" w:hAnsi="Cambria" w:cs="Cambria" w:eastAsia="Cambria"/>
                <w:color w:val="231F20"/>
                <w:w w:val="84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with accounting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standard 20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‘Earnings Per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Share’ issued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by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the Institute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 Chartered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Accountants of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India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17" w:lineRule="exact" w:before="151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10,600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417" w:lineRule="auto" w:before="173"/>
              <w:ind w:left="741"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color w:val="231F20"/>
                <w:w w:val="108"/>
                <w:sz w:val="20"/>
              </w:rPr>
              <w:t> </w:t>
            </w: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5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SimSun"/>
                <w:color w:val="231F20"/>
                <w:spacing w:val="-5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115.23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134"/>
        <w:ind w:left="100" w:right="118"/>
        <w:jc w:val="left"/>
      </w:pPr>
      <w:r>
        <w:rPr>
          <w:color w:val="231F20"/>
          <w:w w:val="95"/>
        </w:rPr>
        <w:t>Had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dates,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proforma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2"/>
          <w:szCs w:val="12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4"/>
        <w:gridCol w:w="4143"/>
      </w:tblGrid>
      <w:tr>
        <w:trPr>
          <w:trHeight w:val="279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414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354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9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thousands,</w:t>
            </w:r>
            <w:r>
              <w:rPr>
                <w:rFonts w:ascii="Cambria"/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except</w:t>
            </w:r>
            <w:r>
              <w:rPr>
                <w:rFonts w:ascii="Cambria"/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per</w:t>
            </w:r>
            <w:r>
              <w:rPr>
                <w:rFonts w:ascii="Cambria"/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share</w:t>
            </w:r>
            <w:r>
              <w:rPr>
                <w:rFonts w:ascii="Cambria"/>
                <w:color w:val="231F20"/>
                <w:spacing w:val="-3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data)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329" w:hRule="exact"/>
        </w:trPr>
        <w:tc>
          <w:tcPr>
            <w:tcW w:w="600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14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</w:t>
            </w:r>
            <w:r>
              <w:rPr>
                <w:rFonts w:ascii="Cambria"/>
                <w:color w:val="6D6E71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reported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9,679,797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Employee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stock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compensation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under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fair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method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(132,716)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831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auto"/>
              <w:ind w:left="39" w:right="4518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Proforma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Earnings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Per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Share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Basic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reported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9,547,081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115.40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auto"/>
              <w:ind w:left="39" w:right="525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Proforma</w:t>
            </w:r>
            <w:r>
              <w:rPr>
                <w:rFonts w:ascii="Cambria"/>
                <w:color w:val="231F20"/>
                <w:w w:val="87"/>
                <w:sz w:val="20"/>
              </w:rPr>
              <w:t> </w:t>
            </w:r>
            <w:r>
              <w:rPr>
                <w:rFonts w:ascii="Cambria"/>
                <w:color w:val="6D6E71"/>
                <w:sz w:val="20"/>
              </w:rPr>
              <w:t>Diluted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reported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113.82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115.23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60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Proforma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14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113.68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114"/>
        <w:ind w:left="100" w:right="118"/>
        <w:jc w:val="left"/>
      </w:pPr>
      <w:r>
        <w:rPr/>
        <w:pict>
          <v:group style="position:absolute;margin-left:456.371094pt;margin-top:-127.884598pt;width:.1pt;height:126.4pt;mso-position-horizontal-relative:page;mso-position-vertical-relative:paragraph;z-index:-715480" coordorigin="9127,-2558" coordsize="2,2528">
            <v:shape style="position:absolute;left:9127;top:-2558;width:2;height:2528" coordorigin="9127,-2558" coordsize="0,2528" path="m9127,-2558l9127,-30e" filled="false" stroked="true" strokeweight=".101pt" strokecolor="#dedfe0">
              <v:path arrowok="t"/>
            </v:shape>
            <w10:wrap type="none"/>
          </v:group>
        </w:pict>
      </w:r>
      <w:r>
        <w:rPr>
          <w:color w:val="231F20"/>
          <w:w w:val="90"/>
        </w:rPr>
        <w:t>All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prevalent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grant.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Accordingly,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arising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intrinsic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method.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Hence,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/>
      </w:r>
    </w:p>
    <w:p>
      <w:pPr>
        <w:spacing w:after="0" w:line="220" w:lineRule="exact"/>
        <w:jc w:val="left"/>
        <w:sectPr>
          <w:pgSz w:w="11910" w:h="16840"/>
          <w:pgMar w:header="0" w:footer="277" w:top="560" w:bottom="460" w:left="580" w:right="960"/>
        </w:sectPr>
      </w:pPr>
    </w:p>
    <w:p>
      <w:pPr>
        <w:pStyle w:val="BodyText"/>
        <w:spacing w:line="220" w:lineRule="exact" w:before="55"/>
        <w:ind w:left="157" w:right="118"/>
        <w:jc w:val="left"/>
      </w:pPr>
      <w:r>
        <w:rPr>
          <w:color w:val="231F20"/>
          <w:w w:val="90"/>
        </w:rPr>
        <w:t>disclosure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12.1(n)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(Employee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Scheme)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Guidelines,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1999,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applicable.</w:t>
      </w:r>
      <w:r>
        <w:rPr/>
      </w:r>
    </w:p>
    <w:p>
      <w:pPr>
        <w:pStyle w:val="BodyText"/>
        <w:spacing w:line="240" w:lineRule="auto" w:before="156"/>
        <w:ind w:left="157" w:right="0"/>
        <w:jc w:val="left"/>
      </w:pPr>
      <w:r>
        <w:rPr/>
        <w:pict>
          <v:group style="position:absolute;margin-left:53.381893pt;margin-top:29.809673pt;width:508.5pt;height:42.55pt;mso-position-horizontal-relative:page;mso-position-vertical-relative:paragraph;z-index:-715432" coordorigin="1068,596" coordsize="10170,851">
            <v:group style="position:absolute;left:1078;top:606;width:6748;height:841" coordorigin="1078,606" coordsize="6748,841">
              <v:shape style="position:absolute;left:1078;top:606;width:6748;height:841" coordorigin="1078,606" coordsize="6748,841" path="m7825,606l1078,606,1078,1446,7825,1446,7825,606xe" filled="true" fillcolor="#dedfe0" stroked="false">
                <v:path arrowok="t"/>
                <v:fill type="solid"/>
              </v:shape>
            </v:group>
            <v:group style="position:absolute;left:7825;top:831;width:1701;height:616" coordorigin="7825,831" coordsize="1701,616">
              <v:shape style="position:absolute;left:7825;top:831;width:1701;height:616" coordorigin="7825,831" coordsize="1701,616" path="m7825,1447l9526,1447,9526,831,7825,831,7825,1447xe" filled="true" fillcolor="#dedfe0" stroked="false">
                <v:path arrowok="t"/>
                <v:fill type="solid"/>
              </v:shape>
            </v:group>
            <v:group style="position:absolute;left:7825;top:607;width:3402;height:224" coordorigin="7825,607" coordsize="3402,224">
              <v:shape style="position:absolute;left:7825;top:607;width:3402;height:224" coordorigin="7825,607" coordsize="3402,224" path="m7825,831l11227,831,11227,607,7825,607,7825,831xe" filled="true" fillcolor="#dedfe0" stroked="false">
                <v:path arrowok="t"/>
                <v:fill type="solid"/>
              </v:shape>
            </v:group>
            <v:group style="position:absolute;left:9526;top:831;width:1701;height:616" coordorigin="9526,831" coordsize="1701,616">
              <v:shape style="position:absolute;left:9526;top:831;width:1701;height:616" coordorigin="9526,831" coordsize="1701,616" path="m11227,831l9526,831,9526,1446,11227,1446,11227,831xe" filled="true" fillcolor="#dedfe0" stroked="false">
                <v:path arrowok="t"/>
                <v:fill type="solid"/>
              </v:shape>
            </v:group>
            <v:group style="position:absolute;left:1078;top:606;width:10150;height:2" coordorigin="1078,606" coordsize="10150,2">
              <v:shape style="position:absolute;left:1078;top:606;width:10150;height:2" coordorigin="1078,606" coordsize="10150,0" path="m1078,606l11227,606e" filled="false" stroked="true" strokeweight="1.000031pt" strokecolor="#808285">
                <v:path arrowok="t"/>
              </v:shape>
              <v:shape style="position:absolute;left:8981;top:637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2002)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27"/>
          <w:szCs w:val="2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2"/>
        <w:gridCol w:w="1827"/>
        <w:gridCol w:w="1616"/>
      </w:tblGrid>
      <w:tr>
        <w:trPr>
          <w:trHeight w:val="919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6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94"/>
              <w:ind w:left="662" w:right="179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127"/>
              <w:ind w:left="241" w:right="94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Exercised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(39,945)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1,255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(16,600)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245,837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1,414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141,537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24" w:hRule="exact"/>
        </w:trPr>
        <w:tc>
          <w:tcPr>
            <w:tcW w:w="676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2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575" w:hRule="exact"/>
        </w:trPr>
        <w:tc>
          <w:tcPr>
            <w:tcW w:w="676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summary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activity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in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Company’s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ESOP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(Scheme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2010)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is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as</w:t>
            </w:r>
            <w:r>
              <w:rPr>
                <w:rFonts w:ascii="Cambria" w:hAnsi="Cambria" w:cs="Cambria" w:eastAsia="Cambria"/>
                <w:color w:val="231F20"/>
                <w:spacing w:val="-2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follows: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2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180" w:lineRule="auto" w:before="111"/>
        <w:ind w:left="157" w:right="118"/>
        <w:jc w:val="both"/>
      </w:pPr>
      <w:r>
        <w:rPr/>
        <w:pict>
          <v:group style="position:absolute;margin-left:53.381794pt;margin-top:-129.789764pt;width:508.5pt;height:127pt;mso-position-horizontal-relative:page;mso-position-vertical-relative:paragraph;z-index:-715192" coordorigin="1068,-2596" coordsize="10170,2540">
            <v:group style="position:absolute;left:1078;top:-2586;width:6748;height:433" coordorigin="1078,-2586" coordsize="6748,433">
              <v:shape style="position:absolute;left:1078;top:-2586;width:6748;height:433" coordorigin="1078,-2586" coordsize="6748,433" path="m7825,-2586l1078,-2586,1078,-2153,7825,-2153,7825,-2586xe" filled="true" fillcolor="#dedfe0" stroked="false">
                <v:path arrowok="t"/>
                <v:fill type="solid"/>
              </v:shape>
            </v:group>
            <v:group style="position:absolute;left:7825;top:-2360;width:1701;height:208" coordorigin="7825,-2360" coordsize="1701,208">
              <v:shape style="position:absolute;left:7825;top:-2360;width:1701;height:208" coordorigin="7825,-2360" coordsize="1701,208" path="m7825,-2152l9526,-2152,9526,-2360,7825,-2360,7825,-2152xe" filled="true" fillcolor="#dedfe0" stroked="false">
                <v:path arrowok="t"/>
                <v:fill type="solid"/>
              </v:shape>
            </v:group>
            <v:group style="position:absolute;left:7825;top:-2586;width:3402;height:226" coordorigin="7825,-2586" coordsize="3402,226">
              <v:shape style="position:absolute;left:7825;top:-2586;width:3402;height:226" coordorigin="7825,-2586" coordsize="3402,226" path="m7825,-2360l11227,-2360,11227,-2586,7825,-2586,7825,-2360xe" filled="true" fillcolor="#dedfe0" stroked="false">
                <v:path arrowok="t"/>
                <v:fill type="solid"/>
              </v:shape>
            </v:group>
            <v:group style="position:absolute;left:9526;top:-2361;width:1701;height:208" coordorigin="9526,-2361" coordsize="1701,208">
              <v:shape style="position:absolute;left:9526;top:-2361;width:1701;height:208" coordorigin="9526,-2361" coordsize="1701,208" path="m11227,-2361l9526,-2361,9526,-2153,11227,-2153,11227,-2361xe" filled="true" fillcolor="#dedfe0" stroked="false">
                <v:path arrowok="t"/>
                <v:fill type="solid"/>
              </v:shape>
            </v:group>
            <v:group style="position:absolute;left:1078;top:-2153;width:6748;height:616" coordorigin="1078,-2153" coordsize="6748,616">
              <v:shape style="position:absolute;left:1078;top:-2153;width:6748;height:616" coordorigin="1078,-2153" coordsize="6748,616" path="m7825,-2153l1078,-2153,1078,-1538,7825,-1538,7825,-2153xe" filled="true" fillcolor="#dedfe0" stroked="false">
                <v:path arrowok="t"/>
                <v:fill type="solid"/>
              </v:shape>
            </v:group>
            <v:group style="position:absolute;left:7825;top:-2153;width:1701;height:616" coordorigin="7825,-2153" coordsize="1701,616">
              <v:shape style="position:absolute;left:7825;top:-2153;width:1701;height:616" coordorigin="7825,-2153" coordsize="1701,616" path="m9526,-2153l7825,-2153,7825,-1538,9526,-1538,9526,-2153xe" filled="true" fillcolor="#dedfe0" stroked="false">
                <v:path arrowok="t"/>
                <v:fill type="solid"/>
              </v:shape>
            </v:group>
            <v:group style="position:absolute;left:9526;top:-2153;width:1701;height:616" coordorigin="9526,-2153" coordsize="1701,616">
              <v:shape style="position:absolute;left:9526;top:-2153;width:1701;height:616" coordorigin="9526,-2153" coordsize="1701,616" path="m11227,-2153l9526,-2153,9526,-1538,11227,-1538,11227,-2153xe" filled="true" fillcolor="#dedfe0" stroked="false">
                <v:path arrowok="t"/>
                <v:fill type="solid"/>
              </v:shape>
            </v:group>
            <v:group style="position:absolute;left:1078;top:-1538;width:6748;height:416" coordorigin="1078,-1538" coordsize="6748,416">
              <v:shape style="position:absolute;left:1078;top:-1538;width:6748;height:416" coordorigin="1078,-1538" coordsize="6748,416" path="m7825,-1538l1078,-1538,1078,-1122,7825,-1122,7825,-1538xe" filled="true" fillcolor="#dedfe0" stroked="false">
                <v:path arrowok="t"/>
                <v:fill type="solid"/>
              </v:shape>
            </v:group>
            <v:group style="position:absolute;left:7825;top:-1538;width:1701;height:416" coordorigin="7825,-1538" coordsize="1701,416">
              <v:shape style="position:absolute;left:7825;top:-1538;width:1701;height:416" coordorigin="7825,-1538" coordsize="1701,416" path="m9526,-1538l7825,-1538,7825,-1122,9526,-1122,9526,-1538xe" filled="true" fillcolor="#dedfe0" stroked="false">
                <v:path arrowok="t"/>
                <v:fill type="solid"/>
              </v:shape>
            </v:group>
            <v:group style="position:absolute;left:9526;top:-1538;width:1701;height:416" coordorigin="9526,-1538" coordsize="1701,416">
              <v:shape style="position:absolute;left:9526;top:-1538;width:1701;height:416" coordorigin="9526,-1538" coordsize="1701,416" path="m11227,-1538l9526,-1538,9526,-1122,11227,-1122,11227,-1538xe" filled="true" fillcolor="#dedfe0" stroked="false">
                <v:path arrowok="t"/>
                <v:fill type="solid"/>
              </v:shape>
            </v:group>
            <v:group style="position:absolute;left:1078;top:-1122;width:6748;height:416" coordorigin="1078,-1122" coordsize="6748,416">
              <v:shape style="position:absolute;left:1078;top:-1122;width:6748;height:416" coordorigin="1078,-1122" coordsize="6748,416" path="m7825,-1122l1078,-1122,1078,-707,7825,-707,7825,-1122xe" filled="true" fillcolor="#dedfe0" stroked="false">
                <v:path arrowok="t"/>
                <v:fill type="solid"/>
              </v:shape>
            </v:group>
            <v:group style="position:absolute;left:7825;top:-1122;width:1701;height:416" coordorigin="7825,-1122" coordsize="1701,416">
              <v:shape style="position:absolute;left:7825;top:-1122;width:1701;height:416" coordorigin="7825,-1122" coordsize="1701,416" path="m9526,-1122l7825,-1122,7825,-707,9526,-707,9526,-1122xe" filled="true" fillcolor="#dedfe0" stroked="false">
                <v:path arrowok="t"/>
                <v:fill type="solid"/>
              </v:shape>
            </v:group>
            <v:group style="position:absolute;left:9526;top:-1122;width:1701;height:416" coordorigin="9526,-1122" coordsize="1701,416">
              <v:shape style="position:absolute;left:9526;top:-1122;width:1701;height:416" coordorigin="9526,-1122" coordsize="1701,416" path="m11227,-1122l9526,-1122,9526,-707,11227,-707,11227,-1122xe" filled="true" fillcolor="#dedfe0" stroked="false">
                <v:path arrowok="t"/>
                <v:fill type="solid"/>
              </v:shape>
            </v:group>
            <v:group style="position:absolute;left:1078;top:-707;width:6748;height:416" coordorigin="1078,-707" coordsize="6748,416">
              <v:shape style="position:absolute;left:1078;top:-707;width:6748;height:416" coordorigin="1078,-707" coordsize="6748,416" path="m7825,-707l1078,-707,1078,-291,7825,-291,7825,-707xe" filled="true" fillcolor="#dedfe0" stroked="false">
                <v:path arrowok="t"/>
                <v:fill type="solid"/>
              </v:shape>
            </v:group>
            <v:group style="position:absolute;left:7825;top:-707;width:1701;height:416" coordorigin="7825,-707" coordsize="1701,416">
              <v:shape style="position:absolute;left:7825;top:-707;width:1701;height:416" coordorigin="7825,-707" coordsize="1701,416" path="m9526,-707l7825,-707,7825,-291,9526,-291,9526,-707xe" filled="true" fillcolor="#dedfe0" stroked="false">
                <v:path arrowok="t"/>
                <v:fill type="solid"/>
              </v:shape>
            </v:group>
            <v:group style="position:absolute;left:9526;top:-707;width:1701;height:416" coordorigin="9526,-707" coordsize="1701,416">
              <v:shape style="position:absolute;left:9526;top:-707;width:1701;height:416" coordorigin="9526,-707" coordsize="1701,416" path="m11227,-707l9526,-707,9526,-291,11227,-291,11227,-707xe" filled="true" fillcolor="#dedfe0" stroked="false">
                <v:path arrowok="t"/>
                <v:fill type="solid"/>
              </v:shape>
            </v:group>
            <v:group style="position:absolute;left:1078;top:-291;width:6748;height:225" coordorigin="1078,-291" coordsize="6748,225">
              <v:shape style="position:absolute;left:1078;top:-291;width:6748;height:225" coordorigin="1078,-291" coordsize="6748,225" path="m7825,-291l1078,-291,1078,-66,7825,-66,7825,-291xe" filled="true" fillcolor="#dedfe0" stroked="false">
                <v:path arrowok="t"/>
                <v:fill type="solid"/>
              </v:shape>
            </v:group>
            <v:group style="position:absolute;left:7825;top:-291;width:1701;height:225" coordorigin="7825,-291" coordsize="1701,225">
              <v:shape style="position:absolute;left:7825;top:-291;width:1701;height:225" coordorigin="7825,-291" coordsize="1701,225" path="m9526,-291l7825,-291,7825,-66,9526,-66,9526,-291xe" filled="true" fillcolor="#dedfe0" stroked="false">
                <v:path arrowok="t"/>
                <v:fill type="solid"/>
              </v:shape>
            </v:group>
            <v:group style="position:absolute;left:9526;top:-291;width:1701;height:225" coordorigin="9526,-291" coordsize="1701,225">
              <v:shape style="position:absolute;left:9526;top:-291;width:1701;height:225" coordorigin="9526,-291" coordsize="1701,225" path="m11227,-291l9526,-291,9526,-66,11227,-66,11227,-291xe" filled="true" fillcolor="#dedfe0" stroked="false">
                <v:path arrowok="t"/>
                <v:fill type="solid"/>
              </v:shape>
            </v:group>
            <v:group style="position:absolute;left:1078;top:-2586;width:10150;height:2" coordorigin="1078,-2586" coordsize="10150,2">
              <v:shape style="position:absolute;left:1078;top:-2586;width:10150;height:2" coordorigin="1078,-2586" coordsize="10150,0" path="m1078,-2586l11227,-2586e" filled="false" stroked="true" strokeweight="1.000015pt" strokecolor="#808285">
                <v:path arrowok="t"/>
              </v:shape>
            </v:group>
            <v:group style="position:absolute;left:1078;top:-66;width:10150;height:2" coordorigin="1078,-66" coordsize="10150,2">
              <v:shape style="position:absolute;left:1078;top:-66;width:10150;height:2" coordorigin="1078,-66" coordsize="10150,0" path="m1078,-66l11227,-66e" filled="false" stroked="true" strokeweight="1.0pt" strokecolor="#808285">
                <v:path arrowok="t"/>
              </v:shape>
              <v:shape style="position:absolute;left:8981;top:-2555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17;top:-2139;width:82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Particulars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380;top:-2139;width:1050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66" w:right="0" w:hanging="6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6D6E71"/>
                          <w:spacing w:val="18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arising</w:t>
                      </w:r>
                      <w:r>
                        <w:rPr>
                          <w:rFonts w:ascii="Cambria"/>
                          <w:color w:val="6D6E71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736;top:-2139;width:1395;height:400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17;top:-1524;width:2567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beginning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18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Granted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80;top:-1524;width:707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5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618,000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45" w:right="0" w:firstLine="5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(56,135)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561,865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681;top:-1524;width:45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2,050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17;top:-277;width:133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80;top:-277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561,865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2002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6"/>
          <w:w w:val="95"/>
        </w:rPr>
        <w:t> </w:t>
      </w:r>
      <w:r>
        <w:rPr>
          <w:color w:val="231F20"/>
          <w:w w:val="95"/>
        </w:rPr>
        <w:t>949.32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6"/>
          <w:w w:val="95"/>
        </w:rPr>
        <w:t> </w:t>
      </w:r>
      <w:r>
        <w:rPr>
          <w:color w:val="231F20"/>
          <w:w w:val="95"/>
        </w:rPr>
        <w:t>834.01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respectively,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Black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Scholes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valuation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model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stated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6b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accounts.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before="120"/>
        <w:ind w:left="15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Human</w:t>
      </w:r>
      <w:r>
        <w:rPr>
          <w:rFonts w:ascii="Lucida Sans"/>
          <w:b/>
          <w:color w:val="231F20"/>
          <w:spacing w:val="24"/>
          <w:sz w:val="18"/>
        </w:rPr>
        <w:t> </w:t>
      </w:r>
      <w:r>
        <w:rPr>
          <w:rFonts w:ascii="Lucida Sans"/>
          <w:b/>
          <w:color w:val="231F20"/>
          <w:sz w:val="18"/>
        </w:rPr>
        <w:t>resources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8"/>
        <w:jc w:val="both"/>
      </w:pPr>
      <w:r>
        <w:rPr>
          <w:color w:val="231F20"/>
          <w:w w:val="95"/>
        </w:rPr>
        <w:t>Employees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continuously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retain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competitive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edge.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created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productive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environment,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system,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excellence.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HR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industry.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technology,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domain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leadership.</w:t>
      </w:r>
      <w:r>
        <w:rPr/>
      </w:r>
    </w:p>
    <w:p>
      <w:pPr>
        <w:pStyle w:val="BodyText"/>
        <w:spacing w:line="220" w:lineRule="exact" w:before="170"/>
        <w:ind w:left="157" w:right="119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spent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consolidation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resources.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focus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productivity.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manpower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9,652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10,451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5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Corporate</w:t>
      </w:r>
      <w:r>
        <w:rPr>
          <w:rFonts w:ascii="Lucida Sans"/>
          <w:b/>
          <w:color w:val="231F20"/>
          <w:spacing w:val="-19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Social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Responsibility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7"/>
        <w:jc w:val="both"/>
      </w:pPr>
      <w:r>
        <w:rPr>
          <w:color w:val="231F20"/>
          <w:w w:val="95"/>
        </w:rPr>
        <w:t>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initiative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children,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originally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rolled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“i‑flex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children”,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ninth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successful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Responsibilities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managed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senior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officials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volunteers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divisions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locations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India.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religious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political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affiliation.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encourages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actively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participate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drive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programs.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initiatives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rural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India.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initiative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employees.</w:t>
      </w:r>
      <w:r>
        <w:rPr/>
      </w:r>
    </w:p>
    <w:p>
      <w:pPr>
        <w:pStyle w:val="BodyText"/>
        <w:spacing w:line="220" w:lineRule="exact" w:before="170"/>
        <w:ind w:left="157" w:right="118"/>
        <w:jc w:val="both"/>
      </w:pPr>
      <w:r>
        <w:rPr>
          <w:color w:val="231F20"/>
          <w:w w:val="95"/>
        </w:rPr>
        <w:t>Continuing support was given to a wide range of activities during fiscal year 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2011, including construction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facilities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schools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hospitals,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scholarships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children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special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transportation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schools.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athletic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children.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5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Directors’</w:t>
      </w:r>
      <w:r>
        <w:rPr>
          <w:rFonts w:ascii="Lucida Sans" w:hAnsi="Lucida Sans" w:cs="Lucida Sans" w:eastAsia="Lucida Sans"/>
          <w:b/>
          <w:bCs/>
          <w:color w:val="231F20"/>
          <w:spacing w:val="-3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responsibility</w:t>
      </w:r>
      <w:r>
        <w:rPr>
          <w:rFonts w:ascii="Lucida Sans" w:hAnsi="Lucida Sans" w:cs="Lucida Sans" w:eastAsia="Lucida Sans"/>
          <w:b/>
          <w:bCs/>
          <w:color w:val="231F20"/>
          <w:spacing w:val="-3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statement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40" w:lineRule="auto" w:before="105"/>
        <w:ind w:left="157" w:right="0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217(2AA)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confirm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that:</w:t>
      </w:r>
      <w:r>
        <w:rPr/>
      </w:r>
    </w:p>
    <w:p>
      <w:pPr>
        <w:pStyle w:val="BodyText"/>
        <w:numPr>
          <w:ilvl w:val="0"/>
          <w:numId w:val="4"/>
        </w:numPr>
        <w:tabs>
          <w:tab w:pos="442" w:val="left" w:leader="none"/>
        </w:tabs>
        <w:spacing w:line="220" w:lineRule="exact" w:before="169" w:after="0"/>
        <w:ind w:left="441" w:right="119" w:hanging="284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preparation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accounts,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along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proper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explanation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departures;</w:t>
      </w:r>
      <w:r>
        <w:rPr/>
      </w:r>
    </w:p>
    <w:p>
      <w:pPr>
        <w:pStyle w:val="BodyText"/>
        <w:numPr>
          <w:ilvl w:val="0"/>
          <w:numId w:val="4"/>
        </w:numPr>
        <w:tabs>
          <w:tab w:pos="442" w:val="left" w:leader="none"/>
        </w:tabs>
        <w:spacing w:line="220" w:lineRule="exact" w:before="170" w:after="0"/>
        <w:ind w:left="441" w:right="117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policies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applied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consistently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judgments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reasonable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prudent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affairs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period;</w:t>
      </w:r>
      <w:r>
        <w:rPr/>
      </w:r>
    </w:p>
    <w:p>
      <w:pPr>
        <w:pStyle w:val="BodyText"/>
        <w:numPr>
          <w:ilvl w:val="0"/>
          <w:numId w:val="4"/>
        </w:numPr>
        <w:tabs>
          <w:tab w:pos="442" w:val="left" w:leader="none"/>
        </w:tabs>
        <w:spacing w:line="220" w:lineRule="exact" w:before="170" w:after="0"/>
        <w:ind w:left="441" w:right="118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proper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maintenance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adequate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records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provisions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Act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safeguarding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Company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preventing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detecting</w:t>
      </w:r>
      <w:r>
        <w:rPr>
          <w:color w:val="231F20"/>
          <w:spacing w:val="-11"/>
        </w:rPr>
        <w:t> </w:t>
      </w:r>
      <w:r>
        <w:rPr>
          <w:color w:val="231F20"/>
        </w:rPr>
        <w:t>fraud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85"/>
        </w:rPr>
        <w:t>irregularities; 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442" w:val="left" w:leader="none"/>
        </w:tabs>
        <w:spacing w:line="240" w:lineRule="auto" w:before="156" w:after="0"/>
        <w:ind w:left="441" w:right="0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‘going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concern’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286" w:top="560" w:bottom="480" w:left="920" w:right="560"/>
        </w:sectPr>
      </w:pPr>
    </w:p>
    <w:p>
      <w:pPr>
        <w:spacing w:before="61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A</w:t>
      </w:r>
      <w:r>
        <w:rPr>
          <w:rFonts w:ascii="Lucida Sans"/>
          <w:b/>
          <w:color w:val="231F20"/>
          <w:spacing w:val="-2"/>
          <w:w w:val="105"/>
          <w:sz w:val="18"/>
        </w:rPr>
        <w:t>uditors</w:t>
      </w:r>
      <w:r>
        <w:rPr>
          <w:rFonts w:ascii="Lucida Sans"/>
          <w:sz w:val="18"/>
        </w:rPr>
      </w:r>
    </w:p>
    <w:p>
      <w:pPr>
        <w:pStyle w:val="BodyText"/>
        <w:spacing w:line="224" w:lineRule="exact" w:before="120"/>
        <w:ind w:left="120" w:right="135"/>
        <w:jc w:val="both"/>
      </w:pPr>
      <w:r>
        <w:rPr>
          <w:color w:val="231F20"/>
          <w:w w:val="95"/>
        </w:rPr>
        <w:t>M/s.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Batliboi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Associates,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Chartered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Accountants,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till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ensuing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confirmed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eligibility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willingness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accept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office,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re‑appointed.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Auditors’</w:t>
      </w:r>
      <w:r>
        <w:rPr>
          <w:rFonts w:ascii="Lucida Sans" w:hAnsi="Lucida Sans" w:cs="Lucida Sans" w:eastAsia="Lucida Sans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Report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20" w:right="135"/>
        <w:jc w:val="both"/>
      </w:pP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regard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Auditors’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CARO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concerning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delays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e.g.,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Tax,</w:t>
      </w:r>
      <w:r>
        <w:rPr>
          <w:color w:val="231F20"/>
          <w:w w:val="95"/>
        </w:rPr>
        <w:t> Income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Tax,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Tax,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Payroll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Tax,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numPr>
          <w:ilvl w:val="0"/>
          <w:numId w:val="5"/>
        </w:numPr>
        <w:tabs>
          <w:tab w:pos="405" w:val="left" w:leader="none"/>
        </w:tabs>
        <w:spacing w:line="220" w:lineRule="exact" w:before="170" w:after="0"/>
        <w:ind w:left="404" w:right="135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sought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experts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interpretation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laws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regulations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VAT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countries.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accrued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books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taking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conservative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approach,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however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authorities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course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receives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experts.</w:t>
      </w:r>
      <w:r>
        <w:rPr/>
      </w:r>
    </w:p>
    <w:p>
      <w:pPr>
        <w:pStyle w:val="BodyText"/>
        <w:numPr>
          <w:ilvl w:val="0"/>
          <w:numId w:val="5"/>
        </w:numPr>
        <w:tabs>
          <w:tab w:pos="405" w:val="left" w:leader="none"/>
        </w:tabs>
        <w:spacing w:line="220" w:lineRule="exact" w:before="170" w:after="0"/>
        <w:ind w:left="404" w:right="136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accrued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taxable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taxable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services.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course.</w:t>
      </w:r>
      <w:r>
        <w:rPr/>
      </w:r>
    </w:p>
    <w:p>
      <w:pPr>
        <w:pStyle w:val="BodyText"/>
        <w:numPr>
          <w:ilvl w:val="0"/>
          <w:numId w:val="5"/>
        </w:numPr>
        <w:tabs>
          <w:tab w:pos="405" w:val="left" w:leader="none"/>
        </w:tabs>
        <w:spacing w:line="220" w:lineRule="exact" w:before="170" w:after="0"/>
        <w:ind w:left="404" w:right="134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continually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assesses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payroll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jurisdictions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salaries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reimbursements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accordingly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makes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accruals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books.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filing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returns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payroll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jurisdiction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books.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laws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countries,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however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responsibility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/>
      </w:r>
    </w:p>
    <w:p>
      <w:pPr>
        <w:pStyle w:val="BodyText"/>
        <w:spacing w:line="213" w:lineRule="exact"/>
        <w:ind w:left="404" w:right="0"/>
        <w:jc w:val="left"/>
      </w:pPr>
      <w:r>
        <w:rPr>
          <w:color w:val="231F20"/>
          <w:w w:val="90"/>
        </w:rPr>
        <w:t>employer,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9"/>
          <w:w w:val="90"/>
        </w:rPr>
        <w:t> </w:t>
      </w:r>
      <w:r>
        <w:rPr>
          <w:color w:val="231F20"/>
          <w:w w:val="90"/>
        </w:rPr>
        <w:t>4.87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crore.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advised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by</w:t>
      </w:r>
      <w:r>
        <w:rPr/>
      </w:r>
    </w:p>
    <w:p>
      <w:pPr>
        <w:pStyle w:val="BodyText"/>
        <w:spacing w:line="227" w:lineRule="exact"/>
        <w:ind w:left="404"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consultants.</w:t>
      </w:r>
      <w:r>
        <w:rPr/>
      </w:r>
    </w:p>
    <w:p>
      <w:pPr>
        <w:pStyle w:val="BodyText"/>
        <w:numPr>
          <w:ilvl w:val="0"/>
          <w:numId w:val="5"/>
        </w:numPr>
        <w:tabs>
          <w:tab w:pos="405" w:val="left" w:leader="none"/>
        </w:tabs>
        <w:spacing w:line="220" w:lineRule="exact" w:before="169" w:after="0"/>
        <w:ind w:left="404" w:right="136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retrospective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amendment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115JB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1961,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assessment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proceedings.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Conservation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energy</w:t>
      </w:r>
      <w:r>
        <w:rPr>
          <w:rFonts w:ascii="Lucida Sans"/>
          <w:b/>
          <w:color w:val="231F20"/>
          <w:spacing w:val="-2"/>
          <w:w w:val="105"/>
          <w:sz w:val="18"/>
        </w:rPr>
        <w:t>,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tec</w:t>
      </w:r>
      <w:r>
        <w:rPr>
          <w:rFonts w:ascii="Lucida Sans"/>
          <w:b/>
          <w:color w:val="231F20"/>
          <w:spacing w:val="-2"/>
          <w:w w:val="105"/>
          <w:sz w:val="18"/>
        </w:rPr>
        <w:t>hnology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absorption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F</w:t>
      </w:r>
      <w:r>
        <w:rPr>
          <w:rFonts w:ascii="Lucida Sans"/>
          <w:b/>
          <w:color w:val="231F20"/>
          <w:spacing w:val="-2"/>
          <w:w w:val="105"/>
          <w:sz w:val="18"/>
        </w:rPr>
        <w:t>oreign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e</w:t>
      </w:r>
      <w:r>
        <w:rPr>
          <w:rFonts w:ascii="Lucida Sans"/>
          <w:b/>
          <w:color w:val="231F20"/>
          <w:spacing w:val="-4"/>
          <w:w w:val="105"/>
          <w:sz w:val="18"/>
        </w:rPr>
        <w:t>x</w:t>
      </w:r>
      <w:r>
        <w:rPr>
          <w:rFonts w:ascii="Lucida Sans"/>
          <w:b/>
          <w:color w:val="231F20"/>
          <w:spacing w:val="-3"/>
          <w:w w:val="105"/>
          <w:sz w:val="18"/>
        </w:rPr>
        <w:t>c</w:t>
      </w:r>
      <w:r>
        <w:rPr>
          <w:rFonts w:ascii="Lucida Sans"/>
          <w:b/>
          <w:color w:val="231F20"/>
          <w:spacing w:val="-4"/>
          <w:w w:val="105"/>
          <w:sz w:val="18"/>
        </w:rPr>
        <w:t>hange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earnings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outgo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3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particulars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prescribed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sub‑section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(1)(e)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217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1956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(Disclosure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Particulars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Directors)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Rules,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1988,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pertaining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conservation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energy,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absorption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outgo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furnished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hereunder: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0"/>
          <w:numId w:val="6"/>
        </w:numPr>
        <w:tabs>
          <w:tab w:pos="267" w:val="left" w:leader="none"/>
        </w:tabs>
        <w:spacing w:before="0"/>
        <w:ind w:left="266" w:right="0" w:hanging="14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w w:val="95"/>
          <w:sz w:val="18"/>
        </w:rPr>
        <w:t>Conserv</w:t>
      </w:r>
      <w:r>
        <w:rPr>
          <w:rFonts w:ascii="Lucida Sans"/>
          <w:b/>
          <w:color w:val="6D6E71"/>
          <w:spacing w:val="-1"/>
          <w:w w:val="95"/>
          <w:sz w:val="18"/>
        </w:rPr>
        <w:t>ation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energ</w:t>
      </w:r>
      <w:r>
        <w:rPr>
          <w:rFonts w:ascii="Lucida Sans"/>
          <w:b/>
          <w:color w:val="6D6E71"/>
          <w:spacing w:val="-2"/>
          <w:w w:val="95"/>
          <w:sz w:val="18"/>
        </w:rPr>
        <w:t>y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tec</w:t>
      </w:r>
      <w:r>
        <w:rPr>
          <w:rFonts w:ascii="Lucida Sans"/>
          <w:b/>
          <w:color w:val="6D6E71"/>
          <w:spacing w:val="-3"/>
          <w:w w:val="95"/>
          <w:sz w:val="18"/>
        </w:rPr>
        <w:t>hnolog</w:t>
      </w:r>
      <w:r>
        <w:rPr>
          <w:rFonts w:ascii="Lucida Sans"/>
          <w:b/>
          <w:color w:val="6D6E71"/>
          <w:spacing w:val="-2"/>
          <w:w w:val="95"/>
          <w:sz w:val="18"/>
        </w:rPr>
        <w:t>y</w:t>
      </w:r>
      <w:r>
        <w:rPr>
          <w:rFonts w:ascii="Lucida Sans"/>
          <w:b/>
          <w:color w:val="6D6E71"/>
          <w:spacing w:val="-23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absor</w:t>
      </w:r>
      <w:r>
        <w:rPr>
          <w:rFonts w:ascii="Lucida Sans"/>
          <w:b/>
          <w:color w:val="6D6E71"/>
          <w:spacing w:val="-1"/>
          <w:w w:val="95"/>
          <w:sz w:val="18"/>
        </w:rPr>
        <w:t>ption: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3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seeks,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initiatives,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enhance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computing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standards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virtual,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secure,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environment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friendly.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seeks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enhanced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computing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fulfil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society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environment.</w:t>
      </w:r>
      <w:r>
        <w:rPr/>
      </w:r>
    </w:p>
    <w:p>
      <w:pPr>
        <w:pStyle w:val="BodyText"/>
        <w:spacing w:line="220" w:lineRule="exact" w:before="170"/>
        <w:ind w:left="120" w:right="136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Asset</w:t>
      </w:r>
      <w:r>
        <w:rPr>
          <w:rFonts w:ascii="Garamond" w:hAnsi="Garamond" w:cs="Garamond" w:eastAsia="Garamond"/>
          <w:b/>
          <w:bCs/>
          <w:color w:val="231F20"/>
          <w:spacing w:val="-32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Disposal:</w:t>
      </w:r>
      <w:r>
        <w:rPr>
          <w:rFonts w:ascii="Garamond" w:hAnsi="Garamond" w:cs="Garamond" w:eastAsia="Garamond"/>
          <w:b/>
          <w:bCs/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old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initiatives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old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done,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keeping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e‑waste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environment.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guidelines,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disposed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secure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manner,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impacting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environment.</w:t>
      </w:r>
      <w:r>
        <w:rPr/>
      </w:r>
    </w:p>
    <w:p>
      <w:pPr>
        <w:pStyle w:val="BodyText"/>
        <w:spacing w:line="220" w:lineRule="exact" w:before="170"/>
        <w:ind w:left="120" w:right="136"/>
        <w:jc w:val="both"/>
      </w:pPr>
      <w:r>
        <w:rPr>
          <w:rFonts w:ascii="Garamond"/>
          <w:b/>
          <w:color w:val="231F20"/>
          <w:w w:val="95"/>
        </w:rPr>
        <w:t>Virtualisation:</w:t>
      </w:r>
      <w:r>
        <w:rPr>
          <w:rFonts w:ascii="Garamond"/>
          <w:b/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benefits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virtualisation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started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accruing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implementation.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strategy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optimise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implementation.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Virtualised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environments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client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projects,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power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enhanced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client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perspective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well.</w:t>
      </w:r>
      <w:r>
        <w:rPr/>
      </w:r>
    </w:p>
    <w:p>
      <w:pPr>
        <w:pStyle w:val="BodyText"/>
        <w:spacing w:line="220" w:lineRule="exact" w:before="170"/>
        <w:ind w:left="120" w:right="135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Office</w:t>
      </w:r>
      <w:r>
        <w:rPr>
          <w:rFonts w:ascii="Garamond" w:hAnsi="Garamond" w:cs="Garamond" w:eastAsia="Garamond"/>
          <w:b/>
          <w:bCs/>
          <w:color w:val="231F20"/>
          <w:spacing w:val="-2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consolidation:</w:t>
      </w:r>
      <w:r>
        <w:rPr>
          <w:rFonts w:ascii="Garamond" w:hAnsi="Garamond" w:cs="Garamond" w:eastAsia="Garamond"/>
          <w:b/>
          <w:bCs/>
          <w:color w:val="231F20"/>
          <w:spacing w:val="-2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strategic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analysis,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observed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duplication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effort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operations.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shifted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advancement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duplication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non‑standardisation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users.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decided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Pune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achieved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setbacks.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enabled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effort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platform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management.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consumption.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replicated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locations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strategy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FY12.</w:t>
      </w:r>
      <w:r>
        <w:rPr/>
      </w:r>
    </w:p>
    <w:p>
      <w:pPr>
        <w:pStyle w:val="BodyText"/>
        <w:spacing w:line="220" w:lineRule="exact" w:before="170"/>
        <w:ind w:left="120" w:right="13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Datacentres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offices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optimise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incorporate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environmentally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friendly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suppression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smoke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detection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systems.</w:t>
      </w:r>
      <w:r>
        <w:rPr/>
      </w:r>
    </w:p>
    <w:p>
      <w:pPr>
        <w:pStyle w:val="BodyText"/>
        <w:spacing w:line="220" w:lineRule="exact" w:before="170"/>
        <w:ind w:left="120" w:right="136"/>
        <w:jc w:val="both"/>
      </w:pPr>
      <w:r>
        <w:rPr>
          <w:color w:val="231F20"/>
          <w:w w:val="90"/>
        </w:rPr>
        <w:t>Overall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optimise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performance,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minimise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keeping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mind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accountability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environment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well.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0"/>
          <w:numId w:val="6"/>
        </w:numPr>
        <w:tabs>
          <w:tab w:pos="317" w:val="left" w:leader="none"/>
        </w:tabs>
        <w:spacing w:before="0"/>
        <w:ind w:left="316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w w:val="95"/>
          <w:sz w:val="18"/>
        </w:rPr>
        <w:t>F</w:t>
      </w:r>
      <w:r>
        <w:rPr>
          <w:rFonts w:ascii="Lucida Sans"/>
          <w:b/>
          <w:color w:val="6D6E71"/>
          <w:spacing w:val="-3"/>
          <w:w w:val="95"/>
          <w:sz w:val="18"/>
        </w:rPr>
        <w:t>oreign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ex</w:t>
      </w:r>
      <w:r>
        <w:rPr>
          <w:rFonts w:ascii="Lucida Sans"/>
          <w:b/>
          <w:color w:val="6D6E71"/>
          <w:spacing w:val="-3"/>
          <w:w w:val="95"/>
          <w:sz w:val="18"/>
        </w:rPr>
        <w:t>chang</w:t>
      </w:r>
      <w:r>
        <w:rPr>
          <w:rFonts w:ascii="Lucida Sans"/>
          <w:b/>
          <w:color w:val="6D6E71"/>
          <w:spacing w:val="-2"/>
          <w:w w:val="95"/>
          <w:sz w:val="18"/>
        </w:rPr>
        <w:t>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earnings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outgo: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58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1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9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millions)</w:t>
      </w:r>
      <w:r>
        <w:rPr>
          <w:rFonts w:ascii="Cambria"/>
          <w:sz w:val="14"/>
        </w:rPr>
      </w: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9.25pt;height:43.45pt;mso-position-horizontal-relative:char;mso-position-vertical-relative:line" coordorigin="0,0" coordsize="10185,869">
            <v:group style="position:absolute;left:10;top:10;width:8465;height:208" coordorigin="10,10" coordsize="8465,208">
              <v:shape style="position:absolute;left:10;top:10;width:8465;height:208" coordorigin="10,10" coordsize="8465,208" path="m8474,10l10,10,10,218,8474,218,8474,10xe" filled="true" fillcolor="#dedfe0" stroked="false">
                <v:path arrowok="t"/>
                <v:fill type="solid"/>
              </v:shape>
            </v:group>
            <v:group style="position:absolute;left:8474;top:10;width:1701;height:208" coordorigin="8474,10" coordsize="1701,208">
              <v:shape style="position:absolute;left:8474;top:10;width:1701;height:208" coordorigin="8474,10" coordsize="1701,208" path="m10175,10l8474,10,8474,218,10175,218,10175,10xe" filled="true" fillcolor="#dedfe0" stroked="false">
                <v:path arrowok="t"/>
                <v:fill type="solid"/>
              </v:shape>
            </v:group>
            <v:group style="position:absolute;left:10;top:218;width:8465;height:416" coordorigin="10,218" coordsize="8465,416">
              <v:shape style="position:absolute;left:10;top:218;width:8465;height:416" coordorigin="10,218" coordsize="8465,416" path="m8474,218l10,218,10,633,8474,633,8474,218xe" filled="true" fillcolor="#dedfe0" stroked="false">
                <v:path arrowok="t"/>
                <v:fill type="solid"/>
              </v:shape>
            </v:group>
            <v:group style="position:absolute;left:8474;top:218;width:1701;height:416" coordorigin="8474,218" coordsize="1701,416">
              <v:shape style="position:absolute;left:8474;top:218;width:1701;height:416" coordorigin="8474,218" coordsize="1701,416" path="m10175,218l8474,218,8474,633,10175,633,10175,218xe" filled="true" fillcolor="#dedfe0" stroked="false">
                <v:path arrowok="t"/>
                <v:fill type="solid"/>
              </v:shape>
            </v:group>
            <v:group style="position:absolute;left:10;top:633;width:8465;height:225" coordorigin="10,633" coordsize="8465,225">
              <v:shape style="position:absolute;left:10;top:633;width:8465;height:225" coordorigin="10,633" coordsize="8465,225" path="m8474,633l10,633,10,858,8474,858,8474,633xe" filled="true" fillcolor="#dedfe0" stroked="false">
                <v:path arrowok="t"/>
                <v:fill type="solid"/>
              </v:shape>
            </v:group>
            <v:group style="position:absolute;left:8474;top:633;width:1701;height:225" coordorigin="8474,633" coordsize="1701,225">
              <v:shape style="position:absolute;left:8474;top:633;width:1701;height:225" coordorigin="8474,633" coordsize="1701,225" path="m10175,633l8474,633,8474,858,10175,858,10175,633xe" filled="true" fillcolor="#dedfe0" stroked="false">
                <v:path arrowok="t"/>
                <v:fill type="solid"/>
              </v:shape>
            </v:group>
            <v:group style="position:absolute;left:10;top:858;width:10165;height:2" coordorigin="10,858" coordsize="10165,2">
              <v:shape style="position:absolute;left:10;top:858;width:10165;height:2" coordorigin="10,858" coordsize="10165,0" path="m10,858l10175,858e" filled="false" stroked="true" strokeweight="1pt" strokecolor="#808285">
                <v:path arrowok="t"/>
              </v:shape>
            </v:group>
            <v:group style="position:absolute;left:10;top:10;width:10165;height:2" coordorigin="10,10" coordsize="10165,2">
              <v:shape style="position:absolute;left:10;top:10;width:10165;height:2" coordorigin="10,10" coordsize="10165,0" path="m10,10l10175,10e" filled="false" stroked="true" strokeweight="1pt" strokecolor="#808285">
                <v:path arrowok="t"/>
              </v:shape>
              <v:shape style="position:absolute;left:50;top:229;width:3517;height:618" type="#_x0000_t202" filled="false" stroked="false">
                <v:textbox inset="0,0,0,0">
                  <w:txbxContent>
                    <w:p>
                      <w:pPr>
                        <w:spacing w:line="212" w:lineRule="auto" w:before="0"/>
                        <w:ind w:left="0" w:right="1356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Foreign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Earnings</w:t>
                      </w:r>
                      <w:r>
                        <w:rPr>
                          <w:rFonts w:ascii="Cambria"/>
                          <w:color w:val="231F20"/>
                          <w:w w:val="90"/>
                          <w:position w:val="7"/>
                          <w:sz w:val="11"/>
                        </w:rPr>
                        <w:t>*</w:t>
                      </w:r>
                      <w:r>
                        <w:rPr>
                          <w:rFonts w:ascii="Cambria"/>
                          <w:color w:val="231F20"/>
                          <w:w w:val="124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Foreign</w:t>
                      </w:r>
                      <w:r>
                        <w:rPr>
                          <w:rFonts w:ascii="Cambria"/>
                          <w:color w:val="231F20"/>
                          <w:spacing w:val="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231F20"/>
                          <w:spacing w:val="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Outgo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(Including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capital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goods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&amp;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expenditure)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79;top:232;width:8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22,666.87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6,462.92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before="114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*   </w:t>
      </w:r>
      <w:r>
        <w:rPr>
          <w:rFonts w:ascii="Cambria"/>
          <w:color w:val="231F20"/>
          <w:spacing w:val="13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Excluding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reimbursement of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travelling expenses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 interest income.</w:t>
      </w:r>
      <w:r>
        <w:rPr>
          <w:rFonts w:ascii="Cambria"/>
          <w:sz w:val="18"/>
        </w:rPr>
      </w:r>
    </w:p>
    <w:p>
      <w:pPr>
        <w:spacing w:after="0"/>
        <w:jc w:val="left"/>
        <w:rPr>
          <w:rFonts w:ascii="Cambria" w:hAnsi="Cambria" w:cs="Cambria" w:eastAsia="Cambria"/>
          <w:sz w:val="18"/>
          <w:szCs w:val="18"/>
        </w:rPr>
        <w:sectPr>
          <w:pgSz w:w="11910" w:h="16840"/>
          <w:pgMar w:header="0" w:footer="277" w:top="560" w:bottom="460" w:left="560" w:right="940"/>
        </w:sectPr>
      </w:pPr>
    </w:p>
    <w:p>
      <w:pPr>
        <w:spacing w:before="6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P</w:t>
      </w:r>
      <w:r>
        <w:rPr>
          <w:rFonts w:ascii="Lucida Sans"/>
          <w:b/>
          <w:color w:val="231F20"/>
          <w:spacing w:val="-2"/>
          <w:w w:val="105"/>
          <w:sz w:val="18"/>
        </w:rPr>
        <w:t>r</w:t>
      </w:r>
      <w:r>
        <w:rPr>
          <w:rFonts w:ascii="Lucida Sans"/>
          <w:b/>
          <w:color w:val="231F20"/>
          <w:spacing w:val="-1"/>
          <w:w w:val="105"/>
          <w:sz w:val="18"/>
        </w:rPr>
        <w:t>ospects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turbulence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OECD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(May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4.2%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challenge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unemployment.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risk,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liquidity,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top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agenda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Governments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regulators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discuss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introduce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whole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regulations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2011.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handled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savings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scope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continuous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helping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differentiate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Over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enriched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offering,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FLEXCUBE,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opportunities;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deliver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consolidate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region.</w:t>
      </w:r>
      <w:r>
        <w:rPr>
          <w:color w:val="231F20"/>
          <w:w w:val="90"/>
        </w:rPr>
        <w:t> We 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also engaged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existing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 customers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sign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partner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operations addressing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expansion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geography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management.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Since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2008,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boards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attention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review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adoption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Adjusted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Measurement.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24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invested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delivering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critical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suite.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players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space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deliver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w w:val="90"/>
        </w:rPr>
        <w:t> 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enterprise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liquidity,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analytics.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drive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efficiency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marketplace,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embarked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integration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treasury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operations.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relationships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applications,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planning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intelligence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Oracle’s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portfolio.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engaged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drive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metrics.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protect customers,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regulators 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Africa, Asia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South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America 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made changes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regulations 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regard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Fraud 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Crime.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sophistication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continuously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guard.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evolved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Mantas,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acquired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automate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surveillance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trading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commodities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brokers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economies.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Oracle’s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suite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combines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applications,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middleware,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database,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servers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storage.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enabling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leverage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engagements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transformation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deals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differentiate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offering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place.</w:t>
      </w:r>
      <w:r>
        <w:rPr/>
      </w:r>
    </w:p>
    <w:p>
      <w:pPr>
        <w:pStyle w:val="BodyText"/>
        <w:spacing w:line="209" w:lineRule="auto" w:before="180"/>
        <w:ind w:right="117"/>
        <w:jc w:val="both"/>
      </w:pPr>
      <w:r>
        <w:rPr>
          <w:color w:val="231F20"/>
          <w:w w:val="95"/>
        </w:rPr>
        <w:t>Consulting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vital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performs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strategic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engagements.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deals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along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licenses.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banks.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7"/>
          <w:szCs w:val="27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Employee</w:t>
      </w:r>
      <w:r>
        <w:rPr>
          <w:rFonts w:ascii="Lucida Sans"/>
          <w:b/>
          <w:color w:val="231F20"/>
          <w:spacing w:val="-4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particulars</w:t>
      </w:r>
      <w:r>
        <w:rPr>
          <w:rFonts w:ascii="Lucida Sans"/>
          <w:sz w:val="18"/>
        </w:rPr>
      </w:r>
    </w:p>
    <w:p>
      <w:pPr>
        <w:pStyle w:val="BodyText"/>
        <w:spacing w:line="190" w:lineRule="exact" w:before="113"/>
        <w:ind w:right="119"/>
        <w:jc w:val="both"/>
      </w:pPr>
      <w:r>
        <w:rPr>
          <w:color w:val="231F20"/>
          <w:w w:val="95"/>
        </w:rPr>
        <w:t>Information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217(2A)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(“the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Act”),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read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(Particulars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Employees)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Rules,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1975,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Report.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219(1)(b)(iv)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Directors’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Accounts 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being sent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members excluding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statement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giving particulars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employees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under Section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217(2A)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Act.</w:t>
      </w:r>
      <w:r>
        <w:rPr/>
      </w:r>
    </w:p>
    <w:p>
      <w:pPr>
        <w:pStyle w:val="BodyText"/>
        <w:spacing w:line="220" w:lineRule="exact" w:before="176"/>
        <w:ind w:right="120"/>
        <w:jc w:val="both"/>
      </w:pP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obtaining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copy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statement,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write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Secretary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Company.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6"/>
          <w:szCs w:val="26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Ac</w:t>
      </w:r>
      <w:r>
        <w:rPr>
          <w:rFonts w:ascii="Lucida Sans"/>
          <w:b/>
          <w:color w:val="231F20"/>
          <w:spacing w:val="-3"/>
          <w:w w:val="105"/>
          <w:sz w:val="18"/>
        </w:rPr>
        <w:t>knowledgements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 take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this opportunity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thank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Company’s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customers, members,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vendors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bankers for 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continued support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wish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thank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agencies,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Department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Electronics,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Parks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Bangalore,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Mumbai,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Chennai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Pune,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SEEPZ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Zone,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Customs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Excise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Department,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Commerce,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External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Affairs,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Affairs,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Department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Telecommunication,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Reserve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India,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Governments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Maharashtra,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Karnataka,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Haryana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Tamil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Nadu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local Government Bodies, for their support and look forward to their continued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 in the future.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place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record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excellent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commitment,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competence,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co‑operation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diligence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achieving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Heading3"/>
        <w:spacing w:line="240" w:lineRule="auto" w:before="143"/>
        <w:ind w:right="0"/>
        <w:jc w:val="both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behalf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Board</w:t>
      </w:r>
      <w:r>
        <w:rPr>
          <w:b w:val="0"/>
        </w:rPr>
      </w: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4"/>
          <w:szCs w:val="24"/>
        </w:rPr>
      </w:pPr>
    </w:p>
    <w:p>
      <w:pPr>
        <w:spacing w:line="199" w:lineRule="exact" w:before="0"/>
        <w:ind w:left="117" w:right="0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William</w:t>
      </w:r>
      <w:r>
        <w:rPr>
          <w:rFonts w:ascii="Garamond"/>
          <w:b/>
          <w:color w:val="231F20"/>
          <w:spacing w:val="3"/>
          <w:sz w:val="20"/>
        </w:rPr>
        <w:t> </w:t>
      </w:r>
      <w:r>
        <w:rPr>
          <w:rFonts w:ascii="Garamond"/>
          <w:b/>
          <w:color w:val="231F20"/>
          <w:sz w:val="20"/>
        </w:rPr>
        <w:t>T</w:t>
      </w:r>
      <w:r>
        <w:rPr>
          <w:rFonts w:ascii="Garamond"/>
          <w:b/>
          <w:color w:val="231F20"/>
          <w:spacing w:val="3"/>
          <w:sz w:val="20"/>
        </w:rPr>
        <w:t> </w:t>
      </w:r>
      <w:r>
        <w:rPr>
          <w:rFonts w:ascii="Garamond"/>
          <w:b/>
          <w:color w:val="231F20"/>
          <w:sz w:val="20"/>
        </w:rPr>
        <w:t>Comfort,</w:t>
      </w:r>
      <w:r>
        <w:rPr>
          <w:rFonts w:ascii="Garamond"/>
          <w:b/>
          <w:color w:val="231F20"/>
          <w:spacing w:val="3"/>
          <w:sz w:val="20"/>
        </w:rPr>
        <w:t> </w:t>
      </w:r>
      <w:r>
        <w:rPr>
          <w:rFonts w:ascii="Garamond"/>
          <w:b/>
          <w:color w:val="231F20"/>
          <w:sz w:val="20"/>
        </w:rPr>
        <w:t>Jr.</w:t>
      </w:r>
      <w:r>
        <w:rPr>
          <w:rFonts w:ascii="Garamond"/>
          <w:sz w:val="20"/>
        </w:rPr>
      </w:r>
    </w:p>
    <w:p>
      <w:pPr>
        <w:pStyle w:val="BodyText"/>
        <w:spacing w:line="208" w:lineRule="exact"/>
        <w:ind w:right="0"/>
        <w:jc w:val="both"/>
      </w:pPr>
      <w:r>
        <w:rPr>
          <w:color w:val="231F20"/>
        </w:rPr>
        <w:t>Chairman</w:t>
      </w:r>
      <w:r>
        <w:rPr/>
      </w:r>
    </w:p>
    <w:p>
      <w:pPr>
        <w:pStyle w:val="Heading3"/>
        <w:spacing w:line="240" w:lineRule="auto" w:before="143"/>
        <w:ind w:right="0"/>
        <w:jc w:val="both"/>
        <w:rPr>
          <w:b w:val="0"/>
          <w:bCs w:val="0"/>
        </w:rPr>
      </w:pPr>
      <w:r>
        <w:rPr>
          <w:color w:val="231F20"/>
          <w:w w:val="110"/>
        </w:rPr>
        <w:t>July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15,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2011</w:t>
      </w:r>
      <w:r>
        <w:rPr>
          <w:b w:val="0"/>
        </w:rPr>
      </w:r>
    </w:p>
    <w:p>
      <w:pPr>
        <w:spacing w:after="0" w:line="240" w:lineRule="auto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bookmarkStart w:name="_TOC_250001" w:id="4"/>
      <w:r>
        <w:rPr>
          <w:color w:val="231F20"/>
          <w:spacing w:val="-4"/>
          <w:w w:val="95"/>
        </w:rPr>
        <w:t>Corpor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4"/>
          <w:w w:val="95"/>
        </w:rPr>
        <w:t>e</w:t>
      </w:r>
      <w:r>
        <w:rPr>
          <w:color w:val="231F20"/>
          <w:spacing w:val="-54"/>
          <w:w w:val="95"/>
        </w:rPr>
        <w:t> </w:t>
      </w:r>
      <w:r>
        <w:rPr>
          <w:color w:val="231F20"/>
          <w:spacing w:val="-4"/>
          <w:w w:val="95"/>
        </w:rPr>
        <w:t>g</w:t>
      </w:r>
      <w:r>
        <w:rPr>
          <w:color w:val="231F20"/>
          <w:spacing w:val="-3"/>
          <w:w w:val="95"/>
        </w:rPr>
        <w:t>o</w:t>
      </w:r>
      <w:r>
        <w:rPr>
          <w:color w:val="231F20"/>
          <w:spacing w:val="-4"/>
          <w:w w:val="95"/>
        </w:rPr>
        <w:t>vernance</w:t>
      </w:r>
      <w:r>
        <w:rPr>
          <w:color w:val="231F20"/>
          <w:spacing w:val="-54"/>
          <w:w w:val="95"/>
        </w:rPr>
        <w:t> </w:t>
      </w:r>
      <w:r>
        <w:rPr>
          <w:color w:val="231F20"/>
          <w:spacing w:val="-4"/>
          <w:w w:val="95"/>
        </w:rPr>
        <w:t>repor</w:t>
      </w:r>
      <w:r>
        <w:rPr>
          <w:color w:val="231F20"/>
          <w:spacing w:val="-3"/>
          <w:w w:val="95"/>
        </w:rPr>
        <w:t>t</w:t>
      </w:r>
      <w:bookmarkEnd w:id="4"/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pStyle w:val="BodyText"/>
        <w:spacing w:line="220" w:lineRule="exact"/>
        <w:ind w:left="140" w:right="115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detailed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49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entered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Exchanges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below.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359" w:val="left" w:leader="none"/>
        </w:tabs>
        <w:spacing w:before="0"/>
        <w:ind w:left="358" w:right="0" w:hanging="218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Compan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y’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231F20"/>
          <w:spacing w:val="-16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philosoph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y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on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code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of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go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vernance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4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believes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adopting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adhering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globally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continuously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benchmarking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itself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practices.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understands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respects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fiduciary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responsibility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strives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expectations.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381" w:val="left" w:leader="none"/>
        </w:tabs>
        <w:spacing w:before="0"/>
        <w:ind w:left="380" w:right="0" w:hanging="24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Board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Directors</w:t>
      </w:r>
      <w:r>
        <w:rPr>
          <w:rFonts w:ascii="Lucida Sans"/>
          <w:sz w:val="18"/>
        </w:rPr>
      </w:r>
    </w:p>
    <w:p>
      <w:pPr>
        <w:numPr>
          <w:ilvl w:val="2"/>
          <w:numId w:val="6"/>
        </w:numPr>
        <w:tabs>
          <w:tab w:pos="442" w:val="left" w:leader="none"/>
        </w:tabs>
        <w:spacing w:before="124"/>
        <w:ind w:left="117" w:right="0" w:firstLine="23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Composition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categ</w:t>
      </w:r>
      <w:r>
        <w:rPr>
          <w:rFonts w:ascii="Lucida Sans"/>
          <w:b/>
          <w:color w:val="6D6E71"/>
          <w:spacing w:val="-2"/>
          <w:w w:val="95"/>
          <w:sz w:val="18"/>
        </w:rPr>
        <w:t>ory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left="140" w:right="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(“the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Board”)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under: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7"/>
        <w:gridCol w:w="1683"/>
        <w:gridCol w:w="1741"/>
        <w:gridCol w:w="1864"/>
        <w:gridCol w:w="1379"/>
        <w:gridCol w:w="1370"/>
      </w:tblGrid>
      <w:tr>
        <w:trPr>
          <w:trHeight w:val="220" w:hRule="exact"/>
        </w:trPr>
        <w:tc>
          <w:tcPr>
            <w:tcW w:w="214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Name</w:t>
            </w:r>
            <w:r>
              <w:rPr>
                <w:rFonts w:ascii="Cambria"/>
                <w:color w:val="6D6E71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8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Designation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4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Category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Directorships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2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Chairmanship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Membership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1" w:hRule="exact"/>
        </w:trPr>
        <w:tc>
          <w:tcPr>
            <w:tcW w:w="5570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11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other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106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5"/>
                <w:sz w:val="20"/>
              </w:rPr>
              <w:t>Committees</w:t>
            </w:r>
            <w:r>
              <w:rPr>
                <w:rFonts w:ascii="Cambria"/>
                <w:color w:val="6D6E71"/>
                <w:spacing w:val="-1"/>
                <w:w w:val="95"/>
                <w:position w:val="7"/>
                <w:sz w:val="11"/>
              </w:rPr>
              <w:t>*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87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5"/>
                <w:sz w:val="20"/>
              </w:rPr>
              <w:t>Committees</w:t>
            </w:r>
            <w:r>
              <w:rPr>
                <w:rFonts w:ascii="Cambria"/>
                <w:color w:val="6D6E71"/>
                <w:spacing w:val="-1"/>
                <w:w w:val="95"/>
                <w:position w:val="7"/>
                <w:sz w:val="11"/>
              </w:rPr>
              <w:t>*</w:t>
            </w:r>
            <w:r>
              <w:rPr>
                <w:rFonts w:ascii="Cambria"/>
                <w:sz w:val="11"/>
              </w:rPr>
            </w:r>
          </w:p>
        </w:tc>
      </w:tr>
      <w:tr>
        <w:trPr>
          <w:trHeight w:val="200" w:hRule="exact"/>
        </w:trPr>
        <w:tc>
          <w:tcPr>
            <w:tcW w:w="5570" w:type="dxa"/>
            <w:gridSpan w:val="3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Companies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Boards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Boards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0" w:hRule="exact"/>
        </w:trPr>
        <w:tc>
          <w:tcPr>
            <w:tcW w:w="5570" w:type="dxa"/>
            <w:gridSpan w:val="3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6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other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6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other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5570" w:type="dxa"/>
            <w:gridSpan w:val="3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4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Companies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Companies</w:t>
            </w:r>
            <w:r>
              <w:rPr>
                <w:rFonts w:ascii="Cambria"/>
                <w:sz w:val="20"/>
              </w:rPr>
            </w:r>
          </w:p>
        </w:tc>
      </w:tr>
    </w:tbl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1344"/>
        <w:gridCol w:w="2530"/>
        <w:gridCol w:w="1154"/>
        <w:gridCol w:w="1360"/>
        <w:gridCol w:w="1399"/>
      </w:tblGrid>
      <w:tr>
        <w:trPr>
          <w:trHeight w:val="503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1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T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Comfort,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Jr.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Chairman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94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9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Frank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Brienzi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1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spacing w:val="-1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</w:t>
            </w:r>
            <w:r>
              <w:rPr>
                <w:rFonts w:ascii="Cambria" w:hAnsi="Cambria" w:cs="Cambria" w:eastAsia="Cambria"/>
                <w:color w:val="231F20"/>
                <w:w w:val="9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9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7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Dorian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Daley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spacing w:val="-1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</w:t>
            </w:r>
            <w:r>
              <w:rPr>
                <w:rFonts w:ascii="Cambria" w:hAnsi="Cambria" w:cs="Cambria" w:eastAsia="Cambria"/>
                <w:color w:val="231F20"/>
                <w:w w:val="9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right="91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9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Joseph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John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2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Executive,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</w:t>
            </w:r>
            <w:r>
              <w:rPr>
                <w:rFonts w:ascii="Cambria" w:hAnsi="Cambria" w:cs="Cambria" w:eastAsia="Cambria"/>
                <w:color w:val="231F20"/>
                <w:w w:val="9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9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24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Y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Kale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1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Chaitanya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Kamat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3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Executive,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</w:t>
            </w:r>
            <w:r>
              <w:rPr>
                <w:rFonts w:ascii="Cambria" w:hAnsi="Cambria" w:cs="Cambria" w:eastAsia="Cambria"/>
                <w:color w:val="231F20"/>
                <w:w w:val="9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9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Mr.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Venkatachalam</w:t>
            </w:r>
            <w:r>
              <w:rPr>
                <w:rFonts w:ascii="Cambria"/>
                <w:color w:val="231F20"/>
                <w:w w:val="90"/>
                <w:position w:val="7"/>
                <w:sz w:val="11"/>
              </w:rPr>
              <w:t>4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9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7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William</w:t>
            </w:r>
            <w:r>
              <w:rPr>
                <w:rFonts w:ascii="Cambria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Corey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West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5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spacing w:val="-1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</w:t>
            </w:r>
            <w:r>
              <w:rPr>
                <w:rFonts w:ascii="Cambria" w:hAnsi="Cambria" w:cs="Cambria" w:eastAsia="Cambria"/>
                <w:color w:val="231F20"/>
                <w:w w:val="9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9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9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33" w:hRule="exact"/>
        </w:trPr>
        <w:tc>
          <w:tcPr>
            <w:tcW w:w="236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Derek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H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6"/>
              <w:ind w:left="472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Non‑Executive,</w:t>
            </w:r>
            <w:r>
              <w:rPr>
                <w:rFonts w:ascii="Cambria" w:hAnsi="Cambria" w:cs="Cambria" w:eastAsia="Cambria"/>
                <w:color w:val="231F20"/>
                <w:spacing w:val="-1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Non‑</w:t>
            </w:r>
            <w:r>
              <w:rPr>
                <w:rFonts w:ascii="Cambria" w:hAnsi="Cambria" w:cs="Cambria" w:eastAsia="Cambria"/>
                <w:color w:val="231F20"/>
                <w:w w:val="9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Independent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right="91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0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right="18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right="17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196" w:lineRule="exact" w:before="94"/>
        <w:ind w:left="1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/>
        <w:pict>
          <v:group style="position:absolute;margin-left:34.0396pt;margin-top:-248.490646pt;width:507.4pt;height:247.8pt;mso-position-horizontal-relative:page;mso-position-vertical-relative:paragraph;z-index:-715096" coordorigin="681,-4970" coordsize="10148,4956">
            <v:group style="position:absolute;left:681;top:-4969;width:2495;height:1233" coordorigin="681,-4969" coordsize="2495,1233">
              <v:shape style="position:absolute;left:681;top:-4969;width:2495;height:1233" coordorigin="681,-4969" coordsize="2495,1233" path="m3175,-4969l681,-4969,681,-3736,3175,-3736,3175,-4969xe" filled="true" fillcolor="#dedfe0" stroked="false">
                <v:path arrowok="t"/>
                <v:fill type="solid"/>
              </v:shape>
            </v:group>
            <v:group style="position:absolute;left:3175;top:-4969;width:1588;height:1233" coordorigin="3175,-4969" coordsize="1588,1233">
              <v:shape style="position:absolute;left:3175;top:-4969;width:1588;height:1233" coordorigin="3175,-4969" coordsize="1588,1233" path="m4763,-4969l3175,-4969,3175,-3736,4763,-3736,4763,-4969xe" filled="true" fillcolor="#dedfe0" stroked="false">
                <v:path arrowok="t"/>
                <v:fill type="solid"/>
              </v:shape>
            </v:group>
            <v:group style="position:absolute;left:4763;top:-4969;width:2117;height:1233" coordorigin="4763,-4969" coordsize="2117,1233">
              <v:shape style="position:absolute;left:4763;top:-4969;width:2117;height:1233" coordorigin="4763,-4969" coordsize="2117,1233" path="m6879,-4969l4763,-4969,4763,-3736,6879,-3736,6879,-4969xe" filled="true" fillcolor="#dedfe0" stroked="false">
                <v:path arrowok="t"/>
                <v:fill type="solid"/>
              </v:shape>
            </v:group>
            <v:group style="position:absolute;left:6879;top:-4969;width:1191;height:1233" coordorigin="6879,-4969" coordsize="1191,1233">
              <v:shape style="position:absolute;left:6879;top:-4969;width:1191;height:1233" coordorigin="6879,-4969" coordsize="1191,1233" path="m8070,-4969l6879,-4969,6879,-3736,8070,-3736,8070,-4969xe" filled="true" fillcolor="#dedfe0" stroked="false">
                <v:path arrowok="t"/>
                <v:fill type="solid"/>
              </v:shape>
            </v:group>
            <v:group style="position:absolute;left:8070;top:-4969;width:2;height:4954" coordorigin="8070,-4969" coordsize="2,4954">
              <v:shape style="position:absolute;left:8070;top:-4969;width:2;height:4954" coordorigin="8070,-4969" coordsize="0,4954" path="m8070,-4969l8070,-15e" filled="false" stroked="true" strokeweight=".101pt" strokecolor="#dedfe0">
                <v:path arrowok="t"/>
              </v:shape>
            </v:group>
            <v:group style="position:absolute;left:8070;top:-4969;width:1398;height:1233" coordorigin="8070,-4969" coordsize="1398,1233">
              <v:shape style="position:absolute;left:8070;top:-4969;width:1398;height:1233" coordorigin="8070,-4969" coordsize="1398,1233" path="m9468,-4969l8070,-4969,8070,-3736,9468,-3736,9468,-4969xe" filled="true" fillcolor="#dedfe0" stroked="false">
                <v:path arrowok="t"/>
                <v:fill type="solid"/>
              </v:shape>
            </v:group>
            <v:group style="position:absolute;left:9468;top:-4969;width:1361;height:1233" coordorigin="9468,-4969" coordsize="1361,1233">
              <v:shape style="position:absolute;left:9468;top:-4969;width:1361;height:1233" coordorigin="9468,-4969" coordsize="1361,1233" path="m10829,-4969l9468,-4969,9468,-3736,10829,-3736,10829,-4969xe" filled="true" fillcolor="#dedfe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Cambria" w:hAnsi="Cambria" w:cs="Cambria" w:eastAsia="Cambria"/>
          <w:color w:val="231F20"/>
          <w:w w:val="95"/>
          <w:position w:val="6"/>
          <w:sz w:val="10"/>
          <w:szCs w:val="10"/>
        </w:rPr>
        <w:t>*</w:t>
      </w:r>
      <w:r>
        <w:rPr>
          <w:rFonts w:ascii="Cambria" w:hAnsi="Cambria" w:cs="Cambria" w:eastAsia="Cambria"/>
          <w:color w:val="231F20"/>
          <w:spacing w:val="18"/>
          <w:w w:val="95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Only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Audit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Committee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Shareholders’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Grievances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Committee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are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considered.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80" w:lineRule="exact" w:before="11"/>
        <w:ind w:left="310" w:right="115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sz w:val="18"/>
        </w:rPr>
        <w:t>All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Directorships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of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Mr.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William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T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Comfort,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Jr.,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Mr.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Frank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Brienzi,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Ms.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Dorian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Daley,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Mr.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William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Corey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West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Mr.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Derek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H</w:t>
      </w:r>
      <w:r>
        <w:rPr>
          <w:rFonts w:ascii="Cambria"/>
          <w:color w:val="231F20"/>
          <w:spacing w:val="-25"/>
          <w:sz w:val="18"/>
        </w:rPr>
        <w:t> </w:t>
      </w:r>
      <w:r>
        <w:rPr>
          <w:rFonts w:ascii="Cambria"/>
          <w:color w:val="231F20"/>
          <w:sz w:val="18"/>
        </w:rPr>
        <w:t>Williams</w:t>
      </w:r>
      <w:r>
        <w:rPr>
          <w:rFonts w:ascii="Cambria"/>
          <w:color w:val="231F20"/>
          <w:spacing w:val="-24"/>
          <w:sz w:val="18"/>
        </w:rPr>
        <w:t> </w:t>
      </w:r>
      <w:r>
        <w:rPr>
          <w:rFonts w:ascii="Cambria"/>
          <w:color w:val="231F20"/>
          <w:sz w:val="18"/>
        </w:rPr>
        <w:t>are</w:t>
      </w:r>
      <w:r>
        <w:rPr>
          <w:rFonts w:ascii="Cambria"/>
          <w:color w:val="231F20"/>
          <w:w w:val="79"/>
          <w:sz w:val="18"/>
        </w:rPr>
        <w:t> </w:t>
      </w:r>
      <w:r>
        <w:rPr>
          <w:rFonts w:ascii="Cambria"/>
          <w:color w:val="231F20"/>
          <w:w w:val="90"/>
          <w:sz w:val="18"/>
        </w:rPr>
        <w:t>in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foreign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companies.</w:t>
      </w:r>
      <w:r>
        <w:rPr>
          <w:rFonts w:ascii="Cambria"/>
          <w:sz w:val="18"/>
        </w:rPr>
      </w:r>
    </w:p>
    <w:p>
      <w:pPr>
        <w:spacing w:line="184" w:lineRule="exact" w:before="0"/>
        <w:ind w:left="31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None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directors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are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related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inter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se.</w:t>
      </w:r>
      <w:r>
        <w:rPr>
          <w:rFonts w:ascii="Cambria"/>
          <w:sz w:val="18"/>
        </w:rPr>
      </w:r>
    </w:p>
    <w:p>
      <w:pPr>
        <w:spacing w:line="196" w:lineRule="exact" w:before="149"/>
        <w:ind w:left="1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 </w:t>
      </w:r>
      <w:r>
        <w:rPr>
          <w:rFonts w:ascii="Cambria"/>
          <w:color w:val="231F20"/>
          <w:spacing w:val="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Frank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Brienzi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Annual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General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Meeting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held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11"/>
        <w:ind w:left="310" w:right="115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position w:val="6"/>
          <w:sz w:val="10"/>
          <w:szCs w:val="10"/>
        </w:rPr>
        <w:t>2  </w:t>
      </w:r>
      <w:r>
        <w:rPr>
          <w:rFonts w:ascii="Cambria" w:hAnsi="Cambria" w:cs="Cambria" w:eastAsia="Cambria"/>
          <w:color w:val="231F20"/>
          <w:spacing w:val="1"/>
          <w:w w:val="95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Mr.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Joseph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John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was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appointed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Director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Whole‑time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Director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Annual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General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Meeting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held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August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25,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2010.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ceased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be</w:t>
      </w:r>
      <w:r>
        <w:rPr>
          <w:rFonts w:ascii="Cambria" w:hAnsi="Cambria" w:cs="Cambria" w:eastAsia="Cambria"/>
          <w:color w:val="231F20"/>
          <w:w w:val="8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director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with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effect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from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March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1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2011.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80" w:lineRule="exact" w:before="0"/>
        <w:ind w:left="310" w:right="115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3 </w:t>
      </w:r>
      <w:r>
        <w:rPr>
          <w:rFonts w:ascii="Cambria"/>
          <w:color w:val="231F20"/>
          <w:spacing w:val="1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Chaitanya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Kamat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Additional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Managing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CEO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subject</w:t>
      </w:r>
      <w:r>
        <w:rPr>
          <w:rFonts w:ascii="Cambria"/>
          <w:color w:val="231F20"/>
          <w:w w:val="88"/>
          <w:sz w:val="18"/>
        </w:rPr>
        <w:t> </w:t>
      </w:r>
      <w:r>
        <w:rPr>
          <w:rFonts w:ascii="Cambria"/>
          <w:color w:val="231F20"/>
          <w:w w:val="90"/>
          <w:sz w:val="18"/>
        </w:rPr>
        <w:t>to the approval of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 members of the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Company.</w:t>
      </w:r>
      <w:r>
        <w:rPr>
          <w:rFonts w:ascii="Cambria"/>
          <w:sz w:val="18"/>
        </w:rPr>
      </w:r>
    </w:p>
    <w:p>
      <w:pPr>
        <w:spacing w:line="168" w:lineRule="exact" w:before="0"/>
        <w:ind w:left="1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4 </w:t>
      </w:r>
      <w:r>
        <w:rPr>
          <w:rFonts w:ascii="Cambria"/>
          <w:color w:val="231F20"/>
          <w:spacing w:val="1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Venkatachalam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Additional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96" w:lineRule="exact" w:before="0"/>
        <w:ind w:left="1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5  </w:t>
      </w:r>
      <w:r>
        <w:rPr>
          <w:rFonts w:ascii="Cambria"/>
          <w:color w:val="231F20"/>
          <w:spacing w:val="14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William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Corey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West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Annual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General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Meeting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held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42" w:val="left" w:leader="none"/>
        </w:tabs>
        <w:spacing w:before="0"/>
        <w:ind w:left="441" w:right="0" w:hanging="301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Other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changes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in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Boar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d</w:t>
      </w:r>
      <w:r>
        <w:rPr>
          <w:rFonts w:ascii="Lucida Sans" w:hAnsi="Lucida Sans" w:cs="Lucida Sans" w:eastAsia="Lucida Sans"/>
          <w:b/>
          <w:bCs/>
          <w:color w:val="6D6E71"/>
          <w:spacing w:val="-26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during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financial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y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ear</w:t>
      </w:r>
      <w:r>
        <w:rPr>
          <w:rFonts w:ascii="Lucida Sans" w:hAnsi="Lucida Sans" w:cs="Lucida Sans" w:eastAsia="Lucida Sans"/>
          <w:b/>
          <w:bCs/>
          <w:color w:val="6D6E71"/>
          <w:spacing w:val="-26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7"/>
          <w:w w:val="95"/>
          <w:sz w:val="18"/>
          <w:szCs w:val="18"/>
        </w:rPr>
        <w:t>2010</w:t>
      </w:r>
      <w:r>
        <w:rPr>
          <w:rFonts w:ascii="Lucida Sans" w:hAnsi="Lucida Sans" w:cs="Lucida Sans" w:eastAsia="Lucida Sans"/>
          <w:b/>
          <w:bCs/>
          <w:color w:val="6D6E71"/>
          <w:spacing w:val="-43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–</w:t>
      </w:r>
      <w:r>
        <w:rPr>
          <w:rFonts w:ascii="Lucida Sans" w:hAnsi="Lucida Sans" w:cs="Lucida Sans" w:eastAsia="Lucida Sans"/>
          <w:b/>
          <w:bCs/>
          <w:color w:val="6D6E71"/>
          <w:spacing w:val="-43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8"/>
          <w:w w:val="95"/>
          <w:sz w:val="18"/>
          <w:szCs w:val="18"/>
        </w:rPr>
        <w:t>2011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numPr>
          <w:ilvl w:val="0"/>
          <w:numId w:val="2"/>
        </w:numPr>
        <w:tabs>
          <w:tab w:pos="425" w:val="left" w:leader="none"/>
        </w:tabs>
        <w:spacing w:line="240" w:lineRule="auto" w:before="105" w:after="0"/>
        <w:ind w:left="424" w:right="0" w:hanging="284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Rajesh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Hukku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R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Ravisankar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ceased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to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be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Directors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with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effect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from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April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29,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425" w:val="left" w:leader="none"/>
        </w:tabs>
        <w:spacing w:line="240" w:lineRule="auto" w:before="155" w:after="0"/>
        <w:ind w:left="424" w:right="0" w:hanging="284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Charles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Phillips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ceased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to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be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Director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with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effect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from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July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22,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425" w:val="left" w:leader="none"/>
        </w:tabs>
        <w:spacing w:line="240" w:lineRule="auto" w:before="155" w:after="0"/>
        <w:ind w:left="424" w:right="0" w:hanging="284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Ms.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Tarjani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Vakil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ceased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to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be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Director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with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effect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from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August</w:t>
      </w:r>
      <w:r>
        <w:rPr>
          <w:rFonts w:ascii="Cambria"/>
          <w:color w:val="231F20"/>
          <w:spacing w:val="-14"/>
          <w:w w:val="95"/>
        </w:rPr>
        <w:t> </w:t>
      </w:r>
      <w:r>
        <w:rPr>
          <w:rFonts w:ascii="Cambria"/>
          <w:color w:val="231F20"/>
          <w:w w:val="95"/>
        </w:rPr>
        <w:t>25,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2010</w:t>
      </w:r>
      <w:r>
        <w:rPr>
          <w:rFonts w:ascii="Cambria"/>
        </w:rPr>
      </w:r>
    </w:p>
    <w:p>
      <w:pPr>
        <w:pStyle w:val="BodyText"/>
        <w:numPr>
          <w:ilvl w:val="0"/>
          <w:numId w:val="2"/>
        </w:numPr>
        <w:tabs>
          <w:tab w:pos="425" w:val="left" w:leader="none"/>
        </w:tabs>
        <w:spacing w:line="240" w:lineRule="auto" w:before="155" w:after="0"/>
        <w:ind w:left="424" w:right="0" w:hanging="284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Kothandaraman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Raman)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ceased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277" w:top="560" w:bottom="460" w:left="540" w:right="960"/>
        </w:sectPr>
      </w:pPr>
    </w:p>
    <w:p>
      <w:pPr>
        <w:numPr>
          <w:ilvl w:val="2"/>
          <w:numId w:val="6"/>
        </w:numPr>
        <w:tabs>
          <w:tab w:pos="404" w:val="left" w:leader="none"/>
        </w:tabs>
        <w:spacing w:before="41"/>
        <w:ind w:left="403" w:right="0" w:hanging="28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Attendance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eac</w:t>
      </w:r>
      <w:r>
        <w:rPr>
          <w:rFonts w:ascii="Lucida Sans"/>
          <w:b/>
          <w:color w:val="6D6E71"/>
          <w:spacing w:val="-2"/>
          <w:w w:val="95"/>
          <w:sz w:val="18"/>
        </w:rPr>
        <w:t>h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Dir</w:t>
      </w:r>
      <w:r>
        <w:rPr>
          <w:rFonts w:ascii="Lucida Sans"/>
          <w:b/>
          <w:color w:val="6D6E71"/>
          <w:spacing w:val="-2"/>
          <w:w w:val="95"/>
          <w:sz w:val="18"/>
        </w:rPr>
        <w:t>ect</w:t>
      </w:r>
      <w:r>
        <w:rPr>
          <w:rFonts w:ascii="Lucida Sans"/>
          <w:b/>
          <w:color w:val="6D6E71"/>
          <w:spacing w:val="-3"/>
          <w:w w:val="95"/>
          <w:sz w:val="18"/>
        </w:rPr>
        <w:t>or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at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Boar</w:t>
      </w:r>
      <w:r>
        <w:rPr>
          <w:rFonts w:ascii="Lucida Sans"/>
          <w:b/>
          <w:color w:val="6D6E71"/>
          <w:spacing w:val="-2"/>
          <w:w w:val="95"/>
          <w:sz w:val="18"/>
        </w:rPr>
        <w:t>d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Meetings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last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Annual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Gener</w:t>
      </w:r>
      <w:r>
        <w:rPr>
          <w:rFonts w:ascii="Lucida Sans"/>
          <w:b/>
          <w:color w:val="6D6E71"/>
          <w:spacing w:val="-2"/>
          <w:w w:val="95"/>
          <w:sz w:val="18"/>
        </w:rPr>
        <w:t>al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Meeting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Meetings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intervals.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agenda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explanatory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circulated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advance.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inclusion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agenda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Meeting.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Independent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actively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participate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Meetings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contribute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expressing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opinions,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suggestions.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eight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Meetings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dates:</w:t>
      </w:r>
      <w:r>
        <w:rPr/>
      </w:r>
    </w:p>
    <w:p>
      <w:pPr>
        <w:pStyle w:val="BodyText"/>
        <w:spacing w:line="227" w:lineRule="exact" w:before="155"/>
        <w:ind w:right="0"/>
        <w:jc w:val="both"/>
      </w:pPr>
      <w:r>
        <w:rPr>
          <w:color w:val="231F20"/>
        </w:rPr>
        <w:t>April</w:t>
      </w:r>
      <w:r>
        <w:rPr>
          <w:color w:val="231F20"/>
          <w:spacing w:val="4"/>
        </w:rPr>
        <w:t> </w:t>
      </w:r>
      <w:r>
        <w:rPr>
          <w:color w:val="231F20"/>
        </w:rPr>
        <w:t>29,</w:t>
      </w:r>
      <w:r>
        <w:rPr>
          <w:color w:val="231F20"/>
          <w:spacing w:val="4"/>
        </w:rPr>
        <w:t> </w:t>
      </w:r>
      <w:r>
        <w:rPr>
          <w:color w:val="231F20"/>
        </w:rPr>
        <w:t>2010,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7,</w:t>
      </w:r>
      <w:r>
        <w:rPr>
          <w:color w:val="231F20"/>
          <w:spacing w:val="5"/>
        </w:rPr>
        <w:t> </w:t>
      </w:r>
      <w:r>
        <w:rPr>
          <w:color w:val="231F20"/>
        </w:rPr>
        <w:t>2010,</w:t>
      </w:r>
      <w:r>
        <w:rPr>
          <w:color w:val="231F20"/>
          <w:spacing w:val="4"/>
        </w:rPr>
        <w:t> </w:t>
      </w:r>
      <w:r>
        <w:rPr>
          <w:color w:val="231F20"/>
        </w:rPr>
        <w:t>July</w:t>
      </w:r>
      <w:r>
        <w:rPr>
          <w:color w:val="231F20"/>
          <w:spacing w:val="5"/>
        </w:rPr>
        <w:t> </w:t>
      </w:r>
      <w:r>
        <w:rPr>
          <w:color w:val="231F20"/>
        </w:rPr>
        <w:t>22,</w:t>
      </w:r>
      <w:r>
        <w:rPr>
          <w:color w:val="231F20"/>
          <w:spacing w:val="4"/>
        </w:rPr>
        <w:t> </w:t>
      </w:r>
      <w:r>
        <w:rPr>
          <w:color w:val="231F20"/>
        </w:rPr>
        <w:t>2010,</w:t>
      </w:r>
      <w:r>
        <w:rPr>
          <w:color w:val="231F20"/>
          <w:spacing w:val="4"/>
        </w:rPr>
        <w:t> </w:t>
      </w:r>
      <w:r>
        <w:rPr>
          <w:color w:val="231F20"/>
        </w:rPr>
        <w:t>August</w:t>
      </w:r>
      <w:r>
        <w:rPr>
          <w:color w:val="231F20"/>
          <w:spacing w:val="5"/>
        </w:rPr>
        <w:t> </w:t>
      </w:r>
      <w:r>
        <w:rPr>
          <w:color w:val="231F20"/>
        </w:rPr>
        <w:t>5,</w:t>
      </w:r>
      <w:r>
        <w:rPr>
          <w:color w:val="231F20"/>
          <w:spacing w:val="4"/>
        </w:rPr>
        <w:t> </w:t>
      </w:r>
      <w:r>
        <w:rPr>
          <w:color w:val="231F20"/>
        </w:rPr>
        <w:t>2010,</w:t>
      </w:r>
      <w:r>
        <w:rPr>
          <w:color w:val="231F20"/>
          <w:spacing w:val="5"/>
        </w:rPr>
        <w:t> </w:t>
      </w:r>
      <w:r>
        <w:rPr>
          <w:color w:val="231F20"/>
        </w:rPr>
        <w:t>August</w:t>
      </w:r>
      <w:r>
        <w:rPr>
          <w:color w:val="231F20"/>
          <w:spacing w:val="4"/>
        </w:rPr>
        <w:t> </w:t>
      </w:r>
      <w:r>
        <w:rPr>
          <w:color w:val="231F20"/>
        </w:rPr>
        <w:t>25,</w:t>
      </w:r>
      <w:r>
        <w:rPr>
          <w:color w:val="231F20"/>
          <w:spacing w:val="5"/>
        </w:rPr>
        <w:t> </w:t>
      </w:r>
      <w:r>
        <w:rPr>
          <w:color w:val="231F20"/>
        </w:rPr>
        <w:t>2010,</w:t>
      </w:r>
      <w:r>
        <w:rPr>
          <w:color w:val="231F20"/>
          <w:spacing w:val="4"/>
        </w:rPr>
        <w:t> </w:t>
      </w:r>
      <w:r>
        <w:rPr>
          <w:color w:val="231F20"/>
        </w:rPr>
        <w:t>October</w:t>
      </w:r>
      <w:r>
        <w:rPr>
          <w:color w:val="231F20"/>
          <w:spacing w:val="4"/>
        </w:rPr>
        <w:t> </w:t>
      </w:r>
      <w:r>
        <w:rPr>
          <w:color w:val="231F20"/>
        </w:rPr>
        <w:t>25,</w:t>
      </w:r>
      <w:r>
        <w:rPr>
          <w:color w:val="231F20"/>
          <w:spacing w:val="5"/>
        </w:rPr>
        <w:t> </w:t>
      </w:r>
      <w:r>
        <w:rPr>
          <w:color w:val="231F20"/>
        </w:rPr>
        <w:t>2010,</w:t>
      </w:r>
      <w:r>
        <w:rPr>
          <w:color w:val="231F20"/>
          <w:spacing w:val="4"/>
        </w:rPr>
        <w:t> </w:t>
      </w:r>
      <w:r>
        <w:rPr>
          <w:color w:val="231F20"/>
        </w:rPr>
        <w:t>November</w:t>
      </w:r>
      <w:r>
        <w:rPr>
          <w:color w:val="231F20"/>
          <w:spacing w:val="5"/>
        </w:rPr>
        <w:t> </w:t>
      </w:r>
      <w:r>
        <w:rPr>
          <w:color w:val="231F20"/>
        </w:rPr>
        <w:t>2,</w:t>
      </w:r>
      <w:r>
        <w:rPr>
          <w:color w:val="231F20"/>
          <w:spacing w:val="4"/>
        </w:rPr>
        <w:t> </w:t>
      </w:r>
      <w:r>
        <w:rPr>
          <w:color w:val="231F20"/>
        </w:rPr>
        <w:t>2010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27" w:lineRule="exact"/>
        <w:ind w:right="0"/>
        <w:jc w:val="both"/>
      </w:pPr>
      <w:r>
        <w:rPr>
          <w:color w:val="231F20"/>
          <w:w w:val="90"/>
        </w:rPr>
        <w:t>February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4,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pStyle w:val="BodyText"/>
        <w:spacing w:line="220" w:lineRule="exact" w:before="169"/>
        <w:ind w:right="118"/>
        <w:jc w:val="both"/>
      </w:pPr>
      <w:r>
        <w:rPr/>
        <w:pict>
          <v:group style="position:absolute;margin-left:53.381863pt;margin-top:40.765747pt;width:508.2pt;height:42.55pt;mso-position-horizontal-relative:page;mso-position-vertical-relative:paragraph;z-index:-714808" coordorigin="1068,815" coordsize="10164,851">
            <v:group style="position:absolute;left:1078;top:825;width:3341;height:841" coordorigin="1078,825" coordsize="3341,841">
              <v:shape style="position:absolute;left:1078;top:825;width:3341;height:841" coordorigin="1078,825" coordsize="3341,841" path="m4418,825l1078,825,1078,1666,4418,1666,4418,825xe" filled="true" fillcolor="#dedfe0" stroked="false">
                <v:path arrowok="t"/>
                <v:fill type="solid"/>
              </v:shape>
            </v:group>
            <v:group style="position:absolute;left:4418;top:825;width:1701;height:841" coordorigin="4418,825" coordsize="1701,841">
              <v:shape style="position:absolute;left:4418;top:825;width:1701;height:841" coordorigin="4418,825" coordsize="1701,841" path="m6119,825l4418,825,4418,1666,6119,1666,6119,825xe" filled="true" fillcolor="#dedfe0" stroked="false">
                <v:path arrowok="t"/>
                <v:fill type="solid"/>
              </v:shape>
            </v:group>
            <v:group style="position:absolute;left:6119;top:825;width:3402;height:426" coordorigin="6119,825" coordsize="3402,426">
              <v:shape style="position:absolute;left:6119;top:825;width:3402;height:426" coordorigin="6119,825" coordsize="3402,426" path="m6119,1251l9521,1251,9521,825,6119,825,6119,1251xe" filled="true" fillcolor="#dedfe0" stroked="false">
                <v:path arrowok="t"/>
                <v:fill type="solid"/>
              </v:shape>
            </v:group>
            <v:group style="position:absolute;left:9521;top:825;width:1701;height:841" coordorigin="9521,825" coordsize="1701,841">
              <v:shape style="position:absolute;left:9521;top:825;width:1701;height:841" coordorigin="9521,825" coordsize="1701,841" path="m11221,825l9521,825,9521,1666,11221,1666,11221,825xe" filled="true" fillcolor="#dedfe0" stroked="false">
                <v:path arrowok="t"/>
                <v:fill type="solid"/>
              </v:shape>
            </v:group>
            <v:group style="position:absolute;left:1078;top:825;width:10144;height:2" coordorigin="1078,825" coordsize="10144,2">
              <v:shape style="position:absolute;left:1078;top:825;width:10144;height:2" coordorigin="1078,825" coordsize="10144,0" path="m1078,825l11221,825e" filled="false" stroked="true" strokeweight="1.000091pt" strokecolor="#808285">
                <v:path arrowok="t"/>
              </v:shape>
              <v:shape style="position:absolute;left:1117;top:856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Director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95;top:856;width:1428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72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Board</w:t>
                      </w:r>
                      <w:r>
                        <w:rPr>
                          <w:rFonts w:ascii="Cambria"/>
                          <w:color w:val="6D6E71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Meetings</w:t>
                      </w:r>
                      <w:r>
                        <w:rPr>
                          <w:rFonts w:ascii="Cambria"/>
                          <w:color w:val="6D6E71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91;top:856;width:283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Board</w:t>
                      </w:r>
                      <w:r>
                        <w:rPr>
                          <w:rFonts w:ascii="Cambria"/>
                          <w:color w:val="6D6E71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Meetings</w:t>
                      </w:r>
                      <w:r>
                        <w:rPr>
                          <w:rFonts w:ascii="Cambria"/>
                          <w:color w:val="6D6E71"/>
                          <w:spacing w:val="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320;top:856;width:806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83" w:right="0" w:hanging="8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Last</w:t>
                      </w:r>
                      <w:r>
                        <w:rPr>
                          <w:rFonts w:ascii="Cambria"/>
                          <w:color w:val="6D6E71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AGM</w:t>
                      </w:r>
                      <w:r>
                        <w:rPr>
                          <w:rFonts w:ascii="Cambria"/>
                          <w:color w:val="6D6E71"/>
                          <w:w w:val="10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attendance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Meetings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w w:val="90"/>
        </w:rPr>
        <w:t> 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4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7"/>
        <w:gridCol w:w="1920"/>
        <w:gridCol w:w="1679"/>
        <w:gridCol w:w="1887"/>
        <w:gridCol w:w="1141"/>
      </w:tblGrid>
      <w:tr>
        <w:trPr>
          <w:trHeight w:val="601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7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1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T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Comfort,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Jr.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7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left="4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In</w:t>
            </w:r>
            <w:r>
              <w:rPr>
                <w:rFonts w:ascii="Cambria"/>
                <w:color w:val="6D6E71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person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left="4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On</w:t>
            </w:r>
            <w:r>
              <w:rPr>
                <w:rFonts w:ascii="Cambria"/>
                <w:color w:val="6D6E71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phone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7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Yes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Frank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Brienzi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1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Yes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Dorian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Daley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No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Rajesh</w:t>
            </w:r>
            <w:r>
              <w:rPr>
                <w:rFonts w:ascii="Cambria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Hukku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2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N.A.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Joseph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John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3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Yes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Y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Kale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Yes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Chaitanya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Kamat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4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N.A.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Charles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Phillips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5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N.A.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N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R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sz w:val="20"/>
              </w:rPr>
              <w:t>Raman</w:t>
            </w:r>
            <w:r>
              <w:rPr>
                <w:rFonts w:ascii="Cambria"/>
                <w:color w:val="231F20"/>
                <w:spacing w:val="-2"/>
                <w:position w:val="7"/>
                <w:sz w:val="11"/>
              </w:rPr>
              <w:t>6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Yes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</w:t>
            </w:r>
            <w:r>
              <w:rPr>
                <w:rFonts w:ascii="Cambria"/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Ravisankar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7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N.A.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 Tarjani 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Vakil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8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No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5"/>
                <w:sz w:val="20"/>
              </w:rPr>
              <w:t>Venkatachalam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9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N.A.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William</w:t>
            </w:r>
            <w:r>
              <w:rPr>
                <w:rFonts w:ascii="Cambria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Corey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spacing w:val="-1"/>
                <w:w w:val="95"/>
                <w:sz w:val="20"/>
              </w:rPr>
              <w:t>West</w:t>
            </w:r>
            <w:r>
              <w:rPr>
                <w:rFonts w:ascii="Cambria"/>
                <w:color w:val="231F20"/>
                <w:spacing w:val="-1"/>
                <w:w w:val="95"/>
                <w:position w:val="7"/>
                <w:sz w:val="11"/>
              </w:rPr>
              <w:t>10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Yes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351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Derek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H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7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No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196" w:lineRule="exact" w:before="79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 </w:t>
      </w:r>
      <w:r>
        <w:rPr>
          <w:rFonts w:ascii="Cambria"/>
          <w:color w:val="231F20"/>
          <w:spacing w:val="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Frank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Brienzi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Annual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General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Meeting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held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  </w:t>
      </w:r>
      <w:r>
        <w:rPr>
          <w:rFonts w:ascii="Cambria"/>
          <w:color w:val="231F20"/>
          <w:spacing w:val="13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Rajesh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Hukku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April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29,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11"/>
        <w:ind w:left="287" w:right="120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position w:val="6"/>
          <w:sz w:val="10"/>
          <w:szCs w:val="10"/>
        </w:rPr>
        <w:t>3  </w:t>
      </w:r>
      <w:r>
        <w:rPr>
          <w:rFonts w:ascii="Cambria" w:hAnsi="Cambria" w:cs="Cambria" w:eastAsia="Cambria"/>
          <w:color w:val="231F20"/>
          <w:spacing w:val="1"/>
          <w:w w:val="95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Mr.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Joseph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John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was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appointed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Director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Whole‑time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Director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Annual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General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Meeting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held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August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25,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2010.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ceased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be</w:t>
      </w:r>
      <w:r>
        <w:rPr>
          <w:rFonts w:ascii="Cambria" w:hAnsi="Cambria" w:cs="Cambria" w:eastAsia="Cambria"/>
          <w:color w:val="231F20"/>
          <w:w w:val="8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Director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with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effect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from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March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2011.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68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4  </w:t>
      </w:r>
      <w:r>
        <w:rPr>
          <w:rFonts w:ascii="Cambria"/>
          <w:color w:val="231F20"/>
          <w:spacing w:val="4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Chaitanya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Kamat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Additional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Managing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CEO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5  </w:t>
      </w:r>
      <w:r>
        <w:rPr>
          <w:rFonts w:ascii="Cambria"/>
          <w:color w:val="231F20"/>
          <w:spacing w:val="9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Charles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Phillips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July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22,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position w:val="6"/>
          <w:sz w:val="10"/>
        </w:rPr>
        <w:t>6 </w:t>
      </w:r>
      <w:r>
        <w:rPr>
          <w:rFonts w:ascii="Cambria"/>
          <w:color w:val="231F20"/>
          <w:spacing w:val="2"/>
          <w:position w:val="6"/>
          <w:sz w:val="10"/>
        </w:rPr>
        <w:t> </w:t>
      </w:r>
      <w:r>
        <w:rPr>
          <w:rFonts w:ascii="Cambria"/>
          <w:color w:val="231F20"/>
          <w:sz w:val="18"/>
        </w:rPr>
        <w:t>Mr.</w:t>
      </w:r>
      <w:r>
        <w:rPr>
          <w:rFonts w:ascii="Cambria"/>
          <w:color w:val="231F20"/>
          <w:spacing w:val="-21"/>
          <w:sz w:val="18"/>
        </w:rPr>
        <w:t> </w:t>
      </w:r>
      <w:r>
        <w:rPr>
          <w:rFonts w:ascii="Cambria"/>
          <w:color w:val="231F20"/>
          <w:sz w:val="18"/>
        </w:rPr>
        <w:t>N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R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K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Raman</w:t>
      </w:r>
      <w:r>
        <w:rPr>
          <w:rFonts w:ascii="Cambria"/>
          <w:color w:val="231F20"/>
          <w:spacing w:val="-21"/>
          <w:sz w:val="18"/>
        </w:rPr>
        <w:t> </w:t>
      </w:r>
      <w:r>
        <w:rPr>
          <w:rFonts w:ascii="Cambria"/>
          <w:color w:val="231F20"/>
          <w:sz w:val="18"/>
        </w:rPr>
        <w:t>ceased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to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be</w:t>
      </w:r>
      <w:r>
        <w:rPr>
          <w:rFonts w:ascii="Cambria"/>
          <w:color w:val="231F20"/>
          <w:spacing w:val="-21"/>
          <w:sz w:val="18"/>
        </w:rPr>
        <w:t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Director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with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effect</w:t>
      </w:r>
      <w:r>
        <w:rPr>
          <w:rFonts w:ascii="Cambria"/>
          <w:color w:val="231F20"/>
          <w:spacing w:val="-21"/>
          <w:sz w:val="18"/>
        </w:rPr>
        <w:t> </w:t>
      </w:r>
      <w:r>
        <w:rPr>
          <w:rFonts w:ascii="Cambria"/>
          <w:color w:val="231F20"/>
          <w:sz w:val="18"/>
        </w:rPr>
        <w:t>from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October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25,</w:t>
      </w:r>
      <w:r>
        <w:rPr>
          <w:rFonts w:ascii="Cambria"/>
          <w:color w:val="231F20"/>
          <w:spacing w:val="-22"/>
          <w:sz w:val="18"/>
        </w:rPr>
        <w:t> </w:t>
      </w:r>
      <w:r>
        <w:rPr>
          <w:rFonts w:ascii="Cambria"/>
          <w:color w:val="231F20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7  </w:t>
      </w:r>
      <w:r>
        <w:rPr>
          <w:rFonts w:ascii="Cambria"/>
          <w:color w:val="231F20"/>
          <w:spacing w:val="9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Ravisankar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April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29,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8  </w:t>
      </w:r>
      <w:r>
        <w:rPr>
          <w:rFonts w:ascii="Cambria"/>
          <w:color w:val="231F20"/>
          <w:spacing w:val="12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Ms.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Tarjani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Vakil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9 </w:t>
      </w:r>
      <w:r>
        <w:rPr>
          <w:rFonts w:ascii="Cambria"/>
          <w:color w:val="231F20"/>
          <w:spacing w:val="1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Venkatachalam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Additional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96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10</w:t>
      </w:r>
      <w:r>
        <w:rPr>
          <w:rFonts w:ascii="Cambria"/>
          <w:color w:val="231F20"/>
          <w:spacing w:val="20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William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Corey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West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Annual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General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Meeting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held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240" w:lineRule="auto" w:before="9"/>
        <w:rPr>
          <w:rFonts w:ascii="Cambria" w:hAnsi="Cambria" w:cs="Cambria" w:eastAsia="Cambria"/>
          <w:sz w:val="25"/>
          <w:szCs w:val="25"/>
        </w:rPr>
      </w:pPr>
    </w:p>
    <w:p>
      <w:pPr>
        <w:numPr>
          <w:ilvl w:val="2"/>
          <w:numId w:val="6"/>
        </w:numPr>
        <w:tabs>
          <w:tab w:pos="418" w:val="left" w:leader="none"/>
        </w:tabs>
        <w:spacing w:before="0"/>
        <w:ind w:left="417" w:right="0" w:hanging="30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Details</w:t>
      </w:r>
      <w:r>
        <w:rPr>
          <w:rFonts w:ascii="Lucida Sans"/>
          <w:b/>
          <w:color w:val="6D6E71"/>
          <w:spacing w:val="-3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3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other</w:t>
      </w:r>
      <w:r>
        <w:rPr>
          <w:rFonts w:ascii="Lucida Sans"/>
          <w:b/>
          <w:color w:val="6D6E71"/>
          <w:spacing w:val="-3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dir</w:t>
      </w:r>
      <w:r>
        <w:rPr>
          <w:rFonts w:ascii="Lucida Sans"/>
          <w:b/>
          <w:color w:val="6D6E71"/>
          <w:spacing w:val="-1"/>
          <w:w w:val="95"/>
          <w:sz w:val="18"/>
        </w:rPr>
        <w:t>ect</w:t>
      </w:r>
      <w:r>
        <w:rPr>
          <w:rFonts w:ascii="Lucida Sans"/>
          <w:b/>
          <w:color w:val="6D6E71"/>
          <w:spacing w:val="-2"/>
          <w:w w:val="95"/>
          <w:sz w:val="18"/>
        </w:rPr>
        <w:t>orships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left"/>
      </w:pPr>
      <w:r>
        <w:rPr>
          <w:color w:val="231F20"/>
          <w:w w:val="90"/>
        </w:rPr>
        <w:t>Details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the directorships of the Company’s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 in other companies as 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March 31, 2011 are given below: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3pt;height:271.9pt;mso-position-horizontal-relative:char;mso-position-vertical-relative:line" coordorigin="0,0" coordsize="10166,5438">
            <v:group style="position:absolute;left:10;top:10;width:4930;height:433" coordorigin="10,10" coordsize="4930,433">
              <v:shape style="position:absolute;left:10;top:10;width:4930;height:433" coordorigin="10,10" coordsize="4930,433" path="m4940,10l10,10,10,443,4940,443,4940,10xe" filled="true" fillcolor="#dedfe0" stroked="false">
                <v:path arrowok="t"/>
                <v:fill type="solid"/>
              </v:shape>
            </v:group>
            <v:group style="position:absolute;left:4940;top:10;width:5216;height:433" coordorigin="4940,10" coordsize="5216,433">
              <v:shape style="position:absolute;left:4940;top:10;width:5216;height:433" coordorigin="4940,10" coordsize="5216,433" path="m10155,10l4940,10,4940,443,10155,443,10155,10xe" filled="true" fillcolor="#dedfe0" stroked="false">
                <v:path arrowok="t"/>
                <v:fill type="solid"/>
              </v:shape>
            </v:group>
            <v:group style="position:absolute;left:10;top:443;width:4930;height:208" coordorigin="10,443" coordsize="4930,208">
              <v:shape style="position:absolute;left:10;top:443;width:4930;height:208" coordorigin="10,443" coordsize="4930,208" path="m4940,443l10,443,10,650,4940,650,4940,443xe" filled="true" fillcolor="#dedfe0" stroked="false">
                <v:path arrowok="t"/>
                <v:fill type="solid"/>
              </v:shape>
            </v:group>
            <v:group style="position:absolute;left:4940;top:443;width:5216;height:208" coordorigin="4940,443" coordsize="5216,208">
              <v:shape style="position:absolute;left:4940;top:443;width:5216;height:208" coordorigin="4940,443" coordsize="5216,208" path="m10155,443l4940,443,4940,650,10155,650,10155,443xe" filled="true" fillcolor="#dedfe0" stroked="false">
                <v:path arrowok="t"/>
                <v:fill type="solid"/>
              </v:shape>
            </v:group>
            <v:group style="position:absolute;left:10;top:650;width:4930;height:208" coordorigin="10,650" coordsize="4930,208">
              <v:shape style="position:absolute;left:10;top:650;width:4930;height:208" coordorigin="10,650" coordsize="4930,208" path="m4940,650l10,650,10,858,4940,858,4940,650xe" filled="true" fillcolor="#dedfe0" stroked="false">
                <v:path arrowok="t"/>
                <v:fill type="solid"/>
              </v:shape>
            </v:group>
            <v:group style="position:absolute;left:4940;top:650;width:5216;height:208" coordorigin="4940,650" coordsize="5216,208">
              <v:shape style="position:absolute;left:4940;top:650;width:5216;height:208" coordorigin="4940,650" coordsize="5216,208" path="m10155,650l4940,650,4940,858,10155,858,10155,650xe" filled="true" fillcolor="#dedfe0" stroked="false">
                <v:path arrowok="t"/>
                <v:fill type="solid"/>
              </v:shape>
            </v:group>
            <v:group style="position:absolute;left:10;top:858;width:4930;height:208" coordorigin="10,858" coordsize="4930,208">
              <v:shape style="position:absolute;left:10;top:858;width:4930;height:208" coordorigin="10,858" coordsize="4930,208" path="m4940,858l10,858,10,1066,4940,1066,4940,858xe" filled="true" fillcolor="#dedfe0" stroked="false">
                <v:path arrowok="t"/>
                <v:fill type="solid"/>
              </v:shape>
            </v:group>
            <v:group style="position:absolute;left:4940;top:858;width:5216;height:208" coordorigin="4940,858" coordsize="5216,208">
              <v:shape style="position:absolute;left:4940;top:858;width:5216;height:208" coordorigin="4940,858" coordsize="5216,208" path="m10155,858l4940,858,4940,1066,10155,1066,10155,858xe" filled="true" fillcolor="#dedfe0" stroked="false">
                <v:path arrowok="t"/>
                <v:fill type="solid"/>
              </v:shape>
            </v:group>
            <v:group style="position:absolute;left:10;top:1066;width:4930;height:208" coordorigin="10,1066" coordsize="4930,208">
              <v:shape style="position:absolute;left:10;top:1066;width:4930;height:208" coordorigin="10,1066" coordsize="4930,208" path="m4940,1066l10,1066,10,1274,4940,1274,4940,1066xe" filled="true" fillcolor="#dedfe0" stroked="false">
                <v:path arrowok="t"/>
                <v:fill type="solid"/>
              </v:shape>
            </v:group>
            <v:group style="position:absolute;left:4940;top:1066;width:5216;height:208" coordorigin="4940,1066" coordsize="5216,208">
              <v:shape style="position:absolute;left:4940;top:1066;width:5216;height:208" coordorigin="4940,1066" coordsize="5216,208" path="m10155,1066l4940,1066,4940,1274,10155,1274,10155,1066xe" filled="true" fillcolor="#dedfe0" stroked="false">
                <v:path arrowok="t"/>
                <v:fill type="solid"/>
              </v:shape>
            </v:group>
            <v:group style="position:absolute;left:10;top:1274;width:4930;height:416" coordorigin="10,1274" coordsize="4930,416">
              <v:shape style="position:absolute;left:10;top:1274;width:4930;height:416" coordorigin="10,1274" coordsize="4930,416" path="m4940,1274l10,1274,10,1689,4940,1689,4940,1274xe" filled="true" fillcolor="#dedfe0" stroked="false">
                <v:path arrowok="t"/>
                <v:fill type="solid"/>
              </v:shape>
            </v:group>
            <v:group style="position:absolute;left:4940;top:1274;width:5216;height:416" coordorigin="4940,1274" coordsize="5216,416">
              <v:shape style="position:absolute;left:4940;top:1274;width:5216;height:416" coordorigin="4940,1274" coordsize="5216,416" path="m10155,1274l4940,1274,4940,1689,10155,1689,10155,1274xe" filled="true" fillcolor="#dedfe0" stroked="false">
                <v:path arrowok="t"/>
                <v:fill type="solid"/>
              </v:shape>
            </v:group>
            <v:group style="position:absolute;left:10;top:1689;width:4930;height:416" coordorigin="10,1689" coordsize="4930,416">
              <v:shape style="position:absolute;left:10;top:1689;width:4930;height:416" coordorigin="10,1689" coordsize="4930,416" path="m4940,1689l10,1689,10,2105,4940,2105,4940,1689xe" filled="true" fillcolor="#dedfe0" stroked="false">
                <v:path arrowok="t"/>
                <v:fill type="solid"/>
              </v:shape>
            </v:group>
            <v:group style="position:absolute;left:4940;top:1689;width:5216;height:416" coordorigin="4940,1689" coordsize="5216,416">
              <v:shape style="position:absolute;left:4940;top:1689;width:5216;height:416" coordorigin="4940,1689" coordsize="5216,416" path="m10155,1689l4940,1689,4940,2105,10155,2105,10155,1689xe" filled="true" fillcolor="#dedfe0" stroked="false">
                <v:path arrowok="t"/>
                <v:fill type="solid"/>
              </v:shape>
            </v:group>
            <v:group style="position:absolute;left:10;top:2105;width:4930;height:416" coordorigin="10,2105" coordsize="4930,416">
              <v:shape style="position:absolute;left:10;top:2105;width:4930;height:416" coordorigin="10,2105" coordsize="4930,416" path="m4940,2105l10,2105,10,2520,4940,2520,4940,2105xe" filled="true" fillcolor="#dedfe0" stroked="false">
                <v:path arrowok="t"/>
                <v:fill type="solid"/>
              </v:shape>
            </v:group>
            <v:group style="position:absolute;left:4940;top:2105;width:5216;height:416" coordorigin="4940,2105" coordsize="5216,416">
              <v:shape style="position:absolute;left:4940;top:2105;width:5216;height:416" coordorigin="4940,2105" coordsize="5216,416" path="m10155,2105l4940,2105,4940,2520,10155,2520,10155,2105xe" filled="true" fillcolor="#dedfe0" stroked="false">
                <v:path arrowok="t"/>
                <v:fill type="solid"/>
              </v:shape>
            </v:group>
            <v:group style="position:absolute;left:10;top:2520;width:4930;height:416" coordorigin="10,2520" coordsize="4930,416">
              <v:shape style="position:absolute;left:10;top:2520;width:4930;height:416" coordorigin="10,2520" coordsize="4930,416" path="m4940,2520l10,2520,10,2936,4940,2936,4940,2520xe" filled="true" fillcolor="#dedfe0" stroked="false">
                <v:path arrowok="t"/>
                <v:fill type="solid"/>
              </v:shape>
            </v:group>
            <v:group style="position:absolute;left:4940;top:2520;width:5216;height:416" coordorigin="4940,2520" coordsize="5216,416">
              <v:shape style="position:absolute;left:4940;top:2520;width:5216;height:416" coordorigin="4940,2520" coordsize="5216,416" path="m10155,2520l4940,2520,4940,2936,10155,2936,10155,2520xe" filled="true" fillcolor="#dedfe0" stroked="false">
                <v:path arrowok="t"/>
                <v:fill type="solid"/>
              </v:shape>
            </v:group>
            <v:group style="position:absolute;left:10;top:2936;width:4930;height:416" coordorigin="10,2936" coordsize="4930,416">
              <v:shape style="position:absolute;left:10;top:2936;width:4930;height:416" coordorigin="10,2936" coordsize="4930,416" path="m4940,2936l10,2936,10,3351,4940,3351,4940,2936xe" filled="true" fillcolor="#dedfe0" stroked="false">
                <v:path arrowok="t"/>
                <v:fill type="solid"/>
              </v:shape>
            </v:group>
            <v:group style="position:absolute;left:4940;top:2936;width:5216;height:416" coordorigin="4940,2936" coordsize="5216,416">
              <v:shape style="position:absolute;left:4940;top:2936;width:5216;height:416" coordorigin="4940,2936" coordsize="5216,416" path="m10155,2936l4940,2936,4940,3351,10155,3351,10155,2936xe" filled="true" fillcolor="#dedfe0" stroked="false">
                <v:path arrowok="t"/>
                <v:fill type="solid"/>
              </v:shape>
            </v:group>
            <v:group style="position:absolute;left:10;top:3351;width:4930;height:210" coordorigin="10,3351" coordsize="4930,210">
              <v:shape style="position:absolute;left:10;top:3351;width:4930;height:210" coordorigin="10,3351" coordsize="4930,210" path="m4940,3351l10,3351,10,3560,4940,3560,4940,3351xe" filled="true" fillcolor="#dedfe0" stroked="false">
                <v:path arrowok="t"/>
                <v:fill type="solid"/>
              </v:shape>
            </v:group>
            <v:group style="position:absolute;left:4940;top:3351;width:5216;height:210" coordorigin="4940,3351" coordsize="5216,210">
              <v:shape style="position:absolute;left:4940;top:3351;width:5216;height:210" coordorigin="4940,3351" coordsize="5216,210" path="m10155,3351l4940,3351,4940,3560,10155,3560,10155,3351xe" filled="true" fillcolor="#dedfe0" stroked="false">
                <v:path arrowok="t"/>
                <v:fill type="solid"/>
              </v:shape>
            </v:group>
            <v:group style="position:absolute;left:10;top:3560;width:4930;height:416" coordorigin="10,3560" coordsize="4930,416">
              <v:shape style="position:absolute;left:10;top:3560;width:4930;height:416" coordorigin="10,3560" coordsize="4930,416" path="m4940,3560l10,3560,10,3976,4940,3976,4940,3560xe" filled="true" fillcolor="#dedfe0" stroked="false">
                <v:path arrowok="t"/>
                <v:fill type="solid"/>
              </v:shape>
            </v:group>
            <v:group style="position:absolute;left:4940;top:3560;width:5216;height:416" coordorigin="4940,3560" coordsize="5216,416">
              <v:shape style="position:absolute;left:4940;top:3560;width:5216;height:416" coordorigin="4940,3560" coordsize="5216,416" path="m10155,3560l4940,3560,4940,3976,10155,3976,10155,3560xe" filled="true" fillcolor="#dedfe0" stroked="false">
                <v:path arrowok="t"/>
                <v:fill type="solid"/>
              </v:shape>
            </v:group>
            <v:group style="position:absolute;left:10;top:3976;width:4930;height:416" coordorigin="10,3976" coordsize="4930,416">
              <v:shape style="position:absolute;left:10;top:3976;width:4930;height:416" coordorigin="10,3976" coordsize="4930,416" path="m4940,3976l10,3976,10,4392,4940,4392,4940,3976xe" filled="true" fillcolor="#dedfe0" stroked="false">
                <v:path arrowok="t"/>
                <v:fill type="solid"/>
              </v:shape>
            </v:group>
            <v:group style="position:absolute;left:4940;top:3976;width:5216;height:416" coordorigin="4940,3976" coordsize="5216,416">
              <v:shape style="position:absolute;left:4940;top:3976;width:5216;height:416" coordorigin="4940,3976" coordsize="5216,416" path="m10155,3976l4940,3976,4940,4392,10155,4392,10155,3976xe" filled="true" fillcolor="#dedfe0" stroked="false">
                <v:path arrowok="t"/>
                <v:fill type="solid"/>
              </v:shape>
            </v:group>
            <v:group style="position:absolute;left:10;top:4392;width:4930;height:416" coordorigin="10,4392" coordsize="4930,416">
              <v:shape style="position:absolute;left:10;top:4392;width:4930;height:416" coordorigin="10,4392" coordsize="4930,416" path="m4940,4392l10,4392,10,4807,4940,4807,4940,4392xe" filled="true" fillcolor="#dedfe0" stroked="false">
                <v:path arrowok="t"/>
                <v:fill type="solid"/>
              </v:shape>
            </v:group>
            <v:group style="position:absolute;left:4940;top:4392;width:5216;height:416" coordorigin="4940,4392" coordsize="5216,416">
              <v:shape style="position:absolute;left:4940;top:4392;width:5216;height:416" coordorigin="4940,4392" coordsize="5216,416" path="m10155,4392l4940,4392,4940,4807,10155,4807,10155,4392xe" filled="true" fillcolor="#dedfe0" stroked="false">
                <v:path arrowok="t"/>
                <v:fill type="solid"/>
              </v:shape>
            </v:group>
            <v:group style="position:absolute;left:10;top:4807;width:4930;height:624" coordorigin="10,4807" coordsize="4930,624">
              <v:shape style="position:absolute;left:10;top:4807;width:4930;height:624" coordorigin="10,4807" coordsize="4930,624" path="m4940,4807l10,4807,10,5430,4940,5430,4940,4807xe" filled="true" fillcolor="#dedfe0" stroked="false">
                <v:path arrowok="t"/>
                <v:fill type="solid"/>
              </v:shape>
            </v:group>
            <v:group style="position:absolute;left:4940;top:4807;width:5216;height:624" coordorigin="4940,4807" coordsize="5216,624">
              <v:shape style="position:absolute;left:4940;top:4807;width:5216;height:624" coordorigin="4940,4807" coordsize="5216,624" path="m10155,4807l4940,4807,4940,5430,10155,5430,10155,4807xe" filled="true" fillcolor="#dedfe0" stroked="false">
                <v:path arrowok="t"/>
                <v:fill type="solid"/>
              </v:shape>
            </v:group>
            <v:group style="position:absolute;left:10;top:10;width:10146;height:2" coordorigin="10,10" coordsize="10146,2">
              <v:shape style="position:absolute;left:10;top:10;width:10146;height:2" coordorigin="10,10" coordsize="10146,0" path="m10,10l10155,10e" filled="false" stroked="true" strokeweight="1pt" strokecolor="#808285">
                <v:path arrowok="t"/>
              </v:shape>
              <v:shape style="position:absolute;left:50;top:41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Director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79;top:41;width:149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directorships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456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Comfort,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Jr.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79;top:456;width:2956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Citigroup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Venture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Capital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Court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Square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Capital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Partners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Deutsche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Annington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(DAIG)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1581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Nabors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Industries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CX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Partners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703;width:1384;height:82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Frank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Brienzi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54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Ms.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Dorian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Daley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79;top:1703;width:2989;height:373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NPower,</w:t>
                      </w:r>
                      <w:r>
                        <w:rPr>
                          <w:rFonts w:ascii="Cambria"/>
                          <w:color w:val="231F20"/>
                          <w:spacing w:val="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Texas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Aidmatrix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BEA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Crossgain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International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BEA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Systems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Ireland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Eontec</w:t>
                      </w:r>
                      <w:r>
                        <w:rPr>
                          <w:rFonts w:ascii="Cambria"/>
                          <w:color w:val="231F20"/>
                          <w:spacing w:val="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2" w:lineRule="auto" w:before="0"/>
                        <w:ind w:left="0" w:right="676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J.D.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Edwards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Europe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Netsure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Telecom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OCAPAC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Distributor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Partner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OCAPAC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Hardware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Partner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OCAPAC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OCAPAC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Research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OCAPAC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Research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Partner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America,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Credit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Corporation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336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Global</w:t>
                      </w:r>
                      <w:r>
                        <w:rPr>
                          <w:rFonts w:ascii="Cambria"/>
                          <w:color w:val="231F20"/>
                          <w:spacing w:val="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(Mauritius)</w:t>
                      </w:r>
                      <w:r>
                        <w:rPr>
                          <w:rFonts w:ascii="Cambria"/>
                          <w:color w:val="231F20"/>
                          <w:spacing w:val="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Global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Holdings,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International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Corporation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after="0" w:line="200" w:lineRule="atLeas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80" w:bottom="480" w:left="960" w:right="560"/>
        </w:sectPr>
      </w:pPr>
    </w:p>
    <w:p>
      <w:pPr>
        <w:pStyle w:val="BodyText"/>
        <w:tabs>
          <w:tab w:pos="5089" w:val="left" w:leader="none"/>
        </w:tabs>
        <w:spacing w:line="240" w:lineRule="auto" w:before="87"/>
        <w:ind w:left="160" w:right="0"/>
        <w:jc w:val="left"/>
      </w:pPr>
      <w:r>
        <w:rPr/>
        <w:pict>
          <v:group style="position:absolute;margin-left:33.539303pt;margin-top:4.097314pt;width:508.3pt;height:450.3pt;mso-position-horizontal-relative:page;mso-position-vertical-relative:paragraph;z-index:-714784" coordorigin="671,82" coordsize="10166,9006">
            <v:group style="position:absolute;left:681;top:92;width:4930;height:641" coordorigin="681,92" coordsize="4930,641">
              <v:shape style="position:absolute;left:681;top:92;width:4930;height:641" coordorigin="681,92" coordsize="4930,641" path="m5610,92l681,92,681,732,5610,732,5610,92xe" filled="true" fillcolor="#dedfe0" stroked="false">
                <v:path arrowok="t"/>
                <v:fill type="solid"/>
              </v:shape>
            </v:group>
            <v:group style="position:absolute;left:5610;top:92;width:2;height:8986" coordorigin="5610,92" coordsize="2,8986">
              <v:shape style="position:absolute;left:5610;top:92;width:2;height:8986" coordorigin="5610,92" coordsize="0,8986" path="m5610,92l5610,9077e" filled="false" stroked="true" strokeweight=".101pt" strokecolor="#dedfe0">
                <v:path arrowok="t"/>
              </v:shape>
            </v:group>
            <v:group style="position:absolute;left:5610;top:92;width:5216;height:641" coordorigin="5610,92" coordsize="5216,641">
              <v:shape style="position:absolute;left:5610;top:92;width:5216;height:641" coordorigin="5610,92" coordsize="5216,641" path="m10826,92l5610,92,5610,732,10826,732,10826,92xe" filled="true" fillcolor="#dedfe0" stroked="false">
                <v:path arrowok="t"/>
                <v:fill type="solid"/>
              </v:shape>
            </v:group>
            <v:group style="position:absolute;left:681;top:732;width:4930;height:416" coordorigin="681,732" coordsize="4930,416">
              <v:shape style="position:absolute;left:681;top:732;width:4930;height:416" coordorigin="681,732" coordsize="4930,416" path="m5610,732l681,732,681,1148,5610,1148,5610,732xe" filled="true" fillcolor="#dedfe0" stroked="false">
                <v:path arrowok="t"/>
                <v:fill type="solid"/>
              </v:shape>
            </v:group>
            <v:group style="position:absolute;left:5610;top:732;width:5216;height:416" coordorigin="5610,732" coordsize="5216,416">
              <v:shape style="position:absolute;left:5610;top:732;width:5216;height:416" coordorigin="5610,732" coordsize="5216,416" path="m10826,732l5610,732,5610,1148,10826,1148,10826,732xe" filled="true" fillcolor="#dedfe0" stroked="false">
                <v:path arrowok="t"/>
                <v:fill type="solid"/>
              </v:shape>
            </v:group>
            <v:group style="position:absolute;left:681;top:1148;width:4930;height:416" coordorigin="681,1148" coordsize="4930,416">
              <v:shape style="position:absolute;left:681;top:1148;width:4930;height:416" coordorigin="681,1148" coordsize="4930,416" path="m5610,1148l681,1148,681,1563,5610,1563,5610,1148xe" filled="true" fillcolor="#dedfe0" stroked="false">
                <v:path arrowok="t"/>
                <v:fill type="solid"/>
              </v:shape>
            </v:group>
            <v:group style="position:absolute;left:5610;top:1148;width:5216;height:416" coordorigin="5610,1148" coordsize="5216,416">
              <v:shape style="position:absolute;left:5610;top:1148;width:5216;height:416" coordorigin="5610,1148" coordsize="5216,416" path="m10826,1148l5610,1148,5610,1563,10826,1563,10826,1148xe" filled="true" fillcolor="#dedfe0" stroked="false">
                <v:path arrowok="t"/>
                <v:fill type="solid"/>
              </v:shape>
            </v:group>
            <v:group style="position:absolute;left:681;top:1563;width:4930;height:416" coordorigin="681,1563" coordsize="4930,416">
              <v:shape style="position:absolute;left:681;top:1563;width:4930;height:416" coordorigin="681,1563" coordsize="4930,416" path="m5610,1563l681,1563,681,1979,5610,1979,5610,1563xe" filled="true" fillcolor="#dedfe0" stroked="false">
                <v:path arrowok="t"/>
                <v:fill type="solid"/>
              </v:shape>
            </v:group>
            <v:group style="position:absolute;left:5610;top:1563;width:5216;height:416" coordorigin="5610,1563" coordsize="5216,416">
              <v:shape style="position:absolute;left:5610;top:1563;width:5216;height:416" coordorigin="5610,1563" coordsize="5216,416" path="m10826,1563l5610,1563,5610,1979,10826,1979,10826,1563xe" filled="true" fillcolor="#dedfe0" stroked="false">
                <v:path arrowok="t"/>
                <v:fill type="solid"/>
              </v:shape>
            </v:group>
            <v:group style="position:absolute;left:681;top:1979;width:4930;height:1663" coordorigin="681,1979" coordsize="4930,1663">
              <v:shape style="position:absolute;left:681;top:1979;width:4930;height:1663" coordorigin="681,1979" coordsize="4930,1663" path="m5610,1979l681,1979,681,3641,5610,3641,5610,1979xe" filled="true" fillcolor="#dedfe0" stroked="false">
                <v:path arrowok="t"/>
                <v:fill type="solid"/>
              </v:shape>
            </v:group>
            <v:group style="position:absolute;left:5610;top:1979;width:5216;height:1663" coordorigin="5610,1979" coordsize="5216,1663">
              <v:shape style="position:absolute;left:5610;top:1979;width:5216;height:1663" coordorigin="5610,1979" coordsize="5216,1663" path="m10826,1979l5610,1979,5610,3641,10826,3641,10826,1979xe" filled="true" fillcolor="#dedfe0" stroked="false">
                <v:path arrowok="t"/>
                <v:fill type="solid"/>
              </v:shape>
            </v:group>
            <v:group style="position:absolute;left:681;top:3641;width:4930;height:416" coordorigin="681,3641" coordsize="4930,416">
              <v:shape style="position:absolute;left:681;top:3641;width:4930;height:416" coordorigin="681,3641" coordsize="4930,416" path="m5610,3641l681,3641,681,4057,5610,4057,5610,3641xe" filled="true" fillcolor="#dedfe0" stroked="false">
                <v:path arrowok="t"/>
                <v:fill type="solid"/>
              </v:shape>
            </v:group>
            <v:group style="position:absolute;left:5610;top:3641;width:5216;height:416" coordorigin="5610,3641" coordsize="5216,416">
              <v:shape style="position:absolute;left:5610;top:3641;width:5216;height:416" coordorigin="5610,3641" coordsize="5216,416" path="m10826,3641l5610,3641,5610,4057,10826,4057,10826,3641xe" filled="true" fillcolor="#dedfe0" stroked="false">
                <v:path arrowok="t"/>
                <v:fill type="solid"/>
              </v:shape>
            </v:group>
            <v:group style="position:absolute;left:681;top:4057;width:4930;height:416" coordorigin="681,4057" coordsize="4930,416">
              <v:shape style="position:absolute;left:681;top:4057;width:4930;height:416" coordorigin="681,4057" coordsize="4930,416" path="m5610,4057l681,4057,681,4472,5610,4472,5610,4057xe" filled="true" fillcolor="#dedfe0" stroked="false">
                <v:path arrowok="t"/>
                <v:fill type="solid"/>
              </v:shape>
            </v:group>
            <v:group style="position:absolute;left:5610;top:4057;width:5216;height:416" coordorigin="5610,4057" coordsize="5216,416">
              <v:shape style="position:absolute;left:5610;top:4057;width:5216;height:416" coordorigin="5610,4057" coordsize="5216,416" path="m10826,4057l5610,4057,5610,4472,10826,4472,10826,4057xe" filled="true" fillcolor="#dedfe0" stroked="false">
                <v:path arrowok="t"/>
                <v:fill type="solid"/>
              </v:shape>
            </v:group>
            <v:group style="position:absolute;left:681;top:4472;width:4930;height:416" coordorigin="681,4472" coordsize="4930,416">
              <v:shape style="position:absolute;left:681;top:4472;width:4930;height:416" coordorigin="681,4472" coordsize="4930,416" path="m5610,4472l681,4472,681,4888,5610,4888,5610,4472xe" filled="true" fillcolor="#dedfe0" stroked="false">
                <v:path arrowok="t"/>
                <v:fill type="solid"/>
              </v:shape>
            </v:group>
            <v:group style="position:absolute;left:5610;top:4472;width:5216;height:416" coordorigin="5610,4472" coordsize="5216,416">
              <v:shape style="position:absolute;left:5610;top:4472;width:5216;height:416" coordorigin="5610,4472" coordsize="5216,416" path="m10826,4472l5610,4472,5610,4888,10826,4888,10826,4472xe" filled="true" fillcolor="#dedfe0" stroked="false">
                <v:path arrowok="t"/>
                <v:fill type="solid"/>
              </v:shape>
            </v:group>
            <v:group style="position:absolute;left:681;top:4888;width:4930;height:416" coordorigin="681,4888" coordsize="4930,416">
              <v:shape style="position:absolute;left:681;top:4888;width:4930;height:416" coordorigin="681,4888" coordsize="4930,416" path="m5610,4888l681,4888,681,5303,5610,5303,5610,4888xe" filled="true" fillcolor="#dedfe0" stroked="false">
                <v:path arrowok="t"/>
                <v:fill type="solid"/>
              </v:shape>
            </v:group>
            <v:group style="position:absolute;left:5610;top:4888;width:5216;height:416" coordorigin="5610,4888" coordsize="5216,416">
              <v:shape style="position:absolute;left:5610;top:4888;width:5216;height:416" coordorigin="5610,4888" coordsize="5216,416" path="m10826,4888l5610,4888,5610,5303,10826,5303,10826,4888xe" filled="true" fillcolor="#dedfe0" stroked="false">
                <v:path arrowok="t"/>
                <v:fill type="solid"/>
              </v:shape>
            </v:group>
            <v:group style="position:absolute;left:681;top:5303;width:4930;height:416" coordorigin="681,5303" coordsize="4930,416">
              <v:shape style="position:absolute;left:681;top:5303;width:4930;height:416" coordorigin="681,5303" coordsize="4930,416" path="m5610,5303l681,5303,681,5719,5610,5719,5610,5303xe" filled="true" fillcolor="#dedfe0" stroked="false">
                <v:path arrowok="t"/>
                <v:fill type="solid"/>
              </v:shape>
            </v:group>
            <v:group style="position:absolute;left:5610;top:5303;width:5216;height:416" coordorigin="5610,5303" coordsize="5216,416">
              <v:shape style="position:absolute;left:5610;top:5303;width:5216;height:416" coordorigin="5610,5303" coordsize="5216,416" path="m10826,5303l5610,5303,5610,5719,10826,5719,10826,5303xe" filled="true" fillcolor="#dedfe0" stroked="false">
                <v:path arrowok="t"/>
                <v:fill type="solid"/>
              </v:shape>
            </v:group>
            <v:group style="position:absolute;left:681;top:5719;width:4930;height:624" coordorigin="681,5719" coordsize="4930,624">
              <v:shape style="position:absolute;left:681;top:5719;width:4930;height:624" coordorigin="681,5719" coordsize="4930,624" path="m5610,5719l681,5719,681,6342,5610,6342,5610,5719xe" filled="true" fillcolor="#dedfe0" stroked="false">
                <v:path arrowok="t"/>
                <v:fill type="solid"/>
              </v:shape>
            </v:group>
            <v:group style="position:absolute;left:5610;top:5719;width:5216;height:624" coordorigin="5610,5719" coordsize="5216,624">
              <v:shape style="position:absolute;left:5610;top:5719;width:5216;height:624" coordorigin="5610,5719" coordsize="5216,624" path="m10826,5719l5610,5719,5610,6342,10826,6342,10826,5719xe" filled="true" fillcolor="#dedfe0" stroked="false">
                <v:path arrowok="t"/>
                <v:fill type="solid"/>
              </v:shape>
            </v:group>
            <v:group style="position:absolute;left:681;top:6342;width:4930;height:208" coordorigin="681,6342" coordsize="4930,208">
              <v:shape style="position:absolute;left:681;top:6342;width:4930;height:208" coordorigin="681,6342" coordsize="4930,208" path="m5610,6342l681,6342,681,6550,5610,6550,5610,6342xe" filled="true" fillcolor="#dedfe0" stroked="false">
                <v:path arrowok="t"/>
                <v:fill type="solid"/>
              </v:shape>
            </v:group>
            <v:group style="position:absolute;left:5610;top:6342;width:5216;height:208" coordorigin="5610,6342" coordsize="5216,208">
              <v:shape style="position:absolute;left:5610;top:6342;width:5216;height:208" coordorigin="5610,6342" coordsize="5216,208" path="m10826,6342l5610,6342,5610,6550,10826,6550,10826,6342xe" filled="true" fillcolor="#dedfe0" stroked="false">
                <v:path arrowok="t"/>
                <v:fill type="solid"/>
              </v:shape>
            </v:group>
            <v:group style="position:absolute;left:681;top:6550;width:4930;height:208" coordorigin="681,6550" coordsize="4930,208">
              <v:shape style="position:absolute;left:681;top:6550;width:4930;height:208" coordorigin="681,6550" coordsize="4930,208" path="m5610,6550l681,6550,681,6758,5610,6758,5610,6550xe" filled="true" fillcolor="#dedfe0" stroked="false">
                <v:path arrowok="t"/>
                <v:fill type="solid"/>
              </v:shape>
            </v:group>
            <v:group style="position:absolute;left:5610;top:6550;width:5216;height:208" coordorigin="5610,6550" coordsize="5216,208">
              <v:shape style="position:absolute;left:5610;top:6550;width:5216;height:208" coordorigin="5610,6550" coordsize="5216,208" path="m10826,6550l5610,6550,5610,6758,10826,6758,10826,6550xe" filled="true" fillcolor="#dedfe0" stroked="false">
                <v:path arrowok="t"/>
                <v:fill type="solid"/>
              </v:shape>
            </v:group>
            <v:group style="position:absolute;left:681;top:6758;width:4930;height:416" coordorigin="681,6758" coordsize="4930,416">
              <v:shape style="position:absolute;left:681;top:6758;width:4930;height:416" coordorigin="681,6758" coordsize="4930,416" path="m5610,6758l681,6758,681,7173,5610,7173,5610,6758xe" filled="true" fillcolor="#dedfe0" stroked="false">
                <v:path arrowok="t"/>
                <v:fill type="solid"/>
              </v:shape>
            </v:group>
            <v:group style="position:absolute;left:5610;top:6758;width:5216;height:416" coordorigin="5610,6758" coordsize="5216,416">
              <v:shape style="position:absolute;left:5610;top:6758;width:5216;height:416" coordorigin="5610,6758" coordsize="5216,416" path="m10826,6758l5610,6758,5610,7173,10826,7173,10826,6758xe" filled="true" fillcolor="#dedfe0" stroked="false">
                <v:path arrowok="t"/>
                <v:fill type="solid"/>
              </v:shape>
            </v:group>
            <v:group style="position:absolute;left:681;top:7173;width:4930;height:416" coordorigin="681,7173" coordsize="4930,416">
              <v:shape style="position:absolute;left:681;top:7173;width:4930;height:416" coordorigin="681,7173" coordsize="4930,416" path="m5610,7173l681,7173,681,7589,5610,7589,5610,7173xe" filled="true" fillcolor="#dedfe0" stroked="false">
                <v:path arrowok="t"/>
                <v:fill type="solid"/>
              </v:shape>
            </v:group>
            <v:group style="position:absolute;left:5610;top:7173;width:5216;height:416" coordorigin="5610,7173" coordsize="5216,416">
              <v:shape style="position:absolute;left:5610;top:7173;width:5216;height:416" coordorigin="5610,7173" coordsize="5216,416" path="m10826,7173l5610,7173,5610,7589,10826,7589,10826,7173xe" filled="true" fillcolor="#dedfe0" stroked="false">
                <v:path arrowok="t"/>
                <v:fill type="solid"/>
              </v:shape>
            </v:group>
            <v:group style="position:absolute;left:681;top:7589;width:4930;height:208" coordorigin="681,7589" coordsize="4930,208">
              <v:shape style="position:absolute;left:681;top:7589;width:4930;height:208" coordorigin="681,7589" coordsize="4930,208" path="m5610,7589l681,7589,681,7796,5610,7796,5610,7589xe" filled="true" fillcolor="#dedfe0" stroked="false">
                <v:path arrowok="t"/>
                <v:fill type="solid"/>
              </v:shape>
            </v:group>
            <v:group style="position:absolute;left:5610;top:7589;width:5216;height:208" coordorigin="5610,7589" coordsize="5216,208">
              <v:shape style="position:absolute;left:5610;top:7589;width:5216;height:208" coordorigin="5610,7589" coordsize="5216,208" path="m10826,7589l5610,7589,5610,7796,10826,7796,10826,7589xe" filled="true" fillcolor="#dedfe0" stroked="false">
                <v:path arrowok="t"/>
                <v:fill type="solid"/>
              </v:shape>
            </v:group>
            <v:group style="position:absolute;left:681;top:7796;width:4930;height:208" coordorigin="681,7796" coordsize="4930,208">
              <v:shape style="position:absolute;left:681;top:7796;width:4930;height:208" coordorigin="681,7796" coordsize="4930,208" path="m5610,7796l681,7796,681,8004,5610,8004,5610,7796xe" filled="true" fillcolor="#dedfe0" stroked="false">
                <v:path arrowok="t"/>
                <v:fill type="solid"/>
              </v:shape>
            </v:group>
            <v:group style="position:absolute;left:5610;top:7796;width:5216;height:208" coordorigin="5610,7796" coordsize="5216,208">
              <v:shape style="position:absolute;left:5610;top:7796;width:5216;height:208" coordorigin="5610,7796" coordsize="5216,208" path="m10826,7796l5610,7796,5610,8004,10826,8004,10826,7796xe" filled="true" fillcolor="#dedfe0" stroked="false">
                <v:path arrowok="t"/>
                <v:fill type="solid"/>
              </v:shape>
            </v:group>
            <v:group style="position:absolute;left:681;top:8004;width:4930;height:208" coordorigin="681,8004" coordsize="4930,208">
              <v:shape style="position:absolute;left:681;top:8004;width:4930;height:208" coordorigin="681,8004" coordsize="4930,208" path="m5610,8004l681,8004,681,8212,5610,8212,5610,8004xe" filled="true" fillcolor="#dedfe0" stroked="false">
                <v:path arrowok="t"/>
                <v:fill type="solid"/>
              </v:shape>
            </v:group>
            <v:group style="position:absolute;left:5610;top:8004;width:5216;height:208" coordorigin="5610,8004" coordsize="5216,208">
              <v:shape style="position:absolute;left:5610;top:8004;width:5216;height:208" coordorigin="5610,8004" coordsize="5216,208" path="m10826,8004l5610,8004,5610,8212,10826,8212,10826,8004xe" filled="true" fillcolor="#dedfe0" stroked="false">
                <v:path arrowok="t"/>
                <v:fill type="solid"/>
              </v:shape>
            </v:group>
            <v:group style="position:absolute;left:681;top:8212;width:4930;height:208" coordorigin="681,8212" coordsize="4930,208">
              <v:shape style="position:absolute;left:681;top:8212;width:4930;height:208" coordorigin="681,8212" coordsize="4930,208" path="m5610,8212l681,8212,681,8420,5610,8420,5610,8212xe" filled="true" fillcolor="#dedfe0" stroked="false">
                <v:path arrowok="t"/>
                <v:fill type="solid"/>
              </v:shape>
            </v:group>
            <v:group style="position:absolute;left:5610;top:8212;width:5216;height:208" coordorigin="5610,8212" coordsize="5216,208">
              <v:shape style="position:absolute;left:5610;top:8212;width:5216;height:208" coordorigin="5610,8212" coordsize="5216,208" path="m10826,8212l5610,8212,5610,8420,10826,8420,10826,8212xe" filled="true" fillcolor="#dedfe0" stroked="false">
                <v:path arrowok="t"/>
                <v:fill type="solid"/>
              </v:shape>
            </v:group>
            <v:group style="position:absolute;left:681;top:8420;width:4930;height:658" coordorigin="681,8420" coordsize="4930,658">
              <v:shape style="position:absolute;left:681;top:8420;width:4930;height:658" coordorigin="681,8420" coordsize="4930,658" path="m5610,8420l681,8420,681,9077,5610,9077,5610,8420xe" filled="true" fillcolor="#dedfe0" stroked="false">
                <v:path arrowok="t"/>
                <v:fill type="solid"/>
              </v:shape>
            </v:group>
            <v:group style="position:absolute;left:5610;top:8420;width:5216;height:658" coordorigin="5610,8420" coordsize="5216,658">
              <v:shape style="position:absolute;left:5610;top:8420;width:5216;height:658" coordorigin="5610,8420" coordsize="5216,658" path="m10826,8420l5610,8420,5610,9077,10826,9077,10826,8420xe" filled="true" fillcolor="#dedfe0" stroked="false">
                <v:path arrowok="t"/>
                <v:fill type="solid"/>
              </v:shape>
            </v:group>
            <v:group style="position:absolute;left:681;top:92;width:10146;height:2" coordorigin="681,92" coordsize="10146,2">
              <v:shape style="position:absolute;left:681;top:92;width:10146;height:2" coordorigin="681,92" coordsize="10146,0" path="m681,92l10826,92e" filled="false" stroked="true" strokeweight="1pt" strokecolor="#808285">
                <v:path arrowok="t"/>
              </v:shape>
            </v:group>
            <v:group style="position:absolute;left:681;top:9077;width:10146;height:2" coordorigin="681,9077" coordsize="10146,2">
              <v:shape style="position:absolute;left:681;top:9077;width:10146;height:2" coordorigin="681,9077" coordsize="10146,0" path="m681,9077l10826,9077e" filled="false" stroked="true" strokeweight="1pt" strokecolor="#808285">
                <v:path arrowok="t"/>
              </v:shape>
            </v:group>
            <w10:wrap type="none"/>
          </v:group>
        </w:pict>
      </w:r>
      <w:r>
        <w:rPr>
          <w:color w:val="6D6E71"/>
          <w:w w:val="95"/>
        </w:rPr>
        <w:t>Name</w:t>
      </w:r>
      <w:r>
        <w:rPr>
          <w:color w:val="6D6E71"/>
          <w:spacing w:val="-19"/>
          <w:w w:val="95"/>
        </w:rPr>
        <w:t> </w:t>
      </w:r>
      <w:r>
        <w:rPr>
          <w:color w:val="6D6E71"/>
          <w:w w:val="95"/>
        </w:rPr>
        <w:t>of</w:t>
      </w:r>
      <w:r>
        <w:rPr>
          <w:color w:val="6D6E71"/>
          <w:spacing w:val="-18"/>
          <w:w w:val="95"/>
        </w:rPr>
        <w:t> </w:t>
      </w:r>
      <w:r>
        <w:rPr>
          <w:color w:val="6D6E71"/>
          <w:w w:val="95"/>
        </w:rPr>
        <w:t>the</w:t>
      </w:r>
      <w:r>
        <w:rPr>
          <w:color w:val="6D6E71"/>
          <w:spacing w:val="-19"/>
          <w:w w:val="95"/>
        </w:rPr>
        <w:t> </w:t>
      </w:r>
      <w:r>
        <w:rPr>
          <w:color w:val="6D6E71"/>
          <w:w w:val="95"/>
        </w:rPr>
        <w:t>Director</w:t>
        <w:tab/>
      </w:r>
      <w:r>
        <w:rPr>
          <w:color w:val="6D6E71"/>
          <w:w w:val="90"/>
        </w:rPr>
        <w:t>Other</w:t>
      </w:r>
      <w:r>
        <w:rPr>
          <w:color w:val="6D6E71"/>
          <w:spacing w:val="-20"/>
          <w:w w:val="90"/>
        </w:rPr>
        <w:t> </w:t>
      </w:r>
      <w:r>
        <w:rPr>
          <w:color w:val="6D6E71"/>
          <w:w w:val="90"/>
        </w:rPr>
        <w:t>directorships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tabs>
          <w:tab w:pos="5089" w:val="left" w:leader="none"/>
        </w:tabs>
        <w:spacing w:line="208" w:lineRule="exact"/>
        <w:ind w:left="5090" w:right="1844" w:hanging="4930"/>
        <w:jc w:val="left"/>
      </w:pPr>
      <w:r>
        <w:rPr>
          <w:color w:val="231F20"/>
          <w:w w:val="90"/>
        </w:rPr>
        <w:t>Ms.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Dorian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Daley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(continued)</w:t>
        <w:tab/>
        <w:t>Oracle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w w:val="90"/>
        </w:rPr>
        <w:t> Oracle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Corporation</w:t>
      </w:r>
      <w:r>
        <w:rPr/>
      </w:r>
    </w:p>
    <w:p>
      <w:pPr>
        <w:pStyle w:val="BodyText"/>
        <w:spacing w:line="197" w:lineRule="exact"/>
        <w:ind w:left="509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Company</w:t>
      </w:r>
      <w:r>
        <w:rPr/>
      </w:r>
    </w:p>
    <w:p>
      <w:pPr>
        <w:pStyle w:val="BodyText"/>
        <w:spacing w:line="208" w:lineRule="exact" w:before="10"/>
        <w:ind w:left="5090" w:right="1844"/>
        <w:jc w:val="left"/>
      </w:pPr>
      <w:r>
        <w:rPr>
          <w:color w:val="231F20"/>
          <w:w w:val="90"/>
        </w:rPr>
        <w:t>Siebel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Ireland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Siebel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Systems,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Inc.</w:t>
      </w:r>
      <w:r>
        <w:rPr/>
      </w:r>
    </w:p>
    <w:p>
      <w:pPr>
        <w:pStyle w:val="BodyText"/>
        <w:spacing w:line="211" w:lineRule="exact"/>
        <w:ind w:left="5090" w:right="0"/>
        <w:jc w:val="left"/>
      </w:pPr>
      <w:r>
        <w:rPr>
          <w:color w:val="231F20"/>
          <w:w w:val="90"/>
        </w:rPr>
        <w:t>Sun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Microsystems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5089" w:val="left" w:leader="none"/>
        </w:tabs>
        <w:spacing w:line="240" w:lineRule="auto"/>
        <w:ind w:left="160" w:right="0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Joseph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John</w:t>
        <w:tab/>
      </w:r>
      <w:r>
        <w:rPr>
          <w:color w:val="231F20"/>
        </w:rPr>
        <w:t>–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5089" w:val="left" w:leader="none"/>
        </w:tabs>
        <w:spacing w:line="221" w:lineRule="exact"/>
        <w:ind w:left="160" w:right="0"/>
        <w:jc w:val="left"/>
      </w:pPr>
      <w:r>
        <w:rPr>
          <w:color w:val="231F20"/>
        </w:rPr>
        <w:t>Mr.</w:t>
      </w:r>
      <w:r>
        <w:rPr>
          <w:color w:val="231F20"/>
          <w:spacing w:val="4"/>
        </w:rPr>
        <w:t> </w:t>
      </w:r>
      <w:r>
        <w:rPr>
          <w:color w:val="231F20"/>
        </w:rPr>
        <w:t>Y</w:t>
      </w:r>
      <w:r>
        <w:rPr>
          <w:color w:val="231F20"/>
          <w:spacing w:val="4"/>
        </w:rPr>
        <w:t> </w:t>
      </w:r>
      <w:r>
        <w:rPr>
          <w:color w:val="231F20"/>
        </w:rPr>
        <w:t>M</w:t>
      </w:r>
      <w:r>
        <w:rPr>
          <w:color w:val="231F20"/>
          <w:spacing w:val="4"/>
        </w:rPr>
        <w:t> </w:t>
      </w:r>
      <w:r>
        <w:rPr>
          <w:color w:val="231F20"/>
        </w:rPr>
        <w:t>Kale</w:t>
        <w:tab/>
      </w:r>
      <w:r>
        <w:rPr>
          <w:color w:val="231F20"/>
          <w:w w:val="90"/>
        </w:rPr>
        <w:t>Ashok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Leyland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pStyle w:val="BodyText"/>
        <w:spacing w:line="208" w:lineRule="exact" w:before="10"/>
        <w:ind w:left="5090" w:right="2817"/>
        <w:jc w:val="left"/>
      </w:pPr>
      <w:r>
        <w:rPr>
          <w:color w:val="231F20"/>
        </w:rPr>
        <w:t>Gulf</w:t>
      </w:r>
      <w:r>
        <w:rPr>
          <w:color w:val="231F20"/>
          <w:spacing w:val="-27"/>
        </w:rPr>
        <w:t> </w:t>
      </w:r>
      <w:r>
        <w:rPr>
          <w:color w:val="231F20"/>
        </w:rPr>
        <w:t>Oil</w:t>
      </w:r>
      <w:r>
        <w:rPr>
          <w:color w:val="231F20"/>
          <w:spacing w:val="-27"/>
        </w:rPr>
        <w:t> </w:t>
      </w:r>
      <w:r>
        <w:rPr>
          <w:color w:val="231F20"/>
        </w:rPr>
        <w:t>Marine</w:t>
      </w:r>
      <w:r>
        <w:rPr>
          <w:color w:val="231F20"/>
          <w:spacing w:val="-27"/>
        </w:rPr>
        <w:t> </w:t>
      </w:r>
      <w:r>
        <w:rPr>
          <w:color w:val="231F2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Hinduja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Foundries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IndusInd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5089" w:val="left" w:leader="none"/>
        </w:tabs>
        <w:spacing w:line="240" w:lineRule="auto"/>
        <w:ind w:left="160" w:right="0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Kamat</w:t>
        <w:tab/>
      </w:r>
      <w:r>
        <w:rPr>
          <w:color w:val="231F20"/>
        </w:rPr>
        <w:t>–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tabs>
          <w:tab w:pos="5089" w:val="left" w:leader="none"/>
        </w:tabs>
        <w:spacing w:line="208" w:lineRule="exact"/>
        <w:ind w:left="5090" w:right="1731" w:hanging="4930"/>
        <w:jc w:val="left"/>
      </w:pPr>
      <w:r>
        <w:rPr>
          <w:color w:val="231F20"/>
          <w:w w:val="90"/>
        </w:rPr>
        <w:t>Mr.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Venkatachalam</w:t>
        <w:tab/>
      </w:r>
      <w:r>
        <w:rPr>
          <w:color w:val="231F20"/>
          <w:w w:val="95"/>
        </w:rPr>
        <w:t>Bharti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AXA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Trustee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Mumbai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5089" w:val="left" w:leader="none"/>
        </w:tabs>
        <w:spacing w:line="221" w:lineRule="exact"/>
        <w:ind w:left="160" w:right="0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William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Corey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West</w:t>
        <w:tab/>
      </w:r>
      <w:r>
        <w:rPr>
          <w:color w:val="231F20"/>
          <w:w w:val="90"/>
        </w:rPr>
        <w:t>BEA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Crossgain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International</w:t>
      </w:r>
      <w:r>
        <w:rPr/>
      </w:r>
    </w:p>
    <w:p>
      <w:pPr>
        <w:pStyle w:val="BodyText"/>
        <w:spacing w:line="208" w:lineRule="exact" w:before="10"/>
        <w:ind w:left="5090" w:right="1844"/>
        <w:jc w:val="left"/>
      </w:pPr>
      <w:r>
        <w:rPr>
          <w:color w:val="231F20"/>
          <w:w w:val="95"/>
        </w:rPr>
        <w:t>BEA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Ireland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Eontec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pStyle w:val="BodyText"/>
        <w:spacing w:line="208" w:lineRule="exact"/>
        <w:ind w:left="5090" w:right="2817"/>
        <w:jc w:val="left"/>
      </w:pPr>
      <w:r>
        <w:rPr>
          <w:color w:val="231F20"/>
          <w:w w:val="95"/>
        </w:rPr>
        <w:t>J.D.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Edwards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Europe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Netsure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Telecom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OCAPAC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Distributor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OCAPAC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Hardware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w w:val="86"/>
        </w:rPr>
        <w:t> </w:t>
      </w:r>
      <w:r>
        <w:rPr>
          <w:color w:val="231F20"/>
        </w:rPr>
        <w:t>OCAPAC</w:t>
      </w:r>
      <w:r>
        <w:rPr>
          <w:color w:val="231F20"/>
          <w:spacing w:val="-23"/>
        </w:rPr>
        <w:t> </w:t>
      </w:r>
      <w:r>
        <w:rPr>
          <w:color w:val="231F20"/>
        </w:rPr>
        <w:t>Holding</w:t>
      </w:r>
      <w:r>
        <w:rPr>
          <w:color w:val="231F20"/>
          <w:spacing w:val="-23"/>
        </w:rPr>
        <w:t> </w:t>
      </w:r>
      <w:r>
        <w:rPr>
          <w:color w:val="231F20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OCAPAC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OCAPAC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08" w:lineRule="exact"/>
        <w:ind w:left="5090" w:right="2072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Australia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Pty.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Consolidation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Australia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Pty.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Ltd.</w:t>
      </w:r>
      <w:r>
        <w:rPr/>
      </w:r>
    </w:p>
    <w:p>
      <w:pPr>
        <w:pStyle w:val="BodyText"/>
        <w:spacing w:line="208" w:lineRule="exact"/>
        <w:ind w:left="5090" w:right="1145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Malaysia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Sdn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Bhd.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(Mauritius)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pStyle w:val="BodyText"/>
        <w:spacing w:line="208" w:lineRule="exact"/>
        <w:ind w:left="5090" w:right="2282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Hong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Kong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Singapore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Company</w:t>
      </w:r>
      <w:r>
        <w:rPr/>
      </w:r>
    </w:p>
    <w:p>
      <w:pPr>
        <w:pStyle w:val="BodyText"/>
        <w:spacing w:line="208" w:lineRule="exact"/>
        <w:ind w:left="5090" w:right="2282"/>
        <w:jc w:val="left"/>
      </w:pPr>
      <w:r>
        <w:rPr>
          <w:color w:val="231F20"/>
          <w:w w:val="95"/>
        </w:rPr>
        <w:t>Siebel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Ireland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Sun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Microsystems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spacing w:line="240" w:lineRule="auto" w:before="2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tabs>
          <w:tab w:pos="5089" w:val="left" w:leader="none"/>
        </w:tabs>
        <w:spacing w:line="240" w:lineRule="auto"/>
        <w:ind w:left="160" w:right="0"/>
        <w:jc w:val="left"/>
      </w:pPr>
      <w:r>
        <w:rPr>
          <w:color w:val="231F20"/>
        </w:rPr>
        <w:t>Mr.</w:t>
      </w:r>
      <w:r>
        <w:rPr>
          <w:color w:val="231F20"/>
          <w:spacing w:val="-20"/>
        </w:rPr>
        <w:t> </w:t>
      </w:r>
      <w:r>
        <w:rPr>
          <w:color w:val="231F20"/>
        </w:rPr>
        <w:t>Derek</w:t>
      </w:r>
      <w:r>
        <w:rPr>
          <w:color w:val="231F20"/>
          <w:spacing w:val="-20"/>
        </w:rPr>
        <w:t> </w:t>
      </w:r>
      <w:r>
        <w:rPr>
          <w:color w:val="231F20"/>
        </w:rPr>
        <w:t>H</w:t>
      </w:r>
      <w:r>
        <w:rPr>
          <w:color w:val="231F20"/>
          <w:spacing w:val="-20"/>
        </w:rPr>
        <w:t> </w:t>
      </w:r>
      <w:r>
        <w:rPr>
          <w:color w:val="231F20"/>
        </w:rPr>
        <w:t>Williams</w:t>
        <w:tab/>
      </w:r>
      <w:r>
        <w:rPr>
          <w:color w:val="231F20"/>
          <w:w w:val="95"/>
        </w:rPr>
        <w:t>Nihon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Kabushiki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Kaisha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3"/>
          <w:szCs w:val="23"/>
        </w:rPr>
      </w:pPr>
    </w:p>
    <w:p>
      <w:pPr>
        <w:numPr>
          <w:ilvl w:val="2"/>
          <w:numId w:val="6"/>
        </w:numPr>
        <w:tabs>
          <w:tab w:pos="422" w:val="left" w:leader="none"/>
        </w:tabs>
        <w:spacing w:before="0"/>
        <w:ind w:left="421" w:right="0" w:hanging="301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Details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memberships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Boar</w:t>
      </w:r>
      <w:r>
        <w:rPr>
          <w:rFonts w:ascii="Lucida Sans"/>
          <w:b/>
          <w:color w:val="6D6E71"/>
          <w:spacing w:val="-2"/>
          <w:w w:val="95"/>
          <w:sz w:val="18"/>
        </w:rPr>
        <w:t>d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Committ</w:t>
      </w:r>
      <w:r>
        <w:rPr>
          <w:rFonts w:ascii="Lucida Sans"/>
          <w:b/>
          <w:color w:val="6D6E71"/>
          <w:spacing w:val="-2"/>
          <w:w w:val="95"/>
          <w:sz w:val="18"/>
        </w:rPr>
        <w:t>ees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35"/>
        <w:jc w:val="both"/>
      </w:pPr>
      <w:r>
        <w:rPr>
          <w:color w:val="231F20"/>
          <w:w w:val="95"/>
        </w:rPr>
        <w:t>None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memberships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Committees,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Chairperson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Committees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he/she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holds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directorship.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purpose,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“Committees”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w w:val="97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Shareholders’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Grievances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20" w:lineRule="exact" w:before="170"/>
        <w:ind w:left="120" w:right="115"/>
        <w:jc w:val="left"/>
      </w:pPr>
      <w:r>
        <w:rPr/>
        <w:pict>
          <v:group style="position:absolute;margin-left:33.53928pt;margin-top:40.807827pt;width:508.8pt;height:32.15pt;mso-position-horizontal-relative:page;mso-position-vertical-relative:paragraph;z-index:-714688" coordorigin="671,816" coordsize="10176,643">
            <v:group style="position:absolute;left:681;top:826;width:3353;height:633" coordorigin="681,826" coordsize="3353,633">
              <v:shape style="position:absolute;left:681;top:826;width:3353;height:633" coordorigin="681,826" coordsize="3353,633" path="m4033,826l681,826,681,1459,4033,1459,4033,826xe" filled="true" fillcolor="#dedfe0" stroked="false">
                <v:path arrowok="t"/>
                <v:fill type="solid"/>
              </v:shape>
            </v:group>
            <v:group style="position:absolute;left:4033;top:826;width:3402;height:633" coordorigin="4033,826" coordsize="3402,633">
              <v:shape style="position:absolute;left:4033;top:826;width:3402;height:633" coordorigin="4033,826" coordsize="3402,633" path="m7435,826l4033,826,4033,1459,7435,1459,7435,826xe" filled="true" fillcolor="#dedfe0" stroked="false">
                <v:path arrowok="t"/>
                <v:fill type="solid"/>
              </v:shape>
            </v:group>
            <v:group style="position:absolute;left:7435;top:826;width:3402;height:633" coordorigin="7435,826" coordsize="3402,633">
              <v:shape style="position:absolute;left:7435;top:826;width:3402;height:633" coordorigin="7435,826" coordsize="3402,633" path="m10837,826l7435,826,7435,1459,10837,1459,10837,826xe" filled="true" fillcolor="#dedfe0" stroked="false">
                <v:path arrowok="t"/>
                <v:fill type="solid"/>
              </v:shape>
            </v:group>
            <v:group style="position:absolute;left:681;top:826;width:10156;height:2" coordorigin="681,826" coordsize="10156,2">
              <v:shape style="position:absolute;left:681;top:826;width:10156;height:2" coordorigin="681,826" coordsize="10156,0" path="m681,826l10837,826e" filled="false" stroked="true" strokeweight="1.000046pt" strokecolor="#808285">
                <v:path arrowok="t"/>
              </v:shape>
              <v:shape style="position:absolute;left:720;top:857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Director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72;top:857;width:867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41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Audit</w:t>
                      </w:r>
                      <w:r>
                        <w:rPr>
                          <w:rFonts w:ascii="Cambria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46;top:857;width:1894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6D6E71"/>
                          <w:w w:val="85"/>
                          <w:sz w:val="20"/>
                          <w:szCs w:val="20"/>
                        </w:rPr>
                        <w:t>Shareholders’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spacing w:val="3"/>
                          <w:w w:val="8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85"/>
                          <w:sz w:val="20"/>
                          <w:szCs w:val="20"/>
                        </w:rPr>
                        <w:t>Grievances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1027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details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memberships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committees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5"/>
          <w:szCs w:val="25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2373"/>
        <w:gridCol w:w="1562"/>
        <w:gridCol w:w="1840"/>
        <w:gridCol w:w="1269"/>
      </w:tblGrid>
      <w:tr>
        <w:trPr>
          <w:trHeight w:val="304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9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Chairperson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Member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Chairperson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Member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1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T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Comfort,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Jr.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Frank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Brienzi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Dorian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Daley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Joseph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John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Y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Kale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Chaitanya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Kamat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Mr.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</w:t>
            </w:r>
            <w:r>
              <w:rPr>
                <w:rFonts w:ascii="Cambria"/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Venkatachalam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49" w:hRule="exact"/>
        </w:trPr>
        <w:tc>
          <w:tcPr>
            <w:tcW w:w="311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William</w:t>
            </w:r>
            <w:r>
              <w:rPr>
                <w:rFonts w:ascii="Cambria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Corey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West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Derek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H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30" w:lineRule="exact"/>
              <w:ind w:right="5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0" w:lineRule="exact"/>
              <w:ind w:right="3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4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30" w:lineRule="exact"/>
              <w:ind w:left="12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3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after="0" w:line="230" w:lineRule="exact"/>
        <w:jc w:val="righ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80" w:bottom="460" w:left="560" w:right="940"/>
        </w:sectPr>
      </w:pPr>
    </w:p>
    <w:p>
      <w:pPr>
        <w:numPr>
          <w:ilvl w:val="2"/>
          <w:numId w:val="6"/>
        </w:numPr>
        <w:tabs>
          <w:tab w:pos="418" w:val="left" w:leader="none"/>
        </w:tabs>
        <w:spacing w:line="252" w:lineRule="auto" w:before="41"/>
        <w:ind w:left="117" w:right="321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Br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ief</w:t>
      </w:r>
      <w:r>
        <w:rPr>
          <w:rFonts w:ascii="Lucida Sans" w:hAnsi="Lucida Sans" w:cs="Lucida Sans" w:eastAsia="Lucida Sans"/>
          <w:b/>
          <w:bCs/>
          <w:color w:val="6D6E71"/>
          <w:spacing w:val="-1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r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esume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of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Dir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ect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ors</w:t>
      </w:r>
      <w:r>
        <w:rPr>
          <w:rFonts w:ascii="Lucida Sans" w:hAnsi="Lucida Sans" w:cs="Lucida Sans" w:eastAsia="Lucida Sans"/>
          <w:b/>
          <w:bCs/>
          <w:color w:val="6D6E71"/>
          <w:spacing w:val="-1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who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will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be</w:t>
      </w:r>
      <w:r>
        <w:rPr>
          <w:rFonts w:ascii="Lucida Sans" w:hAnsi="Lucida Sans" w:cs="Lucida Sans" w:eastAsia="Lucida Sans"/>
          <w:b/>
          <w:bCs/>
          <w:color w:val="6D6E71"/>
          <w:spacing w:val="-1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retiring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b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y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r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otation</w:t>
      </w:r>
      <w:r>
        <w:rPr>
          <w:rFonts w:ascii="Lucida Sans" w:hAnsi="Lucida Sans" w:cs="Lucida Sans" w:eastAsia="Lucida Sans"/>
          <w:b/>
          <w:bCs/>
          <w:color w:val="6D6E71"/>
          <w:spacing w:val="-1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at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ensuing</w:t>
      </w:r>
      <w:r>
        <w:rPr>
          <w:rFonts w:ascii="Lucida Sans" w:hAnsi="Lucida Sans" w:cs="Lucida Sans" w:eastAsia="Lucida Sans"/>
          <w:b/>
          <w:bCs/>
          <w:color w:val="6D6E71"/>
          <w:spacing w:val="-29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Annual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Gener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al</w:t>
      </w:r>
      <w:r>
        <w:rPr>
          <w:rFonts w:ascii="Lucida Sans" w:hAnsi="Lucida Sans" w:cs="Lucida Sans" w:eastAsia="Lucida Sans"/>
          <w:b/>
          <w:bCs/>
          <w:color w:val="6D6E71"/>
          <w:spacing w:val="-1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Meeting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of</w:t>
      </w:r>
      <w:r>
        <w:rPr>
          <w:rFonts w:ascii="Lucida Sans" w:hAnsi="Lucida Sans" w:cs="Lucida Sans" w:eastAsia="Lucida Sans"/>
          <w:b/>
          <w:bCs/>
          <w:color w:val="6D6E71"/>
          <w:spacing w:val="-1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6D6E71"/>
          <w:spacing w:val="-1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Company</w:t>
      </w:r>
      <w:r>
        <w:rPr>
          <w:rFonts w:ascii="Lucida Sans" w:hAnsi="Lucida Sans" w:cs="Lucida Sans" w:eastAsia="Lucida Sans"/>
          <w:b/>
          <w:bCs/>
          <w:color w:val="6D6E71"/>
          <w:spacing w:val="49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and,</w:t>
      </w:r>
      <w:r>
        <w:rPr>
          <w:rFonts w:ascii="Lucida Sans" w:hAnsi="Lucida Sans" w:cs="Lucida Sans" w:eastAsia="Lucida Sans"/>
          <w:b/>
          <w:bCs/>
          <w:color w:val="6D6E71"/>
          <w:spacing w:val="-31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being</w:t>
      </w:r>
      <w:r>
        <w:rPr>
          <w:rFonts w:ascii="Lucida Sans" w:hAnsi="Lucida Sans" w:cs="Lucida Sans" w:eastAsia="Lucida Sans"/>
          <w:b/>
          <w:bCs/>
          <w:color w:val="6D6E71"/>
          <w:spacing w:val="-2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eligible,</w:t>
      </w:r>
      <w:r>
        <w:rPr>
          <w:rFonts w:ascii="Lucida Sans" w:hAnsi="Lucida Sans" w:cs="Lucida Sans" w:eastAsia="Lucida Sans"/>
          <w:b/>
          <w:bCs/>
          <w:color w:val="6D6E71"/>
          <w:spacing w:val="-31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4"/>
          <w:w w:val="95"/>
          <w:sz w:val="18"/>
          <w:szCs w:val="18"/>
        </w:rPr>
        <w:t>offer</w:t>
      </w:r>
      <w:r>
        <w:rPr>
          <w:rFonts w:ascii="Lucida Sans" w:hAnsi="Lucida Sans" w:cs="Lucida Sans" w:eastAsia="Lucida Sans"/>
          <w:b/>
          <w:bCs/>
          <w:color w:val="6D6E71"/>
          <w:spacing w:val="-2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themselv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es</w:t>
      </w:r>
      <w:r>
        <w:rPr>
          <w:rFonts w:ascii="Lucida Sans" w:hAnsi="Lucida Sans" w:cs="Lucida Sans" w:eastAsia="Lucida Sans"/>
          <w:b/>
          <w:bCs/>
          <w:color w:val="6D6E71"/>
          <w:spacing w:val="-29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for</w:t>
      </w:r>
      <w:r>
        <w:rPr>
          <w:rFonts w:ascii="Lucida Sans" w:hAnsi="Lucida Sans" w:cs="Lucida Sans" w:eastAsia="Lucida Sans"/>
          <w:b/>
          <w:bCs/>
          <w:color w:val="6D6E71"/>
          <w:spacing w:val="-2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r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e‑appointment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8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4"/>
          <w:sz w:val="18"/>
        </w:rPr>
        <w:t>Mr</w:t>
      </w:r>
      <w:r>
        <w:rPr>
          <w:rFonts w:ascii="Verdana"/>
          <w:color w:val="231F20"/>
          <w:spacing w:val="-6"/>
          <w:sz w:val="18"/>
        </w:rPr>
        <w:t>.</w:t>
      </w:r>
      <w:r>
        <w:rPr>
          <w:rFonts w:ascii="Verdana"/>
          <w:color w:val="231F20"/>
          <w:spacing w:val="-42"/>
          <w:sz w:val="18"/>
        </w:rPr>
        <w:t> </w:t>
      </w:r>
      <w:r>
        <w:rPr>
          <w:rFonts w:ascii="Verdana"/>
          <w:color w:val="231F20"/>
          <w:sz w:val="18"/>
        </w:rPr>
        <w:t>Derek</w:t>
      </w:r>
      <w:r>
        <w:rPr>
          <w:rFonts w:ascii="Verdana"/>
          <w:color w:val="231F20"/>
          <w:spacing w:val="-42"/>
          <w:sz w:val="18"/>
        </w:rPr>
        <w:t> </w:t>
      </w:r>
      <w:r>
        <w:rPr>
          <w:rFonts w:ascii="Verdana"/>
          <w:color w:val="231F20"/>
          <w:sz w:val="18"/>
        </w:rPr>
        <w:t>H</w:t>
      </w:r>
      <w:r>
        <w:rPr>
          <w:rFonts w:ascii="Verdana"/>
          <w:color w:val="231F20"/>
          <w:spacing w:val="-50"/>
          <w:sz w:val="18"/>
        </w:rPr>
        <w:t> </w:t>
      </w:r>
      <w:r>
        <w:rPr>
          <w:rFonts w:ascii="Verdana"/>
          <w:color w:val="231F20"/>
          <w:sz w:val="18"/>
        </w:rPr>
        <w:t>Williams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Derek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Williams,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born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December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30,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1944,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Corporation.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Williams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was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at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w w:val="88"/>
        </w:rPr>
        <w:t> </w:t>
      </w:r>
      <w:r>
        <w:rPr>
          <w:rFonts w:ascii="Cambria" w:hAnsi="Cambria" w:cs="Cambria" w:eastAsia="Cambria"/>
          <w:color w:val="231F20"/>
          <w:w w:val="95"/>
        </w:rPr>
        <w:t>helm</w:t>
      </w:r>
      <w:r>
        <w:rPr>
          <w:rFonts w:ascii="Cambria" w:hAnsi="Cambria" w:cs="Cambria" w:eastAsia="Cambria"/>
          <w:color w:val="231F20"/>
          <w:spacing w:val="-2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Oracle’s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Asia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Pacific</w:t>
      </w:r>
      <w:r>
        <w:rPr>
          <w:rFonts w:ascii="Cambria" w:hAnsi="Cambria" w:cs="Cambria" w:eastAsia="Cambria"/>
          <w:color w:val="231F20"/>
          <w:spacing w:val="-2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operations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from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1991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2009,</w:t>
      </w:r>
      <w:r>
        <w:rPr>
          <w:rFonts w:ascii="Cambria" w:hAnsi="Cambria" w:cs="Cambria" w:eastAsia="Cambria"/>
          <w:color w:val="231F20"/>
          <w:spacing w:val="-2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led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2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Japan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since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2000.</w:t>
      </w:r>
      <w:r>
        <w:rPr>
          <w:rFonts w:ascii="Cambria" w:hAnsi="Cambria" w:cs="Cambria" w:eastAsia="Cambria"/>
        </w:rPr>
      </w:r>
    </w:p>
    <w:p>
      <w:pPr>
        <w:pStyle w:val="BodyText"/>
        <w:spacing w:line="399" w:lineRule="auto" w:before="156"/>
        <w:ind w:right="1529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From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June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1,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2011,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Williams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became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responsible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for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Sun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Hardware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business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Asia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Pacific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Japan.</w:t>
      </w:r>
      <w:r>
        <w:rPr>
          <w:rFonts w:ascii="Cambria" w:hAnsi="Cambria" w:cs="Cambria" w:eastAsia="Cambria"/>
          <w:color w:val="231F20"/>
          <w:w w:val="92"/>
        </w:rPr>
        <w:t> </w:t>
      </w: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Williams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member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Oracle’s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Committee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Director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for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Japan.</w:t>
      </w:r>
      <w:r>
        <w:rPr>
          <w:rFonts w:ascii="Cambria" w:hAnsi="Cambria" w:cs="Cambria" w:eastAsia="Cambria"/>
        </w:rPr>
      </w:r>
    </w:p>
    <w:p>
      <w:pPr>
        <w:pStyle w:val="BodyText"/>
        <w:spacing w:line="240" w:lineRule="auto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Williams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does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not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hold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any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equity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share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date.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4"/>
          <w:sz w:val="18"/>
        </w:rPr>
        <w:t>Mr</w:t>
      </w:r>
      <w:r>
        <w:rPr>
          <w:rFonts w:ascii="Verdana"/>
          <w:color w:val="231F20"/>
          <w:spacing w:val="-6"/>
          <w:sz w:val="18"/>
        </w:rPr>
        <w:t>.</w:t>
      </w:r>
      <w:r>
        <w:rPr>
          <w:rFonts w:ascii="Verdana"/>
          <w:color w:val="231F20"/>
          <w:spacing w:val="-45"/>
          <w:sz w:val="18"/>
        </w:rPr>
        <w:t> </w:t>
      </w:r>
      <w:r>
        <w:rPr>
          <w:rFonts w:ascii="Verdana"/>
          <w:color w:val="231F20"/>
          <w:sz w:val="18"/>
        </w:rPr>
        <w:t>William</w:t>
      </w:r>
      <w:r>
        <w:rPr>
          <w:rFonts w:ascii="Verdana"/>
          <w:color w:val="231F20"/>
          <w:spacing w:val="-53"/>
          <w:sz w:val="18"/>
        </w:rPr>
        <w:t> </w:t>
      </w:r>
      <w:r>
        <w:rPr>
          <w:rFonts w:ascii="Verdana"/>
          <w:color w:val="231F20"/>
          <w:sz w:val="18"/>
        </w:rPr>
        <w:t>T</w:t>
      </w:r>
      <w:r>
        <w:rPr>
          <w:rFonts w:ascii="Verdana"/>
          <w:color w:val="231F20"/>
          <w:spacing w:val="-35"/>
          <w:sz w:val="18"/>
        </w:rPr>
        <w:t> </w:t>
      </w:r>
      <w:r>
        <w:rPr>
          <w:rFonts w:ascii="Verdana"/>
          <w:color w:val="231F20"/>
          <w:spacing w:val="-2"/>
          <w:sz w:val="18"/>
        </w:rPr>
        <w:t>Comfort,</w:t>
      </w:r>
      <w:r>
        <w:rPr>
          <w:rFonts w:ascii="Verdana"/>
          <w:color w:val="231F20"/>
          <w:spacing w:val="-34"/>
          <w:sz w:val="18"/>
        </w:rPr>
        <w:t> </w:t>
      </w:r>
      <w:r>
        <w:rPr>
          <w:rFonts w:ascii="Verdana"/>
          <w:color w:val="231F20"/>
          <w:spacing w:val="-4"/>
          <w:sz w:val="18"/>
        </w:rPr>
        <w:t>Jr</w:t>
      </w:r>
      <w:r>
        <w:rPr>
          <w:rFonts w:ascii="Verdana"/>
          <w:color w:val="231F20"/>
          <w:spacing w:val="-6"/>
          <w:sz w:val="18"/>
        </w:rPr>
        <w:t>.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</w:rPr>
        <w:t>Mr.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William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Comfort,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Jr.,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born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on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August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3,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1937,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is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Chairman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of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Citigroup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Venture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Capital.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He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received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his</w:t>
      </w:r>
      <w:r>
        <w:rPr>
          <w:rFonts w:ascii="Cambria" w:hAnsi="Cambria" w:cs="Cambria" w:eastAsia="Cambria"/>
          <w:color w:val="231F20"/>
          <w:spacing w:val="-6"/>
        </w:rPr>
        <w:t> </w:t>
      </w:r>
      <w:r>
        <w:rPr>
          <w:rFonts w:ascii="Cambria" w:hAnsi="Cambria" w:cs="Cambria" w:eastAsia="Cambria"/>
          <w:color w:val="231F20"/>
        </w:rPr>
        <w:t>B.A.</w:t>
      </w:r>
      <w:r>
        <w:rPr>
          <w:rFonts w:ascii="Cambria" w:hAnsi="Cambria" w:cs="Cambria" w:eastAsia="Cambria"/>
          <w:color w:val="231F20"/>
          <w:spacing w:val="-5"/>
        </w:rPr>
        <w:t> </w:t>
      </w:r>
      <w:r>
        <w:rPr>
          <w:rFonts w:ascii="Cambria" w:hAnsi="Cambria" w:cs="Cambria" w:eastAsia="Cambria"/>
          <w:color w:val="231F20"/>
        </w:rPr>
        <w:t>and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LL.B.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was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honoured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with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Doctorate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Humane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Letters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(D.H.L)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at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University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Oklahoma.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received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LL.M.</w:t>
      </w:r>
      <w:r>
        <w:rPr>
          <w:rFonts w:ascii="Cambria" w:hAnsi="Cambria" w:cs="Cambria" w:eastAsia="Cambria"/>
          <w:color w:val="231F20"/>
          <w:spacing w:val="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at</w:t>
      </w:r>
      <w:r>
        <w:rPr>
          <w:rFonts w:ascii="Cambria" w:hAnsi="Cambria" w:cs="Cambria" w:eastAsia="Cambria"/>
          <w:color w:val="231F20"/>
          <w:w w:val="87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New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York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University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Law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School.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He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is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a</w:t>
      </w:r>
      <w:r>
        <w:rPr>
          <w:rFonts w:ascii="Cambria" w:hAnsi="Cambria" w:cs="Cambria" w:eastAsia="Cambria"/>
          <w:color w:val="231F20"/>
          <w:spacing w:val="-21"/>
        </w:rPr>
        <w:t> </w:t>
      </w:r>
      <w:r>
        <w:rPr>
          <w:rFonts w:ascii="Cambria" w:hAnsi="Cambria" w:cs="Cambria" w:eastAsia="Cambria"/>
          <w:color w:val="231F20"/>
        </w:rPr>
        <w:t>trustee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of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New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York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University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Law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Center</w:t>
      </w:r>
      <w:r>
        <w:rPr>
          <w:rFonts w:ascii="Cambria" w:hAnsi="Cambria" w:cs="Cambria" w:eastAsia="Cambria"/>
          <w:color w:val="231F20"/>
          <w:spacing w:val="-21"/>
        </w:rPr>
        <w:t> </w:t>
      </w:r>
      <w:r>
        <w:rPr>
          <w:rFonts w:ascii="Cambria" w:hAnsi="Cambria" w:cs="Cambria" w:eastAsia="Cambria"/>
          <w:color w:val="231F20"/>
        </w:rPr>
        <w:t>Foundation,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the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John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A.</w:t>
      </w:r>
      <w:r>
        <w:rPr>
          <w:rFonts w:ascii="Cambria" w:hAnsi="Cambria" w:cs="Cambria" w:eastAsia="Cambria"/>
          <w:color w:val="231F20"/>
          <w:spacing w:val="-22"/>
        </w:rPr>
        <w:t> </w:t>
      </w:r>
      <w:r>
        <w:rPr>
          <w:rFonts w:ascii="Cambria" w:hAnsi="Cambria" w:cs="Cambria" w:eastAsia="Cambria"/>
          <w:color w:val="231F20"/>
        </w:rPr>
        <w:t>Hartford</w:t>
      </w:r>
      <w:r>
        <w:rPr>
          <w:rFonts w:ascii="Cambria" w:hAnsi="Cambria" w:cs="Cambria" w:eastAsia="Cambria"/>
          <w:color w:val="231F20"/>
          <w:w w:val="90"/>
        </w:rPr>
        <w:t> </w:t>
      </w:r>
      <w:r>
        <w:rPr>
          <w:rFonts w:ascii="Cambria" w:hAnsi="Cambria" w:cs="Cambria" w:eastAsia="Cambria"/>
          <w:color w:val="231F20"/>
          <w:w w:val="95"/>
        </w:rPr>
        <w:t>Foundation,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Inc.,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was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adjunct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professor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Columbia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Business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School.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currently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Chairman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Citigroup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Venture</w:t>
      </w:r>
      <w:r>
        <w:rPr>
          <w:rFonts w:ascii="Cambria" w:hAnsi="Cambria" w:cs="Cambria" w:eastAsia="Cambria"/>
          <w:color w:val="231F20"/>
          <w:w w:val="90"/>
        </w:rPr>
        <w:t> </w:t>
      </w:r>
      <w:r>
        <w:rPr>
          <w:rFonts w:ascii="Cambria" w:hAnsi="Cambria" w:cs="Cambria" w:eastAsia="Cambria"/>
          <w:color w:val="231F20"/>
          <w:w w:val="95"/>
        </w:rPr>
        <w:t>Capital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Chairman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Investment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Committee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Court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Square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Capital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Partners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CX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Partners.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also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member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w w:val="88"/>
        </w:rPr>
        <w:t> </w:t>
      </w:r>
      <w:r>
        <w:rPr>
          <w:rFonts w:ascii="Cambria" w:hAnsi="Cambria" w:cs="Cambria" w:eastAsia="Cambria"/>
          <w:color w:val="231F20"/>
          <w:w w:val="95"/>
        </w:rPr>
        <w:t>Board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Directors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Deutsche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Annington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(DAIG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‑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Germany)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Nabors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Industries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(Bermuda).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Comfort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been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associated</w:t>
      </w:r>
      <w:r>
        <w:rPr>
          <w:rFonts w:ascii="Cambria" w:hAnsi="Cambria" w:cs="Cambria" w:eastAsia="Cambria"/>
          <w:color w:val="231F20"/>
          <w:w w:val="84"/>
        </w:rPr>
        <w:t> </w:t>
      </w:r>
      <w:r>
        <w:rPr>
          <w:rFonts w:ascii="Cambria" w:hAnsi="Cambria" w:cs="Cambria" w:eastAsia="Cambria"/>
          <w:color w:val="231F20"/>
          <w:w w:val="95"/>
        </w:rPr>
        <w:t>with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Company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board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member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since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1998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was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appointed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Chairman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its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Board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Directors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March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24,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2009.</w:t>
      </w:r>
      <w:r>
        <w:rPr>
          <w:rFonts w:ascii="Cambria" w:hAnsi="Cambria" w:cs="Cambria" w:eastAsia="Cambria"/>
        </w:rPr>
      </w:r>
    </w:p>
    <w:p>
      <w:pPr>
        <w:pStyle w:val="BodyText"/>
        <w:spacing w:line="240" w:lineRule="auto" w:before="156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Comfort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does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not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hold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any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equity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share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21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date.</w:t>
      </w:r>
      <w:r>
        <w:rPr>
          <w:rFonts w:ascii="Cambria"/>
        </w:rPr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18" w:val="left" w:leader="none"/>
        </w:tabs>
        <w:spacing w:before="0"/>
        <w:ind w:left="417" w:right="0" w:hanging="30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w w:val="95"/>
          <w:sz w:val="18"/>
        </w:rPr>
        <w:t>Br</w:t>
      </w:r>
      <w:r>
        <w:rPr>
          <w:rFonts w:ascii="Lucida Sans"/>
          <w:b/>
          <w:color w:val="6D6E71"/>
          <w:spacing w:val="-3"/>
          <w:w w:val="95"/>
          <w:sz w:val="18"/>
        </w:rPr>
        <w:t>ief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r</w:t>
      </w:r>
      <w:r>
        <w:rPr>
          <w:rFonts w:ascii="Lucida Sans"/>
          <w:b/>
          <w:color w:val="6D6E71"/>
          <w:spacing w:val="-1"/>
          <w:w w:val="95"/>
          <w:sz w:val="18"/>
        </w:rPr>
        <w:t>esume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Dir</w:t>
      </w:r>
      <w:r>
        <w:rPr>
          <w:rFonts w:ascii="Lucida Sans"/>
          <w:b/>
          <w:color w:val="6D6E71"/>
          <w:spacing w:val="-2"/>
          <w:w w:val="95"/>
          <w:sz w:val="18"/>
        </w:rPr>
        <w:t>ect</w:t>
      </w:r>
      <w:r>
        <w:rPr>
          <w:rFonts w:ascii="Lucida Sans"/>
          <w:b/>
          <w:color w:val="6D6E71"/>
          <w:spacing w:val="-3"/>
          <w:w w:val="95"/>
          <w:sz w:val="18"/>
        </w:rPr>
        <w:t>ors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pr</w:t>
      </w:r>
      <w:r>
        <w:rPr>
          <w:rFonts w:ascii="Lucida Sans"/>
          <w:b/>
          <w:color w:val="6D6E71"/>
          <w:spacing w:val="-1"/>
          <w:w w:val="95"/>
          <w:sz w:val="18"/>
        </w:rPr>
        <w:t>oposed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to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appointed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at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ensuing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Annual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Gener</w:t>
      </w:r>
      <w:r>
        <w:rPr>
          <w:rFonts w:ascii="Lucida Sans"/>
          <w:b/>
          <w:color w:val="6D6E71"/>
          <w:spacing w:val="-2"/>
          <w:w w:val="95"/>
          <w:sz w:val="18"/>
        </w:rPr>
        <w:t>al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Meeting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Company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19"/>
          <w:szCs w:val="19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4"/>
          <w:w w:val="95"/>
          <w:sz w:val="18"/>
        </w:rPr>
        <w:t>Mr</w:t>
      </w:r>
      <w:r>
        <w:rPr>
          <w:rFonts w:ascii="Verdana"/>
          <w:color w:val="231F20"/>
          <w:spacing w:val="-5"/>
          <w:w w:val="95"/>
          <w:sz w:val="18"/>
        </w:rPr>
        <w:t>.</w:t>
      </w:r>
      <w:r>
        <w:rPr>
          <w:rFonts w:ascii="Verdana"/>
          <w:color w:val="231F20"/>
          <w:spacing w:val="-17"/>
          <w:w w:val="95"/>
          <w:sz w:val="18"/>
        </w:rPr>
        <w:t> </w:t>
      </w:r>
      <w:r>
        <w:rPr>
          <w:rFonts w:ascii="Verdana"/>
          <w:color w:val="231F20"/>
          <w:spacing w:val="-1"/>
          <w:w w:val="95"/>
          <w:sz w:val="18"/>
        </w:rPr>
        <w:t>Chaitanya</w:t>
      </w:r>
      <w:r>
        <w:rPr>
          <w:rFonts w:ascii="Verdana"/>
          <w:color w:val="231F20"/>
          <w:spacing w:val="-16"/>
          <w:w w:val="95"/>
          <w:sz w:val="18"/>
        </w:rPr>
        <w:t> </w:t>
      </w:r>
      <w:r>
        <w:rPr>
          <w:rFonts w:ascii="Verdana"/>
          <w:color w:val="231F20"/>
          <w:spacing w:val="-1"/>
          <w:w w:val="95"/>
          <w:sz w:val="18"/>
        </w:rPr>
        <w:t>K</w:t>
      </w:r>
      <w:r>
        <w:rPr>
          <w:rFonts w:ascii="Verdana"/>
          <w:color w:val="231F20"/>
          <w:spacing w:val="-2"/>
          <w:w w:val="95"/>
          <w:sz w:val="18"/>
        </w:rPr>
        <w:t>amat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Chaitanya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Kamat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(Chet),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born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September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14,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1961,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is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Managing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Director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CEO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Company.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He</w:t>
      </w:r>
      <w:r>
        <w:rPr>
          <w:rFonts w:ascii="Cambria"/>
          <w:color w:val="231F20"/>
          <w:spacing w:val="2"/>
          <w:w w:val="95"/>
        </w:rPr>
        <w:t> </w:t>
      </w:r>
      <w:r>
        <w:rPr>
          <w:rFonts w:ascii="Cambria"/>
          <w:color w:val="231F20"/>
          <w:w w:val="95"/>
        </w:rPr>
        <w:t>brings</w:t>
      </w:r>
      <w:r>
        <w:rPr>
          <w:rFonts w:ascii="Cambria"/>
          <w:color w:val="231F20"/>
          <w:spacing w:val="1"/>
          <w:w w:val="95"/>
        </w:rPr>
        <w:t> </w:t>
      </w:r>
      <w:r>
        <w:rPr>
          <w:rFonts w:ascii="Cambria"/>
          <w:color w:val="231F20"/>
          <w:w w:val="95"/>
        </w:rPr>
        <w:t>more</w:t>
      </w:r>
      <w:r>
        <w:rPr>
          <w:rFonts w:ascii="Cambria"/>
          <w:color w:val="231F20"/>
          <w:w w:val="85"/>
        </w:rPr>
        <w:t> </w:t>
      </w:r>
      <w:r>
        <w:rPr>
          <w:rFonts w:ascii="Cambria"/>
          <w:color w:val="231F20"/>
          <w:w w:val="90"/>
        </w:rPr>
        <w:t>than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25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years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services,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consulting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business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transformation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experience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his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role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at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w w:val="85"/>
        </w:rPr>
        <w:t> </w:t>
      </w:r>
      <w:r>
        <w:rPr>
          <w:rFonts w:ascii="Cambria"/>
          <w:color w:val="231F20"/>
          <w:w w:val="95"/>
        </w:rPr>
        <w:t>Limited.</w:t>
      </w:r>
      <w:r>
        <w:rPr>
          <w:rFonts w:ascii="Cambria"/>
        </w:rPr>
      </w:r>
    </w:p>
    <w:p>
      <w:pPr>
        <w:pStyle w:val="BodyText"/>
        <w:spacing w:line="220" w:lineRule="exact" w:before="170"/>
        <w:ind w:right="118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Prior</w:t>
      </w:r>
      <w:r>
        <w:rPr>
          <w:rFonts w:ascii="Cambria"/>
          <w:color w:val="231F20"/>
          <w:spacing w:val="-1"/>
          <w:w w:val="95"/>
        </w:rPr>
        <w:t> </w:t>
      </w:r>
      <w:r>
        <w:rPr>
          <w:rFonts w:ascii="Cambria"/>
          <w:color w:val="231F20"/>
          <w:w w:val="95"/>
        </w:rPr>
        <w:t>to joining Oracle, Chet was Managing Director at STG, a leading private equity firm focused on investing in software</w:t>
      </w:r>
      <w:r>
        <w:rPr>
          <w:rFonts w:ascii="Cambria"/>
          <w:color w:val="231F20"/>
          <w:spacing w:val="-1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w w:val="86"/>
        </w:rPr>
        <w:t> </w:t>
      </w:r>
      <w:r>
        <w:rPr>
          <w:rFonts w:ascii="Cambria"/>
          <w:color w:val="231F20"/>
          <w:w w:val="90"/>
        </w:rPr>
        <w:t>enterprise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services companies. At STG,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Chet was responsible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for the transformation and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operations of its portfolio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companies with a</w:t>
      </w:r>
      <w:r>
        <w:rPr>
          <w:rFonts w:ascii="Cambria"/>
          <w:color w:val="231F20"/>
          <w:w w:val="79"/>
        </w:rPr>
        <w:t> </w:t>
      </w:r>
      <w:r>
        <w:rPr>
          <w:rFonts w:ascii="Cambria"/>
          <w:color w:val="231F20"/>
          <w:w w:val="90"/>
        </w:rPr>
        <w:t>specific</w:t>
      </w:r>
      <w:r>
        <w:rPr>
          <w:rFonts w:ascii="Cambria"/>
          <w:color w:val="231F20"/>
          <w:spacing w:val="-2"/>
          <w:w w:val="90"/>
        </w:rPr>
        <w:t> </w:t>
      </w:r>
      <w:r>
        <w:rPr>
          <w:rFonts w:ascii="Cambria"/>
          <w:color w:val="231F20"/>
          <w:w w:val="90"/>
        </w:rPr>
        <w:t>focus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on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their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use</w:t>
      </w:r>
      <w:r>
        <w:rPr>
          <w:rFonts w:ascii="Cambria"/>
          <w:color w:val="231F20"/>
          <w:spacing w:val="-2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global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operating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models.</w:t>
      </w:r>
      <w:r>
        <w:rPr>
          <w:rFonts w:ascii="Cambria"/>
        </w:rPr>
      </w:r>
    </w:p>
    <w:p>
      <w:pPr>
        <w:pStyle w:val="BodyText"/>
        <w:spacing w:line="220" w:lineRule="exact" w:before="170"/>
        <w:ind w:right="117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Earlier,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Chet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worked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CEO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retail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financial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services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startup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Accenture.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Joining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Accenture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1986,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Chet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worked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across</w:t>
      </w:r>
      <w:r>
        <w:rPr>
          <w:rFonts w:ascii="Cambria" w:hAnsi="Cambria" w:cs="Cambria" w:eastAsia="Cambria"/>
          <w:color w:val="231F20"/>
          <w:w w:val="81"/>
        </w:rPr>
        <w:t> </w:t>
      </w:r>
      <w:r>
        <w:rPr>
          <w:rFonts w:ascii="Cambria" w:hAnsi="Cambria" w:cs="Cambria" w:eastAsia="Cambria"/>
          <w:color w:val="231F20"/>
          <w:w w:val="95"/>
        </w:rPr>
        <w:t>Accenture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locations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India,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United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States,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Sweden,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Hungary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Philippines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range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business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consulting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large</w:t>
      </w:r>
      <w:r>
        <w:rPr>
          <w:rFonts w:ascii="Cambria" w:hAnsi="Cambria" w:cs="Cambria" w:eastAsia="Cambria"/>
          <w:color w:val="231F20"/>
          <w:spacing w:val="-1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scale</w:t>
      </w:r>
      <w:r>
        <w:rPr>
          <w:rFonts w:ascii="Cambria" w:hAnsi="Cambria" w:cs="Cambria" w:eastAsia="Cambria"/>
          <w:color w:val="231F20"/>
          <w:w w:val="83"/>
        </w:rPr>
        <w:t> </w:t>
      </w:r>
      <w:r>
        <w:rPr>
          <w:rFonts w:ascii="Cambria" w:hAnsi="Cambria" w:cs="Cambria" w:eastAsia="Cambria"/>
          <w:color w:val="231F20"/>
          <w:w w:val="90"/>
        </w:rPr>
        <w:t>systems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integration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engagements.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his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last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role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Accenture,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Chet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was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Managing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Partner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Accenture’s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India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Delivery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Centre</w:t>
      </w:r>
      <w:r>
        <w:rPr>
          <w:rFonts w:ascii="Cambria" w:hAnsi="Cambria" w:cs="Cambria" w:eastAsia="Cambria"/>
          <w:color w:val="231F20"/>
          <w:w w:val="89"/>
        </w:rPr>
        <w:t> </w:t>
      </w:r>
      <w:r>
        <w:rPr>
          <w:rFonts w:ascii="Cambria" w:hAnsi="Cambria" w:cs="Cambria" w:eastAsia="Cambria"/>
          <w:color w:val="231F20"/>
          <w:w w:val="90"/>
        </w:rPr>
        <w:t>Network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which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was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responsible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establishing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from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scratch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growing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13,000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strong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unit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serving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over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200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global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clients.</w:t>
      </w:r>
      <w:r>
        <w:rPr>
          <w:rFonts w:ascii="Cambria" w:hAnsi="Cambria" w:cs="Cambria" w:eastAsia="Cambria"/>
        </w:rPr>
      </w:r>
    </w:p>
    <w:p>
      <w:pPr>
        <w:pStyle w:val="BodyText"/>
        <w:spacing w:line="220" w:lineRule="exact" w:before="170"/>
        <w:ind w:right="119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Chet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Kamat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obtained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his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Masters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in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Computer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Science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from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University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Bombay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Post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Graduate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Diploma</w:t>
      </w:r>
      <w:r>
        <w:rPr>
          <w:rFonts w:ascii="Cambria"/>
          <w:color w:val="231F20"/>
          <w:spacing w:val="-25"/>
          <w:w w:val="95"/>
        </w:rPr>
        <w:t> </w:t>
      </w:r>
      <w:r>
        <w:rPr>
          <w:rFonts w:ascii="Cambria"/>
          <w:color w:val="231F20"/>
          <w:w w:val="95"/>
        </w:rPr>
        <w:t>in</w:t>
      </w:r>
      <w:r>
        <w:rPr>
          <w:rFonts w:ascii="Cambria"/>
          <w:color w:val="231F20"/>
          <w:spacing w:val="-24"/>
          <w:w w:val="95"/>
        </w:rPr>
        <w:t> </w:t>
      </w:r>
      <w:r>
        <w:rPr>
          <w:rFonts w:ascii="Cambria"/>
          <w:color w:val="231F20"/>
          <w:w w:val="95"/>
        </w:rPr>
        <w:t>Management</w:t>
      </w:r>
      <w:r>
        <w:rPr>
          <w:rFonts w:ascii="Cambria"/>
          <w:color w:val="231F20"/>
          <w:w w:val="90"/>
        </w:rPr>
        <w:t> </w:t>
      </w:r>
      <w:r>
        <w:rPr>
          <w:rFonts w:ascii="Cambria"/>
          <w:color w:val="231F20"/>
          <w:w w:val="95"/>
        </w:rPr>
        <w:t>from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Indian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Institute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Management,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Ahmedabad.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Chet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has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served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Chairman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Board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Directors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at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Teleca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AB,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w w:val="86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Director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Boards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Netik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Inc.,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Symphony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Marketing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Solutions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Inc.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Capital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Markets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NV.</w:t>
      </w:r>
      <w:r>
        <w:rPr>
          <w:rFonts w:ascii="Cambria"/>
        </w:rPr>
      </w:r>
    </w:p>
    <w:p>
      <w:pPr>
        <w:pStyle w:val="BodyText"/>
        <w:spacing w:line="220" w:lineRule="exact" w:before="170"/>
        <w:ind w:right="117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Kamat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is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member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ESOP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Allotment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Committee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Board.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He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does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not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hold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any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equity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share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w w:val="86"/>
        </w:rPr>
        <w:t> </w:t>
      </w:r>
      <w:r>
        <w:rPr>
          <w:rFonts w:ascii="Cambria"/>
          <w:color w:val="231F20"/>
        </w:rPr>
        <w:t>date.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4"/>
          <w:w w:val="95"/>
          <w:sz w:val="18"/>
        </w:rPr>
        <w:t>Mr</w:t>
      </w:r>
      <w:r>
        <w:rPr>
          <w:rFonts w:ascii="Verdana"/>
          <w:color w:val="231F20"/>
          <w:spacing w:val="-5"/>
          <w:w w:val="95"/>
          <w:sz w:val="18"/>
        </w:rPr>
        <w:t>.</w:t>
      </w:r>
      <w:r>
        <w:rPr>
          <w:rFonts w:ascii="Verdana"/>
          <w:color w:val="231F20"/>
          <w:spacing w:val="-16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S</w:t>
      </w:r>
      <w:r>
        <w:rPr>
          <w:rFonts w:ascii="Verdana"/>
          <w:color w:val="231F20"/>
          <w:spacing w:val="-31"/>
          <w:w w:val="95"/>
          <w:sz w:val="18"/>
        </w:rPr>
        <w:t> </w:t>
      </w:r>
      <w:r>
        <w:rPr>
          <w:rFonts w:ascii="Verdana"/>
          <w:color w:val="231F20"/>
          <w:spacing w:val="-2"/>
          <w:w w:val="95"/>
          <w:sz w:val="18"/>
        </w:rPr>
        <w:t>V</w:t>
      </w:r>
      <w:r>
        <w:rPr>
          <w:rFonts w:ascii="Verdana"/>
          <w:color w:val="231F20"/>
          <w:spacing w:val="-3"/>
          <w:w w:val="95"/>
          <w:sz w:val="18"/>
        </w:rPr>
        <w:t>enkatac</w:t>
      </w:r>
      <w:r>
        <w:rPr>
          <w:rFonts w:ascii="Verdana"/>
          <w:color w:val="231F20"/>
          <w:spacing w:val="-2"/>
          <w:w w:val="95"/>
          <w:sz w:val="18"/>
        </w:rPr>
        <w:t>halam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Venkatachalam,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born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November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8,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1944,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served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Citibank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N.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A.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for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nearly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30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years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held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senior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positions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there.</w:t>
      </w:r>
      <w:r>
        <w:rPr>
          <w:rFonts w:ascii="Cambria" w:hAnsi="Cambria" w:cs="Cambria" w:eastAsia="Cambria"/>
          <w:color w:val="231F20"/>
          <w:w w:val="88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currently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Central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Board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State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Bank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India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Bharti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AXA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Trustee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Services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Private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Limited.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Chartered</w:t>
      </w:r>
      <w:r>
        <w:rPr>
          <w:rFonts w:ascii="Cambria" w:hAnsi="Cambria" w:cs="Cambria" w:eastAsia="Cambria"/>
          <w:color w:val="231F20"/>
          <w:w w:val="87"/>
        </w:rPr>
        <w:t> </w:t>
      </w:r>
      <w:r>
        <w:rPr>
          <w:rFonts w:ascii="Cambria" w:hAnsi="Cambria" w:cs="Cambria" w:eastAsia="Cambria"/>
          <w:color w:val="231F20"/>
          <w:w w:val="95"/>
        </w:rPr>
        <w:t>Accountant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by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profession.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served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advisor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Fullerton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India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Credit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Corporation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Ltd.,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wholly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owned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subsidiary</w:t>
      </w:r>
      <w:r>
        <w:rPr>
          <w:rFonts w:ascii="Cambria" w:hAnsi="Cambria" w:cs="Cambria" w:eastAsia="Cambria"/>
          <w:color w:val="231F20"/>
          <w:spacing w:val="-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Temasek Holdings (Private) Limited, Singapore and has also served as Senior Consultant</w:t>
      </w:r>
      <w:r>
        <w:rPr>
          <w:rFonts w:ascii="Cambria" w:hAnsi="Cambria" w:cs="Cambria" w:eastAsia="Cambria"/>
          <w:color w:val="231F20"/>
          <w:spacing w:val="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with A. F. Ferguson &amp; Co., Chartered</w:t>
      </w:r>
      <w:r>
        <w:rPr>
          <w:rFonts w:ascii="Cambria" w:hAnsi="Cambria" w:cs="Cambria" w:eastAsia="Cambria"/>
          <w:color w:val="231F20"/>
          <w:w w:val="87"/>
        </w:rPr>
        <w:t> </w:t>
      </w:r>
      <w:r>
        <w:rPr>
          <w:rFonts w:ascii="Cambria" w:hAnsi="Cambria" w:cs="Cambria" w:eastAsia="Cambria"/>
          <w:color w:val="231F20"/>
          <w:w w:val="95"/>
        </w:rPr>
        <w:t>Accountants,</w:t>
      </w:r>
      <w:r>
        <w:rPr>
          <w:rFonts w:ascii="Cambria" w:hAnsi="Cambria" w:cs="Cambria" w:eastAsia="Cambria"/>
          <w:color w:val="231F20"/>
          <w:spacing w:val="-2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Mumbai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(now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part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Deloitte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Haskins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&amp;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Sells).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has</w:t>
      </w:r>
      <w:r>
        <w:rPr>
          <w:rFonts w:ascii="Cambria" w:hAnsi="Cambria" w:cs="Cambria" w:eastAsia="Cambria"/>
          <w:color w:val="231F20"/>
          <w:spacing w:val="-2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rich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experience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field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banking,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finance,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administration,</w:t>
      </w:r>
      <w:r>
        <w:rPr>
          <w:rFonts w:ascii="Cambria" w:hAnsi="Cambria" w:cs="Cambria" w:eastAsia="Cambria"/>
          <w:color w:val="231F20"/>
          <w:w w:val="90"/>
        </w:rPr>
        <w:t> compliance,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taxation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labour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laws.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well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regarded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financial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services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industry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by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regulatory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bodies.</w:t>
      </w:r>
      <w:r>
        <w:rPr>
          <w:rFonts w:ascii="Cambria" w:hAnsi="Cambria" w:cs="Cambria" w:eastAsia="Cambria"/>
        </w:rPr>
      </w:r>
    </w:p>
    <w:p>
      <w:pPr>
        <w:pStyle w:val="BodyText"/>
        <w:spacing w:line="220" w:lineRule="exact" w:before="170"/>
        <w:ind w:right="118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Venkatachalam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is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also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member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Audit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Committee,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ESOP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Allotment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Committee,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Shareholders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Grievances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Committee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Transfer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Committee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Board.</w:t>
      </w:r>
      <w:r>
        <w:rPr>
          <w:rFonts w:ascii="Cambria"/>
        </w:rPr>
      </w:r>
    </w:p>
    <w:p>
      <w:pPr>
        <w:pStyle w:val="BodyText"/>
        <w:spacing w:line="240" w:lineRule="auto" w:before="156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Mr.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Venkatachalam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holds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1,000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equity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shares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Company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as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on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date.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4"/>
          <w:sz w:val="18"/>
        </w:rPr>
        <w:t>Mr</w:t>
      </w:r>
      <w:r>
        <w:rPr>
          <w:rFonts w:ascii="Verdana"/>
          <w:color w:val="231F20"/>
          <w:spacing w:val="-6"/>
          <w:sz w:val="18"/>
        </w:rPr>
        <w:t>.</w:t>
      </w:r>
      <w:r>
        <w:rPr>
          <w:rFonts w:ascii="Verdana"/>
          <w:color w:val="231F20"/>
          <w:spacing w:val="-35"/>
          <w:sz w:val="18"/>
        </w:rPr>
        <w:t> </w:t>
      </w:r>
      <w:r>
        <w:rPr>
          <w:rFonts w:ascii="Verdana"/>
          <w:color w:val="231F20"/>
          <w:spacing w:val="-3"/>
          <w:sz w:val="18"/>
        </w:rPr>
        <w:t>Robert</w:t>
      </w:r>
      <w:r>
        <w:rPr>
          <w:rFonts w:ascii="Verdana"/>
          <w:color w:val="231F20"/>
          <w:spacing w:val="-34"/>
          <w:sz w:val="18"/>
        </w:rPr>
        <w:t> </w:t>
      </w:r>
      <w:r>
        <w:rPr>
          <w:rFonts w:ascii="Verdana"/>
          <w:color w:val="231F20"/>
          <w:sz w:val="18"/>
        </w:rPr>
        <w:t>K</w:t>
      </w:r>
      <w:r>
        <w:rPr>
          <w:rFonts w:ascii="Verdana"/>
          <w:color w:val="231F20"/>
          <w:spacing w:val="-45"/>
          <w:sz w:val="18"/>
        </w:rPr>
        <w:t> </w:t>
      </w:r>
      <w:r>
        <w:rPr>
          <w:rFonts w:ascii="Verdana"/>
          <w:color w:val="231F20"/>
          <w:spacing w:val="-2"/>
          <w:sz w:val="18"/>
        </w:rPr>
        <w:t>W</w:t>
      </w:r>
      <w:r>
        <w:rPr>
          <w:rFonts w:ascii="Verdana"/>
          <w:color w:val="231F20"/>
          <w:spacing w:val="-3"/>
          <w:sz w:val="18"/>
        </w:rPr>
        <w:t>eiler</w:t>
      </w:r>
      <w:r>
        <w:rPr>
          <w:rFonts w:ascii="Verdana"/>
          <w:sz w:val="18"/>
        </w:rPr>
      </w:r>
    </w:p>
    <w:p>
      <w:pPr>
        <w:pStyle w:val="BodyText"/>
        <w:spacing w:line="240" w:lineRule="auto" w:before="105"/>
        <w:ind w:right="0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Mr.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Robert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K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Weiler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was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appointed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an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Additional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Director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by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Board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July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4,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2011.</w:t>
      </w:r>
      <w:r>
        <w:rPr>
          <w:rFonts w:ascii="Cambria"/>
        </w:rPr>
      </w:r>
    </w:p>
    <w:p>
      <w:pPr>
        <w:pStyle w:val="BodyText"/>
        <w:spacing w:line="220" w:lineRule="exact" w:before="169"/>
        <w:ind w:right="118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Mr.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Robert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Weiler,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born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February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9,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1951,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Oracle’s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Global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Business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Units.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Previously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was</w:t>
      </w:r>
      <w:r>
        <w:rPr>
          <w:rFonts w:ascii="Cambria" w:hAnsi="Cambria" w:cs="Cambria" w:eastAsia="Cambria"/>
          <w:color w:val="231F20"/>
          <w:w w:val="82"/>
        </w:rPr>
        <w:t> </w:t>
      </w:r>
      <w:r>
        <w:rPr>
          <w:rFonts w:ascii="Cambria" w:hAnsi="Cambria" w:cs="Cambria" w:eastAsia="Cambria"/>
          <w:color w:val="231F20"/>
          <w:w w:val="90"/>
        </w:rPr>
        <w:t>Chairman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CEO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Phase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Forward,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leading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provider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integrated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data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management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solutions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clinical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trials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drug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safety.</w:t>
      </w:r>
      <w:r>
        <w:rPr>
          <w:rFonts w:ascii="Cambria" w:hAnsi="Cambria" w:cs="Cambria" w:eastAsia="Cambria"/>
          <w:color w:val="231F20"/>
          <w:w w:val="87"/>
        </w:rPr>
        <w:t> </w:t>
      </w:r>
      <w:r>
        <w:rPr>
          <w:rFonts w:ascii="Cambria" w:hAnsi="Cambria" w:cs="Cambria" w:eastAsia="Cambria"/>
          <w:color w:val="231F20"/>
          <w:w w:val="90"/>
        </w:rPr>
        <w:t>Mr.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Weiler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has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more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than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30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years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technology‑industry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leadership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experience,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including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his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previous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tenure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Giga</w:t>
      </w:r>
      <w:r>
        <w:rPr>
          <w:rFonts w:ascii="Cambria" w:hAnsi="Cambria" w:cs="Cambria" w:eastAsia="Cambria"/>
          <w:color w:val="231F20"/>
          <w:spacing w:val="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Information</w:t>
      </w:r>
      <w:r>
        <w:rPr>
          <w:rFonts w:ascii="Cambria" w:hAnsi="Cambria" w:cs="Cambria" w:eastAsia="Cambria"/>
        </w:rPr>
      </w:r>
    </w:p>
    <w:p>
      <w:pPr>
        <w:spacing w:after="0" w:line="220" w:lineRule="exact"/>
        <w:jc w:val="both"/>
        <w:rPr>
          <w:rFonts w:ascii="Cambria" w:hAnsi="Cambria" w:cs="Cambria" w:eastAsia="Cambria"/>
        </w:rPr>
        <w:sectPr>
          <w:pgSz w:w="11910" w:h="16840"/>
          <w:pgMar w:header="0" w:footer="286" w:top="580" w:bottom="480" w:left="960" w:right="560"/>
        </w:sectPr>
      </w:pPr>
    </w:p>
    <w:p>
      <w:pPr>
        <w:pStyle w:val="BodyText"/>
        <w:spacing w:line="220" w:lineRule="exact" w:before="55"/>
        <w:ind w:left="100" w:right="114"/>
        <w:jc w:val="both"/>
      </w:pPr>
      <w:r>
        <w:rPr>
          <w:color w:val="231F20"/>
          <w:w w:val="95"/>
        </w:rPr>
        <w:t>Group’s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Chairman,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CEO.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career,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CEO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Eastman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(formerly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Wang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Software),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Senior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President,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Worldwide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Marketing,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Lotus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Corporation,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instrumental in expanding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company’s Lotus Notes business.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SADD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(Students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Destructive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Decisions),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boards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Waterville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Valley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Saint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Anselm’s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College,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Software,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Distributed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Systems,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Cullinet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Software,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Interleaf,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DataLogix,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Giga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Group.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B.A.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Saint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Anselm’s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College,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additionally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honorary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doctorate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2000.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Ernst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Young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Entrepreneur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Award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Healthcare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category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England.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named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prestigious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PharmaVOICE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list,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named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‘2006 CEO of the Year’ by the Massachusetts Technology Leadership Council, an award that honours individuals who best exemplify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leadership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excellence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technology.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award,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invited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Council.</w:t>
      </w:r>
      <w:r>
        <w:rPr/>
      </w:r>
    </w:p>
    <w:p>
      <w:pPr>
        <w:pStyle w:val="BodyText"/>
        <w:spacing w:line="240" w:lineRule="auto" w:before="156"/>
        <w:ind w:left="100" w:right="0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328" w:val="left" w:leader="none"/>
        </w:tabs>
        <w:spacing w:before="0"/>
        <w:ind w:left="327" w:right="0" w:hanging="227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A</w:t>
      </w:r>
      <w:r>
        <w:rPr>
          <w:rFonts w:ascii="Lucida Sans"/>
          <w:b/>
          <w:color w:val="231F20"/>
          <w:spacing w:val="-2"/>
          <w:w w:val="105"/>
          <w:sz w:val="18"/>
        </w:rPr>
        <w:t>udit</w:t>
      </w:r>
      <w:r>
        <w:rPr>
          <w:rFonts w:ascii="Lucida Sans"/>
          <w:b/>
          <w:color w:val="231F2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committee</w:t>
      </w:r>
      <w:r>
        <w:rPr>
          <w:rFonts w:ascii="Lucida Sans"/>
          <w:sz w:val="18"/>
        </w:rPr>
      </w:r>
    </w:p>
    <w:p>
      <w:pPr>
        <w:numPr>
          <w:ilvl w:val="2"/>
          <w:numId w:val="6"/>
        </w:numPr>
        <w:tabs>
          <w:tab w:pos="402" w:val="left" w:leader="none"/>
        </w:tabs>
        <w:spacing w:before="124"/>
        <w:ind w:left="401" w:right="0" w:hanging="301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w w:val="95"/>
          <w:sz w:val="18"/>
        </w:rPr>
        <w:t>Primary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objectives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5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po</w:t>
      </w:r>
      <w:r>
        <w:rPr>
          <w:rFonts w:ascii="Lucida Sans"/>
          <w:b/>
          <w:color w:val="6D6E71"/>
          <w:spacing w:val="-2"/>
          <w:w w:val="95"/>
          <w:sz w:val="18"/>
        </w:rPr>
        <w:t>w</w:t>
      </w:r>
      <w:r>
        <w:rPr>
          <w:rFonts w:ascii="Lucida Sans"/>
          <w:b/>
          <w:color w:val="6D6E71"/>
          <w:spacing w:val="-3"/>
          <w:w w:val="95"/>
          <w:sz w:val="18"/>
        </w:rPr>
        <w:t>ers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A</w:t>
      </w:r>
      <w:r>
        <w:rPr>
          <w:rFonts w:ascii="Lucida Sans"/>
          <w:b/>
          <w:color w:val="6D6E71"/>
          <w:spacing w:val="-3"/>
          <w:w w:val="95"/>
          <w:sz w:val="18"/>
        </w:rPr>
        <w:t>udit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Committee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8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primary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monitor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supervision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management’s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accurate,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timely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proper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disclosures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transparency,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integrity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reporting.</w:t>
      </w:r>
      <w:r>
        <w:rPr/>
      </w:r>
    </w:p>
    <w:p>
      <w:pPr>
        <w:pStyle w:val="BodyText"/>
        <w:spacing w:line="240" w:lineRule="auto" w:before="156"/>
        <w:ind w:left="100" w:right="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powers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numPr>
          <w:ilvl w:val="0"/>
          <w:numId w:val="7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investigate any activity within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its terms of reference.</w:t>
      </w:r>
      <w:r>
        <w:rPr/>
      </w:r>
    </w:p>
    <w:p>
      <w:pPr>
        <w:pStyle w:val="BodyText"/>
        <w:numPr>
          <w:ilvl w:val="0"/>
          <w:numId w:val="7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seek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employee.</w:t>
      </w:r>
      <w:r>
        <w:rPr/>
      </w:r>
    </w:p>
    <w:p>
      <w:pPr>
        <w:pStyle w:val="BodyText"/>
        <w:numPr>
          <w:ilvl w:val="0"/>
          <w:numId w:val="7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advice.</w:t>
      </w:r>
      <w:r>
        <w:rPr/>
      </w:r>
    </w:p>
    <w:p>
      <w:pPr>
        <w:pStyle w:val="BodyText"/>
        <w:numPr>
          <w:ilvl w:val="0"/>
          <w:numId w:val="7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secure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attendance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outsiders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expertise,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necessary.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02" w:val="left" w:leader="none"/>
        </w:tabs>
        <w:spacing w:before="0"/>
        <w:ind w:left="401" w:right="0" w:hanging="301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Broad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t</w:t>
      </w:r>
      <w:r>
        <w:rPr>
          <w:rFonts w:ascii="Lucida Sans"/>
          <w:b/>
          <w:color w:val="6D6E71"/>
          <w:spacing w:val="-4"/>
          <w:w w:val="95"/>
          <w:sz w:val="18"/>
        </w:rPr>
        <w:t>erms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4"/>
          <w:w w:val="95"/>
          <w:sz w:val="18"/>
        </w:rPr>
        <w:t>reference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left="100"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terms of reference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the Audit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 are 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pStyle w:val="BodyText"/>
        <w:numPr>
          <w:ilvl w:val="0"/>
          <w:numId w:val="8"/>
        </w:numPr>
        <w:tabs>
          <w:tab w:pos="385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0"/>
        </w:rPr>
        <w:t>Oversight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disclosure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correct,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credible.</w:t>
      </w:r>
      <w:r>
        <w:rPr/>
      </w:r>
    </w:p>
    <w:p>
      <w:pPr>
        <w:pStyle w:val="BodyText"/>
        <w:numPr>
          <w:ilvl w:val="0"/>
          <w:numId w:val="8"/>
        </w:numPr>
        <w:tabs>
          <w:tab w:pos="385" w:val="left" w:leader="none"/>
        </w:tabs>
        <w:spacing w:line="220" w:lineRule="exact" w:before="170" w:after="0"/>
        <w:ind w:left="384" w:right="118" w:hanging="284"/>
        <w:jc w:val="left"/>
      </w:pPr>
      <w:r>
        <w:rPr>
          <w:color w:val="231F20"/>
          <w:w w:val="95"/>
        </w:rPr>
        <w:t>Recommending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Board,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appointment,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re‑appointment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required,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replacement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removal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auditor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the fixation of audit fees.</w:t>
      </w:r>
      <w:r>
        <w:rPr/>
      </w:r>
    </w:p>
    <w:p>
      <w:pPr>
        <w:pStyle w:val="BodyText"/>
        <w:numPr>
          <w:ilvl w:val="0"/>
          <w:numId w:val="8"/>
        </w:numPr>
        <w:tabs>
          <w:tab w:pos="385" w:val="left" w:leader="none"/>
        </w:tabs>
        <w:spacing w:line="240" w:lineRule="auto" w:before="156" w:after="0"/>
        <w:ind w:left="384" w:right="0" w:hanging="284"/>
        <w:jc w:val="left"/>
      </w:pPr>
      <w:r>
        <w:rPr>
          <w:color w:val="231F20"/>
          <w:w w:val="90"/>
        </w:rPr>
        <w:t>Approval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auditors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rendered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auditors.</w:t>
      </w:r>
      <w:r>
        <w:rPr/>
      </w:r>
    </w:p>
    <w:p>
      <w:pPr>
        <w:pStyle w:val="BodyText"/>
        <w:numPr>
          <w:ilvl w:val="0"/>
          <w:numId w:val="8"/>
        </w:numPr>
        <w:tabs>
          <w:tab w:pos="385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0"/>
        </w:rPr>
        <w:t>Reviewing,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submission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approval,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w w:val="87"/>
        </w:rPr>
        <w:t> </w:t>
      </w:r>
      <w:r>
        <w:rPr>
          <w:color w:val="231F20"/>
          <w:w w:val="85"/>
        </w:rPr>
        <w:t>reference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to: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20" w:lineRule="exact" w:before="170" w:after="0"/>
        <w:ind w:left="667" w:right="117" w:hanging="283"/>
        <w:jc w:val="left"/>
      </w:pPr>
      <w:r>
        <w:rPr>
          <w:color w:val="231F20"/>
          <w:w w:val="95"/>
        </w:rPr>
        <w:t>Matters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Director’s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Responsibility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Board’s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217(2AA)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1956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40" w:lineRule="auto" w:before="156" w:after="0"/>
        <w:ind w:left="667" w:right="0" w:hanging="283"/>
        <w:jc w:val="left"/>
      </w:pPr>
      <w:r>
        <w:rPr>
          <w:color w:val="231F20"/>
          <w:w w:val="90"/>
        </w:rPr>
        <w:t>Changes,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policies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reasons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same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40" w:lineRule="auto" w:before="155" w:after="0"/>
        <w:ind w:left="667" w:right="0" w:hanging="283"/>
        <w:jc w:val="left"/>
      </w:pPr>
      <w:r>
        <w:rPr>
          <w:color w:val="231F20"/>
          <w:w w:val="90"/>
        </w:rPr>
        <w:t>Major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entries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involving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judgment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40" w:lineRule="auto" w:before="155" w:after="0"/>
        <w:ind w:left="667" w:right="0" w:hanging="283"/>
        <w:jc w:val="left"/>
      </w:pPr>
      <w:r>
        <w:rPr>
          <w:color w:val="231F20"/>
          <w:w w:val="90"/>
        </w:rPr>
        <w:t>Significant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findings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40" w:lineRule="auto" w:before="155" w:after="0"/>
        <w:ind w:left="667" w:right="0" w:hanging="283"/>
        <w:jc w:val="left"/>
      </w:pPr>
      <w:r>
        <w:rPr>
          <w:color w:val="231F20"/>
          <w:w w:val="90"/>
        </w:rPr>
        <w:t>Compliance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listing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statements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40" w:lineRule="auto" w:before="155" w:after="0"/>
        <w:ind w:left="667" w:right="0" w:hanging="283"/>
        <w:jc w:val="left"/>
      </w:pPr>
      <w:r>
        <w:rPr>
          <w:color w:val="231F20"/>
          <w:w w:val="90"/>
        </w:rPr>
        <w:t>Disclosure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transactions</w:t>
      </w:r>
      <w:r>
        <w:rPr/>
      </w:r>
    </w:p>
    <w:p>
      <w:pPr>
        <w:pStyle w:val="BodyText"/>
        <w:numPr>
          <w:ilvl w:val="1"/>
          <w:numId w:val="8"/>
        </w:numPr>
        <w:tabs>
          <w:tab w:pos="668" w:val="left" w:leader="none"/>
        </w:tabs>
        <w:spacing w:line="240" w:lineRule="auto" w:before="155" w:after="0"/>
        <w:ind w:left="667" w:right="0" w:hanging="283"/>
        <w:jc w:val="left"/>
      </w:pPr>
      <w:r>
        <w:rPr>
          <w:color w:val="231F20"/>
          <w:w w:val="90"/>
        </w:rPr>
        <w:t>Qualifications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draft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report</w:t>
      </w:r>
      <w:r>
        <w:rPr/>
      </w:r>
    </w:p>
    <w:p>
      <w:pPr>
        <w:pStyle w:val="BodyText"/>
        <w:numPr>
          <w:ilvl w:val="0"/>
          <w:numId w:val="8"/>
        </w:numPr>
        <w:tabs>
          <w:tab w:pos="384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Reviewing,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submission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approval.</w:t>
      </w:r>
      <w:r>
        <w:rPr/>
      </w:r>
    </w:p>
    <w:p>
      <w:pPr>
        <w:pStyle w:val="BodyText"/>
        <w:numPr>
          <w:ilvl w:val="0"/>
          <w:numId w:val="8"/>
        </w:numPr>
        <w:tabs>
          <w:tab w:pos="384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5"/>
        </w:rPr>
        <w:t>Reviewing,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management,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adequacy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control</w:t>
      </w:r>
      <w:r>
        <w:rPr>
          <w:color w:val="231F20"/>
          <w:w w:val="88"/>
        </w:rPr>
        <w:t> </w:t>
      </w:r>
      <w:r>
        <w:rPr>
          <w:color w:val="231F20"/>
        </w:rPr>
        <w:t>systems.</w:t>
      </w:r>
      <w:r>
        <w:rPr/>
      </w:r>
    </w:p>
    <w:p>
      <w:pPr>
        <w:spacing w:after="0" w:line="220" w:lineRule="exact"/>
        <w:jc w:val="left"/>
        <w:sectPr>
          <w:pgSz w:w="11910" w:h="16840"/>
          <w:pgMar w:header="0" w:footer="277" w:top="560" w:bottom="460" w:left="580" w:right="960"/>
        </w:sectPr>
      </w:pP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20" w:lineRule="exact" w:before="55" w:after="0"/>
        <w:ind w:left="401" w:right="120" w:hanging="284"/>
        <w:jc w:val="left"/>
      </w:pPr>
      <w:r>
        <w:rPr>
          <w:color w:val="231F20"/>
          <w:w w:val="95"/>
        </w:rPr>
        <w:t>Reviewing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adequacy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function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structure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department,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staffing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seniority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heading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department,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structure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frequency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audit.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0"/>
        </w:rPr>
        <w:t>Discussion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auditors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regarding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follow‑up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required.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20" w:lineRule="exact" w:before="169" w:after="0"/>
        <w:ind w:left="401" w:right="120" w:hanging="284"/>
        <w:jc w:val="left"/>
      </w:pPr>
      <w:r>
        <w:rPr>
          <w:color w:val="231F20"/>
          <w:w w:val="95"/>
        </w:rPr>
        <w:t>Reviewing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investigations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suspected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irregularity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failure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matter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Board.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20" w:lineRule="exact" w:before="170" w:after="0"/>
        <w:ind w:left="401" w:right="120" w:hanging="284"/>
        <w:jc w:val="left"/>
      </w:pPr>
      <w:r>
        <w:rPr>
          <w:color w:val="231F20"/>
          <w:w w:val="95"/>
        </w:rPr>
        <w:t>Discussion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auditors,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commences,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scope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post‑audit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area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concern.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20" w:lineRule="exact" w:before="170" w:after="0"/>
        <w:ind w:left="401" w:right="120" w:hanging="284"/>
        <w:jc w:val="left"/>
      </w:pP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reasons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defaults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depositors,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debenture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holders,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non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declared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dividends)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creditors.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review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functioning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Whistle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Blower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policy.</w:t>
      </w:r>
      <w:r>
        <w:rPr/>
      </w:r>
    </w:p>
    <w:p>
      <w:pPr>
        <w:pStyle w:val="BodyText"/>
        <w:numPr>
          <w:ilvl w:val="0"/>
          <w:numId w:val="8"/>
        </w:numPr>
        <w:tabs>
          <w:tab w:pos="402" w:val="left" w:leader="none"/>
        </w:tabs>
        <w:spacing w:line="240" w:lineRule="auto" w:before="155" w:after="0"/>
        <w:ind w:left="401" w:right="0" w:hanging="284"/>
        <w:jc w:val="left"/>
      </w:pPr>
      <w:r>
        <w:rPr>
          <w:color w:val="231F20"/>
          <w:w w:val="95"/>
        </w:rPr>
        <w:t>Carrying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function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reference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Committee.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18" w:val="left" w:leader="none"/>
        </w:tabs>
        <w:spacing w:before="0"/>
        <w:ind w:left="417" w:right="0" w:hanging="30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Composition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20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committee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7pt;height:54.65pt;mso-position-horizontal-relative:char;mso-position-vertical-relative:line" coordorigin="0,0" coordsize="10154,1093">
            <v:group style="position:absolute;left:10;top:10;width:5144;height:641" coordorigin="10,10" coordsize="5144,641">
              <v:shape style="position:absolute;left:10;top:10;width:5144;height:641" coordorigin="10,10" coordsize="5144,641" path="m5153,10l10,10,10,650,5153,650,5153,10xe" filled="true" fillcolor="#dedfe0" stroked="false">
                <v:path arrowok="t"/>
                <v:fill type="solid"/>
              </v:shape>
            </v:group>
            <v:group style="position:absolute;left:5153;top:10;width:4991;height:641" coordorigin="5153,10" coordsize="4991,641">
              <v:shape style="position:absolute;left:5153;top:10;width:4991;height:641" coordorigin="5153,10" coordsize="4991,641" path="m10144,10l5153,10,5153,650,10144,650,10144,10xe" filled="true" fillcolor="#dedfe0" stroked="false">
                <v:path arrowok="t"/>
                <v:fill type="solid"/>
              </v:shape>
            </v:group>
            <v:group style="position:absolute;left:10;top:650;width:5144;height:433" coordorigin="10,650" coordsize="5144,433">
              <v:shape style="position:absolute;left:10;top:650;width:5144;height:433" coordorigin="10,650" coordsize="5144,433" path="m5153,650l10,650,10,1083,5153,1083,5153,650xe" filled="true" fillcolor="#dedfe0" stroked="false">
                <v:path arrowok="t"/>
                <v:fill type="solid"/>
              </v:shape>
            </v:group>
            <v:group style="position:absolute;left:5153;top:650;width:4991;height:433" coordorigin="5153,650" coordsize="4991,433">
              <v:shape style="position:absolute;left:5153;top:650;width:4991;height:433" coordorigin="5153,650" coordsize="4991,433" path="m10144,650l5153,650,5153,1083,10144,1083,10144,650xe" filled="true" fillcolor="#dedfe0" stroked="false">
                <v:path arrowok="t"/>
                <v:fill type="solid"/>
              </v:shape>
            </v:group>
            <v:group style="position:absolute;left:10;top:10;width:10134;height:2" coordorigin="10,10" coordsize="10134,2">
              <v:shape style="position:absolute;left:10;top:10;width:10134;height:2" coordorigin="10,10" coordsize="10134,0" path="m10,10l10144,10e" filled="false" stroked="true" strokeweight="1pt" strokecolor="#808285">
                <v:path arrowok="t"/>
              </v:shape>
            </v:group>
            <v:group style="position:absolute;left:10;top:1083;width:10134;height:2" coordorigin="10,1083" coordsize="10134,2">
              <v:shape style="position:absolute;left:10;top:1083;width:10134;height:2" coordorigin="10,1083" coordsize="10134,0" path="m10,1083l10144,1083e" filled="false" stroked="true" strokeweight="1pt" strokecolor="#808285">
                <v:path arrowok="t"/>
              </v:shape>
              <v:shape style="position:absolute;left:50;top:41;width:1945;height:1049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Kale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Venkatachalam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Corey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West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193;top:456;width:4072;height:633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Chairman,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Member,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8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9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8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 Member,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3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3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3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2"/>
          <w:numId w:val="6"/>
        </w:numPr>
        <w:tabs>
          <w:tab w:pos="418" w:val="left" w:leader="none"/>
        </w:tabs>
        <w:spacing w:before="70"/>
        <w:ind w:left="417" w:right="0" w:hanging="30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Meetings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attendance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20"/>
        <w:jc w:val="left"/>
      </w:pPr>
      <w:r>
        <w:rPr>
          <w:color w:val="231F20"/>
        </w:rPr>
        <w:t>During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Financial</w:t>
      </w:r>
      <w:r>
        <w:rPr>
          <w:color w:val="231F20"/>
          <w:spacing w:val="27"/>
        </w:rPr>
        <w:t> </w:t>
      </w:r>
      <w:r>
        <w:rPr>
          <w:color w:val="231F20"/>
        </w:rPr>
        <w:t>Year</w:t>
      </w:r>
      <w:r>
        <w:rPr>
          <w:color w:val="231F20"/>
          <w:spacing w:val="26"/>
        </w:rPr>
        <w:t> </w:t>
      </w:r>
      <w:r>
        <w:rPr>
          <w:color w:val="231F20"/>
        </w:rPr>
        <w:t>2010</w:t>
      </w:r>
      <w:r>
        <w:rPr>
          <w:color w:val="231F20"/>
          <w:spacing w:val="-29"/>
        </w:rPr>
        <w:t> </w:t>
      </w:r>
      <w:r>
        <w:rPr>
          <w:color w:val="231F20"/>
        </w:rPr>
        <w:t>–</w:t>
      </w:r>
      <w:r>
        <w:rPr>
          <w:color w:val="231F20"/>
          <w:spacing w:val="-29"/>
        </w:rPr>
        <w:t> </w:t>
      </w:r>
      <w:r>
        <w:rPr>
          <w:color w:val="231F20"/>
        </w:rPr>
        <w:t>2011,</w:t>
      </w:r>
      <w:r>
        <w:rPr>
          <w:color w:val="231F20"/>
          <w:spacing w:val="27"/>
        </w:rPr>
        <w:t> </w:t>
      </w:r>
      <w:r>
        <w:rPr>
          <w:color w:val="231F20"/>
        </w:rPr>
        <w:t>five</w:t>
      </w:r>
      <w:r>
        <w:rPr>
          <w:color w:val="231F20"/>
          <w:spacing w:val="26"/>
        </w:rPr>
        <w:t> </w:t>
      </w:r>
      <w:r>
        <w:rPr>
          <w:color w:val="231F20"/>
        </w:rPr>
        <w:t>meetings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Committee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held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6,</w:t>
      </w:r>
      <w:r>
        <w:rPr>
          <w:color w:val="231F20"/>
          <w:spacing w:val="26"/>
        </w:rPr>
        <w:t> </w:t>
      </w:r>
      <w:r>
        <w:rPr>
          <w:color w:val="231F20"/>
        </w:rPr>
        <w:t>2010,</w:t>
      </w:r>
      <w:r>
        <w:rPr>
          <w:color w:val="231F20"/>
          <w:spacing w:val="26"/>
        </w:rPr>
        <w:t> </w:t>
      </w:r>
      <w:r>
        <w:rPr>
          <w:color w:val="231F20"/>
        </w:rPr>
        <w:t>August</w:t>
      </w:r>
      <w:r>
        <w:rPr>
          <w:color w:val="231F20"/>
          <w:spacing w:val="27"/>
        </w:rPr>
        <w:t> </w:t>
      </w:r>
      <w:r>
        <w:rPr>
          <w:color w:val="231F20"/>
        </w:rPr>
        <w:t>5,</w:t>
      </w:r>
      <w:r>
        <w:rPr>
          <w:color w:val="231F20"/>
          <w:spacing w:val="26"/>
        </w:rPr>
        <w:t> </w:t>
      </w:r>
      <w:r>
        <w:rPr>
          <w:color w:val="231F20"/>
        </w:rPr>
        <w:t>2010,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pStyle w:val="BodyText"/>
        <w:spacing w:line="240" w:lineRule="auto" w:before="156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member’s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attendance 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 Meetings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 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55pt;height:86.7pt;mso-position-horizontal-relative:char;mso-position-vertical-relative:line" coordorigin="0,0" coordsize="10171,1734">
            <v:group style="position:absolute;left:10;top:10;width:6749;height:641" coordorigin="10,10" coordsize="6749,641">
              <v:shape style="position:absolute;left:10;top:10;width:6749;height:641" coordorigin="10,10" coordsize="6749,641" path="m6759,10l10,10,10,650,6759,650,6759,10xe" filled="true" fillcolor="#dedfe0" stroked="false">
                <v:path arrowok="t"/>
                <v:fill type="solid"/>
              </v:shape>
            </v:group>
            <v:group style="position:absolute;left:6759;top:234;width:1701;height:416" coordorigin="6759,234" coordsize="1701,416">
              <v:shape style="position:absolute;left:6759;top:234;width:1701;height:416" coordorigin="6759,234" coordsize="1701,416" path="m6759,650l8460,650,8460,234,6759,234,6759,650xe" filled="true" fillcolor="#dedfe0" stroked="false">
                <v:path arrowok="t"/>
                <v:fill type="solid"/>
              </v:shape>
            </v:group>
            <v:group style="position:absolute;left:6759;top:10;width:3402;height:224" coordorigin="6759,10" coordsize="3402,224">
              <v:shape style="position:absolute;left:6759;top:10;width:3402;height:224" coordorigin="6759,10" coordsize="3402,224" path="m6759,234l10160,234,10160,10,6759,10,6759,234xe" filled="true" fillcolor="#dedfe0" stroked="false">
                <v:path arrowok="t"/>
                <v:fill type="solid"/>
              </v:shape>
            </v:group>
            <v:group style="position:absolute;left:8460;top:235;width:1701;height:416" coordorigin="8460,235" coordsize="1701,416">
              <v:shape style="position:absolute;left:8460;top:235;width:1701;height:416" coordorigin="8460,235" coordsize="1701,416" path="m10160,235l8460,235,8460,650,10160,650,10160,235xe" filled="true" fillcolor="#dedfe0" stroked="false">
                <v:path arrowok="t"/>
                <v:fill type="solid"/>
              </v:shape>
            </v:group>
            <v:group style="position:absolute;left:10;top:650;width:6749;height:208" coordorigin="10,650" coordsize="6749,208">
              <v:shape style="position:absolute;left:10;top:650;width:6749;height:208" coordorigin="10,650" coordsize="6749,208" path="m6759,650l10,650,10,858,6759,858,6759,650xe" filled="true" fillcolor="#dedfe0" stroked="false">
                <v:path arrowok="t"/>
                <v:fill type="solid"/>
              </v:shape>
            </v:group>
            <v:group style="position:absolute;left:6759;top:650;width:1701;height:208" coordorigin="6759,650" coordsize="1701,208">
              <v:shape style="position:absolute;left:6759;top:650;width:1701;height:208" coordorigin="6759,650" coordsize="1701,208" path="m8460,650l6759,650,6759,858,8460,858,8460,650xe" filled="true" fillcolor="#dedfe0" stroked="false">
                <v:path arrowok="t"/>
                <v:fill type="solid"/>
              </v:shape>
            </v:group>
            <v:group style="position:absolute;left:8460;top:650;width:1701;height:208" coordorigin="8460,650" coordsize="1701,208">
              <v:shape style="position:absolute;left:8460;top:650;width:1701;height:208" coordorigin="8460,650" coordsize="1701,208" path="m10160,650l8460,650,8460,858,10160,858,10160,650xe" filled="true" fillcolor="#dedfe0" stroked="false">
                <v:path arrowok="t"/>
                <v:fill type="solid"/>
              </v:shape>
            </v:group>
            <v:group style="position:absolute;left:10;top:858;width:6749;height:416" coordorigin="10,858" coordsize="6749,416">
              <v:shape style="position:absolute;left:10;top:858;width:6749;height:416" coordorigin="10,858" coordsize="6749,416" path="m6759,858l10,858,10,1274,6759,1274,6759,858xe" filled="true" fillcolor="#dedfe0" stroked="false">
                <v:path arrowok="t"/>
                <v:fill type="solid"/>
              </v:shape>
            </v:group>
            <v:group style="position:absolute;left:6759;top:858;width:1701;height:416" coordorigin="6759,858" coordsize="1701,416">
              <v:shape style="position:absolute;left:6759;top:858;width:1701;height:416" coordorigin="6759,858" coordsize="1701,416" path="m8460,858l6759,858,6759,1274,8460,1274,8460,858xe" filled="true" fillcolor="#dedfe0" stroked="false">
                <v:path arrowok="t"/>
                <v:fill type="solid"/>
              </v:shape>
            </v:group>
            <v:group style="position:absolute;left:8460;top:858;width:1701;height:416" coordorigin="8460,858" coordsize="1701,416">
              <v:shape style="position:absolute;left:8460;top:858;width:1701;height:416" coordorigin="8460,858" coordsize="1701,416" path="m10160,858l8460,858,8460,1274,10160,1274,10160,858xe" filled="true" fillcolor="#dedfe0" stroked="false">
                <v:path arrowok="t"/>
                <v:fill type="solid"/>
              </v:shape>
            </v:group>
            <v:group style="position:absolute;left:10;top:1274;width:6749;height:450" coordorigin="10,1274" coordsize="6749,450">
              <v:shape style="position:absolute;left:10;top:1274;width:6749;height:450" coordorigin="10,1274" coordsize="6749,450" path="m6759,1274l10,1274,10,1723,6759,1723,6759,1274xe" filled="true" fillcolor="#dedfe0" stroked="false">
                <v:path arrowok="t"/>
                <v:fill type="solid"/>
              </v:shape>
            </v:group>
            <v:group style="position:absolute;left:6759;top:1274;width:1701;height:450" coordorigin="6759,1274" coordsize="1701,450">
              <v:shape style="position:absolute;left:6759;top:1274;width:1701;height:450" coordorigin="6759,1274" coordsize="1701,450" path="m8460,1274l6759,1274,6759,1723,8460,1723,8460,1274xe" filled="true" fillcolor="#dedfe0" stroked="false">
                <v:path arrowok="t"/>
                <v:fill type="solid"/>
              </v:shape>
            </v:group>
            <v:group style="position:absolute;left:8460;top:1274;width:1701;height:450" coordorigin="8460,1274" coordsize="1701,450">
              <v:shape style="position:absolute;left:8460;top:1274;width:1701;height:450" coordorigin="8460,1274" coordsize="1701,450" path="m10160,1274l8460,1274,8460,1723,10160,1723,10160,1274xe" filled="true" fillcolor="#dedfe0" stroked="false">
                <v:path arrowok="t"/>
                <v:fill type="solid"/>
              </v:shape>
            </v:group>
            <v:group style="position:absolute;left:10;top:10;width:10151;height:2" coordorigin="10,10" coordsize="10151,2">
              <v:shape style="position:absolute;left:10;top:10;width:10151;height:2" coordorigin="10,10" coordsize="10151,0" path="m10,10l10160,10e" filled="false" stroked="true" strokeweight="1.0pt" strokecolor="#808285">
                <v:path arrowok="t"/>
              </v:shape>
            </v:group>
            <v:group style="position:absolute;left:10;top:1723;width:10151;height:2" coordorigin="10,1723" coordsize="10151,2">
              <v:shape style="position:absolute;left:10;top:1723;width:10151;height:2" coordorigin="10,1723" coordsize="10151,0" path="m10,1723l10160,1723e" filled="false" stroked="true" strokeweight="1.0pt" strokecolor="#808285">
                <v:path arrowok="t"/>
              </v:shape>
              <v:shape style="position:absolute;left:50;top:41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73;top:41;width:231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meetings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64;width:2209;height:104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Kale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Comfort,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Jr.</w:t>
                      </w:r>
                      <w:r>
                        <w:rPr>
                          <w:rFonts w:ascii="Cambria"/>
                          <w:color w:val="231F20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Cambria"/>
                          <w:color w:val="231F20"/>
                          <w:w w:val="9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Ms. Tarjani Vakil</w:t>
                      </w:r>
                      <w:r>
                        <w:rPr>
                          <w:rFonts w:ascii="Cambria"/>
                          <w:color w:val="231F20"/>
                          <w:w w:val="95"/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Venkatachalam</w:t>
                      </w:r>
                      <w:r>
                        <w:rPr>
                          <w:rFonts w:ascii="Cambria"/>
                          <w:color w:val="231F20"/>
                          <w:w w:val="90"/>
                          <w:position w:val="7"/>
                          <w:sz w:val="11"/>
                        </w:rPr>
                        <w:t>3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Corey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West</w:t>
                      </w:r>
                      <w:r>
                        <w:rPr>
                          <w:rFonts w:ascii="Cambria"/>
                          <w:color w:val="231F20"/>
                          <w:w w:val="95"/>
                          <w:position w:val="7"/>
                          <w:sz w:val="11"/>
                        </w:rPr>
                        <w:t>4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223;top:456;width:717;height:125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6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person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308" w:right="306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6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901;top:456;width:761;height:125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6D6E71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phone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330" w:right="328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auto" w:before="0"/>
                        <w:ind w:left="330" w:right="328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96" w:lineRule="exact" w:before="99"/>
        <w:ind w:left="117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 </w:t>
      </w:r>
      <w:r>
        <w:rPr>
          <w:rFonts w:ascii="Cambria"/>
          <w:color w:val="231F20"/>
          <w:spacing w:val="1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William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Comfort,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Jr.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  </w:t>
      </w:r>
      <w:r>
        <w:rPr>
          <w:rFonts w:ascii="Cambria"/>
          <w:color w:val="231F20"/>
          <w:spacing w:val="8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Ms.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Tarjani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Vakil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80" w:lineRule="exact" w:before="0"/>
        <w:ind w:left="117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3 </w:t>
      </w:r>
      <w:r>
        <w:rPr>
          <w:rFonts w:ascii="Cambria"/>
          <w:color w:val="231F20"/>
          <w:spacing w:val="15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Venkatachalam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96" w:lineRule="exact" w:before="0"/>
        <w:ind w:left="117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4  </w:t>
      </w:r>
      <w:r>
        <w:rPr>
          <w:rFonts w:ascii="Cambria"/>
          <w:color w:val="231F20"/>
          <w:spacing w:val="8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William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Corey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West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5,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240" w:lineRule="auto" w:before="11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auditors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invited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meetings.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04" w:val="left" w:leader="none"/>
        </w:tabs>
        <w:spacing w:before="0"/>
        <w:ind w:left="403" w:right="0" w:hanging="28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A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udit</w:t>
      </w:r>
      <w:r>
        <w:rPr>
          <w:rFonts w:ascii="Lucida Sans" w:hAnsi="Lucida Sans" w:cs="Lucida Sans" w:eastAsia="Lucida Sans"/>
          <w:b/>
          <w:bCs/>
          <w:color w:val="6D6E71"/>
          <w:spacing w:val="-20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committ</w:t>
      </w:r>
      <w:r>
        <w:rPr>
          <w:rFonts w:ascii="Lucida Sans" w:hAnsi="Lucida Sans" w:cs="Lucida Sans" w:eastAsia="Lucida Sans"/>
          <w:b/>
          <w:bCs/>
          <w:color w:val="6D6E71"/>
          <w:spacing w:val="-4"/>
          <w:w w:val="95"/>
          <w:sz w:val="18"/>
          <w:szCs w:val="18"/>
        </w:rPr>
        <w:t>ee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’</w:t>
      </w:r>
      <w:r>
        <w:rPr>
          <w:rFonts w:ascii="Lucida Sans" w:hAnsi="Lucida Sans" w:cs="Lucida Sans" w:eastAsia="Lucida Sans"/>
          <w:b/>
          <w:bCs/>
          <w:color w:val="6D6E71"/>
          <w:spacing w:val="-4"/>
          <w:w w:val="9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6D6E71"/>
          <w:spacing w:val="-19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r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ecommendations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GAAP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(including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results)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30,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30,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 31,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recommended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same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Board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adoption.</w:t>
      </w:r>
      <w:r>
        <w:rPr/>
      </w:r>
    </w:p>
    <w:p>
      <w:pPr>
        <w:pStyle w:val="BodyText"/>
        <w:spacing w:line="220" w:lineRule="exact" w:before="170"/>
        <w:ind w:right="12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recommended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re‑appointment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M/s.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R.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Batliboi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Associates,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Chartered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Accountants,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0"/>
        </w:rPr>
        <w:t>statutory auditors of the Company for the financial year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2012.</w:t>
      </w:r>
      <w:r>
        <w:rPr/>
      </w:r>
    </w:p>
    <w:p>
      <w:pPr>
        <w:pStyle w:val="BodyText"/>
        <w:spacing w:line="220" w:lineRule="exact" w:before="170"/>
        <w:ind w:right="12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recommended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headed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Atul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Kumar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Gupta,</w:t>
      </w:r>
      <w:r>
        <w:rPr>
          <w:color w:val="231F20"/>
          <w:w w:val="97"/>
        </w:rPr>
        <w:t> </w:t>
      </w:r>
      <w:r>
        <w:rPr>
          <w:color w:val="231F20"/>
          <w:w w:val="95"/>
        </w:rPr>
        <w:t>Head‑PQMG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Auditor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conduct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2012.</w:t>
      </w:r>
      <w:r>
        <w:rPr/>
      </w:r>
    </w:p>
    <w:p>
      <w:pPr>
        <w:pStyle w:val="BodyText"/>
        <w:spacing w:line="220" w:lineRule="exact" w:before="170"/>
        <w:ind w:right="12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Auditors’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taken,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policies,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49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Agreement,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ethics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tracker,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etc.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spacing w:after="0" w:line="220" w:lineRule="exact"/>
        <w:jc w:val="left"/>
        <w:sectPr>
          <w:footerReference w:type="default" r:id="rId10"/>
          <w:footerReference w:type="even" r:id="rId11"/>
          <w:pgSz w:w="11910" w:h="16840"/>
          <w:pgMar w:footer="286" w:header="0" w:top="560" w:bottom="480" w:left="960" w:right="560"/>
        </w:sectPr>
      </w:pPr>
    </w:p>
    <w:p>
      <w:pPr>
        <w:numPr>
          <w:ilvl w:val="1"/>
          <w:numId w:val="6"/>
        </w:numPr>
        <w:tabs>
          <w:tab w:pos="361" w:val="left" w:leader="none"/>
        </w:tabs>
        <w:spacing w:before="61"/>
        <w:ind w:left="360" w:right="0" w:hanging="24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Compensation</w:t>
      </w:r>
      <w:r>
        <w:rPr>
          <w:rFonts w:ascii="Lucida Sans"/>
          <w:b/>
          <w:color w:val="231F20"/>
          <w:spacing w:val="-3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committee</w:t>
      </w:r>
      <w:r>
        <w:rPr>
          <w:rFonts w:ascii="Lucida Sans"/>
          <w:sz w:val="18"/>
        </w:rPr>
      </w:r>
    </w:p>
    <w:p>
      <w:pPr>
        <w:numPr>
          <w:ilvl w:val="2"/>
          <w:numId w:val="6"/>
        </w:numPr>
        <w:tabs>
          <w:tab w:pos="422" w:val="left" w:leader="none"/>
        </w:tabs>
        <w:spacing w:before="124"/>
        <w:ind w:left="421" w:right="0" w:hanging="301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w w:val="95"/>
          <w:sz w:val="18"/>
        </w:rPr>
        <w:t>Br</w:t>
      </w:r>
      <w:r>
        <w:rPr>
          <w:rFonts w:ascii="Lucida Sans"/>
          <w:b/>
          <w:color w:val="6D6E71"/>
          <w:spacing w:val="-3"/>
          <w:w w:val="95"/>
          <w:sz w:val="18"/>
        </w:rPr>
        <w:t>ief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description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t</w:t>
      </w:r>
      <w:r>
        <w:rPr>
          <w:rFonts w:ascii="Lucida Sans"/>
          <w:b/>
          <w:color w:val="6D6E71"/>
          <w:spacing w:val="-4"/>
          <w:w w:val="95"/>
          <w:sz w:val="18"/>
        </w:rPr>
        <w:t>erms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spacing w:val="-4"/>
          <w:w w:val="95"/>
          <w:sz w:val="18"/>
        </w:rPr>
        <w:t>reference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scope of Compensation Committee is to determine the compensation of the Directors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any profit linked bonus policies of 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approves,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allocates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administers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2002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Schemes,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reviews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appraisal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norms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allocations.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395" w:val="left" w:leader="none"/>
        </w:tabs>
        <w:spacing w:before="0"/>
        <w:ind w:left="394" w:right="0" w:hanging="274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Composition</w:t>
      </w:r>
      <w:r>
        <w:rPr>
          <w:rFonts w:ascii="Lucida Sans"/>
          <w:b/>
          <w:color w:val="6D6E71"/>
          <w:spacing w:val="-2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Committee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left="120" w:right="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6pt;height:56.35pt;mso-position-horizontal-relative:char;mso-position-vertical-relative:line" coordorigin="0,0" coordsize="10172,1127">
            <v:group style="position:absolute;left:10;top:10;width:5163;height:1107" coordorigin="10,10" coordsize="5163,1107">
              <v:shape style="position:absolute;left:10;top:10;width:5163;height:1107" coordorigin="10,10" coordsize="5163,1107" path="m5172,10l10,10,10,1117,5172,1117,5172,10xe" filled="true" fillcolor="#dedfe0" stroked="false">
                <v:path arrowok="t"/>
                <v:fill type="solid"/>
              </v:shape>
            </v:group>
            <v:group style="position:absolute;left:5172;top:10;width:4989;height:1107" coordorigin="5172,10" coordsize="4989,1107">
              <v:shape style="position:absolute;left:5172;top:10;width:4989;height:1107" coordorigin="5172,10" coordsize="4989,1107" path="m10161,10l5172,10,5172,1117,10161,1117,10161,10xe" filled="true" fillcolor="#dedfe0" stroked="false">
                <v:path arrowok="t"/>
                <v:fill type="solid"/>
              </v:shape>
            </v:group>
            <v:group style="position:absolute;left:10;top:10;width:10152;height:2" coordorigin="10,10" coordsize="10152,2">
              <v:shape style="position:absolute;left:10;top:10;width:10152;height:2" coordorigin="10,10" coordsize="10152,0" path="m10,10l10161,10e" filled="false" stroked="true" strokeweight="1pt" strokecolor="#808285">
                <v:path arrowok="t"/>
              </v:shape>
            </v:group>
            <v:group style="position:absolute;left:10;top:1117;width:10152;height:2" coordorigin="10,1117" coordsize="10152,2">
              <v:shape style="position:absolute;left:10;top:1117;width:10152;height:2" coordorigin="10,1117" coordsize="10152,0" path="m10,1117l10161,1117e" filled="false" stroked="true" strokeweight="1pt" strokecolor="#808285">
                <v:path arrowok="t"/>
              </v:shape>
              <v:shape style="position:absolute;left:50;top:41;width:2150;height:106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Comfort,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Jr.</w:t>
                      </w:r>
                      <w:r>
                        <w:rPr>
                          <w:rFonts w:ascii="Cambria"/>
                          <w:color w:val="231F20"/>
                          <w:w w:val="10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Frank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Brienzi</w:t>
                      </w:r>
                      <w:r>
                        <w:rPr>
                          <w:rFonts w:ascii="Cambria"/>
                          <w:color w:val="231F20"/>
                          <w:w w:val="9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Kale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12;top:473;width:4072;height:633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Chairman,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Member,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3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3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3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 Member,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8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9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8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before="99"/>
        <w:ind w:left="120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 </w:t>
      </w:r>
      <w:r>
        <w:rPr>
          <w:rFonts w:ascii="Cambria"/>
          <w:color w:val="231F20"/>
          <w:spacing w:val="4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Frank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Brienzi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July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22,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numPr>
          <w:ilvl w:val="2"/>
          <w:numId w:val="6"/>
        </w:numPr>
        <w:tabs>
          <w:tab w:pos="421" w:val="left" w:leader="none"/>
        </w:tabs>
        <w:spacing w:before="122"/>
        <w:ind w:left="420" w:right="0" w:hanging="30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Meeting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attendance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20"/>
        <w:jc w:val="left"/>
      </w:pPr>
      <w:r>
        <w:rPr>
          <w:color w:val="231F20"/>
          <w:w w:val="95"/>
        </w:rPr>
        <w:t>During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meeting.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22" w:val="left" w:leader="none"/>
        </w:tabs>
        <w:spacing w:before="0"/>
        <w:ind w:left="421" w:right="0" w:hanging="301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0"/>
          <w:sz w:val="18"/>
        </w:rPr>
        <w:t>Compensation</w:t>
      </w:r>
      <w:r>
        <w:rPr>
          <w:rFonts w:ascii="Lucida Sans"/>
          <w:b/>
          <w:color w:val="6D6E71"/>
          <w:spacing w:val="46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policy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16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determines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recommends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Directors.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w w:val="97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CEO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Non‑Executive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Committee,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parameters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20" w:lineRule="exact" w:before="170"/>
        <w:ind w:left="120" w:right="12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criteria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non‑executive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incremental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depending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type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committees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Chairpersons.</w:t>
      </w:r>
      <w:r>
        <w:rPr/>
      </w:r>
    </w:p>
    <w:p>
      <w:pPr>
        <w:pStyle w:val="BodyText"/>
        <w:spacing w:line="220" w:lineRule="exact" w:before="170"/>
        <w:ind w:left="120" w:right="12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mandate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review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Senior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Executives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norms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allocation.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22" w:val="left" w:leader="none"/>
        </w:tabs>
        <w:spacing w:before="0"/>
        <w:ind w:left="421" w:right="0" w:hanging="301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Details</w:t>
      </w:r>
      <w:r>
        <w:rPr>
          <w:rFonts w:ascii="Lucida Sans" w:hAnsi="Lucida Sans" w:cs="Lucida Sans" w:eastAsia="Lucida Sans"/>
          <w:b/>
          <w:bCs/>
          <w:color w:val="6D6E71"/>
          <w:spacing w:val="-2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of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r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emuneration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paid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to</w:t>
      </w:r>
      <w:r>
        <w:rPr>
          <w:rFonts w:ascii="Lucida Sans" w:hAnsi="Lucida Sans" w:cs="Lucida Sans" w:eastAsia="Lucida Sans"/>
          <w:b/>
          <w:bCs/>
          <w:color w:val="6D6E71"/>
          <w:spacing w:val="-2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Dir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ect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ors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during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6D6E71"/>
          <w:spacing w:val="-28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financial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y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ear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7"/>
          <w:w w:val="95"/>
          <w:sz w:val="18"/>
          <w:szCs w:val="18"/>
        </w:rPr>
        <w:t>2010</w:t>
      </w:r>
      <w:r>
        <w:rPr>
          <w:rFonts w:ascii="Lucida Sans" w:hAnsi="Lucida Sans" w:cs="Lucida Sans" w:eastAsia="Lucida Sans"/>
          <w:b/>
          <w:bCs/>
          <w:color w:val="6D6E71"/>
          <w:spacing w:val="-43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–</w:t>
      </w:r>
      <w:r>
        <w:rPr>
          <w:rFonts w:ascii="Lucida Sans" w:hAnsi="Lucida Sans" w:cs="Lucida Sans" w:eastAsia="Lucida Sans"/>
          <w:b/>
          <w:bCs/>
          <w:color w:val="6D6E71"/>
          <w:spacing w:val="-44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8"/>
          <w:w w:val="95"/>
          <w:sz w:val="18"/>
          <w:szCs w:val="18"/>
        </w:rPr>
        <w:t>2011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ar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as</w:t>
      </w:r>
      <w:r>
        <w:rPr>
          <w:rFonts w:ascii="Lucida Sans" w:hAnsi="Lucida Sans" w:cs="Lucida Sans" w:eastAsia="Lucida Sans"/>
          <w:b/>
          <w:bCs/>
          <w:color w:val="6D6E71"/>
          <w:spacing w:val="-27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follo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ws: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56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53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thousands,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except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number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of</w:t>
      </w:r>
      <w:r>
        <w:rPr>
          <w:rFonts w:ascii="Cambria"/>
          <w:color w:val="231F20"/>
          <w:spacing w:val="-16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ESOPs)</w:t>
      </w:r>
      <w:r>
        <w:rPr>
          <w:rFonts w:ascii="Cambria"/>
          <w:sz w:val="14"/>
        </w:rPr>
      </w:r>
    </w:p>
    <w:p>
      <w:pPr>
        <w:spacing w:line="240" w:lineRule="auto" w:before="0"/>
        <w:rPr>
          <w:rFonts w:ascii="Cambria" w:hAnsi="Cambria" w:cs="Cambria" w:eastAsia="Cambria"/>
          <w:sz w:val="3"/>
          <w:szCs w:val="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1910"/>
        <w:gridCol w:w="1622"/>
        <w:gridCol w:w="1111"/>
        <w:gridCol w:w="1470"/>
        <w:gridCol w:w="1329"/>
      </w:tblGrid>
      <w:tr>
        <w:trPr>
          <w:trHeight w:val="929" w:hRule="exact"/>
        </w:trPr>
        <w:tc>
          <w:tcPr>
            <w:tcW w:w="270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Name</w:t>
            </w:r>
            <w:r>
              <w:rPr>
                <w:rFonts w:ascii="Cambria"/>
                <w:color w:val="6D6E71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Director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692" w:right="231" w:hanging="178"/>
              <w:jc w:val="both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ESOPs</w:t>
            </w:r>
            <w:r>
              <w:rPr>
                <w:rFonts w:ascii="Cambria"/>
                <w:color w:val="6D6E71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granted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under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ESOP</w:t>
            </w:r>
            <w:r>
              <w:rPr>
                <w:rFonts w:ascii="Cambria"/>
                <w:color w:val="6D6E71"/>
                <w:w w:val="9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Plans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during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4" w:lineRule="exact"/>
              <w:ind w:left="10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the</w:t>
            </w:r>
            <w:r>
              <w:rPr>
                <w:rFonts w:ascii="Cambria"/>
                <w:color w:val="6D6E71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2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2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Commission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8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paid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1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Salary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58" w:right="125" w:hanging="13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Contribution</w:t>
            </w:r>
            <w:r>
              <w:rPr>
                <w:rFonts w:ascii="Cambria"/>
                <w:color w:val="6D6E71"/>
                <w:spacing w:val="3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Provident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other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Total</w:t>
            </w:r>
            <w:r>
              <w:rPr>
                <w:rFonts w:ascii="Cambria"/>
                <w:color w:val="6D6E71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paid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1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T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Comfort,</w:t>
            </w:r>
            <w:r>
              <w:rPr>
                <w:rFonts w:ascii="Cambria"/>
                <w:color w:val="231F20"/>
                <w:spacing w:val="-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Jr.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23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4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18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Frank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Brienzi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3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Dorian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Daley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3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Rajesh</w:t>
            </w:r>
            <w:r>
              <w:rPr>
                <w:rFonts w:ascii="Cambria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Hukku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3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8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Joseph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John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10,600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7,700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8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8,310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Y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Kale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8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1,466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Chaitanya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Kamat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8,024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8,728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Charles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Phillips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N</w:t>
            </w:r>
            <w:r>
              <w:rPr>
                <w:rFonts w:ascii="Cambria"/>
                <w:color w:val="231F20"/>
                <w:spacing w:val="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R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</w:t>
            </w:r>
            <w:r>
              <w:rPr>
                <w:rFonts w:ascii="Cambria"/>
                <w:color w:val="231F20"/>
                <w:spacing w:val="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Raman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22,958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23,280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Ravisankar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 Tarjani Vakil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362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Mr.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</w:t>
            </w:r>
            <w:r>
              <w:rPr>
                <w:rFonts w:ascii="Cambria"/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Venkatachalam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William</w:t>
            </w:r>
            <w:r>
              <w:rPr>
                <w:rFonts w:ascii="Cambria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Corey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West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Derek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H</w:t>
            </w:r>
            <w:r>
              <w:rPr>
                <w:rFonts w:ascii="Cambria"/>
                <w:color w:val="231F20"/>
                <w:spacing w:val="-20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Williams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24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1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70,600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2,495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38,682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1,636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42,813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30" w:lineRule="exact" w:before="116"/>
        <w:ind w:left="126" w:right="10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accrues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gratuity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benefit,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compensated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absences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whole.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ascertain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above.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discloses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basis.</w:t>
      </w:r>
      <w:r>
        <w:rPr/>
      </w:r>
    </w:p>
    <w:p>
      <w:pPr>
        <w:pStyle w:val="BodyText"/>
        <w:spacing w:line="230" w:lineRule="exact" w:before="170"/>
        <w:ind w:left="126" w:right="11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(Managing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CEO)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him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Meeting.</w:t>
      </w:r>
      <w:r>
        <w:rPr/>
      </w:r>
    </w:p>
    <w:p>
      <w:pPr>
        <w:pStyle w:val="BodyText"/>
        <w:spacing w:line="230" w:lineRule="exact" w:before="170"/>
        <w:ind w:left="126" w:right="10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managerial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Raman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limits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envisaged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1956.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Kale,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Tarjani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Vakil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Venkatachalam,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Non‑Executive,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Independent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exceeding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 one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 year.</w:t>
      </w:r>
      <w:r>
        <w:rPr/>
      </w:r>
    </w:p>
    <w:p>
      <w:pPr>
        <w:pStyle w:val="BodyText"/>
        <w:spacing w:line="240" w:lineRule="auto" w:before="164"/>
        <w:ind w:left="126" w:right="0"/>
        <w:jc w:val="both"/>
      </w:pPr>
      <w:r>
        <w:rPr>
          <w:color w:val="231F20"/>
          <w:w w:val="90"/>
        </w:rPr>
        <w:t>There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except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above.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277" w:top="560" w:bottom="460" w:left="560" w:right="960"/>
        </w:sectPr>
      </w:pPr>
    </w:p>
    <w:p>
      <w:pPr>
        <w:pStyle w:val="BodyText"/>
        <w:spacing w:line="240" w:lineRule="auto" w:before="41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65pt;height:210.2pt;mso-position-horizontal-relative:char;mso-position-vertical-relative:line" coordorigin="0,0" coordsize="10153,4204">
            <v:group style="position:absolute;left:10;top:10;width:2604;height:1241" coordorigin="10,10" coordsize="2604,1241">
              <v:shape style="position:absolute;left:10;top:10;width:2604;height:1241" coordorigin="10,10" coordsize="2604,1241" path="m2614,10l10,10,10,1250,2614,1250,2614,10xe" filled="true" fillcolor="#dedfe0" stroked="false">
                <v:path arrowok="t"/>
                <v:fill type="solid"/>
              </v:shape>
            </v:group>
            <v:group style="position:absolute;left:2614;top:10;width:1078;height:1241" coordorigin="2614,10" coordsize="1078,1241">
              <v:shape style="position:absolute;left:2614;top:10;width:1078;height:1241" coordorigin="2614,10" coordsize="1078,1241" path="m3691,10l2614,10,2614,1250,3691,1250,3691,10xe" filled="true" fillcolor="#dedfe0" stroked="false">
                <v:path arrowok="t"/>
                <v:fill type="solid"/>
              </v:shape>
            </v:group>
            <v:group style="position:absolute;left:3691;top:10;width:1459;height:1241" coordorigin="3691,10" coordsize="1459,1241">
              <v:shape style="position:absolute;left:3691;top:10;width:1459;height:1241" coordorigin="3691,10" coordsize="1459,1241" path="m5149,10l3691,10,3691,1250,5149,1250,5149,10xe" filled="true" fillcolor="#dedfe0" stroked="false">
                <v:path arrowok="t"/>
                <v:fill type="solid"/>
              </v:shape>
            </v:group>
            <v:group style="position:absolute;left:5149;top:10;width:1021;height:1241" coordorigin="5149,10" coordsize="1021,1241">
              <v:shape style="position:absolute;left:5149;top:10;width:1021;height:1241" coordorigin="5149,10" coordsize="1021,1241" path="m6170,10l5149,10,5149,1250,6170,1250,6170,10xe" filled="true" fillcolor="#dedfe0" stroked="false">
                <v:path arrowok="t"/>
                <v:fill type="solid"/>
              </v:shape>
            </v:group>
            <v:group style="position:absolute;left:6170;top:10;width:2;height:4184" coordorigin="6170,10" coordsize="2,4184">
              <v:shape style="position:absolute;left:6170;top:10;width:2;height:4184" coordorigin="6170,10" coordsize="0,4184" path="m6170,10l6170,4193e" filled="false" stroked="true" strokeweight=".101pt" strokecolor="#dedfe0">
                <v:path arrowok="t"/>
              </v:shape>
            </v:group>
            <v:group style="position:absolute;left:6170;top:10;width:1021;height:1241" coordorigin="6170,10" coordsize="1021,1241">
              <v:shape style="position:absolute;left:6170;top:10;width:1021;height:1241" coordorigin="6170,10" coordsize="1021,1241" path="m7190,10l6170,10,6170,1250,7190,1250,7190,10xe" filled="true" fillcolor="#dedfe0" stroked="false">
                <v:path arrowok="t"/>
                <v:fill type="solid"/>
              </v:shape>
            </v:group>
            <v:group style="position:absolute;left:7190;top:10;width:1531;height:1241" coordorigin="7190,10" coordsize="1531,1241">
              <v:shape style="position:absolute;left:7190;top:10;width:1531;height:1241" coordorigin="7190,10" coordsize="1531,1241" path="m8721,10l7190,10,7190,1250,8721,1250,8721,10xe" filled="true" fillcolor="#dedfe0" stroked="false">
                <v:path arrowok="t"/>
                <v:fill type="solid"/>
              </v:shape>
            </v:group>
            <v:group style="position:absolute;left:8721;top:10;width:1423;height:1241" coordorigin="8721,10" coordsize="1423,1241">
              <v:shape style="position:absolute;left:8721;top:10;width:1423;height:1241" coordorigin="8721,10" coordsize="1423,1241" path="m10143,10l8721,10,8721,1250,10143,1250,10143,10xe" filled="true" fillcolor="#dedfe0" stroked="false">
                <v:path arrowok="t"/>
                <v:fill type="solid"/>
              </v:shape>
            </v:group>
            <v:group style="position:absolute;left:10;top:1250;width:2604;height:416" coordorigin="10,1250" coordsize="2604,416">
              <v:shape style="position:absolute;left:10;top:1250;width:2604;height:416" coordorigin="10,1250" coordsize="2604,416" path="m2614,1250l10,1250,10,1666,2614,1666,2614,1250xe" filled="true" fillcolor="#dedfe0" stroked="false">
                <v:path arrowok="t"/>
                <v:fill type="solid"/>
              </v:shape>
            </v:group>
            <v:group style="position:absolute;left:2614;top:1250;width:1078;height:416" coordorigin="2614,1250" coordsize="1078,416">
              <v:shape style="position:absolute;left:2614;top:1250;width:1078;height:416" coordorigin="2614,1250" coordsize="1078,416" path="m3691,1250l2614,1250,2614,1666,3691,1666,3691,1250xe" filled="true" fillcolor="#dedfe0" stroked="false">
                <v:path arrowok="t"/>
                <v:fill type="solid"/>
              </v:shape>
            </v:group>
            <v:group style="position:absolute;left:3691;top:1250;width:1459;height:416" coordorigin="3691,1250" coordsize="1459,416">
              <v:shape style="position:absolute;left:3691;top:1250;width:1459;height:416" coordorigin="3691,1250" coordsize="1459,416" path="m5149,1250l3691,1250,3691,1666,5149,1666,5149,1250xe" filled="true" fillcolor="#dedfe0" stroked="false">
                <v:path arrowok="t"/>
                <v:fill type="solid"/>
              </v:shape>
            </v:group>
            <v:group style="position:absolute;left:5149;top:1250;width:1021;height:416" coordorigin="5149,1250" coordsize="1021,416">
              <v:shape style="position:absolute;left:5149;top:1250;width:1021;height:416" coordorigin="5149,1250" coordsize="1021,416" path="m6170,1250l5149,1250,5149,1666,6170,1666,6170,1250xe" filled="true" fillcolor="#dedfe0" stroked="false">
                <v:path arrowok="t"/>
                <v:fill type="solid"/>
              </v:shape>
            </v:group>
            <v:group style="position:absolute;left:6170;top:1250;width:1021;height:416" coordorigin="6170,1250" coordsize="1021,416">
              <v:shape style="position:absolute;left:6170;top:1250;width:1021;height:416" coordorigin="6170,1250" coordsize="1021,416" path="m7190,1250l6170,1250,6170,1666,7190,1666,7190,1250xe" filled="true" fillcolor="#dedfe0" stroked="false">
                <v:path arrowok="t"/>
                <v:fill type="solid"/>
              </v:shape>
            </v:group>
            <v:group style="position:absolute;left:7190;top:1250;width:1531;height:416" coordorigin="7190,1250" coordsize="1531,416">
              <v:shape style="position:absolute;left:7190;top:1250;width:1531;height:416" coordorigin="7190,1250" coordsize="1531,416" path="m8721,1250l7190,1250,7190,1666,8721,1666,8721,1250xe" filled="true" fillcolor="#dedfe0" stroked="false">
                <v:path arrowok="t"/>
                <v:fill type="solid"/>
              </v:shape>
            </v:group>
            <v:group style="position:absolute;left:8721;top:1250;width:1423;height:416" coordorigin="8721,1250" coordsize="1423,416">
              <v:shape style="position:absolute;left:8721;top:1250;width:1423;height:416" coordorigin="8721,1250" coordsize="1423,416" path="m10143,1250l8721,1250,8721,1666,10143,1666,10143,1250xe" filled="true" fillcolor="#dedfe0" stroked="false">
                <v:path arrowok="t"/>
                <v:fill type="solid"/>
              </v:shape>
            </v:group>
            <v:group style="position:absolute;left:10;top:1666;width:2604;height:416" coordorigin="10,1666" coordsize="2604,416">
              <v:shape style="position:absolute;left:10;top:1666;width:2604;height:416" coordorigin="10,1666" coordsize="2604,416" path="m2614,1666l10,1666,10,2081,2614,2081,2614,1666xe" filled="true" fillcolor="#dedfe0" stroked="false">
                <v:path arrowok="t"/>
                <v:fill type="solid"/>
              </v:shape>
            </v:group>
            <v:group style="position:absolute;left:2614;top:1666;width:1078;height:416" coordorigin="2614,1666" coordsize="1078,416">
              <v:shape style="position:absolute;left:2614;top:1666;width:1078;height:416" coordorigin="2614,1666" coordsize="1078,416" path="m3691,1666l2614,1666,2614,2081,3691,2081,3691,1666xe" filled="true" fillcolor="#dedfe0" stroked="false">
                <v:path arrowok="t"/>
                <v:fill type="solid"/>
              </v:shape>
            </v:group>
            <v:group style="position:absolute;left:3691;top:1666;width:1459;height:416" coordorigin="3691,1666" coordsize="1459,416">
              <v:shape style="position:absolute;left:3691;top:1666;width:1459;height:416" coordorigin="3691,1666" coordsize="1459,416" path="m5149,1666l3691,1666,3691,2081,5149,2081,5149,1666xe" filled="true" fillcolor="#dedfe0" stroked="false">
                <v:path arrowok="t"/>
                <v:fill type="solid"/>
              </v:shape>
            </v:group>
            <v:group style="position:absolute;left:5149;top:1666;width:1021;height:416" coordorigin="5149,1666" coordsize="1021,416">
              <v:shape style="position:absolute;left:5149;top:1666;width:1021;height:416" coordorigin="5149,1666" coordsize="1021,416" path="m6170,1666l5149,1666,5149,2081,6170,2081,6170,1666xe" filled="true" fillcolor="#dedfe0" stroked="false">
                <v:path arrowok="t"/>
                <v:fill type="solid"/>
              </v:shape>
            </v:group>
            <v:group style="position:absolute;left:6170;top:1666;width:1021;height:416" coordorigin="6170,1666" coordsize="1021,416">
              <v:shape style="position:absolute;left:6170;top:1666;width:1021;height:416" coordorigin="6170,1666" coordsize="1021,416" path="m7190,1666l6170,1666,6170,2081,7190,2081,7190,1666xe" filled="true" fillcolor="#dedfe0" stroked="false">
                <v:path arrowok="t"/>
                <v:fill type="solid"/>
              </v:shape>
            </v:group>
            <v:group style="position:absolute;left:7190;top:1666;width:1531;height:416" coordorigin="7190,1666" coordsize="1531,416">
              <v:shape style="position:absolute;left:7190;top:1666;width:1531;height:416" coordorigin="7190,1666" coordsize="1531,416" path="m8721,1666l7190,1666,7190,2081,8721,2081,8721,1666xe" filled="true" fillcolor="#dedfe0" stroked="false">
                <v:path arrowok="t"/>
                <v:fill type="solid"/>
              </v:shape>
            </v:group>
            <v:group style="position:absolute;left:8721;top:1666;width:1423;height:416" coordorigin="8721,1666" coordsize="1423,416">
              <v:shape style="position:absolute;left:8721;top:1666;width:1423;height:416" coordorigin="8721,1666" coordsize="1423,416" path="m10143,1666l8721,1666,8721,2081,10143,2081,10143,1666xe" filled="true" fillcolor="#dedfe0" stroked="false">
                <v:path arrowok="t"/>
                <v:fill type="solid"/>
              </v:shape>
            </v:group>
            <v:group style="position:absolute;left:10;top:2081;width:2604;height:416" coordorigin="10,2081" coordsize="2604,416">
              <v:shape style="position:absolute;left:10;top:2081;width:2604;height:416" coordorigin="10,2081" coordsize="2604,416" path="m2614,2081l10,2081,10,2497,2614,2497,2614,2081xe" filled="true" fillcolor="#dedfe0" stroked="false">
                <v:path arrowok="t"/>
                <v:fill type="solid"/>
              </v:shape>
            </v:group>
            <v:group style="position:absolute;left:2614;top:2081;width:1078;height:416" coordorigin="2614,2081" coordsize="1078,416">
              <v:shape style="position:absolute;left:2614;top:2081;width:1078;height:416" coordorigin="2614,2081" coordsize="1078,416" path="m3691,2081l2614,2081,2614,2497,3691,2497,3691,2081xe" filled="true" fillcolor="#dedfe0" stroked="false">
                <v:path arrowok="t"/>
                <v:fill type="solid"/>
              </v:shape>
            </v:group>
            <v:group style="position:absolute;left:3691;top:2081;width:1459;height:416" coordorigin="3691,2081" coordsize="1459,416">
              <v:shape style="position:absolute;left:3691;top:2081;width:1459;height:416" coordorigin="3691,2081" coordsize="1459,416" path="m5149,2081l3691,2081,3691,2497,5149,2497,5149,2081xe" filled="true" fillcolor="#dedfe0" stroked="false">
                <v:path arrowok="t"/>
                <v:fill type="solid"/>
              </v:shape>
            </v:group>
            <v:group style="position:absolute;left:5149;top:2081;width:1021;height:416" coordorigin="5149,2081" coordsize="1021,416">
              <v:shape style="position:absolute;left:5149;top:2081;width:1021;height:416" coordorigin="5149,2081" coordsize="1021,416" path="m6170,2081l5149,2081,5149,2497,6170,2497,6170,2081xe" filled="true" fillcolor="#dedfe0" stroked="false">
                <v:path arrowok="t"/>
                <v:fill type="solid"/>
              </v:shape>
            </v:group>
            <v:group style="position:absolute;left:6170;top:2081;width:1021;height:416" coordorigin="6170,2081" coordsize="1021,416">
              <v:shape style="position:absolute;left:6170;top:2081;width:1021;height:416" coordorigin="6170,2081" coordsize="1021,416" path="m7190,2081l6170,2081,6170,2497,7190,2497,7190,2081xe" filled="true" fillcolor="#dedfe0" stroked="false">
                <v:path arrowok="t"/>
                <v:fill type="solid"/>
              </v:shape>
            </v:group>
            <v:group style="position:absolute;left:7190;top:2081;width:1531;height:416" coordorigin="7190,2081" coordsize="1531,416">
              <v:shape style="position:absolute;left:7190;top:2081;width:1531;height:416" coordorigin="7190,2081" coordsize="1531,416" path="m8721,2081l7190,2081,7190,2497,8721,2497,8721,2081xe" filled="true" fillcolor="#dedfe0" stroked="false">
                <v:path arrowok="t"/>
                <v:fill type="solid"/>
              </v:shape>
            </v:group>
            <v:group style="position:absolute;left:8721;top:2081;width:1423;height:416" coordorigin="8721,2081" coordsize="1423,416">
              <v:shape style="position:absolute;left:8721;top:2081;width:1423;height:416" coordorigin="8721,2081" coordsize="1423,416" path="m10143,2081l8721,2081,8721,2497,10143,2497,10143,2081xe" filled="true" fillcolor="#dedfe0" stroked="false">
                <v:path arrowok="t"/>
                <v:fill type="solid"/>
              </v:shape>
            </v:group>
            <v:group style="position:absolute;left:10;top:2497;width:2604;height:1697" coordorigin="10,2497" coordsize="2604,1697">
              <v:shape style="position:absolute;left:10;top:2497;width:2604;height:1697" coordorigin="10,2497" coordsize="2604,1697" path="m2614,2497l10,2497,10,4193,2614,4193,2614,2497xe" filled="true" fillcolor="#dedfe0" stroked="false">
                <v:path arrowok="t"/>
                <v:fill type="solid"/>
              </v:shape>
            </v:group>
            <v:group style="position:absolute;left:2614;top:2497;width:1078;height:1697" coordorigin="2614,2497" coordsize="1078,1697">
              <v:shape style="position:absolute;left:2614;top:2497;width:1078;height:1697" coordorigin="2614,2497" coordsize="1078,1697" path="m3691,2497l2614,2497,2614,4193,3691,4193,3691,2497xe" filled="true" fillcolor="#dedfe0" stroked="false">
                <v:path arrowok="t"/>
                <v:fill type="solid"/>
              </v:shape>
            </v:group>
            <v:group style="position:absolute;left:3691;top:2497;width:1459;height:1697" coordorigin="3691,2497" coordsize="1459,1697">
              <v:shape style="position:absolute;left:3691;top:2497;width:1459;height:1697" coordorigin="3691,2497" coordsize="1459,1697" path="m5149,2497l3691,2497,3691,4193,5149,4193,5149,2497xe" filled="true" fillcolor="#dedfe0" stroked="false">
                <v:path arrowok="t"/>
                <v:fill type="solid"/>
              </v:shape>
            </v:group>
            <v:group style="position:absolute;left:5149;top:2497;width:1021;height:1697" coordorigin="5149,2497" coordsize="1021,1697">
              <v:shape style="position:absolute;left:5149;top:2497;width:1021;height:1697" coordorigin="5149,2497" coordsize="1021,1697" path="m6170,2497l5149,2497,5149,4193,6170,4193,6170,2497xe" filled="true" fillcolor="#dedfe0" stroked="false">
                <v:path arrowok="t"/>
                <v:fill type="solid"/>
              </v:shape>
            </v:group>
            <v:group style="position:absolute;left:6170;top:2497;width:1021;height:1697" coordorigin="6170,2497" coordsize="1021,1697">
              <v:shape style="position:absolute;left:6170;top:2497;width:1021;height:1697" coordorigin="6170,2497" coordsize="1021,1697" path="m7190,2497l6170,2497,6170,4193,7190,4193,7190,2497xe" filled="true" fillcolor="#dedfe0" stroked="false">
                <v:path arrowok="t"/>
                <v:fill type="solid"/>
              </v:shape>
            </v:group>
            <v:group style="position:absolute;left:7190;top:2497;width:1531;height:1697" coordorigin="7190,2497" coordsize="1531,1697">
              <v:shape style="position:absolute;left:7190;top:2497;width:1531;height:1697" coordorigin="7190,2497" coordsize="1531,1697" path="m8721,2497l7190,2497,7190,4193,8721,4193,8721,2497xe" filled="true" fillcolor="#dedfe0" stroked="false">
                <v:path arrowok="t"/>
                <v:fill type="solid"/>
              </v:shape>
            </v:group>
            <v:group style="position:absolute;left:8721;top:2497;width:1423;height:1697" coordorigin="8721,2497" coordsize="1423,1697">
              <v:shape style="position:absolute;left:8721;top:2497;width:1423;height:1697" coordorigin="8721,2497" coordsize="1423,1697" path="m10143,2497l8721,2497,8721,4193,10143,4193,10143,2497xe" filled="true" fillcolor="#dedfe0" stroked="false">
                <v:path arrowok="t"/>
                <v:fill type="solid"/>
              </v:shape>
            </v:group>
            <v:group style="position:absolute;left:10;top:10;width:10133;height:2" coordorigin="10,10" coordsize="10133,2">
              <v:shape style="position:absolute;left:10;top:10;width:10133;height:2" coordorigin="10,10" coordsize="10133,0" path="m10,10l10143,10e" filled="false" stroked="true" strokeweight="1.000152pt" strokecolor="#808285">
                <v:path arrowok="t"/>
              </v:shape>
            </v:group>
            <v:group style="position:absolute;left:10;top:4193;width:10133;height:2" coordorigin="10,4193" coordsize="10133,2">
              <v:shape style="position:absolute;left:10;top:4193;width:10133;height:2" coordorigin="10,4193" coordsize="10133,0" path="m10,4193l10143,4193e" filled="false" stroked="true" strokeweight="1.000076pt" strokecolor="#808285">
                <v:path arrowok="t"/>
              </v:shape>
              <v:shape style="position:absolute;left:50;top:41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Director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16;top:41;width:2037;height:800" type="#_x0000_t202" filled="false" stroked="false">
                <v:textbox inset="0,0,0,0">
                  <w:txbxContent>
                    <w:p>
                      <w:pPr>
                        <w:tabs>
                          <w:tab w:pos="1414" w:val="left" w:leader="none"/>
                        </w:tabs>
                        <w:spacing w:line="204" w:lineRule="auto" w:before="0"/>
                        <w:ind w:left="1114" w:right="0" w:hanging="1115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Scheme</w:t>
                        <w:tab/>
                        <w:tab/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6D6E71"/>
                          <w:w w:val="9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2"/>
                        <w:ind w:left="797" w:right="0" w:firstLine="90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56;top:41;width:817;height:8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194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6D6E71"/>
                          <w:w w:val="9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6D6E71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67;top:41;width:884;height:40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Grant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9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0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697;top:41;width:2350;height:600" type="#_x0000_t202" filled="false" stroked="false">
                <v:textbox inset="0,0,0,0">
                  <w:txbxContent>
                    <w:p>
                      <w:pPr>
                        <w:tabs>
                          <w:tab w:pos="1322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Expiry</w:t>
                      </w:r>
                      <w:r>
                        <w:rPr>
                          <w:rFonts w:ascii="Cambria"/>
                          <w:color w:val="6D6E71"/>
                          <w:spacing w:val="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Date</w:t>
                        <w:tab/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Equity</w:t>
                      </w:r>
                      <w:r>
                        <w:rPr>
                          <w:rFonts w:ascii="Cambria"/>
                          <w:color w:val="6D6E71"/>
                          <w:spacing w:val="3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3"/>
                        <w:ind w:left="1120" w:right="0" w:firstLine="50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held</w:t>
                      </w:r>
                      <w:r>
                        <w:rPr>
                          <w:rFonts w:ascii="Cambria"/>
                          <w:color w:val="6D6E71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;top:1056;width:2150;height:312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Comfort,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Jr.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69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Frank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Brienzi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Ms.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Dorian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Daley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Rajesh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Hukku</w:t>
                      </w:r>
                      <w:r>
                        <w:rPr>
                          <w:rFonts w:ascii="Cambria"/>
                          <w:color w:val="231F20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Joseph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John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Kale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475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Chaitanya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Kamat</w:t>
                      </w:r>
                      <w:r>
                        <w:rPr>
                          <w:rFonts w:ascii="Cambria"/>
                          <w:color w:val="231F20"/>
                          <w:w w:val="9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Charles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Phillips</w:t>
                      </w:r>
                      <w:r>
                        <w:rPr>
                          <w:rFonts w:ascii="Cambria"/>
                          <w:color w:val="231F20"/>
                          <w:w w:val="9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R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K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Raman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Ravisankar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20"/>
                        </w:rPr>
                        <w:t> 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Ms. Tarjani Vakil</w:t>
                      </w:r>
                      <w:r>
                        <w:rPr>
                          <w:rFonts w:ascii="Cambria"/>
                          <w:color w:val="231F20"/>
                          <w:w w:val="97"/>
                          <w:sz w:val="20"/>
                        </w:rPr>
                        <w:t> 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Venkatachalam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William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Corey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West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Derek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H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Williams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688;top:1056;width:906;height:312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805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ESOP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2002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ESOP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ESOP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ESOP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ESOP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805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ESOP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2002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ESOP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ESOP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03;top:1056;width:550;height:312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283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color w:val="231F20"/>
                          <w:w w:val="10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color w:val="231F20"/>
                          <w:w w:val="10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10,600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4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60,000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806;top:1056;width:267;height:312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color w:val="231F20"/>
                          <w:w w:val="10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color w:val="231F20"/>
                          <w:w w:val="10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Nil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6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16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93;top:1056;width:2231;height:3127" type="#_x0000_t202" filled="false" stroked="false">
                <v:textbox inset="0,0,0,0">
                  <w:txbxContent>
                    <w:p>
                      <w:pPr>
                        <w:tabs>
                          <w:tab w:pos="2130" w:val="left" w:leader="none"/>
                        </w:tabs>
                        <w:spacing w:line="185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1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265.00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1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265.00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9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2,050.00</w:t>
                        <w:tab/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24,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2020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1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418.92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2,333.45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October</w:t>
                      </w:r>
                      <w:r>
                        <w:rPr>
                          <w:rFonts w:ascii="Cambria"/>
                          <w:color w:val="231F20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24,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2020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1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265.00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1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265.00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1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559.60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08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16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tabs>
                          <w:tab w:pos="2130" w:val="left" w:leader="none"/>
                        </w:tabs>
                        <w:spacing w:line="230" w:lineRule="exact" w:before="0"/>
                        <w:ind w:left="5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  <w:tab/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96;top:1056;width:650;height:312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5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595,655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9,441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99" w:right="0" w:firstLine="4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60,000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74,272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9,125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20" w:lineRule="exact" w:before="134"/>
        <w:ind w:right="121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respective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grant.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vest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employment/directorship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05" w:lineRule="exact" w:before="156"/>
        <w:ind w:right="0"/>
        <w:jc w:val="left"/>
      </w:pPr>
      <w:r>
        <w:rPr>
          <w:color w:val="231F20"/>
          <w:w w:val="95"/>
        </w:rPr>
        <w:t>During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60,000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CEO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2002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189" w:lineRule="auto" w:before="20"/>
        <w:ind w:right="121"/>
        <w:jc w:val="left"/>
      </w:pP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65"/>
          <w:w w:val="95"/>
        </w:rPr>
        <w:t> </w:t>
      </w:r>
      <w:r>
        <w:rPr>
          <w:color w:val="231F20"/>
          <w:w w:val="95"/>
        </w:rPr>
        <w:t>2,333.45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adopted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Scheme.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eligible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3"/>
          <w:w w:val="90"/>
        </w:rPr>
        <w:t> </w:t>
      </w:r>
      <w:r>
        <w:rPr>
          <w:color w:val="231F20"/>
          <w:w w:val="90"/>
        </w:rPr>
        <w:t>2,050/‑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1"/>
          <w:numId w:val="6"/>
        </w:numPr>
        <w:tabs>
          <w:tab w:pos="358" w:val="left" w:leader="none"/>
        </w:tabs>
        <w:spacing w:before="118"/>
        <w:ind w:left="357" w:right="0" w:hanging="24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Shareholders’</w:t>
      </w:r>
      <w:r>
        <w:rPr>
          <w:rFonts w:ascii="Lucida Sans" w:hAnsi="Lucida Sans" w:cs="Lucida Sans" w:eastAsia="Lucida Sans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Grievances</w:t>
      </w:r>
      <w:r>
        <w:rPr>
          <w:rFonts w:ascii="Lucida Sans" w:hAnsi="Lucida Sans" w:cs="Lucida Sans" w:eastAsia="Lucida Sans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Committee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numPr>
          <w:ilvl w:val="2"/>
          <w:numId w:val="6"/>
        </w:numPr>
        <w:tabs>
          <w:tab w:pos="418" w:val="left" w:leader="none"/>
        </w:tabs>
        <w:spacing w:before="124"/>
        <w:ind w:left="417" w:right="0" w:hanging="30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Composition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20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Committee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composition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Shareholders’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Grievances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85pt;height:45.15pt;mso-position-horizontal-relative:char;mso-position-vertical-relative:line" coordorigin="0,0" coordsize="10157,903">
            <v:group style="position:absolute;left:10;top:10;width:5148;height:658" coordorigin="10,10" coordsize="5148,658">
              <v:shape style="position:absolute;left:10;top:10;width:5148;height:658" coordorigin="10,10" coordsize="5148,658" path="m5157,10l10,10,10,667,5157,667,5157,10xe" filled="true" fillcolor="#dedfe0" stroked="false">
                <v:path arrowok="t"/>
                <v:fill type="solid"/>
              </v:shape>
            </v:group>
            <v:group style="position:absolute;left:5157;top:10;width:4989;height:658" coordorigin="5157,10" coordsize="4989,658">
              <v:shape style="position:absolute;left:5157;top:10;width:4989;height:658" coordorigin="5157,10" coordsize="4989,658" path="m10146,10l5157,10,5157,667,10146,667,10146,10xe" filled="true" fillcolor="#dedfe0" stroked="false">
                <v:path arrowok="t"/>
                <v:fill type="solid"/>
              </v:shape>
            </v:group>
            <v:group style="position:absolute;left:10;top:667;width:5148;height:225" coordorigin="10,667" coordsize="5148,225">
              <v:shape style="position:absolute;left:10;top:667;width:5148;height:225" coordorigin="10,667" coordsize="5148,225" path="m5157,667l10,667,10,892,5157,892,5157,667xe" filled="true" fillcolor="#dedfe0" stroked="false">
                <v:path arrowok="t"/>
                <v:fill type="solid"/>
              </v:shape>
            </v:group>
            <v:group style="position:absolute;left:5157;top:667;width:4989;height:225" coordorigin="5157,667" coordsize="4989,225">
              <v:shape style="position:absolute;left:5157;top:667;width:4989;height:225" coordorigin="5157,667" coordsize="4989,225" path="m10146,667l5157,667,5157,892,10146,892,10146,667xe" filled="true" fillcolor="#dedfe0" stroked="false">
                <v:path arrowok="t"/>
                <v:fill type="solid"/>
              </v:shape>
            </v:group>
            <v:group style="position:absolute;left:10;top:10;width:10137;height:2" coordorigin="10,10" coordsize="10137,2">
              <v:shape style="position:absolute;left:10;top:10;width:10137;height:2" coordorigin="10,10" coordsize="10137,0" path="m10,10l10146,10e" filled="false" stroked="true" strokeweight="1pt" strokecolor="#808285">
                <v:path arrowok="t"/>
              </v:shape>
            </v:group>
            <v:group style="position:absolute;left:10;top:892;width:10137;height:2" coordorigin="10,892" coordsize="10137,2">
              <v:shape style="position:absolute;left:10;top:892;width:10137;height:2" coordorigin="10,892" coordsize="10137,0" path="m10,892l10146,892e" filled="false" stroked="true" strokeweight="1pt" strokecolor="#808285">
                <v:path arrowok="t"/>
              </v:shape>
              <v:shape style="position:absolute;left:50;top:41;width:1817;height:84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Venkatachalam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Makarand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Padalkar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197;top:473;width:3772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Chairman,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Chief</w:t>
                      </w:r>
                      <w:r>
                        <w:rPr>
                          <w:rFonts w:ascii="Cambria"/>
                          <w:color w:val="231F20"/>
                          <w:spacing w:val="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Officer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2"/>
          <w:numId w:val="6"/>
        </w:numPr>
        <w:tabs>
          <w:tab w:pos="418" w:val="left" w:leader="none"/>
        </w:tabs>
        <w:spacing w:before="70"/>
        <w:ind w:left="417" w:right="0" w:hanging="30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Scope</w:t>
      </w:r>
      <w:r>
        <w:rPr>
          <w:rFonts w:ascii="Lucida Sans" w:hAnsi="Lucida Sans" w:cs="Lucida Sans" w:eastAsia="Lucida Sans"/>
          <w:b/>
          <w:bCs/>
          <w:color w:val="6D6E71"/>
          <w:spacing w:val="-15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of</w:t>
      </w:r>
      <w:r>
        <w:rPr>
          <w:rFonts w:ascii="Lucida Sans" w:hAnsi="Lucida Sans" w:cs="Lucida Sans" w:eastAsia="Lucida Sans"/>
          <w:b/>
          <w:bCs/>
          <w:color w:val="6D6E71"/>
          <w:spacing w:val="-15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5"/>
          <w:sz w:val="18"/>
          <w:szCs w:val="18"/>
        </w:rPr>
        <w:t>Shar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eholders’</w:t>
      </w:r>
      <w:r>
        <w:rPr>
          <w:rFonts w:ascii="Lucida Sans" w:hAnsi="Lucida Sans" w:cs="Lucida Sans" w:eastAsia="Lucida Sans"/>
          <w:b/>
          <w:bCs/>
          <w:color w:val="6D6E71"/>
          <w:spacing w:val="-14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2"/>
          <w:w w:val="95"/>
          <w:sz w:val="18"/>
          <w:szCs w:val="18"/>
        </w:rPr>
        <w:t>Gr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ievances</w:t>
      </w:r>
      <w:r>
        <w:rPr>
          <w:rFonts w:ascii="Lucida Sans" w:hAnsi="Lucida Sans" w:cs="Lucida Sans" w:eastAsia="Lucida Sans"/>
          <w:b/>
          <w:bCs/>
          <w:color w:val="6D6E71"/>
          <w:spacing w:val="-15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Committ</w:t>
      </w:r>
      <w:r>
        <w:rPr>
          <w:rFonts w:ascii="Lucida Sans" w:hAnsi="Lucida Sans" w:cs="Lucida Sans" w:eastAsia="Lucida Sans"/>
          <w:b/>
          <w:bCs/>
          <w:color w:val="6D6E71"/>
          <w:spacing w:val="-4"/>
          <w:w w:val="95"/>
          <w:sz w:val="18"/>
          <w:szCs w:val="18"/>
        </w:rPr>
        <w:t>ee</w:t>
      </w:r>
      <w:r>
        <w:rPr>
          <w:rFonts w:ascii="Lucida Sans" w:hAnsi="Lucida Sans" w:cs="Lucida Sans" w:eastAsia="Lucida Sans"/>
          <w:b/>
          <w:bCs/>
          <w:color w:val="6D6E71"/>
          <w:spacing w:val="-3"/>
          <w:w w:val="95"/>
          <w:sz w:val="18"/>
          <w:szCs w:val="18"/>
        </w:rPr>
        <w:t>’</w:t>
      </w:r>
      <w:r>
        <w:rPr>
          <w:rFonts w:ascii="Lucida Sans" w:hAnsi="Lucida Sans" w:cs="Lucida Sans" w:eastAsia="Lucida Sans"/>
          <w:b/>
          <w:bCs/>
          <w:color w:val="6D6E71"/>
          <w:spacing w:val="-4"/>
          <w:w w:val="9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6D6E71"/>
          <w:spacing w:val="-15"/>
          <w:w w:val="9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w w:val="95"/>
          <w:sz w:val="18"/>
          <w:szCs w:val="18"/>
        </w:rPr>
        <w:t>activities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right="115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scope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Shareholders’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Grievances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review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address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grievances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transfers,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transmission,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dematerialisation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rematerialisation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activities.</w:t>
      </w:r>
      <w:r>
        <w:rPr/>
      </w:r>
    </w:p>
    <w:p>
      <w:pPr>
        <w:pStyle w:val="BodyText"/>
        <w:spacing w:line="399" w:lineRule="auto" w:before="156"/>
        <w:ind w:right="2247"/>
        <w:jc w:val="left"/>
      </w:pPr>
      <w:r>
        <w:rPr>
          <w:color w:val="231F20"/>
          <w:w w:val="95"/>
        </w:rPr>
        <w:t>During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meetings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5,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member’s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attendance 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 Meetings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 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4"/>
          <w:szCs w:val="4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9.15pt;height:65.05pt;mso-position-horizontal-relative:char;mso-position-vertical-relative:line" coordorigin="0,0" coordsize="10183,1301">
            <v:group style="position:absolute;left:10;top:10;width:7725;height:641" coordorigin="10,10" coordsize="7725,641">
              <v:shape style="position:absolute;left:10;top:10;width:7725;height:641" coordorigin="10,10" coordsize="7725,641" path="m7734,10l10,10,10,650,7734,650,7734,10xe" filled="true" fillcolor="#dedfe0" stroked="false">
                <v:path arrowok="t"/>
                <v:fill type="solid"/>
              </v:shape>
            </v:group>
            <v:group style="position:absolute;left:7734;top:10;width:2438;height:641" coordorigin="7734,10" coordsize="2438,641">
              <v:shape style="position:absolute;left:7734;top:10;width:2438;height:641" coordorigin="7734,10" coordsize="2438,641" path="m10172,10l7734,10,7734,650,10172,650,10172,10xe" filled="true" fillcolor="#dedfe0" stroked="false">
                <v:path arrowok="t"/>
                <v:fill type="solid"/>
              </v:shape>
            </v:group>
            <v:group style="position:absolute;left:10;top:650;width:7725;height:208" coordorigin="10,650" coordsize="7725,208">
              <v:shape style="position:absolute;left:10;top:650;width:7725;height:208" coordorigin="10,650" coordsize="7725,208" path="m7734,650l10,650,10,858,7734,858,7734,650xe" filled="true" fillcolor="#dedfe0" stroked="false">
                <v:path arrowok="t"/>
                <v:fill type="solid"/>
              </v:shape>
            </v:group>
            <v:group style="position:absolute;left:7734;top:650;width:2438;height:208" coordorigin="7734,650" coordsize="2438,208">
              <v:shape style="position:absolute;left:7734;top:650;width:2438;height:208" coordorigin="7734,650" coordsize="2438,208" path="m10172,650l7734,650,7734,858,10172,858,10172,650xe" filled="true" fillcolor="#dedfe0" stroked="false">
                <v:path arrowok="t"/>
                <v:fill type="solid"/>
              </v:shape>
            </v:group>
            <v:group style="position:absolute;left:10;top:858;width:7725;height:208" coordorigin="10,858" coordsize="7725,208">
              <v:shape style="position:absolute;left:10;top:858;width:7725;height:208" coordorigin="10,858" coordsize="7725,208" path="m7734,858l10,858,10,1066,7734,1066,7734,858xe" filled="true" fillcolor="#dedfe0" stroked="false">
                <v:path arrowok="t"/>
                <v:fill type="solid"/>
              </v:shape>
            </v:group>
            <v:group style="position:absolute;left:7734;top:858;width:2438;height:208" coordorigin="7734,858" coordsize="2438,208">
              <v:shape style="position:absolute;left:7734;top:858;width:2438;height:208" coordorigin="7734,858" coordsize="2438,208" path="m10172,858l7734,858,7734,1066,10172,1066,10172,858xe" filled="true" fillcolor="#dedfe0" stroked="false">
                <v:path arrowok="t"/>
                <v:fill type="solid"/>
              </v:shape>
            </v:group>
            <v:group style="position:absolute;left:10;top:1066;width:7725;height:225" coordorigin="10,1066" coordsize="7725,225">
              <v:shape style="position:absolute;left:10;top:1066;width:7725;height:225" coordorigin="10,1066" coordsize="7725,225" path="m7734,1066l10,1066,10,1291,7734,1291,7734,1066xe" filled="true" fillcolor="#dedfe0" stroked="false">
                <v:path arrowok="t"/>
                <v:fill type="solid"/>
              </v:shape>
            </v:group>
            <v:group style="position:absolute;left:7734;top:1066;width:2438;height:225" coordorigin="7734,1066" coordsize="2438,225">
              <v:shape style="position:absolute;left:7734;top:1066;width:2438;height:225" coordorigin="7734,1066" coordsize="2438,225" path="m10172,1066l7734,1066,7734,1291,10172,1291,10172,1066xe" filled="true" fillcolor="#dedfe0" stroked="false">
                <v:path arrowok="t"/>
                <v:fill type="solid"/>
              </v:shape>
            </v:group>
            <v:group style="position:absolute;left:10;top:10;width:10163;height:2" coordorigin="10,10" coordsize="10163,2">
              <v:shape style="position:absolute;left:10;top:10;width:10163;height:2" coordorigin="10,10" coordsize="10163,0" path="m10,10l10172,10e" filled="false" stroked="true" strokeweight="1pt" strokecolor="#808285">
                <v:path arrowok="t"/>
              </v:shape>
            </v:group>
            <v:group style="position:absolute;left:10;top:1291;width:10163;height:2" coordorigin="10,1291" coordsize="10163,2">
              <v:shape style="position:absolute;left:10;top:1291;width:10163;height:2" coordorigin="10,1291" coordsize="10163,0" path="m10,1291l10172,1291e" filled="false" stroked="true" strokeweight="1pt" strokecolor="#808285">
                <v:path arrowok="t"/>
              </v:shape>
              <v:shape style="position:absolute;left:50;top:41;width:1817;height:1239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21" w:lineRule="exact" w:before="154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Ms. Tarjani Vakil</w:t>
                      </w:r>
                      <w:r>
                        <w:rPr>
                          <w:rFonts w:ascii="Cambria"/>
                          <w:color w:val="231F20"/>
                          <w:w w:val="9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Makarand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Padalkar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5"/>
                          <w:sz w:val="20"/>
                        </w:rPr>
                        <w:t>Venkatachalam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5"/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816;top:41;width:2317;height:1239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meetings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8" w:lineRule="exact" w:before="0"/>
                        <w:ind w:left="750" w:right="847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6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person</w:t>
                      </w:r>
                      <w:r>
                        <w:rPr>
                          <w:rFonts w:ascii="Cambria"/>
                          <w:color w:val="6D6E71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96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96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96" w:lineRule="exact" w:before="99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 </w:t>
      </w:r>
      <w:r>
        <w:rPr>
          <w:rFonts w:ascii="Cambria"/>
          <w:color w:val="231F20"/>
          <w:spacing w:val="8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Ms.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Tarjani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Vakil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96" w:lineRule="exact"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 </w:t>
      </w:r>
      <w:r>
        <w:rPr>
          <w:rFonts w:ascii="Cambria"/>
          <w:color w:val="231F20"/>
          <w:spacing w:val="15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Venkatachalam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October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240" w:lineRule="auto" w:before="3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1"/>
          <w:numId w:val="6"/>
        </w:numPr>
        <w:tabs>
          <w:tab w:pos="358" w:val="left" w:leader="none"/>
        </w:tabs>
        <w:spacing w:before="0"/>
        <w:ind w:left="357" w:right="0" w:hanging="24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3"/>
          <w:w w:val="105"/>
          <w:sz w:val="18"/>
        </w:rPr>
        <w:t>Compan</w:t>
      </w:r>
      <w:r>
        <w:rPr>
          <w:rFonts w:ascii="Lucida Sans"/>
          <w:b/>
          <w:color w:val="231F20"/>
          <w:spacing w:val="-2"/>
          <w:w w:val="105"/>
          <w:sz w:val="18"/>
        </w:rPr>
        <w:t>y</w:t>
      </w:r>
      <w:r>
        <w:rPr>
          <w:rFonts w:ascii="Lucida Sans"/>
          <w:b/>
          <w:color w:val="231F20"/>
          <w:spacing w:val="-1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Secretary</w:t>
      </w:r>
      <w:r>
        <w:rPr>
          <w:rFonts w:ascii="Lucida Sans"/>
          <w:b/>
          <w:color w:val="231F20"/>
          <w:spacing w:val="-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Compliance</w:t>
      </w:r>
      <w:r>
        <w:rPr>
          <w:rFonts w:ascii="Lucida Sans"/>
          <w:b/>
          <w:color w:val="231F20"/>
          <w:spacing w:val="-9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Officer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07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8.8pt;height:85.85pt;mso-position-horizontal-relative:char;mso-position-vertical-relative:line" coordorigin="0,0" coordsize="10176,1717">
            <v:group style="position:absolute;left:10;top:10;width:5163;height:641" coordorigin="10,10" coordsize="5163,641">
              <v:shape style="position:absolute;left:10;top:10;width:5163;height:641" coordorigin="10,10" coordsize="5163,641" path="m5173,10l10,10,10,650,5173,650,5173,10xe" filled="true" fillcolor="#dedfe0" stroked="false">
                <v:path arrowok="t"/>
                <v:fill type="solid"/>
              </v:shape>
            </v:group>
            <v:group style="position:absolute;left:5173;top:10;width:4993;height:641" coordorigin="5173,10" coordsize="4993,641">
              <v:shape style="position:absolute;left:5173;top:10;width:4993;height:641" coordorigin="5173,10" coordsize="4993,641" path="m10166,10l5173,10,5173,650,10166,650,10166,10xe" filled="true" fillcolor="#dedfe0" stroked="false">
                <v:path arrowok="t"/>
                <v:fill type="solid"/>
              </v:shape>
            </v:group>
            <v:group style="position:absolute;left:10;top:650;width:5163;height:416" coordorigin="10,650" coordsize="5163,416">
              <v:shape style="position:absolute;left:10;top:650;width:5163;height:416" coordorigin="10,650" coordsize="5163,416" path="m5173,650l10,650,10,1066,5173,1066,5173,650xe" filled="true" fillcolor="#dedfe0" stroked="false">
                <v:path arrowok="t"/>
                <v:fill type="solid"/>
              </v:shape>
            </v:group>
            <v:group style="position:absolute;left:5173;top:650;width:4993;height:416" coordorigin="5173,650" coordsize="4993,416">
              <v:shape style="position:absolute;left:5173;top:650;width:4993;height:416" coordorigin="5173,650" coordsize="4993,416" path="m10166,650l5173,650,5173,1066,10166,1066,10166,650xe" filled="true" fillcolor="#dedfe0" stroked="false">
                <v:path arrowok="t"/>
                <v:fill type="solid"/>
              </v:shape>
            </v:group>
            <v:group style="position:absolute;left:10;top:1066;width:5163;height:416" coordorigin="10,1066" coordsize="5163,416">
              <v:shape style="position:absolute;left:10;top:1066;width:5163;height:416" coordorigin="10,1066" coordsize="5163,416" path="m5173,1066l10,1066,10,1481,5173,1481,5173,1066xe" filled="true" fillcolor="#dedfe0" stroked="false">
                <v:path arrowok="t"/>
                <v:fill type="solid"/>
              </v:shape>
            </v:group>
            <v:group style="position:absolute;left:5173;top:1066;width:4993;height:416" coordorigin="5173,1066" coordsize="4993,416">
              <v:shape style="position:absolute;left:5173;top:1066;width:4993;height:416" coordorigin="5173,1066" coordsize="4993,416" path="m10166,1066l5173,1066,5173,1481,10166,1481,10166,1066xe" filled="true" fillcolor="#dedfe0" stroked="false">
                <v:path arrowok="t"/>
                <v:fill type="solid"/>
              </v:shape>
            </v:group>
            <v:group style="position:absolute;left:10;top:1481;width:5163;height:225" coordorigin="10,1481" coordsize="5163,225">
              <v:shape style="position:absolute;left:10;top:1481;width:5163;height:225" coordorigin="10,1481" coordsize="5163,225" path="m5173,1481l10,1481,10,1706,5173,1706,5173,1481xe" filled="true" fillcolor="#dedfe0" stroked="false">
                <v:path arrowok="t"/>
                <v:fill type="solid"/>
              </v:shape>
            </v:group>
            <v:group style="position:absolute;left:5173;top:1481;width:4993;height:225" coordorigin="5173,1481" coordsize="4993,225">
              <v:shape style="position:absolute;left:5173;top:1481;width:4993;height:225" coordorigin="5173,1481" coordsize="4993,225" path="m10166,1481l5173,1481,5173,1706,10166,1706,10166,1481xe" filled="true" fillcolor="#dedfe0" stroked="false">
                <v:path arrowok="t"/>
                <v:fill type="solid"/>
              </v:shape>
            </v:group>
            <v:group style="position:absolute;left:10;top:10;width:10156;height:2" coordorigin="10,10" coordsize="10156,2">
              <v:shape style="position:absolute;left:10;top:10;width:10156;height:2" coordorigin="10,10" coordsize="10156,0" path="m10,10l10166,10e" filled="false" stroked="true" strokeweight="1pt" strokecolor="#808285">
                <v:path arrowok="t"/>
              </v:shape>
            </v:group>
            <v:group style="position:absolute;left:10;top:1706;width:10156;height:2" coordorigin="10,1706" coordsize="10156,2">
              <v:shape style="position:absolute;left:10;top:1706;width:10156;height:2" coordorigin="10,1706" coordsize="10156,0" path="m10,1706l10166,1706e" filled="false" stroked="true" strokeweight="1pt" strokecolor="#808285">
                <v:path arrowok="t"/>
              </v:shape>
              <v:shape style="position:absolute;left:50;top:41;width:3345;height:1655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 Secretary and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Compliance Officer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Address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Lucida Sans" w:hAnsi="Lucida Sans" w:cs="Lucida Sans" w:eastAsia="Lucida San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ucida Sans" w:hAnsi="Lucida Sans" w:cs="Lucida Sans" w:eastAsia="Lucida San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08" w:lineRule="exact" w:before="155"/>
                        <w:ind w:left="0" w:right="2853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Tel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Fax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e‑mail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12;top:41;width:3267;height:1655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Hoshi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Bhagwagar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399,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Subhash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Road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1959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Vile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Parle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3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91‑22‑6718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5326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91‑22‑2831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5593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hyperlink r:id="rId14"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hoshi.bhagwagar@oracle.com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spacing w:after="0" w:line="200" w:lineRule="atLeast"/>
        <w:rPr>
          <w:rFonts w:ascii="Lucida Sans" w:hAnsi="Lucida Sans" w:cs="Lucida Sans" w:eastAsia="Lucida Sans"/>
          <w:sz w:val="20"/>
          <w:szCs w:val="20"/>
        </w:rPr>
        <w:sectPr>
          <w:footerReference w:type="default" r:id="rId12"/>
          <w:footerReference w:type="even" r:id="rId13"/>
          <w:pgSz w:w="11910" w:h="16840"/>
          <w:pgMar w:footer="286" w:header="0" w:top="560" w:bottom="480" w:left="960" w:right="540"/>
          <w:pgNumType w:start="23"/>
        </w:sectPr>
      </w:pPr>
    </w:p>
    <w:p>
      <w:pPr>
        <w:numPr>
          <w:ilvl w:val="1"/>
          <w:numId w:val="6"/>
        </w:numPr>
        <w:tabs>
          <w:tab w:pos="320" w:val="left" w:leader="none"/>
        </w:tabs>
        <w:spacing w:before="61"/>
        <w:ind w:left="319" w:right="0" w:hanging="199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Detail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o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f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shareholde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rs’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complaint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recei</w:t>
      </w:r>
      <w:r>
        <w:rPr>
          <w:rFonts w:ascii="Lucida Sans" w:hAnsi="Lucida Sans" w:cs="Lucida Sans" w:eastAsia="Lucida Sans"/>
          <w:b/>
          <w:bCs/>
          <w:color w:val="231F20"/>
          <w:spacing w:val="-9"/>
          <w:w w:val="105"/>
          <w:sz w:val="18"/>
          <w:szCs w:val="18"/>
        </w:rPr>
        <w:t>v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ed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,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reso</w:t>
      </w:r>
      <w:r>
        <w:rPr>
          <w:rFonts w:ascii="Lucida Sans" w:hAnsi="Lucida Sans" w:cs="Lucida Sans" w:eastAsia="Lucida Sans"/>
          <w:b/>
          <w:bCs/>
          <w:color w:val="231F20"/>
          <w:spacing w:val="-9"/>
          <w:w w:val="105"/>
          <w:sz w:val="18"/>
          <w:szCs w:val="18"/>
        </w:rPr>
        <w:t>lv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e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d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an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d</w:t>
      </w:r>
      <w:r>
        <w:rPr>
          <w:rFonts w:ascii="Lucida Sans" w:hAnsi="Lucida Sans" w:cs="Lucida Sans" w:eastAsia="Lucida Sans"/>
          <w:b/>
          <w:bCs/>
          <w:color w:val="231F20"/>
          <w:spacing w:val="-23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outstandin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g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durin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g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th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e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f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inancia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l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9"/>
          <w:w w:val="105"/>
          <w:sz w:val="18"/>
          <w:szCs w:val="18"/>
        </w:rPr>
        <w:t>y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ea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r</w:t>
      </w:r>
      <w:r>
        <w:rPr>
          <w:rFonts w:ascii="Lucida Sans" w:hAnsi="Lucida Sans" w:cs="Lucida Sans" w:eastAsia="Lucida Sans"/>
          <w:b/>
          <w:bCs/>
          <w:color w:val="231F20"/>
          <w:spacing w:val="-24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2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01</w:t>
      </w:r>
      <w:r>
        <w:rPr>
          <w:rFonts w:ascii="Lucida Sans" w:hAnsi="Lucida Sans" w:cs="Lucida Sans" w:eastAsia="Lucida Sans"/>
          <w:b/>
          <w:bCs/>
          <w:color w:val="231F20"/>
          <w:spacing w:val="15"/>
          <w:w w:val="105"/>
          <w:sz w:val="18"/>
          <w:szCs w:val="18"/>
        </w:rPr>
        <w:t>0–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2</w:t>
      </w:r>
      <w:r>
        <w:rPr>
          <w:rFonts w:ascii="Lucida Sans" w:hAnsi="Lucida Sans" w:cs="Lucida Sans" w:eastAsia="Lucida Sans"/>
          <w:b/>
          <w:bCs/>
          <w:color w:val="231F20"/>
          <w:spacing w:val="-15"/>
          <w:w w:val="105"/>
          <w:sz w:val="18"/>
          <w:szCs w:val="18"/>
        </w:rPr>
        <w:t>0</w:t>
      </w:r>
      <w:r>
        <w:rPr>
          <w:rFonts w:ascii="Lucida Sans" w:hAnsi="Lucida Sans" w:cs="Lucida Sans" w:eastAsia="Lucida Sans"/>
          <w:b/>
          <w:bCs/>
          <w:color w:val="231F20"/>
          <w:spacing w:val="-26"/>
          <w:w w:val="105"/>
          <w:sz w:val="18"/>
          <w:szCs w:val="18"/>
        </w:rPr>
        <w:t>1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1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10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8.2pt;height:76pt;mso-position-horizontal-relative:char;mso-position-vertical-relative:line" coordorigin="0,0" coordsize="10164,1520">
            <v:group style="position:absolute;left:10;top:10;width:8470;height:511" coordorigin="10,10" coordsize="8470,511">
              <v:shape style="position:absolute;left:10;top:10;width:8470;height:511" coordorigin="10,10" coordsize="8470,511" path="m8480,10l10,10,10,520,8480,520,8480,10xe" filled="true" fillcolor="#dedfe0" stroked="false">
                <v:path arrowok="t"/>
                <v:fill type="solid"/>
              </v:shape>
            </v:group>
            <v:group style="position:absolute;left:8480;top:10;width:1674;height:511" coordorigin="8480,10" coordsize="1674,511">
              <v:shape style="position:absolute;left:8480;top:10;width:1674;height:511" coordorigin="8480,10" coordsize="1674,511" path="m10153,10l8480,10,8480,520,10153,520,10153,10xe" filled="true" fillcolor="#dedfe0" stroked="false">
                <v:path arrowok="t"/>
                <v:fill type="solid"/>
              </v:shape>
            </v:group>
            <v:group style="position:absolute;left:10;top:520;width:8470;height:511" coordorigin="10,520" coordsize="8470,511">
              <v:shape style="position:absolute;left:10;top:520;width:8470;height:511" coordorigin="10,520" coordsize="8470,511" path="m8480,520l10,520,10,1030,8480,1030,8480,520xe" filled="true" fillcolor="#dedfe0" stroked="false">
                <v:path arrowok="t"/>
                <v:fill type="solid"/>
              </v:shape>
            </v:group>
            <v:group style="position:absolute;left:8480;top:520;width:1674;height:511" coordorigin="8480,520" coordsize="1674,511">
              <v:shape style="position:absolute;left:8480;top:520;width:1674;height:511" coordorigin="8480,520" coordsize="1674,511" path="m10153,520l8480,520,8480,1030,10153,1030,10153,520xe" filled="true" fillcolor="#dedfe0" stroked="false">
                <v:path arrowok="t"/>
                <v:fill type="solid"/>
              </v:shape>
            </v:group>
            <v:group style="position:absolute;left:10;top:1030;width:8470;height:480" coordorigin="10,1030" coordsize="8470,480">
              <v:shape style="position:absolute;left:10;top:1030;width:8470;height:480" coordorigin="10,1030" coordsize="8470,480" path="m8480,1030l10,1030,10,1510,8480,1510,8480,1030xe" filled="true" fillcolor="#dedfe0" stroked="false">
                <v:path arrowok="t"/>
                <v:fill type="solid"/>
              </v:shape>
            </v:group>
            <v:group style="position:absolute;left:8480;top:1030;width:1674;height:480" coordorigin="8480,1030" coordsize="1674,480">
              <v:shape style="position:absolute;left:8480;top:1030;width:1674;height:480" coordorigin="8480,1030" coordsize="1674,480" path="m10153,1030l8480,1030,8480,1510,10153,1510,10153,1030xe" filled="true" fillcolor="#dedfe0" stroked="false">
                <v:path arrowok="t"/>
                <v:fill type="solid"/>
              </v:shape>
            </v:group>
            <v:group style="position:absolute;left:10;top:10;width:10144;height:2" coordorigin="10,10" coordsize="10144,2">
              <v:shape style="position:absolute;left:10;top:10;width:10144;height:2" coordorigin="10,10" coordsize="10144,0" path="m10,10l10153,10e" filled="false" stroked="true" strokeweight="1pt" strokecolor="#808285">
                <v:path arrowok="t"/>
              </v:shape>
            </v:group>
            <v:group style="position:absolute;left:10;top:1510;width:10144;height:2" coordorigin="10,1510" coordsize="10144,2">
              <v:shape style="position:absolute;left:10;top:1510;width:10144;height:2" coordorigin="10,1510" coordsize="10144,0" path="m10,1510l10153,1510e" filled="false" stroked="true" strokeweight="1pt" strokecolor="#808285">
                <v:path arrowok="t"/>
              </v:shape>
              <v:shape style="position:absolute;left:50;top:56;width:82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Particulars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29;top:56;width:142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No.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Complaints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558;width:5289;height:94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Complaints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April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1,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8" w:lineRule="auto" w:before="20"/>
                        <w:ind w:left="0" w:right="0" w:firstLine="0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Complaints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received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Complaints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resolved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Complaints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857;top:558;width:200;height:94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2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3" w:lineRule="exact" w:before="2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3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pStyle w:val="BodyText"/>
        <w:spacing w:line="240" w:lineRule="auto" w:before="120"/>
        <w:ind w:left="120" w:right="0"/>
        <w:jc w:val="left"/>
      </w:pPr>
      <w:r>
        <w:rPr>
          <w:color w:val="231F20"/>
          <w:w w:val="95"/>
        </w:rPr>
        <w:t>Number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pending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transfers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Nil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325" w:val="left" w:leader="none"/>
        </w:tabs>
        <w:spacing w:before="0"/>
        <w:ind w:left="324" w:right="0" w:hanging="204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4"/>
          <w:sz w:val="18"/>
        </w:rPr>
        <w:t>T</w:t>
      </w:r>
      <w:r>
        <w:rPr>
          <w:rFonts w:ascii="Lucida Sans"/>
          <w:b/>
          <w:color w:val="231F20"/>
          <w:spacing w:val="-3"/>
          <w:sz w:val="18"/>
        </w:rPr>
        <w:t>ransfer</w:t>
      </w:r>
      <w:r>
        <w:rPr>
          <w:rFonts w:ascii="Lucida Sans"/>
          <w:b/>
          <w:color w:val="231F20"/>
          <w:spacing w:val="45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Committee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left="120"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composition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55pt;height:46pt;mso-position-horizontal-relative:char;mso-position-vertical-relative:line" coordorigin="0,0" coordsize="10171,920">
            <v:group style="position:absolute;left:10;top:10;width:5160;height:900" coordorigin="10,10" coordsize="5160,900">
              <v:shape style="position:absolute;left:10;top:10;width:5160;height:900" coordorigin="10,10" coordsize="5160,900" path="m5170,10l10,10,10,909,5170,909,5170,10xe" filled="true" fillcolor="#dedfe0" stroked="false">
                <v:path arrowok="t"/>
                <v:fill type="solid"/>
              </v:shape>
            </v:group>
            <v:group style="position:absolute;left:5170;top:10;width:4991;height:900" coordorigin="5170,10" coordsize="4991,900">
              <v:shape style="position:absolute;left:5170;top:10;width:4991;height:900" coordorigin="5170,10" coordsize="4991,900" path="m10160,10l5170,10,5170,909,10160,909,10160,10xe" filled="true" fillcolor="#dedfe0" stroked="false">
                <v:path arrowok="t"/>
                <v:fill type="solid"/>
              </v:shape>
            </v:group>
            <v:group style="position:absolute;left:10;top:10;width:10151;height:2" coordorigin="10,10" coordsize="10151,2">
              <v:shape style="position:absolute;left:10;top:10;width:10151;height:2" coordorigin="10,10" coordsize="10151,0" path="m10,10l10160,10e" filled="false" stroked="true" strokeweight="1pt" strokecolor="#808285">
                <v:path arrowok="t"/>
              </v:shape>
            </v:group>
            <v:group style="position:absolute;left:10;top:909;width:10151;height:2" coordorigin="10,909" coordsize="10151,2">
              <v:shape style="position:absolute;left:10;top:909;width:10151;height:2" coordorigin="10,909" coordsize="10151,0" path="m10,909l10160,909e" filled="false" stroked="true" strokeweight="1pt" strokecolor="#808285">
                <v:path arrowok="t"/>
              </v:shape>
              <v:shape style="position:absolute;left:50;top:41;width:1817;height:858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Venkatachalam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Makarand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Padalkar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09;top:490;width:3772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Chairman,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Chief</w:t>
                      </w:r>
                      <w:r>
                        <w:rPr>
                          <w:rFonts w:ascii="Cambria"/>
                          <w:color w:val="231F20"/>
                          <w:spacing w:val="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Officer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399" w:lineRule="auto" w:before="120"/>
        <w:ind w:left="120" w:right="2206"/>
        <w:jc w:val="left"/>
      </w:pPr>
      <w:r>
        <w:rPr/>
        <w:pict>
          <v:group style="position:absolute;margin-left:33.539303pt;margin-top:47.5047pt;width:507.7pt;height:22.15pt;mso-position-horizontal-relative:page;mso-position-vertical-relative:paragraph;z-index:-713296" coordorigin="671,950" coordsize="10154,443">
            <v:group style="position:absolute;left:681;top:1185;width:8433;height:208" coordorigin="681,1185" coordsize="8433,208">
              <v:shape style="position:absolute;left:681;top:1185;width:8433;height:208" coordorigin="681,1185" coordsize="8433,208" path="m681,1393l9114,1393,9114,1185,681,1185,681,1393xe" filled="true" fillcolor="#dedfe0" stroked="false">
                <v:path arrowok="t"/>
                <v:fill type="solid"/>
              </v:shape>
            </v:group>
            <v:group style="position:absolute;left:681;top:961;width:10134;height:224" coordorigin="681,961" coordsize="10134,224">
              <v:shape style="position:absolute;left:681;top:961;width:10134;height:224" coordorigin="681,961" coordsize="10134,224" path="m681,1185l10815,1185,10815,961,681,961,681,1185xe" filled="true" fillcolor="#dedfe0" stroked="false">
                <v:path arrowok="t"/>
                <v:fill type="solid"/>
              </v:shape>
            </v:group>
            <v:group style="position:absolute;left:9114;top:1185;width:1701;height:208" coordorigin="9114,1185" coordsize="1701,208">
              <v:shape style="position:absolute;left:9114;top:1185;width:1701;height:208" coordorigin="9114,1185" coordsize="1701,208" path="m10815,1185l9114,1185,9114,1393,10815,1393,10815,1185xe" filled="true" fillcolor="#dedfe0" stroked="false">
                <v:path arrowok="t"/>
                <v:fill type="solid"/>
              </v:shape>
            </v:group>
            <v:group style="position:absolute;left:681;top:960;width:10134;height:2" coordorigin="681,960" coordsize="10134,2">
              <v:shape style="position:absolute;left:681;top:960;width:10134;height:2" coordorigin="681,960" coordsize="10134,0" path="m681,960l10815,960e" filled="false" stroked="true" strokeweight="1pt" strokecolor="#808285">
                <v:path arrowok="t"/>
              </v:shape>
              <v:shape style="position:absolute;left:720;top:991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458;top:991;width:231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meetings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During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meetings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26,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member’s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attendance 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 Meetings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 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14"/>
          <w:szCs w:val="1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7"/>
        <w:gridCol w:w="4757"/>
      </w:tblGrid>
      <w:tr>
        <w:trPr>
          <w:trHeight w:val="303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right="5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In</w:t>
            </w:r>
            <w:r>
              <w:rPr>
                <w:rFonts w:ascii="Cambria"/>
                <w:color w:val="6D6E71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person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Joseph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John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1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Mr.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Makarand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Padalkar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6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Mr.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Venkatachalam</w:t>
            </w:r>
            <w:r>
              <w:rPr>
                <w:rFonts w:ascii="Cambria"/>
                <w:color w:val="231F20"/>
                <w:w w:val="90"/>
                <w:position w:val="7"/>
                <w:sz w:val="11"/>
              </w:rPr>
              <w:t>2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196" w:lineRule="exact" w:before="79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</w:t>
      </w:r>
      <w:r>
        <w:rPr>
          <w:rFonts w:ascii="Cambria"/>
          <w:color w:val="231F20"/>
          <w:spacing w:val="18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Joseph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John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February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4,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2011.</w:t>
      </w:r>
      <w:r>
        <w:rPr>
          <w:rFonts w:ascii="Cambria"/>
          <w:sz w:val="18"/>
        </w:rPr>
      </w:r>
    </w:p>
    <w:p>
      <w:pPr>
        <w:spacing w:line="196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 </w:t>
      </w:r>
      <w:r>
        <w:rPr>
          <w:rFonts w:ascii="Cambria"/>
          <w:color w:val="231F20"/>
          <w:spacing w:val="9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Venkatachalam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February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4,</w:t>
      </w:r>
      <w:r>
        <w:rPr>
          <w:rFonts w:ascii="Cambria"/>
          <w:color w:val="231F20"/>
          <w:spacing w:val="-18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2011.</w:t>
      </w:r>
      <w:r>
        <w:rPr>
          <w:rFonts w:ascii="Cambria"/>
          <w:sz w:val="18"/>
        </w:rPr>
      </w:r>
    </w:p>
    <w:p>
      <w:pPr>
        <w:spacing w:line="240" w:lineRule="auto" w:before="3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1"/>
          <w:numId w:val="6"/>
        </w:numPr>
        <w:tabs>
          <w:tab w:pos="361" w:val="left" w:leader="none"/>
        </w:tabs>
        <w:spacing w:before="0"/>
        <w:ind w:left="360" w:right="0" w:hanging="24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ESOP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Allotment</w:t>
      </w:r>
      <w:r>
        <w:rPr>
          <w:rFonts w:ascii="Lucida Sans"/>
          <w:b/>
          <w:color w:val="231F20"/>
          <w:spacing w:val="11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Committee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left="120" w:right="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Allotment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55pt;height:57.2pt;mso-position-horizontal-relative:char;mso-position-vertical-relative:line" coordorigin="0,0" coordsize="10171,1144">
            <v:group style="position:absolute;left:10;top:10;width:5160;height:225" coordorigin="10,10" coordsize="5160,225">
              <v:shape style="position:absolute;left:10;top:10;width:5160;height:225" coordorigin="10,10" coordsize="5160,225" path="m5170,10l10,10,10,235,5170,235,5170,10xe" filled="true" fillcolor="#dedfe0" stroked="false">
                <v:path arrowok="t"/>
                <v:fill type="solid"/>
              </v:shape>
            </v:group>
            <v:group style="position:absolute;left:5170;top:10;width:4991;height:225" coordorigin="5170,10" coordsize="4991,225">
              <v:shape style="position:absolute;left:5170;top:10;width:4991;height:225" coordorigin="5170,10" coordsize="4991,225" path="m10160,10l5170,10,5170,235,10160,235,10160,10xe" filled="true" fillcolor="#dedfe0" stroked="false">
                <v:path arrowok="t"/>
                <v:fill type="solid"/>
              </v:shape>
            </v:group>
            <v:group style="position:absolute;left:10;top:235;width:5160;height:675" coordorigin="10,235" coordsize="5160,675">
              <v:shape style="position:absolute;left:10;top:235;width:5160;height:675" coordorigin="10,235" coordsize="5160,675" path="m5170,235l10,235,10,909,5170,909,5170,235xe" filled="true" fillcolor="#dedfe0" stroked="false">
                <v:path arrowok="t"/>
                <v:fill type="solid"/>
              </v:shape>
            </v:group>
            <v:group style="position:absolute;left:5170;top:235;width:4991;height:675" coordorigin="5170,235" coordsize="4991,675">
              <v:shape style="position:absolute;left:5170;top:235;width:4991;height:675" coordorigin="5170,235" coordsize="4991,675" path="m10160,235l5170,235,5170,909,10160,909,10160,235xe" filled="true" fillcolor="#dedfe0" stroked="false">
                <v:path arrowok="t"/>
                <v:fill type="solid"/>
              </v:shape>
            </v:group>
            <v:group style="position:absolute;left:10;top:909;width:5160;height:225" coordorigin="10,909" coordsize="5160,225">
              <v:shape style="position:absolute;left:10;top:909;width:5160;height:225" coordorigin="10,909" coordsize="5160,225" path="m5170,909l10,909,10,1134,5170,1134,5170,909xe" filled="true" fillcolor="#dedfe0" stroked="false">
                <v:path arrowok="t"/>
                <v:fill type="solid"/>
              </v:shape>
            </v:group>
            <v:group style="position:absolute;left:5170;top:909;width:4991;height:225" coordorigin="5170,909" coordsize="4991,225">
              <v:shape style="position:absolute;left:5170;top:909;width:4991;height:225" coordorigin="5170,909" coordsize="4991,225" path="m10160,909l5170,909,5170,1134,10160,1134,10160,909xe" filled="true" fillcolor="#dedfe0" stroked="false">
                <v:path arrowok="t"/>
                <v:fill type="solid"/>
              </v:shape>
            </v:group>
            <v:group style="position:absolute;left:10;top:10;width:10151;height:2" coordorigin="10,10" coordsize="10151,2">
              <v:shape style="position:absolute;left:10;top:10;width:10151;height:2" coordorigin="10,10" coordsize="10151,0" path="m10,10l10160,10e" filled="false" stroked="true" strokeweight="1pt" strokecolor="#808285">
                <v:path arrowok="t"/>
              </v:shape>
            </v:group>
            <v:group style="position:absolute;left:10;top:1134;width:10151;height:2" coordorigin="10,1134" coordsize="10151,2">
              <v:shape style="position:absolute;left:10;top:1134;width:10151;height:2" coordorigin="10,1134" coordsize="10151,0" path="m10,1134l10160,1134e" filled="false" stroked="true" strokeweight="1pt" strokecolor="#808285">
                <v:path arrowok="t"/>
              </v:shape>
              <v:shape style="position:absolute;left:50;top:41;width:1817;height:1083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ambria" w:hAnsi="Cambria" w:cs="Cambria" w:eastAsia="Cambria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224" w:lineRule="exact" w:before="0"/>
                        <w:ind w:left="0" w:right="553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Y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Kale</w:t>
                      </w:r>
                      <w:r>
                        <w:rPr>
                          <w:rFonts w:ascii="Cambria"/>
                          <w:color w:val="231F20"/>
                          <w:w w:val="9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Joseph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John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Mr.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Makarand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Padalkar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09;top:490;width:3772;height:633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Chairman,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9"/>
                        <w:ind w:left="0" w:right="109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Member,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Executive,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Non‑Independent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Director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 Chief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Financial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Officer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27" w:lineRule="exact" w:before="120"/>
        <w:ind w:left="120" w:right="0"/>
        <w:jc w:val="left"/>
      </w:pP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meetings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5,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16,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30,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9,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</w:t>
      </w:r>
      <w:r>
        <w:rPr/>
      </w:r>
    </w:p>
    <w:p>
      <w:pPr>
        <w:pStyle w:val="BodyText"/>
        <w:spacing w:line="227" w:lineRule="exact"/>
        <w:ind w:left="120" w:right="0"/>
        <w:jc w:val="left"/>
      </w:pPr>
      <w:r>
        <w:rPr>
          <w:color w:val="231F20"/>
          <w:w w:val="90"/>
        </w:rPr>
        <w:t>and February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24, 2011.</w:t>
      </w:r>
      <w:r>
        <w:rPr/>
      </w:r>
    </w:p>
    <w:p>
      <w:pPr>
        <w:pStyle w:val="BodyText"/>
        <w:spacing w:line="240" w:lineRule="auto" w:before="155"/>
        <w:ind w:left="120" w:right="0"/>
        <w:jc w:val="left"/>
      </w:pPr>
      <w:r>
        <w:rPr/>
        <w:pict>
          <v:group style="position:absolute;margin-left:33.539303pt;margin-top:29.753448pt;width:507.7pt;height:22.15pt;mso-position-horizontal-relative:page;mso-position-vertical-relative:paragraph;z-index:-713224" coordorigin="671,595" coordsize="10154,443">
            <v:group style="position:absolute;left:681;top:829;width:8433;height:208" coordorigin="681,829" coordsize="8433,208">
              <v:shape style="position:absolute;left:681;top:829;width:8433;height:208" coordorigin="681,829" coordsize="8433,208" path="m681,1037l9114,1037,9114,829,681,829,681,1037xe" filled="true" fillcolor="#dedfe0" stroked="false">
                <v:path arrowok="t"/>
                <v:fill type="solid"/>
              </v:shape>
            </v:group>
            <v:group style="position:absolute;left:681;top:605;width:10134;height:224" coordorigin="681,605" coordsize="10134,224">
              <v:shape style="position:absolute;left:681;top:605;width:10134;height:224" coordorigin="681,605" coordsize="10134,224" path="m681,829l10815,829,10815,605,681,605,681,829xe" filled="true" fillcolor="#dedfe0" stroked="false">
                <v:path arrowok="t"/>
                <v:fill type="solid"/>
              </v:shape>
            </v:group>
            <v:group style="position:absolute;left:9114;top:830;width:1701;height:208" coordorigin="9114,830" coordsize="1701,208">
              <v:shape style="position:absolute;left:9114;top:830;width:1701;height:208" coordorigin="9114,830" coordsize="1701,208" path="m10815,830l9114,830,9114,1038,10815,1038,10815,830xe" filled="true" fillcolor="#dedfe0" stroked="false">
                <v:path arrowok="t"/>
                <v:fill type="solid"/>
              </v:shape>
            </v:group>
            <v:group style="position:absolute;left:681;top:605;width:10134;height:2" coordorigin="681,605" coordsize="10134,2">
              <v:shape style="position:absolute;left:681;top:605;width:10134;height:2" coordorigin="681,605" coordsize="10134,0" path="m681,605l10815,605e" filled="false" stroked="true" strokeweight="1pt" strokecolor="#808285">
                <v:path arrowok="t"/>
              </v:shape>
              <v:shape style="position:absolute;left:720;top:636;width:1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Member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458;top:636;width:231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meetings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attended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member’s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attendance 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 Meetings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 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27"/>
          <w:szCs w:val="27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7"/>
        <w:gridCol w:w="4757"/>
      </w:tblGrid>
      <w:tr>
        <w:trPr>
          <w:trHeight w:val="303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right="5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In</w:t>
            </w:r>
            <w:r>
              <w:rPr>
                <w:rFonts w:ascii="Cambria"/>
                <w:color w:val="6D6E71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person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sz w:val="20"/>
              </w:rPr>
              <w:t>Mr.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Y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Kale</w:t>
            </w:r>
            <w:r>
              <w:rPr>
                <w:rFonts w:ascii="Cambria"/>
                <w:color w:val="231F20"/>
                <w:position w:val="7"/>
                <w:sz w:val="11"/>
              </w:rPr>
              <w:t>1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Mr.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Makarand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Padalkar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Ms. Tarjani Vakil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2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6" w:hRule="exact"/>
        </w:trPr>
        <w:tc>
          <w:tcPr>
            <w:tcW w:w="537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Mr.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Joseph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John</w:t>
            </w:r>
            <w:r>
              <w:rPr>
                <w:rFonts w:ascii="Cambria"/>
                <w:color w:val="231F20"/>
                <w:w w:val="95"/>
                <w:position w:val="7"/>
                <w:sz w:val="11"/>
              </w:rPr>
              <w:t>3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475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8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196" w:lineRule="exact" w:before="79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  </w:t>
      </w:r>
      <w:r>
        <w:rPr>
          <w:rFonts w:ascii="Cambria"/>
          <w:color w:val="231F20"/>
          <w:spacing w:val="7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Y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Kale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was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appointed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Chairman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February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4,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2011.</w:t>
      </w:r>
      <w:r>
        <w:rPr>
          <w:rFonts w:ascii="Cambria"/>
          <w:sz w:val="18"/>
        </w:rPr>
      </w:r>
    </w:p>
    <w:p>
      <w:pPr>
        <w:spacing w:line="180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  </w:t>
      </w:r>
      <w:r>
        <w:rPr>
          <w:rFonts w:ascii="Cambria"/>
          <w:color w:val="231F20"/>
          <w:spacing w:val="8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Ms.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Tarjani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Vakil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August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25,</w:t>
      </w:r>
      <w:r>
        <w:rPr>
          <w:rFonts w:ascii="Cambria"/>
          <w:color w:val="231F20"/>
          <w:spacing w:val="-1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2010.</w:t>
      </w:r>
      <w:r>
        <w:rPr>
          <w:rFonts w:ascii="Cambria"/>
          <w:sz w:val="18"/>
        </w:rPr>
      </w:r>
    </w:p>
    <w:p>
      <w:pPr>
        <w:spacing w:line="196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3  </w:t>
      </w:r>
      <w:r>
        <w:rPr>
          <w:rFonts w:ascii="Cambria"/>
          <w:color w:val="231F20"/>
          <w:spacing w:val="4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Mr.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Joseph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John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ceased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member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Committee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effect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2011.</w:t>
      </w:r>
      <w:r>
        <w:rPr>
          <w:rFonts w:ascii="Cambria"/>
          <w:sz w:val="18"/>
        </w:rPr>
      </w:r>
    </w:p>
    <w:p>
      <w:pPr>
        <w:spacing w:line="240" w:lineRule="auto" w:before="3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1"/>
          <w:numId w:val="6"/>
        </w:numPr>
        <w:tabs>
          <w:tab w:pos="471" w:val="left" w:leader="none"/>
        </w:tabs>
        <w:spacing w:before="0"/>
        <w:ind w:left="470" w:right="0" w:hanging="35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General</w:t>
      </w:r>
      <w:r>
        <w:rPr>
          <w:rFonts w:ascii="Lucida Sans"/>
          <w:b/>
          <w:color w:val="231F20"/>
          <w:spacing w:val="-2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body</w:t>
      </w:r>
      <w:r>
        <w:rPr>
          <w:rFonts w:ascii="Lucida Sans"/>
          <w:b/>
          <w:color w:val="231F20"/>
          <w:spacing w:val="-26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meetings</w:t>
      </w:r>
      <w:r>
        <w:rPr>
          <w:rFonts w:ascii="Lucida Sans"/>
          <w:sz w:val="18"/>
        </w:rPr>
      </w:r>
    </w:p>
    <w:p>
      <w:pPr>
        <w:numPr>
          <w:ilvl w:val="2"/>
          <w:numId w:val="6"/>
        </w:numPr>
        <w:tabs>
          <w:tab w:pos="511" w:val="left" w:leader="none"/>
        </w:tabs>
        <w:spacing w:before="124"/>
        <w:ind w:left="510" w:right="0" w:hanging="39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Location,</w:t>
      </w:r>
      <w:r>
        <w:rPr>
          <w:rFonts w:ascii="Lucida Sans"/>
          <w:b/>
          <w:color w:val="6D6E71"/>
          <w:spacing w:val="-17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date</w:t>
      </w:r>
      <w:r>
        <w:rPr>
          <w:rFonts w:ascii="Lucida Sans"/>
          <w:b/>
          <w:color w:val="6D6E71"/>
          <w:spacing w:val="-1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time</w:t>
      </w:r>
      <w:r>
        <w:rPr>
          <w:rFonts w:ascii="Lucida Sans"/>
          <w:b/>
          <w:color w:val="6D6E71"/>
          <w:spacing w:val="-14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where</w:t>
      </w:r>
      <w:r>
        <w:rPr>
          <w:rFonts w:ascii="Lucida Sans"/>
          <w:b/>
          <w:color w:val="6D6E71"/>
          <w:spacing w:val="-1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last</w:t>
      </w:r>
      <w:r>
        <w:rPr>
          <w:rFonts w:ascii="Lucida Sans"/>
          <w:b/>
          <w:color w:val="6D6E71"/>
          <w:spacing w:val="-14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thr</w:t>
      </w:r>
      <w:r>
        <w:rPr>
          <w:rFonts w:ascii="Lucida Sans"/>
          <w:b/>
          <w:color w:val="6D6E71"/>
          <w:spacing w:val="-2"/>
          <w:w w:val="95"/>
          <w:sz w:val="18"/>
        </w:rPr>
        <w:t>ee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Annual</w:t>
      </w:r>
      <w:r>
        <w:rPr>
          <w:rFonts w:ascii="Lucida Sans"/>
          <w:b/>
          <w:color w:val="6D6E71"/>
          <w:spacing w:val="-14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Gener</w:t>
      </w:r>
      <w:r>
        <w:rPr>
          <w:rFonts w:ascii="Lucida Sans"/>
          <w:b/>
          <w:color w:val="6D6E71"/>
          <w:spacing w:val="-2"/>
          <w:w w:val="95"/>
          <w:sz w:val="18"/>
        </w:rPr>
        <w:t>al</w:t>
      </w:r>
      <w:r>
        <w:rPr>
          <w:rFonts w:ascii="Lucida Sans"/>
          <w:b/>
          <w:color w:val="6D6E71"/>
          <w:spacing w:val="-1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Meetings</w:t>
      </w:r>
      <w:r>
        <w:rPr>
          <w:rFonts w:ascii="Lucida Sans"/>
          <w:b/>
          <w:color w:val="6D6E71"/>
          <w:spacing w:val="-14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w</w:t>
      </w:r>
      <w:r>
        <w:rPr>
          <w:rFonts w:ascii="Lucida Sans"/>
          <w:b/>
          <w:color w:val="6D6E71"/>
          <w:spacing w:val="-4"/>
          <w:w w:val="95"/>
          <w:sz w:val="18"/>
        </w:rPr>
        <w:t>ere</w:t>
      </w:r>
      <w:r>
        <w:rPr>
          <w:rFonts w:ascii="Lucida Sans"/>
          <w:b/>
          <w:color w:val="6D6E71"/>
          <w:spacing w:val="-1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held: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10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7.8pt;height:88.55pt;mso-position-horizontal-relative:char;mso-position-vertical-relative:line" coordorigin="0,0" coordsize="10156,1771">
            <v:group style="position:absolute;left:10;top:10;width:1701;height:511" coordorigin="10,10" coordsize="1701,511">
              <v:shape style="position:absolute;left:10;top:10;width:1701;height:511" coordorigin="10,10" coordsize="1701,511" path="m1711,10l10,10,10,520,1711,520,1711,10xe" filled="true" fillcolor="#dedfe0" stroked="false">
                <v:path arrowok="t"/>
                <v:fill type="solid"/>
              </v:shape>
            </v:group>
            <v:group style="position:absolute;left:1711;top:10;width:5034;height:511" coordorigin="1711,10" coordsize="5034,511">
              <v:shape style="position:absolute;left:1711;top:10;width:5034;height:511" coordorigin="1711,10" coordsize="5034,511" path="m6744,10l1711,10,1711,520,6744,520,6744,10xe" filled="true" fillcolor="#dedfe0" stroked="false">
                <v:path arrowok="t"/>
                <v:fill type="solid"/>
              </v:shape>
            </v:group>
            <v:group style="position:absolute;left:6744;top:10;width:1701;height:511" coordorigin="6744,10" coordsize="1701,511">
              <v:shape style="position:absolute;left:6744;top:10;width:1701;height:511" coordorigin="6744,10" coordsize="1701,511" path="m8445,10l6744,10,6744,520,8445,520,8445,10xe" filled="true" fillcolor="#dedfe0" stroked="false">
                <v:path arrowok="t"/>
                <v:fill type="solid"/>
              </v:shape>
            </v:group>
            <v:group style="position:absolute;left:8445;top:10;width:1701;height:511" coordorigin="8445,10" coordsize="1701,511">
              <v:shape style="position:absolute;left:8445;top:10;width:1701;height:511" coordorigin="8445,10" coordsize="1701,511" path="m10146,10l8445,10,8445,520,10146,520,10146,10xe" filled="true" fillcolor="#dedfe0" stroked="false">
                <v:path arrowok="t"/>
                <v:fill type="solid"/>
              </v:shape>
            </v:group>
            <v:group style="position:absolute;left:10;top:520;width:1701;height:1241" coordorigin="10,520" coordsize="1701,1241">
              <v:shape style="position:absolute;left:10;top:520;width:1701;height:1241" coordorigin="10,520" coordsize="1701,1241" path="m1711,520l10,520,10,1760,1711,1760,1711,520xe" filled="true" fillcolor="#dedfe0" stroked="false">
                <v:path arrowok="t"/>
                <v:fill type="solid"/>
              </v:shape>
            </v:group>
            <v:group style="position:absolute;left:1711;top:520;width:5034;height:1241" coordorigin="1711,520" coordsize="5034,1241">
              <v:shape style="position:absolute;left:1711;top:520;width:5034;height:1241" coordorigin="1711,520" coordsize="5034,1241" path="m6744,520l1711,520,1711,1760,6744,1760,6744,520xe" filled="true" fillcolor="#dedfe0" stroked="false">
                <v:path arrowok="t"/>
                <v:fill type="solid"/>
              </v:shape>
            </v:group>
            <v:group style="position:absolute;left:6744;top:520;width:1701;height:1241" coordorigin="6744,520" coordsize="1701,1241">
              <v:shape style="position:absolute;left:6744;top:520;width:1701;height:1241" coordorigin="6744,520" coordsize="1701,1241" path="m8445,520l6744,520,6744,1760,8445,1760,8445,520xe" filled="true" fillcolor="#dedfe0" stroked="false">
                <v:path arrowok="t"/>
                <v:fill type="solid"/>
              </v:shape>
            </v:group>
            <v:group style="position:absolute;left:8445;top:520;width:1701;height:1241" coordorigin="8445,520" coordsize="1701,1241">
              <v:shape style="position:absolute;left:8445;top:520;width:1701;height:1241" coordorigin="8445,520" coordsize="1701,1241" path="m10146,520l8445,520,8445,1760,10146,1760,10146,520xe" filled="true" fillcolor="#dedfe0" stroked="false">
                <v:path arrowok="t"/>
                <v:fill type="solid"/>
              </v:shape>
            </v:group>
            <v:group style="position:absolute;left:10;top:10;width:10136;height:2" coordorigin="10,10" coordsize="10136,2">
              <v:shape style="position:absolute;left:10;top:10;width:10136;height:2" coordorigin="10,10" coordsize="10136,0" path="m10,10l10146,10e" filled="false" stroked="true" strokeweight="1.0pt" strokecolor="#808285">
                <v:path arrowok="t"/>
              </v:shape>
            </v:group>
            <v:group style="position:absolute;left:10;top:1760;width:10136;height:2" coordorigin="10,1760" coordsize="10136,2">
              <v:shape style="position:absolute;left:10;top:1760;width:10136;height:2" coordorigin="10,1760" coordsize="10136,0" path="m10,1760l10146,1760e" filled="false" stroked="true" strokeweight="1.0pt" strokecolor="#808285">
                <v:path arrowok="t"/>
              </v:shape>
              <v:shape style="position:absolute;left:50;top:41;width:110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750;top:56;width:4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Venue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82;top:56;width:36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Date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38;top:56;width:41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Time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534;width:950;height:10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2010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2007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750;top:534;width:3034;height:1216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6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The</w:t>
                      </w:r>
                      <w:r>
                        <w:rPr>
                          <w:rFonts w:ascii="Cambria"/>
                          <w:color w:val="231F20"/>
                          <w:spacing w:val="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2" w:lineRule="auto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The</w:t>
                      </w:r>
                      <w:r>
                        <w:rPr>
                          <w:rFonts w:ascii="Cambria"/>
                          <w:color w:val="231F20"/>
                          <w:spacing w:val="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32;top:634;width:1317;height:608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25,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25,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94;top:634;width:756;height:608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32;top:1450;width:131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22,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94;top:1450;width:7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spacing w:after="0" w:line="200" w:lineRule="atLeast"/>
        <w:rPr>
          <w:rFonts w:ascii="Lucida Sans" w:hAnsi="Lucida Sans" w:cs="Lucida Sans" w:eastAsia="Lucida Sans"/>
          <w:sz w:val="20"/>
          <w:szCs w:val="20"/>
        </w:rPr>
        <w:sectPr>
          <w:pgSz w:w="11910" w:h="16840"/>
          <w:pgMar w:header="0" w:footer="277" w:top="560" w:bottom="460" w:left="560" w:right="960"/>
        </w:sectPr>
      </w:pPr>
    </w:p>
    <w:p>
      <w:pPr>
        <w:numPr>
          <w:ilvl w:val="2"/>
          <w:numId w:val="6"/>
        </w:numPr>
        <w:tabs>
          <w:tab w:pos="481" w:val="left" w:leader="none"/>
        </w:tabs>
        <w:spacing w:before="41"/>
        <w:ind w:left="480" w:right="0" w:hanging="363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details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Special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Resolutions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passed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AGMs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during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last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thr</w:t>
      </w:r>
      <w:r>
        <w:rPr>
          <w:rFonts w:ascii="Lucida Sans"/>
          <w:b/>
          <w:color w:val="6D6E71"/>
          <w:spacing w:val="-2"/>
          <w:w w:val="95"/>
          <w:sz w:val="18"/>
        </w:rPr>
        <w:t>ee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y</w:t>
      </w:r>
      <w:r>
        <w:rPr>
          <w:rFonts w:ascii="Lucida Sans"/>
          <w:b/>
          <w:color w:val="6D6E71"/>
          <w:spacing w:val="-2"/>
          <w:w w:val="95"/>
          <w:sz w:val="18"/>
        </w:rPr>
        <w:t>ears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ar</w:t>
      </w:r>
      <w:r>
        <w:rPr>
          <w:rFonts w:ascii="Lucida Sans"/>
          <w:b/>
          <w:color w:val="6D6E71"/>
          <w:spacing w:val="-2"/>
          <w:w w:val="95"/>
          <w:sz w:val="18"/>
        </w:rPr>
        <w:t>e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giv</w:t>
      </w:r>
      <w:r>
        <w:rPr>
          <w:rFonts w:ascii="Lucida Sans"/>
          <w:b/>
          <w:color w:val="6D6E71"/>
          <w:spacing w:val="-1"/>
          <w:w w:val="95"/>
          <w:sz w:val="18"/>
        </w:rPr>
        <w:t>en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belo</w:t>
      </w:r>
      <w:r>
        <w:rPr>
          <w:rFonts w:ascii="Lucida Sans"/>
          <w:b/>
          <w:color w:val="6D6E71"/>
          <w:spacing w:val="-1"/>
          <w:w w:val="95"/>
          <w:sz w:val="18"/>
        </w:rPr>
        <w:t>w: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07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7.5pt;height:115.45pt;mso-position-horizontal-relative:char;mso-position-vertical-relative:line" coordorigin="0,0" coordsize="10150,2309">
            <v:group style="position:absolute;left:10;top:10;width:1134;height:633" coordorigin="10,10" coordsize="1134,633">
              <v:shape style="position:absolute;left:10;top:10;width:1134;height:633" coordorigin="10,10" coordsize="1134,633" path="m1144,10l10,10,10,643,1144,643,1144,10xe" filled="true" fillcolor="#dedfe0" stroked="false">
                <v:path arrowok="t"/>
                <v:fill type="solid"/>
              </v:shape>
            </v:group>
            <v:group style="position:absolute;left:1144;top:10;width:2903;height:633" coordorigin="1144,10" coordsize="2903,633">
              <v:shape style="position:absolute;left:1144;top:10;width:2903;height:633" coordorigin="1144,10" coordsize="2903,633" path="m4047,10l1144,10,1144,643,4047,643,4047,10xe" filled="true" fillcolor="#dedfe0" stroked="false">
                <v:path arrowok="t"/>
                <v:fill type="solid"/>
              </v:shape>
            </v:group>
            <v:group style="position:absolute;left:4047;top:10;width:3047;height:633" coordorigin="4047,10" coordsize="3047,633">
              <v:shape style="position:absolute;left:4047;top:10;width:3047;height:633" coordorigin="4047,10" coordsize="3047,633" path="m7093,10l4047,10,4047,643,7093,643,7093,10xe" filled="true" fillcolor="#dedfe0" stroked="false">
                <v:path arrowok="t"/>
                <v:fill type="solid"/>
              </v:shape>
            </v:group>
            <v:group style="position:absolute;left:7093;top:10;width:3047;height:633" coordorigin="7093,10" coordsize="3047,633">
              <v:shape style="position:absolute;left:7093;top:10;width:3047;height:633" coordorigin="7093,10" coordsize="3047,633" path="m10139,10l7093,10,7093,643,10139,643,10139,10xe" filled="true" fillcolor="#dedfe0" stroked="false">
                <v:path arrowok="t"/>
                <v:fill type="solid"/>
              </v:shape>
            </v:group>
            <v:group style="position:absolute;left:10;top:643;width:1134;height:616" coordorigin="10,643" coordsize="1134,616">
              <v:shape style="position:absolute;left:10;top:643;width:1134;height:616" coordorigin="10,643" coordsize="1134,616" path="m1144,643l10,643,10,1258,1144,1258,1144,643xe" filled="true" fillcolor="#dedfe0" stroked="false">
                <v:path arrowok="t"/>
                <v:fill type="solid"/>
              </v:shape>
            </v:group>
            <v:group style="position:absolute;left:1144;top:643;width:2903;height:616" coordorigin="1144,643" coordsize="2903,616">
              <v:shape style="position:absolute;left:1144;top:643;width:2903;height:616" coordorigin="1144,643" coordsize="2903,616" path="m4047,643l1144,643,1144,1258,4047,1258,4047,643xe" filled="true" fillcolor="#dedfe0" stroked="false">
                <v:path arrowok="t"/>
                <v:fill type="solid"/>
              </v:shape>
            </v:group>
            <v:group style="position:absolute;left:4047;top:643;width:3047;height:616" coordorigin="4047,643" coordsize="3047,616">
              <v:shape style="position:absolute;left:4047;top:643;width:3047;height:616" coordorigin="4047,643" coordsize="3047,616" path="m7093,643l4047,643,4047,1258,7093,1258,7093,643xe" filled="true" fillcolor="#dedfe0" stroked="false">
                <v:path arrowok="t"/>
                <v:fill type="solid"/>
              </v:shape>
            </v:group>
            <v:group style="position:absolute;left:7093;top:643;width:3047;height:616" coordorigin="7093,643" coordsize="3047,616">
              <v:shape style="position:absolute;left:7093;top:643;width:3047;height:616" coordorigin="7093,643" coordsize="3047,616" path="m10139,643l7093,643,7093,1258,10139,1258,10139,643xe" filled="true" fillcolor="#dedfe0" stroked="false">
                <v:path arrowok="t"/>
                <v:fill type="solid"/>
              </v:shape>
            </v:group>
            <v:group style="position:absolute;left:10;top:1258;width:1134;height:616" coordorigin="10,1258" coordsize="1134,616">
              <v:shape style="position:absolute;left:10;top:1258;width:1134;height:616" coordorigin="10,1258" coordsize="1134,616" path="m1144,1258l10,1258,10,1874,1144,1874,1144,1258xe" filled="true" fillcolor="#dedfe0" stroked="false">
                <v:path arrowok="t"/>
                <v:fill type="solid"/>
              </v:shape>
            </v:group>
            <v:group style="position:absolute;left:1144;top:1258;width:2903;height:616" coordorigin="1144,1258" coordsize="2903,616">
              <v:shape style="position:absolute;left:1144;top:1258;width:2903;height:616" coordorigin="1144,1258" coordsize="2903,616" path="m4047,1258l1144,1258,1144,1874,4047,1874,4047,1258xe" filled="true" fillcolor="#dedfe0" stroked="false">
                <v:path arrowok="t"/>
                <v:fill type="solid"/>
              </v:shape>
            </v:group>
            <v:group style="position:absolute;left:4047;top:1258;width:3047;height:616" coordorigin="4047,1258" coordsize="3047,616">
              <v:shape style="position:absolute;left:4047;top:1258;width:3047;height:616" coordorigin="4047,1258" coordsize="3047,616" path="m7093,1258l4047,1258,4047,1874,7093,1874,7093,1258xe" filled="true" fillcolor="#dedfe0" stroked="false">
                <v:path arrowok="t"/>
                <v:fill type="solid"/>
              </v:shape>
            </v:group>
            <v:group style="position:absolute;left:7093;top:1258;width:3047;height:616" coordorigin="7093,1258" coordsize="3047,616">
              <v:shape style="position:absolute;left:7093;top:1258;width:3047;height:616" coordorigin="7093,1258" coordsize="3047,616" path="m10139,1258l7093,1258,7093,1874,10139,1874,10139,1258xe" filled="true" fillcolor="#dedfe0" stroked="false">
                <v:path arrowok="t"/>
                <v:fill type="solid"/>
              </v:shape>
            </v:group>
            <v:group style="position:absolute;left:10;top:1874;width:1134;height:425" coordorigin="10,1874" coordsize="1134,425">
              <v:shape style="position:absolute;left:10;top:1874;width:1134;height:425" coordorigin="10,1874" coordsize="1134,425" path="m1144,1874l10,1874,10,2298,1144,2298,1144,1874xe" filled="true" fillcolor="#dedfe0" stroked="false">
                <v:path arrowok="t"/>
                <v:fill type="solid"/>
              </v:shape>
            </v:group>
            <v:group style="position:absolute;left:1144;top:1874;width:2903;height:425" coordorigin="1144,1874" coordsize="2903,425">
              <v:shape style="position:absolute;left:1144;top:1874;width:2903;height:425" coordorigin="1144,1874" coordsize="2903,425" path="m4047,1874l1144,1874,1144,2298,4047,2298,4047,1874xe" filled="true" fillcolor="#dedfe0" stroked="false">
                <v:path arrowok="t"/>
                <v:fill type="solid"/>
              </v:shape>
            </v:group>
            <v:group style="position:absolute;left:4047;top:1874;width:3047;height:425" coordorigin="4047,1874" coordsize="3047,425">
              <v:shape style="position:absolute;left:4047;top:1874;width:3047;height:425" coordorigin="4047,1874" coordsize="3047,425" path="m7093,1874l4047,1874,4047,2298,7093,2298,7093,1874xe" filled="true" fillcolor="#dedfe0" stroked="false">
                <v:path arrowok="t"/>
                <v:fill type="solid"/>
              </v:shape>
            </v:group>
            <v:group style="position:absolute;left:7093;top:1874;width:3047;height:425" coordorigin="7093,1874" coordsize="3047,425">
              <v:shape style="position:absolute;left:7093;top:1874;width:3047;height:425" coordorigin="7093,1874" coordsize="3047,425" path="m10139,1874l7093,1874,7093,2298,10139,2298,10139,1874xe" filled="true" fillcolor="#dedfe0" stroked="false">
                <v:path arrowok="t"/>
                <v:fill type="solid"/>
              </v:shape>
            </v:group>
            <v:group style="position:absolute;left:10;top:10;width:10130;height:2" coordorigin="10,10" coordsize="10130,2">
              <v:shape style="position:absolute;left:10;top:10;width:10130;height:2" coordorigin="10,10" coordsize="10130,0" path="m10,10l10139,10e" filled="false" stroked="true" strokeweight="1.000031pt" strokecolor="#808285">
                <v:path arrowok="t"/>
              </v:shape>
            </v:group>
            <v:group style="position:absolute;left:10;top:2298;width:10130;height:2" coordorigin="10,2298" coordsize="10130,2">
              <v:shape style="position:absolute;left:10;top:2298;width:10130;height:2" coordorigin="10,2298" coordsize="10130,0" path="m10,2298l10139,2298e" filled="false" stroked="true" strokeweight="1.00003pt" strokecolor="#808285">
                <v:path arrowok="t"/>
              </v:shape>
              <v:shape style="position:absolute;left:50;top:41;width:701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3;top:41;width:142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Day,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Date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&amp;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Time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086;top:41;width:4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Venue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32;top:41;width:254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Gist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Special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Passed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3440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2010 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Wednesday,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August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8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25,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2010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0" w:right="164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086;top:656;width:5635;height:400" type="#_x0000_t202" filled="false" stroked="false">
                <v:textbox inset="0,0,0,0">
                  <w:txbxContent>
                    <w:p>
                      <w:pPr>
                        <w:tabs>
                          <w:tab w:pos="3096" w:val="left" w:leader="none"/>
                        </w:tabs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  <w:tab/>
                        <w:t>No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special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was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passed.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;top:1272;width:3184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-1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2009 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Tuesday,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August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25,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8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086;top:1272;width:5635;height:400" type="#_x0000_t202" filled="false" stroked="false">
                <v:textbox inset="0,0,0,0">
                  <w:txbxContent>
                    <w:p>
                      <w:pPr>
                        <w:tabs>
                          <w:tab w:pos="3096" w:val="left" w:leader="none"/>
                        </w:tabs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  <w:tab/>
                        <w:t>No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special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was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passed.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;top:1888;width:3040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2007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Friday,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August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22,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113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086;top:1888;width:5635;height:400" type="#_x0000_t202" filled="false" stroked="false">
                <v:textbox inset="0,0,0,0">
                  <w:txbxContent>
                    <w:p>
                      <w:pPr>
                        <w:tabs>
                          <w:tab w:pos="3096" w:val="left" w:leader="none"/>
                        </w:tabs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  <w:tab/>
                        <w:t>No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special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was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passed.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15"/>
          <w:szCs w:val="15"/>
        </w:rPr>
      </w:pPr>
    </w:p>
    <w:p>
      <w:pPr>
        <w:numPr>
          <w:ilvl w:val="2"/>
          <w:numId w:val="6"/>
        </w:numPr>
        <w:tabs>
          <w:tab w:pos="481" w:val="left" w:leader="none"/>
        </w:tabs>
        <w:spacing w:before="70"/>
        <w:ind w:left="480" w:right="0" w:hanging="363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7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details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Special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Resolution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passed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EGM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during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last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thr</w:t>
      </w:r>
      <w:r>
        <w:rPr>
          <w:rFonts w:ascii="Lucida Sans"/>
          <w:b/>
          <w:color w:val="6D6E71"/>
          <w:spacing w:val="-2"/>
          <w:w w:val="95"/>
          <w:sz w:val="18"/>
        </w:rPr>
        <w:t>ee</w:t>
      </w:r>
      <w:r>
        <w:rPr>
          <w:rFonts w:ascii="Lucida Sans"/>
          <w:b/>
          <w:color w:val="6D6E71"/>
          <w:spacing w:val="-17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y</w:t>
      </w:r>
      <w:r>
        <w:rPr>
          <w:rFonts w:ascii="Lucida Sans"/>
          <w:b/>
          <w:color w:val="6D6E71"/>
          <w:spacing w:val="-2"/>
          <w:w w:val="95"/>
          <w:sz w:val="18"/>
        </w:rPr>
        <w:t>ears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ar</w:t>
      </w:r>
      <w:r>
        <w:rPr>
          <w:rFonts w:ascii="Lucida Sans"/>
          <w:b/>
          <w:color w:val="6D6E71"/>
          <w:spacing w:val="-2"/>
          <w:w w:val="95"/>
          <w:sz w:val="18"/>
        </w:rPr>
        <w:t>e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giv</w:t>
      </w:r>
      <w:r>
        <w:rPr>
          <w:rFonts w:ascii="Lucida Sans"/>
          <w:b/>
          <w:color w:val="6D6E71"/>
          <w:spacing w:val="-1"/>
          <w:w w:val="95"/>
          <w:sz w:val="18"/>
        </w:rPr>
        <w:t>en</w:t>
      </w:r>
      <w:r>
        <w:rPr>
          <w:rFonts w:ascii="Lucida Sans"/>
          <w:b/>
          <w:color w:val="6D6E71"/>
          <w:spacing w:val="-1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belo</w:t>
      </w:r>
      <w:r>
        <w:rPr>
          <w:rFonts w:ascii="Lucida Sans"/>
          <w:b/>
          <w:color w:val="6D6E71"/>
          <w:spacing w:val="-1"/>
          <w:w w:val="95"/>
          <w:sz w:val="18"/>
        </w:rPr>
        <w:t>w: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07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8.3pt;height:83.9pt;mso-position-horizontal-relative:char;mso-position-vertical-relative:line" coordorigin="0,0" coordsize="10166,1678">
            <v:group style="position:absolute;left:10;top:10;width:1189;height:1658" coordorigin="10,10" coordsize="1189,1658">
              <v:shape style="position:absolute;left:10;top:10;width:1189;height:1658" coordorigin="10,10" coordsize="1189,1658" path="m1198,10l10,10,10,1667,1198,1667,1198,10xe" filled="true" fillcolor="#dedfe0" stroked="false">
                <v:path arrowok="t"/>
                <v:fill type="solid"/>
              </v:shape>
            </v:group>
            <v:group style="position:absolute;left:1198;top:10;width:1701;height:1658" coordorigin="1198,10" coordsize="1701,1658">
              <v:shape style="position:absolute;left:1198;top:10;width:1701;height:1658" coordorigin="1198,10" coordsize="1701,1658" path="m2899,10l1198,10,1198,1667,2899,1667,2899,10xe" filled="true" fillcolor="#dedfe0" stroked="false">
                <v:path arrowok="t"/>
                <v:fill type="solid"/>
              </v:shape>
            </v:group>
            <v:group style="position:absolute;left:2899;top:10;width:1645;height:1658" coordorigin="2899,10" coordsize="1645,1658">
              <v:shape style="position:absolute;left:2899;top:10;width:1645;height:1658" coordorigin="2899,10" coordsize="1645,1658" path="m4543,10l2899,10,2899,1667,4543,1667,4543,10xe" filled="true" fillcolor="#dedfe0" stroked="false">
                <v:path arrowok="t"/>
                <v:fill type="solid"/>
              </v:shape>
            </v:group>
            <v:group style="position:absolute;left:4543;top:10;width:2;height:1658" coordorigin="4543,10" coordsize="2,1658">
              <v:shape style="position:absolute;left:4543;top:10;width:2;height:1658" coordorigin="4543,10" coordsize="0,1658" path="m4543,10l4543,1667e" filled="false" stroked="true" strokeweight=".101pt" strokecolor="#dedfe0">
                <v:path arrowok="t"/>
              </v:shape>
            </v:group>
            <v:group style="position:absolute;left:4543;top:10;width:5613;height:1658" coordorigin="4543,10" coordsize="5613,1658">
              <v:shape style="position:absolute;left:4543;top:10;width:5613;height:1658" coordorigin="4543,10" coordsize="5613,1658" path="m10156,10l4543,10,4543,1667,10156,1667,10156,10xe" filled="true" fillcolor="#dedfe0" stroked="false">
                <v:path arrowok="t"/>
                <v:fill type="solid"/>
              </v:shape>
            </v:group>
            <v:group style="position:absolute;left:10;top:10;width:10146;height:2" coordorigin="10,10" coordsize="10146,2">
              <v:shape style="position:absolute;left:10;top:10;width:10146;height:2" coordorigin="10,10" coordsize="10146,0" path="m10,10l10156,10e" filled="false" stroked="true" strokeweight="1.000061pt" strokecolor="#808285">
                <v:path arrowok="t"/>
              </v:shape>
            </v:group>
            <v:group style="position:absolute;left:10;top:1667;width:10146;height:2" coordorigin="10,1667" coordsize="10146,2">
              <v:shape style="position:absolute;left:10;top:1667;width:10146;height:2" coordorigin="10,1667" coordsize="10146,0" path="m10,1667l10156,1667e" filled="false" stroked="true" strokeweight="1.000031pt" strokecolor="#808285">
                <v:path arrowok="t"/>
              </v:shape>
              <v:shape style="position:absolute;left:50;top:41;width:2611;height:10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6D6E71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Day,</w:t>
                      </w:r>
                      <w:r>
                        <w:rPr>
                          <w:rFonts w:ascii="Cambria"/>
                          <w:color w:val="6D6E71"/>
                          <w:spacing w:val="-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Date</w:t>
                      </w:r>
                      <w:r>
                        <w:rPr>
                          <w:rFonts w:ascii="Cambria"/>
                          <w:color w:val="6D6E71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&amp;</w:t>
                      </w:r>
                      <w:r>
                        <w:rPr>
                          <w:rFonts w:ascii="Cambria"/>
                          <w:color w:val="6D6E71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Time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Lucida Sans" w:hAnsi="Lucida Sans" w:cs="Lucida Sans" w:eastAsia="Lucida Sans"/>
                          <w:b/>
                          <w:bCs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1188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2009</w:t>
                        <w:tab/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Monday,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0" w:lineRule="exact" w:before="0"/>
                        <w:ind w:left="118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11,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2008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118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39;top:41;width:1363;height:1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Venue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Lucida Sans" w:hAnsi="Lucida Sans" w:cs="Lucida Sans" w:eastAsia="Lucida San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0" w:lineRule="exact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InterContinental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Cambria"/>
                          <w:color w:val="231F20"/>
                          <w:w w:val="9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Mumbai,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Airport</w:t>
                      </w:r>
                      <w:r>
                        <w:rPr>
                          <w:rFonts w:ascii="Cambria"/>
                          <w:color w:val="231F20"/>
                          <w:spacing w:val="3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Road,</w:t>
                      </w:r>
                      <w:r>
                        <w:rPr>
                          <w:rFonts w:ascii="Cambria"/>
                          <w:color w:val="231F20"/>
                          <w:w w:val="9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3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83;top:41;width:5534;height:14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Gist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Special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Passed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Lucida Sans" w:hAnsi="Lucida Sans" w:cs="Lucida Sans" w:eastAsia="Lucida San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0" w:lineRule="exact" w:before="0"/>
                        <w:ind w:left="0" w:right="0" w:firstLine="0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Company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Changed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‘i‑flex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solutions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Limited’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‘Oracle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Financial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Services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Software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Limited’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that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‘i‑flex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solutions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Limited’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wherever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appears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Memorandum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Articles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Association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Company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other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records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substituted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‘Oracle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Financial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Services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Software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Limited’.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pStyle w:val="BodyText"/>
        <w:spacing w:line="240" w:lineRule="auto" w:before="120"/>
        <w:ind w:right="0"/>
        <w:jc w:val="both"/>
      </w:pPr>
      <w:r>
        <w:rPr>
          <w:color w:val="231F20"/>
          <w:w w:val="95"/>
        </w:rPr>
        <w:t>There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EGMs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2008.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2"/>
          <w:numId w:val="6"/>
        </w:numPr>
        <w:tabs>
          <w:tab w:pos="481" w:val="left" w:leader="none"/>
        </w:tabs>
        <w:spacing w:before="0"/>
        <w:ind w:left="480" w:right="0" w:hanging="363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w w:val="95"/>
          <w:sz w:val="18"/>
        </w:rPr>
        <w:t>Ther</w:t>
      </w:r>
      <w:r>
        <w:rPr>
          <w:rFonts w:ascii="Lucida Sans"/>
          <w:b/>
          <w:color w:val="6D6E71"/>
          <w:spacing w:val="-2"/>
          <w:w w:val="95"/>
          <w:sz w:val="18"/>
        </w:rPr>
        <w:t>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w</w:t>
      </w:r>
      <w:r>
        <w:rPr>
          <w:rFonts w:ascii="Lucida Sans"/>
          <w:b/>
          <w:color w:val="6D6E71"/>
          <w:spacing w:val="-4"/>
          <w:w w:val="95"/>
          <w:sz w:val="18"/>
        </w:rPr>
        <w:t>ere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no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matt</w:t>
      </w:r>
      <w:r>
        <w:rPr>
          <w:rFonts w:ascii="Lucida Sans"/>
          <w:b/>
          <w:color w:val="6D6E71"/>
          <w:spacing w:val="-3"/>
          <w:w w:val="95"/>
          <w:sz w:val="18"/>
        </w:rPr>
        <w:t>ers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requiring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4"/>
          <w:w w:val="95"/>
          <w:sz w:val="18"/>
        </w:rPr>
        <w:t>appr</w:t>
      </w:r>
      <w:r>
        <w:rPr>
          <w:rFonts w:ascii="Lucida Sans"/>
          <w:b/>
          <w:color w:val="6D6E71"/>
          <w:spacing w:val="-3"/>
          <w:w w:val="95"/>
          <w:sz w:val="18"/>
        </w:rPr>
        <w:t>o</w:t>
      </w:r>
      <w:r>
        <w:rPr>
          <w:rFonts w:ascii="Lucida Sans"/>
          <w:b/>
          <w:color w:val="6D6E71"/>
          <w:spacing w:val="-4"/>
          <w:w w:val="95"/>
          <w:sz w:val="18"/>
        </w:rPr>
        <w:t>val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members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thr</w:t>
      </w:r>
      <w:r>
        <w:rPr>
          <w:rFonts w:ascii="Lucida Sans"/>
          <w:b/>
          <w:color w:val="6D6E71"/>
          <w:spacing w:val="-1"/>
          <w:w w:val="95"/>
          <w:sz w:val="18"/>
        </w:rPr>
        <w:t>ough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P</w:t>
      </w:r>
      <w:r>
        <w:rPr>
          <w:rFonts w:ascii="Lucida Sans"/>
          <w:b/>
          <w:color w:val="6D6E71"/>
          <w:spacing w:val="-3"/>
          <w:w w:val="95"/>
          <w:sz w:val="18"/>
        </w:rPr>
        <w:t>ostal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Ballot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previous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spacing w:val="-5"/>
          <w:w w:val="95"/>
          <w:sz w:val="18"/>
        </w:rPr>
        <w:t>y</w:t>
      </w:r>
      <w:r>
        <w:rPr>
          <w:rFonts w:ascii="Lucida Sans"/>
          <w:b/>
          <w:color w:val="6D6E71"/>
          <w:spacing w:val="-6"/>
          <w:w w:val="95"/>
          <w:sz w:val="18"/>
        </w:rPr>
        <w:t>ear</w:t>
      </w:r>
      <w:r>
        <w:rPr>
          <w:rFonts w:ascii="Lucida Sans"/>
          <w:b/>
          <w:color w:val="6D6E71"/>
          <w:spacing w:val="-5"/>
          <w:w w:val="95"/>
          <w:sz w:val="18"/>
        </w:rPr>
        <w:t>.</w:t>
      </w:r>
      <w:r>
        <w:rPr>
          <w:rFonts w:ascii="Lucida Sans"/>
          <w:sz w:val="18"/>
        </w:rPr>
      </w: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numPr>
          <w:ilvl w:val="2"/>
          <w:numId w:val="6"/>
        </w:numPr>
        <w:tabs>
          <w:tab w:pos="508" w:val="left" w:leader="none"/>
        </w:tabs>
        <w:spacing w:before="0"/>
        <w:ind w:left="507" w:right="0" w:hanging="39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No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special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resolution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is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currently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pr</w:t>
      </w:r>
      <w:r>
        <w:rPr>
          <w:rFonts w:ascii="Lucida Sans"/>
          <w:b/>
          <w:color w:val="6D6E71"/>
          <w:spacing w:val="-1"/>
          <w:w w:val="95"/>
          <w:sz w:val="18"/>
        </w:rPr>
        <w:t>oposed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to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be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conducted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thr</w:t>
      </w:r>
      <w:r>
        <w:rPr>
          <w:rFonts w:ascii="Lucida Sans"/>
          <w:b/>
          <w:color w:val="6D6E71"/>
          <w:spacing w:val="-1"/>
          <w:w w:val="95"/>
          <w:sz w:val="18"/>
        </w:rPr>
        <w:t>ough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postal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ballot.</w:t>
      </w:r>
      <w:r>
        <w:rPr>
          <w:rFonts w:ascii="Lucida Sans"/>
          <w:sz w:val="18"/>
        </w:rPr>
      </w: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numPr>
          <w:ilvl w:val="2"/>
          <w:numId w:val="6"/>
        </w:numPr>
        <w:tabs>
          <w:tab w:pos="508" w:val="left" w:leader="none"/>
        </w:tabs>
        <w:spacing w:before="0"/>
        <w:ind w:left="507" w:right="0" w:hanging="39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w w:val="95"/>
          <w:sz w:val="18"/>
        </w:rPr>
        <w:t>Procedur</w:t>
      </w:r>
      <w:r>
        <w:rPr>
          <w:rFonts w:ascii="Lucida Sans"/>
          <w:b/>
          <w:color w:val="6D6E71"/>
          <w:spacing w:val="-2"/>
          <w:w w:val="95"/>
          <w:sz w:val="18"/>
        </w:rPr>
        <w:t>e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for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the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P</w:t>
      </w:r>
      <w:r>
        <w:rPr>
          <w:rFonts w:ascii="Lucida Sans"/>
          <w:b/>
          <w:color w:val="6D6E71"/>
          <w:spacing w:val="-3"/>
          <w:w w:val="95"/>
          <w:sz w:val="18"/>
        </w:rPr>
        <w:t>ostal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ballot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Process: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After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receiving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Directors,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Postal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Ballot,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text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Explanatory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Statement,</w:t>
      </w:r>
      <w:r>
        <w:rPr>
          <w:color w:val="231F20"/>
          <w:w w:val="90"/>
        </w:rPr>
        <w:t> Postal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Ballot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self‑addressed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postage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pre‑paid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envelopes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consider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vote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proposal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dispatch.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calendar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containing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filled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Registrar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passing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ballots,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Scrutiniser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verification,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submits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Chairman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Thereafter,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Chairman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declares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ballot.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Newspapers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displayed 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registered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435" w:val="left" w:leader="none"/>
        </w:tabs>
        <w:spacing w:before="0"/>
        <w:ind w:left="434" w:right="0" w:hanging="317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Disclosures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9"/>
        </w:numPr>
        <w:tabs>
          <w:tab w:pos="402" w:val="left" w:leader="none"/>
        </w:tabs>
        <w:spacing w:line="220" w:lineRule="exact" w:before="119" w:after="0"/>
        <w:ind w:left="401" w:right="118" w:hanging="284"/>
        <w:jc w:val="both"/>
      </w:pP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materially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transactions,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i.e.,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transactions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promoters,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relatives,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subsidiaries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etc.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respective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Report.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undertake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transaction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conflict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large.</w:t>
      </w:r>
      <w:r>
        <w:rPr/>
      </w:r>
    </w:p>
    <w:p>
      <w:pPr>
        <w:pStyle w:val="BodyText"/>
        <w:numPr>
          <w:ilvl w:val="0"/>
          <w:numId w:val="9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0"/>
        </w:rPr>
        <w:t>Company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complied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compliances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penalty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stricture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imposed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Exchanges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(SEBI)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authority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matter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years.</w:t>
      </w:r>
      <w:r>
        <w:rPr/>
      </w:r>
    </w:p>
    <w:p>
      <w:pPr>
        <w:pStyle w:val="BodyText"/>
        <w:numPr>
          <w:ilvl w:val="0"/>
          <w:numId w:val="9"/>
        </w:numPr>
        <w:tabs>
          <w:tab w:pos="402" w:val="left" w:leader="none"/>
        </w:tabs>
        <w:spacing w:line="220" w:lineRule="exact" w:before="170" w:after="0"/>
        <w:ind w:left="401" w:right="119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Whistle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Blower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adequate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safeguards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wish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violations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Code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Conduct,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incorrect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misrepresentation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reports,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unethical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behaviour,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etc.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denied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Committee.</w:t>
      </w:r>
      <w:r>
        <w:rPr/>
      </w:r>
    </w:p>
    <w:p>
      <w:pPr>
        <w:pStyle w:val="BodyText"/>
        <w:numPr>
          <w:ilvl w:val="0"/>
          <w:numId w:val="9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fully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compliant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mandatory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49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listing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Exchanges.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non‑mandatory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implemented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discretion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Thus,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non‑mandatory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requirements,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complied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requirement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Whistle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Blower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place.</w:t>
      </w:r>
      <w:r>
        <w:rPr/>
      </w:r>
    </w:p>
    <w:p>
      <w:pPr>
        <w:pStyle w:val="BodyText"/>
        <w:numPr>
          <w:ilvl w:val="0"/>
          <w:numId w:val="9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Affairs,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Governance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Voluntary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w w:val="90"/>
        </w:rPr>
        <w:t> (“the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Guidelines”).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Guidelines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voluntarily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adopt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w w:val="84"/>
        </w:rPr>
        <w:t> </w:t>
      </w:r>
      <w:r>
        <w:rPr>
          <w:color w:val="231F20"/>
        </w:rPr>
        <w:t>governance.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Guidelines</w:t>
      </w:r>
      <w:r>
        <w:rPr>
          <w:color w:val="231F20"/>
          <w:spacing w:val="-10"/>
        </w:rPr>
        <w:t> </w:t>
      </w:r>
      <w:r>
        <w:rPr>
          <w:color w:val="231F20"/>
        </w:rPr>
        <w:t>focuses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matters</w:t>
      </w:r>
      <w:r>
        <w:rPr>
          <w:color w:val="231F20"/>
          <w:spacing w:val="-10"/>
        </w:rPr>
        <w:t> </w:t>
      </w:r>
      <w:r>
        <w:rPr>
          <w:color w:val="231F20"/>
        </w:rPr>
        <w:t>relating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functions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Board,</w:t>
      </w:r>
      <w:r>
        <w:rPr>
          <w:color w:val="231F20"/>
          <w:spacing w:val="-10"/>
        </w:rPr>
        <w:t> </w:t>
      </w:r>
      <w:r>
        <w:rPr>
          <w:color w:val="231F20"/>
        </w:rPr>
        <w:t>Audit</w:t>
      </w:r>
      <w:r>
        <w:rPr>
          <w:color w:val="231F20"/>
          <w:spacing w:val="-11"/>
        </w:rPr>
        <w:t> </w:t>
      </w:r>
      <w:r>
        <w:rPr>
          <w:color w:val="231F20"/>
        </w:rPr>
        <w:t>Committee,</w:t>
      </w:r>
      <w:r>
        <w:rPr>
          <w:color w:val="231F20"/>
          <w:spacing w:val="-11"/>
        </w:rPr>
        <w:t> </w:t>
      </w:r>
      <w:r>
        <w:rPr>
          <w:color w:val="231F20"/>
        </w:rPr>
        <w:t>Auditors</w:t>
      </w:r>
      <w:r>
        <w:rPr>
          <w:color w:val="231F20"/>
          <w:spacing w:val="-10"/>
        </w:rPr>
        <w:t> </w:t>
      </w:r>
      <w:r>
        <w:rPr>
          <w:color w:val="231F20"/>
        </w:rPr>
        <w:t>role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80" w:bottom="480" w:left="960" w:right="560"/>
        </w:sectPr>
      </w:pPr>
    </w:p>
    <w:p>
      <w:pPr>
        <w:pStyle w:val="BodyText"/>
        <w:spacing w:line="220" w:lineRule="exact" w:before="55"/>
        <w:ind w:left="384" w:right="120"/>
        <w:jc w:val="left"/>
      </w:pPr>
      <w:r>
        <w:rPr>
          <w:color w:val="231F20"/>
          <w:w w:val="90"/>
        </w:rPr>
        <w:t>Secretarial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Compliance.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encompasses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recommendations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contained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Guidelines.</w:t>
      </w:r>
      <w:r>
        <w:rPr/>
      </w:r>
    </w:p>
    <w:p>
      <w:pPr>
        <w:pStyle w:val="BodyText"/>
        <w:numPr>
          <w:ilvl w:val="0"/>
          <w:numId w:val="9"/>
        </w:numPr>
        <w:tabs>
          <w:tab w:pos="385" w:val="left" w:leader="none"/>
        </w:tabs>
        <w:spacing w:line="240" w:lineRule="auto" w:before="156" w:after="0"/>
        <w:ind w:left="384" w:right="0" w:hanging="284"/>
        <w:jc w:val="left"/>
      </w:pPr>
      <w:r>
        <w:rPr>
          <w:color w:val="231F20"/>
          <w:w w:val="90"/>
        </w:rPr>
        <w:t>Unclaimed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Shares</w:t>
      </w:r>
      <w:r>
        <w:rPr/>
      </w:r>
    </w:p>
    <w:p>
      <w:pPr>
        <w:pStyle w:val="BodyText"/>
        <w:spacing w:line="220" w:lineRule="exact" w:before="169"/>
        <w:ind w:left="384" w:right="120"/>
        <w:jc w:val="left"/>
      </w:pP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5A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listing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agreement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exchanges,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regard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unclaimed/undelivered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offering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lying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Registrar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374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494.8pt;height:85.05pt;mso-position-horizontal-relative:char;mso-position-vertical-relative:line" coordorigin="0,0" coordsize="9896,1701">
            <v:group style="position:absolute;left:10;top:10;width:6475;height:841" coordorigin="10,10" coordsize="6475,841">
              <v:shape style="position:absolute;left:10;top:10;width:6475;height:841" coordorigin="10,10" coordsize="6475,841" path="m6484,10l10,10,10,850,6484,850,6484,10xe" filled="true" fillcolor="#dedfe0" stroked="false">
                <v:path arrowok="t"/>
                <v:fill type="solid"/>
              </v:shape>
            </v:group>
            <v:group style="position:absolute;left:6484;top:10;width:2;height:1681" coordorigin="6484,10" coordsize="2,1681">
              <v:shape style="position:absolute;left:6484;top:10;width:2;height:1681" coordorigin="6484,10" coordsize="0,1681" path="m6484,10l6484,1691e" filled="false" stroked="true" strokeweight=".101pt" strokecolor="#dedfe0">
                <v:path arrowok="t"/>
              </v:shape>
            </v:group>
            <v:group style="position:absolute;left:6484;top:10;width:1701;height:841" coordorigin="6484,10" coordsize="1701,841">
              <v:shape style="position:absolute;left:6484;top:10;width:1701;height:841" coordorigin="6484,10" coordsize="1701,841" path="m8185,10l6484,10,6484,850,8185,850,8185,10xe" filled="true" fillcolor="#dedfe0" stroked="false">
                <v:path arrowok="t"/>
                <v:fill type="solid"/>
              </v:shape>
            </v:group>
            <v:group style="position:absolute;left:8185;top:10;width:1701;height:841" coordorigin="8185,10" coordsize="1701,841">
              <v:shape style="position:absolute;left:8185;top:10;width:1701;height:841" coordorigin="8185,10" coordsize="1701,841" path="m9886,10l8185,10,8185,850,9886,850,9886,10xe" filled="true" fillcolor="#dedfe0" stroked="false">
                <v:path arrowok="t"/>
                <v:fill type="solid"/>
              </v:shape>
            </v:group>
            <v:group style="position:absolute;left:10;top:850;width:6475;height:616" coordorigin="10,850" coordsize="6475,616">
              <v:shape style="position:absolute;left:10;top:850;width:6475;height:616" coordorigin="10,850" coordsize="6475,616" path="m6484,850l10,850,10,1466,6484,1466,6484,850xe" filled="true" fillcolor="#dedfe0" stroked="false">
                <v:path arrowok="t"/>
                <v:fill type="solid"/>
              </v:shape>
            </v:group>
            <v:group style="position:absolute;left:6484;top:850;width:1701;height:616" coordorigin="6484,850" coordsize="1701,616">
              <v:shape style="position:absolute;left:6484;top:850;width:1701;height:616" coordorigin="6484,850" coordsize="1701,616" path="m8185,850l6484,850,6484,1466,8185,1466,8185,850xe" filled="true" fillcolor="#dedfe0" stroked="false">
                <v:path arrowok="t"/>
                <v:fill type="solid"/>
              </v:shape>
            </v:group>
            <v:group style="position:absolute;left:8185;top:850;width:1701;height:616" coordorigin="8185,850" coordsize="1701,616">
              <v:shape style="position:absolute;left:8185;top:850;width:1701;height:616" coordorigin="8185,850" coordsize="1701,616" path="m9886,850l8185,850,8185,1466,9886,1466,9886,850xe" filled="true" fillcolor="#dedfe0" stroked="false">
                <v:path arrowok="t"/>
                <v:fill type="solid"/>
              </v:shape>
            </v:group>
            <v:group style="position:absolute;left:10;top:1466;width:6475;height:225" coordorigin="10,1466" coordsize="6475,225">
              <v:shape style="position:absolute;left:10;top:1466;width:6475;height:225" coordorigin="10,1466" coordsize="6475,225" path="m6484,1466l10,1466,10,1691,6484,1691,6484,1466xe" filled="true" fillcolor="#dedfe0" stroked="false">
                <v:path arrowok="t"/>
                <v:fill type="solid"/>
              </v:shape>
            </v:group>
            <v:group style="position:absolute;left:6484;top:1466;width:1701;height:225" coordorigin="6484,1466" coordsize="1701,225">
              <v:shape style="position:absolute;left:6484;top:1466;width:1701;height:225" coordorigin="6484,1466" coordsize="1701,225" path="m8185,1466l6484,1466,6484,1691,8185,1691,8185,1466xe" filled="true" fillcolor="#dedfe0" stroked="false">
                <v:path arrowok="t"/>
                <v:fill type="solid"/>
              </v:shape>
            </v:group>
            <v:group style="position:absolute;left:8185;top:1466;width:1701;height:225" coordorigin="8185,1466" coordsize="1701,225">
              <v:shape style="position:absolute;left:8185;top:1466;width:1701;height:225" coordorigin="8185,1466" coordsize="1701,225" path="m9886,1466l8185,1466,8185,1691,9886,1691,9886,1466xe" filled="true" fillcolor="#dedfe0" stroked="false">
                <v:path arrowok="t"/>
                <v:fill type="solid"/>
              </v:shape>
            </v:group>
            <v:group style="position:absolute;left:10;top:10;width:9876;height:2" coordorigin="10,10" coordsize="9876,2">
              <v:shape style="position:absolute;left:10;top:10;width:9876;height:2" coordorigin="10,10" coordsize="9876,0" path="m10,10l9886,10e" filled="false" stroked="true" strokeweight="1.000015pt" strokecolor="#808285">
                <v:path arrowok="t"/>
              </v:shape>
            </v:group>
            <v:group style="position:absolute;left:10;top:1691;width:9876;height:2" coordorigin="10,1691" coordsize="9876,2">
              <v:shape style="position:absolute;left:10;top:1691;width:9876;height:2" coordorigin="10,1691" coordsize="9876,0" path="m10,1691l9886,1691e" filled="false" stroked="true" strokeweight="1.000015pt" strokecolor="#808285">
                <v:path arrowok="t"/>
              </v:shape>
              <v:shape style="position:absolute;left:50;top:41;width:82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Particulars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83;top:41;width:150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No.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Shareholders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79;top:41;width:1211;height:40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No.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9" w:lineRule="exact" w:before="0"/>
                        <w:ind w:left="45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/>
                          <w:color w:val="6D6E71"/>
                          <w:w w:val="90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6D6E71"/>
                          <w:spacing w:val="-6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5/‑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spacing w:val="-1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6011;height:10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 Shareholders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 outstanding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 as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on April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1, 2010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6"/>
                        <w:ind w:left="56" w:right="209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shareholders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who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approached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transfer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"/>
                        <w:ind w:left="0" w:right="79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shareholders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transferred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Shareholders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89;top:656;width:1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89;top:656;width:2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89;top:1272;width:1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89;top:1272;width:2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20" w:lineRule="exact" w:before="134"/>
        <w:ind w:left="384" w:right="12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crediting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Unclaimed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Demat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Suspense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Voting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rights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unclaimed/undelivered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frozen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until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claimed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shareholders.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457" w:val="left" w:leader="none"/>
        </w:tabs>
        <w:spacing w:before="0"/>
        <w:ind w:left="456" w:right="0" w:hanging="356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Means</w:t>
      </w:r>
      <w:r>
        <w:rPr>
          <w:rFonts w:ascii="Lucida Sans"/>
          <w:b/>
          <w:color w:val="231F20"/>
          <w:spacing w:val="-14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communication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left="100" w:right="0"/>
        <w:jc w:val="left"/>
      </w:pPr>
      <w:r>
        <w:rPr>
          <w:color w:val="231F20"/>
          <w:w w:val="95"/>
        </w:rPr>
        <w:t>During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2010‑2011:</w:t>
      </w:r>
      <w:r>
        <w:rPr/>
      </w:r>
    </w:p>
    <w:p>
      <w:pPr>
        <w:pStyle w:val="BodyText"/>
        <w:numPr>
          <w:ilvl w:val="0"/>
          <w:numId w:val="10"/>
        </w:numPr>
        <w:tabs>
          <w:tab w:pos="385" w:val="left" w:leader="none"/>
        </w:tabs>
        <w:spacing w:line="220" w:lineRule="exact" w:before="169" w:after="0"/>
        <w:ind w:left="384" w:right="136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quarterly,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yearly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widely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circulated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English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Marathi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newspapers,</w:t>
      </w:r>
      <w:r>
        <w:rPr>
          <w:color w:val="231F20"/>
          <w:w w:val="121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Times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Maharashtra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Times.</w:t>
      </w:r>
      <w:r>
        <w:rPr/>
      </w:r>
    </w:p>
    <w:p>
      <w:pPr>
        <w:pStyle w:val="BodyText"/>
        <w:numPr>
          <w:ilvl w:val="0"/>
          <w:numId w:val="10"/>
        </w:numPr>
        <w:tabs>
          <w:tab w:pos="385" w:val="left" w:leader="none"/>
        </w:tabs>
        <w:spacing w:line="220" w:lineRule="exact" w:before="170" w:after="0"/>
        <w:ind w:left="384" w:right="136" w:hanging="284"/>
        <w:jc w:val="both"/>
      </w:pPr>
      <w:r>
        <w:rPr>
          <w:color w:val="231F20"/>
          <w:w w:val="90"/>
        </w:rPr>
        <w:t>Company’s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results,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releases,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documents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posted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Company’s 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website</w:t>
      </w:r>
      <w:r>
        <w:rPr>
          <w:color w:val="231F20"/>
          <w:w w:val="85"/>
        </w:rPr>
        <w:t> </w:t>
      </w:r>
      <w:r>
        <w:rPr>
          <w:color w:val="231F20"/>
          <w:spacing w:val="17"/>
          <w:w w:val="85"/>
        </w:rPr>
        <w:t> </w:t>
      </w:r>
      <w:hyperlink r:id="rId9">
        <w:r>
          <w:rPr>
            <w:color w:val="231F20"/>
            <w:w w:val="85"/>
          </w:rPr>
          <w:t>www.oracle.com/financialservices.</w:t>
        </w:r>
        <w:r>
          <w:rPr/>
        </w:r>
      </w:hyperlink>
    </w:p>
    <w:p>
      <w:pPr>
        <w:pStyle w:val="BodyText"/>
        <w:numPr>
          <w:ilvl w:val="0"/>
          <w:numId w:val="10"/>
        </w:numPr>
        <w:tabs>
          <w:tab w:pos="385" w:val="left" w:leader="none"/>
        </w:tabs>
        <w:spacing w:line="220" w:lineRule="exact" w:before="170" w:after="0"/>
        <w:ind w:left="384" w:right="136" w:hanging="284"/>
        <w:jc w:val="both"/>
      </w:pPr>
      <w:r>
        <w:rPr>
          <w:color w:val="231F20"/>
          <w:w w:val="90"/>
        </w:rPr>
        <w:t>Detailed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Management’s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covering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GAAP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unconsolidated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financials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Report.</w:t>
      </w:r>
      <w:r>
        <w:rPr/>
      </w:r>
    </w:p>
    <w:p>
      <w:pPr>
        <w:pStyle w:val="BodyText"/>
        <w:numPr>
          <w:ilvl w:val="0"/>
          <w:numId w:val="10"/>
        </w:numPr>
        <w:tabs>
          <w:tab w:pos="385" w:val="left" w:leader="none"/>
        </w:tabs>
        <w:spacing w:line="220" w:lineRule="exact" w:before="170" w:after="0"/>
        <w:ind w:left="384" w:right="135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filing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shareholding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Electronic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Filing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Retrieval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(EDIFAR)</w:t>
      </w:r>
      <w:r>
        <w:rPr>
          <w:color w:val="231F20"/>
          <w:spacing w:val="15"/>
          <w:w w:val="95"/>
        </w:rPr>
        <w:t> </w:t>
      </w:r>
      <w:hyperlink r:id="rId15">
        <w:r>
          <w:rPr>
            <w:color w:val="231F20"/>
            <w:w w:val="95"/>
          </w:rPr>
          <w:t>http://sebiedifar.nic.in.</w:t>
        </w:r>
      </w:hyperlink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circular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CIR/CFD/DCR/3/2010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16,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SEBI,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discontinued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w w:val="88"/>
        </w:rPr>
        <w:t> </w:t>
      </w:r>
      <w:r>
        <w:rPr>
          <w:color w:val="231F20"/>
        </w:rPr>
        <w:t>April</w:t>
      </w:r>
      <w:r>
        <w:rPr>
          <w:color w:val="231F20"/>
          <w:spacing w:val="-26"/>
        </w:rPr>
        <w:t> </w:t>
      </w:r>
      <w:r>
        <w:rPr>
          <w:color w:val="231F20"/>
        </w:rPr>
        <w:t>1,</w:t>
      </w:r>
      <w:r>
        <w:rPr>
          <w:color w:val="231F20"/>
          <w:spacing w:val="-26"/>
        </w:rPr>
        <w:t> </w:t>
      </w:r>
      <w:r>
        <w:rPr>
          <w:color w:val="231F20"/>
        </w:rPr>
        <w:t>2010.</w:t>
      </w:r>
      <w:r>
        <w:rPr/>
      </w:r>
    </w:p>
    <w:p>
      <w:pPr>
        <w:pStyle w:val="BodyText"/>
        <w:numPr>
          <w:ilvl w:val="0"/>
          <w:numId w:val="10"/>
        </w:numPr>
        <w:tabs>
          <w:tab w:pos="385" w:val="left" w:leader="none"/>
        </w:tabs>
        <w:spacing w:line="220" w:lineRule="exact" w:before="170" w:after="0"/>
        <w:ind w:left="384" w:right="135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uploaded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results,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shareholding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0"/>
          <w:w w:val="90"/>
        </w:rPr>
        <w:t> </w:t>
      </w:r>
      <w:hyperlink r:id="rId16">
        <w:r>
          <w:rPr>
            <w:color w:val="231F20"/>
            <w:w w:val="90"/>
          </w:rPr>
          <w:t>http://corpfiling.co.in.</w:t>
        </w:r>
        <w:r>
          <w:rPr/>
        </w:r>
      </w:hyperlink>
    </w:p>
    <w:p>
      <w:pPr>
        <w:pStyle w:val="BodyText"/>
        <w:numPr>
          <w:ilvl w:val="0"/>
          <w:numId w:val="10"/>
        </w:numPr>
        <w:tabs>
          <w:tab w:pos="385" w:val="left" w:leader="none"/>
        </w:tabs>
        <w:spacing w:line="220" w:lineRule="exact" w:before="170" w:after="0"/>
        <w:ind w:left="384" w:right="135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updated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Database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12"/>
          <w:w w:val="90"/>
        </w:rPr>
        <w:t> </w:t>
      </w:r>
      <w:hyperlink r:id="rId17">
        <w:r>
          <w:rPr>
            <w:color w:val="231F20"/>
            <w:w w:val="90"/>
          </w:rPr>
          <w:t>http://www.directorsdatabase.com,</w:t>
        </w:r>
      </w:hyperlink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initiative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Bombay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Limited.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60" w:bottom="460" w:left="580" w:right="940"/>
        </w:sectPr>
      </w:pPr>
    </w:p>
    <w:p>
      <w:pPr>
        <w:numPr>
          <w:ilvl w:val="1"/>
          <w:numId w:val="6"/>
        </w:numPr>
        <w:tabs>
          <w:tab w:pos="474" w:val="left" w:leader="none"/>
        </w:tabs>
        <w:spacing w:before="61"/>
        <w:ind w:left="473" w:right="0" w:hanging="356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General</w:t>
      </w:r>
      <w:r>
        <w:rPr>
          <w:rFonts w:ascii="Lucida Sans"/>
          <w:b/>
          <w:color w:val="231F20"/>
          <w:spacing w:val="-40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shareholder</w:t>
      </w:r>
      <w:r>
        <w:rPr>
          <w:rFonts w:ascii="Lucida Sans"/>
          <w:b/>
          <w:color w:val="231F20"/>
          <w:spacing w:val="-4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information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07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8.4pt;height:178.15pt;mso-position-horizontal-relative:char;mso-position-vertical-relative:line" coordorigin="0,0" coordsize="10168,3563">
            <v:group style="position:absolute;left:10;top:10;width:5159;height:433" coordorigin="10,10" coordsize="5159,433">
              <v:shape style="position:absolute;left:10;top:10;width:5159;height:433" coordorigin="10,10" coordsize="5159,433" path="m5169,10l10,10,10,443,5169,443,5169,10xe" filled="true" fillcolor="#dedfe0" stroked="false">
                <v:path arrowok="t"/>
                <v:fill type="solid"/>
              </v:shape>
            </v:group>
            <v:group style="position:absolute;left:5169;top:10;width:4989;height:433" coordorigin="5169,10" coordsize="4989,433">
              <v:shape style="position:absolute;left:5169;top:10;width:4989;height:433" coordorigin="5169,10" coordsize="4989,433" path="m10158,10l5169,10,5169,443,10158,443,10158,10xe" filled="true" fillcolor="#dedfe0" stroked="false">
                <v:path arrowok="t"/>
                <v:fill type="solid"/>
              </v:shape>
            </v:group>
            <v:group style="position:absolute;left:10;top:443;width:5159;height:616" coordorigin="10,443" coordsize="5159,616">
              <v:shape style="position:absolute;left:10;top:443;width:5159;height:616" coordorigin="10,443" coordsize="5159,616" path="m5169,443l10,443,10,1058,5169,1058,5169,443xe" filled="true" fillcolor="#dedfe0" stroked="false">
                <v:path arrowok="t"/>
                <v:fill type="solid"/>
              </v:shape>
            </v:group>
            <v:group style="position:absolute;left:5169;top:443;width:4989;height:616" coordorigin="5169,443" coordsize="4989,616">
              <v:shape style="position:absolute;left:5169;top:443;width:4989;height:616" coordorigin="5169,443" coordsize="4989,616" path="m10158,443l5169,443,5169,1058,10158,1058,10158,443xe" filled="true" fillcolor="#dedfe0" stroked="false">
                <v:path arrowok="t"/>
                <v:fill type="solid"/>
              </v:shape>
            </v:group>
            <v:group style="position:absolute;left:10;top:1058;width:5159;height:416" coordorigin="10,1058" coordsize="5159,416">
              <v:shape style="position:absolute;left:10;top:1058;width:5159;height:416" coordorigin="10,1058" coordsize="5159,416" path="m5169,1058l10,1058,10,1474,5169,1474,5169,1058xe" filled="true" fillcolor="#dedfe0" stroked="false">
                <v:path arrowok="t"/>
                <v:fill type="solid"/>
              </v:shape>
            </v:group>
            <v:group style="position:absolute;left:5169;top:1058;width:4989;height:416" coordorigin="5169,1058" coordsize="4989,416">
              <v:shape style="position:absolute;left:5169;top:1058;width:4989;height:416" coordorigin="5169,1058" coordsize="4989,416" path="m10158,1058l5169,1058,5169,1474,10158,1474,10158,1058xe" filled="true" fillcolor="#dedfe0" stroked="false">
                <v:path arrowok="t"/>
                <v:fill type="solid"/>
              </v:shape>
            </v:group>
            <v:group style="position:absolute;left:10;top:1474;width:5159;height:616" coordorigin="10,1474" coordsize="5159,616">
              <v:shape style="position:absolute;left:10;top:1474;width:5159;height:616" coordorigin="10,1474" coordsize="5159,616" path="m5169,1474l10,1474,10,2089,5169,2089,5169,1474xe" filled="true" fillcolor="#dedfe0" stroked="false">
                <v:path arrowok="t"/>
                <v:fill type="solid"/>
              </v:shape>
            </v:group>
            <v:group style="position:absolute;left:5169;top:1474;width:4989;height:616" coordorigin="5169,1474" coordsize="4989,616">
              <v:shape style="position:absolute;left:5169;top:1474;width:4989;height:616" coordorigin="5169,1474" coordsize="4989,616" path="m10158,1474l5169,1474,5169,2089,10158,2089,10158,1474xe" filled="true" fillcolor="#dedfe0" stroked="false">
                <v:path arrowok="t"/>
                <v:fill type="solid"/>
              </v:shape>
            </v:group>
            <v:group style="position:absolute;left:10;top:2089;width:5159;height:616" coordorigin="10,2089" coordsize="5159,616">
              <v:shape style="position:absolute;left:10;top:2089;width:5159;height:616" coordorigin="10,2089" coordsize="5159,616" path="m5169,2089l10,2089,10,2705,5169,2705,5169,2089xe" filled="true" fillcolor="#dedfe0" stroked="false">
                <v:path arrowok="t"/>
                <v:fill type="solid"/>
              </v:shape>
            </v:group>
            <v:group style="position:absolute;left:5169;top:2089;width:4989;height:616" coordorigin="5169,2089" coordsize="4989,616">
              <v:shape style="position:absolute;left:5169;top:2089;width:4989;height:616" coordorigin="5169,2089" coordsize="4989,616" path="m10158,2089l5169,2089,5169,2705,10158,2705,10158,2089xe" filled="true" fillcolor="#dedfe0" stroked="false">
                <v:path arrowok="t"/>
                <v:fill type="solid"/>
              </v:shape>
            </v:group>
            <v:group style="position:absolute;left:10;top:2705;width:5159;height:849" coordorigin="10,2705" coordsize="5159,849">
              <v:shape style="position:absolute;left:10;top:2705;width:5159;height:849" coordorigin="10,2705" coordsize="5159,849" path="m5169,2705l10,2705,10,3553,5169,3553,5169,2705xe" filled="true" fillcolor="#dedfe0" stroked="false">
                <v:path arrowok="t"/>
                <v:fill type="solid"/>
              </v:shape>
            </v:group>
            <v:group style="position:absolute;left:5169;top:2705;width:4989;height:849" coordorigin="5169,2705" coordsize="4989,849">
              <v:shape style="position:absolute;left:5169;top:2705;width:4989;height:849" coordorigin="5169,2705" coordsize="4989,849" path="m10158,2705l5169,2705,5169,3553,10158,3553,10158,2705xe" filled="true" fillcolor="#dedfe0" stroked="false">
                <v:path arrowok="t"/>
                <v:fill type="solid"/>
              </v:shape>
            </v:group>
            <v:group style="position:absolute;left:10;top:10;width:10148;height:2" coordorigin="10,10" coordsize="10148,2">
              <v:shape style="position:absolute;left:10;top:10;width:10148;height:2" coordorigin="10,10" coordsize="10148,0" path="m10,10l10158,10e" filled="false" stroked="true" strokeweight="1pt" strokecolor="#808285">
                <v:path arrowok="t"/>
              </v:shape>
            </v:group>
            <v:group style="position:absolute;left:10;top:3553;width:10148;height:2" coordorigin="10,3553" coordsize="10148,2">
              <v:shape style="position:absolute;left:10;top:3553;width:10148;height:2" coordorigin="10,3553" coordsize="10148,0" path="m10,3553l10158,3553e" filled="false" stroked="true" strokeweight="1pt" strokecolor="#808285">
                <v:path arrowok="t"/>
              </v:shape>
              <v:shape style="position:absolute;left:50;top:41;width:1912;height:14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Annual</w:t>
                      </w:r>
                      <w:r>
                        <w:rPr>
                          <w:rFonts w:ascii="Cambria"/>
                          <w:color w:val="6D6E71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General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Meeting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53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Day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Date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Time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Venue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Lucida Sans" w:hAnsi="Lucida Sans" w:cs="Lucida Sans" w:eastAsia="Lucida San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48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08;top:249;width:2556;height:12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Thursday,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18,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3.00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6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Leela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Kempinski,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Sahar,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Andheri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(East),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Lucida Sans" w:hAnsi="Lucida Sans" w:cs="Lucida Sans" w:eastAsia="Lucida Sans"/>
                          <w:b/>
                          <w:bCs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April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1,</w:t>
                      </w:r>
                      <w:r>
                        <w:rPr>
                          <w:rFonts w:ascii="Cambria"/>
                          <w:color w:val="231F20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color w:val="231F20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695;width:163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Date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Book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Closure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08;top:1695;width:4477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Saturday,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13,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Thursday,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August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18,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(both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days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inclusive)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2311;width:23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Listing</w:t>
                      </w:r>
                      <w:r>
                        <w:rPr>
                          <w:rFonts w:ascii="Cambria"/>
                          <w:color w:val="231F20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Exchanges</w:t>
                      </w:r>
                      <w:r>
                        <w:rPr>
                          <w:rFonts w:ascii="Cambria"/>
                          <w:color w:val="231F20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08;top:2311;width:3756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Bombay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spacing w:val="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(BSE);</w:t>
                      </w:r>
                      <w:r>
                        <w:rPr>
                          <w:rFonts w:ascii="Cambria"/>
                          <w:color w:val="231F20"/>
                          <w:spacing w:val="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National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(NSE)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2927;width:3756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Code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Bombay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spacing w:val="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(BSE)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National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(NSE)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08;top:3134;width:6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532466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OFSS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15"/>
          <w:szCs w:val="15"/>
        </w:rPr>
      </w:pPr>
    </w:p>
    <w:p>
      <w:pPr>
        <w:spacing w:before="7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z w:val="18"/>
        </w:rPr>
        <w:t>Listing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NSE.</w:t>
      </w:r>
      <w:r>
        <w:rPr/>
      </w:r>
    </w:p>
    <w:p>
      <w:pPr>
        <w:pStyle w:val="BodyText"/>
        <w:spacing w:line="220" w:lineRule="exact" w:before="169"/>
        <w:ind w:right="12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Custodial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Depository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Depository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Services (India) Limited on the basis of number of beneficial accounts maintained by them as on March 31, 2011.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0"/>
          <w:sz w:val="18"/>
        </w:rPr>
        <w:t>Unclaimed</w:t>
      </w:r>
      <w:r>
        <w:rPr>
          <w:rFonts w:ascii="Lucida Sans"/>
          <w:b/>
          <w:color w:val="6D6E71"/>
          <w:spacing w:val="42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Dividend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Pursuant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205A,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205C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transferred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unpaid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unpaid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unclaimed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payment,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transferred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‘Investor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Protection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Fund’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Government.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Accordingly,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unclaimed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transferred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‘Investor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Protection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Fund’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course.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transferred,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claims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aforesaid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dividend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thereafter.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claims,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dividend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 2003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– 2004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onwards immediately.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470" w:val="left" w:leader="none"/>
        </w:tabs>
        <w:spacing w:before="0"/>
        <w:ind w:left="469" w:right="0" w:hanging="352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Market</w:t>
      </w:r>
      <w:r>
        <w:rPr>
          <w:rFonts w:ascii="Lucida Sans"/>
          <w:b/>
          <w:color w:val="231F20"/>
          <w:spacing w:val="-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price</w:t>
      </w:r>
      <w:r>
        <w:rPr>
          <w:rFonts w:ascii="Lucida Sans"/>
          <w:b/>
          <w:color w:val="231F20"/>
          <w:spacing w:val="-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data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20"/>
        <w:jc w:val="left"/>
      </w:pPr>
      <w:r>
        <w:rPr/>
        <w:pict>
          <v:group style="position:absolute;margin-left:53.38187pt;margin-top:38.254028pt;width:508.7pt;height:42.55pt;mso-position-horizontal-relative:page;mso-position-vertical-relative:paragraph;z-index:-712240" coordorigin="1068,765" coordsize="10174,851">
            <v:group style="position:absolute;left:1078;top:775;width:1701;height:841" coordorigin="1078,775" coordsize="1701,841">
              <v:shape style="position:absolute;left:1078;top:775;width:1701;height:841" coordorigin="1078,775" coordsize="1701,841" path="m2778,775l1078,775,1078,1615,2778,1615,2778,775xe" filled="true" fillcolor="#dedfe0" stroked="false">
                <v:path arrowok="t"/>
                <v:fill type="solid"/>
              </v:shape>
            </v:group>
            <v:group style="position:absolute;left:2778;top:1407;width:1409;height:208" coordorigin="2778,1407" coordsize="1409,208">
              <v:shape style="position:absolute;left:2778;top:1407;width:1409;height:208" coordorigin="2778,1407" coordsize="1409,208" path="m2778,1615l4187,1615,4187,1407,2778,1407,2778,1615xe" filled="true" fillcolor="#dedfe0" stroked="false">
                <v:path arrowok="t"/>
                <v:fill type="solid"/>
              </v:shape>
            </v:group>
            <v:group style="position:absolute;left:2778;top:1201;width:4227;height:206" coordorigin="2778,1201" coordsize="4227,206">
              <v:shape style="position:absolute;left:2778;top:1201;width:4227;height:206" coordorigin="2778,1201" coordsize="4227,206" path="m2778,1407l7005,1407,7005,1201,2778,1201,2778,1407xe" filled="true" fillcolor="#dedfe0" stroked="false">
                <v:path arrowok="t"/>
                <v:fill type="solid"/>
              </v:shape>
            </v:group>
            <v:group style="position:absolute;left:2778;top:775;width:1409;height:426" coordorigin="2778,775" coordsize="1409,426">
              <v:shape style="position:absolute;left:2778;top:775;width:1409;height:426" coordorigin="2778,775" coordsize="1409,426" path="m2778,1201l4187,1201,4187,775,2778,775,2778,1201xe" filled="true" fillcolor="#dedfe0" stroked="false">
                <v:path arrowok="t"/>
                <v:fill type="solid"/>
              </v:shape>
            </v:group>
            <v:group style="position:absolute;left:4187;top:1408;width:1409;height:208" coordorigin="4187,1408" coordsize="1409,208">
              <v:shape style="position:absolute;left:4187;top:1408;width:1409;height:208" coordorigin="4187,1408" coordsize="1409,208" path="m5596,1408l4187,1408,4187,1615,5596,1615,5596,1408xe" filled="true" fillcolor="#dedfe0" stroked="false">
                <v:path arrowok="t"/>
                <v:fill type="solid"/>
              </v:shape>
            </v:group>
            <v:group style="position:absolute;left:5596;top:1408;width:1409;height:208" coordorigin="5596,1408" coordsize="1409,208">
              <v:shape style="position:absolute;left:5596;top:1408;width:1409;height:208" coordorigin="5596,1408" coordsize="1409,208" path="m7005,1408l5596,1408,5596,1615,7005,1615,7005,1408xe" filled="true" fillcolor="#dedfe0" stroked="false">
                <v:path arrowok="t"/>
                <v:fill type="solid"/>
              </v:shape>
            </v:group>
            <v:group style="position:absolute;left:7005;top:1407;width:1409;height:208" coordorigin="7005,1407" coordsize="1409,208">
              <v:shape style="position:absolute;left:7005;top:1407;width:1409;height:208" coordorigin="7005,1407" coordsize="1409,208" path="m7005,1615l8414,1615,8414,1407,7005,1407,7005,1615xe" filled="true" fillcolor="#dedfe0" stroked="false">
                <v:path arrowok="t"/>
                <v:fill type="solid"/>
              </v:shape>
            </v:group>
            <v:group style="position:absolute;left:7005;top:1201;width:4227;height:206" coordorigin="7005,1201" coordsize="4227,206">
              <v:shape style="position:absolute;left:7005;top:1201;width:4227;height:206" coordorigin="7005,1201" coordsize="4227,206" path="m7005,1407l11231,1407,11231,1201,7005,1201,7005,1407xe" filled="true" fillcolor="#dedfe0" stroked="false">
                <v:path arrowok="t"/>
                <v:fill type="solid"/>
              </v:shape>
            </v:group>
            <v:group style="position:absolute;left:7005;top:775;width:1409;height:426" coordorigin="7005,775" coordsize="1409,426">
              <v:shape style="position:absolute;left:7005;top:775;width:1409;height:426" coordorigin="7005,775" coordsize="1409,426" path="m7005,1201l8414,1201,8414,775,7005,775,7005,1201xe" filled="true" fillcolor="#dedfe0" stroked="false">
                <v:path arrowok="t"/>
                <v:fill type="solid"/>
              </v:shape>
            </v:group>
            <v:group style="position:absolute;left:8414;top:1408;width:1409;height:208" coordorigin="8414,1408" coordsize="1409,208">
              <v:shape style="position:absolute;left:8414;top:1408;width:1409;height:208" coordorigin="8414,1408" coordsize="1409,208" path="m9823,1408l8414,1408,8414,1615,9823,1615,9823,1408xe" filled="true" fillcolor="#dedfe0" stroked="false">
                <v:path arrowok="t"/>
                <v:fill type="solid"/>
              </v:shape>
            </v:group>
            <v:group style="position:absolute;left:9823;top:1408;width:1409;height:208" coordorigin="9823,1408" coordsize="1409,208">
              <v:shape style="position:absolute;left:9823;top:1408;width:1409;height:208" coordorigin="9823,1408" coordsize="1409,208" path="m11231,1408l9823,1408,9823,1615,11231,1615,11231,1408xe" filled="true" fillcolor="#dedfe0" stroked="false">
                <v:path arrowok="t"/>
                <v:fill type="solid"/>
              </v:shape>
            </v:group>
            <v:group style="position:absolute;left:4187;top:775;width:1409;height:425" coordorigin="4187,775" coordsize="1409,425">
              <v:shape style="position:absolute;left:4187;top:775;width:1409;height:425" coordorigin="4187,775" coordsize="1409,425" path="m5596,775l4187,775,4187,1200,5596,1200,5596,775xe" filled="true" fillcolor="#dedfe0" stroked="false">
                <v:path arrowok="t"/>
                <v:fill type="solid"/>
              </v:shape>
            </v:group>
            <v:group style="position:absolute;left:5596;top:775;width:1409;height:425" coordorigin="5596,775" coordsize="1409,425">
              <v:shape style="position:absolute;left:5596;top:775;width:1409;height:425" coordorigin="5596,775" coordsize="1409,425" path="m7005,775l5596,775,5596,1200,7005,1200,7005,775xe" filled="true" fillcolor="#dedfe0" stroked="false">
                <v:path arrowok="t"/>
                <v:fill type="solid"/>
              </v:shape>
            </v:group>
            <v:group style="position:absolute;left:8414;top:775;width:1409;height:425" coordorigin="8414,775" coordsize="1409,425">
              <v:shape style="position:absolute;left:8414;top:775;width:1409;height:425" coordorigin="8414,775" coordsize="1409,425" path="m9823,775l8414,775,8414,1200,9823,1200,9823,775xe" filled="true" fillcolor="#dedfe0" stroked="false">
                <v:path arrowok="t"/>
                <v:fill type="solid"/>
              </v:shape>
            </v:group>
            <v:group style="position:absolute;left:9823;top:775;width:1409;height:425" coordorigin="9823,775" coordsize="1409,425">
              <v:shape style="position:absolute;left:9823;top:775;width:1409;height:425" coordorigin="9823,775" coordsize="1409,425" path="m11231,775l9823,775,9823,1200,11231,1200,11231,775xe" filled="true" fillcolor="#dedfe0" stroked="false">
                <v:path arrowok="t"/>
                <v:fill type="solid"/>
              </v:shape>
            </v:group>
            <v:group style="position:absolute;left:1078;top:775;width:10154;height:2" coordorigin="1078,775" coordsize="10154,2">
              <v:shape style="position:absolute;left:1078;top:775;width:10154;height:2" coordorigin="1078,775" coordsize="10154,0" path="m1078,775l11231,775e" filled="false" stroked="true" strokeweight="1.000076pt" strokecolor="#808285">
                <v:path arrowok="t"/>
              </v:shape>
              <v:shape style="position:absolute;left:1117;top:806;width:12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Month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475;top:811;width:673;height:207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High</w:t>
                      </w:r>
                      <w:r>
                        <w:rPr>
                          <w:rFonts w:ascii="Cambria"/>
                          <w:color w:val="6D6E71"/>
                          <w:spacing w:val="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9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702;top:811;width:854;height:603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27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Low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90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161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BSE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103;top:806;width:806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Volume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327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02;top:811;width:673;height:207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High</w:t>
                      </w:r>
                      <w:r>
                        <w:rPr>
                          <w:rFonts w:ascii="Cambria"/>
                          <w:color w:val="6D6E71"/>
                          <w:spacing w:val="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9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912;top:811;width:871;height:603" type="#_x0000_t20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28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Low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90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161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NSE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330;top:806;width:806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Volume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327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Monthly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high,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traded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9"/>
        <w:rPr>
          <w:rFonts w:ascii="Cambria" w:hAnsi="Cambria" w:cs="Cambria" w:eastAsia="Cambria"/>
          <w:sz w:val="22"/>
          <w:szCs w:val="2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1561"/>
        <w:gridCol w:w="1434"/>
        <w:gridCol w:w="1384"/>
        <w:gridCol w:w="1409"/>
        <w:gridCol w:w="1359"/>
        <w:gridCol w:w="1201"/>
      </w:tblGrid>
      <w:tr>
        <w:trPr>
          <w:trHeight w:val="304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April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2,327.95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2,133.00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148,680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2,329.00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2,100.60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981,913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May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2,177.00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1,995.00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287,886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2,180.00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1,986.00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1,011,261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June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2,270.00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2,035.50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494,238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2,269.80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2,018.75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1,773,297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July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2,284.95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2,075.00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104,641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2,288.00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2,070.00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563,271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August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2,199.00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2,013.00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207,985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2,189.00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2,011.10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1,215,683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September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2,290.60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2,033.05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315,950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2,290.00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2,035.05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1,429,903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October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2,510.00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2,195.00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250,745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2,482.80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2,075.20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1,334,180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November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2,400.00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2,020.00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197,138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2,390.00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2,015.00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865,639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December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2,348.55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2,060.00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170,873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2,349.00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2,062.80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769,266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January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2,355.00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2,140.15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157,801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2,400.00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2,142.00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705,145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February</w:t>
            </w:r>
            <w:r>
              <w:rPr>
                <w:rFonts w:ascii="Cambria"/>
                <w:color w:val="231F20"/>
                <w:spacing w:val="34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2,298.80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1,951.00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193,803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2,300.00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1,959.80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871,968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March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2,090.00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1,910.10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164,659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2,149.80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1,929.00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406,153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60" w:bottom="480" w:left="960" w:right="560"/>
        </w:sectPr>
      </w:pPr>
    </w:p>
    <w:p>
      <w:pPr>
        <w:spacing w:before="52"/>
        <w:ind w:left="160" w:right="0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spacing w:val="-1"/>
          <w:w w:val="95"/>
          <w:sz w:val="18"/>
        </w:rPr>
        <w:t>Relativ</w:t>
      </w:r>
      <w:r>
        <w:rPr>
          <w:rFonts w:ascii="Verdana"/>
          <w:b/>
          <w:color w:val="231F20"/>
          <w:spacing w:val="-2"/>
          <w:w w:val="95"/>
          <w:sz w:val="18"/>
        </w:rPr>
        <w:t>e</w:t>
      </w:r>
      <w:r>
        <w:rPr>
          <w:rFonts w:ascii="Verdana"/>
          <w:b/>
          <w:color w:val="231F20"/>
          <w:spacing w:val="-15"/>
          <w:w w:val="95"/>
          <w:sz w:val="18"/>
        </w:rPr>
        <w:t> </w:t>
      </w:r>
      <w:r>
        <w:rPr>
          <w:rFonts w:ascii="Verdana"/>
          <w:b/>
          <w:color w:val="231F20"/>
          <w:spacing w:val="-1"/>
          <w:w w:val="95"/>
          <w:sz w:val="18"/>
        </w:rPr>
        <w:t>movement</w:t>
      </w:r>
      <w:r>
        <w:rPr>
          <w:rFonts w:ascii="Verdana"/>
          <w:b/>
          <w:color w:val="231F20"/>
          <w:spacing w:val="-14"/>
          <w:w w:val="95"/>
          <w:sz w:val="18"/>
        </w:rPr>
        <w:t> </w:t>
      </w:r>
      <w:r>
        <w:rPr>
          <w:rFonts w:ascii="Verdana"/>
          <w:b/>
          <w:color w:val="231F20"/>
          <w:spacing w:val="-2"/>
          <w:w w:val="95"/>
          <w:sz w:val="18"/>
        </w:rPr>
        <w:t>c</w:t>
      </w:r>
      <w:r>
        <w:rPr>
          <w:rFonts w:ascii="Verdana"/>
          <w:b/>
          <w:color w:val="231F20"/>
          <w:spacing w:val="-3"/>
          <w:w w:val="95"/>
          <w:sz w:val="18"/>
        </w:rPr>
        <w:t>har</w:t>
      </w:r>
      <w:r>
        <w:rPr>
          <w:rFonts w:ascii="Verdana"/>
          <w:b/>
          <w:color w:val="231F20"/>
          <w:spacing w:val="-2"/>
          <w:w w:val="95"/>
          <w:sz w:val="18"/>
        </w:rPr>
        <w:t>t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left="160" w:right="926"/>
        <w:jc w:val="left"/>
        <w:rPr>
          <w:rFonts w:ascii="Cambria" w:hAnsi="Cambria" w:cs="Cambria" w:eastAsia="Cambria"/>
        </w:rPr>
      </w:pPr>
      <w:r>
        <w:rPr/>
        <w:pict>
          <v:group style="position:absolute;margin-left:64.958397pt;margin-top:111.531418pt;width:5.15pt;height:.1pt;mso-position-horizontal-relative:page;mso-position-vertical-relative:paragraph;z-index:-711856" coordorigin="1299,2231" coordsize="103,2">
            <v:shape style="position:absolute;left:1299;top:2231;width:103;height:2" coordorigin="1299,2231" coordsize="103,0" path="m1299,2231l1402,2231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group style="position:absolute;margin-left:64.958397pt;margin-top:59.466125pt;width:5.15pt;height:.1pt;mso-position-horizontal-relative:page;mso-position-vertical-relative:paragraph;z-index:-711832" coordorigin="1299,1189" coordsize="103,2">
            <v:shape style="position:absolute;left:1299;top:1189;width:103;height:2" coordorigin="1299,1189" coordsize="103,0" path="m1299,1189l1402,1189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group style="position:absolute;margin-left:504.994995pt;margin-top:59.466125pt;width:4.95pt;height:.1pt;mso-position-horizontal-relative:page;mso-position-vertical-relative:paragraph;z-index:-711736" coordorigin="10100,1189" coordsize="99,2">
            <v:shape style="position:absolute;left:10100;top:1189;width:99;height:2" coordorigin="10100,1189" coordsize="99,0" path="m10199,1189l10100,1189e" filled="false" stroked="true" strokeweight=".39pt" strokecolor="#231f20">
              <v:path arrowok="t"/>
            </v:shape>
            <w10:wrap type="none"/>
          </v:group>
        </w:pic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chart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below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gives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comparison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your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Company’s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price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movement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NSE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vis‑à‑vis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movement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S&amp;P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CNX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NIFTY</w:t>
      </w:r>
      <w:r>
        <w:rPr>
          <w:rFonts w:ascii="Cambria" w:hAnsi="Cambria" w:cs="Cambria" w:eastAsia="Cambria"/>
          <w:color w:val="231F20"/>
          <w:w w:val="106"/>
        </w:rPr>
        <w:t> </w:t>
      </w:r>
      <w:r>
        <w:rPr>
          <w:rFonts w:ascii="Cambria" w:hAnsi="Cambria" w:cs="Cambria" w:eastAsia="Cambria"/>
          <w:color w:val="231F20"/>
          <w:w w:val="95"/>
        </w:rPr>
        <w:t>for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year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2010</w:t>
      </w:r>
      <w:r>
        <w:rPr>
          <w:rFonts w:ascii="Cambria" w:hAnsi="Cambria" w:cs="Cambria" w:eastAsia="Cambria"/>
          <w:color w:val="231F20"/>
          <w:spacing w:val="-3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3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2011.</w:t>
      </w:r>
      <w:r>
        <w:rPr>
          <w:rFonts w:ascii="Cambria" w:hAnsi="Cambria" w:cs="Cambria" w:eastAsia="Cambria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9201"/>
      </w:tblGrid>
      <w:tr>
        <w:trPr>
          <w:trHeight w:val="691" w:hRule="exact"/>
        </w:trPr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231F20"/>
            </w:tcBorders>
          </w:tcPr>
          <w:p>
            <w:pPr>
              <w:pStyle w:val="TableParagraph"/>
              <w:spacing w:line="240" w:lineRule="auto" w:before="80"/>
              <w:ind w:left="8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pacing w:val="-30"/>
                <w:sz w:val="14"/>
              </w:rPr>
              <w:t>7</w:t>
            </w:r>
            <w:r>
              <w:rPr>
                <w:rFonts w:ascii="Arial"/>
                <w:color w:val="231F20"/>
                <w:sz w:val="14"/>
              </w:rPr>
              <w:t>,</w:t>
            </w:r>
            <w:r>
              <w:rPr>
                <w:rFonts w:ascii="Arial"/>
                <w:color w:val="231F20"/>
                <w:spacing w:val="2"/>
                <w:sz w:val="14"/>
              </w:rPr>
              <w:t>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9201" w:type="dxa"/>
            <w:tcBorders>
              <w:top w:val="nil" w:sz="6" w:space="0" w:color="auto"/>
              <w:left w:val="single" w:sz="3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3,000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1150" w:hRule="exact"/>
        </w:trPr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2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6,000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9201" w:type="dxa"/>
            <w:tcBorders>
              <w:top w:val="nil" w:sz="6" w:space="0" w:color="auto"/>
              <w:left w:val="single" w:sz="3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21"/>
              <w:ind w:left="2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2,500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829" w:hRule="exact"/>
        </w:trPr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mbria" w:hAnsi="Cambria" w:cs="Cambria" w:eastAsia="Cambria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5,000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9201" w:type="dxa"/>
            <w:tcBorders>
              <w:top w:val="nil" w:sz="6" w:space="0" w:color="auto"/>
              <w:left w:val="single" w:sz="3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46" w:hRule="exact"/>
        </w:trPr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231F2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mbria" w:hAnsi="Cambria" w:cs="Cambria" w:eastAsia="Cambria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4,000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9201" w:type="dxa"/>
            <w:tcBorders>
              <w:top w:val="nil" w:sz="6" w:space="0" w:color="auto"/>
              <w:left w:val="single" w:sz="3" w:space="0" w:color="231F2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2,000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691" w:hRule="exact"/>
        </w:trPr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2"/>
              <w:ind w:left="5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3,000</w:t>
            </w:r>
            <w:r>
              <w:rPr>
                <w:rFonts w:ascii="Arial"/>
                <w:sz w:val="14"/>
              </w:rPr>
            </w:r>
          </w:p>
        </w:tc>
        <w:tc>
          <w:tcPr>
            <w:tcW w:w="9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2"/>
              <w:ind w:left="248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color w:val="231F20"/>
                <w:sz w:val="14"/>
              </w:rPr>
              <w:t>1,500</w:t>
            </w:r>
            <w:r>
              <w:rPr>
                <w:rFonts w:ascii="Arial"/>
                <w:sz w:val="1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4"/>
          <w:szCs w:val="14"/>
        </w:rPr>
        <w:sectPr>
          <w:pgSz w:w="11910" w:h="16840"/>
          <w:pgMar w:header="0" w:footer="277" w:top="560" w:bottom="460" w:left="520" w:right="0"/>
        </w:sectPr>
      </w:pPr>
    </w:p>
    <w:p>
      <w:pPr>
        <w:spacing w:before="48"/>
        <w:ind w:left="70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74.0495pt;margin-top:-217.388367pt;width:427.45pt;height:217.5pt;mso-position-horizontal-relative:page;mso-position-vertical-relative:paragraph;z-index:-711952" coordorigin="1481,-4348" coordsize="8549,4350">
            <v:group style="position:absolute;left:1485;top:-179;width:8542;height:2" coordorigin="1485,-179" coordsize="8542,2">
              <v:shape style="position:absolute;left:1485;top:-179;width:8542;height:2" coordorigin="1485,-179" coordsize="8542,0" path="m1485,-179l10026,-179e" filled="false" stroked="true" strokeweight=".39pt" strokecolor="#231f20">
                <v:path arrowok="t"/>
              </v:shape>
            </v:group>
            <v:group style="position:absolute;left:1485;top:-106;width:2;height:105" coordorigin="1485,-106" coordsize="2,105">
              <v:shape style="position:absolute;left:1485;top:-106;width:2;height:105" coordorigin="1485,-106" coordsize="0,105" path="m1485,-2l1485,-106e" filled="false" stroked="true" strokeweight=".39pt" strokecolor="#231f20">
                <v:path arrowok="t"/>
              </v:shape>
            </v:group>
            <v:group style="position:absolute;left:2191;top:-106;width:2;height:105" coordorigin="2191,-106" coordsize="2,105">
              <v:shape style="position:absolute;left:2191;top:-106;width:2;height:105" coordorigin="2191,-106" coordsize="0,105" path="m2191,-2l2191,-106e" filled="false" stroked="true" strokeweight=".39pt" strokecolor="#231f20">
                <v:path arrowok="t"/>
              </v:shape>
            </v:group>
            <v:group style="position:absolute;left:2897;top:-106;width:2;height:105" coordorigin="2897,-106" coordsize="2,105">
              <v:shape style="position:absolute;left:2897;top:-106;width:2;height:105" coordorigin="2897,-106" coordsize="0,105" path="m2897,-2l2897,-106e" filled="false" stroked="true" strokeweight=".39pt" strokecolor="#231f20">
                <v:path arrowok="t"/>
              </v:shape>
            </v:group>
            <v:group style="position:absolute;left:3603;top:-106;width:2;height:105" coordorigin="3603,-106" coordsize="2,105">
              <v:shape style="position:absolute;left:3603;top:-106;width:2;height:105" coordorigin="3603,-106" coordsize="0,105" path="m3603,-2l3603,-106e" filled="false" stroked="true" strokeweight=".39pt" strokecolor="#231f20">
                <v:path arrowok="t"/>
              </v:shape>
            </v:group>
            <v:group style="position:absolute;left:4343;top:-106;width:2;height:105" coordorigin="4343,-106" coordsize="2,105">
              <v:shape style="position:absolute;left:4343;top:-106;width:2;height:105" coordorigin="4343,-106" coordsize="0,105" path="m4343,-2l4343,-106e" filled="false" stroked="true" strokeweight=".39pt" strokecolor="#231f20">
                <v:path arrowok="t"/>
              </v:shape>
            </v:group>
            <v:group style="position:absolute;left:5049;top:-106;width:2;height:105" coordorigin="5049,-106" coordsize="2,105">
              <v:shape style="position:absolute;left:5049;top:-106;width:2;height:105" coordorigin="5049,-106" coordsize="0,105" path="m5049,-2l5049,-106e" filled="false" stroked="true" strokeweight=".39pt" strokecolor="#231f20">
                <v:path arrowok="t"/>
              </v:shape>
            </v:group>
            <v:group style="position:absolute;left:5755;top:-106;width:2;height:105" coordorigin="5755,-106" coordsize="2,105">
              <v:shape style="position:absolute;left:5755;top:-106;width:2;height:105" coordorigin="5755,-106" coordsize="0,105" path="m5755,-2l5755,-106e" filled="false" stroked="true" strokeweight=".39pt" strokecolor="#231f20">
                <v:path arrowok="t"/>
              </v:shape>
            </v:group>
            <v:group style="position:absolute;left:6462;top:-106;width:2;height:105" coordorigin="6462,-106" coordsize="2,105">
              <v:shape style="position:absolute;left:6462;top:-106;width:2;height:105" coordorigin="6462,-106" coordsize="0,105" path="m6462,-2l6462,-106e" filled="false" stroked="true" strokeweight=".39pt" strokecolor="#231f20">
                <v:path arrowok="t"/>
              </v:shape>
            </v:group>
            <v:group style="position:absolute;left:7168;top:-106;width:2;height:105" coordorigin="7168,-106" coordsize="2,105">
              <v:shape style="position:absolute;left:7168;top:-106;width:2;height:105" coordorigin="7168,-106" coordsize="0,105" path="m7168,-2l7168,-106e" filled="false" stroked="true" strokeweight=".39pt" strokecolor="#231f20">
                <v:path arrowok="t"/>
              </v:shape>
            </v:group>
            <v:group style="position:absolute;left:7874;top:-106;width:2;height:105" coordorigin="7874,-106" coordsize="2,105">
              <v:shape style="position:absolute;left:7874;top:-106;width:2;height:105" coordorigin="7874,-106" coordsize="0,105" path="m7874,-2l7874,-106e" filled="false" stroked="true" strokeweight=".39pt" strokecolor="#231f20">
                <v:path arrowok="t"/>
              </v:shape>
            </v:group>
            <v:group style="position:absolute;left:8614;top:-106;width:2;height:105" coordorigin="8614,-106" coordsize="2,105">
              <v:shape style="position:absolute;left:8614;top:-106;width:2;height:105" coordorigin="8614,-106" coordsize="0,105" path="m8614,-2l8614,-106e" filled="false" stroked="true" strokeweight=".39pt" strokecolor="#231f20">
                <v:path arrowok="t"/>
              </v:shape>
            </v:group>
            <v:group style="position:absolute;left:9320;top:-106;width:2;height:105" coordorigin="9320,-106" coordsize="2,105">
              <v:shape style="position:absolute;left:9320;top:-106;width:2;height:105" coordorigin="9320,-106" coordsize="0,105" path="m9320,-2l9320,-106e" filled="false" stroked="true" strokeweight=".39pt" strokecolor="#231f20">
                <v:path arrowok="t"/>
              </v:shape>
            </v:group>
            <v:group style="position:absolute;left:1485;top:-4344;width:2;height:4166" coordorigin="1485,-4344" coordsize="2,4166">
              <v:shape style="position:absolute;left:1485;top:-4344;width:2;height:4166" coordorigin="1485,-4344" coordsize="0,4166" path="m1485,-179l1485,-4344e" filled="false" stroked="true" strokeweight=".39pt" strokecolor="#231f20">
                <v:path arrowok="t"/>
              </v:shape>
            </v:group>
            <v:group style="position:absolute;left:1502;top:-2645;width:34;height:82" coordorigin="1502,-2645" coordsize="34,82">
              <v:shape style="position:absolute;left:1502;top:-2645;width:34;height:82" coordorigin="1502,-2645" coordsize="34,82" path="m1535,-2645l1502,-2564e" filled="false" stroked="true" strokeweight=".78pt" strokecolor="#a7a9ac">
                <v:path arrowok="t"/>
              </v:shape>
            </v:group>
            <v:group style="position:absolute;left:1535;top:-2645;width:34;height:3" coordorigin="1535,-2645" coordsize="34,3">
              <v:shape style="position:absolute;left:1535;top:-2645;width:34;height:3" coordorigin="1535,-2645" coordsize="34,3" path="m1569,-2642l1535,-2645e" filled="false" stroked="true" strokeweight=".78pt" strokecolor="#a7a9ac">
                <v:path arrowok="t"/>
              </v:shape>
            </v:group>
            <v:group style="position:absolute;left:1569;top:-2651;width:34;height:10" coordorigin="1569,-2651" coordsize="34,10">
              <v:shape style="position:absolute;left:1569;top:-2651;width:34;height:10" coordorigin="1569,-2651" coordsize="34,10" path="m1603,-2651l1569,-2642e" filled="false" stroked="true" strokeweight=".78pt" strokecolor="#a7a9ac">
                <v:path arrowok="t"/>
              </v:shape>
            </v:group>
            <v:group style="position:absolute;left:1603;top:-2651;width:34;height:74" coordorigin="1603,-2651" coordsize="34,74">
              <v:shape style="position:absolute;left:1603;top:-2651;width:34;height:74" coordorigin="1603,-2651" coordsize="34,74" path="m1636,-2578l1603,-2651e" filled="false" stroked="true" strokeweight=".78pt" strokecolor="#a7a9ac">
                <v:path arrowok="t"/>
              </v:shape>
            </v:group>
            <v:group style="position:absolute;left:1636;top:-2638;width:34;height:60" coordorigin="1636,-2638" coordsize="34,60">
              <v:shape style="position:absolute;left:1636;top:-2638;width:34;height:60" coordorigin="1636,-2638" coordsize="34,60" path="m1670,-2638l1636,-2578e" filled="false" stroked="true" strokeweight=".78pt" strokecolor="#a7a9ac">
                <v:path arrowok="t"/>
              </v:shape>
            </v:group>
            <v:group style="position:absolute;left:1670;top:-2638;width:34;height:23" coordorigin="1670,-2638" coordsize="34,23">
              <v:shape style="position:absolute;left:1670;top:-2638;width:34;height:23" coordorigin="1670,-2638" coordsize="34,23" path="m1703,-2615l1670,-2638e" filled="false" stroked="true" strokeweight=".78pt" strokecolor="#a7a9ac">
                <v:path arrowok="t"/>
              </v:shape>
            </v:group>
            <v:group style="position:absolute;left:1703;top:-2615;width:34;height:18" coordorigin="1703,-2615" coordsize="34,18">
              <v:shape style="position:absolute;left:1703;top:-2615;width:34;height:18" coordorigin="1703,-2615" coordsize="34,18" path="m1737,-2598l1703,-2615e" filled="false" stroked="true" strokeweight=".78pt" strokecolor="#a7a9ac">
                <v:path arrowok="t"/>
              </v:shape>
            </v:group>
            <v:group style="position:absolute;left:1737;top:-2598;width:34;height:52" coordorigin="1737,-2598" coordsize="34,52">
              <v:shape style="position:absolute;left:1737;top:-2598;width:34;height:52" coordorigin="1737,-2598" coordsize="34,52" path="m1771,-2546l1737,-2598e" filled="false" stroked="true" strokeweight=".78pt" strokecolor="#a7a9ac">
                <v:path arrowok="t"/>
              </v:shape>
            </v:group>
            <v:group style="position:absolute;left:1771;top:-2546;width:34;height:12" coordorigin="1771,-2546" coordsize="34,12">
              <v:shape style="position:absolute;left:1771;top:-2546;width:34;height:12" coordorigin="1771,-2546" coordsize="34,12" path="m1804,-2535l1771,-2546e" filled="false" stroked="true" strokeweight=".78pt" strokecolor="#a7a9ac">
                <v:path arrowok="t"/>
              </v:shape>
            </v:group>
            <v:group style="position:absolute;left:1804;top:-2535;width:34;height:62" coordorigin="1804,-2535" coordsize="34,62">
              <v:shape style="position:absolute;left:1804;top:-2535;width:34;height:62" coordorigin="1804,-2535" coordsize="34,62" path="m1838,-2473l1804,-2535e" filled="false" stroked="true" strokeweight=".78pt" strokecolor="#a7a9ac">
                <v:path arrowok="t"/>
              </v:shape>
            </v:group>
            <v:group style="position:absolute;left:1838;top:-2501;width:34;height:28" coordorigin="1838,-2501" coordsize="34,28">
              <v:shape style="position:absolute;left:1838;top:-2501;width:34;height:28" coordorigin="1838,-2501" coordsize="34,28" path="m1872,-2501l1838,-2473e" filled="false" stroked="true" strokeweight=".78pt" strokecolor="#a7a9ac">
                <v:path arrowok="t"/>
              </v:shape>
            </v:group>
            <v:group style="position:absolute;left:1872;top:-2516;width:34;height:16" coordorigin="1872,-2516" coordsize="34,16">
              <v:shape style="position:absolute;left:1872;top:-2516;width:34;height:16" coordorigin="1872,-2516" coordsize="34,16" path="m1905,-2516l1872,-2501e" filled="false" stroked="true" strokeweight=".78pt" strokecolor="#a7a9ac">
                <v:path arrowok="t"/>
              </v:shape>
            </v:group>
            <v:group style="position:absolute;left:1905;top:-2542;width:34;height:26" coordorigin="1905,-2542" coordsize="34,26">
              <v:shape style="position:absolute;left:1905;top:-2542;width:34;height:26" coordorigin="1905,-2542" coordsize="34,26" path="m1939,-2542l1905,-2516e" filled="false" stroked="true" strokeweight=".78pt" strokecolor="#a7a9ac">
                <v:path arrowok="t"/>
              </v:shape>
            </v:group>
            <v:group style="position:absolute;left:1939;top:-2578;width:34;height:37" coordorigin="1939,-2578" coordsize="34,37">
              <v:shape style="position:absolute;left:1939;top:-2578;width:34;height:37" coordorigin="1939,-2578" coordsize="34,37" path="m1972,-2578l1939,-2542e" filled="false" stroked="true" strokeweight=".78pt" strokecolor="#a7a9ac">
                <v:path arrowok="t"/>
              </v:shape>
            </v:group>
            <v:group style="position:absolute;left:1972;top:-2597;width:34;height:20" coordorigin="1972,-2597" coordsize="34,20">
              <v:shape style="position:absolute;left:1972;top:-2597;width:34;height:20" coordorigin="1972,-2597" coordsize="34,20" path="m2006,-2597l1972,-2578e" filled="false" stroked="true" strokeweight=".78pt" strokecolor="#a7a9ac">
                <v:path arrowok="t"/>
              </v:shape>
            </v:group>
            <v:group style="position:absolute;left:2006;top:-2597;width:34;height:15" coordorigin="2006,-2597" coordsize="34,15">
              <v:shape style="position:absolute;left:2006;top:-2597;width:34;height:15" coordorigin="2006,-2597" coordsize="34,15" path="m2040,-2582l2006,-2597e" filled="false" stroked="true" strokeweight=".78pt" strokecolor="#a7a9ac">
                <v:path arrowok="t"/>
              </v:shape>
            </v:group>
            <v:group style="position:absolute;left:2040;top:-2582;width:34;height:97" coordorigin="2040,-2582" coordsize="34,97">
              <v:shape style="position:absolute;left:2040;top:-2582;width:34;height:97" coordorigin="2040,-2582" coordsize="34,97" path="m2073,-2486l2040,-2582e" filled="false" stroked="true" strokeweight=".78pt" strokecolor="#a7a9ac">
                <v:path arrowok="t"/>
              </v:shape>
            </v:group>
            <v:group style="position:absolute;left:2073;top:-2526;width:34;height:41" coordorigin="2073,-2526" coordsize="34,41">
              <v:shape style="position:absolute;left:2073;top:-2526;width:34;height:41" coordorigin="2073,-2526" coordsize="34,41" path="m2107,-2526l2073,-2486e" filled="false" stroked="true" strokeweight=".78pt" strokecolor="#a7a9ac">
                <v:path arrowok="t"/>
              </v:shape>
            </v:group>
            <v:group style="position:absolute;left:2107;top:-2551;width:34;height:25" coordorigin="2107,-2551" coordsize="34,25">
              <v:shape style="position:absolute;left:2107;top:-2551;width:34;height:25" coordorigin="2107,-2551" coordsize="34,25" path="m2141,-2551l2107,-2526e" filled="false" stroked="true" strokeweight=".78pt" strokecolor="#a7a9ac">
                <v:path arrowok="t"/>
              </v:shape>
            </v:group>
            <v:group style="position:absolute;left:2141;top:-2551;width:34;height:58" coordorigin="2141,-2551" coordsize="34,58">
              <v:shape style="position:absolute;left:2141;top:-2551;width:34;height:58" coordorigin="2141,-2551" coordsize="34,58" path="m2174,-2493l2141,-2551e" filled="false" stroked="true" strokeweight=".78pt" strokecolor="#a7a9ac">
                <v:path arrowok="t"/>
              </v:shape>
            </v:group>
            <v:group style="position:absolute;left:2174;top:-2493;width:34;height:78" coordorigin="2174,-2493" coordsize="34,78">
              <v:shape style="position:absolute;left:2174;top:-2493;width:34;height:78" coordorigin="2174,-2493" coordsize="34,78" path="m2208,-2416l2174,-2493e" filled="false" stroked="true" strokeweight=".78pt" strokecolor="#a7a9ac">
                <v:path arrowok="t"/>
              </v:shape>
            </v:group>
            <v:group style="position:absolute;left:2208;top:-2416;width:34;height:25" coordorigin="2208,-2416" coordsize="34,25">
              <v:shape style="position:absolute;left:2208;top:-2416;width:34;height:25" coordorigin="2208,-2416" coordsize="34,25" path="m2241,-2391l2208,-2416e" filled="false" stroked="true" strokeweight=".78pt" strokecolor="#a7a9ac">
                <v:path arrowok="t"/>
              </v:shape>
            </v:group>
            <v:group style="position:absolute;left:2241;top:-2391;width:34;height:36" coordorigin="2241,-2391" coordsize="34,36">
              <v:shape style="position:absolute;left:2241;top:-2391;width:34;height:36" coordorigin="2241,-2391" coordsize="34,36" path="m2275,-2356l2241,-2391e" filled="false" stroked="true" strokeweight=".78pt" strokecolor="#a7a9ac">
                <v:path arrowok="t"/>
              </v:shape>
            </v:group>
            <v:group style="position:absolute;left:2275;top:-2356;width:34;height:76" coordorigin="2275,-2356" coordsize="34,76">
              <v:shape style="position:absolute;left:2275;top:-2356;width:34;height:76" coordorigin="2275,-2356" coordsize="34,76" path="m2309,-2280l2275,-2356e" filled="false" stroked="true" strokeweight=".78pt" strokecolor="#a7a9ac">
                <v:path arrowok="t"/>
              </v:shape>
            </v:group>
            <v:group style="position:absolute;left:2309;top:-2463;width:34;height:183" coordorigin="2309,-2463" coordsize="34,183">
              <v:shape style="position:absolute;left:2309;top:-2463;width:34;height:183" coordorigin="2309,-2463" coordsize="34,183" path="m2342,-2463l2309,-2280e" filled="false" stroked="true" strokeweight=".78pt" strokecolor="#a7a9ac">
                <v:path arrowok="t"/>
              </v:shape>
            </v:group>
            <v:group style="position:absolute;left:2342;top:-2463;width:34;height:60" coordorigin="2342,-2463" coordsize="34,60">
              <v:shape style="position:absolute;left:2342;top:-2463;width:34;height:60" coordorigin="2342,-2463" coordsize="34,60" path="m2376,-2403l2342,-2463e" filled="false" stroked="true" strokeweight=".78pt" strokecolor="#a7a9ac">
                <v:path arrowok="t"/>
              </v:shape>
            </v:group>
            <v:group style="position:absolute;left:2376;top:-2424;width:34;height:22" coordorigin="2376,-2424" coordsize="34,22">
              <v:shape style="position:absolute;left:2376;top:-2424;width:34;height:22" coordorigin="2376,-2424" coordsize="34,22" path="m2410,-2424l2376,-2403e" filled="false" stroked="true" strokeweight=".78pt" strokecolor="#a7a9ac">
                <v:path arrowok="t"/>
              </v:shape>
            </v:group>
            <v:group style="position:absolute;left:2410;top:-2448;width:34;height:24" coordorigin="2410,-2448" coordsize="34,24">
              <v:shape style="position:absolute;left:2410;top:-2448;width:34;height:24" coordorigin="2410,-2448" coordsize="34,24" path="m2443,-2448l2410,-2424e" filled="false" stroked="true" strokeweight=".78pt" strokecolor="#a7a9ac">
                <v:path arrowok="t"/>
              </v:shape>
            </v:group>
            <v:group style="position:absolute;left:2443;top:-2448;width:34;height:89" coordorigin="2443,-2448" coordsize="34,89">
              <v:shape style="position:absolute;left:2443;top:-2448;width:34;height:89" coordorigin="2443,-2448" coordsize="34,89" path="m2477,-2359l2443,-2448e" filled="false" stroked="true" strokeweight=".78pt" strokecolor="#a7a9ac">
                <v:path arrowok="t"/>
              </v:shape>
            </v:group>
            <v:group style="position:absolute;left:2477;top:-2359;width:34;height:35" coordorigin="2477,-2359" coordsize="34,35">
              <v:shape style="position:absolute;left:2477;top:-2359;width:34;height:35" coordorigin="2477,-2359" coordsize="34,35" path="m2510,-2324l2477,-2359e" filled="false" stroked="true" strokeweight=".78pt" strokecolor="#a7a9ac">
                <v:path arrowok="t"/>
              </v:shape>
            </v:group>
            <v:group style="position:absolute;left:2510;top:-2330;width:34;height:7" coordorigin="2510,-2330" coordsize="34,7">
              <v:shape style="position:absolute;left:2510;top:-2330;width:34;height:7" coordorigin="2510,-2330" coordsize="34,7" path="m2544,-2330l2510,-2324e" filled="false" stroked="true" strokeweight=".78pt" strokecolor="#a7a9ac">
                <v:path arrowok="t"/>
              </v:shape>
            </v:group>
            <v:group style="position:absolute;left:2544;top:-2330;width:34;height:153" coordorigin="2544,-2330" coordsize="34,153">
              <v:shape style="position:absolute;left:2544;top:-2330;width:34;height:153" coordorigin="2544,-2330" coordsize="34,153" path="m2578,-2178l2544,-2330e" filled="false" stroked="true" strokeweight=".78pt" strokecolor="#a7a9ac">
                <v:path arrowok="t"/>
              </v:shape>
            </v:group>
            <v:group style="position:absolute;left:2578;top:-2207;width:34;height:30" coordorigin="2578,-2207" coordsize="34,30">
              <v:shape style="position:absolute;left:2578;top:-2207;width:34;height:30" coordorigin="2578,-2207" coordsize="34,30" path="m2611,-2207l2578,-2178e" filled="false" stroked="true" strokeweight=".78pt" strokecolor="#a7a9ac">
                <v:path arrowok="t"/>
              </v:shape>
            </v:group>
            <v:group style="position:absolute;left:2611;top:-2207;width:34;height:18" coordorigin="2611,-2207" coordsize="34,18">
              <v:shape style="position:absolute;left:2611;top:-2207;width:34;height:18" coordorigin="2611,-2207" coordsize="34,18" path="m2645,-2190l2611,-2207e" filled="false" stroked="true" strokeweight=".78pt" strokecolor="#a7a9ac">
                <v:path arrowok="t"/>
              </v:shape>
            </v:group>
            <v:group style="position:absolute;left:2645;top:-2203;width:34;height:14" coordorigin="2645,-2203" coordsize="34,14">
              <v:shape style="position:absolute;left:2645;top:-2203;width:34;height:14" coordorigin="2645,-2203" coordsize="34,14" path="m2679,-2203l2645,-2190e" filled="false" stroked="true" strokeweight=".78pt" strokecolor="#a7a9ac">
                <v:path arrowok="t"/>
              </v:shape>
            </v:group>
            <v:group style="position:absolute;left:2679;top:-2203;width:34;height:143" coordorigin="2679,-2203" coordsize="34,143">
              <v:shape style="position:absolute;left:2679;top:-2203;width:34;height:143" coordorigin="2679,-2203" coordsize="34,143" path="m2712,-2060l2679,-2203e" filled="false" stroked="true" strokeweight=".78pt" strokecolor="#a7a9ac">
                <v:path arrowok="t"/>
              </v:shape>
            </v:group>
            <v:group style="position:absolute;left:2712;top:-2175;width:34;height:116" coordorigin="2712,-2175" coordsize="34,116">
              <v:shape style="position:absolute;left:2712;top:-2175;width:34;height:116" coordorigin="2712,-2175" coordsize="34,116" path="m2746,-2175l2712,-2060e" filled="false" stroked="true" strokeweight=".78pt" strokecolor="#a7a9ac">
                <v:path arrowok="t"/>
              </v:shape>
            </v:group>
            <v:group style="position:absolute;left:2746;top:-2264;width:34;height:90" coordorigin="2746,-2264" coordsize="34,90">
              <v:shape style="position:absolute;left:2746;top:-2264;width:34;height:90" coordorigin="2746,-2264" coordsize="34,90" path="m2779,-2264l2746,-2175e" filled="false" stroked="true" strokeweight=".78pt" strokecolor="#a7a9ac">
                <v:path arrowok="t"/>
              </v:shape>
            </v:group>
            <v:group style="position:absolute;left:2779;top:-2331;width:34;height:67" coordorigin="2779,-2331" coordsize="34,67">
              <v:shape style="position:absolute;left:2779;top:-2331;width:34;height:67" coordorigin="2779,-2331" coordsize="34,67" path="m2813,-2331l2779,-2264e" filled="false" stroked="true" strokeweight=".78pt" strokecolor="#a7a9ac">
                <v:path arrowok="t"/>
              </v:shape>
            </v:group>
            <v:group style="position:absolute;left:2813;top:-2351;width:34;height:21" coordorigin="2813,-2351" coordsize="34,21">
              <v:shape style="position:absolute;left:2813;top:-2351;width:34;height:21" coordorigin="2813,-2351" coordsize="34,21" path="m2847,-2351l2813,-2331e" filled="false" stroked="true" strokeweight=".78pt" strokecolor="#a7a9ac">
                <v:path arrowok="t"/>
              </v:shape>
            </v:group>
            <v:group style="position:absolute;left:2847;top:-2351;width:34;height:121" coordorigin="2847,-2351" coordsize="34,121">
              <v:shape style="position:absolute;left:2847;top:-2351;width:34;height:121" coordorigin="2847,-2351" coordsize="34,121" path="m2880,-2230l2847,-2351e" filled="false" stroked="true" strokeweight=".78pt" strokecolor="#a7a9ac">
                <v:path arrowok="t"/>
              </v:shape>
            </v:group>
            <v:group style="position:absolute;left:2880;top:-2282;width:34;height:52" coordorigin="2880,-2282" coordsize="34,52">
              <v:shape style="position:absolute;left:2880;top:-2282;width:34;height:52" coordorigin="2880,-2282" coordsize="34,52" path="m2914,-2282l2880,-2230e" filled="false" stroked="true" strokeweight=".78pt" strokecolor="#a7a9ac">
                <v:path arrowok="t"/>
              </v:shape>
            </v:group>
            <v:group style="position:absolute;left:2914;top:-2376;width:34;height:95" coordorigin="2914,-2376" coordsize="34,95">
              <v:shape style="position:absolute;left:2914;top:-2376;width:34;height:95" coordorigin="2914,-2376" coordsize="34,95" path="m2948,-2376l2914,-2282e" filled="false" stroked="true" strokeweight=".78pt" strokecolor="#a7a9ac">
                <v:path arrowok="t"/>
              </v:shape>
            </v:group>
            <v:group style="position:absolute;left:2948;top:-2402;width:34;height:27" coordorigin="2948,-2402" coordsize="34,27">
              <v:shape style="position:absolute;left:2948;top:-2402;width:34;height:27" coordorigin="2948,-2402" coordsize="34,27" path="m2981,-2402l2948,-2376e" filled="false" stroked="true" strokeweight=".78pt" strokecolor="#a7a9ac">
                <v:path arrowok="t"/>
              </v:shape>
            </v:group>
            <v:group style="position:absolute;left:2981;top:-2402;width:34;height:106" coordorigin="2981,-2402" coordsize="34,106">
              <v:shape style="position:absolute;left:2981;top:-2402;width:34;height:106" coordorigin="2981,-2402" coordsize="34,106" path="m3015,-2297l2981,-2402e" filled="false" stroked="true" strokeweight=".78pt" strokecolor="#a7a9ac">
                <v:path arrowok="t"/>
              </v:shape>
            </v:group>
            <v:group style="position:absolute;left:3015;top:-2297;width:34;height:49" coordorigin="3015,-2297" coordsize="34,49">
              <v:shape style="position:absolute;left:3015;top:-2297;width:34;height:49" coordorigin="3015,-2297" coordsize="34,49" path="m3049,-2248l3015,-2297e" filled="false" stroked="true" strokeweight=".78pt" strokecolor="#a7a9ac">
                <v:path arrowok="t"/>
              </v:shape>
            </v:group>
            <v:group style="position:absolute;left:3049;top:-2262;width:34;height:14" coordorigin="3049,-2262" coordsize="34,14">
              <v:shape style="position:absolute;left:3049;top:-2262;width:34;height:14" coordorigin="3049,-2262" coordsize="34,14" path="m3082,-2262l3049,-2248e" filled="false" stroked="true" strokeweight=".78pt" strokecolor="#a7a9ac">
                <v:path arrowok="t"/>
              </v:shape>
            </v:group>
            <v:group style="position:absolute;left:3082;top:-2343;width:34;height:82" coordorigin="3082,-2343" coordsize="34,82">
              <v:shape style="position:absolute;left:3082;top:-2343;width:34;height:82" coordorigin="3082,-2343" coordsize="34,82" path="m3116,-2343l3082,-2262e" filled="false" stroked="true" strokeweight=".78pt" strokecolor="#a7a9ac">
                <v:path arrowok="t"/>
              </v:shape>
            </v:group>
            <v:group style="position:absolute;left:3116;top:-2386;width:34;height:43" coordorigin="3116,-2386" coordsize="34,43">
              <v:shape style="position:absolute;left:3116;top:-2386;width:34;height:43" coordorigin="3116,-2386" coordsize="34,43" path="m3149,-2386l3116,-2343e" filled="false" stroked="true" strokeweight=".78pt" strokecolor="#a7a9ac">
                <v:path arrowok="t"/>
              </v:shape>
            </v:group>
            <v:group style="position:absolute;left:3149;top:-2467;width:34;height:82" coordorigin="3149,-2467" coordsize="34,82">
              <v:shape style="position:absolute;left:3149;top:-2467;width:34;height:82" coordorigin="3149,-2467" coordsize="34,82" path="m3183,-2467l3149,-2386e" filled="false" stroked="true" strokeweight=".78pt" strokecolor="#a7a9ac">
                <v:path arrowok="t"/>
              </v:shape>
            </v:group>
            <v:group style="position:absolute;left:3183;top:-2493;width:34;height:26" coordorigin="3183,-2493" coordsize="34,26">
              <v:shape style="position:absolute;left:3183;top:-2493;width:34;height:26" coordorigin="3183,-2493" coordsize="34,26" path="m3217,-2493l3183,-2467e" filled="false" stroked="true" strokeweight=".78pt" strokecolor="#a7a9ac">
                <v:path arrowok="t"/>
              </v:shape>
            </v:group>
            <v:group style="position:absolute;left:3217;top:-2504;width:34;height:12" coordorigin="3217,-2504" coordsize="34,12">
              <v:shape style="position:absolute;left:3217;top:-2504;width:34;height:12" coordorigin="3217,-2504" coordsize="34,12" path="m3250,-2504l3217,-2493e" filled="false" stroked="true" strokeweight=".78pt" strokecolor="#a7a9ac">
                <v:path arrowok="t"/>
              </v:shape>
            </v:group>
            <v:group style="position:absolute;left:3250;top:-2547;width:34;height:44" coordorigin="3250,-2547" coordsize="34,44">
              <v:shape style="position:absolute;left:3250;top:-2547;width:34;height:44" coordorigin="3250,-2547" coordsize="34,44" path="m3284,-2547l3250,-2504e" filled="false" stroked="true" strokeweight=".78pt" strokecolor="#a7a9ac">
                <v:path arrowok="t"/>
              </v:shape>
            </v:group>
            <v:group style="position:absolute;left:3284;top:-2547;width:34;height:13" coordorigin="3284,-2547" coordsize="34,13">
              <v:shape style="position:absolute;left:3284;top:-2547;width:34;height:13" coordorigin="3284,-2547" coordsize="34,13" path="m3318,-2535l3284,-2547e" filled="false" stroked="true" strokeweight=".78pt" strokecolor="#a7a9ac">
                <v:path arrowok="t"/>
              </v:shape>
            </v:group>
            <v:group style="position:absolute;left:3318;top:-2629;width:34;height:95" coordorigin="3318,-2629" coordsize="34,95">
              <v:shape style="position:absolute;left:3318;top:-2629;width:34;height:95" coordorigin="3318,-2629" coordsize="34,95" path="m3351,-2629l3318,-2535e" filled="false" stroked="true" strokeweight=".78pt" strokecolor="#a7a9ac">
                <v:path arrowok="t"/>
              </v:shape>
            </v:group>
            <v:group style="position:absolute;left:3351;top:-2629;width:34;height:39" coordorigin="3351,-2629" coordsize="34,39">
              <v:shape style="position:absolute;left:3351;top:-2629;width:34;height:39" coordorigin="3351,-2629" coordsize="34,39" path="m3385,-2591l3351,-2629e" filled="false" stroked="true" strokeweight=".78pt" strokecolor="#a7a9ac">
                <v:path arrowok="t"/>
              </v:shape>
            </v:group>
            <v:group style="position:absolute;left:3385;top:-2598;width:34;height:7" coordorigin="3385,-2598" coordsize="34,7">
              <v:shape style="position:absolute;left:3385;top:-2598;width:34;height:7" coordorigin="3385,-2598" coordsize="34,7" path="m3418,-2598l3385,-2591e" filled="false" stroked="true" strokeweight=".78pt" strokecolor="#a7a9ac">
                <v:path arrowok="t"/>
              </v:shape>
            </v:group>
            <v:group style="position:absolute;left:3418;top:-2598;width:34;height:3" coordorigin="3418,-2598" coordsize="34,3">
              <v:shape style="position:absolute;left:3418;top:-2598;width:34;height:3" coordorigin="3418,-2598" coordsize="34,3" path="m3452,-2595l3418,-2598e" filled="false" stroked="true" strokeweight=".78pt" strokecolor="#a7a9ac">
                <v:path arrowok="t"/>
              </v:shape>
            </v:group>
            <v:group style="position:absolute;left:3452;top:-2595;width:34;height:54" coordorigin="3452,-2595" coordsize="34,54">
              <v:shape style="position:absolute;left:3452;top:-2595;width:34;height:54" coordorigin="3452,-2595" coordsize="34,54" path="m3486,-2541l3452,-2595e" filled="false" stroked="true" strokeweight=".78pt" strokecolor="#a7a9ac">
                <v:path arrowok="t"/>
              </v:shape>
            </v:group>
            <v:group style="position:absolute;left:3486;top:-2609;width:34;height:68" coordorigin="3486,-2609" coordsize="34,68">
              <v:shape style="position:absolute;left:3486;top:-2609;width:34;height:68" coordorigin="3486,-2609" coordsize="34,68" path="m3519,-2609l3486,-2541e" filled="false" stroked="true" strokeweight=".78pt" strokecolor="#a7a9ac">
                <v:path arrowok="t"/>
              </v:shape>
            </v:group>
            <v:group style="position:absolute;left:3519;top:-2609;width:34;height:81" coordorigin="3519,-2609" coordsize="34,81">
              <v:shape style="position:absolute;left:3519;top:-2609;width:34;height:81" coordorigin="3519,-2609" coordsize="34,81" path="m3553,-2528l3519,-2609e" filled="false" stroked="true" strokeweight=".78pt" strokecolor="#a7a9ac">
                <v:path arrowok="t"/>
              </v:shape>
            </v:group>
            <v:group style="position:absolute;left:3553;top:-2587;width:34;height:59" coordorigin="3553,-2587" coordsize="34,59">
              <v:shape style="position:absolute;left:3553;top:-2587;width:34;height:59" coordorigin="3553,-2587" coordsize="34,59" path="m3587,-2587l3553,-2528e" filled="false" stroked="true" strokeweight=".78pt" strokecolor="#a7a9ac">
                <v:path arrowok="t"/>
              </v:shape>
            </v:group>
            <v:group style="position:absolute;left:3587;top:-2587;width:34;height:64" coordorigin="3587,-2587" coordsize="34,64">
              <v:shape style="position:absolute;left:3587;top:-2587;width:34;height:64" coordorigin="3587,-2587" coordsize="34,64" path="m3620,-2523l3587,-2587e" filled="false" stroked="true" strokeweight=".78pt" strokecolor="#a7a9ac">
                <v:path arrowok="t"/>
              </v:shape>
            </v:group>
            <v:group style="position:absolute;left:3620;top:-2523;width:34;height:15" coordorigin="3620,-2523" coordsize="34,15">
              <v:shape style="position:absolute;left:3620;top:-2523;width:34;height:15" coordorigin="3620,-2523" coordsize="34,15" path="m3654,-2508l3620,-2523e" filled="false" stroked="true" strokeweight=".78pt" strokecolor="#a7a9ac">
                <v:path arrowok="t"/>
              </v:shape>
            </v:group>
            <v:group style="position:absolute;left:3654;top:-2508;width:34;height:2" coordorigin="3654,-2508" coordsize="34,2">
              <v:shape style="position:absolute;left:3654;top:-2508;width:34;height:2" coordorigin="3654,-2508" coordsize="34,2" path="m3687,-2507l3654,-2508e" filled="false" stroked="true" strokeweight=".78pt" strokecolor="#a7a9ac">
                <v:path arrowok="t"/>
              </v:shape>
            </v:group>
            <v:group style="position:absolute;left:3687;top:-2562;width:34;height:56" coordorigin="3687,-2562" coordsize="34,56">
              <v:shape style="position:absolute;left:3687;top:-2562;width:34;height:56" coordorigin="3687,-2562" coordsize="34,56" path="m3721,-2562l3687,-2507e" filled="false" stroked="true" strokeweight=".78pt" strokecolor="#a7a9ac">
                <v:path arrowok="t"/>
              </v:shape>
            </v:group>
            <v:group style="position:absolute;left:3721;top:-2562;width:34;height:50" coordorigin="3721,-2562" coordsize="34,50">
              <v:shape style="position:absolute;left:3721;top:-2562;width:34;height:50" coordorigin="3721,-2562" coordsize="34,50" path="m3755,-2512l3721,-2562e" filled="false" stroked="true" strokeweight=".78pt" strokecolor="#a7a9ac">
                <v:path arrowok="t"/>
              </v:shape>
            </v:group>
            <v:group style="position:absolute;left:3755;top:-2570;width:34;height:59" coordorigin="3755,-2570" coordsize="34,59">
              <v:shape style="position:absolute;left:3755;top:-2570;width:34;height:59" coordorigin="3755,-2570" coordsize="34,59" path="m3788,-2570l3755,-2512e" filled="false" stroked="true" strokeweight=".78pt" strokecolor="#a7a9ac">
                <v:path arrowok="t"/>
              </v:shape>
            </v:group>
            <v:group style="position:absolute;left:3788;top:-2628;width:34;height:58" coordorigin="3788,-2628" coordsize="34,58">
              <v:shape style="position:absolute;left:3788;top:-2628;width:34;height:58" coordorigin="3788,-2628" coordsize="34,58" path="m3822,-2628l3788,-2570e" filled="false" stroked="true" strokeweight=".78pt" strokecolor="#a7a9ac">
                <v:path arrowok="t"/>
              </v:shape>
            </v:group>
            <v:group style="position:absolute;left:3822;top:-2660;width:34;height:32" coordorigin="3822,-2660" coordsize="34,32">
              <v:shape style="position:absolute;left:3822;top:-2660;width:34;height:32" coordorigin="3822,-2660" coordsize="34,32" path="m3856,-2660l3822,-2628e" filled="false" stroked="true" strokeweight=".78pt" strokecolor="#a7a9ac">
                <v:path arrowok="t"/>
              </v:shape>
            </v:group>
            <v:group style="position:absolute;left:3856;top:-2678;width:34;height:19" coordorigin="3856,-2678" coordsize="34,19">
              <v:shape style="position:absolute;left:3856;top:-2678;width:34;height:19" coordorigin="3856,-2678" coordsize="34,19" path="m3889,-2678l3856,-2660e" filled="false" stroked="true" strokeweight=".78pt" strokecolor="#a7a9ac">
                <v:path arrowok="t"/>
              </v:shape>
            </v:group>
            <v:group style="position:absolute;left:3889;top:-2678;width:34;height:16" coordorigin="3889,-2678" coordsize="34,16">
              <v:shape style="position:absolute;left:3889;top:-2678;width:34;height:16" coordorigin="3889,-2678" coordsize="34,16" path="m3923,-2663l3889,-2678e" filled="false" stroked="true" strokeweight=".78pt" strokecolor="#a7a9ac">
                <v:path arrowok="t"/>
              </v:shape>
            </v:group>
            <v:group style="position:absolute;left:3923;top:-2663;width:34;height:8" coordorigin="3923,-2663" coordsize="34,8">
              <v:shape style="position:absolute;left:3923;top:-2663;width:34;height:8" coordorigin="3923,-2663" coordsize="34,8" path="m3956,-2656l3923,-2663e" filled="false" stroked="true" strokeweight=".78pt" strokecolor="#a7a9ac">
                <v:path arrowok="t"/>
              </v:shape>
            </v:group>
            <v:group style="position:absolute;left:3956;top:-2671;width:34;height:16" coordorigin="3956,-2671" coordsize="34,16">
              <v:shape style="position:absolute;left:3956;top:-2671;width:34;height:16" coordorigin="3956,-2671" coordsize="34,16" path="m3990,-2671l3956,-2656e" filled="false" stroked="true" strokeweight=".78pt" strokecolor="#a7a9ac">
                <v:path arrowok="t"/>
              </v:shape>
            </v:group>
            <v:group style="position:absolute;left:3990;top:-2671;width:34;height:8" coordorigin="3990,-2671" coordsize="34,8">
              <v:shape style="position:absolute;left:3990;top:-2671;width:34;height:8" coordorigin="3990,-2671" coordsize="34,8" path="m4024,-2664l3990,-2671e" filled="false" stroked="true" strokeweight=".78pt" strokecolor="#a7a9ac">
                <v:path arrowok="t"/>
              </v:shape>
            </v:group>
            <v:group style="position:absolute;left:4024;top:-2664;width:34;height:20" coordorigin="4024,-2664" coordsize="34,20">
              <v:shape style="position:absolute;left:4024;top:-2664;width:34;height:20" coordorigin="4024,-2664" coordsize="34,20" path="m4057,-2644l4024,-2664e" filled="false" stroked="true" strokeweight=".78pt" strokecolor="#a7a9ac">
                <v:path arrowok="t"/>
              </v:shape>
            </v:group>
            <v:group style="position:absolute;left:4057;top:-2677;width:34;height:33" coordorigin="4057,-2677" coordsize="34,33">
              <v:shape style="position:absolute;left:4057;top:-2677;width:34;height:33" coordorigin="4057,-2677" coordsize="34,33" path="m4091,-2677l4057,-2644e" filled="false" stroked="true" strokeweight=".78pt" strokecolor="#a7a9ac">
                <v:path arrowok="t"/>
              </v:shape>
            </v:group>
            <v:group style="position:absolute;left:4091;top:-2721;width:34;height:45" coordorigin="4091,-2721" coordsize="34,45">
              <v:shape style="position:absolute;left:4091;top:-2721;width:34;height:45" coordorigin="4091,-2721" coordsize="34,45" path="m4125,-2721l4091,-2677e" filled="false" stroked="true" strokeweight=".78pt" strokecolor="#a7a9ac">
                <v:path arrowok="t"/>
              </v:shape>
            </v:group>
            <v:group style="position:absolute;left:4125;top:-2729;width:34;height:8" coordorigin="4125,-2729" coordsize="34,8">
              <v:shape style="position:absolute;left:4125;top:-2729;width:34;height:8" coordorigin="4125,-2729" coordsize="34,8" path="m4158,-2729l4125,-2721e" filled="false" stroked="true" strokeweight=".78pt" strokecolor="#a7a9ac">
                <v:path arrowok="t"/>
              </v:shape>
            </v:group>
            <v:group style="position:absolute;left:4158;top:-2729;width:34;height:32" coordorigin="4158,-2729" coordsize="34,32">
              <v:shape style="position:absolute;left:4158;top:-2729;width:34;height:32" coordorigin="4158,-2729" coordsize="34,32" path="m4192,-2697l4158,-2729e" filled="false" stroked="true" strokeweight=".78pt" strokecolor="#a7a9ac">
                <v:path arrowok="t"/>
              </v:shape>
            </v:group>
            <v:group style="position:absolute;left:4192;top:-2710;width:34;height:13" coordorigin="4192,-2710" coordsize="34,13">
              <v:shape style="position:absolute;left:4192;top:-2710;width:34;height:13" coordorigin="4192,-2710" coordsize="34,13" path="m4225,-2710l4192,-2697e" filled="false" stroked="true" strokeweight=".78pt" strokecolor="#a7a9ac">
                <v:path arrowok="t"/>
              </v:shape>
            </v:group>
            <v:group style="position:absolute;left:4225;top:-2710;width:34;height:35" coordorigin="4225,-2710" coordsize="34,35">
              <v:shape style="position:absolute;left:4225;top:-2710;width:34;height:35" coordorigin="4225,-2710" coordsize="34,35" path="m4259,-2675l4225,-2710e" filled="false" stroked="true" strokeweight=".78pt" strokecolor="#a7a9ac">
                <v:path arrowok="t"/>
              </v:shape>
            </v:group>
            <v:group style="position:absolute;left:4259;top:-2687;width:34;height:12" coordorigin="4259,-2687" coordsize="34,12">
              <v:shape style="position:absolute;left:4259;top:-2687;width:34;height:12" coordorigin="4259,-2687" coordsize="34,12" path="m4293,-2687l4259,-2675e" filled="false" stroked="true" strokeweight=".78pt" strokecolor="#a7a9ac">
                <v:path arrowok="t"/>
              </v:shape>
            </v:group>
            <v:group style="position:absolute;left:4293;top:-2687;width:34;height:43" coordorigin="4293,-2687" coordsize="34,43">
              <v:shape style="position:absolute;left:4293;top:-2687;width:34;height:43" coordorigin="4293,-2687" coordsize="34,43" path="m4326,-2644l4293,-2687e" filled="false" stroked="true" strokeweight=".78pt" strokecolor="#a7a9ac">
                <v:path arrowok="t"/>
              </v:shape>
            </v:group>
            <v:group style="position:absolute;left:4326;top:-2711;width:34;height:67" coordorigin="4326,-2711" coordsize="34,67">
              <v:shape style="position:absolute;left:4326;top:-2711;width:34;height:67" coordorigin="4326,-2711" coordsize="34,67" path="m4360,-2711l4326,-2644e" filled="false" stroked="true" strokeweight=".78pt" strokecolor="#a7a9ac">
                <v:path arrowok="t"/>
              </v:shape>
            </v:group>
            <v:group style="position:absolute;left:4360;top:-2719;width:34;height:9" coordorigin="4360,-2719" coordsize="34,9">
              <v:shape style="position:absolute;left:4360;top:-2719;width:34;height:9" coordorigin="4360,-2719" coordsize="34,9" path="m4394,-2719l4360,-2711e" filled="false" stroked="true" strokeweight=".78pt" strokecolor="#a7a9ac">
                <v:path arrowok="t"/>
              </v:shape>
            </v:group>
            <v:group style="position:absolute;left:4394;top:-2748;width:34;height:30" coordorigin="4394,-2748" coordsize="34,30">
              <v:shape style="position:absolute;left:4394;top:-2748;width:34;height:30" coordorigin="4394,-2748" coordsize="34,30" path="m4427,-2748l4394,-2719e" filled="false" stroked="true" strokeweight=".78pt" strokecolor="#a7a9ac">
                <v:path arrowok="t"/>
              </v:shape>
            </v:group>
            <v:group style="position:absolute;left:4427;top:-2748;width:34;height:22" coordorigin="4427,-2748" coordsize="34,22">
              <v:shape style="position:absolute;left:4427;top:-2748;width:34;height:22" coordorigin="4427,-2748" coordsize="34,22" path="m4461,-2727l4427,-2748e" filled="false" stroked="true" strokeweight=".78pt" strokecolor="#a7a9ac">
                <v:path arrowok="t"/>
              </v:shape>
            </v:group>
            <v:group style="position:absolute;left:4461;top:-2727;width:34;height:9" coordorigin="4461,-2727" coordsize="34,9">
              <v:shape style="position:absolute;left:4461;top:-2727;width:34;height:9" coordorigin="4461,-2727" coordsize="34,9" path="m4494,-2719l4461,-2727e" filled="false" stroked="true" strokeweight=".78pt" strokecolor="#a7a9ac">
                <v:path arrowok="t"/>
              </v:shape>
            </v:group>
            <v:group style="position:absolute;left:4494;top:-2767;width:34;height:49" coordorigin="4494,-2767" coordsize="34,49">
              <v:shape style="position:absolute;left:4494;top:-2767;width:34;height:49" coordorigin="4494,-2767" coordsize="34,49" path="m4528,-2767l4494,-2719e" filled="false" stroked="true" strokeweight=".78pt" strokecolor="#a7a9ac">
                <v:path arrowok="t"/>
              </v:shape>
            </v:group>
            <v:group style="position:absolute;left:4528;top:-2767;width:34;height:27" coordorigin="4528,-2767" coordsize="34,27">
              <v:shape style="position:absolute;left:4528;top:-2767;width:34;height:27" coordorigin="4528,-2767" coordsize="34,27" path="m4562,-2741l4528,-2767e" filled="false" stroked="true" strokeweight=".78pt" strokecolor="#a7a9ac">
                <v:path arrowok="t"/>
              </v:shape>
            </v:group>
            <v:group style="position:absolute;left:4562;top:-2741;width:34;height:42" coordorigin="4562,-2741" coordsize="34,42">
              <v:shape style="position:absolute;left:4562;top:-2741;width:34;height:42" coordorigin="4562,-2741" coordsize="34,42" path="m4595,-2699l4562,-2741e" filled="false" stroked="true" strokeweight=".78pt" strokecolor="#a7a9ac">
                <v:path arrowok="t"/>
              </v:shape>
            </v:group>
            <v:group style="position:absolute;left:4595;top:-2699;width:34;height:5" coordorigin="4595,-2699" coordsize="34,5">
              <v:shape style="position:absolute;left:4595;top:-2699;width:34;height:5" coordorigin="4595,-2699" coordsize="34,5" path="m4629,-2695l4595,-2699e" filled="false" stroked="true" strokeweight=".78pt" strokecolor="#a7a9ac">
                <v:path arrowok="t"/>
              </v:shape>
            </v:group>
            <v:group style="position:absolute;left:4629;top:-2732;width:34;height:38" coordorigin="4629,-2732" coordsize="34,38">
              <v:shape style="position:absolute;left:4629;top:-2732;width:34;height:38" coordorigin="4629,-2732" coordsize="34,38" path="m4663,-2732l4629,-2695e" filled="false" stroked="true" strokeweight=".78pt" strokecolor="#a7a9ac">
                <v:path arrowok="t"/>
              </v:shape>
            </v:group>
            <v:group style="position:absolute;left:4663;top:-2732;width:34;height:36" coordorigin="4663,-2732" coordsize="34,36">
              <v:shape style="position:absolute;left:4663;top:-2732;width:34;height:36" coordorigin="4663,-2732" coordsize="34,36" path="m4696,-2697l4663,-2732e" filled="false" stroked="true" strokeweight=".78pt" strokecolor="#a7a9ac">
                <v:path arrowok="t"/>
              </v:shape>
            </v:group>
            <v:group style="position:absolute;left:4696;top:-2697;width:34;height:5" coordorigin="4696,-2697" coordsize="34,5">
              <v:shape style="position:absolute;left:4696;top:-2697;width:34;height:5" coordorigin="4696,-2697" coordsize="34,5" path="m4730,-2693l4696,-2697e" filled="false" stroked="true" strokeweight=".78pt" strokecolor="#a7a9ac">
                <v:path arrowok="t"/>
              </v:shape>
            </v:group>
            <v:group style="position:absolute;left:4730;top:-2760;width:34;height:68" coordorigin="4730,-2760" coordsize="34,68">
              <v:shape style="position:absolute;left:4730;top:-2760;width:34;height:68" coordorigin="4730,-2760" coordsize="34,68" path="m4763,-2760l4730,-2693e" filled="false" stroked="true" strokeweight=".78pt" strokecolor="#a7a9ac">
                <v:path arrowok="t"/>
              </v:shape>
            </v:group>
            <v:group style="position:absolute;left:4763;top:-2824;width:34;height:64" coordorigin="4763,-2824" coordsize="34,64">
              <v:shape style="position:absolute;left:4763;top:-2824;width:34;height:64" coordorigin="4763,-2824" coordsize="34,64" path="m4797,-2824l4763,-2760e" filled="false" stroked="true" strokeweight=".78pt" strokecolor="#a7a9ac">
                <v:path arrowok="t"/>
              </v:shape>
            </v:group>
            <v:group style="position:absolute;left:4797;top:-2824;width:34;height:10" coordorigin="4797,-2824" coordsize="34,10">
              <v:shape style="position:absolute;left:4797;top:-2824;width:34;height:10" coordorigin="4797,-2824" coordsize="34,10" path="m4831,-2814l4797,-2824e" filled="false" stroked="true" strokeweight=".78pt" strokecolor="#a7a9ac">
                <v:path arrowok="t"/>
              </v:shape>
            </v:group>
            <v:group style="position:absolute;left:4831;top:-2827;width:34;height:14" coordorigin="4831,-2827" coordsize="34,14">
              <v:shape style="position:absolute;left:4831;top:-2827;width:34;height:14" coordorigin="4831,-2827" coordsize="34,14" path="m4864,-2827l4831,-2814e" filled="false" stroked="true" strokeweight=".78pt" strokecolor="#a7a9ac">
                <v:path arrowok="t"/>
              </v:shape>
            </v:group>
            <v:group style="position:absolute;left:4864;top:-2827;width:34;height:40" coordorigin="4864,-2827" coordsize="34,40">
              <v:shape style="position:absolute;left:4864;top:-2827;width:34;height:40" coordorigin="4864,-2827" coordsize="34,40" path="m4898,-2787l4864,-2827e" filled="false" stroked="true" strokeweight=".78pt" strokecolor="#a7a9ac">
                <v:path arrowok="t"/>
              </v:shape>
            </v:group>
            <v:group style="position:absolute;left:4898;top:-2787;width:34;height:45" coordorigin="4898,-2787" coordsize="34,45">
              <v:shape style="position:absolute;left:4898;top:-2787;width:34;height:45" coordorigin="4898,-2787" coordsize="34,45" path="m4932,-2743l4898,-2787e" filled="false" stroked="true" strokeweight=".78pt" strokecolor="#a7a9ac">
                <v:path arrowok="t"/>
              </v:shape>
            </v:group>
            <v:group style="position:absolute;left:4932;top:-2759;width:34;height:17" coordorigin="4932,-2759" coordsize="34,17">
              <v:shape style="position:absolute;left:4932;top:-2759;width:34;height:17" coordorigin="4932,-2759" coordsize="34,17" path="m4965,-2759l4932,-2743e" filled="false" stroked="true" strokeweight=".78pt" strokecolor="#a7a9ac">
                <v:path arrowok="t"/>
              </v:shape>
            </v:group>
            <v:group style="position:absolute;left:4965;top:-2759;width:34;height:73" coordorigin="4965,-2759" coordsize="34,73">
              <v:shape style="position:absolute;left:4965;top:-2759;width:34;height:73" coordorigin="4965,-2759" coordsize="34,73" path="m4999,-2687l4965,-2759e" filled="false" stroked="true" strokeweight=".78pt" strokecolor="#a7a9ac">
                <v:path arrowok="t"/>
              </v:shape>
            </v:group>
            <v:group style="position:absolute;left:4999;top:-2694;width:34;height:7" coordorigin="4999,-2694" coordsize="34,7">
              <v:shape style="position:absolute;left:4999;top:-2694;width:34;height:7" coordorigin="4999,-2694" coordsize="34,7" path="m5032,-2694l4999,-2687e" filled="false" stroked="true" strokeweight=".78pt" strokecolor="#a7a9ac">
                <v:path arrowok="t"/>
              </v:shape>
            </v:group>
            <v:group style="position:absolute;left:5032;top:-2694;width:34;height:14" coordorigin="5032,-2694" coordsize="34,14">
              <v:shape style="position:absolute;left:5032;top:-2694;width:34;height:14" coordorigin="5032,-2694" coordsize="34,14" path="m5066,-2680l5032,-2694e" filled="false" stroked="true" strokeweight=".78pt" strokecolor="#a7a9ac">
                <v:path arrowok="t"/>
              </v:shape>
            </v:group>
            <v:group style="position:absolute;left:5066;top:-2753;width:34;height:73" coordorigin="5066,-2753" coordsize="34,73">
              <v:shape style="position:absolute;left:5066;top:-2753;width:34;height:73" coordorigin="5066,-2753" coordsize="34,73" path="m5100,-2753l5066,-2680e" filled="false" stroked="true" strokeweight=".78pt" strokecolor="#a7a9ac">
                <v:path arrowok="t"/>
              </v:shape>
            </v:group>
            <v:group style="position:absolute;left:5100;top:-2767;width:34;height:15" coordorigin="5100,-2767" coordsize="34,15">
              <v:shape style="position:absolute;left:5100;top:-2767;width:34;height:15" coordorigin="5100,-2767" coordsize="34,15" path="m5133,-2767l5100,-2753e" filled="false" stroked="true" strokeweight=".78pt" strokecolor="#a7a9ac">
                <v:path arrowok="t"/>
              </v:shape>
            </v:group>
            <v:group style="position:absolute;left:5133;top:-2767;width:34;height:8" coordorigin="5133,-2767" coordsize="34,8">
              <v:shape style="position:absolute;left:5133;top:-2767;width:34;height:8" coordorigin="5133,-2767" coordsize="34,8" path="m5167,-2760l5133,-2767e" filled="false" stroked="true" strokeweight=".78pt" strokecolor="#a7a9ac">
                <v:path arrowok="t"/>
              </v:shape>
            </v:group>
            <v:group style="position:absolute;left:5167;top:-2862;width:34;height:102" coordorigin="5167,-2862" coordsize="34,102">
              <v:shape style="position:absolute;left:5167;top:-2862;width:34;height:102" coordorigin="5167,-2862" coordsize="34,102" path="m5201,-2862l5167,-2760e" filled="false" stroked="true" strokeweight=".78pt" strokecolor="#a7a9ac">
                <v:path arrowok="t"/>
              </v:shape>
            </v:group>
            <v:group style="position:absolute;left:5201;top:-2890;width:34;height:29" coordorigin="5201,-2890" coordsize="34,29">
              <v:shape style="position:absolute;left:5201;top:-2890;width:34;height:29" coordorigin="5201,-2890" coordsize="34,29" path="m5234,-2890l5201,-2862e" filled="false" stroked="true" strokeweight=".78pt" strokecolor="#a7a9ac">
                <v:path arrowok="t"/>
              </v:shape>
            </v:group>
            <v:group style="position:absolute;left:5234;top:-2894;width:34;height:4" coordorigin="5234,-2894" coordsize="34,4">
              <v:shape style="position:absolute;left:5234;top:-2894;width:34;height:4" coordorigin="5234,-2894" coordsize="34,4" path="m5268,-2894l5234,-2890e" filled="false" stroked="true" strokeweight=".78pt" strokecolor="#a7a9ac">
                <v:path arrowok="t"/>
              </v:shape>
            </v:group>
            <v:group style="position:absolute;left:5268;top:-2928;width:34;height:34" coordorigin="5268,-2928" coordsize="34,34">
              <v:shape style="position:absolute;left:5268;top:-2928;width:34;height:34" coordorigin="5268,-2928" coordsize="34,34" path="m5301,-2928l5268,-2894e" filled="false" stroked="true" strokeweight=".78pt" strokecolor="#a7a9ac">
                <v:path arrowok="t"/>
              </v:shape>
            </v:group>
            <v:group style="position:absolute;left:5301;top:-3053;width:34;height:125" coordorigin="5301,-3053" coordsize="34,125">
              <v:shape style="position:absolute;left:5301;top:-3053;width:34;height:125" coordorigin="5301,-3053" coordsize="34,125" path="m5335,-3053l5301,-2928e" filled="false" stroked="true" strokeweight=".78pt" strokecolor="#a7a9ac">
                <v:path arrowok="t"/>
              </v:shape>
            </v:group>
            <v:group style="position:absolute;left:5335;top:-3090;width:34;height:38" coordorigin="5335,-3090" coordsize="34,38">
              <v:shape style="position:absolute;left:5335;top:-3090;width:34;height:38" coordorigin="5335,-3090" coordsize="34,38" path="m5369,-3090l5335,-3053e" filled="false" stroked="true" strokeweight=".78pt" strokecolor="#a7a9ac">
                <v:path arrowok="t"/>
              </v:shape>
            </v:group>
            <v:group style="position:absolute;left:5369;top:-3158;width:34;height:69" coordorigin="5369,-3158" coordsize="34,69">
              <v:shape style="position:absolute;left:5369;top:-3158;width:34;height:69" coordorigin="5369,-3158" coordsize="34,69" path="m5402,-3158l5369,-3090e" filled="false" stroked="true" strokeweight=".78pt" strokecolor="#a7a9ac">
                <v:path arrowok="t"/>
              </v:shape>
            </v:group>
            <v:group style="position:absolute;left:5402;top:-3158;width:34;height:34" coordorigin="5402,-3158" coordsize="34,34">
              <v:shape style="position:absolute;left:5402;top:-3158;width:34;height:34" coordorigin="5402,-3158" coordsize="34,34" path="m5436,-3124l5402,-3158e" filled="false" stroked="true" strokeweight=".78pt" strokecolor="#a7a9ac">
                <v:path arrowok="t"/>
              </v:shape>
            </v:group>
            <v:group style="position:absolute;left:5436;top:-3183;width:34;height:59" coordorigin="5436,-3183" coordsize="34,59">
              <v:shape style="position:absolute;left:5436;top:-3183;width:34;height:59" coordorigin="5436,-3183" coordsize="34,59" path="m5470,-3183l5436,-3124e" filled="false" stroked="true" strokeweight=".78pt" strokecolor="#a7a9ac">
                <v:path arrowok="t"/>
              </v:shape>
            </v:group>
            <v:group style="position:absolute;left:5470;top:-3282;width:34;height:100" coordorigin="5470,-3282" coordsize="34,100">
              <v:shape style="position:absolute;left:5470;top:-3282;width:34;height:100" coordorigin="5470,-3282" coordsize="34,100" path="m5503,-3282l5470,-3183e" filled="false" stroked="true" strokeweight=".78pt" strokecolor="#a7a9ac">
                <v:path arrowok="t"/>
              </v:shape>
            </v:group>
            <v:group style="position:absolute;left:5503;top:-3312;width:34;height:30" coordorigin="5503,-3312" coordsize="34,30">
              <v:shape style="position:absolute;left:5503;top:-3312;width:34;height:30" coordorigin="5503,-3312" coordsize="34,30" path="m5537,-3312l5503,-3282e" filled="false" stroked="true" strokeweight=".78pt" strokecolor="#a7a9ac">
                <v:path arrowok="t"/>
              </v:shape>
            </v:group>
            <v:group style="position:absolute;left:5537;top:-3312;width:34;height:19" coordorigin="5537,-3312" coordsize="34,19">
              <v:shape style="position:absolute;left:5537;top:-3312;width:34;height:19" coordorigin="5537,-3312" coordsize="34,19" path="m5570,-3293l5537,-3312e" filled="false" stroked="true" strokeweight=".78pt" strokecolor="#a7a9ac">
                <v:path arrowok="t"/>
              </v:shape>
            </v:group>
            <v:group style="position:absolute;left:5570;top:-3293;width:34;height:33" coordorigin="5570,-3293" coordsize="34,33">
              <v:shape style="position:absolute;left:5570;top:-3293;width:34;height:33" coordorigin="5570,-3293" coordsize="34,33" path="m5604,-3260l5570,-3293e" filled="false" stroked="true" strokeweight=".78pt" strokecolor="#a7a9ac">
                <v:path arrowok="t"/>
              </v:shape>
            </v:group>
            <v:group style="position:absolute;left:5604;top:-3322;width:34;height:62" coordorigin="5604,-3322" coordsize="34,62">
              <v:shape style="position:absolute;left:5604;top:-3322;width:34;height:62" coordorigin="5604,-3322" coordsize="34,62" path="m5638,-3322l5604,-3260e" filled="false" stroked="true" strokeweight=".78pt" strokecolor="#a7a9ac">
                <v:path arrowok="t"/>
              </v:shape>
            </v:group>
            <v:group style="position:absolute;left:5638;top:-3340;width:34;height:19" coordorigin="5638,-3340" coordsize="34,19">
              <v:shape style="position:absolute;left:5638;top:-3340;width:34;height:19" coordorigin="5638,-3340" coordsize="34,19" path="m5671,-3340l5638,-3322e" filled="false" stroked="true" strokeweight=".78pt" strokecolor="#a7a9ac">
                <v:path arrowok="t"/>
              </v:shape>
            </v:group>
            <v:group style="position:absolute;left:5671;top:-3340;width:34;height:7" coordorigin="5671,-3340" coordsize="34,7">
              <v:shape style="position:absolute;left:5671;top:-3340;width:34;height:7" coordorigin="5671,-3340" coordsize="34,7" path="m5705,-3333l5671,-3340e" filled="false" stroked="true" strokeweight=".78pt" strokecolor="#a7a9ac">
                <v:path arrowok="t"/>
              </v:shape>
            </v:group>
            <v:group style="position:absolute;left:5705;top:-3333;width:34;height:40" coordorigin="5705,-3333" coordsize="34,40">
              <v:shape style="position:absolute;left:5705;top:-3333;width:34;height:40" coordorigin="5705,-3333" coordsize="34,40" path="m5739,-3293l5705,-3333e" filled="false" stroked="true" strokeweight=".78pt" strokecolor="#a7a9ac">
                <v:path arrowok="t"/>
              </v:shape>
            </v:group>
            <v:group style="position:absolute;left:5739;top:-3334;width:34;height:41" coordorigin="5739,-3334" coordsize="34,41">
              <v:shape style="position:absolute;left:5739;top:-3334;width:34;height:41" coordorigin="5739,-3334" coordsize="34,41" path="m5772,-3334l5739,-3294e" filled="false" stroked="true" strokeweight=".78pt" strokecolor="#a7a9ac">
                <v:path arrowok="t"/>
              </v:shape>
            </v:group>
            <v:group style="position:absolute;left:5772;top:-3452;width:34;height:119" coordorigin="5772,-3452" coordsize="34,119">
              <v:shape style="position:absolute;left:5772;top:-3452;width:34;height:119" coordorigin="5772,-3452" coordsize="34,119" path="m5806,-3452l5772,-3334e" filled="false" stroked="true" strokeweight=".78pt" strokecolor="#a7a9ac">
                <v:path arrowok="t"/>
              </v:shape>
            </v:group>
            <v:group style="position:absolute;left:5806;top:-3469;width:34;height:17" coordorigin="5806,-3469" coordsize="34,17">
              <v:shape style="position:absolute;left:5806;top:-3469;width:34;height:17" coordorigin="5806,-3469" coordsize="34,17" path="m5840,-3469l5806,-3452e" filled="false" stroked="true" strokeweight=".78pt" strokecolor="#a7a9ac">
                <v:path arrowok="t"/>
              </v:shape>
            </v:group>
            <v:group style="position:absolute;left:5839;top:-3469;width:34;height:15" coordorigin="5839,-3469" coordsize="34,15">
              <v:shape style="position:absolute;left:5839;top:-3469;width:34;height:15" coordorigin="5839,-3469" coordsize="34,15" path="m5873,-3454l5839,-3469e" filled="false" stroked="true" strokeweight=".78pt" strokecolor="#a7a9ac">
                <v:path arrowok="t"/>
              </v:shape>
            </v:group>
            <v:group style="position:absolute;left:5873;top:-3497;width:34;height:43" coordorigin="5873,-3497" coordsize="34,43">
              <v:shape style="position:absolute;left:5873;top:-3497;width:34;height:43" coordorigin="5873,-3497" coordsize="34,43" path="m5907,-3497l5873,-3454e" filled="false" stroked="true" strokeweight=".78pt" strokecolor="#a7a9ac">
                <v:path arrowok="t"/>
              </v:shape>
            </v:group>
            <v:group style="position:absolute;left:5907;top:-3497;width:34;height:69" coordorigin="5907,-3497" coordsize="34,69">
              <v:shape style="position:absolute;left:5907;top:-3497;width:34;height:69" coordorigin="5907,-3497" coordsize="34,69" path="m5940,-3428l5907,-3497e" filled="false" stroked="true" strokeweight=".78pt" strokecolor="#a7a9ac">
                <v:path arrowok="t"/>
              </v:shape>
            </v:group>
            <v:group style="position:absolute;left:5940;top:-3428;width:34;height:18" coordorigin="5940,-3428" coordsize="34,18">
              <v:shape style="position:absolute;left:5940;top:-3428;width:34;height:18" coordorigin="5940,-3428" coordsize="34,18" path="m5974,-3410l5940,-3428e" filled="false" stroked="true" strokeweight=".78pt" strokecolor="#a7a9ac">
                <v:path arrowok="t"/>
              </v:shape>
            </v:group>
            <v:group style="position:absolute;left:5974;top:-3444;width:34;height:34" coordorigin="5974,-3444" coordsize="34,34">
              <v:shape style="position:absolute;left:5974;top:-3444;width:34;height:34" coordorigin="5974,-3444" coordsize="34,34" path="m6008,-3444l5974,-3410e" filled="false" stroked="true" strokeweight=".78pt" strokecolor="#a7a9ac">
                <v:path arrowok="t"/>
              </v:shape>
            </v:group>
            <v:group style="position:absolute;left:6008;top:-3444;width:34;height:47" coordorigin="6008,-3444" coordsize="34,47">
              <v:shape style="position:absolute;left:6008;top:-3444;width:34;height:47" coordorigin="6008,-3444" coordsize="34,47" path="m6041,-3397l6008,-3444e" filled="false" stroked="true" strokeweight=".78pt" strokecolor="#a7a9ac">
                <v:path arrowok="t"/>
              </v:shape>
            </v:group>
            <v:group style="position:absolute;left:6041;top:-3546;width:34;height:149" coordorigin="6041,-3546" coordsize="34,149">
              <v:shape style="position:absolute;left:6041;top:-3546;width:34;height:149" coordorigin="6041,-3546" coordsize="34,149" path="m6075,-3546l6041,-3397e" filled="false" stroked="true" strokeweight=".78pt" strokecolor="#a7a9ac">
                <v:path arrowok="t"/>
              </v:shape>
            </v:group>
            <v:group style="position:absolute;left:6075;top:-3546;width:34;height:59" coordorigin="6075,-3546" coordsize="34,59">
              <v:shape style="position:absolute;left:6075;top:-3546;width:34;height:59" coordorigin="6075,-3546" coordsize="34,59" path="m6109,-3487l6075,-3546e" filled="false" stroked="true" strokeweight=".78pt" strokecolor="#a7a9ac">
                <v:path arrowok="t"/>
              </v:shape>
            </v:group>
            <v:group style="position:absolute;left:6109;top:-3487;width:34;height:120" coordorigin="6109,-3487" coordsize="34,120">
              <v:shape style="position:absolute;left:6109;top:-3487;width:34;height:120" coordorigin="6109,-3487" coordsize="34,120" path="m6142,-3368l6109,-3487e" filled="false" stroked="true" strokeweight=".78pt" strokecolor="#a7a9ac">
                <v:path arrowok="t"/>
              </v:shape>
            </v:group>
            <v:group style="position:absolute;left:6142;top:-3382;width:34;height:14" coordorigin="6142,-3382" coordsize="34,14">
              <v:shape style="position:absolute;left:6142;top:-3382;width:34;height:14" coordorigin="6142,-3382" coordsize="34,14" path="m6176,-3382l6142,-3368e" filled="false" stroked="true" strokeweight=".78pt" strokecolor="#a7a9ac">
                <v:path arrowok="t"/>
              </v:shape>
            </v:group>
            <v:group style="position:absolute;left:6176;top:-3382;width:34;height:51" coordorigin="6176,-3382" coordsize="34,51">
              <v:shape style="position:absolute;left:6176;top:-3382;width:34;height:51" coordorigin="6176,-3382" coordsize="34,51" path="m6209,-3331l6176,-3382e" filled="false" stroked="true" strokeweight=".78pt" strokecolor="#a7a9ac">
                <v:path arrowok="t"/>
              </v:shape>
            </v:group>
            <v:group style="position:absolute;left:6209;top:-3331;width:34;height:48" coordorigin="6209,-3331" coordsize="34,48">
              <v:shape style="position:absolute;left:6209;top:-3331;width:34;height:48" coordorigin="6209,-3331" coordsize="34,48" path="m6243,-3284l6209,-3331e" filled="false" stroked="true" strokeweight=".78pt" strokecolor="#a7a9ac">
                <v:path arrowok="t"/>
              </v:shape>
            </v:group>
            <v:group style="position:absolute;left:6243;top:-3408;width:34;height:125" coordorigin="6243,-3408" coordsize="34,125">
              <v:shape style="position:absolute;left:6243;top:-3408;width:34;height:125" coordorigin="6243,-3408" coordsize="34,125" path="m6277,-3408l6243,-3284e" filled="false" stroked="true" strokeweight=".78pt" strokecolor="#a7a9ac">
                <v:path arrowok="t"/>
              </v:shape>
            </v:group>
            <v:group style="position:absolute;left:6277;top:-3408;width:34;height:37" coordorigin="6277,-3408" coordsize="34,37">
              <v:shape style="position:absolute;left:6277;top:-3408;width:34;height:37" coordorigin="6277,-3408" coordsize="34,37" path="m6310,-3371l6277,-3408e" filled="false" stroked="true" strokeweight=".78pt" strokecolor="#a7a9ac">
                <v:path arrowok="t"/>
              </v:shape>
            </v:group>
            <v:group style="position:absolute;left:6310;top:-3413;width:34;height:42" coordorigin="6310,-3413" coordsize="34,42">
              <v:shape style="position:absolute;left:6310;top:-3413;width:34;height:42" coordorigin="6310,-3413" coordsize="34,42" path="m6344,-3413l6310,-3371e" filled="false" stroked="true" strokeweight=".78pt" strokecolor="#a7a9ac">
                <v:path arrowok="t"/>
              </v:shape>
            </v:group>
            <v:group style="position:absolute;left:6344;top:-3413;width:34;height:25" coordorigin="6344,-3413" coordsize="34,25">
              <v:shape style="position:absolute;left:6344;top:-3413;width:34;height:25" coordorigin="6344,-3413" coordsize="34,25" path="m6378,-3388l6344,-3413e" filled="false" stroked="true" strokeweight=".78pt" strokecolor="#a7a9ac">
                <v:path arrowok="t"/>
              </v:shape>
            </v:group>
            <v:group style="position:absolute;left:6378;top:-3388;width:34;height:73" coordorigin="6378,-3388" coordsize="34,73">
              <v:shape style="position:absolute;left:6378;top:-3388;width:34;height:73" coordorigin="6378,-3388" coordsize="34,73" path="m6411,-3316l6378,-3388e" filled="false" stroked="true" strokeweight=".78pt" strokecolor="#a7a9ac">
                <v:path arrowok="t"/>
              </v:shape>
            </v:group>
            <v:group style="position:absolute;left:6411;top:-3316;width:34;height:26" coordorigin="6411,-3316" coordsize="34,26">
              <v:shape style="position:absolute;left:6411;top:-3316;width:34;height:26" coordorigin="6411,-3316" coordsize="34,26" path="m6445,-3290l6411,-3316e" filled="false" stroked="true" strokeweight=".78pt" strokecolor="#a7a9ac">
                <v:path arrowok="t"/>
              </v:shape>
            </v:group>
            <v:group style="position:absolute;left:6445;top:-3321;width:34;height:32" coordorigin="6445,-3321" coordsize="34,32">
              <v:shape style="position:absolute;left:6445;top:-3321;width:34;height:32" coordorigin="6445,-3321" coordsize="34,32" path="m6478,-3321l6445,-3290e" filled="false" stroked="true" strokeweight=".78pt" strokecolor="#a7a9ac">
                <v:path arrowok="t"/>
              </v:shape>
            </v:group>
            <v:group style="position:absolute;left:6478;top:-3425;width:34;height:104" coordorigin="6478,-3425" coordsize="34,104">
              <v:shape style="position:absolute;left:6478;top:-3425;width:34;height:104" coordorigin="6478,-3425" coordsize="34,104" path="m6512,-3425l6478,-3321e" filled="false" stroked="true" strokeweight=".78pt" strokecolor="#a7a9ac">
                <v:path arrowok="t"/>
              </v:shape>
            </v:group>
            <v:group style="position:absolute;left:6512;top:-3426;width:34;height:2" coordorigin="6512,-3426" coordsize="34,2">
              <v:shape style="position:absolute;left:6512;top:-3426;width:34;height:2" coordorigin="6512,-3426" coordsize="34,2" path="m6546,-3426l6512,-3425e" filled="false" stroked="true" strokeweight=".78pt" strokecolor="#a7a9ac">
                <v:path arrowok="t"/>
              </v:shape>
            </v:group>
            <v:group style="position:absolute;left:6546;top:-3470;width:34;height:44" coordorigin="6546,-3470" coordsize="34,44">
              <v:shape style="position:absolute;left:6546;top:-3470;width:34;height:44" coordorigin="6546,-3470" coordsize="34,44" path="m6579,-3470l6546,-3426e" filled="false" stroked="true" strokeweight=".78pt" strokecolor="#a7a9ac">
                <v:path arrowok="t"/>
              </v:shape>
            </v:group>
            <v:group style="position:absolute;left:6579;top:-3596;width:34;height:127" coordorigin="6579,-3596" coordsize="34,127">
              <v:shape style="position:absolute;left:6579;top:-3596;width:34;height:127" coordorigin="6579,-3596" coordsize="34,127" path="m6613,-3596l6579,-3470e" filled="false" stroked="true" strokeweight=".78pt" strokecolor="#a7a9ac">
                <v:path arrowok="t"/>
              </v:shape>
            </v:group>
            <v:group style="position:absolute;left:6613;top:-3628;width:34;height:32" coordorigin="6613,-3628" coordsize="34,32">
              <v:shape style="position:absolute;left:6613;top:-3628;width:34;height:32" coordorigin="6613,-3628" coordsize="34,32" path="m6647,-3628l6613,-3596e" filled="false" stroked="true" strokeweight=".78pt" strokecolor="#a7a9ac">
                <v:path arrowok="t"/>
              </v:shape>
            </v:group>
            <v:group style="position:absolute;left:6647;top:-3628;width:34;height:41" coordorigin="6647,-3628" coordsize="34,41">
              <v:shape style="position:absolute;left:6647;top:-3628;width:34;height:41" coordorigin="6647,-3628" coordsize="34,41" path="m6680,-3587l6647,-3628e" filled="false" stroked="true" strokeweight=".78pt" strokecolor="#a7a9ac">
                <v:path arrowok="t"/>
              </v:shape>
            </v:group>
            <v:group style="position:absolute;left:6680;top:-3617;width:34;height:30" coordorigin="6680,-3617" coordsize="34,30">
              <v:shape style="position:absolute;left:6680;top:-3617;width:34;height:30" coordorigin="6680,-3617" coordsize="34,30" path="m6714,-3617l6680,-3587e" filled="false" stroked="true" strokeweight=".78pt" strokecolor="#a7a9ac">
                <v:path arrowok="t"/>
              </v:shape>
            </v:group>
            <v:group style="position:absolute;left:6714;top:-3617;width:34;height:27" coordorigin="6714,-3617" coordsize="34,27">
              <v:shape style="position:absolute;left:6714;top:-3617;width:34;height:27" coordorigin="6714,-3617" coordsize="34,27" path="m6747,-3590l6714,-3617e" filled="false" stroked="true" strokeweight=".78pt" strokecolor="#a7a9ac">
                <v:path arrowok="t"/>
              </v:shape>
            </v:group>
            <v:group style="position:absolute;left:6747;top:-3590;width:34;height:85" coordorigin="6747,-3590" coordsize="34,85">
              <v:shape style="position:absolute;left:6747;top:-3590;width:34;height:85" coordorigin="6747,-3590" coordsize="34,85" path="m6781,-3505l6747,-3590e" filled="false" stroked="true" strokeweight=".78pt" strokecolor="#a7a9ac">
                <v:path arrowok="t"/>
              </v:shape>
            </v:group>
            <v:group style="position:absolute;left:6781;top:-3505;width:34;height:128" coordorigin="6781,-3505" coordsize="34,128">
              <v:shape style="position:absolute;left:6781;top:-3505;width:34;height:128" coordorigin="6781,-3505" coordsize="34,128" path="m6815,-3377l6781,-3505e" filled="false" stroked="true" strokeweight=".78pt" strokecolor="#a7a9ac">
                <v:path arrowok="t"/>
              </v:shape>
            </v:group>
            <v:group style="position:absolute;left:6815;top:-3429;width:34;height:52" coordorigin="6815,-3429" coordsize="34,52">
              <v:shape style="position:absolute;left:6815;top:-3429;width:34;height:52" coordorigin="6815,-3429" coordsize="34,52" path="m6848,-3429l6815,-3377e" filled="false" stroked="true" strokeweight=".78pt" strokecolor="#a7a9ac">
                <v:path arrowok="t"/>
              </v:shape>
            </v:group>
            <v:group style="position:absolute;left:6848;top:-3429;width:34;height:139" coordorigin="6848,-3429" coordsize="34,139">
              <v:shape style="position:absolute;left:6848;top:-3429;width:34;height:139" coordorigin="6848,-3429" coordsize="34,139" path="m6882,-3291l6848,-3429e" filled="false" stroked="true" strokeweight=".78pt" strokecolor="#a7a9ac">
                <v:path arrowok="t"/>
              </v:shape>
            </v:group>
            <v:group style="position:absolute;left:6882;top:-3301;width:34;height:11" coordorigin="6882,-3301" coordsize="34,11">
              <v:shape style="position:absolute;left:6882;top:-3301;width:34;height:11" coordorigin="6882,-3301" coordsize="34,11" path="m6916,-3301l6882,-3291e" filled="false" stroked="true" strokeweight=".78pt" strokecolor="#a7a9ac">
                <v:path arrowok="t"/>
              </v:shape>
            </v:group>
            <v:group style="position:absolute;left:6916;top:-3301;width:34;height:113" coordorigin="6916,-3301" coordsize="34,113">
              <v:shape style="position:absolute;left:6916;top:-3301;width:34;height:113" coordorigin="6916,-3301" coordsize="34,113" path="m6949,-3188l6916,-3301e" filled="false" stroked="true" strokeweight=".78pt" strokecolor="#a7a9ac">
                <v:path arrowok="t"/>
              </v:shape>
            </v:group>
            <v:group style="position:absolute;left:6949;top:-3313;width:34;height:125" coordorigin="6949,-3313" coordsize="34,125">
              <v:shape style="position:absolute;left:6949;top:-3313;width:34;height:125" coordorigin="6949,-3313" coordsize="34,125" path="m6983,-3313l6949,-3188e" filled="false" stroked="true" strokeweight=".78pt" strokecolor="#a7a9ac">
                <v:path arrowok="t"/>
              </v:shape>
            </v:group>
            <v:group style="position:absolute;left:6983;top:-3313;width:34;height:79" coordorigin="6983,-3313" coordsize="34,79">
              <v:shape style="position:absolute;left:6983;top:-3313;width:34;height:79" coordorigin="6983,-3313" coordsize="34,79" path="m7016,-3235l6983,-3313e" filled="false" stroked="true" strokeweight=".78pt" strokecolor="#a7a9ac">
                <v:path arrowok="t"/>
              </v:shape>
            </v:group>
            <v:group style="position:absolute;left:7016;top:-3235;width:34;height:72" coordorigin="7016,-3235" coordsize="34,72">
              <v:shape style="position:absolute;left:7016;top:-3235;width:34;height:72" coordorigin="7016,-3235" coordsize="34,72" path="m7050,-3163l7016,-3235e" filled="false" stroked="true" strokeweight=".78pt" strokecolor="#a7a9ac">
                <v:path arrowok="t"/>
              </v:shape>
            </v:group>
            <v:group style="position:absolute;left:7050;top:-3163;width:34;height:69" coordorigin="7050,-3163" coordsize="34,69">
              <v:shape style="position:absolute;left:7050;top:-3163;width:34;height:69" coordorigin="7050,-3163" coordsize="34,69" path="m7084,-3094l7050,-3163e" filled="false" stroked="true" strokeweight=".78pt" strokecolor="#a7a9ac">
                <v:path arrowok="t"/>
              </v:shape>
            </v:group>
            <v:group style="position:absolute;left:7084;top:-3094;width:34;height:50" coordorigin="7084,-3094" coordsize="34,50">
              <v:shape style="position:absolute;left:7084;top:-3094;width:34;height:50" coordorigin="7084,-3094" coordsize="34,50" path="m7117,-3044l7084,-3094e" filled="false" stroked="true" strokeweight=".78pt" strokecolor="#a7a9ac">
                <v:path arrowok="t"/>
              </v:shape>
            </v:group>
            <v:group style="position:absolute;left:7117;top:-3126;width:34;height:82" coordorigin="7117,-3126" coordsize="34,82">
              <v:shape style="position:absolute;left:7117;top:-3126;width:34;height:82" coordorigin="7117,-3126" coordsize="34,82" path="m7151,-3126l7117,-3044e" filled="false" stroked="true" strokeweight=".78pt" strokecolor="#a7a9ac">
                <v:path arrowok="t"/>
              </v:shape>
            </v:group>
            <v:group style="position:absolute;left:7151;top:-3160;width:34;height:35" coordorigin="7151,-3160" coordsize="34,35">
              <v:shape style="position:absolute;left:7151;top:-3160;width:34;height:35" coordorigin="7151,-3160" coordsize="34,35" path="m7185,-3160l7151,-3126e" filled="false" stroked="true" strokeweight=".78pt" strokecolor="#a7a9ac">
                <v:path arrowok="t"/>
              </v:shape>
            </v:group>
            <v:group style="position:absolute;left:7185;top:-3262;width:34;height:103" coordorigin="7185,-3262" coordsize="34,103">
              <v:shape style="position:absolute;left:7185;top:-3262;width:34;height:103" coordorigin="7185,-3262" coordsize="34,103" path="m7218,-3262l7185,-3160e" filled="false" stroked="true" strokeweight=".78pt" strokecolor="#a7a9ac">
                <v:path arrowok="t"/>
              </v:shape>
            </v:group>
            <v:group style="position:absolute;left:7218;top:-3315;width:34;height:53" coordorigin="7218,-3315" coordsize="34,53">
              <v:shape style="position:absolute;left:7218;top:-3315;width:34;height:53" coordorigin="7218,-3315" coordsize="34,53" path="m7252,-3315l7218,-3262e" filled="false" stroked="true" strokeweight=".78pt" strokecolor="#a7a9ac">
                <v:path arrowok="t"/>
              </v:shape>
            </v:group>
            <v:group style="position:absolute;left:7252;top:-3315;width:34;height:20" coordorigin="7252,-3315" coordsize="34,20">
              <v:shape style="position:absolute;left:7252;top:-3315;width:34;height:20" coordorigin="7252,-3315" coordsize="34,20" path="m7285,-3295l7252,-3315e" filled="false" stroked="true" strokeweight=".78pt" strokecolor="#a7a9ac">
                <v:path arrowok="t"/>
              </v:shape>
            </v:group>
            <v:group style="position:absolute;left:7285;top:-3295;width:34;height:2" coordorigin="7285,-3295" coordsize="34,2">
              <v:shape style="position:absolute;left:7285;top:-3295;width:34;height:2" coordorigin="7285,-3295" coordsize="34,1" path="m7319,-3294l7285,-3295e" filled="false" stroked="true" strokeweight=".78pt" strokecolor="#a7a9ac">
                <v:path arrowok="t"/>
              </v:shape>
            </v:group>
            <v:group style="position:absolute;left:7319;top:-3294;width:34;height:17" coordorigin="7319,-3294" coordsize="34,17">
              <v:shape style="position:absolute;left:7319;top:-3294;width:34;height:17" coordorigin="7319,-3294" coordsize="34,17" path="m7353,-3278l7319,-3294e" filled="false" stroked="true" strokeweight=".78pt" strokecolor="#a7a9ac">
                <v:path arrowok="t"/>
              </v:shape>
            </v:group>
            <v:group style="position:absolute;left:7353;top:-3278;width:34;height:76" coordorigin="7353,-3278" coordsize="34,76">
              <v:shape style="position:absolute;left:7353;top:-3278;width:34;height:76" coordorigin="7353,-3278" coordsize="34,76" path="m7386,-3202l7353,-3278e" filled="false" stroked="true" strokeweight=".78pt" strokecolor="#a7a9ac">
                <v:path arrowok="t"/>
              </v:shape>
            </v:group>
            <v:group style="position:absolute;left:7386;top:-3202;width:34;height:143" coordorigin="7386,-3202" coordsize="34,143">
              <v:shape style="position:absolute;left:7386;top:-3202;width:34;height:143" coordorigin="7386,-3202" coordsize="34,143" path="m7420,-3059l7386,-3202e" filled="false" stroked="true" strokeweight=".78pt" strokecolor="#a7a9ac">
                <v:path arrowok="t"/>
              </v:shape>
            </v:group>
            <v:group style="position:absolute;left:7420;top:-3154;width:34;height:95" coordorigin="7420,-3154" coordsize="34,95">
              <v:shape style="position:absolute;left:7420;top:-3154;width:34;height:95" coordorigin="7420,-3154" coordsize="34,95" path="m7454,-3154l7420,-3059e" filled="false" stroked="true" strokeweight=".78pt" strokecolor="#a7a9ac">
                <v:path arrowok="t"/>
              </v:shape>
            </v:group>
            <v:group style="position:absolute;left:7454;top:-3206;width:34;height:53" coordorigin="7454,-3206" coordsize="34,53">
              <v:shape style="position:absolute;left:7454;top:-3206;width:34;height:53" coordorigin="7454,-3206" coordsize="34,53" path="m7487,-3206l7454,-3154e" filled="false" stroked="true" strokeweight=".78pt" strokecolor="#a7a9ac">
                <v:path arrowok="t"/>
              </v:shape>
            </v:group>
            <v:group style="position:absolute;left:7487;top:-3244;width:34;height:38" coordorigin="7487,-3244" coordsize="34,38">
              <v:shape style="position:absolute;left:7487;top:-3244;width:34;height:38" coordorigin="7487,-3244" coordsize="34,38" path="m7521,-3244l7487,-3206e" filled="false" stroked="true" strokeweight=".78pt" strokecolor="#a7a9ac">
                <v:path arrowok="t"/>
              </v:shape>
            </v:group>
            <v:group style="position:absolute;left:7521;top:-3244;width:34;height:54" coordorigin="7521,-3244" coordsize="34,54">
              <v:shape style="position:absolute;left:7521;top:-3244;width:34;height:54" coordorigin="7521,-3244" coordsize="34,54" path="m7554,-3190l7521,-3244e" filled="false" stroked="true" strokeweight=".78pt" strokecolor="#a7a9ac">
                <v:path arrowok="t"/>
              </v:shape>
            </v:group>
            <v:group style="position:absolute;left:7554;top:-3249;width:34;height:59" coordorigin="7554,-3249" coordsize="34,59">
              <v:shape style="position:absolute;left:7554;top:-3249;width:34;height:59" coordorigin="7554,-3249" coordsize="34,59" path="m7588,-3249l7554,-3190e" filled="false" stroked="true" strokeweight=".78pt" strokecolor="#a7a9ac">
                <v:path arrowok="t"/>
              </v:shape>
            </v:group>
            <v:group style="position:absolute;left:7588;top:-3249;width:34;height:2" coordorigin="7588,-3249" coordsize="34,2">
              <v:shape style="position:absolute;left:7588;top:-3249;width:34;height:2" coordorigin="7588,-3249" coordsize="34,2" path="m7622,-3247l7588,-3249e" filled="false" stroked="true" strokeweight=".78pt" strokecolor="#a7a9ac">
                <v:path arrowok="t"/>
              </v:shape>
            </v:group>
            <v:group style="position:absolute;left:7622;top:-3303;width:34;height:56" coordorigin="7622,-3303" coordsize="34,56">
              <v:shape style="position:absolute;left:7622;top:-3303;width:34;height:56" coordorigin="7622,-3303" coordsize="34,56" path="m7655,-3303l7622,-3247e" filled="false" stroked="true" strokeweight=".78pt" strokecolor="#a7a9ac">
                <v:path arrowok="t"/>
              </v:shape>
            </v:group>
            <v:group style="position:absolute;left:7655;top:-3303;width:34;height:17" coordorigin="7655,-3303" coordsize="34,17">
              <v:shape style="position:absolute;left:7655;top:-3303;width:34;height:17" coordorigin="7655,-3303" coordsize="34,17" path="m7689,-3286l7655,-3303e" filled="false" stroked="true" strokeweight=".78pt" strokecolor="#a7a9ac">
                <v:path arrowok="t"/>
              </v:shape>
            </v:group>
            <v:group style="position:absolute;left:7689;top:-3286;width:34;height:5" coordorigin="7689,-3286" coordsize="34,5">
              <v:shape style="position:absolute;left:7689;top:-3286;width:34;height:5" coordorigin="7689,-3286" coordsize="34,5" path="m7723,-3282l7689,-3286e" filled="false" stroked="true" strokeweight=".78pt" strokecolor="#a7a9ac">
                <v:path arrowok="t"/>
              </v:shape>
            </v:group>
            <v:group style="position:absolute;left:7723;top:-3315;width:34;height:33" coordorigin="7723,-3315" coordsize="34,33">
              <v:shape style="position:absolute;left:7723;top:-3315;width:34;height:33" coordorigin="7723,-3315" coordsize="34,33" path="m7756,-3315l7723,-3282e" filled="false" stroked="true" strokeweight=".78pt" strokecolor="#a7a9ac">
                <v:path arrowok="t"/>
              </v:shape>
            </v:group>
            <v:group style="position:absolute;left:7756;top:-3315;width:34;height:15" coordorigin="7756,-3315" coordsize="34,15">
              <v:shape style="position:absolute;left:7756;top:-3315;width:34;height:15" coordorigin="7756,-3315" coordsize="34,15" path="m7790,-3301l7756,-3315e" filled="false" stroked="true" strokeweight=".78pt" strokecolor="#a7a9ac">
                <v:path arrowok="t"/>
              </v:shape>
            </v:group>
            <v:group style="position:absolute;left:7790;top:-3301;width:34;height:3" coordorigin="7790,-3301" coordsize="34,3">
              <v:shape style="position:absolute;left:7790;top:-3301;width:34;height:3" coordorigin="7790,-3301" coordsize="34,3" path="m7823,-3298l7790,-3301e" filled="false" stroked="true" strokeweight=".78pt" strokecolor="#a7a9ac">
                <v:path arrowok="t"/>
              </v:shape>
            </v:group>
            <v:group style="position:absolute;left:7823;top:-3365;width:34;height:67" coordorigin="7823,-3365" coordsize="34,67">
              <v:shape style="position:absolute;left:7823;top:-3365;width:34;height:67" coordorigin="7823,-3365" coordsize="34,67" path="m7857,-3365l7823,-3298e" filled="false" stroked="true" strokeweight=".78pt" strokecolor="#a7a9ac">
                <v:path arrowok="t"/>
              </v:shape>
            </v:group>
            <v:group style="position:absolute;left:7857;top:-3409;width:34;height:44" coordorigin="7857,-3409" coordsize="34,44">
              <v:shape style="position:absolute;left:7857;top:-3409;width:34;height:44" coordorigin="7857,-3409" coordsize="34,44" path="m7891,-3409l7857,-3365e" filled="false" stroked="true" strokeweight=".78pt" strokecolor="#a7a9ac">
                <v:path arrowok="t"/>
              </v:shape>
            </v:group>
            <v:group style="position:absolute;left:7891;top:-3443;width:34;height:34" coordorigin="7891,-3443" coordsize="34,34">
              <v:shape style="position:absolute;left:7891;top:-3443;width:34;height:34" coordorigin="7891,-3443" coordsize="34,34" path="m7924,-3443l7891,-3409e" filled="false" stroked="true" strokeweight=".78pt" strokecolor="#a7a9ac">
                <v:path arrowok="t"/>
              </v:shape>
            </v:group>
            <v:group style="position:absolute;left:7924;top:-3467;width:34;height:25" coordorigin="7924,-3467" coordsize="34,25">
              <v:shape style="position:absolute;left:7924;top:-3467;width:34;height:25" coordorigin="7924,-3467" coordsize="34,25" path="m7958,-3467l7924,-3443e" filled="false" stroked="true" strokeweight=".78pt" strokecolor="#a7a9ac">
                <v:path arrowok="t"/>
              </v:shape>
            </v:group>
            <v:group style="position:absolute;left:7958;top:-3467;width:34;height:12" coordorigin="7958,-3467" coordsize="34,12">
              <v:shape style="position:absolute;left:7958;top:-3467;width:34;height:12" coordorigin="7958,-3467" coordsize="34,12" path="m7992,-3455l7958,-3467e" filled="false" stroked="true" strokeweight=".78pt" strokecolor="#a7a9ac">
                <v:path arrowok="t"/>
              </v:shape>
            </v:group>
            <v:group style="position:absolute;left:7992;top:-3455;width:34;height:70" coordorigin="7992,-3455" coordsize="34,70">
              <v:shape style="position:absolute;left:7992;top:-3455;width:34;height:70" coordorigin="7992,-3455" coordsize="34,70" path="m8025,-3386l7992,-3455e" filled="false" stroked="true" strokeweight=".78pt" strokecolor="#a7a9ac">
                <v:path arrowok="t"/>
              </v:shape>
            </v:group>
            <v:group style="position:absolute;left:8025;top:-3386;width:34;height:33" coordorigin="8025,-3386" coordsize="34,33">
              <v:shape style="position:absolute;left:8025;top:-3386;width:34;height:33" coordorigin="8025,-3386" coordsize="34,33" path="m8059,-3353l8025,-3386e" filled="false" stroked="true" strokeweight=".78pt" strokecolor="#a7a9ac">
                <v:path arrowok="t"/>
              </v:shape>
            </v:group>
            <v:group style="position:absolute;left:8059;top:-3353;width:34;height:150" coordorigin="8059,-3353" coordsize="34,150">
              <v:shape style="position:absolute;left:8059;top:-3353;width:34;height:150" coordorigin="8059,-3353" coordsize="34,150" path="m8092,-3203l8059,-3353e" filled="false" stroked="true" strokeweight=".78pt" strokecolor="#a7a9ac">
                <v:path arrowok="t"/>
              </v:shape>
            </v:group>
            <v:group style="position:absolute;left:8092;top:-3203;width:34;height:148" coordorigin="8092,-3203" coordsize="34,148">
              <v:shape style="position:absolute;left:8092;top:-3203;width:34;height:148" coordorigin="8092,-3203" coordsize="34,148" path="m8126,-3056l8092,-3203e" filled="false" stroked="true" strokeweight=".78pt" strokecolor="#a7a9ac">
                <v:path arrowok="t"/>
              </v:shape>
            </v:group>
            <v:group style="position:absolute;left:8126;top:-3056;width:34;height:10" coordorigin="8126,-3056" coordsize="34,10">
              <v:shape style="position:absolute;left:8126;top:-3056;width:34;height:10" coordorigin="8126,-3056" coordsize="34,10" path="m8160,-3046l8126,-3056e" filled="false" stroked="true" strokeweight=".78pt" strokecolor="#a7a9ac">
                <v:path arrowok="t"/>
              </v:shape>
            </v:group>
            <v:group style="position:absolute;left:8160;top:-3160;width:34;height:114" coordorigin="8160,-3160" coordsize="34,114">
              <v:shape style="position:absolute;left:8160;top:-3160;width:34;height:114" coordorigin="8160,-3160" coordsize="34,114" path="m8193,-3160l8160,-3046e" filled="false" stroked="true" strokeweight=".78pt" strokecolor="#a7a9ac">
                <v:path arrowok="t"/>
              </v:shape>
            </v:group>
            <v:group style="position:absolute;left:8193;top:-3160;width:34;height:116" coordorigin="8193,-3160" coordsize="34,116">
              <v:shape style="position:absolute;left:8193;top:-3160;width:34;height:116" coordorigin="8193,-3160" coordsize="34,116" path="m8227,-3044l8193,-3160e" filled="false" stroked="true" strokeweight=".78pt" strokecolor="#a7a9ac">
                <v:path arrowok="t"/>
              </v:shape>
            </v:group>
            <v:group style="position:absolute;left:8227;top:-3044;width:34;height:102" coordorigin="8227,-3044" coordsize="34,102">
              <v:shape style="position:absolute;left:8227;top:-3044;width:34;height:102" coordorigin="8227,-3044" coordsize="34,102" path="m8261,-2943l8227,-3044e" filled="false" stroked="true" strokeweight=".78pt" strokecolor="#a7a9ac">
                <v:path arrowok="t"/>
              </v:shape>
            </v:group>
            <v:group style="position:absolute;left:8261;top:-2943;width:34;height:2" coordorigin="8261,-2943" coordsize="34,2">
              <v:shape style="position:absolute;left:8261;top:-2943;width:34;height:2" coordorigin="8261,-2943" coordsize="34,1" path="m8294,-2943l8261,-2943e" filled="false" stroked="true" strokeweight=".78pt" strokecolor="#a7a9ac">
                <v:path arrowok="t"/>
              </v:shape>
            </v:group>
            <v:group style="position:absolute;left:8294;top:-3015;width:34;height:73" coordorigin="8294,-3015" coordsize="34,73">
              <v:shape style="position:absolute;left:8294;top:-3015;width:34;height:73" coordorigin="8294,-3015" coordsize="34,73" path="m8328,-3015l8294,-2943e" filled="false" stroked="true" strokeweight=".78pt" strokecolor="#a7a9ac">
                <v:path arrowok="t"/>
              </v:shape>
            </v:group>
            <v:group style="position:absolute;left:8328;top:-3015;width:34;height:35" coordorigin="8328,-3015" coordsize="34,35">
              <v:shape style="position:absolute;left:8328;top:-3015;width:34;height:35" coordorigin="8328,-3015" coordsize="34,35" path="m8361,-2981l8328,-3015e" filled="false" stroked="true" strokeweight=".78pt" strokecolor="#a7a9ac">
                <v:path arrowok="t"/>
              </v:shape>
            </v:group>
            <v:group style="position:absolute;left:8361;top:-3002;width:34;height:22" coordorigin="8361,-3002" coordsize="34,22">
              <v:shape style="position:absolute;left:8361;top:-3002;width:34;height:22" coordorigin="8361,-3002" coordsize="34,22" path="m8395,-3002l8361,-2981e" filled="false" stroked="true" strokeweight=".78pt" strokecolor="#a7a9ac">
                <v:path arrowok="t"/>
              </v:shape>
            </v:group>
            <v:group style="position:absolute;left:8395;top:-3002;width:34;height:16" coordorigin="8395,-3002" coordsize="34,16">
              <v:shape style="position:absolute;left:8395;top:-3002;width:34;height:16" coordorigin="8395,-3002" coordsize="34,16" path="m8429,-2987l8395,-3002e" filled="false" stroked="true" strokeweight=".78pt" strokecolor="#a7a9ac">
                <v:path arrowok="t"/>
              </v:shape>
            </v:group>
            <v:group style="position:absolute;left:8429;top:-3035;width:34;height:49" coordorigin="8429,-3035" coordsize="34,49">
              <v:shape style="position:absolute;left:8429;top:-3035;width:34;height:49" coordorigin="8429,-3035" coordsize="34,49" path="m8462,-3035l8429,-2987e" filled="false" stroked="true" strokeweight=".78pt" strokecolor="#a7a9ac">
                <v:path arrowok="t"/>
              </v:shape>
            </v:group>
            <v:group style="position:absolute;left:8462;top:-3035;width:34;height:59" coordorigin="8462,-3035" coordsize="34,59">
              <v:shape style="position:absolute;left:8462;top:-3035;width:34;height:59" coordorigin="8462,-3035" coordsize="34,59" path="m8496,-2977l8462,-3035e" filled="false" stroked="true" strokeweight=".78pt" strokecolor="#a7a9ac">
                <v:path arrowok="t"/>
              </v:shape>
            </v:group>
            <v:group style="position:absolute;left:8496;top:-2977;width:34;height:87" coordorigin="8496,-2977" coordsize="34,87">
              <v:shape style="position:absolute;left:8496;top:-2977;width:34;height:87" coordorigin="8496,-2977" coordsize="34,87" path="m8530,-2891l8496,-2977e" filled="false" stroked="true" strokeweight=".78pt" strokecolor="#a7a9ac">
                <v:path arrowok="t"/>
              </v:shape>
            </v:group>
            <v:group style="position:absolute;left:8530;top:-2891;width:34;height:96" coordorigin="8530,-2891" coordsize="34,96">
              <v:shape style="position:absolute;left:8530;top:-2891;width:34;height:96" coordorigin="8530,-2891" coordsize="34,96" path="m8563,-2795l8530,-2891e" filled="false" stroked="true" strokeweight=".78pt" strokecolor="#a7a9ac">
                <v:path arrowok="t"/>
              </v:shape>
            </v:group>
            <v:group style="position:absolute;left:8563;top:-2795;width:34;height:7" coordorigin="8563,-2795" coordsize="34,7">
              <v:shape style="position:absolute;left:8563;top:-2795;width:34;height:7" coordorigin="8563,-2795" coordsize="34,7" path="m8597,-2788l8563,-2795e" filled="false" stroked="true" strokeweight=".78pt" strokecolor="#a7a9ac">
                <v:path arrowok="t"/>
              </v:shape>
            </v:group>
            <v:group style="position:absolute;left:8597;top:-2788;width:34;height:93" coordorigin="8597,-2788" coordsize="34,93">
              <v:shape style="position:absolute;left:8597;top:-2788;width:34;height:93" coordorigin="8597,-2788" coordsize="34,93" path="m8630,-2696l8597,-2788e" filled="false" stroked="true" strokeweight=".78pt" strokecolor="#a7a9ac">
                <v:path arrowok="t"/>
              </v:shape>
            </v:group>
            <v:group style="position:absolute;left:8630;top:-2711;width:34;height:16" coordorigin="8630,-2711" coordsize="34,16">
              <v:shape style="position:absolute;left:8630;top:-2711;width:34;height:16" coordorigin="8630,-2711" coordsize="34,16" path="m8664,-2711l8630,-2696e" filled="false" stroked="true" strokeweight=".78pt" strokecolor="#a7a9ac">
                <v:path arrowok="t"/>
              </v:shape>
            </v:group>
            <v:group style="position:absolute;left:8664;top:-2810;width:34;height:99" coordorigin="8664,-2810" coordsize="34,99">
              <v:shape style="position:absolute;left:8664;top:-2810;width:34;height:99" coordorigin="8664,-2810" coordsize="34,99" path="m8698,-2810l8664,-2711e" filled="false" stroked="true" strokeweight=".78pt" strokecolor="#a7a9ac">
                <v:path arrowok="t"/>
              </v:shape>
            </v:group>
            <v:group style="position:absolute;left:8698;top:-2810;width:34;height:137" coordorigin="8698,-2810" coordsize="34,137">
              <v:shape style="position:absolute;left:8698;top:-2810;width:34;height:137" coordorigin="8698,-2810" coordsize="34,137" path="m8731,-2673l8698,-2810e" filled="false" stroked="true" strokeweight=".78pt" strokecolor="#a7a9ac">
                <v:path arrowok="t"/>
              </v:shape>
            </v:group>
            <v:group style="position:absolute;left:8765;top:-2674;width:34;height:87" coordorigin="8765,-2674" coordsize="34,87">
              <v:shape style="position:absolute;left:8765;top:-2674;width:34;height:87" coordorigin="8765,-2674" coordsize="34,87" path="m8799,-2587l8765,-2674e" filled="false" stroked="true" strokeweight=".78pt" strokecolor="#a7a9ac">
                <v:path arrowok="t"/>
              </v:shape>
            </v:group>
            <v:group style="position:absolute;left:8799;top:-2587;width:34;height:62" coordorigin="8799,-2587" coordsize="34,62">
              <v:shape style="position:absolute;left:8799;top:-2587;width:34;height:62" coordorigin="8799,-2587" coordsize="34,62" path="m8832,-2525l8799,-2587e" filled="false" stroked="true" strokeweight=".78pt" strokecolor="#a7a9ac">
                <v:path arrowok="t"/>
              </v:shape>
            </v:group>
            <v:group style="position:absolute;left:8832;top:-2525;width:34;height:29" coordorigin="8832,-2525" coordsize="34,29">
              <v:shape style="position:absolute;left:8832;top:-2525;width:34;height:29" coordorigin="8832,-2525" coordsize="34,29" path="m8866,-2496l8832,-2525e" filled="false" stroked="true" strokeweight=".78pt" strokecolor="#a7a9ac">
                <v:path arrowok="t"/>
              </v:shape>
            </v:group>
            <v:group style="position:absolute;left:8866;top:-2584;width:34;height:88" coordorigin="8866,-2584" coordsize="34,88">
              <v:shape style="position:absolute;left:8866;top:-2584;width:34;height:88" coordorigin="8866,-2584" coordsize="34,88" path="m8899,-2584l8866,-2496e" filled="false" stroked="true" strokeweight=".78pt" strokecolor="#a7a9ac">
                <v:path arrowok="t"/>
              </v:shape>
            </v:group>
            <v:group style="position:absolute;left:8899;top:-2736;width:34;height:153" coordorigin="8899,-2736" coordsize="34,153">
              <v:shape style="position:absolute;left:8899;top:-2736;width:34;height:153" coordorigin="8899,-2736" coordsize="34,153" path="m8933,-2736l8899,-2584e" filled="false" stroked="true" strokeweight=".78pt" strokecolor="#a7a9ac">
                <v:path arrowok="t"/>
              </v:shape>
            </v:group>
            <v:group style="position:absolute;left:8933;top:-2762;width:34;height:27" coordorigin="8933,-2762" coordsize="34,27">
              <v:shape style="position:absolute;left:8933;top:-2762;width:34;height:27" coordorigin="8933,-2762" coordsize="34,27" path="m8967,-2762l8933,-2736e" filled="false" stroked="true" strokeweight=".78pt" strokecolor="#a7a9ac">
                <v:path arrowok="t"/>
              </v:shape>
            </v:group>
            <v:group style="position:absolute;left:8967;top:-2763;width:34;height:2" coordorigin="8967,-2763" coordsize="34,2">
              <v:shape style="position:absolute;left:8967;top:-2763;width:34;height:2" coordorigin="8967,-2763" coordsize="34,1" path="m9000,-2763l8967,-2762e" filled="false" stroked="true" strokeweight=".78pt" strokecolor="#a7a9ac">
                <v:path arrowok="t"/>
              </v:shape>
            </v:group>
            <v:group style="position:absolute;left:9000;top:-2830;width:34;height:68" coordorigin="9000,-2830" coordsize="34,68">
              <v:shape style="position:absolute;left:9000;top:-2830;width:34;height:68" coordorigin="9000,-2830" coordsize="34,68" path="m9034,-2830l9000,-2763e" filled="false" stroked="true" strokeweight=".78pt" strokecolor="#a7a9ac">
                <v:path arrowok="t"/>
              </v:shape>
            </v:group>
            <v:group style="position:absolute;left:9034;top:-2830;width:34;height:92" coordorigin="9034,-2830" coordsize="34,92">
              <v:shape style="position:absolute;left:9034;top:-2830;width:34;height:92" coordorigin="9034,-2830" coordsize="34,92" path="m9068,-2739l9034,-2830e" filled="false" stroked="true" strokeweight=".78pt" strokecolor="#a7a9ac">
                <v:path arrowok="t"/>
              </v:shape>
            </v:group>
            <v:group style="position:absolute;left:9068;top:-2801;width:34;height:63" coordorigin="9068,-2801" coordsize="34,63">
              <v:shape style="position:absolute;left:9068;top:-2801;width:34;height:63" coordorigin="9068,-2801" coordsize="34,63" path="m9101,-2801l9068,-2739e" filled="false" stroked="true" strokeweight=".78pt" strokecolor="#a7a9ac">
                <v:path arrowok="t"/>
              </v:shape>
            </v:group>
            <v:group style="position:absolute;left:9101;top:-2801;width:34;height:52" coordorigin="9101,-2801" coordsize="34,52">
              <v:shape style="position:absolute;left:9101;top:-2801;width:34;height:52" coordorigin="9101,-2801" coordsize="34,52" path="m9135,-2750l9101,-2801e" filled="false" stroked="true" strokeweight=".78pt" strokecolor="#a7a9ac">
                <v:path arrowok="t"/>
              </v:shape>
            </v:group>
            <v:group style="position:absolute;left:9135;top:-2750;width:34;height:34" coordorigin="9135,-2750" coordsize="34,34">
              <v:shape style="position:absolute;left:9135;top:-2750;width:34;height:34" coordorigin="9135,-2750" coordsize="34,34" path="m9168,-2717l9135,-2750e" filled="false" stroked="true" strokeweight=".78pt" strokecolor="#a7a9ac">
                <v:path arrowok="t"/>
              </v:shape>
            </v:group>
            <v:group style="position:absolute;left:9168;top:-2717;width:34;height:182" coordorigin="9168,-2717" coordsize="34,182">
              <v:shape style="position:absolute;left:9168;top:-2717;width:34;height:182" coordorigin="9168,-2717" coordsize="34,182" path="m9202,-2535l9168,-2717e" filled="false" stroked="true" strokeweight=".78pt" strokecolor="#a7a9ac">
                <v:path arrowok="t"/>
              </v:shape>
            </v:group>
            <v:group style="position:absolute;left:9202;top:-2577;width:34;height:43" coordorigin="9202,-2577" coordsize="34,43">
              <v:shape style="position:absolute;left:9202;top:-2577;width:34;height:43" coordorigin="9202,-2577" coordsize="34,43" path="m9236,-2577l9202,-2535e" filled="false" stroked="true" strokeweight=".78pt" strokecolor="#a7a9ac">
                <v:path arrowok="t"/>
              </v:shape>
            </v:group>
            <v:group style="position:absolute;left:9236;top:-2608;width:34;height:31" coordorigin="9236,-2608" coordsize="34,31">
              <v:shape style="position:absolute;left:9236;top:-2608;width:34;height:31" coordorigin="9236,-2608" coordsize="34,31" path="m9269,-2608l9236,-2577e" filled="false" stroked="true" strokeweight=".78pt" strokecolor="#a7a9ac">
                <v:path arrowok="t"/>
              </v:shape>
            </v:group>
            <v:group style="position:absolute;left:9269;top:-2805;width:34;height:197" coordorigin="9269,-2805" coordsize="34,197">
              <v:shape style="position:absolute;left:9269;top:-2805;width:34;height:197" coordorigin="9269,-2805" coordsize="34,197" path="m9303,-2805l9269,-2608e" filled="false" stroked="true" strokeweight=".78pt" strokecolor="#a7a9ac">
                <v:path arrowok="t"/>
              </v:shape>
            </v:group>
            <v:group style="position:absolute;left:9303;top:-2820;width:34;height:15" coordorigin="9303,-2820" coordsize="34,15">
              <v:shape style="position:absolute;left:9303;top:-2820;width:34;height:15" coordorigin="9303,-2820" coordsize="34,15" path="m9337,-2820l9303,-2805e" filled="false" stroked="true" strokeweight=".78pt" strokecolor="#a7a9ac">
                <v:path arrowok="t"/>
              </v:shape>
            </v:group>
            <v:group style="position:absolute;left:9337;top:-2822;width:34;height:3" coordorigin="9337,-2822" coordsize="34,3">
              <v:shape style="position:absolute;left:9337;top:-2822;width:34;height:3" coordorigin="9337,-2822" coordsize="34,3" path="m9370,-2822l9337,-2820e" filled="false" stroked="true" strokeweight=".78pt" strokecolor="#a7a9ac">
                <v:path arrowok="t"/>
              </v:shape>
            </v:group>
            <v:group style="position:absolute;left:9370;top:-2822;width:34;height:79" coordorigin="9370,-2822" coordsize="34,79">
              <v:shape style="position:absolute;left:9370;top:-2822;width:34;height:79" coordorigin="9370,-2822" coordsize="34,79" path="m9404,-2744l9370,-2822e" filled="false" stroked="true" strokeweight=".78pt" strokecolor="#a7a9ac">
                <v:path arrowok="t"/>
              </v:shape>
            </v:group>
            <v:group style="position:absolute;left:9404;top:-2804;width:34;height:61" coordorigin="9404,-2804" coordsize="34,61">
              <v:shape style="position:absolute;left:9404;top:-2804;width:34;height:61" coordorigin="9404,-2804" coordsize="34,61" path="m9438,-2804l9404,-2744e" filled="false" stroked="true" strokeweight=".78pt" strokecolor="#a7a9ac">
                <v:path arrowok="t"/>
              </v:shape>
            </v:group>
            <v:group style="position:absolute;left:9438;top:-2814;width:34;height:11" coordorigin="9438,-2814" coordsize="34,11">
              <v:shape style="position:absolute;left:9438;top:-2814;width:34;height:11" coordorigin="9438,-2814" coordsize="34,11" path="m9471,-2814l9438,-2804e" filled="false" stroked="true" strokeweight=".78pt" strokecolor="#a7a9ac">
                <v:path arrowok="t"/>
              </v:shape>
            </v:group>
            <v:group style="position:absolute;left:9471;top:-2814;width:34;height:39" coordorigin="9471,-2814" coordsize="34,39">
              <v:shape style="position:absolute;left:9471;top:-2814;width:34;height:39" coordorigin="9471,-2814" coordsize="34,39" path="m9505,-2776l9471,-2814e" filled="false" stroked="true" strokeweight=".78pt" strokecolor="#a7a9ac">
                <v:path arrowok="t"/>
              </v:shape>
            </v:group>
            <v:group style="position:absolute;left:9505;top:-2776;width:34;height:51" coordorigin="9505,-2776" coordsize="34,51">
              <v:shape style="position:absolute;left:9505;top:-2776;width:34;height:51" coordorigin="9505,-2776" coordsize="34,51" path="m9538,-2725l9505,-2776e" filled="false" stroked="true" strokeweight=".78pt" strokecolor="#a7a9ac">
                <v:path arrowok="t"/>
              </v:shape>
            </v:group>
            <v:group style="position:absolute;left:9538;top:-2815;width:34;height:90" coordorigin="9538,-2815" coordsize="34,90">
              <v:shape style="position:absolute;left:9538;top:-2815;width:34;height:90" coordorigin="9538,-2815" coordsize="34,90" path="m9572,-2815l9538,-2725e" filled="false" stroked="true" strokeweight=".78pt" strokecolor="#a7a9ac">
                <v:path arrowok="t"/>
              </v:shape>
            </v:group>
            <v:group style="position:absolute;left:9572;top:-2815;width:34;height:86" coordorigin="9572,-2815" coordsize="34,86">
              <v:shape style="position:absolute;left:9572;top:-2815;width:34;height:86" coordorigin="9572,-2815" coordsize="34,86" path="m9606,-2729l9572,-2815e" filled="false" stroked="true" strokeweight=".78pt" strokecolor="#a7a9ac">
                <v:path arrowok="t"/>
              </v:shape>
            </v:group>
            <v:group style="position:absolute;left:9606;top:-2794;width:34;height:65" coordorigin="9606,-2794" coordsize="34,65">
              <v:shape style="position:absolute;left:9606;top:-2794;width:34;height:65" coordorigin="9606,-2794" coordsize="34,65" path="m9639,-2794l9606,-2729e" filled="false" stroked="true" strokeweight=".78pt" strokecolor="#a7a9ac">
                <v:path arrowok="t"/>
              </v:shape>
            </v:group>
            <v:group style="position:absolute;left:9639;top:-2794;width:34;height:68" coordorigin="9639,-2794" coordsize="34,68">
              <v:shape style="position:absolute;left:9639;top:-2794;width:34;height:68" coordorigin="9639,-2794" coordsize="34,68" path="m9673,-2726l9639,-2794e" filled="false" stroked="true" strokeweight=".78pt" strokecolor="#a7a9ac">
                <v:path arrowok="t"/>
              </v:shape>
            </v:group>
            <v:group style="position:absolute;left:9673;top:-2726;width:34;height:76" coordorigin="9673,-2726" coordsize="34,76">
              <v:shape style="position:absolute;left:9673;top:-2726;width:34;height:76" coordorigin="9673,-2726" coordsize="34,76" path="m9707,-2650l9673,-2726e" filled="false" stroked="true" strokeweight=".78pt" strokecolor="#a7a9ac">
                <v:path arrowok="t"/>
              </v:shape>
            </v:group>
            <v:group style="position:absolute;left:9707;top:-2650;width:34;height:10" coordorigin="9707,-2650" coordsize="34,10">
              <v:shape style="position:absolute;left:9707;top:-2650;width:34;height:10" coordorigin="9707,-2650" coordsize="34,10" path="m9740,-2641l9707,-2650e" filled="false" stroked="true" strokeweight=".78pt" strokecolor="#a7a9ac">
                <v:path arrowok="t"/>
              </v:shape>
            </v:group>
            <v:group style="position:absolute;left:9740;top:-2692;width:34;height:52" coordorigin="9740,-2692" coordsize="34,52">
              <v:shape style="position:absolute;left:9740;top:-2692;width:34;height:52" coordorigin="9740,-2692" coordsize="34,52" path="m9774,-2692l9740,-2641e" filled="false" stroked="true" strokeweight=".78pt" strokecolor="#a7a9ac">
                <v:path arrowok="t"/>
              </v:shape>
            </v:group>
            <v:group style="position:absolute;left:9774;top:-2761;width:34;height:70" coordorigin="9774,-2761" coordsize="34,70">
              <v:shape style="position:absolute;left:9774;top:-2761;width:34;height:70" coordorigin="9774,-2761" coordsize="34,70" path="m9807,-2761l9774,-2692e" filled="false" stroked="true" strokeweight=".78pt" strokecolor="#a7a9ac">
                <v:path arrowok="t"/>
              </v:shape>
            </v:group>
            <v:group style="position:absolute;left:9807;top:-2805;width:34;height:44" coordorigin="9807,-2805" coordsize="34,44">
              <v:shape style="position:absolute;left:9807;top:-2805;width:34;height:44" coordorigin="9807,-2805" coordsize="34,44" path="m9841,-2805l9807,-2761e" filled="false" stroked="true" strokeweight=".78pt" strokecolor="#a7a9ac">
                <v:path arrowok="t"/>
              </v:shape>
            </v:group>
            <v:group style="position:absolute;left:9841;top:-2943;width:34;height:138" coordorigin="9841,-2943" coordsize="34,138">
              <v:shape style="position:absolute;left:9841;top:-2943;width:34;height:138" coordorigin="9841,-2943" coordsize="34,138" path="m9875,-2943l9841,-2805e" filled="false" stroked="true" strokeweight=".78pt" strokecolor="#a7a9ac">
                <v:path arrowok="t"/>
              </v:shape>
            </v:group>
            <v:group style="position:absolute;left:9875;top:-2977;width:34;height:35" coordorigin="9875,-2977" coordsize="34,35">
              <v:shape style="position:absolute;left:9875;top:-2977;width:34;height:35" coordorigin="9875,-2977" coordsize="34,35" path="m9908,-2977l9875,-2943e" filled="false" stroked="true" strokeweight=".78pt" strokecolor="#a7a9ac">
                <v:path arrowok="t"/>
              </v:shape>
            </v:group>
            <v:group style="position:absolute;left:9908;top:-3028;width:34;height:52" coordorigin="9908,-3028" coordsize="34,52">
              <v:shape style="position:absolute;left:9908;top:-3028;width:34;height:52" coordorigin="9908,-3028" coordsize="34,52" path="m9942,-3028l9908,-2977e" filled="false" stroked="true" strokeweight=".78pt" strokecolor="#a7a9ac">
                <v:path arrowok="t"/>
              </v:shape>
            </v:group>
            <v:group style="position:absolute;left:9942;top:-3081;width:34;height:54" coordorigin="9942,-3081" coordsize="34,54">
              <v:shape style="position:absolute;left:9942;top:-3081;width:34;height:54" coordorigin="9942,-3081" coordsize="34,54" path="m9976,-3081l9942,-3028e" filled="false" stroked="true" strokeweight=".78pt" strokecolor="#a7a9ac">
                <v:path arrowok="t"/>
              </v:shape>
            </v:group>
            <v:group style="position:absolute;left:9976;top:-3129;width:34;height:48" coordorigin="9976,-3129" coordsize="34,48">
              <v:shape style="position:absolute;left:9976;top:-3129;width:34;height:48" coordorigin="9976,-3129" coordsize="34,48" path="m10009,-3129l9976,-3081e" filled="false" stroked="true" strokeweight=".78pt" strokecolor="#a7a9ac">
                <v:path arrowok="t"/>
              </v:shape>
            </v:group>
            <v:group style="position:absolute;left:1502;top:-2435;width:34;height:24" coordorigin="1502,-2435" coordsize="34,24">
              <v:shape style="position:absolute;left:1502;top:-2435;width:34;height:24" coordorigin="1502,-2435" coordsize="34,24" path="m1535,-2411l1502,-2435e" filled="false" stroked="true" strokeweight=".78pt" strokecolor="#58595b">
                <v:path arrowok="t"/>
              </v:shape>
            </v:group>
            <v:group style="position:absolute;left:1535;top:-2411;width:34;height:44" coordorigin="1535,-2411" coordsize="34,44">
              <v:shape style="position:absolute;left:1535;top:-2411;width:34;height:44" coordorigin="1535,-2411" coordsize="34,44" path="m1569,-2367l1535,-2411e" filled="false" stroked="true" strokeweight=".78pt" strokecolor="#58595b">
                <v:path arrowok="t"/>
              </v:shape>
            </v:group>
            <v:group style="position:absolute;left:1569;top:-2367;width:34;height:118" coordorigin="1569,-2367" coordsize="34,118">
              <v:shape style="position:absolute;left:1569;top:-2367;width:34;height:118" coordorigin="1569,-2367" coordsize="34,118" path="m1603,-2249l1569,-2367e" filled="false" stroked="true" strokeweight=".78pt" strokecolor="#58595b">
                <v:path arrowok="t"/>
              </v:shape>
            </v:group>
            <v:group style="position:absolute;left:1603;top:-2261;width:34;height:12" coordorigin="1603,-2261" coordsize="34,12">
              <v:shape style="position:absolute;left:1603;top:-2261;width:34;height:12" coordorigin="1603,-2261" coordsize="34,12" path="m1636,-2261l1603,-2249e" filled="false" stroked="true" strokeweight=".78pt" strokecolor="#58595b">
                <v:path arrowok="t"/>
              </v:shape>
            </v:group>
            <v:group style="position:absolute;left:1636;top:-2278;width:34;height:18" coordorigin="1636,-2278" coordsize="34,18">
              <v:shape style="position:absolute;left:1636;top:-2278;width:34;height:18" coordorigin="1636,-2278" coordsize="34,18" path="m1670,-2278l1636,-2261e" filled="false" stroked="true" strokeweight=".78pt" strokecolor="#58595b">
                <v:path arrowok="t"/>
              </v:shape>
            </v:group>
            <v:group style="position:absolute;left:1670;top:-2278;width:34;height:41" coordorigin="1670,-2278" coordsize="34,41">
              <v:shape style="position:absolute;left:1670;top:-2278;width:34;height:41" coordorigin="1670,-2278" coordsize="34,41" path="m1703,-2238l1670,-2278e" filled="false" stroked="true" strokeweight=".78pt" strokecolor="#58595b">
                <v:path arrowok="t"/>
              </v:shape>
            </v:group>
            <v:group style="position:absolute;left:1703;top:-2248;width:34;height:11" coordorigin="1703,-2248" coordsize="34,11">
              <v:shape style="position:absolute;left:1703;top:-2248;width:34;height:11" coordorigin="1703,-2248" coordsize="34,11" path="m1737,-2248l1703,-2238e" filled="false" stroked="true" strokeweight=".78pt" strokecolor="#58595b">
                <v:path arrowok="t"/>
              </v:shape>
            </v:group>
            <v:group style="position:absolute;left:1737;top:-2248;width:34;height:56" coordorigin="1737,-2248" coordsize="34,56">
              <v:shape style="position:absolute;left:1737;top:-2248;width:34;height:56" coordorigin="1737,-2248" coordsize="34,56" path="m1771,-2192l1737,-2248e" filled="false" stroked="true" strokeweight=".78pt" strokecolor="#58595b">
                <v:path arrowok="t"/>
              </v:shape>
            </v:group>
            <v:group style="position:absolute;left:1771;top:-2192;width:34;height:4" coordorigin="1771,-2192" coordsize="34,4">
              <v:shape style="position:absolute;left:1771;top:-2192;width:34;height:4" coordorigin="1771,-2192" coordsize="34,4" path="m1804,-2188l1771,-2192e" filled="false" stroked="true" strokeweight=".78pt" strokecolor="#58595b">
                <v:path arrowok="t"/>
              </v:shape>
            </v:group>
            <v:group style="position:absolute;left:1804;top:-2188;width:34;height:67" coordorigin="1804,-2188" coordsize="34,67">
              <v:shape style="position:absolute;left:1804;top:-2188;width:34;height:67" coordorigin="1804,-2188" coordsize="34,67" path="m1838,-2122l1804,-2188e" filled="false" stroked="true" strokeweight=".78pt" strokecolor="#58595b">
                <v:path arrowok="t"/>
              </v:shape>
            </v:group>
            <v:group style="position:absolute;left:1838;top:-2138;width:34;height:16" coordorigin="1838,-2138" coordsize="34,16">
              <v:shape style="position:absolute;left:1838;top:-2138;width:34;height:16" coordorigin="1838,-2138" coordsize="34,16" path="m1872,-2138l1838,-2122e" filled="false" stroked="true" strokeweight=".78pt" strokecolor="#58595b">
                <v:path arrowok="t"/>
              </v:shape>
            </v:group>
            <v:group style="position:absolute;left:1872;top:-2153;width:34;height:16" coordorigin="1872,-2153" coordsize="34,16">
              <v:shape style="position:absolute;left:1872;top:-2153;width:34;height:16" coordorigin="1872,-2153" coordsize="34,16" path="m1905,-2153l1872,-2138e" filled="false" stroked="true" strokeweight=".78pt" strokecolor="#58595b">
                <v:path arrowok="t"/>
              </v:shape>
            </v:group>
            <v:group style="position:absolute;left:1905;top:-2165;width:34;height:12" coordorigin="1905,-2165" coordsize="34,12">
              <v:shape style="position:absolute;left:1905;top:-2165;width:34;height:12" coordorigin="1905,-2165" coordsize="34,12" path="m1939,-2165l1905,-2153e" filled="false" stroked="true" strokeweight=".78pt" strokecolor="#58595b">
                <v:path arrowok="t"/>
              </v:shape>
            </v:group>
            <v:group style="position:absolute;left:1939;top:-2165;width:34;height:12" coordorigin="1939,-2165" coordsize="34,12">
              <v:shape style="position:absolute;left:1939;top:-2165;width:34;height:12" coordorigin="1939,-2165" coordsize="34,12" path="m1972,-2154l1939,-2165e" filled="false" stroked="true" strokeweight=".78pt" strokecolor="#58595b">
                <v:path arrowok="t"/>
              </v:shape>
            </v:group>
            <v:group style="position:absolute;left:1972;top:-2153;width:34;height:11" coordorigin="1972,-2153" coordsize="34,11">
              <v:shape style="position:absolute;left:1972;top:-2153;width:34;height:11" coordorigin="1972,-2153" coordsize="34,11" path="m2006,-2143l1972,-2153e" filled="false" stroked="true" strokeweight=".78pt" strokecolor="#58595b">
                <v:path arrowok="t"/>
              </v:shape>
            </v:group>
            <v:group style="position:absolute;left:2006;top:-2143;width:34;height:39" coordorigin="2006,-2143" coordsize="34,39">
              <v:shape style="position:absolute;left:2006;top:-2143;width:34;height:39" coordorigin="2006,-2143" coordsize="34,39" path="m2040,-2104l2006,-2143e" filled="false" stroked="true" strokeweight=".78pt" strokecolor="#58595b">
                <v:path arrowok="t"/>
              </v:shape>
            </v:group>
            <v:group style="position:absolute;left:2040;top:-2104;width:34;height:84" coordorigin="2040,-2104" coordsize="34,84">
              <v:shape style="position:absolute;left:2040;top:-2104;width:34;height:84" coordorigin="2040,-2104" coordsize="34,84" path="m2073,-2021l2040,-2104e" filled="false" stroked="true" strokeweight=".78pt" strokecolor="#58595b">
                <v:path arrowok="t"/>
              </v:shape>
            </v:group>
            <v:group style="position:absolute;left:2073;top:-2025;width:34;height:5" coordorigin="2073,-2025" coordsize="34,5">
              <v:shape style="position:absolute;left:2073;top:-2025;width:34;height:5" coordorigin="2073,-2025" coordsize="34,5" path="m2107,-2025l2073,-2021e" filled="false" stroked="true" strokeweight=".78pt" strokecolor="#58595b">
                <v:path arrowok="t"/>
              </v:shape>
            </v:group>
            <v:group style="position:absolute;left:2107;top:-2031;width:34;height:7" coordorigin="2107,-2031" coordsize="34,7">
              <v:shape style="position:absolute;left:2107;top:-2031;width:34;height:7" coordorigin="2107,-2031" coordsize="34,7" path="m2141,-2031l2107,-2025e" filled="false" stroked="true" strokeweight=".78pt" strokecolor="#58595b">
                <v:path arrowok="t"/>
              </v:shape>
            </v:group>
            <v:group style="position:absolute;left:2141;top:-2031;width:34;height:83" coordorigin="2141,-2031" coordsize="34,83">
              <v:shape style="position:absolute;left:2141;top:-2031;width:34;height:83" coordorigin="2141,-2031" coordsize="34,83" path="m2174,-1949l2141,-2031e" filled="false" stroked="true" strokeweight=".78pt" strokecolor="#58595b">
                <v:path arrowok="t"/>
              </v:shape>
            </v:group>
            <v:group style="position:absolute;left:2174;top:-1949;width:34;height:50" coordorigin="2174,-1949" coordsize="34,50">
              <v:shape style="position:absolute;left:2174;top:-1949;width:34;height:50" coordorigin="2174,-1949" coordsize="34,50" path="m2208,-1900l2174,-1949e" filled="false" stroked="true" strokeweight=".78pt" strokecolor="#58595b">
                <v:path arrowok="t"/>
              </v:shape>
            </v:group>
            <v:group style="position:absolute;left:2208;top:-1900;width:34;height:44" coordorigin="2208,-1900" coordsize="34,44">
              <v:shape style="position:absolute;left:2208;top:-1900;width:34;height:44" coordorigin="2208,-1900" coordsize="34,44" path="m2241,-1856l2208,-1900e" filled="false" stroked="true" strokeweight=".78pt" strokecolor="#58595b">
                <v:path arrowok="t"/>
              </v:shape>
            </v:group>
            <v:group style="position:absolute;left:2241;top:-1856;width:34;height:5" coordorigin="2241,-1856" coordsize="34,5">
              <v:shape style="position:absolute;left:2241;top:-1856;width:34;height:5" coordorigin="2241,-1856" coordsize="34,5" path="m2275,-1851l2241,-1856e" filled="false" stroked="true" strokeweight=".78pt" strokecolor="#58595b">
                <v:path arrowok="t"/>
              </v:shape>
            </v:group>
            <v:group style="position:absolute;left:2275;top:-1851;width:34;height:184" coordorigin="2275,-1851" coordsize="34,184">
              <v:shape style="position:absolute;left:2275;top:-1851;width:34;height:184" coordorigin="2275,-1851" coordsize="34,184" path="m2309,-1667l2275,-1851e" filled="false" stroked="true" strokeweight=".78pt" strokecolor="#58595b">
                <v:path arrowok="t"/>
              </v:shape>
            </v:group>
            <v:group style="position:absolute;left:2309;top:-1682;width:34;height:15" coordorigin="2309,-1682" coordsize="34,15">
              <v:shape style="position:absolute;left:2309;top:-1682;width:34;height:15" coordorigin="2309,-1682" coordsize="34,15" path="m2342,-1682l2309,-1667e" filled="false" stroked="true" strokeweight=".78pt" strokecolor="#58595b">
                <v:path arrowok="t"/>
              </v:shape>
            </v:group>
            <v:group style="position:absolute;left:2342;top:-1682;width:34;height:60" coordorigin="2342,-1682" coordsize="34,60">
              <v:shape style="position:absolute;left:2342;top:-1682;width:34;height:60" coordorigin="2342,-1682" coordsize="34,60" path="m2376,-1623l2342,-1682e" filled="false" stroked="true" strokeweight=".78pt" strokecolor="#58595b">
                <v:path arrowok="t"/>
              </v:shape>
            </v:group>
            <v:group style="position:absolute;left:2376;top:-1635;width:34;height:12" coordorigin="2376,-1635" coordsize="34,12">
              <v:shape style="position:absolute;left:2376;top:-1635;width:34;height:12" coordorigin="2376,-1635" coordsize="34,12" path="m2410,-1635l2376,-1623e" filled="false" stroked="true" strokeweight=".78pt" strokecolor="#58595b">
                <v:path arrowok="t"/>
              </v:shape>
            </v:group>
            <v:group style="position:absolute;left:2410;top:-1842;width:34;height:208" coordorigin="2410,-1842" coordsize="34,208">
              <v:shape style="position:absolute;left:2410;top:-1842;width:34;height:208" coordorigin="2410,-1842" coordsize="34,208" path="m2443,-1842l2410,-1635e" filled="false" stroked="true" strokeweight=".78pt" strokecolor="#58595b">
                <v:path arrowok="t"/>
              </v:shape>
            </v:group>
            <v:group style="position:absolute;left:2443;top:-1914;width:34;height:73" coordorigin="2443,-1914" coordsize="34,73">
              <v:shape style="position:absolute;left:2443;top:-1914;width:34;height:73" coordorigin="2443,-1914" coordsize="34,73" path="m2477,-1914l2443,-1842e" filled="false" stroked="true" strokeweight=".78pt" strokecolor="#58595b">
                <v:path arrowok="t"/>
              </v:shape>
            </v:group>
            <v:group style="position:absolute;left:2477;top:-1914;width:34;height:5" coordorigin="2477,-1914" coordsize="34,5">
              <v:shape style="position:absolute;left:2477;top:-1914;width:34;height:5" coordorigin="2477,-1914" coordsize="34,5" path="m2510,-1909l2477,-1914e" filled="false" stroked="true" strokeweight=".78pt" strokecolor="#58595b">
                <v:path arrowok="t"/>
              </v:shape>
            </v:group>
            <v:group style="position:absolute;left:2510;top:-1909;width:34;height:64" coordorigin="2510,-1909" coordsize="34,64">
              <v:shape style="position:absolute;left:2510;top:-1909;width:34;height:64" coordorigin="2510,-1909" coordsize="34,64" path="m2544,-1846l2510,-1909e" filled="false" stroked="true" strokeweight=".78pt" strokecolor="#58595b">
                <v:path arrowok="t"/>
              </v:shape>
            </v:group>
            <v:group style="position:absolute;left:2544;top:-1846;width:34;height:126" coordorigin="2544,-1846" coordsize="34,126">
              <v:shape style="position:absolute;left:2544;top:-1846;width:34;height:126" coordorigin="2544,-1846" coordsize="34,126" path="m2578,-1721l2544,-1846e" filled="false" stroked="true" strokeweight=".78pt" strokecolor="#58595b">
                <v:path arrowok="t"/>
              </v:shape>
            </v:group>
            <v:group style="position:absolute;left:2578;top:-1773;width:34;height:53" coordorigin="2578,-1773" coordsize="34,53">
              <v:shape style="position:absolute;left:2578;top:-1773;width:34;height:53" coordorigin="2578,-1773" coordsize="34,53" path="m2611,-1773l2578,-1721e" filled="false" stroked="true" strokeweight=".78pt" strokecolor="#58595b">
                <v:path arrowok="t"/>
              </v:shape>
            </v:group>
            <v:group style="position:absolute;left:2611;top:-1773;width:34;height:67" coordorigin="2611,-1773" coordsize="34,67">
              <v:shape style="position:absolute;left:2611;top:-1773;width:34;height:67" coordorigin="2611,-1773" coordsize="34,67" path="m2645,-1707l2611,-1773e" filled="false" stroked="true" strokeweight=".78pt" strokecolor="#58595b">
                <v:path arrowok="t"/>
              </v:shape>
            </v:group>
            <v:group style="position:absolute;left:2645;top:-1794;width:34;height:87" coordorigin="2645,-1794" coordsize="34,87">
              <v:shape style="position:absolute;left:2645;top:-1794;width:34;height:87" coordorigin="2645,-1794" coordsize="34,87" path="m2679,-1794l2645,-1707e" filled="false" stroked="true" strokeweight=".78pt" strokecolor="#58595b">
                <v:path arrowok="t"/>
              </v:shape>
            </v:group>
            <v:group style="position:absolute;left:2679;top:-1794;width:34;height:80" coordorigin="2679,-1794" coordsize="34,80">
              <v:shape style="position:absolute;left:2679;top:-1794;width:34;height:80" coordorigin="2679,-1794" coordsize="34,80" path="m2712,-1714l2679,-1794e" filled="false" stroked="true" strokeweight=".78pt" strokecolor="#58595b">
                <v:path arrowok="t"/>
              </v:shape>
            </v:group>
            <v:group style="position:absolute;left:2712;top:-1777;width:34;height:64" coordorigin="2712,-1777" coordsize="34,64">
              <v:shape style="position:absolute;left:2712;top:-1777;width:34;height:64" coordorigin="2712,-1777" coordsize="34,64" path="m2746,-1777l2712,-1714e" filled="false" stroked="true" strokeweight=".78pt" strokecolor="#58595b">
                <v:path arrowok="t"/>
              </v:shape>
            </v:group>
            <v:group style="position:absolute;left:2746;top:-1842;width:34;height:66" coordorigin="2746,-1842" coordsize="34,66">
              <v:shape style="position:absolute;left:2746;top:-1842;width:34;height:66" coordorigin="2746,-1842" coordsize="34,66" path="m2779,-1842l2746,-1777e" filled="false" stroked="true" strokeweight=".78pt" strokecolor="#58595b">
                <v:path arrowok="t"/>
              </v:shape>
            </v:group>
            <v:group style="position:absolute;left:2779;top:-1842;width:34;height:35" coordorigin="2779,-1842" coordsize="34,35">
              <v:shape style="position:absolute;left:2779;top:-1842;width:34;height:35" coordorigin="2779,-1842" coordsize="34,35" path="m2813,-1808l2779,-1842e" filled="false" stroked="true" strokeweight=".78pt" strokecolor="#58595b">
                <v:path arrowok="t"/>
              </v:shape>
            </v:group>
            <v:group style="position:absolute;left:2813;top:-1808;width:34;height:70" coordorigin="2813,-1808" coordsize="34,70">
              <v:shape style="position:absolute;left:2813;top:-1808;width:34;height:70" coordorigin="2813,-1808" coordsize="34,70" path="m2847,-1739l2813,-1808e" filled="false" stroked="true" strokeweight=".78pt" strokecolor="#58595b">
                <v:path arrowok="t"/>
              </v:shape>
            </v:group>
            <v:group style="position:absolute;left:2847;top:-1739;width:34;height:19" coordorigin="2847,-1739" coordsize="34,19">
              <v:shape style="position:absolute;left:2847;top:-1739;width:34;height:19" coordorigin="2847,-1739" coordsize="34,19" path="m2880,-1720l2847,-1739e" filled="false" stroked="true" strokeweight=".78pt" strokecolor="#58595b">
                <v:path arrowok="t"/>
              </v:shape>
            </v:group>
            <v:group style="position:absolute;left:2880;top:-1732;width:34;height:12" coordorigin="2880,-1732" coordsize="34,12">
              <v:shape style="position:absolute;left:2880;top:-1732;width:34;height:12" coordorigin="2880,-1732" coordsize="34,12" path="m2914,-1732l2880,-1720e" filled="false" stroked="true" strokeweight=".78pt" strokecolor="#58595b">
                <v:path arrowok="t"/>
              </v:shape>
            </v:group>
            <v:group style="position:absolute;left:2914;top:-1732;width:34;height:24" coordorigin="2914,-1732" coordsize="34,24">
              <v:shape style="position:absolute;left:2914;top:-1732;width:34;height:24" coordorigin="2914,-1732" coordsize="34,24" path="m2948,-1708l2914,-1732e" filled="false" stroked="true" strokeweight=".78pt" strokecolor="#58595b">
                <v:path arrowok="t"/>
              </v:shape>
            </v:group>
            <v:group style="position:absolute;left:2948;top:-1775;width:34;height:68" coordorigin="2948,-1775" coordsize="34,68">
              <v:shape style="position:absolute;left:2948;top:-1775;width:34;height:68" coordorigin="2948,-1775" coordsize="34,68" path="m2981,-1775l2948,-1708e" filled="false" stroked="true" strokeweight=".78pt" strokecolor="#58595b">
                <v:path arrowok="t"/>
              </v:shape>
            </v:group>
            <v:group style="position:absolute;left:2981;top:-2161;width:34;height:386" coordorigin="2981,-2161" coordsize="34,386">
              <v:shape style="position:absolute;left:2981;top:-2161;width:34;height:386" coordorigin="2981,-2161" coordsize="34,386" path="m3015,-2161l2981,-1775e" filled="false" stroked="true" strokeweight=".78pt" strokecolor="#58595b">
                <v:path arrowok="t"/>
              </v:shape>
            </v:group>
            <v:group style="position:absolute;left:3015;top:-2161;width:34;height:7" coordorigin="3015,-2161" coordsize="34,7">
              <v:shape style="position:absolute;left:3015;top:-2161;width:34;height:7" coordorigin="3015,-2161" coordsize="34,7" path="m3049,-2155l3015,-2161e" filled="false" stroked="true" strokeweight=".78pt" strokecolor="#58595b">
                <v:path arrowok="t"/>
              </v:shape>
            </v:group>
            <v:group style="position:absolute;left:3049;top:-2155;width:34;height:46" coordorigin="3049,-2155" coordsize="34,46">
              <v:shape style="position:absolute;left:3049;top:-2155;width:34;height:46" coordorigin="3049,-2155" coordsize="34,46" path="m3082,-2109l3049,-2155e" filled="false" stroked="true" strokeweight=".78pt" strokecolor="#58595b">
                <v:path arrowok="t"/>
              </v:shape>
            </v:group>
            <v:group style="position:absolute;left:3082;top:-2109;width:34;height:44" coordorigin="3082,-2109" coordsize="34,44">
              <v:shape style="position:absolute;left:3082;top:-2109;width:34;height:44" coordorigin="3082,-2109" coordsize="34,44" path="m3116,-2065l3082,-2109e" filled="false" stroked="true" strokeweight=".78pt" strokecolor="#58595b">
                <v:path arrowok="t"/>
              </v:shape>
            </v:group>
            <v:group style="position:absolute;left:3116;top:-2065;width:34;height:55" coordorigin="3116,-2065" coordsize="34,55">
              <v:shape style="position:absolute;left:3116;top:-2065;width:34;height:55" coordorigin="3116,-2065" coordsize="34,55" path="m3149,-2010l3116,-2065e" filled="false" stroked="true" strokeweight=".78pt" strokecolor="#58595b">
                <v:path arrowok="t"/>
              </v:shape>
            </v:group>
            <v:group style="position:absolute;left:3149;top:-2010;width:34;height:5" coordorigin="3149,-2010" coordsize="34,5">
              <v:shape style="position:absolute;left:3149;top:-2010;width:34;height:5" coordorigin="3149,-2010" coordsize="34,5" path="m3183,-2005l3149,-2010e" filled="false" stroked="true" strokeweight=".78pt" strokecolor="#58595b">
                <v:path arrowok="t"/>
              </v:shape>
            </v:group>
            <v:group style="position:absolute;left:3183;top:-2125;width:34;height:120" coordorigin="3183,-2125" coordsize="34,120">
              <v:shape style="position:absolute;left:3183;top:-2125;width:34;height:120" coordorigin="3183,-2125" coordsize="34,120" path="m3217,-2125l3183,-2005e" filled="false" stroked="true" strokeweight=".78pt" strokecolor="#58595b">
                <v:path arrowok="t"/>
              </v:shape>
            </v:group>
            <v:group style="position:absolute;left:3217;top:-2129;width:34;height:4" coordorigin="3217,-2129" coordsize="34,4">
              <v:shape style="position:absolute;left:3217;top:-2129;width:34;height:4" coordorigin="3217,-2129" coordsize="34,4" path="m3250,-2129l3217,-2125e" filled="false" stroked="true" strokeweight=".78pt" strokecolor="#58595b">
                <v:path arrowok="t"/>
              </v:shape>
            </v:group>
            <v:group style="position:absolute;left:3250;top:-2129;width:34;height:79" coordorigin="3250,-2129" coordsize="34,79">
              <v:shape style="position:absolute;left:3250;top:-2129;width:34;height:79" coordorigin="3250,-2129" coordsize="34,79" path="m3284,-2050l3250,-2129e" filled="false" stroked="true" strokeweight=".78pt" strokecolor="#58595b">
                <v:path arrowok="t"/>
              </v:shape>
            </v:group>
            <v:group style="position:absolute;left:3284;top:-2056;width:34;height:7" coordorigin="3284,-2056" coordsize="34,7">
              <v:shape style="position:absolute;left:3284;top:-2056;width:34;height:7" coordorigin="3284,-2056" coordsize="34,7" path="m3318,-2056l3284,-2050e" filled="false" stroked="true" strokeweight=".78pt" strokecolor="#58595b">
                <v:path arrowok="t"/>
              </v:shape>
            </v:group>
            <v:group style="position:absolute;left:3318;top:-2060;width:34;height:4" coordorigin="3318,-2060" coordsize="34,4">
              <v:shape style="position:absolute;left:3318;top:-2060;width:34;height:4" coordorigin="3318,-2060" coordsize="34,4" path="m3351,-2060l3318,-2056e" filled="false" stroked="true" strokeweight=".78pt" strokecolor="#58595b">
                <v:path arrowok="t"/>
              </v:shape>
            </v:group>
            <v:group style="position:absolute;left:3351;top:-2060;width:34;height:12" coordorigin="3351,-2060" coordsize="34,12">
              <v:shape style="position:absolute;left:3351;top:-2060;width:34;height:12" coordorigin="3351,-2060" coordsize="34,12" path="m3385,-2048l3351,-2060e" filled="false" stroked="true" strokeweight=".78pt" strokecolor="#58595b">
                <v:path arrowok="t"/>
              </v:shape>
            </v:group>
            <v:group style="position:absolute;left:3385;top:-2048;width:34;height:2" coordorigin="3385,-2048" coordsize="34,2">
              <v:shape style="position:absolute;left:3385;top:-2048;width:34;height:2" coordorigin="3385,-2048" coordsize="34,2" path="m3418,-2046l3385,-2048e" filled="false" stroked="true" strokeweight=".78pt" strokecolor="#58595b">
                <v:path arrowok="t"/>
              </v:shape>
            </v:group>
            <v:group style="position:absolute;left:3418;top:-2099;width:34;height:53" coordorigin="3418,-2099" coordsize="34,53">
              <v:shape style="position:absolute;left:3418;top:-2099;width:34;height:53" coordorigin="3418,-2099" coordsize="34,53" path="m3452,-2099l3418,-2046e" filled="false" stroked="true" strokeweight=".78pt" strokecolor="#58595b">
                <v:path arrowok="t"/>
              </v:shape>
            </v:group>
            <v:group style="position:absolute;left:3452;top:-2122;width:34;height:24" coordorigin="3452,-2122" coordsize="34,24">
              <v:shape style="position:absolute;left:3452;top:-2122;width:34;height:24" coordorigin="3452,-2122" coordsize="34,24" path="m3486,-2122l3452,-2099e" filled="false" stroked="true" strokeweight=".78pt" strokecolor="#58595b">
                <v:path arrowok="t"/>
              </v:shape>
            </v:group>
            <v:group style="position:absolute;left:3486;top:-2129;width:34;height:7" coordorigin="3486,-2129" coordsize="34,7">
              <v:shape style="position:absolute;left:3486;top:-2129;width:34;height:7" coordorigin="3486,-2129" coordsize="34,7" path="m3519,-2129l3486,-2122e" filled="false" stroked="true" strokeweight=".78pt" strokecolor="#58595b">
                <v:path arrowok="t"/>
              </v:shape>
            </v:group>
            <v:group style="position:absolute;left:3519;top:-2178;width:34;height:50" coordorigin="3519,-2178" coordsize="34,50">
              <v:shape style="position:absolute;left:3519;top:-2178;width:34;height:50" coordorigin="3519,-2178" coordsize="34,50" path="m3553,-2178l3519,-2129e" filled="false" stroked="true" strokeweight=".78pt" strokecolor="#58595b">
                <v:path arrowok="t"/>
              </v:shape>
            </v:group>
            <v:group style="position:absolute;left:3553;top:-2293;width:34;height:115" coordorigin="3553,-2293" coordsize="34,115">
              <v:shape style="position:absolute;left:3553;top:-2293;width:34;height:115" coordorigin="3553,-2293" coordsize="34,115" path="m3587,-2293l3553,-2178e" filled="false" stroked="true" strokeweight=".78pt" strokecolor="#58595b">
                <v:path arrowok="t"/>
              </v:shape>
            </v:group>
            <v:group style="position:absolute;left:3587;top:-2293;width:34;height:61" coordorigin="3587,-2293" coordsize="34,61">
              <v:shape style="position:absolute;left:3587;top:-2293;width:34;height:61" coordorigin="3587,-2293" coordsize="34,61" path="m3620,-2232l3587,-2293e" filled="false" stroked="true" strokeweight=".78pt" strokecolor="#58595b">
                <v:path arrowok="t"/>
              </v:shape>
            </v:group>
            <v:group style="position:absolute;left:3620;top:-2232;width:34;height:30" coordorigin="3620,-2232" coordsize="34,30">
              <v:shape style="position:absolute;left:3620;top:-2232;width:34;height:30" coordorigin="3620,-2232" coordsize="34,30" path="m3654,-2203l3620,-2232e" filled="false" stroked="true" strokeweight=".78pt" strokecolor="#58595b">
                <v:path arrowok="t"/>
              </v:shape>
            </v:group>
            <v:group style="position:absolute;left:3654;top:-2203;width:34;height:30" coordorigin="3654,-2203" coordsize="34,30">
              <v:shape style="position:absolute;left:3654;top:-2203;width:34;height:30" coordorigin="3654,-2203" coordsize="34,30" path="m3687,-2173l3654,-2203e" filled="false" stroked="true" strokeweight=".78pt" strokecolor="#58595b">
                <v:path arrowok="t"/>
              </v:shape>
            </v:group>
            <v:group style="position:absolute;left:3687;top:-2239;width:34;height:67" coordorigin="3687,-2239" coordsize="34,67">
              <v:shape style="position:absolute;left:3687;top:-2239;width:34;height:67" coordorigin="3687,-2239" coordsize="34,67" path="m3721,-2239l3687,-2173e" filled="false" stroked="true" strokeweight=".78pt" strokecolor="#58595b">
                <v:path arrowok="t"/>
              </v:shape>
            </v:group>
            <v:group style="position:absolute;left:3721;top:-2239;width:34;height:2" coordorigin="3721,-2239" coordsize="34,2">
              <v:shape style="position:absolute;left:3721;top:-2239;width:34;height:2" coordorigin="3721,-2239" coordsize="34,1" path="m3755,-2238l3721,-2239e" filled="false" stroked="true" strokeweight=".78pt" strokecolor="#58595b">
                <v:path arrowok="t"/>
              </v:shape>
            </v:group>
            <v:group style="position:absolute;left:3755;top:-2288;width:34;height:50" coordorigin="3755,-2288" coordsize="34,50">
              <v:shape style="position:absolute;left:3755;top:-2288;width:34;height:50" coordorigin="3755,-2288" coordsize="34,50" path="m3788,-2288l3755,-2238e" filled="false" stroked="true" strokeweight=".78pt" strokecolor="#58595b">
                <v:path arrowok="t"/>
              </v:shape>
            </v:group>
            <v:group style="position:absolute;left:3788;top:-2288;width:34;height:15" coordorigin="3788,-2288" coordsize="34,15">
              <v:shape style="position:absolute;left:3788;top:-2288;width:34;height:15" coordorigin="3788,-2288" coordsize="34,15" path="m3822,-2273l3788,-2288e" filled="false" stroked="true" strokeweight=".78pt" strokecolor="#58595b">
                <v:path arrowok="t"/>
              </v:shape>
            </v:group>
            <v:group style="position:absolute;left:3822;top:-2273;width:34;height:32" coordorigin="3822,-2273" coordsize="34,32">
              <v:shape style="position:absolute;left:3822;top:-2273;width:34;height:32" coordorigin="3822,-2273" coordsize="34,32" path="m3856,-2241l3822,-2273e" filled="false" stroked="true" strokeweight=".78pt" strokecolor="#58595b">
                <v:path arrowok="t"/>
              </v:shape>
            </v:group>
            <v:group style="position:absolute;left:3856;top:-2241;width:34;height:57" coordorigin="3856,-2241" coordsize="34,57">
              <v:shape style="position:absolute;left:3856;top:-2241;width:34;height:57" coordorigin="3856,-2241" coordsize="34,57" path="m3889,-2185l3856,-2241e" filled="false" stroked="true" strokeweight=".78pt" strokecolor="#58595b">
                <v:path arrowok="t"/>
              </v:shape>
            </v:group>
            <v:group style="position:absolute;left:3889;top:-2185;width:34;height:25" coordorigin="3889,-2185" coordsize="34,25">
              <v:shape style="position:absolute;left:3889;top:-2185;width:34;height:25" coordorigin="3889,-2185" coordsize="34,25" path="m3923,-2160l3889,-2185e" filled="false" stroked="true" strokeweight=".78pt" strokecolor="#58595b">
                <v:path arrowok="t"/>
              </v:shape>
            </v:group>
            <v:group style="position:absolute;left:3923;top:-2190;width:34;height:31" coordorigin="3923,-2190" coordsize="34,31">
              <v:shape style="position:absolute;left:3923;top:-2190;width:34;height:31" coordorigin="3923,-2190" coordsize="34,31" path="m3956,-2190l3923,-2160e" filled="false" stroked="true" strokeweight=".78pt" strokecolor="#58595b">
                <v:path arrowok="t"/>
              </v:shape>
            </v:group>
            <v:group style="position:absolute;left:3956;top:-2195;width:34;height:5" coordorigin="3956,-2195" coordsize="34,5">
              <v:shape style="position:absolute;left:3956;top:-2195;width:34;height:5" coordorigin="3956,-2195" coordsize="34,5" path="m3990,-2195l3956,-2190e" filled="false" stroked="true" strokeweight=".78pt" strokecolor="#58595b">
                <v:path arrowok="t"/>
              </v:shape>
            </v:group>
            <v:group style="position:absolute;left:3990;top:-2195;width:34;height:15" coordorigin="3990,-2195" coordsize="34,15">
              <v:shape style="position:absolute;left:3990;top:-2195;width:34;height:15" coordorigin="3990,-2195" coordsize="34,15" path="m4024,-2180l3990,-2195e" filled="false" stroked="true" strokeweight=".78pt" strokecolor="#58595b">
                <v:path arrowok="t"/>
              </v:shape>
            </v:group>
            <v:group style="position:absolute;left:4024;top:-2180;width:34;height:30" coordorigin="4024,-2180" coordsize="34,30">
              <v:shape style="position:absolute;left:4024;top:-2180;width:34;height:30" coordorigin="4024,-2180" coordsize="34,30" path="m4057,-2151l4024,-2180e" filled="false" stroked="true" strokeweight=".78pt" strokecolor="#58595b">
                <v:path arrowok="t"/>
              </v:shape>
            </v:group>
            <v:group style="position:absolute;left:4057;top:-2151;width:34;height:102" coordorigin="4057,-2151" coordsize="34,102">
              <v:shape style="position:absolute;left:4057;top:-2151;width:34;height:102" coordorigin="4057,-2151" coordsize="34,102" path="m4091,-2049l4057,-2151e" filled="false" stroked="true" strokeweight=".78pt" strokecolor="#58595b">
                <v:path arrowok="t"/>
              </v:shape>
            </v:group>
            <v:group style="position:absolute;left:4091;top:-2049;width:34;height:25" coordorigin="4091,-2049" coordsize="34,25">
              <v:shape style="position:absolute;left:4091;top:-2049;width:34;height:25" coordorigin="4091,-2049" coordsize="34,25" path="m4125,-2024l4091,-2049e" filled="false" stroked="true" strokeweight=".78pt" strokecolor="#58595b">
                <v:path arrowok="t"/>
              </v:shape>
            </v:group>
            <v:group style="position:absolute;left:4125;top:-2024;width:34;height:32" coordorigin="4125,-2024" coordsize="34,32">
              <v:shape style="position:absolute;left:4125;top:-2024;width:34;height:32" coordorigin="4125,-2024" coordsize="34,32" path="m4158,-1992l4125,-2024e" filled="false" stroked="true" strokeweight=".78pt" strokecolor="#58595b">
                <v:path arrowok="t"/>
              </v:shape>
            </v:group>
            <v:group style="position:absolute;left:4158;top:-1992;width:34;height:32" coordorigin="4158,-1992" coordsize="34,32">
              <v:shape style="position:absolute;left:4158;top:-1992;width:34;height:32" coordorigin="4158,-1992" coordsize="34,32" path="m4192,-1961l4158,-1992e" filled="false" stroked="true" strokeweight=".78pt" strokecolor="#58595b">
                <v:path arrowok="t"/>
              </v:shape>
            </v:group>
            <v:group style="position:absolute;left:4192;top:-1961;width:34;height:68" coordorigin="4192,-1961" coordsize="34,68">
              <v:shape style="position:absolute;left:4192;top:-1961;width:34;height:68" coordorigin="4192,-1961" coordsize="34,68" path="m4225,-1893l4192,-1961e" filled="false" stroked="true" strokeweight=".78pt" strokecolor="#58595b">
                <v:path arrowok="t"/>
              </v:shape>
            </v:group>
            <v:group style="position:absolute;left:4225;top:-1893;width:34;height:15" coordorigin="4225,-1893" coordsize="34,15">
              <v:shape style="position:absolute;left:4225;top:-1893;width:34;height:15" coordorigin="4225,-1893" coordsize="34,15" path="m4259,-1879l4225,-1893e" filled="false" stroked="true" strokeweight=".78pt" strokecolor="#58595b">
                <v:path arrowok="t"/>
              </v:shape>
            </v:group>
            <v:group style="position:absolute;left:4259;top:-1879;width:34;height:72" coordorigin="4259,-1879" coordsize="34,72">
              <v:shape style="position:absolute;left:4259;top:-1879;width:34;height:72" coordorigin="4259,-1879" coordsize="34,72" path="m4293,-1808l4259,-1879e" filled="false" stroked="true" strokeweight=".78pt" strokecolor="#58595b">
                <v:path arrowok="t"/>
              </v:shape>
            </v:group>
            <v:group style="position:absolute;left:4293;top:-1864;width:34;height:56" coordorigin="4293,-1864" coordsize="34,56">
              <v:shape style="position:absolute;left:4293;top:-1864;width:34;height:56" coordorigin="4293,-1864" coordsize="34,56" path="m4326,-1864l4293,-1808e" filled="false" stroked="true" strokeweight=".78pt" strokecolor="#58595b">
                <v:path arrowok="t"/>
              </v:shape>
            </v:group>
            <v:group style="position:absolute;left:4326;top:-1945;width:34;height:82" coordorigin="4326,-1945" coordsize="34,82">
              <v:shape style="position:absolute;left:4326;top:-1945;width:34;height:82" coordorigin="4326,-1945" coordsize="34,82" path="m4360,-1945l4326,-1864e" filled="false" stroked="true" strokeweight=".78pt" strokecolor="#58595b">
                <v:path arrowok="t"/>
              </v:shape>
            </v:group>
            <v:group style="position:absolute;left:4360;top:-1945;width:34;height:20" coordorigin="4360,-1945" coordsize="34,20">
              <v:shape style="position:absolute;left:4360;top:-1945;width:34;height:20" coordorigin="4360,-1945" coordsize="34,20" path="m4394,-1926l4360,-1945e" filled="false" stroked="true" strokeweight=".78pt" strokecolor="#58595b">
                <v:path arrowok="t"/>
              </v:shape>
            </v:group>
            <v:group style="position:absolute;left:4394;top:-1994;width:34;height:69" coordorigin="4394,-1994" coordsize="34,69">
              <v:shape style="position:absolute;left:4394;top:-1994;width:34;height:69" coordorigin="4394,-1994" coordsize="34,69" path="m4427,-1994l4394,-1926e" filled="false" stroked="true" strokeweight=".78pt" strokecolor="#58595b">
                <v:path arrowok="t"/>
              </v:shape>
            </v:group>
            <v:group style="position:absolute;left:4427;top:-2048;width:34;height:54" coordorigin="4427,-2048" coordsize="34,54">
              <v:shape style="position:absolute;left:4427;top:-2048;width:34;height:54" coordorigin="4427,-2048" coordsize="34,54" path="m4461,-2048l4427,-1994e" filled="false" stroked="true" strokeweight=".78pt" strokecolor="#58595b">
                <v:path arrowok="t"/>
              </v:shape>
            </v:group>
            <v:group style="position:absolute;left:4461;top:-2048;width:34;height:156" coordorigin="4461,-2048" coordsize="34,156">
              <v:shape style="position:absolute;left:4461;top:-2048;width:34;height:156" coordorigin="4461,-2048" coordsize="34,156" path="m4494,-1892l4461,-2048e" filled="false" stroked="true" strokeweight=".78pt" strokecolor="#58595b">
                <v:path arrowok="t"/>
              </v:shape>
            </v:group>
            <v:group style="position:absolute;left:4494;top:-1892;width:34;height:35" coordorigin="4494,-1892" coordsize="34,35">
              <v:shape style="position:absolute;left:4494;top:-1892;width:34;height:35" coordorigin="4494,-1892" coordsize="34,35" path="m4528,-1858l4494,-1892e" filled="false" stroked="true" strokeweight=".78pt" strokecolor="#58595b">
                <v:path arrowok="t"/>
              </v:shape>
            </v:group>
            <v:group style="position:absolute;left:4528;top:-1858;width:34;height:50" coordorigin="4528,-1858" coordsize="34,50">
              <v:shape style="position:absolute;left:4528;top:-1858;width:34;height:50" coordorigin="4528,-1858" coordsize="34,50" path="m4562,-1808l4528,-1858e" filled="false" stroked="true" strokeweight=".78pt" strokecolor="#58595b">
                <v:path arrowok="t"/>
              </v:shape>
            </v:group>
            <v:group style="position:absolute;left:4562;top:-1817;width:34;height:9" coordorigin="4562,-1817" coordsize="34,9">
              <v:shape style="position:absolute;left:4562;top:-1817;width:34;height:9" coordorigin="4562,-1817" coordsize="34,9" path="m4595,-1817l4562,-1808e" filled="false" stroked="true" strokeweight=".78pt" strokecolor="#58595b">
                <v:path arrowok="t"/>
              </v:shape>
            </v:group>
            <v:group style="position:absolute;left:4595;top:-1817;width:34;height:35" coordorigin="4595,-1817" coordsize="34,35">
              <v:shape style="position:absolute;left:4595;top:-1817;width:34;height:35" coordorigin="4595,-1817" coordsize="34,35" path="m4629,-1782l4595,-1817e" filled="false" stroked="true" strokeweight=".78pt" strokecolor="#58595b">
                <v:path arrowok="t"/>
              </v:shape>
            </v:group>
            <v:group style="position:absolute;left:4629;top:-1782;width:34;height:29" coordorigin="4629,-1782" coordsize="34,29">
              <v:shape style="position:absolute;left:4629;top:-1782;width:34;height:29" coordorigin="4629,-1782" coordsize="34,29" path="m4663,-1754l4629,-1782e" filled="false" stroked="true" strokeweight=".78pt" strokecolor="#58595b">
                <v:path arrowok="t"/>
              </v:shape>
            </v:group>
            <v:group style="position:absolute;left:4663;top:-1754;width:34;height:46" coordorigin="4663,-1754" coordsize="34,46">
              <v:shape style="position:absolute;left:4663;top:-1754;width:34;height:46" coordorigin="4663,-1754" coordsize="34,46" path="m4696,-1709l4663,-1754e" filled="false" stroked="true" strokeweight=".78pt" strokecolor="#58595b">
                <v:path arrowok="t"/>
              </v:shape>
            </v:group>
            <v:group style="position:absolute;left:4696;top:-1715;width:34;height:7" coordorigin="4696,-1715" coordsize="34,7">
              <v:shape style="position:absolute;left:4696;top:-1715;width:34;height:7" coordorigin="4696,-1715" coordsize="34,7" path="m4730,-1715l4696,-1709e" filled="false" stroked="true" strokeweight=".78pt" strokecolor="#58595b">
                <v:path arrowok="t"/>
              </v:shape>
            </v:group>
            <v:group style="position:absolute;left:4730;top:-1799;width:34;height:84" coordorigin="4730,-1799" coordsize="34,84">
              <v:shape style="position:absolute;left:4730;top:-1799;width:34;height:84" coordorigin="4730,-1799" coordsize="34,84" path="m4763,-1799l4730,-1715e" filled="false" stroked="true" strokeweight=".78pt" strokecolor="#58595b">
                <v:path arrowok="t"/>
              </v:shape>
            </v:group>
            <v:group style="position:absolute;left:4763;top:-1839;width:34;height:41" coordorigin="4763,-1839" coordsize="34,41">
              <v:shape style="position:absolute;left:4763;top:-1839;width:34;height:41" coordorigin="4763,-1839" coordsize="34,41" path="m4797,-1839l4763,-1799e" filled="false" stroked="true" strokeweight=".78pt" strokecolor="#58595b">
                <v:path arrowok="t"/>
              </v:shape>
            </v:group>
            <v:group style="position:absolute;left:4797;top:-1839;width:34;height:54" coordorigin="4797,-1839" coordsize="34,54">
              <v:shape style="position:absolute;left:4797;top:-1839;width:34;height:54" coordorigin="4797,-1839" coordsize="34,54" path="m4831,-1785l4797,-1839e" filled="false" stroked="true" strokeweight=".78pt" strokecolor="#58595b">
                <v:path arrowok="t"/>
              </v:shape>
            </v:group>
            <v:group style="position:absolute;left:4831;top:-1795;width:34;height:11" coordorigin="4831,-1795" coordsize="34,11">
              <v:shape style="position:absolute;left:4831;top:-1795;width:34;height:11" coordorigin="4831,-1795" coordsize="34,11" path="m4864,-1795l4831,-1785e" filled="false" stroked="true" strokeweight=".78pt" strokecolor="#58595b">
                <v:path arrowok="t"/>
              </v:shape>
            </v:group>
            <v:group style="position:absolute;left:4864;top:-1795;width:34;height:90" coordorigin="4864,-1795" coordsize="34,90">
              <v:shape style="position:absolute;left:4864;top:-1795;width:34;height:90" coordorigin="4864,-1795" coordsize="34,90" path="m4898,-1706l4864,-1795e" filled="false" stroked="true" strokeweight=".78pt" strokecolor="#58595b">
                <v:path arrowok="t"/>
              </v:shape>
            </v:group>
            <v:group style="position:absolute;left:4898;top:-1706;width:34;height:3" coordorigin="4898,-1706" coordsize="34,3">
              <v:shape style="position:absolute;left:4898;top:-1706;width:34;height:3" coordorigin="4898,-1706" coordsize="34,3" path="m4932,-1704l4898,-1706e" filled="false" stroked="true" strokeweight=".78pt" strokecolor="#58595b">
                <v:path arrowok="t"/>
              </v:shape>
            </v:group>
            <v:group style="position:absolute;left:4932;top:-1837;width:34;height:134" coordorigin="4932,-1837" coordsize="34,134">
              <v:shape style="position:absolute;left:4932;top:-1837;width:34;height:134" coordorigin="4932,-1837" coordsize="34,134" path="m4965,-1837l4932,-1704e" filled="false" stroked="true" strokeweight=".78pt" strokecolor="#58595b">
                <v:path arrowok="t"/>
              </v:shape>
            </v:group>
            <v:group style="position:absolute;left:4965;top:-1837;width:34;height:85" coordorigin="4965,-1837" coordsize="34,85">
              <v:shape style="position:absolute;left:4965;top:-1837;width:34;height:85" coordorigin="4965,-1837" coordsize="34,85" path="m4999,-1752l4965,-1837e" filled="false" stroked="true" strokeweight=".78pt" strokecolor="#58595b">
                <v:path arrowok="t"/>
              </v:shape>
            </v:group>
            <v:group style="position:absolute;left:4999;top:-1752;width:34;height:33" coordorigin="4999,-1752" coordsize="34,33">
              <v:shape style="position:absolute;left:4999;top:-1752;width:34;height:33" coordorigin="4999,-1752" coordsize="34,33" path="m5032,-1720l4999,-1752e" filled="false" stroked="true" strokeweight=".78pt" strokecolor="#58595b">
                <v:path arrowok="t"/>
              </v:shape>
            </v:group>
            <v:group style="position:absolute;left:5032;top:-1720;width:34;height:54" coordorigin="5032,-1720" coordsize="34,54">
              <v:shape style="position:absolute;left:5032;top:-1720;width:34;height:54" coordorigin="5032,-1720" coordsize="34,54" path="m5066,-1666l5032,-1720e" filled="false" stroked="true" strokeweight=".78pt" strokecolor="#58595b">
                <v:path arrowok="t"/>
              </v:shape>
            </v:group>
            <v:group style="position:absolute;left:5066;top:-1739;width:34;height:74" coordorigin="5066,-1739" coordsize="34,74">
              <v:shape style="position:absolute;left:5066;top:-1739;width:34;height:74" coordorigin="5066,-1739" coordsize="34,74" path="m5100,-1739l5066,-1666e" filled="false" stroked="true" strokeweight=".78pt" strokecolor="#58595b">
                <v:path arrowok="t"/>
              </v:shape>
            </v:group>
            <v:group style="position:absolute;left:5100;top:-1739;width:34;height:29" coordorigin="5100,-1739" coordsize="34,29">
              <v:shape style="position:absolute;left:5100;top:-1739;width:34;height:29" coordorigin="5100,-1739" coordsize="34,29" path="m5133,-1711l5100,-1739e" filled="false" stroked="true" strokeweight=".78pt" strokecolor="#58595b">
                <v:path arrowok="t"/>
              </v:shape>
            </v:group>
            <v:group style="position:absolute;left:5133;top:-1711;width:34;height:2" coordorigin="5133,-1711" coordsize="34,2">
              <v:shape style="position:absolute;left:5133;top:-1711;width:34;height:2" coordorigin="5133,-1711" coordsize="34,1" path="m5167,-1711l5133,-1711e" filled="false" stroked="true" strokeweight=".78pt" strokecolor="#58595b">
                <v:path arrowok="t"/>
              </v:shape>
            </v:group>
            <v:group style="position:absolute;left:5167;top:-1746;width:34;height:35" coordorigin="5167,-1746" coordsize="34,35">
              <v:shape style="position:absolute;left:5167;top:-1746;width:34;height:35" coordorigin="5167,-1746" coordsize="34,35" path="m5201,-1746l5167,-1711e" filled="false" stroked="true" strokeweight=".78pt" strokecolor="#58595b">
                <v:path arrowok="t"/>
              </v:shape>
            </v:group>
            <v:group style="position:absolute;left:5201;top:-1778;width:34;height:32" coordorigin="5201,-1778" coordsize="34,32">
              <v:shape style="position:absolute;left:5201;top:-1778;width:34;height:32" coordorigin="5201,-1778" coordsize="34,32" path="m5234,-1778l5201,-1746e" filled="false" stroked="true" strokeweight=".78pt" strokecolor="#58595b">
                <v:path arrowok="t"/>
              </v:shape>
            </v:group>
            <v:group style="position:absolute;left:5234;top:-1904;width:34;height:127" coordorigin="5234,-1904" coordsize="34,127">
              <v:shape style="position:absolute;left:5234;top:-1904;width:34;height:127" coordorigin="5234,-1904" coordsize="34,127" path="m5268,-1904l5234,-1778e" filled="false" stroked="true" strokeweight=".78pt" strokecolor="#58595b">
                <v:path arrowok="t"/>
              </v:shape>
            </v:group>
            <v:group style="position:absolute;left:5268;top:-1904;width:34;height:42" coordorigin="5268,-1904" coordsize="34,42">
              <v:shape style="position:absolute;left:5268;top:-1904;width:34;height:42" coordorigin="5268,-1904" coordsize="34,42" path="m5301,-1863l5268,-1904e" filled="false" stroked="true" strokeweight=".78pt" strokecolor="#58595b">
                <v:path arrowok="t"/>
              </v:shape>
            </v:group>
            <v:group style="position:absolute;left:5301;top:-1915;width:34;height:53" coordorigin="5301,-1915" coordsize="34,53">
              <v:shape style="position:absolute;left:5301;top:-1915;width:34;height:53" coordorigin="5301,-1915" coordsize="34,53" path="m5335,-1915l5301,-1863e" filled="false" stroked="true" strokeweight=".78pt" strokecolor="#58595b">
                <v:path arrowok="t"/>
              </v:shape>
            </v:group>
            <v:group style="position:absolute;left:5335;top:-1932;width:34;height:17" coordorigin="5335,-1932" coordsize="34,17">
              <v:shape style="position:absolute;left:5335;top:-1932;width:34;height:17" coordorigin="5335,-1932" coordsize="34,17" path="m5369,-1932l5335,-1915e" filled="false" stroked="true" strokeweight=".78pt" strokecolor="#58595b">
                <v:path arrowok="t"/>
              </v:shape>
            </v:group>
            <v:group style="position:absolute;left:5369;top:-2260;width:34;height:329" coordorigin="5369,-2260" coordsize="34,329">
              <v:shape style="position:absolute;left:5369;top:-2260;width:34;height:329" coordorigin="5369,-2260" coordsize="34,329" path="m5402,-2260l5369,-1932e" filled="false" stroked="true" strokeweight=".78pt" strokecolor="#58595b">
                <v:path arrowok="t"/>
              </v:shape>
            </v:group>
            <v:group style="position:absolute;left:5402;top:-2260;width:34;height:161" coordorigin="5402,-2260" coordsize="34,161">
              <v:shape style="position:absolute;left:5402;top:-2260;width:34;height:161" coordorigin="5402,-2260" coordsize="34,161" path="m5436,-2100l5402,-2260e" filled="false" stroked="true" strokeweight=".78pt" strokecolor="#58595b">
                <v:path arrowok="t"/>
              </v:shape>
            </v:group>
            <v:group style="position:absolute;left:5436;top:-2200;width:34;height:101" coordorigin="5436,-2200" coordsize="34,101">
              <v:shape style="position:absolute;left:5436;top:-2200;width:34;height:101" coordorigin="5436,-2200" coordsize="34,101" path="m5470,-2200l5436,-2100e" filled="false" stroked="true" strokeweight=".78pt" strokecolor="#58595b">
                <v:path arrowok="t"/>
              </v:shape>
            </v:group>
            <v:group style="position:absolute;left:5470;top:-2200;width:34;height:48" coordorigin="5470,-2200" coordsize="34,48">
              <v:shape style="position:absolute;left:5470;top:-2200;width:34;height:48" coordorigin="5470,-2200" coordsize="34,48" path="m5503,-2153l5470,-2200e" filled="false" stroked="true" strokeweight=".78pt" strokecolor="#58595b">
                <v:path arrowok="t"/>
              </v:shape>
            </v:group>
            <v:group style="position:absolute;left:5503;top:-2153;width:34;height:15" coordorigin="5503,-2153" coordsize="34,15">
              <v:shape style="position:absolute;left:5503;top:-2153;width:34;height:15" coordorigin="5503,-2153" coordsize="34,15" path="m5537,-2139l5503,-2153e" filled="false" stroked="true" strokeweight=".78pt" strokecolor="#58595b">
                <v:path arrowok="t"/>
              </v:shape>
            </v:group>
            <v:group style="position:absolute;left:5537;top:-2140;width:34;height:2" coordorigin="5537,-2140" coordsize="34,2">
              <v:shape style="position:absolute;left:5537;top:-2140;width:34;height:2" coordorigin="5537,-2140" coordsize="34,2" path="m5570,-2140l5537,-2139e" filled="false" stroked="true" strokeweight=".78pt" strokecolor="#58595b">
                <v:path arrowok="t"/>
              </v:shape>
            </v:group>
            <v:group style="position:absolute;left:5570;top:-2140;width:34;height:23" coordorigin="5570,-2140" coordsize="34,23">
              <v:shape style="position:absolute;left:5570;top:-2140;width:34;height:23" coordorigin="5570,-2140" coordsize="34,23" path="m5604,-2118l5570,-2140e" filled="false" stroked="true" strokeweight=".78pt" strokecolor="#58595b">
                <v:path arrowok="t"/>
              </v:shape>
            </v:group>
            <v:group style="position:absolute;left:5604;top:-2284;width:34;height:167" coordorigin="5604,-2284" coordsize="34,167">
              <v:shape style="position:absolute;left:5604;top:-2284;width:34;height:167" coordorigin="5604,-2284" coordsize="34,167" path="m5638,-2284l5604,-2118e" filled="false" stroked="true" strokeweight=".78pt" strokecolor="#58595b">
                <v:path arrowok="t"/>
              </v:shape>
            </v:group>
            <v:group style="position:absolute;left:5638;top:-2284;width:34;height:87" coordorigin="5638,-2284" coordsize="34,87">
              <v:shape style="position:absolute;left:5638;top:-2284;width:34;height:87" coordorigin="5638,-2284" coordsize="34,87" path="m5671,-2198l5638,-2284e" filled="false" stroked="true" strokeweight=".78pt" strokecolor="#58595b">
                <v:path arrowok="t"/>
              </v:shape>
            </v:group>
            <v:group style="position:absolute;left:5671;top:-2198;width:34;height:14" coordorigin="5671,-2198" coordsize="34,14">
              <v:shape style="position:absolute;left:5671;top:-2198;width:34;height:14" coordorigin="5671,-2198" coordsize="34,14" path="m5705,-2184l5671,-2198e" filled="false" stroked="true" strokeweight=".78pt" strokecolor="#58595b">
                <v:path arrowok="t"/>
              </v:shape>
            </v:group>
            <v:group style="position:absolute;left:5705;top:-2262;width:34;height:78" coordorigin="5705,-2262" coordsize="34,78">
              <v:shape style="position:absolute;left:5705;top:-2262;width:34;height:78" coordorigin="5705,-2262" coordsize="34,78" path="m5739,-2262l5705,-2184e" filled="false" stroked="true" strokeweight=".78pt" strokecolor="#58595b">
                <v:path arrowok="t"/>
              </v:shape>
            </v:group>
            <v:group style="position:absolute;left:5739;top:-2262;width:34;height:42" coordorigin="5739,-2262" coordsize="34,42">
              <v:shape style="position:absolute;left:5739;top:-2262;width:34;height:42" coordorigin="5739,-2262" coordsize="34,42" path="m5772,-2221l5739,-2262e" filled="false" stroked="true" strokeweight=".78pt" strokecolor="#58595b">
                <v:path arrowok="t"/>
              </v:shape>
            </v:group>
            <v:group style="position:absolute;left:5772;top:-2394;width:34;height:173" coordorigin="5772,-2394" coordsize="34,173">
              <v:shape style="position:absolute;left:5772;top:-2394;width:34;height:173" coordorigin="5772,-2394" coordsize="34,173" path="m5806,-2394l5772,-2221e" filled="false" stroked="true" strokeweight=".78pt" strokecolor="#58595b">
                <v:path arrowok="t"/>
              </v:shape>
            </v:group>
            <v:group style="position:absolute;left:5806;top:-2452;width:34;height:59" coordorigin="5806,-2452" coordsize="34,59">
              <v:shape style="position:absolute;left:5806;top:-2452;width:34;height:59" coordorigin="5806,-2452" coordsize="34,59" path="m5840,-2452l5806,-2394e" filled="false" stroked="true" strokeweight=".78pt" strokecolor="#58595b">
                <v:path arrowok="t"/>
              </v:shape>
            </v:group>
            <v:group style="position:absolute;left:5839;top:-2452;width:34;height:11" coordorigin="5839,-2452" coordsize="34,11">
              <v:shape style="position:absolute;left:5839;top:-2452;width:34;height:11" coordorigin="5839,-2452" coordsize="34,11" path="m5873,-2442l5839,-2452e" filled="false" stroked="true" strokeweight=".78pt" strokecolor="#58595b">
                <v:path arrowok="t"/>
              </v:shape>
            </v:group>
            <v:group style="position:absolute;left:5873;top:-2442;width:34;height:42" coordorigin="5873,-2442" coordsize="34,42">
              <v:shape style="position:absolute;left:5873;top:-2442;width:34;height:42" coordorigin="5873,-2442" coordsize="34,42" path="m5907,-2401l5873,-2442e" filled="false" stroked="true" strokeweight=".78pt" strokecolor="#58595b">
                <v:path arrowok="t"/>
              </v:shape>
            </v:group>
            <v:group style="position:absolute;left:5907;top:-2401;width:34;height:172" coordorigin="5907,-2401" coordsize="34,172">
              <v:shape style="position:absolute;left:5907;top:-2401;width:34;height:172" coordorigin="5907,-2401" coordsize="34,172" path="m5940,-2229l5907,-2401e" filled="false" stroked="true" strokeweight=".78pt" strokecolor="#58595b">
                <v:path arrowok="t"/>
              </v:shape>
            </v:group>
            <v:group style="position:absolute;left:5940;top:-2312;width:34;height:84" coordorigin="5940,-2312" coordsize="34,84">
              <v:shape style="position:absolute;left:5940;top:-2312;width:34;height:84" coordorigin="5940,-2312" coordsize="34,84" path="m5974,-2312l5940,-2229e" filled="false" stroked="true" strokeweight=".78pt" strokecolor="#58595b">
                <v:path arrowok="t"/>
              </v:shape>
            </v:group>
            <v:group style="position:absolute;left:5974;top:-2421;width:34;height:109" coordorigin="5974,-2421" coordsize="34,109">
              <v:shape style="position:absolute;left:5974;top:-2421;width:34;height:109" coordorigin="5974,-2421" coordsize="34,109" path="m6008,-2421l5974,-2312e" filled="false" stroked="true" strokeweight=".78pt" strokecolor="#58595b">
                <v:path arrowok="t"/>
              </v:shape>
            </v:group>
            <v:group style="position:absolute;left:6008;top:-2527;width:34;height:106" coordorigin="6008,-2527" coordsize="34,106">
              <v:shape style="position:absolute;left:6008;top:-2527;width:34;height:106" coordorigin="6008,-2527" coordsize="34,106" path="m6041,-2527l6008,-2421e" filled="false" stroked="true" strokeweight=".78pt" strokecolor="#58595b">
                <v:path arrowok="t"/>
              </v:shape>
            </v:group>
            <v:group style="position:absolute;left:6041;top:-2832;width:34;height:306" coordorigin="6041,-2832" coordsize="34,306">
              <v:shape style="position:absolute;left:6041;top:-2832;width:34;height:306" coordorigin="6041,-2832" coordsize="34,306" path="m6075,-2832l6041,-2527e" filled="false" stroked="true" strokeweight=".78pt" strokecolor="#58595b">
                <v:path arrowok="t"/>
              </v:shape>
            </v:group>
            <v:group style="position:absolute;left:6075;top:-2832;width:34;height:177" coordorigin="6075,-2832" coordsize="34,177">
              <v:shape style="position:absolute;left:6075;top:-2832;width:34;height:177" coordorigin="6075,-2832" coordsize="34,177" path="m6109,-2655l6075,-2832e" filled="false" stroked="true" strokeweight=".78pt" strokecolor="#58595b">
                <v:path arrowok="t"/>
              </v:shape>
            </v:group>
            <v:group style="position:absolute;left:6109;top:-2655;width:34;height:97" coordorigin="6109,-2655" coordsize="34,97">
              <v:shape style="position:absolute;left:6109;top:-2655;width:34;height:97" coordorigin="6109,-2655" coordsize="34,97" path="m6142,-2559l6109,-2655e" filled="false" stroked="true" strokeweight=".78pt" strokecolor="#58595b">
                <v:path arrowok="t"/>
              </v:shape>
            </v:group>
            <v:group style="position:absolute;left:6142;top:-2607;width:34;height:49" coordorigin="6142,-2607" coordsize="34,49">
              <v:shape style="position:absolute;left:6142;top:-2607;width:34;height:49" coordorigin="6142,-2607" coordsize="34,49" path="m6176,-2607l6142,-2559e" filled="false" stroked="true" strokeweight=".78pt" strokecolor="#58595b">
                <v:path arrowok="t"/>
              </v:shape>
            </v:group>
            <v:group style="position:absolute;left:6176;top:-2607;width:34;height:73" coordorigin="6176,-2607" coordsize="34,73">
              <v:shape style="position:absolute;left:6176;top:-2607;width:34;height:73" coordorigin="6176,-2607" coordsize="34,73" path="m6209,-2534l6176,-2607e" filled="false" stroked="true" strokeweight=".78pt" strokecolor="#58595b">
                <v:path arrowok="t"/>
              </v:shape>
            </v:group>
            <v:group style="position:absolute;left:6209;top:-2534;width:34;height:89" coordorigin="6209,-2534" coordsize="34,89">
              <v:shape style="position:absolute;left:6209;top:-2534;width:34;height:89" coordorigin="6209,-2534" coordsize="34,89" path="m6243,-2445l6209,-2534e" filled="false" stroked="true" strokeweight=".78pt" strokecolor="#58595b">
                <v:path arrowok="t"/>
              </v:shape>
            </v:group>
            <v:group style="position:absolute;left:6243;top:-2452;width:34;height:7" coordorigin="6243,-2452" coordsize="34,7">
              <v:shape style="position:absolute;left:6243;top:-2452;width:34;height:7" coordorigin="6243,-2452" coordsize="34,7" path="m6277,-2452l6243,-2445e" filled="false" stroked="true" strokeweight=".78pt" strokecolor="#58595b">
                <v:path arrowok="t"/>
              </v:shape>
            </v:group>
            <v:group style="position:absolute;left:6277;top:-2493;width:34;height:41" coordorigin="6277,-2493" coordsize="34,41">
              <v:shape style="position:absolute;left:6277;top:-2493;width:34;height:41" coordorigin="6277,-2493" coordsize="34,41" path="m6310,-2493l6277,-2452e" filled="false" stroked="true" strokeweight=".78pt" strokecolor="#58595b">
                <v:path arrowok="t"/>
              </v:shape>
            </v:group>
            <v:group style="position:absolute;left:6310;top:-2493;width:34;height:22" coordorigin="6310,-2493" coordsize="34,22">
              <v:shape style="position:absolute;left:6310;top:-2493;width:34;height:22" coordorigin="6310,-2493" coordsize="34,22" path="m6344,-2472l6310,-2493e" filled="false" stroked="true" strokeweight=".78pt" strokecolor="#58595b">
                <v:path arrowok="t"/>
              </v:shape>
            </v:group>
            <v:group style="position:absolute;left:6344;top:-2472;width:34;height:68" coordorigin="6344,-2472" coordsize="34,68">
              <v:shape style="position:absolute;left:6344;top:-2472;width:34;height:68" coordorigin="6344,-2472" coordsize="34,68" path="m6378,-2404l6344,-2472e" filled="false" stroked="true" strokeweight=".78pt" strokecolor="#58595b">
                <v:path arrowok="t"/>
              </v:shape>
            </v:group>
            <v:group style="position:absolute;left:6378;top:-2404;width:34;height:98" coordorigin="6378,-2404" coordsize="34,98">
              <v:shape style="position:absolute;left:6378;top:-2404;width:34;height:98" coordorigin="6378,-2404" coordsize="34,98" path="m6411,-2307l6378,-2404e" filled="false" stroked="true" strokeweight=".78pt" strokecolor="#58595b">
                <v:path arrowok="t"/>
              </v:shape>
            </v:group>
            <v:group style="position:absolute;left:6411;top:-2307;width:34;height:150" coordorigin="6411,-2307" coordsize="34,150">
              <v:shape style="position:absolute;left:6411;top:-2307;width:34;height:150" coordorigin="6411,-2307" coordsize="34,150" path="m6445,-2157l6411,-2307e" filled="false" stroked="true" strokeweight=".78pt" strokecolor="#58595b">
                <v:path arrowok="t"/>
              </v:shape>
            </v:group>
            <v:group style="position:absolute;left:6445;top:-2157;width:34;height:7" coordorigin="6445,-2157" coordsize="34,7">
              <v:shape style="position:absolute;left:6445;top:-2157;width:34;height:7" coordorigin="6445,-2157" coordsize="34,7" path="m6478,-2151l6445,-2157e" filled="false" stroked="true" strokeweight=".78pt" strokecolor="#58595b">
                <v:path arrowok="t"/>
              </v:shape>
            </v:group>
            <v:group style="position:absolute;left:6478;top:-2272;width:34;height:121" coordorigin="6478,-2272" coordsize="34,121">
              <v:shape style="position:absolute;left:6478;top:-2272;width:34;height:121" coordorigin="6478,-2272" coordsize="34,121" path="m6512,-2272l6478,-2151e" filled="false" stroked="true" strokeweight=".78pt" strokecolor="#58595b">
                <v:path arrowok="t"/>
              </v:shape>
            </v:group>
            <v:group style="position:absolute;left:6512;top:-2443;width:34;height:172" coordorigin="6512,-2443" coordsize="34,172">
              <v:shape style="position:absolute;left:6512;top:-2443;width:34;height:172" coordorigin="6512,-2443" coordsize="34,172" path="m6546,-2443l6512,-2272e" filled="false" stroked="true" strokeweight=".78pt" strokecolor="#58595b">
                <v:path arrowok="t"/>
              </v:shape>
            </v:group>
            <v:group style="position:absolute;left:6546;top:-2572;width:34;height:129" coordorigin="6546,-2572" coordsize="34,129">
              <v:shape style="position:absolute;left:6546;top:-2572;width:34;height:129" coordorigin="6546,-2572" coordsize="34,129" path="m6579,-2572l6546,-2443e" filled="false" stroked="true" strokeweight=".78pt" strokecolor="#58595b">
                <v:path arrowok="t"/>
              </v:shape>
            </v:group>
            <v:group style="position:absolute;left:6579;top:-2572;width:34;height:53" coordorigin="6579,-2572" coordsize="34,53">
              <v:shape style="position:absolute;left:6579;top:-2572;width:34;height:53" coordorigin="6579,-2572" coordsize="34,53" path="m6613,-2519l6579,-2572e" filled="false" stroked="true" strokeweight=".78pt" strokecolor="#58595b">
                <v:path arrowok="t"/>
              </v:shape>
            </v:group>
            <v:group style="position:absolute;left:6613;top:-2542;width:34;height:24" coordorigin="6613,-2542" coordsize="34,24">
              <v:shape style="position:absolute;left:6613;top:-2542;width:34;height:24" coordorigin="6613,-2542" coordsize="34,24" path="m6647,-2542l6613,-2519e" filled="false" stroked="true" strokeweight=".78pt" strokecolor="#58595b">
                <v:path arrowok="t"/>
              </v:shape>
            </v:group>
            <v:group style="position:absolute;left:6647;top:-2542;width:34;height:169" coordorigin="6647,-2542" coordsize="34,169">
              <v:shape style="position:absolute;left:6647;top:-2542;width:34;height:169" coordorigin="6647,-2542" coordsize="34,169" path="m6680,-2374l6647,-2542e" filled="false" stroked="true" strokeweight=".78pt" strokecolor="#58595b">
                <v:path arrowok="t"/>
              </v:shape>
            </v:group>
            <v:group style="position:absolute;left:6680;top:-2374;width:34;height:10" coordorigin="6680,-2374" coordsize="34,10">
              <v:shape style="position:absolute;left:6680;top:-2374;width:34;height:10" coordorigin="6680,-2374" coordsize="34,10" path="m6714,-2364l6680,-2374e" filled="false" stroked="true" strokeweight=".78pt" strokecolor="#58595b">
                <v:path arrowok="t"/>
              </v:shape>
            </v:group>
            <v:group style="position:absolute;left:6714;top:-2450;width:34;height:87" coordorigin="6714,-2450" coordsize="34,87">
              <v:shape style="position:absolute;left:6714;top:-2450;width:34;height:87" coordorigin="6714,-2450" coordsize="34,87" path="m6747,-2450l6714,-2364e" filled="false" stroked="true" strokeweight=".78pt" strokecolor="#58595b">
                <v:path arrowok="t"/>
              </v:shape>
            </v:group>
            <v:group style="position:absolute;left:6747;top:-2450;width:34;height:77" coordorigin="6747,-2450" coordsize="34,77">
              <v:shape style="position:absolute;left:6747;top:-2450;width:34;height:77" coordorigin="6747,-2450" coordsize="34,77" path="m6781,-2374l6747,-2450e" filled="false" stroked="true" strokeweight=".78pt" strokecolor="#58595b">
                <v:path arrowok="t"/>
              </v:shape>
            </v:group>
            <v:group style="position:absolute;left:6781;top:-2374;width:34;height:139" coordorigin="6781,-2374" coordsize="34,139">
              <v:shape style="position:absolute;left:6781;top:-2374;width:34;height:139" coordorigin="6781,-2374" coordsize="34,139" path="m6815,-2236l6781,-2374e" filled="false" stroked="true" strokeweight=".78pt" strokecolor="#58595b">
                <v:path arrowok="t"/>
              </v:shape>
            </v:group>
            <v:group style="position:absolute;left:6815;top:-2253;width:34;height:18" coordorigin="6815,-2253" coordsize="34,18">
              <v:shape style="position:absolute;left:6815;top:-2253;width:34;height:18" coordorigin="6815,-2253" coordsize="34,18" path="m6848,-2253l6815,-2236e" filled="false" stroked="true" strokeweight=".78pt" strokecolor="#58595b">
                <v:path arrowok="t"/>
              </v:shape>
            </v:group>
            <v:group style="position:absolute;left:6848;top:-2253;width:34;height:82" coordorigin="6848,-2253" coordsize="34,82">
              <v:shape style="position:absolute;left:6848;top:-2253;width:34;height:82" coordorigin="6848,-2253" coordsize="34,82" path="m6882,-2171l6848,-2253e" filled="false" stroked="true" strokeweight=".78pt" strokecolor="#58595b">
                <v:path arrowok="t"/>
              </v:shape>
            </v:group>
            <v:group style="position:absolute;left:6882;top:-2171;width:34;height:106" coordorigin="6882,-2171" coordsize="34,106">
              <v:shape style="position:absolute;left:6882;top:-2171;width:34;height:106" coordorigin="6882,-2171" coordsize="34,106" path="m6916,-2066l6882,-2171e" filled="false" stroked="true" strokeweight=".78pt" strokecolor="#58595b">
                <v:path arrowok="t"/>
              </v:shape>
            </v:group>
            <v:group style="position:absolute;left:6916;top:-2066;width:34;height:93" coordorigin="6916,-2066" coordsize="34,93">
              <v:shape style="position:absolute;left:6916;top:-2066;width:34;height:93" coordorigin="6916,-2066" coordsize="34,93" path="m6949,-1973l6916,-2066e" filled="false" stroked="true" strokeweight=".78pt" strokecolor="#58595b">
                <v:path arrowok="t"/>
              </v:shape>
            </v:group>
            <v:group style="position:absolute;left:6949;top:-1982;width:34;height:9" coordorigin="6949,-1982" coordsize="34,9">
              <v:shape style="position:absolute;left:6949;top:-1982;width:34;height:9" coordorigin="6949,-1982" coordsize="34,9" path="m6983,-1982l6949,-1973e" filled="false" stroked="true" strokeweight=".78pt" strokecolor="#58595b">
                <v:path arrowok="t"/>
              </v:shape>
            </v:group>
            <v:group style="position:absolute;left:6983;top:-1982;width:34;height:98" coordorigin="6983,-1982" coordsize="34,98">
              <v:shape style="position:absolute;left:6983;top:-1982;width:34;height:98" coordorigin="6983,-1982" coordsize="34,98" path="m7016,-1884l6983,-1982e" filled="false" stroked="true" strokeweight=".78pt" strokecolor="#58595b">
                <v:path arrowok="t"/>
              </v:shape>
            </v:group>
            <v:group style="position:absolute;left:7016;top:-1884;width:34;height:27" coordorigin="7016,-1884" coordsize="34,27">
              <v:shape style="position:absolute;left:7016;top:-1884;width:34;height:27" coordorigin="7016,-1884" coordsize="34,27" path="m7050,-1857l7016,-1884e" filled="false" stroked="true" strokeweight=".78pt" strokecolor="#58595b">
                <v:path arrowok="t"/>
              </v:shape>
            </v:group>
            <v:group style="position:absolute;left:7050;top:-1857;width:34;height:57" coordorigin="7050,-1857" coordsize="34,57">
              <v:shape style="position:absolute;left:7050;top:-1857;width:34;height:57" coordorigin="7050,-1857" coordsize="34,57" path="m7084,-1800l7050,-1857e" filled="false" stroked="true" strokeweight=".78pt" strokecolor="#58595b">
                <v:path arrowok="t"/>
              </v:shape>
            </v:group>
            <v:group style="position:absolute;left:7084;top:-1800;width:34;height:33" coordorigin="7084,-1800" coordsize="34,33">
              <v:shape style="position:absolute;left:7084;top:-1800;width:34;height:33" coordorigin="7084,-1800" coordsize="34,33" path="m7117,-1767l7084,-1800e" filled="false" stroked="true" strokeweight=".78pt" strokecolor="#58595b">
                <v:path arrowok="t"/>
              </v:shape>
            </v:group>
            <v:group style="position:absolute;left:7117;top:-1767;width:34;height:41" coordorigin="7117,-1767" coordsize="34,41">
              <v:shape style="position:absolute;left:7117;top:-1767;width:34;height:41" coordorigin="7117,-1767" coordsize="34,41" path="m7151,-1726l7117,-1767e" filled="false" stroked="true" strokeweight=".78pt" strokecolor="#58595b">
                <v:path arrowok="t"/>
              </v:shape>
            </v:group>
            <v:group style="position:absolute;left:7151;top:-1800;width:34;height:74" coordorigin="7151,-1800" coordsize="34,74">
              <v:shape style="position:absolute;left:7151;top:-1800;width:34;height:74" coordorigin="7151,-1800" coordsize="34,74" path="m7185,-1800l7151,-1726e" filled="false" stroked="true" strokeweight=".78pt" strokecolor="#58595b">
                <v:path arrowok="t"/>
              </v:shape>
            </v:group>
            <v:group style="position:absolute;left:7185;top:-1908;width:34;height:109" coordorigin="7185,-1908" coordsize="34,109">
              <v:shape style="position:absolute;left:7185;top:-1908;width:34;height:109" coordorigin="7185,-1908" coordsize="34,109" path="m7218,-1908l7185,-1800e" filled="false" stroked="true" strokeweight=".78pt" strokecolor="#58595b">
                <v:path arrowok="t"/>
              </v:shape>
            </v:group>
            <v:group style="position:absolute;left:7218;top:-1908;width:34;height:63" coordorigin="7218,-1908" coordsize="34,63">
              <v:shape style="position:absolute;left:7218;top:-1908;width:34;height:63" coordorigin="7218,-1908" coordsize="34,63" path="m7252,-1846l7218,-1908e" filled="false" stroked="true" strokeweight=".78pt" strokecolor="#58595b">
                <v:path arrowok="t"/>
              </v:shape>
            </v:group>
            <v:group style="position:absolute;left:7252;top:-1878;width:34;height:33" coordorigin="7252,-1878" coordsize="34,33">
              <v:shape style="position:absolute;left:7252;top:-1878;width:34;height:33" coordorigin="7252,-1878" coordsize="34,33" path="m7285,-1878l7252,-1846e" filled="false" stroked="true" strokeweight=".78pt" strokecolor="#58595b">
                <v:path arrowok="t"/>
              </v:shape>
            </v:group>
            <v:group style="position:absolute;left:7285;top:-1906;width:34;height:28" coordorigin="7285,-1906" coordsize="34,28">
              <v:shape style="position:absolute;left:7285;top:-1906;width:34;height:28" coordorigin="7285,-1906" coordsize="34,28" path="m7319,-1906l7285,-1878e" filled="false" stroked="true" strokeweight=".78pt" strokecolor="#58595b">
                <v:path arrowok="t"/>
              </v:shape>
            </v:group>
            <v:group style="position:absolute;left:7319;top:-1986;width:34;height:81" coordorigin="7319,-1986" coordsize="34,81">
              <v:shape style="position:absolute;left:7319;top:-1986;width:34;height:81" coordorigin="7319,-1986" coordsize="34,81" path="m7353,-1986l7319,-1906e" filled="false" stroked="true" strokeweight=".78pt" strokecolor="#58595b">
                <v:path arrowok="t"/>
              </v:shape>
            </v:group>
            <v:group style="position:absolute;left:7353;top:-1986;width:34;height:50" coordorigin="7353,-1986" coordsize="34,50">
              <v:shape style="position:absolute;left:7353;top:-1986;width:34;height:50" coordorigin="7353,-1986" coordsize="34,50" path="m7386,-1936l7353,-1986e" filled="false" stroked="true" strokeweight=".78pt" strokecolor="#58595b">
                <v:path arrowok="t"/>
              </v:shape>
            </v:group>
            <v:group style="position:absolute;left:7386;top:-1936;width:34;height:98" coordorigin="7386,-1936" coordsize="34,98">
              <v:shape style="position:absolute;left:7386;top:-1936;width:34;height:98" coordorigin="7386,-1936" coordsize="34,98" path="m7420,-1838l7386,-1936e" filled="false" stroked="true" strokeweight=".78pt" strokecolor="#58595b">
                <v:path arrowok="t"/>
              </v:shape>
            </v:group>
            <v:group style="position:absolute;left:7420;top:-1930;width:34;height:92" coordorigin="7420,-1930" coordsize="34,92">
              <v:shape style="position:absolute;left:7420;top:-1930;width:34;height:92" coordorigin="7420,-1930" coordsize="34,92" path="m7454,-1930l7420,-1838e" filled="false" stroked="true" strokeweight=".78pt" strokecolor="#58595b">
                <v:path arrowok="t"/>
              </v:shape>
            </v:group>
            <v:group style="position:absolute;left:7454;top:-2122;width:34;height:192" coordorigin="7454,-2122" coordsize="34,192">
              <v:shape style="position:absolute;left:7454;top:-2122;width:34;height:192" coordorigin="7454,-2122" coordsize="34,192" path="m7487,-2122l7454,-1930e" filled="false" stroked="true" strokeweight=".78pt" strokecolor="#58595b">
                <v:path arrowok="t"/>
              </v:shape>
            </v:group>
            <v:group style="position:absolute;left:7487;top:-2147;width:34;height:26" coordorigin="7487,-2147" coordsize="34,26">
              <v:shape style="position:absolute;left:7487;top:-2147;width:34;height:26" coordorigin="7487,-2147" coordsize="34,26" path="m7521,-2147l7487,-2122e" filled="false" stroked="true" strokeweight=".78pt" strokecolor="#58595b">
                <v:path arrowok="t"/>
              </v:shape>
            </v:group>
            <v:group style="position:absolute;left:7521;top:-2147;width:34;height:31" coordorigin="7521,-2147" coordsize="34,31">
              <v:shape style="position:absolute;left:7521;top:-2147;width:34;height:31" coordorigin="7521,-2147" coordsize="34,31" path="m7554,-2117l7521,-2147e" filled="false" stroked="true" strokeweight=".78pt" strokecolor="#58595b">
                <v:path arrowok="t"/>
              </v:shape>
            </v:group>
            <v:group style="position:absolute;left:7554;top:-2267;width:34;height:150" coordorigin="7554,-2267" coordsize="34,150">
              <v:shape style="position:absolute;left:7554;top:-2267;width:34;height:150" coordorigin="7554,-2267" coordsize="34,150" path="m7588,-2267l7554,-2117e" filled="false" stroked="true" strokeweight=".78pt" strokecolor="#58595b">
                <v:path arrowok="t"/>
              </v:shape>
            </v:group>
            <v:group style="position:absolute;left:7588;top:-2282;width:34;height:16" coordorigin="7588,-2282" coordsize="34,16">
              <v:shape style="position:absolute;left:7588;top:-2282;width:34;height:16" coordorigin="7588,-2282" coordsize="34,16" path="m7622,-2282l7588,-2267e" filled="false" stroked="true" strokeweight=".78pt" strokecolor="#58595b">
                <v:path arrowok="t"/>
              </v:shape>
            </v:group>
            <v:group style="position:absolute;left:7622;top:-2335;width:34;height:54" coordorigin="7622,-2335" coordsize="34,54">
              <v:shape style="position:absolute;left:7622;top:-2335;width:34;height:54" coordorigin="7622,-2335" coordsize="34,54" path="m7655,-2335l7622,-2282e" filled="false" stroked="true" strokeweight=".78pt" strokecolor="#58595b">
                <v:path arrowok="t"/>
              </v:shape>
            </v:group>
            <v:group style="position:absolute;left:7655;top:-2377;width:34;height:42" coordorigin="7655,-2377" coordsize="34,42">
              <v:shape style="position:absolute;left:7655;top:-2377;width:34;height:42" coordorigin="7655,-2377" coordsize="34,42" path="m7689,-2377l7655,-2335e" filled="false" stroked="true" strokeweight=".78pt" strokecolor="#58595b">
                <v:path arrowok="t"/>
              </v:shape>
            </v:group>
            <v:group style="position:absolute;left:7689;top:-2448;width:34;height:71" coordorigin="7689,-2448" coordsize="34,71">
              <v:shape style="position:absolute;left:7689;top:-2448;width:34;height:71" coordorigin="7689,-2448" coordsize="34,71" path="m7723,-2448l7689,-2377e" filled="false" stroked="true" strokeweight=".78pt" strokecolor="#58595b">
                <v:path arrowok="t"/>
              </v:shape>
            </v:group>
            <v:group style="position:absolute;left:7723;top:-2448;width:34;height:44" coordorigin="7723,-2448" coordsize="34,44">
              <v:shape style="position:absolute;left:7723;top:-2448;width:34;height:44" coordorigin="7723,-2448" coordsize="34,44" path="m7756,-2405l7723,-2448e" filled="false" stroked="true" strokeweight=".78pt" strokecolor="#58595b">
                <v:path arrowok="t"/>
              </v:shape>
            </v:group>
            <v:group style="position:absolute;left:7756;top:-2405;width:34;height:9" coordorigin="7756,-2405" coordsize="34,9">
              <v:shape style="position:absolute;left:7756;top:-2405;width:34;height:9" coordorigin="7756,-2405" coordsize="34,9" path="m7790,-2396l7756,-2405e" filled="false" stroked="true" strokeweight=".78pt" strokecolor="#58595b">
                <v:path arrowok="t"/>
              </v:shape>
            </v:group>
            <v:group style="position:absolute;left:7790;top:-2396;width:34;height:11" coordorigin="7790,-2396" coordsize="34,11">
              <v:shape style="position:absolute;left:7790;top:-2396;width:34;height:11" coordorigin="7790,-2396" coordsize="34,11" path="m7823,-2385l7790,-2396e" filled="false" stroked="true" strokeweight=".78pt" strokecolor="#58595b">
                <v:path arrowok="t"/>
              </v:shape>
            </v:group>
            <v:group style="position:absolute;left:7823;top:-2407;width:34;height:23" coordorigin="7823,-2407" coordsize="34,23">
              <v:shape style="position:absolute;left:7823;top:-2407;width:34;height:23" coordorigin="7823,-2407" coordsize="34,23" path="m7857,-2407l7823,-2385e" filled="false" stroked="true" strokeweight=".78pt" strokecolor="#58595b">
                <v:path arrowok="t"/>
              </v:shape>
            </v:group>
            <v:group style="position:absolute;left:7857;top:-2426;width:34;height:19" coordorigin="7857,-2426" coordsize="34,19">
              <v:shape style="position:absolute;left:7857;top:-2426;width:34;height:19" coordorigin="7857,-2426" coordsize="34,19" path="m7891,-2426l7857,-2407e" filled="false" stroked="true" strokeweight=".78pt" strokecolor="#58595b">
                <v:path arrowok="t"/>
              </v:shape>
            </v:group>
            <v:group style="position:absolute;left:7891;top:-2507;width:34;height:82" coordorigin="7891,-2507" coordsize="34,82">
              <v:shape style="position:absolute;left:7891;top:-2507;width:34;height:82" coordorigin="7891,-2507" coordsize="34,82" path="m7924,-2507l7891,-2426e" filled="false" stroked="true" strokeweight=".78pt" strokecolor="#58595b">
                <v:path arrowok="t"/>
              </v:shape>
            </v:group>
            <v:group style="position:absolute;left:7924;top:-2507;width:34;height:40" coordorigin="7924,-2507" coordsize="34,40">
              <v:shape style="position:absolute;left:7924;top:-2507;width:34;height:40" coordorigin="7924,-2507" coordsize="34,40" path="m7958,-2468l7924,-2507e" filled="false" stroked="true" strokeweight=".78pt" strokecolor="#58595b">
                <v:path arrowok="t"/>
              </v:shape>
            </v:group>
            <v:group style="position:absolute;left:7958;top:-2524;width:34;height:57" coordorigin="7958,-2524" coordsize="34,57">
              <v:shape style="position:absolute;left:7958;top:-2524;width:34;height:57" coordorigin="7958,-2524" coordsize="34,57" path="m7992,-2524l7958,-2468e" filled="false" stroked="true" strokeweight=".78pt" strokecolor="#58595b">
                <v:path arrowok="t"/>
              </v:shape>
            </v:group>
            <v:group style="position:absolute;left:7992;top:-2524;width:34;height:109" coordorigin="7992,-2524" coordsize="34,109">
              <v:shape style="position:absolute;left:7992;top:-2524;width:34;height:109" coordorigin="7992,-2524" coordsize="34,109" path="m8025,-2416l7992,-2524e" filled="false" stroked="true" strokeweight=".78pt" strokecolor="#58595b">
                <v:path arrowok="t"/>
              </v:shape>
            </v:group>
            <v:group style="position:absolute;left:8025;top:-2416;width:34;height:41" coordorigin="8025,-2416" coordsize="34,41">
              <v:shape style="position:absolute;left:8025;top:-2416;width:34;height:41" coordorigin="8025,-2416" coordsize="34,41" path="m8059,-2375l8025,-2416e" filled="false" stroked="true" strokeweight=".78pt" strokecolor="#58595b">
                <v:path arrowok="t"/>
              </v:shape>
            </v:group>
            <v:group style="position:absolute;left:8059;top:-2375;width:34;height:149" coordorigin="8059,-2375" coordsize="34,149">
              <v:shape style="position:absolute;left:8059;top:-2375;width:34;height:149" coordorigin="8059,-2375" coordsize="34,149" path="m8092,-2226l8059,-2375e" filled="false" stroked="true" strokeweight=".78pt" strokecolor="#58595b">
                <v:path arrowok="t"/>
              </v:shape>
            </v:group>
            <v:group style="position:absolute;left:8092;top:-2226;width:34;height:169" coordorigin="8092,-2226" coordsize="34,169">
              <v:shape style="position:absolute;left:8092;top:-2226;width:34;height:169" coordorigin="8092,-2226" coordsize="34,169" path="m8126,-2058l8092,-2226e" filled="false" stroked="true" strokeweight=".78pt" strokecolor="#58595b">
                <v:path arrowok="t"/>
              </v:shape>
            </v:group>
            <v:group style="position:absolute;left:8126;top:-2058;width:34;height:40" coordorigin="8126,-2058" coordsize="34,40">
              <v:shape style="position:absolute;left:8126;top:-2058;width:34;height:40" coordorigin="8126,-2058" coordsize="34,40" path="m8160,-2019l8126,-2058e" filled="false" stroked="true" strokeweight=".78pt" strokecolor="#58595b">
                <v:path arrowok="t"/>
              </v:shape>
            </v:group>
            <v:group style="position:absolute;left:8160;top:-2225;width:34;height:207" coordorigin="8160,-2225" coordsize="34,207">
              <v:shape style="position:absolute;left:8160;top:-2225;width:34;height:207" coordorigin="8160,-2225" coordsize="34,207" path="m8193,-2225l8160,-2019e" filled="false" stroked="true" strokeweight=".78pt" strokecolor="#58595b">
                <v:path arrowok="t"/>
              </v:shape>
            </v:group>
            <v:group style="position:absolute;left:8193;top:-2225;width:34;height:76" coordorigin="8193,-2225" coordsize="34,76">
              <v:shape style="position:absolute;left:8193;top:-2225;width:34;height:76" coordorigin="8193,-2225" coordsize="34,76" path="m8227,-2149l8193,-2225e" filled="false" stroked="true" strokeweight=".78pt" strokecolor="#58595b">
                <v:path arrowok="t"/>
              </v:shape>
            </v:group>
            <v:group style="position:absolute;left:8227;top:-2149;width:34;height:46" coordorigin="8227,-2149" coordsize="34,46">
              <v:shape style="position:absolute;left:8227;top:-2149;width:34;height:46" coordorigin="8227,-2149" coordsize="34,46" path="m8261,-2104l8227,-2149e" filled="false" stroked="true" strokeweight=".78pt" strokecolor="#58595b">
                <v:path arrowok="t"/>
              </v:shape>
            </v:group>
            <v:group style="position:absolute;left:8261;top:-2314;width:34;height:211" coordorigin="8261,-2314" coordsize="34,211">
              <v:shape style="position:absolute;left:8261;top:-2314;width:34;height:211" coordorigin="8261,-2314" coordsize="34,211" path="m8294,-2314l8261,-2104e" filled="false" stroked="true" strokeweight=".78pt" strokecolor="#58595b">
                <v:path arrowok="t"/>
              </v:shape>
            </v:group>
            <v:group style="position:absolute;left:8294;top:-2334;width:34;height:21" coordorigin="8294,-2334" coordsize="34,21">
              <v:shape style="position:absolute;left:8294;top:-2334;width:34;height:21" coordorigin="8294,-2334" coordsize="34,21" path="m8328,-2334l8294,-2314e" filled="false" stroked="true" strokeweight=".78pt" strokecolor="#58595b">
                <v:path arrowok="t"/>
              </v:shape>
            </v:group>
            <v:group style="position:absolute;left:8328;top:-2377;width:34;height:44" coordorigin="8328,-2377" coordsize="34,44">
              <v:shape style="position:absolute;left:8328;top:-2377;width:34;height:44" coordorigin="8328,-2377" coordsize="34,44" path="m8361,-2377l8328,-2334e" filled="false" stroked="true" strokeweight=".78pt" strokecolor="#58595b">
                <v:path arrowok="t"/>
              </v:shape>
            </v:group>
            <v:group style="position:absolute;left:8361;top:-2377;width:34;height:41" coordorigin="8361,-2377" coordsize="34,41">
              <v:shape style="position:absolute;left:8361;top:-2377;width:34;height:41" coordorigin="8361,-2377" coordsize="34,41" path="m8395,-2337l8361,-2377e" filled="false" stroked="true" strokeweight=".78pt" strokecolor="#58595b">
                <v:path arrowok="t"/>
              </v:shape>
            </v:group>
            <v:group style="position:absolute;left:8395;top:-2345;width:34;height:9" coordorigin="8395,-2345" coordsize="34,9">
              <v:shape style="position:absolute;left:8395;top:-2345;width:34;height:9" coordorigin="8395,-2345" coordsize="34,9" path="m8429,-2345l8395,-2337e" filled="false" stroked="true" strokeweight=".78pt" strokecolor="#58595b">
                <v:path arrowok="t"/>
              </v:shape>
            </v:group>
            <v:group style="position:absolute;left:8429;top:-2346;width:34;height:2" coordorigin="8429,-2346" coordsize="34,2">
              <v:shape style="position:absolute;left:8429;top:-2346;width:34;height:2" coordorigin="8429,-2346" coordsize="34,1" path="m8462,-2346l8429,-2345e" filled="false" stroked="true" strokeweight=".78pt" strokecolor="#58595b">
                <v:path arrowok="t"/>
              </v:shape>
            </v:group>
            <v:group style="position:absolute;left:8462;top:-2382;width:34;height:36" coordorigin="8462,-2382" coordsize="34,36">
              <v:shape style="position:absolute;left:8462;top:-2382;width:34;height:36" coordorigin="8462,-2382" coordsize="34,36" path="m8496,-2382l8462,-2346e" filled="false" stroked="true" strokeweight=".78pt" strokecolor="#58595b">
                <v:path arrowok="t"/>
              </v:shape>
            </v:group>
            <v:group style="position:absolute;left:8496;top:-2382;width:34;height:38" coordorigin="8496,-2382" coordsize="34,38">
              <v:shape style="position:absolute;left:8496;top:-2382;width:34;height:38" coordorigin="8496,-2382" coordsize="34,38" path="m8530,-2345l8496,-2382e" filled="false" stroked="true" strokeweight=".78pt" strokecolor="#58595b">
                <v:path arrowok="t"/>
              </v:shape>
            </v:group>
            <v:group style="position:absolute;left:8530;top:-2414;width:34;height:70" coordorigin="8530,-2414" coordsize="34,70">
              <v:shape style="position:absolute;left:8530;top:-2414;width:34;height:70" coordorigin="8530,-2414" coordsize="34,70" path="m8563,-2414l8530,-2345e" filled="false" stroked="true" strokeweight=".78pt" strokecolor="#58595b">
                <v:path arrowok="t"/>
              </v:shape>
            </v:group>
            <v:group style="position:absolute;left:8563;top:-2414;width:34;height:45" coordorigin="8563,-2414" coordsize="34,45">
              <v:shape style="position:absolute;left:8563;top:-2414;width:34;height:45" coordorigin="8563,-2414" coordsize="34,45" path="m8597,-2369l8563,-2414e" filled="false" stroked="true" strokeweight=".78pt" strokecolor="#58595b">
                <v:path arrowok="t"/>
              </v:shape>
            </v:group>
            <v:group style="position:absolute;left:8597;top:-2369;width:34;height:223" coordorigin="8597,-2369" coordsize="34,223">
              <v:shape style="position:absolute;left:8597;top:-2369;width:34;height:223" coordorigin="8597,-2369" coordsize="34,223" path="m8630,-2147l8597,-2369e" filled="false" stroked="true" strokeweight=".78pt" strokecolor="#58595b">
                <v:path arrowok="t"/>
              </v:shape>
            </v:group>
            <v:group style="position:absolute;left:8630;top:-2147;width:34;height:92" coordorigin="8630,-2147" coordsize="34,92">
              <v:shape style="position:absolute;left:8630;top:-2147;width:34;height:92" coordorigin="8630,-2147" coordsize="34,92" path="m8664,-2055l8630,-2147e" filled="false" stroked="true" strokeweight=".78pt" strokecolor="#58595b">
                <v:path arrowok="t"/>
              </v:shape>
            </v:group>
            <v:group style="position:absolute;left:8664;top:-2055;width:34;height:211" coordorigin="8664,-2055" coordsize="34,211">
              <v:shape style="position:absolute;left:8664;top:-2055;width:34;height:211" coordorigin="8664,-2055" coordsize="34,211" path="m8698,-1845l8664,-2055e" filled="false" stroked="true" strokeweight=".78pt" strokecolor="#58595b">
                <v:path arrowok="t"/>
              </v:shape>
            </v:group>
            <v:group style="position:absolute;left:8698;top:-1851;width:34;height:7" coordorigin="8698,-1851" coordsize="34,7">
              <v:shape style="position:absolute;left:8698;top:-1851;width:34;height:7" coordorigin="8698,-1851" coordsize="34,7" path="m8731,-1851l8698,-1845e" filled="false" stroked="true" strokeweight=".78pt" strokecolor="#58595b">
                <v:path arrowok="t"/>
              </v:shape>
            </v:group>
            <v:group style="position:absolute;left:8731;top:-1851;width:34;height:13" coordorigin="8731,-1851" coordsize="34,13">
              <v:shape style="position:absolute;left:8731;top:-1851;width:34;height:13" coordorigin="8731,-1851" coordsize="34,13" path="m8765,-1839l8731,-1851e" filled="false" stroked="true" strokeweight=".78pt" strokecolor="#58595b">
                <v:path arrowok="t"/>
              </v:shape>
            </v:group>
            <v:group style="position:absolute;left:8765;top:-1839;width:34;height:12" coordorigin="8765,-1839" coordsize="34,12">
              <v:shape style="position:absolute;left:8765;top:-1839;width:34;height:12" coordorigin="8765,-1839" coordsize="34,12" path="m8799,-1827l8765,-1839e" filled="false" stroked="true" strokeweight=".78pt" strokecolor="#58595b">
                <v:path arrowok="t"/>
              </v:shape>
            </v:group>
            <v:group style="position:absolute;left:8799;top:-1827;width:34;height:244" coordorigin="8799,-1827" coordsize="34,244">
              <v:shape style="position:absolute;left:8799;top:-1827;width:34;height:244" coordorigin="8799,-1827" coordsize="34,244" path="m8832,-1583l8799,-1827e" filled="false" stroked="true" strokeweight=".78pt" strokecolor="#58595b">
                <v:path arrowok="t"/>
              </v:shape>
            </v:group>
            <v:group style="position:absolute;left:8832;top:-1584;width:34;height:2" coordorigin="8832,-1584" coordsize="34,2">
              <v:shape style="position:absolute;left:8832;top:-1584;width:34;height:2" coordorigin="8832,-1584" coordsize="34,1" path="m8866,-1584l8832,-1583e" filled="false" stroked="true" strokeweight=".78pt" strokecolor="#58595b">
                <v:path arrowok="t"/>
              </v:shape>
            </v:group>
            <v:group style="position:absolute;left:8866;top:-1780;width:34;height:196" coordorigin="8866,-1780" coordsize="34,196">
              <v:shape style="position:absolute;left:8866;top:-1780;width:34;height:196" coordorigin="8866,-1780" coordsize="34,196" path="m8899,-1780l8866,-1584e" filled="false" stroked="true" strokeweight=".78pt" strokecolor="#58595b">
                <v:path arrowok="t"/>
              </v:shape>
            </v:group>
            <v:group style="position:absolute;left:8899;top:-1845;width:34;height:65" coordorigin="8899,-1845" coordsize="34,65">
              <v:shape style="position:absolute;left:8899;top:-1845;width:34;height:65" coordorigin="8899,-1845" coordsize="34,65" path="m8933,-1845l8899,-1780e" filled="false" stroked="true" strokeweight=".78pt" strokecolor="#58595b">
                <v:path arrowok="t"/>
              </v:shape>
            </v:group>
            <v:group style="position:absolute;left:8967;top:-1850;width:34;height:5" coordorigin="8967,-1850" coordsize="34,5">
              <v:shape style="position:absolute;left:8967;top:-1850;width:34;height:5" coordorigin="8967,-1850" coordsize="34,5" path="m9000,-1850l8967,-1845e" filled="false" stroked="true" strokeweight=".78pt" strokecolor="#58595b">
                <v:path arrowok="t"/>
              </v:shape>
            </v:group>
            <v:group style="position:absolute;left:9000;top:-1869;width:34;height:20" coordorigin="9000,-1869" coordsize="34,20">
              <v:shape style="position:absolute;left:9000;top:-1869;width:34;height:20" coordorigin="9000,-1869" coordsize="34,20" path="m9034,-1869l9000,-1850e" filled="false" stroked="true" strokeweight=".78pt" strokecolor="#58595b">
                <v:path arrowok="t"/>
              </v:shape>
            </v:group>
            <v:group style="position:absolute;left:9034;top:-1869;width:34;height:18" coordorigin="9034,-1869" coordsize="34,18">
              <v:shape style="position:absolute;left:9034;top:-1869;width:34;height:18" coordorigin="9034,-1869" coordsize="34,18" path="m9068,-1852l9034,-1869e" filled="false" stroked="true" strokeweight=".78pt" strokecolor="#58595b">
                <v:path arrowok="t"/>
              </v:shape>
            </v:group>
            <v:group style="position:absolute;left:9068;top:-1873;width:34;height:22" coordorigin="9068,-1873" coordsize="34,22">
              <v:shape style="position:absolute;left:9068;top:-1873;width:34;height:22" coordorigin="9068,-1873" coordsize="34,22" path="m9101,-1873l9068,-1852e" filled="false" stroked="true" strokeweight=".78pt" strokecolor="#58595b">
                <v:path arrowok="t"/>
              </v:shape>
            </v:group>
            <v:group style="position:absolute;left:9101;top:-1873;width:34;height:26" coordorigin="9101,-1873" coordsize="34,26">
              <v:shape style="position:absolute;left:9101;top:-1873;width:34;height:26" coordorigin="9101,-1873" coordsize="34,26" path="m9135,-1848l9101,-1873e" filled="false" stroked="true" strokeweight=".78pt" strokecolor="#58595b">
                <v:path arrowok="t"/>
              </v:shape>
            </v:group>
            <v:group style="position:absolute;left:9135;top:-1848;width:34;height:2" coordorigin="9135,-1848" coordsize="34,2">
              <v:shape style="position:absolute;left:9135;top:-1848;width:34;height:2" coordorigin="9135,-1848" coordsize="34,2" path="m9168,-1846l9135,-1848e" filled="false" stroked="true" strokeweight=".78pt" strokecolor="#58595b">
                <v:path arrowok="t"/>
              </v:shape>
            </v:group>
            <v:group style="position:absolute;left:9168;top:-1846;width:34;height:153" coordorigin="9168,-1846" coordsize="34,153">
              <v:shape style="position:absolute;left:9168;top:-1846;width:34;height:153" coordorigin="9168,-1846" coordsize="34,153" path="m9202,-1694l9168,-1846e" filled="false" stroked="true" strokeweight=".78pt" strokecolor="#58595b">
                <v:path arrowok="t"/>
              </v:shape>
            </v:group>
            <v:group style="position:absolute;left:9202;top:-1694;width:34;height:71" coordorigin="9202,-1694" coordsize="34,71">
              <v:shape style="position:absolute;left:9202;top:-1694;width:34;height:71" coordorigin="9202,-1694" coordsize="34,71" path="m9236,-1623l9202,-1694e" filled="false" stroked="true" strokeweight=".78pt" strokecolor="#58595b">
                <v:path arrowok="t"/>
              </v:shape>
            </v:group>
            <v:group style="position:absolute;left:9236;top:-1700;width:34;height:78" coordorigin="9236,-1700" coordsize="34,78">
              <v:shape style="position:absolute;left:9236;top:-1700;width:34;height:78" coordorigin="9236,-1700" coordsize="34,78" path="m9269,-1700l9236,-1623e" filled="false" stroked="true" strokeweight=".78pt" strokecolor="#58595b">
                <v:path arrowok="t"/>
              </v:shape>
            </v:group>
            <v:group style="position:absolute;left:9269;top:-1804;width:34;height:104" coordorigin="9269,-1804" coordsize="34,104">
              <v:shape style="position:absolute;left:9269;top:-1804;width:34;height:104" coordorigin="9269,-1804" coordsize="34,104" path="m9303,-1804l9269,-1700e" filled="false" stroked="true" strokeweight=".78pt" strokecolor="#58595b">
                <v:path arrowok="t"/>
              </v:shape>
            </v:group>
            <v:group style="position:absolute;left:9303;top:-1804;width:34;height:106" coordorigin="9303,-1804" coordsize="34,106">
              <v:shape style="position:absolute;left:9303;top:-1804;width:34;height:106" coordorigin="9303,-1804" coordsize="34,106" path="m9337,-1699l9303,-1804e" filled="false" stroked="true" strokeweight=".78pt" strokecolor="#58595b">
                <v:path arrowok="t"/>
              </v:shape>
            </v:group>
            <v:group style="position:absolute;left:9337;top:-1699;width:34;height:2" coordorigin="9337,-1699" coordsize="34,2">
              <v:shape style="position:absolute;left:9337;top:-1699;width:34;height:2" coordorigin="9337,-1699" coordsize="34,2" path="m9370,-1698l9337,-1699e" filled="false" stroked="true" strokeweight=".78pt" strokecolor="#58595b">
                <v:path arrowok="t"/>
              </v:shape>
            </v:group>
            <v:group style="position:absolute;left:9370;top:-1701;width:34;height:4" coordorigin="9370,-1701" coordsize="34,4">
              <v:shape style="position:absolute;left:9370;top:-1701;width:34;height:4" coordorigin="9370,-1701" coordsize="34,4" path="m9404,-1701l9370,-1698e" filled="false" stroked="true" strokeweight=".78pt" strokecolor="#58595b">
                <v:path arrowok="t"/>
              </v:shape>
            </v:group>
            <v:group style="position:absolute;left:9404;top:-1731;width:34;height:30" coordorigin="9404,-1731" coordsize="34,30">
              <v:shape style="position:absolute;left:9404;top:-1731;width:34;height:30" coordorigin="9404,-1731" coordsize="34,30" path="m9438,-1731l9404,-1701e" filled="false" stroked="true" strokeweight=".78pt" strokecolor="#58595b">
                <v:path arrowok="t"/>
              </v:shape>
            </v:group>
            <v:group style="position:absolute;left:9438;top:-1759;width:34;height:28" coordorigin="9438,-1759" coordsize="34,28">
              <v:shape style="position:absolute;left:9438;top:-1759;width:34;height:28" coordorigin="9438,-1759" coordsize="34,28" path="m9471,-1759l9438,-1731e" filled="false" stroked="true" strokeweight=".78pt" strokecolor="#58595b">
                <v:path arrowok="t"/>
              </v:shape>
            </v:group>
            <v:group style="position:absolute;left:9471;top:-1770;width:34;height:12" coordorigin="9471,-1770" coordsize="34,12">
              <v:shape style="position:absolute;left:9471;top:-1770;width:34;height:12" coordorigin="9471,-1770" coordsize="34,12" path="m9505,-1770l9471,-1759e" filled="false" stroked="true" strokeweight=".78pt" strokecolor="#58595b">
                <v:path arrowok="t"/>
              </v:shape>
            </v:group>
            <v:group style="position:absolute;left:9505;top:-1770;width:34;height:90" coordorigin="9505,-1770" coordsize="34,90">
              <v:shape style="position:absolute;left:9505;top:-1770;width:34;height:90" coordorigin="9505,-1770" coordsize="34,90" path="m9538,-1680l9505,-1770e" filled="false" stroked="true" strokeweight=".78pt" strokecolor="#58595b">
                <v:path arrowok="t"/>
              </v:shape>
            </v:group>
            <v:group style="position:absolute;left:9538;top:-1680;width:34;height:6" coordorigin="9538,-1680" coordsize="34,6">
              <v:shape style="position:absolute;left:9538;top:-1680;width:34;height:6" coordorigin="9538,-1680" coordsize="34,6" path="m9572,-1675l9538,-1680e" filled="false" stroked="true" strokeweight=".78pt" strokecolor="#58595b">
                <v:path arrowok="t"/>
              </v:shape>
            </v:group>
            <v:group style="position:absolute;left:9572;top:-1675;width:34;height:49" coordorigin="9572,-1675" coordsize="34,49">
              <v:shape style="position:absolute;left:9572;top:-1675;width:34;height:49" coordorigin="9572,-1675" coordsize="34,49" path="m9606,-1626l9572,-1675e" filled="false" stroked="true" strokeweight=".78pt" strokecolor="#58595b">
                <v:path arrowok="t"/>
              </v:shape>
            </v:group>
            <v:group style="position:absolute;left:9606;top:-1661;width:34;height:35" coordorigin="9606,-1661" coordsize="34,35">
              <v:shape style="position:absolute;left:9606;top:-1661;width:34;height:35" coordorigin="9606,-1661" coordsize="34,35" path="m9639,-1661l9606,-1626e" filled="false" stroked="true" strokeweight=".78pt" strokecolor="#58595b">
                <v:path arrowok="t"/>
              </v:shape>
            </v:group>
            <v:group style="position:absolute;left:9639;top:-1661;width:34;height:51" coordorigin="9639,-1661" coordsize="34,51">
              <v:shape style="position:absolute;left:9639;top:-1661;width:34;height:51" coordorigin="9639,-1661" coordsize="34,51" path="m9673,-1610l9639,-1661e" filled="false" stroked="true" strokeweight=".78pt" strokecolor="#58595b">
                <v:path arrowok="t"/>
              </v:shape>
            </v:group>
            <v:group style="position:absolute;left:9673;top:-1610;width:34;height:85" coordorigin="9673,-1610" coordsize="34,85">
              <v:shape style="position:absolute;left:9673;top:-1610;width:34;height:85" coordorigin="9673,-1610" coordsize="34,85" path="m9707,-1525l9673,-1610e" filled="false" stroked="true" strokeweight=".78pt" strokecolor="#58595b">
                <v:path arrowok="t"/>
              </v:shape>
            </v:group>
            <v:group style="position:absolute;left:9707;top:-1525;width:34;height:62" coordorigin="9707,-1525" coordsize="34,62">
              <v:shape style="position:absolute;left:9707;top:-1525;width:34;height:62" coordorigin="9707,-1525" coordsize="34,62" path="m9740,-1464l9707,-1525e" filled="false" stroked="true" strokeweight=".78pt" strokecolor="#58595b">
                <v:path arrowok="t"/>
              </v:shape>
            </v:group>
            <v:group style="position:absolute;left:9740;top:-1464;width:34;height:52" coordorigin="9740,-1464" coordsize="34,52">
              <v:shape style="position:absolute;left:9740;top:-1464;width:34;height:52" coordorigin="9740,-1464" coordsize="34,52" path="m9774,-1412l9740,-1464e" filled="false" stroked="true" strokeweight=".78pt" strokecolor="#58595b">
                <v:path arrowok="t"/>
              </v:shape>
            </v:group>
            <v:group style="position:absolute;left:9774;top:-1412;width:34;height:2" coordorigin="9774,-1412" coordsize="34,2">
              <v:shape style="position:absolute;left:9774;top:-1412;width:34;height:2" coordorigin="9774,-1412" coordsize="34,1" path="m9807,-1412l9774,-1412e" filled="false" stroked="true" strokeweight=".78pt" strokecolor="#58595b">
                <v:path arrowok="t"/>
              </v:shape>
            </v:group>
            <v:group style="position:absolute;left:9807;top:-1444;width:34;height:33" coordorigin="9807,-1444" coordsize="34,33">
              <v:shape style="position:absolute;left:9807;top:-1444;width:34;height:33" coordorigin="9807,-1444" coordsize="34,33" path="m9841,-1444l9807,-1412e" filled="false" stroked="true" strokeweight=".78pt" strokecolor="#58595b">
                <v:path arrowok="t"/>
              </v:shape>
            </v:group>
            <v:group style="position:absolute;left:9841;top:-1609;width:34;height:165" coordorigin="9841,-1609" coordsize="34,165">
              <v:shape style="position:absolute;left:9841;top:-1609;width:34;height:165" coordorigin="9841,-1609" coordsize="34,165" path="m9875,-1609l9841,-1444e" filled="false" stroked="true" strokeweight=".78pt" strokecolor="#58595b">
                <v:path arrowok="t"/>
              </v:shape>
            </v:group>
            <v:group style="position:absolute;left:9875;top:-1609;width:34;height:41" coordorigin="9875,-1609" coordsize="34,41">
              <v:shape style="position:absolute;left:9875;top:-1609;width:34;height:41" coordorigin="9875,-1609" coordsize="34,41" path="m9908,-1568l9875,-1609e" filled="false" stroked="true" strokeweight=".78pt" strokecolor="#58595b">
                <v:path arrowok="t"/>
              </v:shape>
            </v:group>
            <v:group style="position:absolute;left:9908;top:-1568;width:34;height:39" coordorigin="9908,-1568" coordsize="34,39">
              <v:shape style="position:absolute;left:9908;top:-1568;width:34;height:39" coordorigin="9908,-1568" coordsize="34,39" path="m9942,-1530l9908,-1568e" filled="false" stroked="true" strokeweight=".78pt" strokecolor="#58595b">
                <v:path arrowok="t"/>
              </v:shape>
            </v:group>
            <v:group style="position:absolute;left:9942;top:-1531;width:34;height:2" coordorigin="9942,-1531" coordsize="34,2">
              <v:shape style="position:absolute;left:9942;top:-1531;width:34;height:2" coordorigin="9942,-1531" coordsize="34,2" path="m9976,-1531l9942,-1530e" filled="false" stroked="true" strokeweight=".78pt" strokecolor="#58595b">
                <v:path arrowok="t"/>
              </v:shape>
            </v:group>
            <v:group style="position:absolute;left:9976;top:-1531;width:34;height:2" coordorigin="9976,-1531" coordsize="34,2">
              <v:shape style="position:absolute;left:9976;top:-1531;width:34;height:2" coordorigin="9976,-1531" coordsize="34,2" path="m10009,-1530l9976,-1531e" filled="false" stroked="true" strokeweight=".78pt" strokecolor="#58595b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4.958397pt;margin-top:-8.93136pt;width:5.15pt;height:.1pt;mso-position-horizontal-relative:page;mso-position-vertical-relative:paragraph;z-index:-711928" coordorigin="1299,-179" coordsize="103,2">
            <v:shape style="position:absolute;left:1299;top:-179;width:103;height:2" coordorigin="1299,-179" coordsize="103,0" path="m1299,-179l1402,-179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group style="position:absolute;margin-left:64.958397pt;margin-top:-60.996361pt;width:5.15pt;height:.1pt;mso-position-horizontal-relative:page;mso-position-vertical-relative:paragraph;z-index:-711904" coordorigin="1299,-1220" coordsize="103,2">
            <v:shape style="position:absolute;left:1299;top:-1220;width:103;height:2" coordorigin="1299,-1220" coordsize="103,0" path="m1299,-1220l1402,-1220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group style="position:absolute;margin-left:504.994995pt;margin-top:-8.93136pt;width:4.95pt;height:.1pt;mso-position-horizontal-relative:page;mso-position-vertical-relative:paragraph;z-index:-711808" coordorigin="10100,-179" coordsize="99,2">
            <v:shape style="position:absolute;left:10100;top:-179;width:99;height:2" coordorigin="10100,-179" coordsize="99,0" path="m10199,-179l10100,-179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group style="position:absolute;margin-left:504.994995pt;margin-top:-78.352165pt;width:4.95pt;height:.1pt;mso-position-horizontal-relative:page;mso-position-vertical-relative:paragraph;z-index:-711784" coordorigin="10100,-1567" coordsize="99,2">
            <v:shape style="position:absolute;left:10100;top:-1567;width:99;height:2" coordorigin="10100,-1567" coordsize="99,0" path="m10199,-1567l10100,-1567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shape style="position:absolute;margin-left:30.776617pt;margin-top:-138.990234pt;width:9.050pt;height:52.75pt;mso-position-horizontal-relative:page;mso-position-vertical-relative:paragraph;z-index:6976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7"/>
                      <w:sz w:val="14"/>
                    </w:rPr>
                    <w:t>S&amp;P</w:t>
                  </w:r>
                  <w:r>
                    <w:rPr>
                      <w:rFonts w:ascii="Arial"/>
                      <w:color w:val="231F20"/>
                      <w:sz w:val="14"/>
                    </w:rPr>
                    <w:t> </w:t>
                  </w:r>
                  <w:r>
                    <w:rPr>
                      <w:rFonts w:ascii="Arial"/>
                      <w:color w:val="231F20"/>
                      <w:w w:val="95"/>
                      <w:sz w:val="14"/>
                    </w:rPr>
                    <w:t>CNX</w:t>
                  </w:r>
                  <w:r>
                    <w:rPr>
                      <w:rFonts w:ascii="Arial"/>
                      <w:color w:val="231F20"/>
                      <w:sz w:val="14"/>
                    </w:rPr>
                    <w:t> </w:t>
                  </w:r>
                  <w:r>
                    <w:rPr>
                      <w:rFonts w:ascii="Arial"/>
                      <w:color w:val="231F20"/>
                      <w:w w:val="94"/>
                      <w:sz w:val="14"/>
                    </w:rPr>
                    <w:t>NIFTY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6.534729pt;margin-top:-131.314087pt;width:9.050pt;height:37.4pt;mso-position-horizontal-relative:page;mso-position-vertical-relative:paragraph;z-index:7000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4"/>
                      <w:sz w:val="14"/>
                    </w:rPr>
                    <w:t>OFSS</w:t>
                  </w:r>
                  <w:r>
                    <w:rPr>
                      <w:rFonts w:ascii="Arial"/>
                      <w:color w:val="231F20"/>
                      <w:sz w:val="14"/>
                    </w:rPr>
                    <w:t> </w:t>
                  </w:r>
                  <w:r>
                    <w:rPr>
                      <w:rFonts w:ascii="Arial"/>
                      <w:color w:val="231F20"/>
                      <w:spacing w:val="-1"/>
                      <w:w w:val="91"/>
                      <w:sz w:val="14"/>
                    </w:rPr>
                    <w:t>P</w:t>
                  </w:r>
                  <w:r>
                    <w:rPr>
                      <w:rFonts w:ascii="Arial"/>
                      <w:color w:val="231F20"/>
                      <w:spacing w:val="-1"/>
                      <w:sz w:val="14"/>
                    </w:rPr>
                    <w:t>rice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4"/>
        </w:rPr>
        <w:t>Apr</w:t>
      </w:r>
      <w:r>
        <w:rPr>
          <w:rFonts w:ascii="Arial"/>
          <w:color w:val="231F20"/>
          <w:spacing w:val="1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24"/>
          <w:sz w:val="14"/>
        </w:rPr>
        <w:t> </w:t>
      </w:r>
      <w:r>
        <w:rPr>
          <w:rFonts w:ascii="Arial"/>
          <w:color w:val="231F20"/>
          <w:spacing w:val="-1"/>
          <w:sz w:val="14"/>
        </w:rPr>
        <w:t>May</w:t>
      </w:r>
      <w:r>
        <w:rPr>
          <w:rFonts w:ascii="Arial"/>
          <w:color w:val="231F20"/>
          <w:spacing w:val="2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8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pacing w:val="-1"/>
          <w:sz w:val="14"/>
        </w:rPr>
        <w:t>Jun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16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pacing w:val="-1"/>
          <w:sz w:val="14"/>
        </w:rPr>
        <w:t>Jul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15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pacing w:val="-1"/>
          <w:sz w:val="14"/>
        </w:rPr>
        <w:t>Aug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12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Sep</w:t>
      </w:r>
      <w:r>
        <w:rPr>
          <w:rFonts w:ascii="Arial"/>
          <w:color w:val="231F20"/>
          <w:spacing w:val="-8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10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Oct</w:t>
      </w:r>
      <w:r>
        <w:rPr>
          <w:rFonts w:ascii="Arial"/>
          <w:color w:val="231F20"/>
          <w:spacing w:val="6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9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pacing w:val="-1"/>
          <w:sz w:val="14"/>
        </w:rPr>
        <w:t>Nov</w:t>
      </w:r>
      <w:r>
        <w:rPr>
          <w:rFonts w:ascii="Arial"/>
          <w:color w:val="231F20"/>
          <w:sz w:val="14"/>
        </w:rPr>
        <w:t>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87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Dec </w:t>
      </w:r>
      <w:r>
        <w:rPr>
          <w:rFonts w:ascii="Arial"/>
          <w:color w:val="231F20"/>
          <w:spacing w:val="-6"/>
          <w:sz w:val="14"/>
        </w:rPr>
        <w:t>2010</w:t>
      </w:r>
      <w:r>
        <w:rPr>
          <w:rFonts w:ascii="Arial"/>
          <w:sz w:val="14"/>
        </w:rPr>
      </w:r>
    </w:p>
    <w:p>
      <w:pPr>
        <w:spacing w:before="48"/>
        <w:ind w:left="139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pacing w:val="-1"/>
          <w:sz w:val="14"/>
        </w:rPr>
        <w:t>J</w:t>
      </w:r>
      <w:r>
        <w:rPr>
          <w:rFonts w:ascii="Arial"/>
          <w:color w:val="231F20"/>
          <w:spacing w:val="-2"/>
          <w:sz w:val="14"/>
        </w:rPr>
        <w:t>an</w:t>
      </w:r>
      <w:r>
        <w:rPr>
          <w:rFonts w:ascii="Arial"/>
          <w:color w:val="231F20"/>
          <w:spacing w:val="-6"/>
          <w:sz w:val="14"/>
        </w:rPr>
        <w:t> </w:t>
      </w:r>
      <w:r>
        <w:rPr>
          <w:rFonts w:ascii="Arial"/>
          <w:color w:val="231F20"/>
          <w:spacing w:val="-7"/>
          <w:sz w:val="14"/>
        </w:rPr>
        <w:t>2011</w:t>
      </w:r>
      <w:r>
        <w:rPr>
          <w:rFonts w:ascii="Arial"/>
          <w:sz w:val="14"/>
        </w:rPr>
      </w:r>
    </w:p>
    <w:p>
      <w:pPr>
        <w:spacing w:before="48"/>
        <w:ind w:left="8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pacing w:val="-3"/>
          <w:sz w:val="14"/>
        </w:rPr>
        <w:t>F</w:t>
      </w:r>
      <w:r>
        <w:rPr>
          <w:rFonts w:ascii="Arial"/>
          <w:color w:val="231F20"/>
          <w:spacing w:val="-2"/>
          <w:sz w:val="14"/>
        </w:rPr>
        <w:t>eb</w:t>
      </w:r>
      <w:r>
        <w:rPr>
          <w:rFonts w:ascii="Arial"/>
          <w:color w:val="231F20"/>
          <w:spacing w:val="-7"/>
          <w:sz w:val="14"/>
        </w:rPr>
        <w:t> 2011</w:t>
      </w:r>
      <w:r>
        <w:rPr>
          <w:rFonts w:ascii="Arial"/>
          <w:sz w:val="14"/>
        </w:rPr>
      </w:r>
    </w:p>
    <w:p>
      <w:pPr>
        <w:spacing w:before="48"/>
        <w:ind w:left="6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Mar</w:t>
      </w:r>
      <w:r>
        <w:rPr>
          <w:rFonts w:ascii="Arial"/>
          <w:color w:val="231F20"/>
          <w:spacing w:val="7"/>
          <w:sz w:val="14"/>
        </w:rPr>
        <w:t> </w:t>
      </w:r>
      <w:r>
        <w:rPr>
          <w:rFonts w:ascii="Arial"/>
          <w:color w:val="231F20"/>
          <w:spacing w:val="-7"/>
          <w:sz w:val="14"/>
        </w:rPr>
        <w:t>2011</w:t>
      </w:r>
      <w:r>
        <w:rPr>
          <w:rFonts w:asci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1910" w:h="16840"/>
          <w:pgMar w:top="1580" w:bottom="280" w:left="520" w:right="0"/>
          <w:cols w:num="11" w:equalWidth="0">
            <w:col w:w="1955" w:space="40"/>
            <w:col w:w="643" w:space="40"/>
            <w:col w:w="677" w:space="40"/>
            <w:col w:w="735" w:space="40"/>
            <w:col w:w="698" w:space="40"/>
            <w:col w:w="659" w:space="40"/>
            <w:col w:w="677" w:space="40"/>
            <w:col w:w="668" w:space="40"/>
            <w:col w:w="680" w:space="40"/>
            <w:col w:w="639" w:space="40"/>
            <w:col w:w="2959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10" w:h="16840"/>
          <w:pgMar w:top="1580" w:bottom="280" w:left="520" w:right="0"/>
        </w:sectPr>
      </w:pPr>
    </w:p>
    <w:p>
      <w:pPr>
        <w:spacing w:before="80"/>
        <w:ind w:left="0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242.010605pt;margin-top:6.091437pt;width:5.6pt;height:4.9pt;mso-position-horizontal-relative:page;mso-position-vertical-relative:paragraph;z-index:6592" coordorigin="4840,122" coordsize="112,98">
            <v:shape style="position:absolute;left:4840;top:122;width:112;height:98" coordorigin="4840,122" coordsize="112,98" path="m4952,219l4840,219,4840,122,4952,122,4952,219xe" filled="true" fillcolor="#58595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7.966614pt;margin-top:6.091437pt;width:5.6pt;height:4.9pt;mso-position-horizontal-relative:page;mso-position-vertical-relative:paragraph;z-index:6616" coordorigin="5959,122" coordsize="112,98">
            <v:shape style="position:absolute;left:5959;top:122;width:112;height:98" coordorigin="5959,122" coordsize="112,98" path="m6071,219l5959,219,5959,122,6071,122,6071,219xe" filled="true" fillcolor="#a7a9ac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231F20"/>
          <w:w w:val="95"/>
          <w:sz w:val="14"/>
        </w:rPr>
        <w:t>OFSS</w:t>
      </w:r>
      <w:r>
        <w:rPr>
          <w:rFonts w:ascii="Arial"/>
          <w:color w:val="231F20"/>
          <w:spacing w:val="6"/>
          <w:w w:val="95"/>
          <w:sz w:val="14"/>
        </w:rPr>
        <w:t> </w:t>
      </w:r>
      <w:r>
        <w:rPr>
          <w:rFonts w:ascii="Arial"/>
          <w:color w:val="231F20"/>
          <w:spacing w:val="-2"/>
          <w:w w:val="95"/>
          <w:sz w:val="14"/>
        </w:rPr>
        <w:t>P</w:t>
      </w:r>
      <w:r>
        <w:rPr>
          <w:rFonts w:ascii="Arial"/>
          <w:color w:val="231F20"/>
          <w:spacing w:val="-1"/>
          <w:w w:val="95"/>
          <w:sz w:val="14"/>
        </w:rPr>
        <w:t>rice</w:t>
      </w:r>
      <w:r>
        <w:rPr>
          <w:rFonts w:ascii="Arial"/>
          <w:sz w:val="14"/>
        </w:rPr>
      </w:r>
    </w:p>
    <w:p>
      <w:pPr>
        <w:spacing w:before="80"/>
        <w:ind w:left="37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color w:val="231F20"/>
          <w:sz w:val="14"/>
        </w:rPr>
        <w:t>S&amp;P</w:t>
      </w:r>
      <w:r>
        <w:rPr>
          <w:rFonts w:ascii="Arial"/>
          <w:color w:val="231F20"/>
          <w:spacing w:val="-24"/>
          <w:sz w:val="14"/>
        </w:rPr>
        <w:t> </w:t>
      </w:r>
      <w:r>
        <w:rPr>
          <w:rFonts w:ascii="Arial"/>
          <w:color w:val="231F20"/>
          <w:sz w:val="14"/>
        </w:rPr>
        <w:t>CNX</w:t>
      </w:r>
      <w:r>
        <w:rPr>
          <w:rFonts w:ascii="Arial"/>
          <w:color w:val="231F20"/>
          <w:spacing w:val="-24"/>
          <w:sz w:val="14"/>
        </w:rPr>
        <w:t> </w:t>
      </w:r>
      <w:r>
        <w:rPr>
          <w:rFonts w:ascii="Arial"/>
          <w:color w:val="231F20"/>
          <w:sz w:val="14"/>
        </w:rPr>
        <w:t>NIFTY</w:t>
      </w:r>
      <w:r>
        <w:rPr>
          <w:rFonts w:ascii="Arial"/>
          <w:sz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1910" w:h="16840"/>
          <w:pgMar w:top="1580" w:bottom="280" w:left="520" w:right="0"/>
          <w:cols w:num="2" w:equalWidth="0">
            <w:col w:w="5218" w:space="40"/>
            <w:col w:w="613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20" w:lineRule="exact" w:before="78"/>
        <w:ind w:left="160" w:right="926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chart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below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gives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comparison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your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Company’s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price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movement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NSE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vis‑à‑vis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movement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S&amp;P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CNX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NIFTY</w:t>
      </w:r>
      <w:r>
        <w:rPr>
          <w:rFonts w:ascii="Cambria" w:hAnsi="Cambria" w:cs="Cambria" w:eastAsia="Cambria"/>
          <w:color w:val="231F20"/>
          <w:w w:val="106"/>
        </w:rPr>
        <w:t> </w:t>
      </w:r>
      <w:r>
        <w:rPr>
          <w:rFonts w:ascii="Cambria" w:hAnsi="Cambria" w:cs="Cambria" w:eastAsia="Cambria"/>
          <w:color w:val="231F20"/>
          <w:w w:val="95"/>
        </w:rPr>
        <w:t>since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listing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NSE.</w:t>
      </w:r>
      <w:r>
        <w:rPr>
          <w:rFonts w:ascii="Cambria" w:hAnsi="Cambria" w:cs="Cambria" w:eastAsia="Cambria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7"/>
          <w:szCs w:val="27"/>
        </w:rPr>
      </w:pPr>
    </w:p>
    <w:p>
      <w:pPr>
        <w:spacing w:before="64"/>
        <w:ind w:left="115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56.4249pt;margin-top:8.155925pt;width:472.25pt;height:224.75pt;mso-position-horizontal-relative:page;mso-position-vertical-relative:paragraph;z-index:6928" coordorigin="1128,163" coordsize="9445,4495">
            <v:group style="position:absolute;left:1320;top:4653;width:9244;height:2" coordorigin="1320,4653" coordsize="9244,2">
              <v:shape style="position:absolute;left:1320;top:4653;width:9244;height:2" coordorigin="1320,4653" coordsize="9244,0" path="m1320,4653l10564,4653e" filled="false" stroked="true" strokeweight=".472pt" strokecolor="#231f20">
                <v:path arrowok="t"/>
              </v:shape>
            </v:group>
            <v:group style="position:absolute;left:1320;top:168;width:2;height:4485" coordorigin="1320,168" coordsize="2,4485">
              <v:shape style="position:absolute;left:1320;top:168;width:2;height:4485" coordorigin="1320,168" coordsize="0,4485" path="m1320,4653l1320,168e" filled="false" stroked="true" strokeweight=".472pt" strokecolor="#231f20">
                <v:path arrowok="t"/>
              </v:shape>
            </v:group>
            <v:group style="position:absolute;left:1133;top:4653;width:114;height:2" coordorigin="1133,4653" coordsize="114,2">
              <v:shape style="position:absolute;left:1133;top:4653;width:114;height:2" coordorigin="1133,4653" coordsize="114,0" path="m1133,4653l1247,4653e" filled="false" stroked="true" strokeweight=".472pt" strokecolor="#231f20">
                <v:path arrowok="t"/>
              </v:shape>
              <v:shape style="position:absolute;left:1128;top:764;width:9445;height:3572" type="#_x0000_t75" stroked="false">
                <v:imagedata r:id="rId18" o:title=""/>
              </v:shape>
            </v:group>
            <v:group style="position:absolute;left:1133;top:3905;width:114;height:2" coordorigin="1133,3905" coordsize="114,2">
              <v:shape style="position:absolute;left:1133;top:3905;width:114;height:2" coordorigin="1133,3905" coordsize="114,0" path="m1133,3905l1247,3905e" filled="false" stroked="true" strokeweight=".472pt" strokecolor="#231f20">
                <v:path arrowok="t"/>
              </v:shape>
            </v:group>
            <v:group style="position:absolute;left:1133;top:3531;width:114;height:2" coordorigin="1133,3531" coordsize="114,2">
              <v:shape style="position:absolute;left:1133;top:3531;width:114;height:2" coordorigin="1133,3531" coordsize="114,0" path="m1133,3531l1247,3531e" filled="false" stroked="true" strokeweight=".472pt" strokecolor="#231f20">
                <v:path arrowok="t"/>
              </v:shape>
            </v:group>
            <v:group style="position:absolute;left:1133;top:3158;width:114;height:2" coordorigin="1133,3158" coordsize="114,2">
              <v:shape style="position:absolute;left:1133;top:3158;width:114;height:2" coordorigin="1133,3158" coordsize="114,0" path="m1133,3158l1247,3158e" filled="false" stroked="true" strokeweight=".472pt" strokecolor="#231f20">
                <v:path arrowok="t"/>
              </v:shape>
            </v:group>
            <v:group style="position:absolute;left:1133;top:2784;width:114;height:2" coordorigin="1133,2784" coordsize="114,2">
              <v:shape style="position:absolute;left:1133;top:2784;width:114;height:2" coordorigin="1133,2784" coordsize="114,0" path="m1133,2784l1247,2784e" filled="false" stroked="true" strokeweight=".472pt" strokecolor="#231f20">
                <v:path arrowok="t"/>
              </v:shape>
            </v:group>
            <v:group style="position:absolute;left:1133;top:2410;width:114;height:2" coordorigin="1133,2410" coordsize="114,2">
              <v:shape style="position:absolute;left:1133;top:2410;width:114;height:2" coordorigin="1133,2410" coordsize="114,0" path="m1133,2410l1247,2410e" filled="false" stroked="true" strokeweight=".472pt" strokecolor="#231f20">
                <v:path arrowok="t"/>
              </v:shape>
            </v:group>
            <v:group style="position:absolute;left:1133;top:2036;width:114;height:2" coordorigin="1133,2036" coordsize="114,2">
              <v:shape style="position:absolute;left:1133;top:2036;width:114;height:2" coordorigin="1133,2036" coordsize="114,0" path="m1133,2036l1247,2036e" filled="false" stroked="true" strokeweight=".472pt" strokecolor="#231f20">
                <v:path arrowok="t"/>
              </v:shape>
            </v:group>
            <v:group style="position:absolute;left:1133;top:1663;width:114;height:2" coordorigin="1133,1663" coordsize="114,2">
              <v:shape style="position:absolute;left:1133;top:1663;width:114;height:2" coordorigin="1133,1663" coordsize="114,0" path="m1133,1663l1247,1663e" filled="false" stroked="true" strokeweight=".472pt" strokecolor="#231f20">
                <v:path arrowok="t"/>
              </v:shape>
            </v:group>
            <v:group style="position:absolute;left:1133;top:1289;width:114;height:2" coordorigin="1133,1289" coordsize="114,2">
              <v:shape style="position:absolute;left:1133;top:1289;width:114;height:2" coordorigin="1133,1289" coordsize="114,0" path="m1133,1289l1247,1289e" filled="false" stroked="true" strokeweight=".472pt" strokecolor="#231f20">
                <v:path arrowok="t"/>
              </v:shape>
            </v:group>
            <v:group style="position:absolute;left:1133;top:915;width:114;height:2" coordorigin="1133,915" coordsize="114,2">
              <v:shape style="position:absolute;left:1133;top:915;width:114;height:2" coordorigin="1133,915" coordsize="114,0" path="m1133,915l1247,915e" filled="false" stroked="true" strokeweight=".472pt" strokecolor="#231f20">
                <v:path arrowok="t"/>
              </v:shape>
            </v:group>
            <v:group style="position:absolute;left:1133;top:542;width:114;height:2" coordorigin="1133,542" coordsize="114,2">
              <v:shape style="position:absolute;left:1133;top:542;width:114;height:2" coordorigin="1133,542" coordsize="114,0" path="m1133,542l1247,542e" filled="false" stroked="true" strokeweight=".472pt" strokecolor="#231f20">
                <v:path arrowok="t"/>
              </v:shape>
            </v:group>
            <v:group style="position:absolute;left:1133;top:168;width:114;height:2" coordorigin="1133,168" coordsize="114,2">
              <v:shape style="position:absolute;left:1133;top:168;width:114;height:2" coordorigin="1133,168" coordsize="114,0" path="m1133,168l1247,168e" filled="false" stroked="true" strokeweight=".472pt" strokecolor="#231f20">
                <v:path arrowok="t"/>
              </v:shape>
            </v:group>
            <w10:wrap type="none"/>
          </v:group>
        </w:pict>
      </w:r>
      <w:r>
        <w:rPr>
          <w:rFonts w:ascii="Tahoma"/>
          <w:color w:val="231F20"/>
          <w:sz w:val="17"/>
        </w:rPr>
        <w:t>1,200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127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sz w:val="17"/>
        </w:rPr>
        <w:t>1,100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111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1"/>
          <w:sz w:val="17"/>
        </w:rPr>
        <w:t>1,000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9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8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7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6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5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4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3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5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z w:val="17"/>
        </w:rPr>
        <w:t>2</w:t>
      </w:r>
      <w:r>
        <w:rPr>
          <w:rFonts w:ascii="Tahoma"/>
          <w:color w:val="231F20"/>
          <w:spacing w:val="2"/>
          <w:sz w:val="17"/>
        </w:rPr>
        <w:t>0</w: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before="64"/>
        <w:ind w:left="269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4"/>
          <w:sz w:val="17"/>
        </w:rPr>
        <w:t>100</w:t>
      </w:r>
      <w:r>
        <w:rPr>
          <w:rFonts w:ascii="Tahoma"/>
          <w:sz w:val="17"/>
        </w:rPr>
      </w:r>
    </w:p>
    <w:p>
      <w:pPr>
        <w:spacing w:line="240" w:lineRule="auto" w:before="7"/>
        <w:rPr>
          <w:rFonts w:ascii="Tahoma" w:hAnsi="Tahoma" w:cs="Tahoma" w:eastAsia="Tahoma"/>
          <w:sz w:val="8"/>
          <w:szCs w:val="8"/>
        </w:rPr>
      </w:pPr>
    </w:p>
    <w:p>
      <w:pPr>
        <w:spacing w:after="0" w:line="240" w:lineRule="auto"/>
        <w:rPr>
          <w:rFonts w:ascii="Tahoma" w:hAnsi="Tahoma" w:cs="Tahoma" w:eastAsia="Tahoma"/>
          <w:sz w:val="8"/>
          <w:szCs w:val="8"/>
        </w:rPr>
        <w:sectPr>
          <w:type w:val="continuous"/>
          <w:pgSz w:w="11910" w:h="16840"/>
          <w:pgMar w:top="1580" w:bottom="280" w:left="520" w:right="0"/>
        </w:sectPr>
      </w:pPr>
    </w:p>
    <w:p>
      <w:pPr>
        <w:spacing w:before="64"/>
        <w:ind w:left="0" w:right="128" w:firstLine="0"/>
        <w:jc w:val="center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66.023293pt;margin-top:12.12995pt;width:.1pt;height:5.65pt;mso-position-horizontal-relative:page;mso-position-vertical-relative:paragraph;z-index:6952" coordorigin="1320,243" coordsize="2,113">
            <v:shape style="position:absolute;left:1320;top:243;width:2;height:113" coordorigin="1320,243" coordsize="0,113" path="m1320,355l1320,243e" filled="false" stroked="true" strokeweight=".472pt" strokecolor="#231f20">
              <v:path arrowok="t"/>
            </v:shape>
            <w10:wrap type="none"/>
          </v:group>
        </w:pict>
      </w:r>
      <w:r>
        <w:rPr>
          <w:rFonts w:ascii="Tahoma"/>
          <w:color w:val="231F20"/>
          <w:sz w:val="17"/>
        </w:rPr>
        <w:t>0</w:t>
      </w:r>
      <w:r>
        <w:rPr>
          <w:rFonts w:ascii="Tahoma"/>
          <w:sz w:val="17"/>
        </w:rPr>
      </w:r>
    </w:p>
    <w:p>
      <w:pPr>
        <w:spacing w:before="113"/>
        <w:ind w:left="481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2002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50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44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2003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66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6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2004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66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6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2005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42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3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2006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38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32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2007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46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40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2008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09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03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21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2009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54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46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17"/>
          <w:w w:val="105"/>
          <w:sz w:val="17"/>
        </w:rPr>
        <w:t> </w:t>
      </w:r>
      <w:r>
        <w:rPr>
          <w:rFonts w:ascii="Tahoma"/>
          <w:color w:val="231F20"/>
          <w:spacing w:val="-8"/>
          <w:w w:val="105"/>
          <w:sz w:val="17"/>
        </w:rPr>
        <w:t>2010</w:t>
      </w:r>
      <w:r>
        <w:rPr>
          <w:rFonts w:ascii="Tahoma"/>
          <w:sz w:val="17"/>
        </w:rPr>
      </w:r>
    </w:p>
    <w:p>
      <w:pPr>
        <w:spacing w:line="240" w:lineRule="auto" w:before="9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20" w:lineRule="atLeast"/>
        <w:ind w:left="689" w:right="0" w:firstLine="0"/>
        <w:rPr>
          <w:rFonts w:ascii="Tahoma" w:hAnsi="Tahoma" w:cs="Tahoma" w:eastAsia="Tahoma"/>
          <w:sz w:val="12"/>
          <w:szCs w:val="12"/>
        </w:rPr>
      </w:pPr>
      <w:r>
        <w:rPr>
          <w:rFonts w:ascii="Tahoma" w:hAnsi="Tahoma" w:cs="Tahoma" w:eastAsia="Tahoma"/>
          <w:sz w:val="12"/>
          <w:szCs w:val="12"/>
        </w:rPr>
        <w:pict>
          <v:group style="width:.5pt;height:6.1pt;mso-position-horizontal-relative:char;mso-position-vertical-relative:line" coordorigin="0,0" coordsize="10,122">
            <v:group style="position:absolute;left:5;top:5;width:2;height:113" coordorigin="5,5" coordsize="2,113">
              <v:shape style="position:absolute;left:5;top:5;width:2;height:113" coordorigin="5,5" coordsize="0,113" path="m5,117l5,5e" filled="false" stroked="true" strokeweight=".472pt" strokecolor="#231f2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12"/>
          <w:szCs w:val="12"/>
        </w:rPr>
      </w:r>
    </w:p>
    <w:p>
      <w:pPr>
        <w:spacing w:before="0"/>
        <w:ind w:left="384" w:right="0" w:firstLine="0"/>
        <w:jc w:val="left"/>
        <w:rPr>
          <w:rFonts w:ascii="Tahoma" w:hAnsi="Tahoma" w:cs="Tahoma" w:eastAsia="Tahoma"/>
          <w:sz w:val="17"/>
          <w:szCs w:val="17"/>
        </w:rPr>
      </w:pPr>
      <w:r>
        <w:rPr>
          <w:rFonts w:ascii="Tahoma"/>
          <w:color w:val="231F20"/>
          <w:spacing w:val="-2"/>
          <w:w w:val="105"/>
          <w:sz w:val="17"/>
        </w:rPr>
        <w:t>J</w:t>
      </w:r>
      <w:r>
        <w:rPr>
          <w:rFonts w:ascii="Tahoma"/>
          <w:color w:val="231F20"/>
          <w:spacing w:val="-3"/>
          <w:w w:val="105"/>
          <w:sz w:val="17"/>
        </w:rPr>
        <w:t>ul</w:t>
      </w:r>
      <w:r>
        <w:rPr>
          <w:rFonts w:ascii="Tahoma"/>
          <w:color w:val="231F20"/>
          <w:spacing w:val="-17"/>
          <w:w w:val="105"/>
          <w:sz w:val="17"/>
        </w:rPr>
        <w:t> </w:t>
      </w:r>
      <w:r>
        <w:rPr>
          <w:rFonts w:ascii="Tahoma"/>
          <w:color w:val="231F20"/>
          <w:spacing w:val="-10"/>
          <w:w w:val="105"/>
          <w:sz w:val="17"/>
        </w:rPr>
        <w:t>2011</w:t>
      </w:r>
      <w:r>
        <w:rPr>
          <w:rFonts w:ascii="Tahoma"/>
          <w:sz w:val="17"/>
        </w:rPr>
      </w:r>
    </w:p>
    <w:p>
      <w:pPr>
        <w:spacing w:after="0"/>
        <w:jc w:val="left"/>
        <w:rPr>
          <w:rFonts w:ascii="Tahoma" w:hAnsi="Tahoma" w:cs="Tahoma" w:eastAsia="Tahoma"/>
          <w:sz w:val="17"/>
          <w:szCs w:val="17"/>
        </w:rPr>
        <w:sectPr>
          <w:type w:val="continuous"/>
          <w:pgSz w:w="11910" w:h="16840"/>
          <w:pgMar w:top="1580" w:bottom="280" w:left="520" w:right="0"/>
          <w:cols w:num="10" w:equalWidth="0">
            <w:col w:w="1124" w:space="40"/>
            <w:col w:w="987" w:space="40"/>
            <w:col w:w="1003" w:space="40"/>
            <w:col w:w="1003" w:space="40"/>
            <w:col w:w="979" w:space="40"/>
            <w:col w:w="975" w:space="40"/>
            <w:col w:w="983" w:space="40"/>
            <w:col w:w="946" w:space="40"/>
            <w:col w:w="960" w:space="39"/>
            <w:col w:w="2071"/>
          </w:cols>
        </w:sectPr>
      </w:pPr>
    </w:p>
    <w:p>
      <w:pPr>
        <w:spacing w:line="240" w:lineRule="auto" w:before="6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64.958397pt;margin-top:206.072495pt;width:5.15pt;height:.1pt;mso-position-horizontal-relative:page;mso-position-vertical-relative:page;z-index:-711880" coordorigin="1299,4121" coordsize="103,2">
            <v:shape style="position:absolute;left:1299;top:4121;width:103;height:2" coordorigin="1299,4121" coordsize="103,0" path="m1299,4121l1402,4121e" filled="false" stroked="true" strokeweight=".39pt" strokecolor="#231f20">
              <v:path arrowok="t"/>
            </v:shape>
            <w10:wrap type="none"/>
          </v:group>
        </w:pict>
      </w:r>
      <w:r>
        <w:rPr/>
        <w:pict>
          <v:group style="position:absolute;margin-left:504.994995pt;margin-top:171.362106pt;width:4.95pt;height:.1pt;mso-position-horizontal-relative:page;mso-position-vertical-relative:page;z-index:-711760" coordorigin="10100,3427" coordsize="99,2">
            <v:shape style="position:absolute;left:10100;top:3427;width:99;height:2" coordorigin="10100,3427" coordsize="99,0" path="m10199,3427l10100,3427e" filled="false" stroked="true" strokeweight=".39pt" strokecolor="#231f20">
              <v:path arrowok="t"/>
            </v:shape>
            <w10:wrap type="none"/>
          </v:group>
        </w:pict>
      </w:r>
    </w:p>
    <w:p>
      <w:pPr>
        <w:tabs>
          <w:tab w:pos="1357" w:val="left" w:leader="none"/>
        </w:tabs>
        <w:spacing w:before="64"/>
        <w:ind w:left="0" w:right="451" w:firstLine="0"/>
        <w:jc w:val="center"/>
        <w:rPr>
          <w:rFonts w:ascii="Tahoma" w:hAnsi="Tahoma" w:cs="Tahoma" w:eastAsia="Tahoma"/>
          <w:sz w:val="17"/>
          <w:szCs w:val="17"/>
        </w:rPr>
      </w:pPr>
      <w:r>
        <w:rPr/>
        <w:pict>
          <v:group style="position:absolute;margin-left:223.203598pt;margin-top:6.288854pt;width:6.8pt;height:5.95pt;mso-position-horizontal-relative:page;mso-position-vertical-relative:paragraph;z-index:6880" coordorigin="4464,126" coordsize="136,119">
            <v:shape style="position:absolute;left:4464;top:126;width:136;height:119" coordorigin="4464,126" coordsize="136,119" path="m4599,244l4464,244,4464,126,4599,126,4599,244xe" filled="true" fillcolor="#58595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0.912598pt;margin-top:6.288854pt;width:6.8pt;height:5.95pt;mso-position-horizontal-relative:page;mso-position-vertical-relative:paragraph;z-index:-711688" coordorigin="5818,126" coordsize="136,119">
            <v:shape style="position:absolute;left:5818;top:126;width:136;height:119" coordorigin="5818,126" coordsize="136,119" path="m5954,244l5818,244,5818,126,5954,126,5954,244xe" filled="true" fillcolor="#a7a9ac" stroked="false">
              <v:path arrowok="t"/>
              <v:fill type="solid"/>
            </v:shape>
            <w10:wrap type="none"/>
          </v:group>
        </w:pict>
      </w:r>
      <w:r>
        <w:rPr>
          <w:rFonts w:ascii="Tahoma"/>
          <w:color w:val="231F20"/>
          <w:w w:val="105"/>
          <w:sz w:val="17"/>
        </w:rPr>
        <w:t>OFSS</w:t>
      </w:r>
      <w:r>
        <w:rPr>
          <w:rFonts w:ascii="Tahoma"/>
          <w:color w:val="231F20"/>
          <w:spacing w:val="7"/>
          <w:w w:val="105"/>
          <w:sz w:val="17"/>
        </w:rPr>
        <w:t> </w:t>
      </w:r>
      <w:r>
        <w:rPr>
          <w:rFonts w:ascii="Tahoma"/>
          <w:color w:val="231F20"/>
          <w:spacing w:val="-1"/>
          <w:w w:val="105"/>
          <w:sz w:val="17"/>
        </w:rPr>
        <w:t>P</w:t>
      </w:r>
      <w:r>
        <w:rPr>
          <w:rFonts w:ascii="Tahoma"/>
          <w:color w:val="231F20"/>
          <w:spacing w:val="-2"/>
          <w:w w:val="105"/>
          <w:sz w:val="17"/>
        </w:rPr>
        <w:t>rice</w:t>
        <w:tab/>
      </w:r>
      <w:r>
        <w:rPr>
          <w:rFonts w:ascii="Tahoma"/>
          <w:color w:val="231F20"/>
          <w:w w:val="105"/>
          <w:sz w:val="17"/>
        </w:rPr>
        <w:t>S&amp;P</w:t>
      </w:r>
      <w:r>
        <w:rPr>
          <w:rFonts w:ascii="Tahoma"/>
          <w:color w:val="231F20"/>
          <w:spacing w:val="-9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CNX</w:t>
      </w:r>
      <w:r>
        <w:rPr>
          <w:rFonts w:ascii="Tahoma"/>
          <w:color w:val="231F20"/>
          <w:spacing w:val="-9"/>
          <w:w w:val="105"/>
          <w:sz w:val="17"/>
        </w:rPr>
        <w:t> </w:t>
      </w:r>
      <w:r>
        <w:rPr>
          <w:rFonts w:ascii="Tahoma"/>
          <w:color w:val="231F20"/>
          <w:w w:val="105"/>
          <w:sz w:val="17"/>
        </w:rPr>
        <w:t>NIFTY</w:t>
      </w:r>
      <w:r>
        <w:rPr>
          <w:rFonts w:ascii="Tahoma"/>
          <w:sz w:val="17"/>
        </w:rPr>
      </w:r>
    </w:p>
    <w:p>
      <w:pPr>
        <w:spacing w:after="0"/>
        <w:jc w:val="center"/>
        <w:rPr>
          <w:rFonts w:ascii="Tahoma" w:hAnsi="Tahoma" w:cs="Tahoma" w:eastAsia="Tahoma"/>
          <w:sz w:val="17"/>
          <w:szCs w:val="17"/>
        </w:rPr>
        <w:sectPr>
          <w:type w:val="continuous"/>
          <w:pgSz w:w="11910" w:h="16840"/>
          <w:pgMar w:top="1580" w:bottom="280" w:left="520" w:right="0"/>
        </w:sectPr>
      </w:pPr>
    </w:p>
    <w:p>
      <w:pPr>
        <w:numPr>
          <w:ilvl w:val="1"/>
          <w:numId w:val="6"/>
        </w:numPr>
        <w:tabs>
          <w:tab w:pos="510" w:val="left" w:leader="none"/>
        </w:tabs>
        <w:spacing w:before="61"/>
        <w:ind w:left="509" w:right="0" w:hanging="352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Registrars</w:t>
      </w:r>
      <w:r>
        <w:rPr>
          <w:rFonts w:ascii="Lucida Sans"/>
          <w:b/>
          <w:color w:val="231F20"/>
          <w:spacing w:val="22"/>
          <w:sz w:val="18"/>
        </w:rPr>
        <w:t> </w:t>
      </w:r>
      <w:r>
        <w:rPr>
          <w:rFonts w:ascii="Lucida Sans"/>
          <w:b/>
          <w:color w:val="231F20"/>
          <w:sz w:val="18"/>
        </w:rPr>
        <w:t>and</w:t>
      </w:r>
      <w:r>
        <w:rPr>
          <w:rFonts w:ascii="Lucida Sans"/>
          <w:b/>
          <w:color w:val="231F20"/>
          <w:spacing w:val="-27"/>
          <w:sz w:val="18"/>
        </w:rPr>
        <w:t> </w:t>
      </w:r>
      <w:r>
        <w:rPr>
          <w:rFonts w:ascii="Lucida Sans"/>
          <w:b/>
          <w:color w:val="231F20"/>
          <w:spacing w:val="-4"/>
          <w:sz w:val="18"/>
        </w:rPr>
        <w:t>T</w:t>
      </w:r>
      <w:r>
        <w:rPr>
          <w:rFonts w:ascii="Lucida Sans"/>
          <w:b/>
          <w:color w:val="231F20"/>
          <w:spacing w:val="-3"/>
          <w:sz w:val="18"/>
        </w:rPr>
        <w:t>ransfer</w:t>
      </w:r>
      <w:r>
        <w:rPr>
          <w:rFonts w:ascii="Lucida Sans"/>
          <w:b/>
          <w:color w:val="231F20"/>
          <w:spacing w:val="4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Agents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7"/>
        <w:jc w:val="both"/>
      </w:pPr>
      <w:r>
        <w:rPr>
          <w:color w:val="231F20"/>
          <w:w w:val="90"/>
        </w:rPr>
        <w:t>Link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Limited,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Australia‑based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registry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51%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stake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strategic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Link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Intime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Limited,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Registrars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Registrars”).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Consequently,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Registrars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‘Intime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Spectrum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Registry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Limited’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‘Link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Intime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Limited’.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executive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location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Registrars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unchanged.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4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45pt;height:85.85pt;mso-position-horizontal-relative:char;mso-position-vertical-relative:line" coordorigin="0,0" coordsize="10169,1717">
            <v:group style="position:absolute;left:10;top:10;width:1505;height:433" coordorigin="10,10" coordsize="1505,433">
              <v:shape style="position:absolute;left:10;top:10;width:1505;height:433" coordorigin="10,10" coordsize="1505,433" path="m1514,10l10,10,10,443,1514,443,1514,10xe" filled="true" fillcolor="#dedfe0" stroked="false">
                <v:path arrowok="t"/>
                <v:fill type="solid"/>
              </v:shape>
            </v:group>
            <v:group style="position:absolute;left:1514;top:10;width:8644;height:433" coordorigin="1514,10" coordsize="8644,433">
              <v:shape style="position:absolute;left:1514;top:10;width:8644;height:433" coordorigin="1514,10" coordsize="8644,433" path="m10158,10l1514,10,1514,443,10158,443,10158,10xe" filled="true" fillcolor="#dedfe0" stroked="false">
                <v:path arrowok="t"/>
                <v:fill type="solid"/>
              </v:shape>
            </v:group>
            <v:group style="position:absolute;left:10;top:443;width:1505;height:416" coordorigin="10,443" coordsize="1505,416">
              <v:shape style="position:absolute;left:10;top:443;width:1505;height:416" coordorigin="10,443" coordsize="1505,416" path="m1514,443l10,443,10,858,1514,858,1514,443xe" filled="true" fillcolor="#dedfe0" stroked="false">
                <v:path arrowok="t"/>
                <v:fill type="solid"/>
              </v:shape>
            </v:group>
            <v:group style="position:absolute;left:1514;top:443;width:8644;height:416" coordorigin="1514,443" coordsize="8644,416">
              <v:shape style="position:absolute;left:1514;top:443;width:8644;height:416" coordorigin="1514,443" coordsize="8644,416" path="m10158,443l1514,443,1514,858,10158,858,10158,443xe" filled="true" fillcolor="#dedfe0" stroked="false">
                <v:path arrowok="t"/>
                <v:fill type="solid"/>
              </v:shape>
            </v:group>
            <v:group style="position:absolute;left:10;top:858;width:1505;height:416" coordorigin="10,858" coordsize="1505,416">
              <v:shape style="position:absolute;left:10;top:858;width:1505;height:416" coordorigin="10,858" coordsize="1505,416" path="m1514,858l10,858,10,1274,1514,1274,1514,858xe" filled="true" fillcolor="#dedfe0" stroked="false">
                <v:path arrowok="t"/>
                <v:fill type="solid"/>
              </v:shape>
            </v:group>
            <v:group style="position:absolute;left:1514;top:858;width:8644;height:416" coordorigin="1514,858" coordsize="8644,416">
              <v:shape style="position:absolute;left:1514;top:858;width:8644;height:416" coordorigin="1514,858" coordsize="8644,416" path="m10158,858l1514,858,1514,1274,10158,1274,10158,858xe" filled="true" fillcolor="#dedfe0" stroked="false">
                <v:path arrowok="t"/>
                <v:fill type="solid"/>
              </v:shape>
            </v:group>
            <v:group style="position:absolute;left:10;top:1274;width:1505;height:433" coordorigin="10,1274" coordsize="1505,433">
              <v:shape style="position:absolute;left:10;top:1274;width:1505;height:433" coordorigin="10,1274" coordsize="1505,433" path="m1514,1274l10,1274,10,1706,1514,1706,1514,1274xe" filled="true" fillcolor="#dedfe0" stroked="false">
                <v:path arrowok="t"/>
                <v:fill type="solid"/>
              </v:shape>
            </v:group>
            <v:group style="position:absolute;left:1514;top:1274;width:8644;height:433" coordorigin="1514,1274" coordsize="8644,433">
              <v:shape style="position:absolute;left:1514;top:1274;width:8644;height:433" coordorigin="1514,1274" coordsize="8644,433" path="m10158,1274l1514,1274,1514,1706,10158,1706,10158,1274xe" filled="true" fillcolor="#dedfe0" stroked="false">
                <v:path arrowok="t"/>
                <v:fill type="solid"/>
              </v:shape>
            </v:group>
            <v:group style="position:absolute;left:10;top:10;width:10149;height:2" coordorigin="10,10" coordsize="10149,2">
              <v:shape style="position:absolute;left:10;top:10;width:10149;height:2" coordorigin="10,10" coordsize="10149,0" path="m10,10l10158,10e" filled="false" stroked="true" strokeweight="1pt" strokecolor="#808285">
                <v:path arrowok="t"/>
              </v:shape>
            </v:group>
            <v:group style="position:absolute;left:10;top:1706;width:10149;height:2" coordorigin="10,1706" coordsize="10149,2">
              <v:shape style="position:absolute;left:10;top:1706;width:10149;height:2" coordorigin="10,1706" coordsize="10149,0" path="m10,1706l10158,1706e" filled="false" stroked="true" strokeweight="1pt" strokecolor="#808285">
                <v:path arrowok="t"/>
              </v:shape>
              <v:shape style="position:absolute;left:50;top:41;width:1150;height:1655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536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Address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Tel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658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Fax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e‑mail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Contact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person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Branch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Tel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54;top:41;width:6750;height:1655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Link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Intime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Private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C‑13,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Pannalal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Silk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Mills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Compound,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L.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Marg,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Bhandup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(West),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Mumbai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400078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+91‑22‑2594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6970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+91‑22‑2594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6969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hyperlink r:id="rId19"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rnt.helpdesk@linkintime.co.in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hyperlink>
                    </w:p>
                    <w:p>
                      <w:pPr>
                        <w:spacing w:line="208" w:lineRule="exact" w:before="10"/>
                        <w:ind w:left="0" w:right="1676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Mr.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Dnyanesh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Gharote,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Asst.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Vice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President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Corporate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Registry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203,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Davar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House,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197/199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D.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N.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Road,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Fort,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Mumbai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400001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+91‑22‑2269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4127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numPr>
          <w:ilvl w:val="1"/>
          <w:numId w:val="6"/>
        </w:numPr>
        <w:tabs>
          <w:tab w:pos="510" w:val="left" w:leader="none"/>
        </w:tabs>
        <w:spacing w:before="72"/>
        <w:ind w:left="509" w:right="0" w:hanging="352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Physical</w:t>
      </w:r>
      <w:r>
        <w:rPr>
          <w:rFonts w:ascii="Lucida Sans"/>
          <w:b/>
          <w:color w:val="231F20"/>
          <w:spacing w:val="-1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share</w:t>
      </w:r>
      <w:r>
        <w:rPr>
          <w:rFonts w:ascii="Lucida Sans"/>
          <w:b/>
          <w:color w:val="231F20"/>
          <w:spacing w:val="-1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certificate</w:t>
      </w:r>
      <w:r>
        <w:rPr>
          <w:rFonts w:ascii="Lucida Sans"/>
          <w:b/>
          <w:color w:val="231F20"/>
          <w:spacing w:val="-1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transfer</w:t>
      </w:r>
      <w:r>
        <w:rPr>
          <w:rFonts w:ascii="Lucida Sans"/>
          <w:b/>
          <w:color w:val="231F20"/>
          <w:spacing w:val="-1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system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Registrar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Agent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Registrar”),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respective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certificate(s),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scrutinises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verifies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signature(s)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transferor(s)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specimen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signature(s)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registered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transfers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checked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thoroughly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register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accordingly.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register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placed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approval,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meets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intervals.</w:t>
      </w:r>
      <w:r>
        <w:rPr/>
      </w:r>
    </w:p>
    <w:p>
      <w:pPr>
        <w:pStyle w:val="BodyText"/>
        <w:spacing w:line="240" w:lineRule="auto" w:before="156"/>
        <w:ind w:left="157" w:right="0"/>
        <w:jc w:val="both"/>
      </w:pPr>
      <w:r>
        <w:rPr>
          <w:color w:val="231F20"/>
          <w:w w:val="90"/>
        </w:rPr>
        <w:t>During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requests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mode.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5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w w:val="95"/>
          <w:sz w:val="18"/>
        </w:rPr>
        <w:t>Secr</w:t>
      </w:r>
      <w:r>
        <w:rPr>
          <w:rFonts w:ascii="Lucida Sans"/>
          <w:b/>
          <w:color w:val="6D6E71"/>
          <w:spacing w:val="-3"/>
          <w:w w:val="95"/>
          <w:sz w:val="18"/>
        </w:rPr>
        <w:t>etarial</w:t>
      </w:r>
      <w:r>
        <w:rPr>
          <w:rFonts w:ascii="Lucida Sans"/>
          <w:b/>
          <w:color w:val="6D6E71"/>
          <w:spacing w:val="-30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A</w:t>
      </w:r>
      <w:r>
        <w:rPr>
          <w:rFonts w:ascii="Lucida Sans"/>
          <w:b/>
          <w:color w:val="6D6E71"/>
          <w:spacing w:val="-3"/>
          <w:w w:val="95"/>
          <w:sz w:val="18"/>
        </w:rPr>
        <w:t>udit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qualified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Practicing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Chartered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Accountant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reconciliation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reconcile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admitted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Depository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(NSDL)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Depository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(India)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(CDSL)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listed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confirms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issued/paid‑up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dematerialised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NSDL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CDSL.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1"/>
          <w:numId w:val="6"/>
        </w:numPr>
        <w:tabs>
          <w:tab w:pos="479" w:val="left" w:leader="none"/>
        </w:tabs>
        <w:spacing w:before="0"/>
        <w:ind w:left="478" w:right="0" w:hanging="321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Distribution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Shareholding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as</w:t>
      </w:r>
      <w:r>
        <w:rPr>
          <w:rFonts w:ascii="Lucida Sans"/>
          <w:b/>
          <w:color w:val="231F20"/>
          <w:spacing w:val="-1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on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Marc</w:t>
      </w:r>
      <w:r>
        <w:rPr>
          <w:rFonts w:ascii="Lucida Sans"/>
          <w:b/>
          <w:color w:val="231F20"/>
          <w:spacing w:val="-3"/>
          <w:w w:val="105"/>
          <w:sz w:val="18"/>
        </w:rPr>
        <w:t>h</w:t>
      </w:r>
      <w:r>
        <w:rPr>
          <w:rFonts w:ascii="Lucida Sans"/>
          <w:b/>
          <w:color w:val="231F20"/>
          <w:spacing w:val="-1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31,</w:t>
      </w:r>
      <w:r>
        <w:rPr>
          <w:rFonts w:ascii="Lucida Sans"/>
          <w:b/>
          <w:color w:val="231F20"/>
          <w:spacing w:val="-12"/>
          <w:w w:val="105"/>
          <w:sz w:val="18"/>
        </w:rPr>
        <w:t> </w:t>
      </w:r>
      <w:r>
        <w:rPr>
          <w:rFonts w:ascii="Lucida Sans"/>
          <w:b/>
          <w:color w:val="231F20"/>
          <w:spacing w:val="-9"/>
          <w:w w:val="105"/>
          <w:sz w:val="18"/>
        </w:rPr>
        <w:t>2011</w:t>
      </w:r>
      <w:r>
        <w:rPr>
          <w:rFonts w:ascii="Lucida Sans"/>
          <w:sz w:val="18"/>
        </w:rPr>
      </w:r>
    </w:p>
    <w:p>
      <w:pPr>
        <w:spacing w:line="240" w:lineRule="auto" w:before="1"/>
        <w:rPr>
          <w:rFonts w:ascii="Lucida Sans" w:hAnsi="Lucida Sans" w:cs="Lucida Sans" w:eastAsia="Lucida Sans"/>
          <w:b/>
          <w:bCs/>
          <w:sz w:val="15"/>
          <w:szCs w:val="1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8"/>
        <w:gridCol w:w="1266"/>
        <w:gridCol w:w="1938"/>
        <w:gridCol w:w="1382"/>
      </w:tblGrid>
      <w:tr>
        <w:trPr>
          <w:trHeight w:val="529" w:hRule="exact"/>
        </w:trPr>
        <w:tc>
          <w:tcPr>
            <w:tcW w:w="561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170" w:val="left" w:leader="none"/>
              </w:tabs>
              <w:spacing w:line="200" w:lineRule="auto"/>
              <w:ind w:left="4054" w:right="594" w:hanging="396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Shares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nominal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value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</w:t>
            </w:r>
            <w:r>
              <w:rPr>
                <w:rFonts w:ascii="SimSun"/>
                <w:color w:val="6D6E71"/>
                <w:w w:val="90"/>
                <w:sz w:val="20"/>
              </w:rPr>
              <w:t>`</w:t>
            </w:r>
            <w:r>
              <w:rPr>
                <w:rFonts w:ascii="Cambria"/>
                <w:color w:val="6D6E71"/>
                <w:w w:val="90"/>
                <w:sz w:val="20"/>
              </w:rPr>
              <w:t>)</w:t>
              <w:tab/>
              <w:tab/>
            </w:r>
            <w:r>
              <w:rPr>
                <w:rFonts w:ascii="Cambria"/>
                <w:color w:val="6D6E71"/>
                <w:w w:val="95"/>
                <w:position w:val="1"/>
                <w:sz w:val="20"/>
              </w:rPr>
              <w:t>Number</w:t>
            </w:r>
            <w:r>
              <w:rPr>
                <w:rFonts w:ascii="Cambria"/>
                <w:color w:val="6D6E71"/>
                <w:spacing w:val="-21"/>
                <w:w w:val="95"/>
                <w:position w:val="1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position w:val="1"/>
                <w:sz w:val="20"/>
              </w:rPr>
              <w:t>of</w:t>
            </w:r>
            <w:r>
              <w:rPr>
                <w:rFonts w:ascii="Cambria"/>
                <w:color w:val="6D6E71"/>
                <w:w w:val="86"/>
                <w:position w:val="1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Shareholders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5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31" w:lineRule="exact"/>
              <w:ind w:left="2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Share</w:t>
            </w:r>
            <w:r>
              <w:rPr>
                <w:rFonts w:ascii="Cambria"/>
                <w:color w:val="6D6E71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amount</w:t>
            </w:r>
            <w:r>
              <w:rPr>
                <w:rFonts w:ascii="Cambria"/>
                <w:color w:val="6D6E71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</w:t>
            </w:r>
            <w:r>
              <w:rPr>
                <w:rFonts w:ascii="SimSun"/>
                <w:color w:val="6D6E71"/>
                <w:w w:val="90"/>
                <w:sz w:val="20"/>
              </w:rPr>
              <w:t>`</w:t>
            </w:r>
            <w:r>
              <w:rPr>
                <w:rFonts w:ascii="Cambria"/>
                <w:color w:val="6D6E71"/>
                <w:w w:val="90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%</w:t>
            </w:r>
            <w:r>
              <w:rPr>
                <w:rFonts w:ascii="Cambria"/>
                <w:color w:val="6D6E71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to</w:t>
            </w:r>
            <w:r>
              <w:rPr>
                <w:rFonts w:ascii="Cambria"/>
                <w:color w:val="6D6E71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Equity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470" w:val="left" w:leader="none"/>
              </w:tabs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Up</w:t>
            </w:r>
            <w:r>
              <w:rPr>
                <w:rFonts w:ascii="Cambria"/>
                <w:color w:val="231F20"/>
                <w:spacing w:val="-2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to</w:t>
            </w:r>
            <w:r>
              <w:rPr>
                <w:rFonts w:ascii="Cambria"/>
                <w:color w:val="231F20"/>
                <w:spacing w:val="-2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2,500</w:t>
              <w:tab/>
              <w:t>16,960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90.83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3,528,655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0.84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7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2,501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409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2.19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1,588,420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0.38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7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5,001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392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2.10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2,934,875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7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10,001</w:t>
            </w:r>
            <w:r>
              <w:rPr>
                <w:rFonts w:ascii="Cambria" w:hAnsi="Cambria" w:cs="Cambria" w:eastAsia="Cambria"/>
                <w:color w:val="231F20"/>
                <w:spacing w:val="-3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321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1.72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4,808,315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1.15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7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20,001</w:t>
            </w:r>
            <w:r>
              <w:rPr>
                <w:rFonts w:ascii="Cambria" w:hAnsi="Cambria" w:cs="Cambria" w:eastAsia="Cambria"/>
                <w:color w:val="231F20"/>
                <w:spacing w:val="-3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30,000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135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0.72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3,379,155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0.81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8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30,001</w:t>
            </w:r>
            <w:r>
              <w:rPr>
                <w:rFonts w:ascii="Cambria" w:hAnsi="Cambria" w:cs="Cambria" w:eastAsia="Cambria"/>
                <w:color w:val="231F20"/>
                <w:spacing w:val="-3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40,000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99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0.53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3,454,405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8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40,001</w:t>
            </w:r>
            <w:r>
              <w:rPr>
                <w:rFonts w:ascii="Cambria" w:hAnsi="Cambria" w:cs="Cambria" w:eastAsia="Cambria"/>
                <w:color w:val="231F20"/>
                <w:spacing w:val="-3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50,000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58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0.31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2,689,805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0.64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72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50,001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100,000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151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0.81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10,548,985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2.51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5020" w:val="righ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100,001</w:t>
            </w:r>
            <w:r>
              <w:rPr>
                <w:rFonts w:ascii="Cambria"/>
                <w:color w:val="231F20"/>
                <w:spacing w:val="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&amp;</w:t>
            </w:r>
            <w:r>
              <w:rPr>
                <w:rFonts w:ascii="Cambria"/>
                <w:color w:val="231F20"/>
                <w:spacing w:val="4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Above</w:t>
              <w:tab/>
              <w:t>148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0.79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386,541,395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92.15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4470" w:val="left" w:leader="none"/>
              </w:tabs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  <w:tab/>
            </w:r>
            <w:r>
              <w:rPr>
                <w:rFonts w:ascii="Cambria"/>
                <w:color w:val="6D6E71"/>
                <w:sz w:val="20"/>
              </w:rPr>
              <w:t>18,673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100.00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419,474,010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100.00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94" w:hRule="exact"/>
        </w:trPr>
        <w:tc>
          <w:tcPr>
            <w:tcW w:w="561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231F20"/>
                <w:spacing w:val="-4"/>
                <w:w w:val="105"/>
                <w:sz w:val="18"/>
              </w:rPr>
              <w:t>1</w:t>
            </w:r>
            <w:r>
              <w:rPr>
                <w:rFonts w:ascii="Lucida Sans"/>
                <w:b/>
                <w:color w:val="231F20"/>
                <w:spacing w:val="-3"/>
                <w:w w:val="105"/>
                <w:sz w:val="18"/>
              </w:rPr>
              <w:t>8.</w:t>
            </w:r>
            <w:r>
              <w:rPr>
                <w:rFonts w:ascii="Lucida Sans"/>
                <w:b/>
                <w:color w:val="231F20"/>
                <w:spacing w:val="-10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Shareholding</w:t>
            </w:r>
            <w:r>
              <w:rPr>
                <w:rFonts w:ascii="Lucida Sans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per</w:t>
            </w:r>
            <w:r>
              <w:rPr>
                <w:rFonts w:ascii="Lucida Sans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spacing w:val="-1"/>
                <w:w w:val="105"/>
                <w:sz w:val="18"/>
              </w:rPr>
              <w:t>Category</w:t>
            </w:r>
            <w:r>
              <w:rPr>
                <w:rFonts w:ascii="Lucida Sans"/>
                <w:b/>
                <w:color w:val="231F20"/>
                <w:spacing w:val="-10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as</w:t>
            </w:r>
            <w:r>
              <w:rPr>
                <w:rFonts w:ascii="Lucida Sans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on</w:t>
            </w:r>
            <w:r>
              <w:rPr>
                <w:rFonts w:ascii="Lucida Sans"/>
                <w:b/>
                <w:color w:val="231F20"/>
                <w:spacing w:val="-9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Marc</w:t>
            </w:r>
            <w:r>
              <w:rPr>
                <w:rFonts w:ascii="Lucida Sans"/>
                <w:b/>
                <w:color w:val="231F20"/>
                <w:spacing w:val="-3"/>
                <w:w w:val="105"/>
                <w:sz w:val="18"/>
              </w:rPr>
              <w:t>h</w:t>
            </w:r>
            <w:r>
              <w:rPr>
                <w:rFonts w:ascii="Lucida Sans"/>
                <w:b/>
                <w:color w:val="231F20"/>
                <w:spacing w:val="-10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31,</w:t>
            </w:r>
            <w:r>
              <w:rPr>
                <w:rFonts w:ascii="Lucida Sans"/>
                <w:b/>
                <w:color w:val="231F20"/>
                <w:spacing w:val="-9"/>
                <w:w w:val="105"/>
                <w:sz w:val="18"/>
              </w:rPr>
              <w:t> 2011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1266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93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382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561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Category</w:t>
            </w:r>
            <w:r>
              <w:rPr>
                <w:rFonts w:ascii="Cambria"/>
                <w:color w:val="6D6E71"/>
                <w:spacing w:val="2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of</w:t>
            </w:r>
            <w:r>
              <w:rPr>
                <w:rFonts w:ascii="Cambria"/>
                <w:color w:val="6D6E71"/>
                <w:spacing w:val="27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shareholders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Number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shares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6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Promoters: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Global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(Mauritius)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1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67,481,698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80.44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Mutual</w:t>
            </w:r>
            <w:r>
              <w:rPr>
                <w:rFonts w:ascii="Cambria"/>
                <w:color w:val="231F20"/>
                <w:spacing w:val="3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Funds/UTI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3,221,944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3.84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auto"/>
              <w:ind w:left="93" w:right="334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Financial  </w:t>
            </w:r>
            <w:r>
              <w:rPr>
                <w:rFonts w:ascii="Cambria"/>
                <w:color w:val="231F20"/>
                <w:spacing w:val="1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Institutions/Banks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Insurance </w:t>
            </w:r>
            <w:r>
              <w:rPr>
                <w:rFonts w:ascii="Cambria"/>
                <w:color w:val="231F20"/>
                <w:spacing w:val="2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Companies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Institutional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left="8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445,372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715" w:right="419" w:firstLine="70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2,302,505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0.53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968" w:right="61" w:firstLine="25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2.75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637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auto"/>
              <w:ind w:left="93" w:right="420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Bodies </w:t>
            </w:r>
            <w:r>
              <w:rPr>
                <w:rFonts w:ascii="Cambria" w:hAnsi="Cambria" w:cs="Cambria" w:eastAsia="Cambria"/>
                <w:color w:val="231F20"/>
                <w:spacing w:val="9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Corporate</w:t>
            </w:r>
            <w:r>
              <w:rPr>
                <w:rFonts w:ascii="Cambria" w:hAnsi="Cambria" w:cs="Cambria" w:eastAsia="Cambria"/>
                <w:color w:val="231F20"/>
                <w:w w:val="8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Individuals</w:t>
            </w:r>
            <w:r>
              <w:rPr>
                <w:rFonts w:ascii="Cambria" w:hAnsi="Cambria" w:cs="Cambria" w:eastAsia="Cambria"/>
                <w:color w:val="231F20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4" w:lineRule="exact"/>
              <w:ind w:left="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i.</w:t>
            </w:r>
            <w:r>
              <w:rPr>
                <w:rFonts w:ascii="Cambria"/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Holding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nominal</w:t>
            </w:r>
            <w:r>
              <w:rPr>
                <w:rFonts w:ascii="Cambria"/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capital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up</w:t>
            </w:r>
            <w:r>
              <w:rPr>
                <w:rFonts w:ascii="Cambria"/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to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SimSun"/>
                <w:color w:val="231F20"/>
                <w:spacing w:val="-6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lakh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4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589,909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9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4,716,288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0.70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6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5.62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left="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ii.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Holding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nominal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capital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excess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SimSun"/>
                <w:color w:val="231F20"/>
                <w:spacing w:val="-6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lakh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left="7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2,143,718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right="6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2.56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Clearing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Member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69,287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0.08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Market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Maker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10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8,881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6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Nationals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NRI</w:t>
            </w:r>
            <w:r>
              <w:rPr>
                <w:rFonts w:ascii="Cambria"/>
                <w:color w:val="231F20"/>
                <w:spacing w:val="3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(Repatriate)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983,758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1.17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NRI </w:t>
            </w:r>
            <w:r>
              <w:rPr>
                <w:rFonts w:ascii="Cambria" w:hAnsi="Cambria" w:cs="Cambria" w:eastAsia="Cambria"/>
                <w:color w:val="231F20"/>
                <w:spacing w:val="1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(Non‑Repatriate)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1,288,633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1.54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Overseas</w:t>
            </w:r>
            <w:r>
              <w:rPr>
                <w:rFonts w:ascii="Cambria"/>
                <w:color w:val="231F20"/>
                <w:spacing w:val="2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Corporate</w:t>
            </w:r>
            <w:r>
              <w:rPr>
                <w:rFonts w:ascii="Cambria"/>
                <w:color w:val="231F20"/>
                <w:spacing w:val="3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Bodies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Directors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10,441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Trust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195,456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HUF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17,233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Mutual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414,879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0.49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561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9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83,894,802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100.00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60" w:bottom="480" w:left="920" w:right="560"/>
        </w:sectPr>
      </w:pPr>
    </w:p>
    <w:p>
      <w:pPr>
        <w:pStyle w:val="BodyText"/>
        <w:spacing w:line="240" w:lineRule="auto" w:before="41"/>
        <w:ind w:left="120" w:right="0"/>
        <w:jc w:val="left"/>
      </w:pPr>
      <w:r>
        <w:rPr>
          <w:color w:val="231F20"/>
          <w:w w:val="90"/>
        </w:rPr>
        <w:t>During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2010‑2011:</w:t>
      </w:r>
      <w:r>
        <w:rPr/>
      </w:r>
    </w:p>
    <w:p>
      <w:pPr>
        <w:pStyle w:val="BodyText"/>
        <w:numPr>
          <w:ilvl w:val="0"/>
          <w:numId w:val="11"/>
        </w:numPr>
        <w:tabs>
          <w:tab w:pos="405" w:val="left" w:leader="none"/>
        </w:tabs>
        <w:spacing w:line="240" w:lineRule="auto" w:before="155" w:after="0"/>
        <w:ind w:left="404" w:right="0" w:hanging="284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 issued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allotted 39,945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equity shares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eligible employees who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exercised their ESOPs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during the year.</w:t>
      </w:r>
      <w:r>
        <w:rPr/>
      </w:r>
    </w:p>
    <w:p>
      <w:pPr>
        <w:pStyle w:val="BodyText"/>
        <w:numPr>
          <w:ilvl w:val="0"/>
          <w:numId w:val="11"/>
        </w:numPr>
        <w:tabs>
          <w:tab w:pos="405" w:val="left" w:leader="none"/>
        </w:tabs>
        <w:spacing w:line="240" w:lineRule="auto" w:before="155" w:after="0"/>
        <w:ind w:left="404" w:right="0" w:hanging="284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ADR/GDR.</w:t>
      </w:r>
      <w:r>
        <w:rPr/>
      </w:r>
    </w:p>
    <w:p>
      <w:pPr>
        <w:pStyle w:val="BodyText"/>
        <w:numPr>
          <w:ilvl w:val="0"/>
          <w:numId w:val="11"/>
        </w:numPr>
        <w:tabs>
          <w:tab w:pos="405" w:val="left" w:leader="none"/>
        </w:tabs>
        <w:spacing w:line="240" w:lineRule="auto" w:before="155" w:after="0"/>
        <w:ind w:left="404" w:right="0" w:hanging="284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promoters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pledged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0"/>
          <w:numId w:val="12"/>
        </w:numPr>
        <w:tabs>
          <w:tab w:pos="473" w:val="left" w:leader="none"/>
        </w:tabs>
        <w:spacing w:before="0"/>
        <w:ind w:left="472" w:right="0" w:hanging="352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Dematerialisation</w:t>
      </w:r>
      <w:r>
        <w:rPr>
          <w:rFonts w:ascii="Lucida Sans"/>
          <w:b/>
          <w:color w:val="231F20"/>
          <w:spacing w:val="20"/>
          <w:sz w:val="18"/>
        </w:rPr>
        <w:t> </w:t>
      </w:r>
      <w:r>
        <w:rPr>
          <w:rFonts w:ascii="Lucida Sans"/>
          <w:b/>
          <w:color w:val="231F20"/>
          <w:sz w:val="18"/>
        </w:rPr>
        <w:t>of</w:t>
      </w:r>
      <w:r>
        <w:rPr>
          <w:rFonts w:ascii="Lucida Sans"/>
          <w:b/>
          <w:color w:val="231F20"/>
          <w:spacing w:val="20"/>
          <w:sz w:val="18"/>
        </w:rPr>
        <w:t> </w:t>
      </w:r>
      <w:r>
        <w:rPr>
          <w:rFonts w:ascii="Lucida Sans"/>
          <w:b/>
          <w:color w:val="231F20"/>
          <w:sz w:val="18"/>
        </w:rPr>
        <w:t>shares</w:t>
      </w:r>
      <w:r>
        <w:rPr>
          <w:rFonts w:ascii="Lucida Sans"/>
          <w:b/>
          <w:color w:val="231F20"/>
          <w:spacing w:val="20"/>
          <w:sz w:val="18"/>
        </w:rPr>
        <w:t> </w:t>
      </w:r>
      <w:r>
        <w:rPr>
          <w:rFonts w:ascii="Lucida Sans"/>
          <w:b/>
          <w:color w:val="231F20"/>
          <w:sz w:val="18"/>
        </w:rPr>
        <w:t>and</w:t>
      </w:r>
      <w:r>
        <w:rPr>
          <w:rFonts w:ascii="Lucida Sans"/>
          <w:b/>
          <w:color w:val="231F20"/>
          <w:spacing w:val="20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liquidity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2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compulsory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mode.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Depository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System,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Identification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(ISIN)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allotted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INE881D01027.</w:t>
      </w:r>
      <w:r>
        <w:rPr/>
      </w:r>
    </w:p>
    <w:p>
      <w:pPr>
        <w:pStyle w:val="BodyText"/>
        <w:spacing w:line="240" w:lineRule="auto" w:before="156"/>
        <w:ind w:left="120" w:right="0"/>
        <w:jc w:val="left"/>
      </w:pP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98.67%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electronic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form.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0"/>
          <w:numId w:val="12"/>
        </w:numPr>
        <w:tabs>
          <w:tab w:pos="468" w:val="left" w:leader="none"/>
        </w:tabs>
        <w:spacing w:before="0"/>
        <w:ind w:left="467" w:right="0" w:hanging="347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A</w:t>
      </w:r>
      <w:r>
        <w:rPr>
          <w:rFonts w:ascii="Lucida Sans"/>
          <w:b/>
          <w:color w:val="231F20"/>
          <w:spacing w:val="-2"/>
          <w:w w:val="105"/>
          <w:sz w:val="18"/>
        </w:rPr>
        <w:t>ddress</w:t>
      </w:r>
      <w:r>
        <w:rPr>
          <w:rFonts w:ascii="Lucida Sans"/>
          <w:b/>
          <w:color w:val="231F20"/>
          <w:spacing w:val="-28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f</w:t>
      </w:r>
      <w:r>
        <w:rPr>
          <w:rFonts w:ascii="Lucida Sans"/>
          <w:b/>
          <w:color w:val="231F20"/>
          <w:spacing w:val="-3"/>
          <w:w w:val="105"/>
          <w:sz w:val="18"/>
        </w:rPr>
        <w:t>or</w:t>
      </w:r>
      <w:r>
        <w:rPr>
          <w:rFonts w:ascii="Lucida Sans"/>
          <w:b/>
          <w:color w:val="231F20"/>
          <w:spacing w:val="-2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correspondence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spacing w:line="200" w:lineRule="atLeast"/>
        <w:ind w:left="110" w:right="0" w:firstLine="0"/>
        <w:rPr>
          <w:rFonts w:ascii="Lucida Sans" w:hAnsi="Lucida Sans" w:cs="Lucida Sans" w:eastAsia="Lucida Sans"/>
          <w:sz w:val="20"/>
          <w:szCs w:val="20"/>
        </w:rPr>
      </w:pPr>
      <w:r>
        <w:rPr>
          <w:rFonts w:ascii="Lucida Sans" w:hAnsi="Lucida Sans" w:cs="Lucida Sans" w:eastAsia="Lucida Sans"/>
          <w:sz w:val="20"/>
          <w:szCs w:val="20"/>
        </w:rPr>
        <w:pict>
          <v:group style="width:508pt;height:126.25pt;mso-position-horizontal-relative:char;mso-position-vertical-relative:line" coordorigin="0,0" coordsize="10160,2525">
            <v:group style="position:absolute;left:10;top:10;width:5151;height:826" coordorigin="10,10" coordsize="5151,826">
              <v:shape style="position:absolute;left:10;top:10;width:5151;height:826" coordorigin="10,10" coordsize="5151,826" path="m5160,10l10,10,10,835,5160,835,5160,10xe" filled="true" fillcolor="#dedfe0" stroked="false">
                <v:path arrowok="t"/>
                <v:fill type="solid"/>
              </v:shape>
            </v:group>
            <v:group style="position:absolute;left:5160;top:10;width:4989;height:826" coordorigin="5160,10" coordsize="4989,826">
              <v:shape style="position:absolute;left:5160;top:10;width:4989;height:826" coordorigin="5160,10" coordsize="4989,826" path="m10149,10l5160,10,5160,835,10149,835,10149,10xe" filled="true" fillcolor="#dedfe0" stroked="false">
                <v:path arrowok="t"/>
                <v:fill type="solid"/>
              </v:shape>
            </v:group>
            <v:group style="position:absolute;left:10;top:835;width:5151;height:416" coordorigin="10,835" coordsize="5151,416">
              <v:shape style="position:absolute;left:10;top:835;width:5151;height:416" coordorigin="10,835" coordsize="5151,416" path="m5160,835l10,835,10,1251,5160,1251,5160,835xe" filled="true" fillcolor="#dedfe0" stroked="false">
                <v:path arrowok="t"/>
                <v:fill type="solid"/>
              </v:shape>
            </v:group>
            <v:group style="position:absolute;left:5160;top:835;width:4989;height:416" coordorigin="5160,835" coordsize="4989,416">
              <v:shape style="position:absolute;left:5160;top:835;width:4989;height:416" coordorigin="5160,835" coordsize="4989,416" path="m10149,835l5160,835,5160,1251,10149,1251,10149,835xe" filled="true" fillcolor="#dedfe0" stroked="false">
                <v:path arrowok="t"/>
                <v:fill type="solid"/>
              </v:shape>
            </v:group>
            <v:group style="position:absolute;left:10;top:1251;width:5151;height:624" coordorigin="10,1251" coordsize="5151,624">
              <v:shape style="position:absolute;left:10;top:1251;width:5151;height:624" coordorigin="10,1251" coordsize="5151,624" path="m5160,1251l10,1251,10,1874,5160,1874,5160,1251xe" filled="true" fillcolor="#dedfe0" stroked="false">
                <v:path arrowok="t"/>
                <v:fill type="solid"/>
              </v:shape>
            </v:group>
            <v:group style="position:absolute;left:5160;top:1251;width:4989;height:624" coordorigin="5160,1251" coordsize="4989,624">
              <v:shape style="position:absolute;left:5160;top:1251;width:4989;height:624" coordorigin="5160,1251" coordsize="4989,624" path="m10149,1251l5160,1251,5160,1874,10149,1874,10149,1251xe" filled="true" fillcolor="#dedfe0" stroked="false">
                <v:path arrowok="t"/>
                <v:fill type="solid"/>
              </v:shape>
            </v:group>
            <v:group style="position:absolute;left:10;top:1874;width:5151;height:416" coordorigin="10,1874" coordsize="5151,416">
              <v:shape style="position:absolute;left:10;top:1874;width:5151;height:416" coordorigin="10,1874" coordsize="5151,416" path="m5160,1874l10,1874,10,2290,5160,2290,5160,1874xe" filled="true" fillcolor="#dedfe0" stroked="false">
                <v:path arrowok="t"/>
                <v:fill type="solid"/>
              </v:shape>
            </v:group>
            <v:group style="position:absolute;left:5160;top:1874;width:4989;height:416" coordorigin="5160,1874" coordsize="4989,416">
              <v:shape style="position:absolute;left:5160;top:1874;width:4989;height:416" coordorigin="5160,1874" coordsize="4989,416" path="m10149,1874l5160,1874,5160,2290,10149,2290,10149,1874xe" filled="true" fillcolor="#dedfe0" stroked="false">
                <v:path arrowok="t"/>
                <v:fill type="solid"/>
              </v:shape>
            </v:group>
            <v:group style="position:absolute;left:10;top:2290;width:5151;height:225" coordorigin="10,2290" coordsize="5151,225">
              <v:shape style="position:absolute;left:10;top:2290;width:5151;height:225" coordorigin="10,2290" coordsize="5151,225" path="m5160,2290l10,2290,10,2515,5160,2515,5160,2290xe" filled="true" fillcolor="#dedfe0" stroked="false">
                <v:path arrowok="t"/>
                <v:fill type="solid"/>
              </v:shape>
            </v:group>
            <v:group style="position:absolute;left:5160;top:2290;width:4989;height:225" coordorigin="5160,2290" coordsize="4989,225">
              <v:shape style="position:absolute;left:5160;top:2290;width:4989;height:225" coordorigin="5160,2290" coordsize="4989,225" path="m10149,2290l5160,2290,5160,2515,10149,2515,10149,2290xe" filled="true" fillcolor="#dedfe0" stroked="false">
                <v:path arrowok="t"/>
                <v:fill type="solid"/>
              </v:shape>
            </v:group>
            <v:group style="position:absolute;left:10;top:10;width:10140;height:2" coordorigin="10,10" coordsize="10140,2">
              <v:shape style="position:absolute;left:10;top:10;width:10140;height:2" coordorigin="10,10" coordsize="10140,0" path="m10,10l10149,10e" filled="false" stroked="true" strokeweight="1pt" strokecolor="#808285">
                <v:path arrowok="t"/>
              </v:shape>
            </v:group>
            <v:group style="position:absolute;left:10;top:2515;width:10140;height:2" coordorigin="10,2515" coordsize="10140,2">
              <v:shape style="position:absolute;left:10;top:2515;width:10140;height:2" coordorigin="10,2515" coordsize="10140,0" path="m10,2515l10149,2515e" filled="false" stroked="true" strokeweight="1pt" strokecolor="#808285">
                <v:path arrowok="t"/>
              </v:shape>
              <v:shape style="position:absolute;left:10;top:10;width:10140;height:2505" type="#_x0000_t20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3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Registered</w:t>
                      </w:r>
                      <w:r>
                        <w:rPr>
                          <w:rFonts w:ascii="Cambria"/>
                          <w:color w:val="6D6E71"/>
                          <w:spacing w:val="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Office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Lucida Sans" w:hAnsi="Lucida Sans" w:cs="Lucida Sans" w:eastAsia="Lucida Sans"/>
                          <w:b/>
                          <w:bCs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08" w:lineRule="exact" w:before="0"/>
                        <w:ind w:left="39" w:right="683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Park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9" w:right="774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Western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Express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Highway</w:t>
                      </w:r>
                      <w:r>
                        <w:rPr>
                          <w:rFonts w:ascii="Cambria"/>
                          <w:color w:val="231F20"/>
                          <w:w w:val="9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Goregaon 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(East)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9" w:right="8791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Mumbai</w:t>
                      </w:r>
                      <w:r>
                        <w:rPr>
                          <w:rFonts w:ascii="Cambria"/>
                          <w:color w:val="231F20"/>
                          <w:spacing w:val="3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400063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Maharashtra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3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Tel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+91‑22‑6718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Fax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+91‑22‑6718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3001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3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e‑mail: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  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20"/>
                          <w:w w:val="85"/>
                          <w:sz w:val="20"/>
                          <w:szCs w:val="20"/>
                        </w:rPr>
                        <w:t> </w:t>
                      </w:r>
                      <w:hyperlink r:id="rId20">
                        <w:r>
                          <w:rPr>
                            <w:rFonts w:ascii="Cambria" w:hAnsi="Cambria" w:cs="Cambria" w:eastAsia="Cambria"/>
                            <w:color w:val="231F20"/>
                            <w:w w:val="85"/>
                            <w:sz w:val="20"/>
                            <w:szCs w:val="20"/>
                          </w:rPr>
                          <w:t>investors‑vp‑ofss_in@oracle.com</w:t>
                        </w:r>
                        <w:r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 w:hAnsi="Lucida Sans" w:cs="Lucida Sans" w:eastAsia="Lucida Sans"/>
          <w:sz w:val="20"/>
          <w:szCs w:val="20"/>
        </w:rPr>
      </w:r>
    </w:p>
    <w:p>
      <w:pPr>
        <w:spacing w:before="99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details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other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office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addresses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India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have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been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mentioned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Corporate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information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section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annual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report.</w:t>
      </w:r>
      <w:r>
        <w:rPr>
          <w:rFonts w:ascii="Cambria"/>
          <w:sz w:val="18"/>
        </w:rPr>
      </w:r>
    </w:p>
    <w:p>
      <w:pPr>
        <w:spacing w:after="0"/>
        <w:jc w:val="left"/>
        <w:rPr>
          <w:rFonts w:ascii="Cambria" w:hAnsi="Cambria" w:cs="Cambria" w:eastAsia="Cambria"/>
          <w:sz w:val="18"/>
          <w:szCs w:val="18"/>
        </w:rPr>
        <w:sectPr>
          <w:pgSz w:w="11910" w:h="16840"/>
          <w:pgMar w:header="0" w:footer="277" w:top="560" w:bottom="460" w:left="560" w:right="96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231F20"/>
          <w:spacing w:val="-3"/>
          <w:w w:val="95"/>
        </w:rPr>
        <w:t>Annexur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Dir</w:t>
      </w:r>
      <w:r>
        <w:rPr>
          <w:color w:val="231F20"/>
          <w:spacing w:val="-2"/>
          <w:w w:val="95"/>
        </w:rPr>
        <w:t>ect</w:t>
      </w:r>
      <w:r>
        <w:rPr>
          <w:color w:val="231F20"/>
          <w:spacing w:val="-3"/>
          <w:w w:val="95"/>
        </w:rPr>
        <w:t>ors’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4"/>
          <w:w w:val="95"/>
        </w:rPr>
        <w:t>repor</w:t>
      </w:r>
      <w:r>
        <w:rPr>
          <w:color w:val="231F20"/>
          <w:spacing w:val="-3"/>
          <w:w w:val="95"/>
        </w:rPr>
        <w:t>t</w:t>
      </w:r>
      <w:r>
        <w:rPr>
          <w:b w:val="0"/>
          <w:bCs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pStyle w:val="Heading3"/>
        <w:spacing w:line="223" w:lineRule="exact" w:before="172"/>
        <w:ind w:right="0"/>
        <w:jc w:val="left"/>
        <w:rPr>
          <w:b w:val="0"/>
          <w:bCs w:val="0"/>
        </w:rPr>
      </w:pPr>
      <w:r>
        <w:rPr>
          <w:color w:val="231F20"/>
        </w:rPr>
        <w:t>To</w:t>
      </w:r>
      <w:r>
        <w:rPr>
          <w:b w:val="0"/>
        </w:rPr>
      </w:r>
    </w:p>
    <w:p>
      <w:pPr>
        <w:spacing w:line="220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The</w:t>
      </w:r>
      <w:r>
        <w:rPr>
          <w:rFonts w:ascii="Garamond"/>
          <w:b/>
          <w:color w:val="231F20"/>
          <w:spacing w:val="-5"/>
          <w:sz w:val="20"/>
        </w:rPr>
        <w:t> </w:t>
      </w:r>
      <w:r>
        <w:rPr>
          <w:rFonts w:ascii="Garamond"/>
          <w:b/>
          <w:color w:val="231F20"/>
          <w:sz w:val="20"/>
        </w:rPr>
        <w:t>Board</w:t>
      </w:r>
      <w:r>
        <w:rPr>
          <w:rFonts w:ascii="Garamond"/>
          <w:b/>
          <w:color w:val="231F20"/>
          <w:spacing w:val="-5"/>
          <w:sz w:val="20"/>
        </w:rPr>
        <w:t> </w:t>
      </w:r>
      <w:r>
        <w:rPr>
          <w:rFonts w:ascii="Garamond"/>
          <w:b/>
          <w:color w:val="231F20"/>
          <w:sz w:val="20"/>
        </w:rPr>
        <w:t>of</w:t>
      </w:r>
      <w:r>
        <w:rPr>
          <w:rFonts w:ascii="Garamond"/>
          <w:b/>
          <w:color w:val="231F20"/>
          <w:spacing w:val="-4"/>
          <w:sz w:val="20"/>
        </w:rPr>
        <w:t> </w:t>
      </w:r>
      <w:r>
        <w:rPr>
          <w:rFonts w:ascii="Garamond"/>
          <w:b/>
          <w:color w:val="231F20"/>
          <w:sz w:val="20"/>
        </w:rPr>
        <w:t>Directors</w:t>
      </w:r>
      <w:r>
        <w:rPr>
          <w:rFonts w:ascii="Garamond"/>
          <w:sz w:val="20"/>
        </w:rPr>
      </w:r>
    </w:p>
    <w:p>
      <w:pPr>
        <w:spacing w:line="234" w:lineRule="auto" w:before="1"/>
        <w:ind w:left="117" w:right="5985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Oracle</w:t>
      </w:r>
      <w:r>
        <w:rPr>
          <w:rFonts w:ascii="Garamond"/>
          <w:b/>
          <w:color w:val="231F20"/>
          <w:spacing w:val="-17"/>
          <w:sz w:val="20"/>
        </w:rPr>
        <w:t> </w:t>
      </w:r>
      <w:r>
        <w:rPr>
          <w:rFonts w:ascii="Garamond"/>
          <w:b/>
          <w:color w:val="231F20"/>
          <w:sz w:val="20"/>
        </w:rPr>
        <w:t>Financial</w:t>
      </w:r>
      <w:r>
        <w:rPr>
          <w:rFonts w:ascii="Garamond"/>
          <w:b/>
          <w:color w:val="231F20"/>
          <w:spacing w:val="-17"/>
          <w:sz w:val="20"/>
        </w:rPr>
        <w:t> </w:t>
      </w:r>
      <w:r>
        <w:rPr>
          <w:rFonts w:ascii="Garamond"/>
          <w:b/>
          <w:color w:val="231F20"/>
          <w:sz w:val="20"/>
        </w:rPr>
        <w:t>Services</w:t>
      </w:r>
      <w:r>
        <w:rPr>
          <w:rFonts w:ascii="Garamond"/>
          <w:b/>
          <w:color w:val="231F20"/>
          <w:spacing w:val="-17"/>
          <w:sz w:val="20"/>
        </w:rPr>
        <w:t> </w:t>
      </w:r>
      <w:r>
        <w:rPr>
          <w:rFonts w:ascii="Garamond"/>
          <w:b/>
          <w:color w:val="231F20"/>
          <w:sz w:val="20"/>
        </w:rPr>
        <w:t>Software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Limited</w:t>
      </w:r>
      <w:r>
        <w:rPr>
          <w:rFonts w:ascii="Garamond"/>
          <w:b/>
          <w:color w:val="231F20"/>
          <w:w w:val="97"/>
          <w:sz w:val="20"/>
        </w:rPr>
        <w:t> </w:t>
      </w:r>
      <w:r>
        <w:rPr>
          <w:rFonts w:ascii="Garamond"/>
          <w:b/>
          <w:color w:val="231F20"/>
          <w:sz w:val="20"/>
        </w:rPr>
        <w:t>Mumbai</w:t>
      </w:r>
      <w:r>
        <w:rPr>
          <w:rFonts w:ascii="Garamond"/>
          <w:sz w:val="20"/>
        </w:rPr>
      </w:r>
    </w:p>
    <w:p>
      <w:pPr>
        <w:pStyle w:val="BodyText"/>
        <w:spacing w:line="240" w:lineRule="auto" w:before="148"/>
        <w:ind w:right="0"/>
        <w:jc w:val="left"/>
      </w:pP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certify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that:</w:t>
      </w:r>
      <w:r>
        <w:rPr/>
      </w:r>
    </w:p>
    <w:p>
      <w:pPr>
        <w:pStyle w:val="BodyText"/>
        <w:numPr>
          <w:ilvl w:val="0"/>
          <w:numId w:val="13"/>
        </w:numPr>
        <w:tabs>
          <w:tab w:pos="402" w:val="left" w:leader="none"/>
        </w:tabs>
        <w:spacing w:line="220" w:lineRule="exact" w:before="169" w:after="0"/>
        <w:ind w:left="401" w:right="120" w:hanging="284"/>
        <w:jc w:val="left"/>
      </w:pPr>
      <w:r>
        <w:rPr>
          <w:color w:val="231F20"/>
          <w:w w:val="90"/>
        </w:rPr>
        <w:t>We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Company”)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belief:</w:t>
      </w:r>
      <w:r>
        <w:rPr/>
      </w:r>
    </w:p>
    <w:p>
      <w:pPr>
        <w:pStyle w:val="BodyText"/>
        <w:numPr>
          <w:ilvl w:val="1"/>
          <w:numId w:val="13"/>
        </w:numPr>
        <w:tabs>
          <w:tab w:pos="685" w:val="left" w:leader="none"/>
        </w:tabs>
        <w:spacing w:line="220" w:lineRule="exact" w:before="170" w:after="0"/>
        <w:ind w:left="684" w:right="120" w:hanging="283"/>
        <w:jc w:val="left"/>
      </w:pPr>
      <w:r>
        <w:rPr>
          <w:color w:val="231F20"/>
          <w:w w:val="90"/>
        </w:rPr>
        <w:t>These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materially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untrue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statement/figures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omit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statements/figures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misleading;</w:t>
      </w:r>
      <w:r>
        <w:rPr/>
      </w:r>
    </w:p>
    <w:p>
      <w:pPr>
        <w:pStyle w:val="BodyText"/>
        <w:numPr>
          <w:ilvl w:val="1"/>
          <w:numId w:val="13"/>
        </w:numPr>
        <w:tabs>
          <w:tab w:pos="685" w:val="left" w:leader="none"/>
        </w:tabs>
        <w:spacing w:line="220" w:lineRule="exact" w:before="170" w:after="0"/>
        <w:ind w:left="684" w:right="120" w:hanging="283"/>
        <w:jc w:val="left"/>
      </w:pPr>
      <w:r>
        <w:rPr>
          <w:color w:val="231F20"/>
          <w:w w:val="90"/>
        </w:rPr>
        <w:t>These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affairs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w w:val="90"/>
        </w:rPr>
        <w:t> standards,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laws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regulations.</w:t>
      </w:r>
      <w:r>
        <w:rPr/>
      </w:r>
    </w:p>
    <w:p>
      <w:pPr>
        <w:pStyle w:val="BodyText"/>
        <w:numPr>
          <w:ilvl w:val="0"/>
          <w:numId w:val="13"/>
        </w:numPr>
        <w:tabs>
          <w:tab w:pos="401" w:val="left" w:leader="none"/>
        </w:tabs>
        <w:spacing w:line="220" w:lineRule="exact" w:before="170" w:after="0"/>
        <w:ind w:left="400" w:right="120" w:hanging="283"/>
        <w:jc w:val="left"/>
      </w:pPr>
      <w:r>
        <w:rPr>
          <w:color w:val="231F20"/>
          <w:w w:val="90"/>
        </w:rPr>
        <w:t>There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belief,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transactions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fraudulent,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illegal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violative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conduct.</w:t>
      </w:r>
      <w:r>
        <w:rPr/>
      </w:r>
    </w:p>
    <w:p>
      <w:pPr>
        <w:pStyle w:val="BodyText"/>
        <w:numPr>
          <w:ilvl w:val="0"/>
          <w:numId w:val="13"/>
        </w:numPr>
        <w:tabs>
          <w:tab w:pos="401" w:val="left" w:leader="none"/>
        </w:tabs>
        <w:spacing w:line="220" w:lineRule="exact" w:before="170" w:after="0"/>
        <w:ind w:left="400" w:right="118" w:hanging="283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accept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responsibility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establishing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controls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evaluated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effectiveness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control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pertaining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disclosed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deficiencies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design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operation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controls,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aware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propose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rectify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deficiencies.</w:t>
      </w:r>
      <w:r>
        <w:rPr/>
      </w:r>
    </w:p>
    <w:p>
      <w:pPr>
        <w:pStyle w:val="BodyText"/>
        <w:numPr>
          <w:ilvl w:val="0"/>
          <w:numId w:val="13"/>
        </w:numPr>
        <w:tabs>
          <w:tab w:pos="401" w:val="left" w:leader="none"/>
        </w:tabs>
        <w:spacing w:line="240" w:lineRule="auto" w:before="156" w:after="0"/>
        <w:ind w:left="400" w:right="0" w:hanging="283"/>
        <w:jc w:val="left"/>
      </w:pP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indicated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Committee:</w:t>
      </w:r>
      <w:r>
        <w:rPr/>
      </w:r>
    </w:p>
    <w:p>
      <w:pPr>
        <w:pStyle w:val="BodyText"/>
        <w:numPr>
          <w:ilvl w:val="1"/>
          <w:numId w:val="13"/>
        </w:numPr>
        <w:tabs>
          <w:tab w:pos="798" w:val="left" w:leader="none"/>
        </w:tabs>
        <w:spacing w:line="240" w:lineRule="auto" w:before="155" w:after="0"/>
        <w:ind w:left="797" w:right="0" w:hanging="397"/>
        <w:jc w:val="left"/>
      </w:pPr>
      <w:r>
        <w:rPr>
          <w:color w:val="231F20"/>
          <w:w w:val="90"/>
        </w:rPr>
        <w:t>Significant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2011,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any;</w:t>
      </w:r>
      <w:r>
        <w:rPr/>
      </w:r>
    </w:p>
    <w:p>
      <w:pPr>
        <w:pStyle w:val="BodyText"/>
        <w:numPr>
          <w:ilvl w:val="1"/>
          <w:numId w:val="13"/>
        </w:numPr>
        <w:tabs>
          <w:tab w:pos="798" w:val="left" w:leader="none"/>
        </w:tabs>
        <w:spacing w:line="220" w:lineRule="exact" w:before="169" w:after="0"/>
        <w:ind w:left="797" w:right="120" w:hanging="397"/>
        <w:jc w:val="left"/>
      </w:pPr>
      <w:r>
        <w:rPr>
          <w:color w:val="231F20"/>
          <w:w w:val="95"/>
        </w:rPr>
        <w:t>Significant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policies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statements;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/>
      </w:r>
    </w:p>
    <w:p>
      <w:pPr>
        <w:pStyle w:val="BodyText"/>
        <w:numPr>
          <w:ilvl w:val="1"/>
          <w:numId w:val="13"/>
        </w:numPr>
        <w:tabs>
          <w:tab w:pos="798" w:val="left" w:leader="none"/>
        </w:tabs>
        <w:spacing w:line="220" w:lineRule="exact" w:before="170" w:after="0"/>
        <w:ind w:left="797" w:right="120" w:hanging="397"/>
        <w:jc w:val="left"/>
      </w:pPr>
      <w:r>
        <w:rPr>
          <w:color w:val="231F20"/>
          <w:w w:val="90"/>
        </w:rPr>
        <w:t>instances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fraud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aware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involvement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therein,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any,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having 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 role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the Company’s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internal control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system over 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reporting.</w:t>
      </w:r>
      <w:r>
        <w:rPr/>
      </w:r>
    </w:p>
    <w:p>
      <w:pPr>
        <w:pStyle w:val="BodyText"/>
        <w:numPr>
          <w:ilvl w:val="0"/>
          <w:numId w:val="13"/>
        </w:numPr>
        <w:tabs>
          <w:tab w:pos="401" w:val="left" w:leader="none"/>
        </w:tabs>
        <w:spacing w:line="220" w:lineRule="exact" w:before="170" w:after="0"/>
        <w:ind w:left="400" w:right="120" w:hanging="283"/>
        <w:jc w:val="left"/>
      </w:pPr>
      <w:r>
        <w:rPr>
          <w:color w:val="231F20"/>
          <w:w w:val="90"/>
        </w:rPr>
        <w:t>We further declare that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 Board members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Senior Management Personnel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 affirmed compliance 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Codes of Conduct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pStyle w:val="Heading3"/>
        <w:spacing w:line="240" w:lineRule="auto" w:before="173"/>
        <w:ind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6"/>
        </w:rPr>
        <w:t> </w:t>
      </w:r>
      <w:r>
        <w:rPr>
          <w:color w:val="231F20"/>
        </w:rPr>
        <w:t>Oracle</w:t>
      </w:r>
      <w:r>
        <w:rPr>
          <w:color w:val="231F20"/>
          <w:spacing w:val="-15"/>
        </w:rPr>
        <w:t> </w:t>
      </w:r>
      <w:r>
        <w:rPr>
          <w:color w:val="231F20"/>
        </w:rPr>
        <w:t>Financial</w:t>
      </w:r>
      <w:r>
        <w:rPr>
          <w:color w:val="231F20"/>
          <w:spacing w:val="-15"/>
        </w:rPr>
        <w:t> </w:t>
      </w:r>
      <w:r>
        <w:rPr>
          <w:color w:val="231F20"/>
        </w:rPr>
        <w:t>Services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5"/>
        </w:rPr>
        <w:t> </w:t>
      </w:r>
      <w:r>
        <w:rPr>
          <w:color w:val="231F20"/>
        </w:rPr>
        <w:t>Limited</w:t>
      </w:r>
      <w:r>
        <w:rPr>
          <w:b w:val="0"/>
        </w:rPr>
      </w: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tabs>
          <w:tab w:pos="8626" w:val="left" w:leader="none"/>
        </w:tabs>
        <w:spacing w:line="214" w:lineRule="exact" w:before="168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Chaitanya</w:t>
      </w:r>
      <w:r>
        <w:rPr>
          <w:rFonts w:ascii="Garamond"/>
          <w:b/>
          <w:color w:val="231F20"/>
          <w:spacing w:val="-29"/>
          <w:sz w:val="20"/>
        </w:rPr>
        <w:t> </w:t>
      </w:r>
      <w:r>
        <w:rPr>
          <w:rFonts w:ascii="Garamond"/>
          <w:b/>
          <w:color w:val="231F20"/>
          <w:sz w:val="20"/>
        </w:rPr>
        <w:t>Kamat</w:t>
        <w:tab/>
      </w:r>
      <w:r>
        <w:rPr>
          <w:rFonts w:ascii="Garamond"/>
          <w:b/>
          <w:color w:val="231F20"/>
          <w:w w:val="95"/>
          <w:sz w:val="20"/>
        </w:rPr>
        <w:t>Makarand </w:t>
      </w:r>
      <w:r>
        <w:rPr>
          <w:rFonts w:ascii="Garamond"/>
          <w:b/>
          <w:color w:val="231F20"/>
          <w:spacing w:val="2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Padalkar</w:t>
      </w:r>
      <w:r>
        <w:rPr>
          <w:rFonts w:ascii="Garamond"/>
          <w:sz w:val="20"/>
        </w:rPr>
      </w:r>
    </w:p>
    <w:p>
      <w:pPr>
        <w:pStyle w:val="BodyText"/>
        <w:tabs>
          <w:tab w:pos="8520" w:val="left" w:leader="none"/>
        </w:tabs>
        <w:spacing w:line="223" w:lineRule="exact"/>
        <w:ind w:right="0"/>
        <w:jc w:val="left"/>
      </w:pPr>
      <w:r>
        <w:rPr>
          <w:color w:val="231F20"/>
          <w:w w:val="95"/>
        </w:rPr>
        <w:t>Managing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CEO</w:t>
        <w:tab/>
      </w:r>
      <w:r>
        <w:rPr>
          <w:color w:val="231F20"/>
          <w:w w:val="90"/>
        </w:rPr>
        <w:t>Chief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Officer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Heading3"/>
        <w:spacing w:line="240" w:lineRule="auto" w:before="158"/>
        <w:ind w:right="0"/>
        <w:jc w:val="left"/>
        <w:rPr>
          <w:b w:val="0"/>
          <w:bCs w:val="0"/>
        </w:rPr>
      </w:pPr>
      <w:r>
        <w:rPr>
          <w:color w:val="231F20"/>
          <w:w w:val="110"/>
        </w:rPr>
        <w:t>May</w:t>
      </w:r>
      <w:r>
        <w:rPr>
          <w:color w:val="231F20"/>
          <w:spacing w:val="-29"/>
          <w:w w:val="110"/>
        </w:rPr>
        <w:t> </w:t>
      </w:r>
      <w:r>
        <w:rPr>
          <w:color w:val="231F20"/>
          <w:w w:val="110"/>
        </w:rPr>
        <w:t>10,</w:t>
      </w:r>
      <w:r>
        <w:rPr>
          <w:color w:val="231F20"/>
          <w:spacing w:val="-29"/>
          <w:w w:val="110"/>
        </w:rPr>
        <w:t> </w:t>
      </w:r>
      <w:r>
        <w:rPr>
          <w:color w:val="231F20"/>
          <w:w w:val="110"/>
        </w:rPr>
        <w:t>2011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21"/>
          <w:footerReference w:type="even" r:id="rId22"/>
          <w:pgSz w:w="11910" w:h="16840"/>
          <w:pgMar w:footer="286" w:header="0" w:top="560" w:bottom="480" w:left="960" w:right="560"/>
        </w:sectPr>
      </w:pPr>
    </w:p>
    <w:p>
      <w:pPr>
        <w:spacing w:before="38"/>
        <w:ind w:left="10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 w:hAnsi="Lucida Sans" w:cs="Lucida Sans" w:eastAsia="Lucida Sans"/>
          <w:b/>
          <w:bCs/>
          <w:color w:val="231F20"/>
          <w:spacing w:val="-3"/>
          <w:w w:val="90"/>
          <w:sz w:val="28"/>
          <w:szCs w:val="28"/>
        </w:rPr>
        <w:t>Auditors’</w:t>
      </w:r>
      <w:r>
        <w:rPr>
          <w:rFonts w:ascii="Lucida Sans" w:hAnsi="Lucida Sans" w:cs="Lucida Sans" w:eastAsia="Lucida Sans"/>
          <w:b/>
          <w:bCs/>
          <w:color w:val="231F20"/>
          <w:spacing w:val="49"/>
          <w:w w:val="90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90"/>
          <w:sz w:val="28"/>
          <w:szCs w:val="28"/>
        </w:rPr>
        <w:t>certificate</w:t>
      </w:r>
      <w:r>
        <w:rPr>
          <w:rFonts w:ascii="Lucida Sans" w:hAnsi="Lucida Sans" w:cs="Lucida Sans" w:eastAsia="Lucida Sans"/>
          <w:sz w:val="28"/>
          <w:szCs w:val="28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spacing w:line="223" w:lineRule="exact" w:before="0"/>
        <w:ind w:left="100" w:right="0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To</w:t>
      </w:r>
      <w:r>
        <w:rPr>
          <w:rFonts w:ascii="Garamond"/>
          <w:sz w:val="20"/>
        </w:rPr>
      </w:r>
    </w:p>
    <w:p>
      <w:pPr>
        <w:spacing w:line="223" w:lineRule="exact" w:before="0"/>
        <w:ind w:left="100" w:right="0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The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Members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of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Oracle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Financial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Services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Software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Limited</w:t>
      </w:r>
      <w:r>
        <w:rPr>
          <w:rFonts w:ascii="Garamond"/>
          <w:sz w:val="20"/>
        </w:rPr>
      </w:r>
    </w:p>
    <w:p>
      <w:pPr>
        <w:pStyle w:val="BodyText"/>
        <w:spacing w:line="220" w:lineRule="exact" w:before="161"/>
        <w:ind w:left="100" w:right="118"/>
        <w:jc w:val="left"/>
      </w:pPr>
      <w:r>
        <w:rPr>
          <w:color w:val="231F20"/>
          <w:w w:val="90"/>
        </w:rPr>
        <w:t>We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‘Company’),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stipulated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49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exchanges.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governance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responsibility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management.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examination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procedures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thereof,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adopted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ensuring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Governance.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neither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nor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expression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opinion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Company.</w:t>
      </w:r>
      <w:r>
        <w:rPr/>
      </w:r>
    </w:p>
    <w:p>
      <w:pPr>
        <w:pStyle w:val="BodyText"/>
        <w:spacing w:line="220" w:lineRule="exact" w:before="170"/>
        <w:ind w:left="100" w:right="118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opinion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certify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complied 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 stipulated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mentioned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Listing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Agreement.</w:t>
      </w:r>
      <w:r>
        <w:rPr/>
      </w:r>
    </w:p>
    <w:p>
      <w:pPr>
        <w:pStyle w:val="BodyText"/>
        <w:spacing w:line="220" w:lineRule="exact" w:before="170"/>
        <w:ind w:left="100" w:right="118"/>
        <w:jc w:val="left"/>
      </w:pPr>
      <w:r>
        <w:rPr>
          <w:color w:val="231F20"/>
          <w:w w:val="90"/>
        </w:rPr>
        <w:t>We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neither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viability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effectiveness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with which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management has conducted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affairs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8"/>
          <w:szCs w:val="28"/>
        </w:rPr>
      </w:pPr>
    </w:p>
    <w:p>
      <w:pPr>
        <w:pStyle w:val="Heading3"/>
        <w:spacing w:line="223" w:lineRule="exact" w:before="0"/>
        <w:ind w:left="100" w:right="0"/>
        <w:jc w:val="both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211" w:lineRule="exact" w:before="0"/>
        <w:ind w:left="100" w:right="0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22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23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22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23" w:lineRule="exact"/>
        <w:ind w:left="100" w:right="0"/>
        <w:jc w:val="both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8"/>
          <w:szCs w:val="28"/>
        </w:rPr>
      </w:pPr>
    </w:p>
    <w:p>
      <w:pPr>
        <w:pStyle w:val="Heading3"/>
        <w:spacing w:line="214" w:lineRule="exact" w:before="0"/>
        <w:ind w:left="100" w:right="0"/>
        <w:jc w:val="both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216" w:lineRule="exact"/>
        <w:ind w:left="100" w:right="0"/>
        <w:jc w:val="both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27" w:lineRule="exact"/>
        <w:ind w:left="100" w:right="0"/>
        <w:jc w:val="both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20" w:lineRule="exact" w:before="169"/>
        <w:ind w:left="100" w:right="8698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July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15,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after="0" w:line="220" w:lineRule="exact"/>
        <w:jc w:val="left"/>
        <w:sectPr>
          <w:pgSz w:w="11910" w:h="16840"/>
          <w:pgMar w:header="0" w:footer="277" w:top="560" w:bottom="460" w:left="580" w:right="960"/>
        </w:sect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pStyle w:val="Heading1"/>
        <w:spacing w:line="240" w:lineRule="auto" w:before="200"/>
        <w:ind w:right="0"/>
        <w:jc w:val="left"/>
        <w:rPr>
          <w:rFonts w:ascii="Lucida Sans" w:hAnsi="Lucida Sans" w:cs="Lucida Sans" w:eastAsia="Lucida Sans"/>
          <w:b w:val="0"/>
          <w:bCs w:val="0"/>
        </w:rPr>
      </w:pPr>
      <w:r>
        <w:rPr>
          <w:rFonts w:ascii="Lucida Sans"/>
          <w:color w:val="808285"/>
          <w:spacing w:val="12"/>
        </w:rPr>
        <w:t>Financials</w:t>
      </w:r>
      <w:r>
        <w:rPr>
          <w:rFonts w:ascii="Lucida Sans"/>
          <w:b w:val="0"/>
        </w:rPr>
      </w: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29"/>
          <w:szCs w:val="29"/>
        </w:rPr>
      </w:pPr>
    </w:p>
    <w:p>
      <w:pPr>
        <w:spacing w:line="297" w:lineRule="auto" w:before="0"/>
        <w:ind w:left="117" w:right="3923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808285"/>
          <w:spacing w:val="2"/>
          <w:w w:val="95"/>
          <w:sz w:val="18"/>
        </w:rPr>
        <w:t>Financial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statements</w:t>
      </w:r>
      <w:r>
        <w:rPr>
          <w:rFonts w:ascii="Lucida Sans"/>
          <w:b/>
          <w:color w:val="808285"/>
          <w:spacing w:val="-20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for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the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year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ended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March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31,</w:t>
      </w:r>
      <w:r>
        <w:rPr>
          <w:rFonts w:ascii="Lucida Sans"/>
          <w:b/>
          <w:color w:val="808285"/>
          <w:spacing w:val="-21"/>
          <w:w w:val="95"/>
          <w:sz w:val="18"/>
        </w:rPr>
        <w:t> </w:t>
      </w:r>
      <w:r>
        <w:rPr>
          <w:rFonts w:ascii="Lucida Sans"/>
          <w:b/>
          <w:color w:val="808285"/>
          <w:spacing w:val="-6"/>
          <w:w w:val="95"/>
          <w:sz w:val="18"/>
        </w:rPr>
        <w:t>2011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prepared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3"/>
          <w:w w:val="95"/>
          <w:sz w:val="18"/>
        </w:rPr>
        <w:t>in</w:t>
      </w:r>
      <w:r>
        <w:rPr>
          <w:rFonts w:ascii="Lucida Sans"/>
          <w:b/>
          <w:color w:val="808285"/>
          <w:spacing w:val="43"/>
          <w:w w:val="90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accordance</w:t>
      </w:r>
      <w:r>
        <w:rPr>
          <w:rFonts w:ascii="Lucida Sans"/>
          <w:b/>
          <w:color w:val="808285"/>
          <w:spacing w:val="-20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with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Indian</w:t>
      </w:r>
      <w:r>
        <w:rPr>
          <w:rFonts w:ascii="Lucida Sans"/>
          <w:b/>
          <w:color w:val="808285"/>
          <w:spacing w:val="-20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Generally</w:t>
      </w:r>
      <w:r>
        <w:rPr>
          <w:rFonts w:ascii="Lucida Sans"/>
          <w:b/>
          <w:color w:val="808285"/>
          <w:spacing w:val="-28"/>
          <w:w w:val="95"/>
          <w:sz w:val="18"/>
        </w:rPr>
        <w:t> </w:t>
      </w:r>
      <w:r>
        <w:rPr>
          <w:rFonts w:ascii="Lucida Sans"/>
          <w:b/>
          <w:color w:val="808285"/>
          <w:w w:val="95"/>
          <w:sz w:val="18"/>
        </w:rPr>
        <w:t>A</w:t>
      </w:r>
      <w:r>
        <w:rPr>
          <w:rFonts w:ascii="Lucida Sans"/>
          <w:b/>
          <w:color w:val="808285"/>
          <w:spacing w:val="1"/>
          <w:w w:val="95"/>
          <w:sz w:val="18"/>
        </w:rPr>
        <w:t>ccepted</w:t>
      </w:r>
      <w:r>
        <w:rPr>
          <w:rFonts w:ascii="Lucida Sans"/>
          <w:b/>
          <w:color w:val="808285"/>
          <w:spacing w:val="-2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A</w:t>
      </w:r>
      <w:r>
        <w:rPr>
          <w:rFonts w:ascii="Lucida Sans"/>
          <w:b/>
          <w:color w:val="808285"/>
          <w:spacing w:val="2"/>
          <w:w w:val="95"/>
          <w:sz w:val="18"/>
        </w:rPr>
        <w:t>ccounting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Principles</w:t>
      </w:r>
      <w:r>
        <w:rPr>
          <w:rFonts w:ascii="Lucida Sans"/>
          <w:b/>
          <w:color w:val="808285"/>
          <w:spacing w:val="52"/>
          <w:w w:val="90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(Indian</w:t>
      </w:r>
      <w:r>
        <w:rPr>
          <w:rFonts w:ascii="Lucida Sans"/>
          <w:b/>
          <w:color w:val="808285"/>
          <w:spacing w:val="-15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GAAP)</w:t>
      </w:r>
      <w:r>
        <w:rPr>
          <w:rFonts w:ascii="Lucida Sans"/>
          <w:b/>
          <w:color w:val="808285"/>
          <w:spacing w:val="-15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(Unconsolidated).</w:t>
      </w:r>
      <w:r>
        <w:rPr>
          <w:rFonts w:ascii="Lucida Sans"/>
          <w:sz w:val="18"/>
        </w:rPr>
      </w:r>
    </w:p>
    <w:p>
      <w:pPr>
        <w:spacing w:after="0" w:line="297" w:lineRule="auto"/>
        <w:jc w:val="left"/>
        <w:rPr>
          <w:rFonts w:ascii="Lucida Sans" w:hAnsi="Lucida Sans" w:cs="Lucida Sans" w:eastAsia="Lucida Sans"/>
          <w:sz w:val="18"/>
          <w:szCs w:val="18"/>
        </w:rPr>
        <w:sectPr>
          <w:footerReference w:type="default" r:id="rId23"/>
          <w:footerReference w:type="even" r:id="rId24"/>
          <w:pgSz w:w="11910" w:h="16840"/>
          <w:pgMar w:footer="286" w:header="0" w:top="1580" w:bottom="480" w:left="960" w:right="580"/>
          <w:pgNumType w:start="33"/>
        </w:sect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0"/>
        <w:rPr>
          <w:rFonts w:ascii="Lucida Sans" w:hAnsi="Lucida Sans" w:cs="Lucida Sans" w:eastAsia="Lucida Sans"/>
          <w:b/>
          <w:bCs/>
          <w:sz w:val="15"/>
          <w:szCs w:val="15"/>
        </w:rPr>
      </w:pPr>
    </w:p>
    <w:p>
      <w:pPr>
        <w:spacing w:before="78"/>
        <w:ind w:left="371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383436"/>
          <w:w w:val="120"/>
          <w:sz w:val="17"/>
        </w:rPr>
        <w:t>This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spacing w:val="-4"/>
          <w:w w:val="120"/>
          <w:sz w:val="17"/>
        </w:rPr>
        <w:t>pa</w:t>
      </w:r>
      <w:r>
        <w:rPr>
          <w:rFonts w:ascii="Times New Roman"/>
          <w:color w:val="5E5B5D"/>
          <w:spacing w:val="-4"/>
          <w:w w:val="120"/>
          <w:sz w:val="17"/>
        </w:rPr>
        <w:t>ge</w:t>
      </w:r>
      <w:r>
        <w:rPr>
          <w:rFonts w:ascii="Times New Roman"/>
          <w:color w:val="5E5B5D"/>
          <w:spacing w:val="-34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has</w:t>
      </w:r>
      <w:r>
        <w:rPr>
          <w:rFonts w:ascii="Times New Roman"/>
          <w:color w:val="383436"/>
          <w:spacing w:val="-29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</w:t>
      </w:r>
      <w:r>
        <w:rPr>
          <w:rFonts w:ascii="Times New Roman"/>
          <w:color w:val="5E5B5D"/>
          <w:w w:val="120"/>
          <w:sz w:val="17"/>
        </w:rPr>
        <w:t>ee</w:t>
      </w:r>
      <w:r>
        <w:rPr>
          <w:rFonts w:ascii="Times New Roman"/>
          <w:color w:val="383436"/>
          <w:w w:val="120"/>
          <w:sz w:val="17"/>
        </w:rPr>
        <w:t>n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intentionally</w:t>
      </w:r>
      <w:r>
        <w:rPr>
          <w:rFonts w:ascii="Times New Roman"/>
          <w:color w:val="383436"/>
          <w:spacing w:val="-21"/>
          <w:w w:val="120"/>
          <w:sz w:val="17"/>
        </w:rPr>
        <w:t> </w:t>
      </w:r>
      <w:r>
        <w:rPr>
          <w:rFonts w:ascii="Times New Roman"/>
          <w:color w:val="383436"/>
          <w:spacing w:val="-6"/>
          <w:w w:val="120"/>
          <w:sz w:val="17"/>
        </w:rPr>
        <w:t>l</w:t>
      </w:r>
      <w:r>
        <w:rPr>
          <w:rFonts w:ascii="Times New Roman"/>
          <w:color w:val="5E5B5D"/>
          <w:spacing w:val="-6"/>
          <w:w w:val="120"/>
          <w:sz w:val="17"/>
        </w:rPr>
        <w:t>e</w:t>
      </w:r>
      <w:r>
        <w:rPr>
          <w:rFonts w:ascii="Times New Roman"/>
          <w:color w:val="383436"/>
          <w:spacing w:val="-5"/>
          <w:w w:val="120"/>
          <w:sz w:val="17"/>
        </w:rPr>
        <w:t>ft</w:t>
      </w:r>
      <w:r>
        <w:rPr>
          <w:rFonts w:ascii="Times New Roman"/>
          <w:color w:val="383436"/>
          <w:spacing w:val="-26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blank</w:t>
      </w:r>
      <w:r>
        <w:rPr>
          <w:rFonts w:ascii="Times New Roman"/>
          <w:color w:val="383436"/>
          <w:spacing w:val="-41"/>
          <w:w w:val="120"/>
          <w:sz w:val="17"/>
        </w:rPr>
        <w:t> </w:t>
      </w:r>
      <w:r>
        <w:rPr>
          <w:rFonts w:ascii="Times New Roman"/>
          <w:color w:val="77797B"/>
          <w:w w:val="125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0" w:footer="293" w:top="1580" w:bottom="480" w:left="580" w:right="1680"/>
        </w:sectPr>
      </w:pPr>
    </w:p>
    <w:p>
      <w:pPr>
        <w:pStyle w:val="Heading1"/>
        <w:spacing w:line="325" w:lineRule="exact"/>
        <w:ind w:right="0"/>
        <w:jc w:val="left"/>
        <w:rPr>
          <w:b w:val="0"/>
          <w:bCs w:val="0"/>
        </w:rPr>
      </w:pPr>
      <w:r>
        <w:rPr>
          <w:color w:val="231F20"/>
          <w:spacing w:val="-3"/>
          <w:w w:val="95"/>
        </w:rPr>
        <w:t>Management’</w:t>
      </w:r>
      <w:r>
        <w:rPr>
          <w:color w:val="231F20"/>
          <w:spacing w:val="-4"/>
          <w:w w:val="95"/>
        </w:rPr>
        <w:t>s</w:t>
      </w:r>
      <w:r>
        <w:rPr>
          <w:color w:val="231F20"/>
          <w:spacing w:val="-47"/>
          <w:w w:val="95"/>
        </w:rPr>
        <w:t> </w:t>
      </w:r>
      <w:r>
        <w:rPr>
          <w:color w:val="231F20"/>
          <w:w w:val="95"/>
        </w:rPr>
        <w:t>discussion</w:t>
      </w:r>
      <w:r>
        <w:rPr>
          <w:color w:val="231F20"/>
          <w:spacing w:val="-4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> </w:t>
      </w:r>
      <w:r>
        <w:rPr>
          <w:color w:val="231F20"/>
          <w:w w:val="95"/>
        </w:rPr>
        <w:t>analysis</w:t>
      </w:r>
      <w:r>
        <w:rPr>
          <w:b w:val="0"/>
          <w:bCs w:val="0"/>
        </w:rPr>
      </w:r>
    </w:p>
    <w:p>
      <w:pPr>
        <w:pStyle w:val="Heading2"/>
        <w:spacing w:line="321" w:lineRule="exact"/>
        <w:ind w:right="0"/>
        <w:jc w:val="left"/>
      </w:pP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condition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results of</w:t>
      </w:r>
      <w:r>
        <w:rPr>
          <w:color w:val="231F20"/>
          <w:spacing w:val="-1"/>
        </w:rPr>
        <w:t> </w:t>
      </w:r>
      <w:r>
        <w:rPr>
          <w:color w:val="231F20"/>
        </w:rPr>
        <w:t>operations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20" w:lineRule="exact" w:before="78"/>
        <w:ind w:right="11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audited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unconsolidated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statements,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conformity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principles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accepted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complying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respects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Standards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notified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(Accounting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Standards) Rules,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2006 (as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amended)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relevant provisions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Companies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Act, 1956.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You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detailed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unconsolidated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GAAP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statements.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Inf</w:t>
      </w:r>
      <w:r>
        <w:rPr>
          <w:rFonts w:ascii="Lucida Sans"/>
          <w:b/>
          <w:color w:val="231F20"/>
          <w:spacing w:val="-1"/>
          <w:w w:val="105"/>
          <w:sz w:val="18"/>
        </w:rPr>
        <w:t>ormation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tec</w:t>
      </w:r>
      <w:r>
        <w:rPr>
          <w:rFonts w:ascii="Lucida Sans"/>
          <w:b/>
          <w:color w:val="231F20"/>
          <w:spacing w:val="-2"/>
          <w:w w:val="105"/>
          <w:sz w:val="18"/>
        </w:rPr>
        <w:t>hnology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in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the</w:t>
      </w:r>
      <w:r>
        <w:rPr>
          <w:rFonts w:ascii="Lucida Sans"/>
          <w:b/>
          <w:color w:val="231F20"/>
          <w:spacing w:val="-16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financial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services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industr</w:t>
      </w:r>
      <w:r>
        <w:rPr>
          <w:rFonts w:ascii="Lucida Sans"/>
          <w:b/>
          <w:color w:val="231F20"/>
          <w:spacing w:val="-1"/>
          <w:w w:val="105"/>
          <w:sz w:val="18"/>
        </w:rPr>
        <w:t>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challenges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quest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innovative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customers.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shifts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landscape.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wars,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emergence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models,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competitors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effectively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differentiated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themselves,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buyer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preferences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opportunities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threats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deregulation.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focus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transformation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models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identify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cost‑saving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opportunities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enhance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targeted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customers.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Besides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gain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enhancing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reputation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creating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resilience.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forced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abandon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traditional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reliance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silos.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Today,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stay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competitive,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variety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sync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dynamics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evolving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mandates.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emergence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chose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“next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generation”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models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innovative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turmoil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lessons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institutions.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lesson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threatened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crunch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capitalised.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thus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vital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sound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system.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bodies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actively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frameworks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regulation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supervision,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risk.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operational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complexity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accompanied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innovation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measurement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exposure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risks.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testing,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examination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firm’s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specified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exceptional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plausible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events,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innovation.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scenario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testing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becoming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element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planning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process,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helping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w w:val="90"/>
        </w:rPr>
        <w:t> identify,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analyse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inherent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businesses.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cope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scrutiny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sophistication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fraudulent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Fraudsters,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today,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techniques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circumvent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detect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fraud.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w w:val="90"/>
        </w:rPr>
        <w:t> 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turning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tackle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fraud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dynamic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mandates.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Banks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renewal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regulation,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consistency.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Over</w:t>
      </w:r>
      <w:r>
        <w:rPr>
          <w:rFonts w:ascii="Lucida Sans"/>
          <w:b/>
          <w:color w:val="231F20"/>
          <w:spacing w:val="-1"/>
          <w:w w:val="105"/>
          <w:sz w:val="18"/>
        </w:rPr>
        <w:t>view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Limited,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owned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Oracle,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leader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solutions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industry.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delivering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value‑based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understands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challenges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face: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intimacy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advantage through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cost‑effective solutions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while,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simultaneously, adhering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stringent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demands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dynamic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regulatory</w:t>
      </w:r>
      <w:r>
        <w:rPr>
          <w:color w:val="231F20"/>
          <w:w w:val="87"/>
        </w:rPr>
        <w:t> </w:t>
      </w:r>
      <w:r>
        <w:rPr>
          <w:color w:val="231F20"/>
        </w:rPr>
        <w:t>environment.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mission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enable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excel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technology.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world’s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contemporary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footprint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addresses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complex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requirements.</w:t>
      </w:r>
      <w:r>
        <w:rPr/>
      </w:r>
    </w:p>
    <w:p>
      <w:pPr>
        <w:pStyle w:val="BodyText"/>
        <w:spacing w:line="220" w:lineRule="exact" w:before="170"/>
        <w:ind w:right="120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organised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region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segment.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(comprising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licensing,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customisation,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support)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(comprising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services).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These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detail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Products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Oracle</w:t>
      </w:r>
      <w:r>
        <w:rPr>
          <w:rFonts w:ascii="Arial"/>
          <w:color w:val="231F20"/>
          <w:spacing w:val="-13"/>
          <w:sz w:val="18"/>
        </w:rPr>
        <w:t> </w:t>
      </w:r>
      <w:r>
        <w:rPr>
          <w:rFonts w:ascii="Arial"/>
          <w:color w:val="231F20"/>
          <w:sz w:val="18"/>
        </w:rPr>
        <w:t>FLEXCUBE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Oracle FLEXCUBE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 complete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suite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consumer,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corporate, investment,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mobile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internet banking,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lending,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servicing,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payments.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FLEXCUBE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enables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standardise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multiple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countries,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transform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address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niche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models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banking,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Islamic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100" w:right="116"/>
        <w:jc w:val="both"/>
      </w:pPr>
      <w:r>
        <w:rPr>
          <w:color w:val="231F20"/>
          <w:w w:val="95"/>
        </w:rPr>
        <w:t>banking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banking.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dynamics,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define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processes, while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compliance.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suite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equipped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SWIFT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 enhancements.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addresses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lifecycle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origination,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collections.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centric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architecture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insight.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SWIFT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cost‑effectively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optimise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leverage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achieve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objectives.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leverage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solution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consolidate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SWIFTNet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messaging,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efficiency,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transform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messaging</w:t>
      </w:r>
      <w:r>
        <w:rPr>
          <w:color w:val="231F20"/>
          <w:w w:val="89"/>
        </w:rPr>
        <w:t> </w:t>
      </w:r>
      <w:r>
        <w:rPr>
          <w:color w:val="231F20"/>
        </w:rPr>
        <w:t>platform.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comprehensive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solution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supports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flow,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orders,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confirmations,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cancellations,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statements,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reports,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transfers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InterAct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messaging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protocol.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provides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integration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back‑office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convert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proprietary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messages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20022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formats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versa.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gain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foothold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cross‑border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remittances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segment;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initiate,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process,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disburse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remittances.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release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11.0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brings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Oracle’s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vast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supporting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globe.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solution’s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functionality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earn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multi‑product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origination,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broker‑aided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distribution,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end‑to‑end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management.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exhaustive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Web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SOA‑enabled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enables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accelerated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deployment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integration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bank’s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application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landscape.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Release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11.0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lifecycle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consumer,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commercial,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syndicated,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Islamic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processing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origination,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servicing,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collections.</w:t>
      </w:r>
      <w:r>
        <w:rPr/>
      </w:r>
    </w:p>
    <w:p>
      <w:pPr>
        <w:spacing w:line="220" w:lineRule="exact" w:before="170"/>
        <w:ind w:left="100" w:right="116" w:firstLine="0"/>
        <w:jc w:val="both"/>
        <w:rPr>
          <w:rFonts w:ascii="Cambria" w:hAnsi="Cambria" w:cs="Cambria" w:eastAsia="Cambria"/>
          <w:sz w:val="20"/>
          <w:szCs w:val="20"/>
        </w:rPr>
      </w:pPr>
      <w:r>
        <w:rPr>
          <w:rFonts w:ascii="Garamond"/>
          <w:b/>
          <w:color w:val="231F20"/>
          <w:w w:val="95"/>
          <w:sz w:val="20"/>
        </w:rPr>
        <w:t>Oracle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FLEXCUBE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Enterprise</w:t>
      </w:r>
      <w:r>
        <w:rPr>
          <w:rFonts w:ascii="Garamond"/>
          <w:b/>
          <w:color w:val="231F20"/>
          <w:spacing w:val="-25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Limits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and</w:t>
      </w:r>
      <w:r>
        <w:rPr>
          <w:rFonts w:ascii="Garamond"/>
          <w:b/>
          <w:color w:val="231F20"/>
          <w:spacing w:val="-25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Collateral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Management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offers</w:t>
      </w:r>
      <w:r>
        <w:rPr>
          <w:rFonts w:ascii="Cambria"/>
          <w:color w:val="231F20"/>
          <w:spacing w:val="-19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a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single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source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for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managing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exposure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across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a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business</w:t>
      </w:r>
      <w:r>
        <w:rPr>
          <w:rFonts w:ascii="Cambria"/>
          <w:color w:val="231F20"/>
          <w:w w:val="85"/>
          <w:sz w:val="20"/>
        </w:rPr>
        <w:t> </w:t>
      </w:r>
      <w:r>
        <w:rPr>
          <w:rFonts w:ascii="Cambria"/>
          <w:color w:val="231F20"/>
          <w:w w:val="90"/>
          <w:sz w:val="20"/>
        </w:rPr>
        <w:t>portfolio.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It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enables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centralised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collateral</w:t>
      </w:r>
      <w:r>
        <w:rPr>
          <w:rFonts w:ascii="Cambria"/>
          <w:color w:val="231F20"/>
          <w:spacing w:val="2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management,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limits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definition,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tracking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and</w:t>
      </w:r>
      <w:r>
        <w:rPr>
          <w:rFonts w:ascii="Cambria"/>
          <w:color w:val="231F20"/>
          <w:spacing w:val="2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exposure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measurement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for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effective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exposure</w:t>
      </w:r>
      <w:r>
        <w:rPr>
          <w:rFonts w:ascii="Cambria"/>
          <w:color w:val="231F20"/>
          <w:w w:val="84"/>
          <w:sz w:val="20"/>
        </w:rPr>
        <w:t> </w:t>
      </w:r>
      <w:r>
        <w:rPr>
          <w:rFonts w:ascii="Cambria"/>
          <w:color w:val="231F20"/>
          <w:w w:val="90"/>
          <w:sz w:val="20"/>
        </w:rPr>
        <w:t>management</w:t>
      </w:r>
      <w:r>
        <w:rPr>
          <w:rFonts w:ascii="Cambria"/>
          <w:color w:val="231F20"/>
          <w:spacing w:val="-16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and</w:t>
      </w:r>
      <w:r>
        <w:rPr>
          <w:rFonts w:ascii="Cambria"/>
          <w:color w:val="231F20"/>
          <w:spacing w:val="-15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resource</w:t>
      </w:r>
      <w:r>
        <w:rPr>
          <w:rFonts w:ascii="Cambria"/>
          <w:color w:val="231F20"/>
          <w:spacing w:val="-15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utilisation.</w:t>
      </w:r>
      <w:r>
        <w:rPr>
          <w:rFonts w:ascii="Cambria"/>
          <w:sz w:val="20"/>
        </w:rPr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Oracle</w:t>
      </w:r>
      <w:r>
        <w:rPr>
          <w:rFonts w:ascii="Garamond" w:hAnsi="Garamond" w:cs="Garamond" w:eastAsia="Garamond"/>
          <w:b/>
          <w:bCs/>
          <w:color w:val="231F20"/>
          <w:spacing w:val="-7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FLEXCUBE</w:t>
      </w:r>
      <w:r>
        <w:rPr>
          <w:rFonts w:ascii="Garamond" w:hAnsi="Garamond" w:cs="Garamond" w:eastAsia="Garamond"/>
          <w:b/>
          <w:bCs/>
          <w:color w:val="231F20"/>
          <w:spacing w:val="-7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Private</w:t>
      </w:r>
      <w:r>
        <w:rPr>
          <w:rFonts w:ascii="Garamond" w:hAnsi="Garamond" w:cs="Garamond" w:eastAsia="Garamond"/>
          <w:b/>
          <w:bCs/>
          <w:color w:val="231F20"/>
          <w:spacing w:val="-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Banking</w:t>
      </w:r>
      <w:r>
        <w:rPr>
          <w:rFonts w:ascii="Garamond" w:hAnsi="Garamond" w:cs="Garamond" w:eastAsia="Garamond"/>
          <w:b/>
          <w:bCs/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comprehensive solution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banking.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gives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wealth managers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unified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analyses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customers’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wealth across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classes,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added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tracking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improved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comprehensive,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customer‑centric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portal,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tool,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portfolio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capabilities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integrated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core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bank.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Oracle</w:t>
      </w:r>
      <w:r>
        <w:rPr>
          <w:rFonts w:ascii="Garamond" w:hAnsi="Garamond" w:cs="Garamond" w:eastAsia="Garamond"/>
          <w:b/>
          <w:bCs/>
          <w:color w:val="231F20"/>
          <w:spacing w:val="-2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FLEXCUBE</w:t>
      </w:r>
      <w:r>
        <w:rPr>
          <w:rFonts w:ascii="Garamond" w:hAnsi="Garamond" w:cs="Garamond" w:eastAsia="Garamond"/>
          <w:b/>
          <w:bCs/>
          <w:color w:val="231F20"/>
          <w:spacing w:val="-1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Investor</w:t>
      </w:r>
      <w:r>
        <w:rPr>
          <w:rFonts w:ascii="Garamond" w:hAnsi="Garamond" w:cs="Garamond" w:eastAsia="Garamond"/>
          <w:b/>
          <w:bCs/>
          <w:color w:val="231F20"/>
          <w:spacing w:val="-1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Servicing</w:t>
      </w:r>
      <w:r>
        <w:rPr>
          <w:rFonts w:ascii="Garamond" w:hAnsi="Garamond" w:cs="Garamond" w:eastAsia="Garamond"/>
          <w:b/>
          <w:bCs/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enabled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agency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investor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solution.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automation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structures,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intermediary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hierarchies,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investors.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20022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15022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compliant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FLEXCUBE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ensures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enhanced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STP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processing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SWIFT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4.0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messages.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comprehensive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engine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hedge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mutual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unit‑linked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structures,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Investor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Servicing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allows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configure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rapidly.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Oracle</w:t>
      </w:r>
      <w:r>
        <w:rPr>
          <w:rFonts w:ascii="Garamond" w:hAnsi="Garamond" w:cs="Garamond" w:eastAsia="Garamond"/>
          <w:b/>
          <w:bCs/>
          <w:color w:val="231F20"/>
          <w:spacing w:val="-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Financial</w:t>
      </w:r>
      <w:r>
        <w:rPr>
          <w:rFonts w:ascii="Garamond" w:hAnsi="Garamond" w:cs="Garamond" w:eastAsia="Garamond"/>
          <w:b/>
          <w:bCs/>
          <w:color w:val="231F20"/>
          <w:spacing w:val="-5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Services</w:t>
      </w:r>
      <w:r>
        <w:rPr>
          <w:rFonts w:ascii="Garamond" w:hAnsi="Garamond" w:cs="Garamond" w:eastAsia="Garamond"/>
          <w:b/>
          <w:bCs/>
          <w:color w:val="231F20"/>
          <w:spacing w:val="-5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Analytical</w:t>
      </w:r>
      <w:r>
        <w:rPr>
          <w:rFonts w:ascii="Garamond" w:hAnsi="Garamond" w:cs="Garamond" w:eastAsia="Garamond"/>
          <w:b/>
          <w:bCs/>
          <w:color w:val="231F20"/>
          <w:spacing w:val="-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Applications</w:t>
      </w:r>
      <w:r>
        <w:rPr>
          <w:rFonts w:ascii="Garamond" w:hAnsi="Garamond" w:cs="Garamond" w:eastAsia="Garamond"/>
          <w:b/>
          <w:bCs/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 complete 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fully integrated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portfolio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analytical solutions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covering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risk,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management,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regulatory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insight.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built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shared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consisting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unified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model,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shared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computations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industry‑leading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w w:val="90"/>
        </w:rPr>
        <w:t> Business Intelligence platform.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contains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holistic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applications.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need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integrated approach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 combines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diverse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set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compliance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risk solutions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help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them address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 only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needs,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requirements.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driven,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readily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adapts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change.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Unlike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hard‑coded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solutions,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prebuilt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capability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modify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rules.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flexibility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easily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custom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cost‑effectively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ever‑changing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regulations.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rule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viewed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audited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supervisory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oversight.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Oracle Financial</w:t>
      </w:r>
      <w:r>
        <w:rPr>
          <w:rFonts w:ascii="Arial"/>
          <w:color w:val="231F20"/>
          <w:spacing w:val="1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color w:val="231F20"/>
          <w:spacing w:val="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Consulting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left="10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institutions.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Consulting</w:t>
      </w:r>
      <w:r>
        <w:rPr>
          <w:rFonts w:ascii="Arial"/>
          <w:color w:val="231F20"/>
          <w:spacing w:val="1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Company offers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 end‑to‑end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consulting partnership,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providing comprehensive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business 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technology solutions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w w:val="90"/>
        </w:rPr>
        <w:t> enable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enterprises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efficiency,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optimise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requirements,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define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architecture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transformation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process.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transformation,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program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architecture,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improvement.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rimeSourcing</w:t>
      </w:r>
      <w:r>
        <w:rPr>
          <w:rFonts w:ascii="Arial"/>
          <w:color w:val="231F20"/>
          <w:spacing w:val="18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Application</w:t>
      </w:r>
      <w:r>
        <w:rPr>
          <w:rFonts w:ascii="Arial"/>
          <w:color w:val="231F20"/>
          <w:spacing w:val="34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customised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insurance.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high‑quality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division’s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domain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expertise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gleaned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specialised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lines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like</w:t>
      </w:r>
      <w:r>
        <w:rPr/>
      </w:r>
    </w:p>
    <w:p>
      <w:pPr>
        <w:spacing w:after="0" w:line="220" w:lineRule="exact"/>
        <w:jc w:val="both"/>
        <w:sectPr>
          <w:footerReference w:type="even" r:id="rId25"/>
          <w:footerReference w:type="default" r:id="rId26"/>
          <w:pgSz w:w="11910" w:h="16840"/>
          <w:pgMar w:footer="277" w:header="0" w:top="560" w:bottom="460" w:left="580" w:right="960"/>
        </w:sectPr>
      </w:pPr>
    </w:p>
    <w:p>
      <w:pPr>
        <w:pStyle w:val="BodyText"/>
        <w:spacing w:line="220" w:lineRule="exact" w:before="55"/>
        <w:ind w:right="119"/>
        <w:jc w:val="both"/>
      </w:pPr>
      <w:r>
        <w:rPr>
          <w:color w:val="231F20"/>
          <w:w w:val="90"/>
        </w:rPr>
        <w:t>payments,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intelligence,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CRM,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testing.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encompass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conceptualisation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creation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maintenance.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Customers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in‑depth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technologies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Java,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Microsoft,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Mainframe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Source.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sought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processes,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COBIT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proprietary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methodologies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tools.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rimeSourcing</w:t>
      </w:r>
      <w:r>
        <w:rPr>
          <w:rFonts w:ascii="Arial"/>
          <w:color w:val="231F20"/>
          <w:spacing w:val="-24"/>
          <w:w w:val="105"/>
          <w:sz w:val="18"/>
        </w:rPr>
        <w:t> </w:t>
      </w:r>
      <w:r>
        <w:rPr>
          <w:rFonts w:ascii="Arial"/>
          <w:color w:val="231F20"/>
          <w:spacing w:val="-4"/>
          <w:w w:val="105"/>
          <w:sz w:val="18"/>
        </w:rPr>
        <w:t>Tec</w:t>
      </w:r>
      <w:r>
        <w:rPr>
          <w:rFonts w:ascii="Arial"/>
          <w:color w:val="231F20"/>
          <w:spacing w:val="-3"/>
          <w:w w:val="105"/>
          <w:sz w:val="18"/>
        </w:rPr>
        <w:t>hnology</w:t>
      </w:r>
      <w:r>
        <w:rPr>
          <w:rFonts w:ascii="Arial"/>
          <w:color w:val="231F20"/>
          <w:spacing w:val="34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conceptualisation,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design,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evaluation,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lines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2"/>
          <w:w w:val="95"/>
        </w:rPr>
        <w:t> </w:t>
      </w:r>
      <w:r>
        <w:rPr>
          <w:rFonts w:ascii="Garamond"/>
          <w:b/>
          <w:color w:val="231F20"/>
          <w:w w:val="95"/>
        </w:rPr>
        <w:t>Technology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Management</w:t>
      </w:r>
      <w:r>
        <w:rPr>
          <w:rFonts w:ascii="Garamond"/>
          <w:b/>
          <w:color w:val="231F20"/>
          <w:spacing w:val="6"/>
          <w:w w:val="95"/>
        </w:rPr>
        <w:t> </w:t>
      </w:r>
      <w:r>
        <w:rPr>
          <w:rFonts w:ascii="Garamond"/>
          <w:b/>
          <w:color w:val="231F20"/>
          <w:w w:val="95"/>
        </w:rPr>
        <w:t>Services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and</w:t>
      </w:r>
      <w:r>
        <w:rPr>
          <w:rFonts w:ascii="Garamond"/>
          <w:b/>
          <w:color w:val="231F20"/>
          <w:spacing w:val="6"/>
          <w:w w:val="95"/>
        </w:rPr>
        <w:t> </w:t>
      </w:r>
      <w:r>
        <w:rPr>
          <w:rFonts w:ascii="Garamond"/>
          <w:b/>
          <w:color w:val="231F20"/>
          <w:w w:val="95"/>
        </w:rPr>
        <w:t>Remote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Infrastructure</w:t>
      </w:r>
      <w:r>
        <w:rPr>
          <w:rFonts w:ascii="Garamond"/>
          <w:b/>
          <w:color w:val="231F20"/>
          <w:spacing w:val="6"/>
          <w:w w:val="95"/>
        </w:rPr>
        <w:t> </w:t>
      </w:r>
      <w:r>
        <w:rPr>
          <w:rFonts w:ascii="Garamond"/>
          <w:b/>
          <w:color w:val="231F20"/>
          <w:w w:val="95"/>
        </w:rPr>
        <w:t>Management.</w:t>
      </w:r>
      <w:r>
        <w:rPr>
          <w:rFonts w:ascii="Garamond"/>
          <w:b/>
          <w:color w:val="231F2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practices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ITIL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(IT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Infrastructure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Library)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COBIT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(Control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Objectives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Technology)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models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(globally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control)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certified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w w:val="101"/>
        </w:rPr>
        <w:t> </w:t>
      </w:r>
      <w:r>
        <w:rPr>
          <w:color w:val="231F20"/>
          <w:w w:val="90"/>
        </w:rPr>
        <w:t>27001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(Information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System)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20000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(IT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Management).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05"/>
          <w:sz w:val="18"/>
        </w:rPr>
        <w:t>Support</w:t>
      </w:r>
      <w:r>
        <w:rPr>
          <w:rFonts w:ascii="Arial"/>
          <w:color w:val="231F20"/>
          <w:spacing w:val="15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services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2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Applications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accelerate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adoption,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investments,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effort,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applications.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advantage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industry‑leading</w:t>
      </w:r>
      <w:r>
        <w:rPr>
          <w:color w:val="231F20"/>
          <w:w w:val="90"/>
        </w:rPr>
        <w:t> technology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enhancements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effectively.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10"/>
          <w:sz w:val="18"/>
        </w:rPr>
        <w:t>Unmatc</w:t>
      </w:r>
      <w:r>
        <w:rPr>
          <w:rFonts w:ascii="Arial"/>
          <w:color w:val="231F20"/>
          <w:spacing w:val="-2"/>
          <w:w w:val="110"/>
          <w:sz w:val="18"/>
        </w:rPr>
        <w:t>hed</w:t>
      </w:r>
      <w:r>
        <w:rPr>
          <w:rFonts w:ascii="Arial"/>
          <w:color w:val="231F20"/>
          <w:spacing w:val="-15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banking</w:t>
      </w:r>
      <w:r>
        <w:rPr>
          <w:rFonts w:ascii="Arial"/>
          <w:color w:val="231F20"/>
          <w:spacing w:val="-1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solutions</w:t>
      </w:r>
      <w:r>
        <w:rPr>
          <w:rFonts w:ascii="Arial"/>
          <w:color w:val="231F20"/>
          <w:spacing w:val="-1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footprint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0"/>
        </w:rPr>
        <w:t>Together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Oracle,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world’s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contemporary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technology footprint.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This footprint spans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distribution, manufacturing,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risk and finance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corporate administration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functions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institution.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footprint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best‑of‑breed,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integrated.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Corporate </w:t>
      </w:r>
      <w:r>
        <w:rPr>
          <w:rFonts w:ascii="Lucida Sans"/>
          <w:b/>
          <w:color w:val="231F20"/>
          <w:spacing w:val="2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development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5"/>
        </w:rPr>
        <w:t>Ownership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(Mauritius)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80.44%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Business</w:t>
      </w:r>
      <w:r>
        <w:rPr>
          <w:rFonts w:ascii="Lucida Sans"/>
          <w:b/>
          <w:color w:val="231F20"/>
          <w:spacing w:val="-3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metrics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right="118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23,605.1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representing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22,434.7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7"/>
          <w:w w:val="95"/>
        </w:rPr>
        <w:t> </w:t>
      </w:r>
      <w:r>
        <w:rPr>
          <w:color w:val="231F20"/>
          <w:w w:val="95"/>
        </w:rPr>
        <w:t>9,679.8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1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color w:val="231F20"/>
          <w:w w:val="95"/>
        </w:rPr>
        <w:t>6,608.5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41%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29%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define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revenues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>
          <w:color w:val="231F20"/>
          <w:w w:val="95"/>
        </w:rPr>
        <w:t>during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8,447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9,083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0"/>
          <w:sz w:val="18"/>
        </w:rPr>
        <w:t>Products</w:t>
      </w:r>
      <w:r>
        <w:rPr>
          <w:rFonts w:ascii="Lucida Sans"/>
          <w:b/>
          <w:color w:val="6D6E71"/>
          <w:spacing w:val="20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business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53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1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9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millions)</w:t>
      </w:r>
      <w:r>
        <w:rPr>
          <w:rFonts w:ascii="Cambria"/>
          <w:sz w:val="14"/>
        </w:rPr>
      </w: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65pt;height:105.35pt;mso-position-horizontal-relative:char;mso-position-vertical-relative:line" coordorigin="0,0" coordsize="10173,2107">
            <v:group style="position:absolute;left:10;top:10;width:6752;height:616" coordorigin="10,10" coordsize="6752,616">
              <v:shape style="position:absolute;left:10;top:10;width:6752;height:616" coordorigin="10,10" coordsize="6752,616" path="m6761,10l10,10,10,626,6761,626,6761,10xe" filled="true" fillcolor="#dedfe0" stroked="false">
                <v:path arrowok="t"/>
                <v:fill type="solid"/>
              </v:shape>
            </v:group>
            <v:group style="position:absolute;left:6761;top:10;width:1701;height:616" coordorigin="6761,10" coordsize="1701,616">
              <v:shape style="position:absolute;left:6761;top:10;width:1701;height:616" coordorigin="6761,10" coordsize="1701,616" path="m8462,10l6761,10,6761,626,8462,626,8462,10xe" filled="true" fillcolor="#dedfe0" stroked="false">
                <v:path arrowok="t"/>
                <v:fill type="solid"/>
              </v:shape>
            </v:group>
            <v:group style="position:absolute;left:8462;top:10;width:1701;height:616" coordorigin="8462,10" coordsize="1701,616">
              <v:shape style="position:absolute;left:8462;top:10;width:1701;height:616" coordorigin="8462,10" coordsize="1701,616" path="m10163,10l8462,10,8462,626,10163,626,10163,10xe" filled="true" fillcolor="#dedfe0" stroked="false">
                <v:path arrowok="t"/>
                <v:fill type="solid"/>
              </v:shape>
            </v:group>
            <v:group style="position:absolute;left:10;top:626;width:6752;height:208" coordorigin="10,626" coordsize="6752,208">
              <v:shape style="position:absolute;left:10;top:626;width:6752;height:208" coordorigin="10,626" coordsize="6752,208" path="m6761,626l10,626,10,833,6761,833,6761,626xe" filled="true" fillcolor="#dedfe0" stroked="false">
                <v:path arrowok="t"/>
                <v:fill type="solid"/>
              </v:shape>
            </v:group>
            <v:group style="position:absolute;left:6761;top:626;width:1701;height:208" coordorigin="6761,626" coordsize="1701,208">
              <v:shape style="position:absolute;left:6761;top:626;width:1701;height:208" coordorigin="6761,626" coordsize="1701,208" path="m8462,626l6761,626,6761,833,8462,833,8462,626xe" filled="true" fillcolor="#dedfe0" stroked="false">
                <v:path arrowok="t"/>
                <v:fill type="solid"/>
              </v:shape>
            </v:group>
            <v:group style="position:absolute;left:8462;top:626;width:1701;height:208" coordorigin="8462,626" coordsize="1701,208">
              <v:shape style="position:absolute;left:8462;top:626;width:1701;height:208" coordorigin="8462,626" coordsize="1701,208" path="m10163,626l8462,626,8462,833,10163,833,10163,626xe" filled="true" fillcolor="#dedfe0" stroked="false">
                <v:path arrowok="t"/>
                <v:fill type="solid"/>
              </v:shape>
            </v:group>
            <v:group style="position:absolute;left:10;top:833;width:6752;height:416" coordorigin="10,833" coordsize="6752,416">
              <v:shape style="position:absolute;left:10;top:833;width:6752;height:416" coordorigin="10,833" coordsize="6752,416" path="m6761,833l10,833,10,1249,6761,1249,6761,833xe" filled="true" fillcolor="#dedfe0" stroked="false">
                <v:path arrowok="t"/>
                <v:fill type="solid"/>
              </v:shape>
            </v:group>
            <v:group style="position:absolute;left:6761;top:833;width:1701;height:416" coordorigin="6761,833" coordsize="1701,416">
              <v:shape style="position:absolute;left:6761;top:833;width:1701;height:416" coordorigin="6761,833" coordsize="1701,416" path="m8462,833l6761,833,6761,1249,8462,1249,8462,833xe" filled="true" fillcolor="#dedfe0" stroked="false">
                <v:path arrowok="t"/>
                <v:fill type="solid"/>
              </v:shape>
            </v:group>
            <v:group style="position:absolute;left:8462;top:833;width:1701;height:416" coordorigin="8462,833" coordsize="1701,416">
              <v:shape style="position:absolute;left:8462;top:833;width:1701;height:416" coordorigin="8462,833" coordsize="1701,416" path="m10163,833l8462,833,8462,1249,10163,1249,10163,833xe" filled="true" fillcolor="#dedfe0" stroked="false">
                <v:path arrowok="t"/>
                <v:fill type="solid"/>
              </v:shape>
            </v:group>
            <v:group style="position:absolute;left:10;top:1249;width:6752;height:416" coordorigin="10,1249" coordsize="6752,416">
              <v:shape style="position:absolute;left:10;top:1249;width:6752;height:416" coordorigin="10,1249" coordsize="6752,416" path="m6761,1249l10,1249,10,1664,6761,1664,6761,1249xe" filled="true" fillcolor="#dedfe0" stroked="false">
                <v:path arrowok="t"/>
                <v:fill type="solid"/>
              </v:shape>
            </v:group>
            <v:group style="position:absolute;left:6761;top:1249;width:1701;height:416" coordorigin="6761,1249" coordsize="1701,416">
              <v:shape style="position:absolute;left:6761;top:1249;width:1701;height:416" coordorigin="6761,1249" coordsize="1701,416" path="m8462,1249l6761,1249,6761,1664,8462,1664,8462,1249xe" filled="true" fillcolor="#dedfe0" stroked="false">
                <v:path arrowok="t"/>
                <v:fill type="solid"/>
              </v:shape>
            </v:group>
            <v:group style="position:absolute;left:8462;top:1249;width:1701;height:416" coordorigin="8462,1249" coordsize="1701,416">
              <v:shape style="position:absolute;left:8462;top:1249;width:1701;height:416" coordorigin="8462,1249" coordsize="1701,416" path="m10163,1249l8462,1249,8462,1664,10163,1664,10163,1249xe" filled="true" fillcolor="#dedfe0" stroked="false">
                <v:path arrowok="t"/>
                <v:fill type="solid"/>
              </v:shape>
            </v:group>
            <v:group style="position:absolute;left:10;top:1664;width:6752;height:433" coordorigin="10,1664" coordsize="6752,433">
              <v:shape style="position:absolute;left:10;top:1664;width:6752;height:433" coordorigin="10,1664" coordsize="6752,433" path="m6761,1664l10,1664,10,2097,6761,2097,6761,1664xe" filled="true" fillcolor="#dedfe0" stroked="false">
                <v:path arrowok="t"/>
                <v:fill type="solid"/>
              </v:shape>
            </v:group>
            <v:group style="position:absolute;left:6761;top:1664;width:1701;height:433" coordorigin="6761,1664" coordsize="1701,433">
              <v:shape style="position:absolute;left:6761;top:1664;width:1701;height:433" coordorigin="6761,1664" coordsize="1701,433" path="m8462,1664l6761,1664,6761,2097,8462,2097,8462,1664xe" filled="true" fillcolor="#dedfe0" stroked="false">
                <v:path arrowok="t"/>
                <v:fill type="solid"/>
              </v:shape>
            </v:group>
            <v:group style="position:absolute;left:8462;top:1664;width:1701;height:433" coordorigin="8462,1664" coordsize="1701,433">
              <v:shape style="position:absolute;left:8462;top:1664;width:1701;height:433" coordorigin="8462,1664" coordsize="1701,433" path="m10163,1664l8462,1664,8462,2097,10163,2097,10163,1664xe" filled="true" fillcolor="#dedfe0" stroked="false">
                <v:path arrowok="t"/>
                <v:fill type="solid"/>
              </v:shape>
            </v:group>
            <v:group style="position:absolute;left:10;top:2097;width:10153;height:2" coordorigin="10,2097" coordsize="10153,2">
              <v:shape style="position:absolute;left:10;top:2097;width:10153;height:2" coordorigin="10,2097" coordsize="10153,0" path="m10,2097l10163,2097e" filled="false" stroked="true" strokeweight="1.000015pt" strokecolor="#808285">
                <v:path arrowok="t"/>
              </v:shape>
            </v:group>
            <v:group style="position:absolute;left:10;top:10;width:10153;height:2" coordorigin="10,10" coordsize="10153,2">
              <v:shape style="position:absolute;left:10;top:10;width:10153;height:2" coordorigin="10,10" coordsize="10153,0" path="m10,10l10163,10e" filled="false" stroked="true" strokeweight="1.0pt" strokecolor="#808285">
                <v:path arrowok="t"/>
              </v:shape>
              <v:shape style="position:absolute;left:7127;top:24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8;top:24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39;width:2795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Product</w:t>
                      </w:r>
                      <w:r>
                        <w:rPr>
                          <w:rFonts w:ascii="Cambria"/>
                          <w:color w:val="231F20"/>
                          <w:spacing w:val="24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5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Cost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product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Sales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marketing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General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administrative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Depreciation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amortisation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Income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Operating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margin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position w:val="7"/>
                          <w:sz w:val="11"/>
                        </w:rPr>
                        <w:t>*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666;top:639;width:757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54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16,154.9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(6,224.3)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(661.1)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(640.7)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(133.1)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3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8,495.7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27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53%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66;top:639;width:757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54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15,475.4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(6,559.7)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(382.6)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(628.4)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5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(168.4)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3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7,736.3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276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50%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80" w:lineRule="exact" w:before="141"/>
        <w:ind w:left="287" w:right="120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*  </w:t>
      </w:r>
      <w:r>
        <w:rPr>
          <w:rFonts w:ascii="Cambria"/>
          <w:color w:val="231F20"/>
          <w:spacing w:val="12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Operating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margin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is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defined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income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operations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products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business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(excluding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corporate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expenses)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percentage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total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products</w:t>
      </w:r>
      <w:r>
        <w:rPr>
          <w:rFonts w:ascii="Cambria"/>
          <w:color w:val="231F20"/>
          <w:w w:val="87"/>
          <w:sz w:val="18"/>
        </w:rPr>
        <w:t> </w:t>
      </w:r>
      <w:r>
        <w:rPr>
          <w:rFonts w:ascii="Cambria"/>
          <w:color w:val="231F20"/>
          <w:w w:val="95"/>
          <w:sz w:val="18"/>
        </w:rPr>
        <w:t>revenues.</w:t>
      </w:r>
      <w:r>
        <w:rPr>
          <w:rFonts w:ascii="Cambria"/>
          <w:sz w:val="18"/>
        </w:rPr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roducts </w:t>
      </w:r>
      <w:r>
        <w:rPr>
          <w:rFonts w:ascii="Arial"/>
          <w:color w:val="231F20"/>
          <w:w w:val="105"/>
          <w:sz w:val="18"/>
        </w:rPr>
        <w:t>revenues</w:t>
      </w:r>
      <w:r>
        <w:rPr>
          <w:rFonts w:ascii="Arial"/>
          <w:sz w:val="18"/>
        </w:rPr>
      </w:r>
    </w:p>
    <w:p>
      <w:pPr>
        <w:pStyle w:val="BodyText"/>
        <w:spacing w:line="226" w:lineRule="auto" w:before="75"/>
        <w:ind w:right="118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2"/>
          <w:w w:val="95"/>
        </w:rPr>
        <w:t> </w:t>
      </w:r>
      <w:r>
        <w:rPr>
          <w:color w:val="231F20"/>
          <w:w w:val="95"/>
        </w:rPr>
        <w:t>16,154.9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2"/>
          <w:w w:val="95"/>
        </w:rPr>
        <w:t> </w:t>
      </w:r>
      <w:r>
        <w:rPr>
          <w:color w:val="231F20"/>
          <w:w w:val="95"/>
        </w:rPr>
        <w:t>15,475.4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represented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68%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69%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respectively.</w:t>
      </w:r>
      <w:r>
        <w:rPr/>
      </w:r>
    </w:p>
    <w:p>
      <w:pPr>
        <w:pStyle w:val="BodyText"/>
        <w:spacing w:line="220" w:lineRule="exact" w:before="172"/>
        <w:ind w:right="117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comprise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license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fees,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enhancement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(Post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PCS)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products.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License</w:t>
      </w:r>
      <w:r>
        <w:rPr>
          <w:rFonts w:ascii="Arial"/>
          <w:color w:val="231F20"/>
          <w:spacing w:val="-2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fee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licensing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arrangements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perpetual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right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pre‑defined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license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license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function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quantitative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qualitative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copies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sold,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users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supported,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modules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sold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sites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geographical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locations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supported.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licenses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non‑exclusive,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personal,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non‑transferable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royalty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free.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spacing w:before="44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Implementation</w:t>
      </w:r>
      <w:r>
        <w:rPr>
          <w:rFonts w:ascii="Arial"/>
          <w:color w:val="231F20"/>
          <w:spacing w:val="4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fee</w:t>
      </w:r>
      <w:r>
        <w:rPr>
          <w:rFonts w:ascii="Arial"/>
          <w:sz w:val="18"/>
        </w:rPr>
      </w:r>
    </w:p>
    <w:p>
      <w:pPr>
        <w:pStyle w:val="BodyText"/>
        <w:spacing w:line="224" w:lineRule="exact" w:before="120"/>
        <w:ind w:left="120" w:right="115"/>
        <w:jc w:val="both"/>
      </w:pPr>
      <w:r>
        <w:rPr>
          <w:color w:val="231F20"/>
          <w:w w:val="95"/>
        </w:rPr>
        <w:t>Along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licenses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optionally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avail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integration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enhancements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requirements.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fee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Annual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maintenance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contract</w:t>
      </w:r>
      <w:r>
        <w:rPr>
          <w:rFonts w:ascii="Arial"/>
          <w:color w:val="231F20"/>
          <w:spacing w:val="8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fees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6"/>
        <w:jc w:val="both"/>
      </w:pPr>
      <w:r>
        <w:rPr>
          <w:color w:val="231F20"/>
          <w:w w:val="90"/>
        </w:rPr>
        <w:t>Customers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sign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technical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maintenance,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resolution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upgrades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licensed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agreements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streams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license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enhancement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rendered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added,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milestones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achieved,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etc.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Therefore,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year.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steady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entering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phase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 lifecycle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 us.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percentages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streams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3pt;height:75.05pt;mso-position-horizontal-relative:char;mso-position-vertical-relative:line" coordorigin="0,0" coordsize="10166,1501">
            <v:group style="position:absolute;left:10;top:10;width:6744;height:633" coordorigin="10,10" coordsize="6744,633">
              <v:shape style="position:absolute;left:10;top:10;width:6744;height:633" coordorigin="10,10" coordsize="6744,633" path="m6754,10l10,10,10,643,6754,643,6754,10xe" filled="true" fillcolor="#dedfe0" stroked="false">
                <v:path arrowok="t"/>
                <v:fill type="solid"/>
              </v:shape>
            </v:group>
            <v:group style="position:absolute;left:6754;top:10;width:1701;height:633" coordorigin="6754,10" coordsize="1701,633">
              <v:shape style="position:absolute;left:6754;top:10;width:1701;height:633" coordorigin="6754,10" coordsize="1701,633" path="m8455,10l6754,10,6754,643,8455,643,8455,10xe" filled="true" fillcolor="#dedfe0" stroked="false">
                <v:path arrowok="t"/>
                <v:fill type="solid"/>
              </v:shape>
            </v:group>
            <v:group style="position:absolute;left:8455;top:10;width:1701;height:633" coordorigin="8455,10" coordsize="1701,633">
              <v:shape style="position:absolute;left:8455;top:10;width:1701;height:633" coordorigin="8455,10" coordsize="1701,633" path="m10155,10l8455,10,8455,643,10155,643,10155,10xe" filled="true" fillcolor="#dedfe0" stroked="false">
                <v:path arrowok="t"/>
                <v:fill type="solid"/>
              </v:shape>
            </v:group>
            <v:group style="position:absolute;left:10;top:643;width:6744;height:416" coordorigin="10,643" coordsize="6744,416">
              <v:shape style="position:absolute;left:10;top:643;width:6744;height:416" coordorigin="10,643" coordsize="6744,416" path="m6754,643l10,643,10,1058,6754,1058,6754,643xe" filled="true" fillcolor="#dedfe0" stroked="false">
                <v:path arrowok="t"/>
                <v:fill type="solid"/>
              </v:shape>
            </v:group>
            <v:group style="position:absolute;left:6754;top:643;width:1701;height:416" coordorigin="6754,643" coordsize="1701,416">
              <v:shape style="position:absolute;left:6754;top:643;width:1701;height:416" coordorigin="6754,643" coordsize="1701,416" path="m8455,643l6754,643,6754,1058,8455,1058,8455,643xe" filled="true" fillcolor="#dedfe0" stroked="false">
                <v:path arrowok="t"/>
                <v:fill type="solid"/>
              </v:shape>
            </v:group>
            <v:group style="position:absolute;left:8455;top:643;width:1701;height:416" coordorigin="8455,643" coordsize="1701,416">
              <v:shape style="position:absolute;left:8455;top:643;width:1701;height:416" coordorigin="8455,643" coordsize="1701,416" path="m10155,643l8455,643,8455,1058,10155,1058,10155,643xe" filled="true" fillcolor="#dedfe0" stroked="false">
                <v:path arrowok="t"/>
                <v:fill type="solid"/>
              </v:shape>
            </v:group>
            <v:group style="position:absolute;left:10;top:1058;width:6744;height:433" coordorigin="10,1058" coordsize="6744,433">
              <v:shape style="position:absolute;left:10;top:1058;width:6744;height:433" coordorigin="10,1058" coordsize="6744,433" path="m6754,1058l10,1058,10,1491,6754,1491,6754,1058xe" filled="true" fillcolor="#dedfe0" stroked="false">
                <v:path arrowok="t"/>
                <v:fill type="solid"/>
              </v:shape>
            </v:group>
            <v:group style="position:absolute;left:6754;top:1058;width:1701;height:433" coordorigin="6754,1058" coordsize="1701,433">
              <v:shape style="position:absolute;left:6754;top:1058;width:1701;height:433" coordorigin="6754,1058" coordsize="1701,433" path="m8455,1058l6754,1058,6754,1491,8455,1491,8455,1058xe" filled="true" fillcolor="#dedfe0" stroked="false">
                <v:path arrowok="t"/>
                <v:fill type="solid"/>
              </v:shape>
            </v:group>
            <v:group style="position:absolute;left:8455;top:1058;width:1701;height:433" coordorigin="8455,1058" coordsize="1701,433">
              <v:shape style="position:absolute;left:8455;top:1058;width:1701;height:433" coordorigin="8455,1058" coordsize="1701,433" path="m10155,1058l8455,1058,8455,1491,10155,1491,10155,1058xe" filled="true" fillcolor="#dedfe0" stroked="false">
                <v:path arrowok="t"/>
                <v:fill type="solid"/>
              </v:shape>
            </v:group>
            <v:group style="position:absolute;left:10;top:10;width:10146;height:2" coordorigin="10,10" coordsize="10146,2">
              <v:shape style="position:absolute;left:10;top:10;width:10146;height:2" coordorigin="10,10" coordsize="10146,0" path="m10,10l10155,10e" filled="false" stroked="true" strokeweight="1.000031pt" strokecolor="#808285">
                <v:path arrowok="t"/>
              </v:shape>
            </v:group>
            <v:group style="position:absolute;left:10;top:1491;width:10146;height:2" coordorigin="10,1491" coordsize="10146,2">
              <v:shape style="position:absolute;left:10;top:1491;width:10146;height:2" coordorigin="10,1491" coordsize="10146,0" path="m10,1491l10155,1491e" filled="false" stroked="true" strokeweight="1.000015pt" strokecolor="#808285">
                <v:path arrowok="t"/>
              </v:shape>
              <v:shape style="position:absolute;left:50;top:656;width:301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License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fees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Implementation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customisation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fees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PCS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arrangements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19;top:41;width:1240;height:1439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21%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53%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26%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0;top:41;width:1240;height:1439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18%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59%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23%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spacing w:before="73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Cost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of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products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revenues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and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operating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expenses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consists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attributable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implementation,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enhancement,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maintenance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development,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efforts,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offerings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‑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Oracle Financial Services Analytical Applications and other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products. These costs primarily consist of compensation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expenses for all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professionals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business,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project‑related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vendors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use.</w:t>
      </w:r>
      <w:r>
        <w:rPr/>
      </w:r>
    </w:p>
    <w:p>
      <w:pPr>
        <w:pStyle w:val="BodyText"/>
        <w:spacing w:line="220" w:lineRule="exact" w:before="170"/>
        <w:ind w:left="120" w:right="116"/>
        <w:jc w:val="both"/>
      </w:pPr>
      <w:r>
        <w:rPr>
          <w:color w:val="231F20"/>
          <w:w w:val="95"/>
        </w:rPr>
        <w:t>Research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incurred.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feasibility 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established. Software product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development cost incurred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subsequent to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achievement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feasibility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expensed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incurred.</w:t>
      </w:r>
      <w:r>
        <w:rPr/>
      </w:r>
    </w:p>
    <w:p>
      <w:pPr>
        <w:pStyle w:val="BodyText"/>
        <w:spacing w:line="220" w:lineRule="exact" w:before="170"/>
        <w:ind w:left="120" w:right="115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selling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consist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commissions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partners,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advertising,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allocated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overhead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functions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resources,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facilities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amortisation.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0"/>
          <w:sz w:val="18"/>
        </w:rPr>
        <w:t>Services</w:t>
      </w:r>
      <w:r>
        <w:rPr>
          <w:rFonts w:ascii="Lucida Sans"/>
          <w:b/>
          <w:color w:val="6D6E71"/>
          <w:spacing w:val="26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business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56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1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9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millions)</w:t>
      </w:r>
      <w:r>
        <w:rPr>
          <w:rFonts w:ascii="Cambria"/>
          <w:sz w:val="14"/>
        </w:rPr>
      </w: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35pt;height:105.35pt;mso-position-horizontal-relative:char;mso-position-vertical-relative:line" coordorigin="0,0" coordsize="10167,2107">
            <v:group style="position:absolute;left:10;top:10;width:6746;height:408" coordorigin="10,10" coordsize="6746,408">
              <v:shape style="position:absolute;left:10;top:10;width:6746;height:408" coordorigin="10,10" coordsize="6746,408" path="m6755,10l10,10,10,418,6755,418,6755,10xe" filled="true" fillcolor="#dedfe0" stroked="false">
                <v:path arrowok="t"/>
                <v:fill type="solid"/>
              </v:shape>
            </v:group>
            <v:group style="position:absolute;left:6755;top:10;width:1701;height:408" coordorigin="6755,10" coordsize="1701,408">
              <v:shape style="position:absolute;left:6755;top:10;width:1701;height:408" coordorigin="6755,10" coordsize="1701,408" path="m8456,10l6755,10,6755,418,8456,418,8456,10xe" filled="true" fillcolor="#dedfe0" stroked="false">
                <v:path arrowok="t"/>
                <v:fill type="solid"/>
              </v:shape>
            </v:group>
            <v:group style="position:absolute;left:8456;top:10;width:1701;height:408" coordorigin="8456,10" coordsize="1701,408">
              <v:shape style="position:absolute;left:8456;top:10;width:1701;height:408" coordorigin="8456,10" coordsize="1701,408" path="m10157,10l8456,10,8456,418,10157,418,10157,10xe" filled="true" fillcolor="#dedfe0" stroked="false">
                <v:path arrowok="t"/>
                <v:fill type="solid"/>
              </v:shape>
            </v:group>
            <v:group style="position:absolute;left:10;top:418;width:6746;height:208" coordorigin="10,418" coordsize="6746,208">
              <v:shape style="position:absolute;left:10;top:418;width:6746;height:208" coordorigin="10,418" coordsize="6746,208" path="m6755,418l10,418,10,626,6755,626,6755,418xe" filled="true" fillcolor="#dedfe0" stroked="false">
                <v:path arrowok="t"/>
                <v:fill type="solid"/>
              </v:shape>
            </v:group>
            <v:group style="position:absolute;left:6755;top:418;width:1701;height:208" coordorigin="6755,418" coordsize="1701,208">
              <v:shape style="position:absolute;left:6755;top:418;width:1701;height:208" coordorigin="6755,418" coordsize="1701,208" path="m8456,418l6755,418,6755,626,8456,626,8456,418xe" filled="true" fillcolor="#dedfe0" stroked="false">
                <v:path arrowok="t"/>
                <v:fill type="solid"/>
              </v:shape>
            </v:group>
            <v:group style="position:absolute;left:8456;top:418;width:1701;height:208" coordorigin="8456,418" coordsize="1701,208">
              <v:shape style="position:absolute;left:8456;top:418;width:1701;height:208" coordorigin="8456,418" coordsize="1701,208" path="m10157,418l8456,418,8456,626,10157,626,10157,418xe" filled="true" fillcolor="#dedfe0" stroked="false">
                <v:path arrowok="t"/>
                <v:fill type="solid"/>
              </v:shape>
            </v:group>
            <v:group style="position:absolute;left:10;top:626;width:6746;height:208" coordorigin="10,626" coordsize="6746,208">
              <v:shape style="position:absolute;left:10;top:626;width:6746;height:208" coordorigin="10,626" coordsize="6746,208" path="m6755,626l10,626,10,833,6755,833,6755,626xe" filled="true" fillcolor="#dedfe0" stroked="false">
                <v:path arrowok="t"/>
                <v:fill type="solid"/>
              </v:shape>
            </v:group>
            <v:group style="position:absolute;left:6755;top:626;width:1701;height:208" coordorigin="6755,626" coordsize="1701,208">
              <v:shape style="position:absolute;left:6755;top:626;width:1701;height:208" coordorigin="6755,626" coordsize="1701,208" path="m8456,626l6755,626,6755,833,8456,833,8456,626xe" filled="true" fillcolor="#dedfe0" stroked="false">
                <v:path arrowok="t"/>
                <v:fill type="solid"/>
              </v:shape>
            </v:group>
            <v:group style="position:absolute;left:8456;top:626;width:1701;height:208" coordorigin="8456,626" coordsize="1701,208">
              <v:shape style="position:absolute;left:8456;top:626;width:1701;height:208" coordorigin="8456,626" coordsize="1701,208" path="m10157,626l8456,626,8456,833,10157,833,10157,626xe" filled="true" fillcolor="#dedfe0" stroked="false">
                <v:path arrowok="t"/>
                <v:fill type="solid"/>
              </v:shape>
            </v:group>
            <v:group style="position:absolute;left:10;top:833;width:6746;height:416" coordorigin="10,833" coordsize="6746,416">
              <v:shape style="position:absolute;left:10;top:833;width:6746;height:416" coordorigin="10,833" coordsize="6746,416" path="m6755,833l10,833,10,1249,6755,1249,6755,833xe" filled="true" fillcolor="#dedfe0" stroked="false">
                <v:path arrowok="t"/>
                <v:fill type="solid"/>
              </v:shape>
            </v:group>
            <v:group style="position:absolute;left:6755;top:833;width:1701;height:416" coordorigin="6755,833" coordsize="1701,416">
              <v:shape style="position:absolute;left:6755;top:833;width:1701;height:416" coordorigin="6755,833" coordsize="1701,416" path="m8456,833l6755,833,6755,1249,8456,1249,8456,833xe" filled="true" fillcolor="#dedfe0" stroked="false">
                <v:path arrowok="t"/>
                <v:fill type="solid"/>
              </v:shape>
            </v:group>
            <v:group style="position:absolute;left:8456;top:833;width:1701;height:416" coordorigin="8456,833" coordsize="1701,416">
              <v:shape style="position:absolute;left:8456;top:833;width:1701;height:416" coordorigin="8456,833" coordsize="1701,416" path="m10157,833l8456,833,8456,1249,10157,1249,10157,833xe" filled="true" fillcolor="#dedfe0" stroked="false">
                <v:path arrowok="t"/>
                <v:fill type="solid"/>
              </v:shape>
            </v:group>
            <v:group style="position:absolute;left:10;top:1249;width:6746;height:416" coordorigin="10,1249" coordsize="6746,416">
              <v:shape style="position:absolute;left:10;top:1249;width:6746;height:416" coordorigin="10,1249" coordsize="6746,416" path="m6755,1249l10,1249,10,1664,6755,1664,6755,1249xe" filled="true" fillcolor="#dedfe0" stroked="false">
                <v:path arrowok="t"/>
                <v:fill type="solid"/>
              </v:shape>
            </v:group>
            <v:group style="position:absolute;left:6755;top:1249;width:1701;height:416" coordorigin="6755,1249" coordsize="1701,416">
              <v:shape style="position:absolute;left:6755;top:1249;width:1701;height:416" coordorigin="6755,1249" coordsize="1701,416" path="m8456,1249l6755,1249,6755,1664,8456,1664,8456,1249xe" filled="true" fillcolor="#dedfe0" stroked="false">
                <v:path arrowok="t"/>
                <v:fill type="solid"/>
              </v:shape>
            </v:group>
            <v:group style="position:absolute;left:8456;top:1249;width:1701;height:416" coordorigin="8456,1249" coordsize="1701,416">
              <v:shape style="position:absolute;left:8456;top:1249;width:1701;height:416" coordorigin="8456,1249" coordsize="1701,416" path="m10157,1249l8456,1249,8456,1664,10157,1664,10157,1249xe" filled="true" fillcolor="#dedfe0" stroked="false">
                <v:path arrowok="t"/>
                <v:fill type="solid"/>
              </v:shape>
            </v:group>
            <v:group style="position:absolute;left:10;top:1664;width:6746;height:433" coordorigin="10,1664" coordsize="6746,433">
              <v:shape style="position:absolute;left:10;top:1664;width:6746;height:433" coordorigin="10,1664" coordsize="6746,433" path="m6755,1664l10,1664,10,2097,6755,2097,6755,1664xe" filled="true" fillcolor="#dedfe0" stroked="false">
                <v:path arrowok="t"/>
                <v:fill type="solid"/>
              </v:shape>
            </v:group>
            <v:group style="position:absolute;left:6755;top:1664;width:1701;height:433" coordorigin="6755,1664" coordsize="1701,433">
              <v:shape style="position:absolute;left:6755;top:1664;width:1701;height:433" coordorigin="6755,1664" coordsize="1701,433" path="m8456,1664l6755,1664,6755,2097,8456,2097,8456,1664xe" filled="true" fillcolor="#dedfe0" stroked="false">
                <v:path arrowok="t"/>
                <v:fill type="solid"/>
              </v:shape>
            </v:group>
            <v:group style="position:absolute;left:8456;top:1664;width:1701;height:433" coordorigin="8456,1664" coordsize="1701,433">
              <v:shape style="position:absolute;left:8456;top:1664;width:1701;height:433" coordorigin="8456,1664" coordsize="1701,433" path="m10157,1664l8456,1664,8456,2097,10157,2097,10157,1664xe" filled="true" fillcolor="#dedfe0" stroked="false">
                <v:path arrowok="t"/>
                <v:fill type="solid"/>
              </v:shape>
            </v:group>
            <v:group style="position:absolute;left:10;top:2097;width:10147;height:2" coordorigin="10,2097" coordsize="10147,2">
              <v:shape style="position:absolute;left:10;top:2097;width:10147;height:2" coordorigin="10,2097" coordsize="10147,0" path="m10,2097l10157,2097e" filled="false" stroked="true" strokeweight="1.0pt" strokecolor="#808285">
                <v:path arrowok="t"/>
              </v:shape>
            </v:group>
            <v:group style="position:absolute;left:10;top:10;width:10147;height:2" coordorigin="10,10" coordsize="10147,2">
              <v:shape style="position:absolute;left:10;top:10;width:10147;height:2" coordorigin="10,10" coordsize="10147,0" path="m10,10l10157,10e" filled="false" stroked="true" strokeweight="1.000015pt" strokecolor="#808285">
                <v:path arrowok="t"/>
              </v:shape>
              <v:shape style="position:absolute;left:50;top:639;width:2795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5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Cost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Sales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marketing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General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administrative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Depreciation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amortisation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Income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Operating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margin</w:t>
                      </w:r>
                      <w:r>
                        <w:rPr>
                          <w:rFonts w:ascii="Cambria"/>
                          <w:color w:val="231F20"/>
                          <w:w w:val="90"/>
                          <w:position w:val="7"/>
                          <w:sz w:val="11"/>
                        </w:rPr>
                        <w:t>*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21;top:24;width:1296;height:2063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7,450.2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(5,381.7)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(112.6)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(372.5)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(160.4)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32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1423.0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19%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2;top:24;width:1296;height:2063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6,959.3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(5,175.0)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8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(65.9)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(340.6)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(166.2)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32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1211.6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17%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80" w:lineRule="exact" w:before="141"/>
        <w:ind w:left="290" w:right="120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*  </w:t>
      </w:r>
      <w:r>
        <w:rPr>
          <w:rFonts w:ascii="Cambria"/>
          <w:color w:val="231F20"/>
          <w:spacing w:val="13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Operating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margin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defined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income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operations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services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business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(excluding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corporate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expenses)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percentage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total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services</w:t>
      </w:r>
      <w:r>
        <w:rPr>
          <w:rFonts w:ascii="Cambria"/>
          <w:color w:val="231F20"/>
          <w:w w:val="83"/>
          <w:sz w:val="18"/>
        </w:rPr>
        <w:t> </w:t>
      </w:r>
      <w:r>
        <w:rPr>
          <w:rFonts w:ascii="Cambria"/>
          <w:color w:val="231F20"/>
          <w:w w:val="95"/>
          <w:sz w:val="18"/>
        </w:rPr>
        <w:t>revenues.</w:t>
      </w:r>
      <w:r>
        <w:rPr>
          <w:rFonts w:ascii="Cambria"/>
          <w:sz w:val="18"/>
        </w:rPr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revenues</w:t>
      </w:r>
      <w:r>
        <w:rPr>
          <w:rFonts w:ascii="Arial"/>
          <w:sz w:val="18"/>
        </w:rPr>
      </w:r>
    </w:p>
    <w:p>
      <w:pPr>
        <w:pStyle w:val="BodyText"/>
        <w:spacing w:line="180" w:lineRule="auto" w:before="152"/>
        <w:ind w:left="120" w:right="114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32%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31%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respectively.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44"/>
          <w:w w:val="95"/>
        </w:rPr>
        <w:t> </w:t>
      </w:r>
      <w:r>
        <w:rPr>
          <w:color w:val="231F20"/>
          <w:w w:val="95"/>
        </w:rPr>
        <w:t>7,450.2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representing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7%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from</w:t>
      </w:r>
      <w:r>
        <w:rPr/>
      </w:r>
    </w:p>
    <w:p>
      <w:pPr>
        <w:pStyle w:val="BodyText"/>
        <w:spacing w:line="231" w:lineRule="exact"/>
        <w:ind w:left="120"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color w:val="231F20"/>
          <w:w w:val="95"/>
        </w:rPr>
        <w:t>6,959.3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20" w:lineRule="exact" w:before="169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contracts.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w w:val="90"/>
        </w:rPr>
        <w:t> 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62%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64%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2010,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remainder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attributable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contracts.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render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located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India,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onsite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teams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customers’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located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world.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locations.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Onsite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consist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outside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80" w:bottom="460" w:left="560" w:right="960"/>
        </w:sectPr>
      </w:pPr>
    </w:p>
    <w:p>
      <w:pPr>
        <w:pStyle w:val="BodyText"/>
        <w:spacing w:line="220" w:lineRule="exact" w:before="55"/>
        <w:ind w:right="118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India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development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centres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outside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India.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composition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onsite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offshore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determined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project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lifecycle.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Typically,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work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involving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design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new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systems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or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relating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system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rollout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would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be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conducted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onsite,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while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</w:rPr>
        <w:t> core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development,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maintenance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support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activity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may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be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conducted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offshore.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We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received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47%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62%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onsite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work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53%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38%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offshore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work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during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years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respectively.</w:t>
      </w:r>
      <w:r>
        <w:rPr>
          <w:rFonts w:ascii="Garamond"/>
        </w:rPr>
      </w:r>
    </w:p>
    <w:p>
      <w:pPr>
        <w:spacing w:line="240" w:lineRule="auto" w:before="7"/>
        <w:rPr>
          <w:rFonts w:ascii="Garamond" w:hAnsi="Garamond" w:cs="Garamond" w:eastAsia="Garamond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z w:val="18"/>
        </w:rPr>
        <w:t>Cost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of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services</w:t>
      </w:r>
      <w:r>
        <w:rPr>
          <w:rFonts w:ascii="Lucida Sans"/>
          <w:color w:val="231F20"/>
          <w:spacing w:val="-22"/>
          <w:sz w:val="18"/>
        </w:rPr>
        <w:t> </w:t>
      </w:r>
      <w:r>
        <w:rPr>
          <w:rFonts w:ascii="Lucida Sans"/>
          <w:color w:val="231F20"/>
          <w:sz w:val="18"/>
        </w:rPr>
        <w:t>revenues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and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operating</w:t>
      </w:r>
      <w:r>
        <w:rPr>
          <w:rFonts w:ascii="Lucida Sans"/>
          <w:color w:val="231F20"/>
          <w:spacing w:val="-22"/>
          <w:sz w:val="18"/>
        </w:rPr>
        <w:t> </w:t>
      </w:r>
      <w:r>
        <w:rPr>
          <w:rFonts w:ascii="Lucida Sans"/>
          <w:color w:val="231F20"/>
          <w:sz w:val="18"/>
        </w:rPr>
        <w:t>expenses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cost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consists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primarily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compensation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professionals,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cost</w:t>
      </w:r>
      <w:r>
        <w:rPr>
          <w:rFonts w:ascii="Garamond"/>
          <w:color w:val="231F20"/>
          <w:spacing w:val="-3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application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for internal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use,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travel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professional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fees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paid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vendors.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We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recognise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these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costs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incurred.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operating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include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selling,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general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administrative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allocated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overhead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associated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support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monitoring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functions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such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human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resources,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corporate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marketing,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information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management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systems,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quality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assurance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financial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control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depreciation.</w:t>
      </w:r>
      <w:r>
        <w:rPr>
          <w:rFonts w:ascii="Garamond"/>
        </w:rPr>
      </w:r>
    </w:p>
    <w:p>
      <w:pPr>
        <w:spacing w:line="240" w:lineRule="auto" w:before="9"/>
        <w:rPr>
          <w:rFonts w:ascii="Garamond" w:hAnsi="Garamond" w:cs="Garamond" w:eastAsia="Garamond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w w:val="95"/>
          <w:sz w:val="18"/>
        </w:rPr>
        <w:t>Geographic</w:t>
      </w:r>
      <w:r>
        <w:rPr>
          <w:rFonts w:ascii="Verdana"/>
          <w:b/>
          <w:color w:val="231F20"/>
          <w:spacing w:val="-6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breakup</w:t>
      </w:r>
      <w:r>
        <w:rPr>
          <w:rFonts w:ascii="Verdana"/>
          <w:b/>
          <w:color w:val="231F20"/>
          <w:spacing w:val="-6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of</w:t>
      </w:r>
      <w:r>
        <w:rPr>
          <w:rFonts w:ascii="Verdana"/>
          <w:b/>
          <w:color w:val="231F20"/>
          <w:spacing w:val="-5"/>
          <w:w w:val="95"/>
          <w:sz w:val="18"/>
        </w:rPr>
        <w:t> </w:t>
      </w:r>
      <w:r>
        <w:rPr>
          <w:rFonts w:ascii="Verdana"/>
          <w:b/>
          <w:color w:val="231F20"/>
          <w:spacing w:val="-2"/>
          <w:w w:val="95"/>
          <w:sz w:val="18"/>
        </w:rPr>
        <w:t>re</w:t>
      </w:r>
      <w:r>
        <w:rPr>
          <w:rFonts w:ascii="Verdana"/>
          <w:b/>
          <w:color w:val="231F20"/>
          <w:spacing w:val="-1"/>
          <w:w w:val="95"/>
          <w:sz w:val="18"/>
        </w:rPr>
        <w:t>venues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9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overall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continue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be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well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diversified.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following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table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represents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percentage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breakup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region:</w:t>
      </w:r>
      <w:r>
        <w:rPr>
          <w:rFonts w:ascii="Garamond"/>
        </w:rPr>
      </w:r>
    </w:p>
    <w:p>
      <w:pPr>
        <w:spacing w:line="240" w:lineRule="auto" w:before="4"/>
        <w:rPr>
          <w:rFonts w:ascii="Garamond" w:hAnsi="Garamond" w:cs="Garamond" w:eastAsia="Garamond"/>
          <w:sz w:val="18"/>
          <w:szCs w:val="18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9"/>
        <w:gridCol w:w="1485"/>
        <w:gridCol w:w="1052"/>
        <w:gridCol w:w="1327"/>
        <w:gridCol w:w="1053"/>
        <w:gridCol w:w="1327"/>
        <w:gridCol w:w="1053"/>
      </w:tblGrid>
      <w:tr>
        <w:trPr>
          <w:trHeight w:val="208" w:hRule="exact"/>
        </w:trPr>
        <w:tc>
          <w:tcPr>
            <w:tcW w:w="6703" w:type="dxa"/>
            <w:gridSpan w:val="4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43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79" w:type="dxa"/>
            <w:gridSpan w:val="2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13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14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4" w:lineRule="exact"/>
              <w:ind w:left="57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Products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4" w:lineRule="exact"/>
              <w:ind w:left="35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Services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4" w:lineRule="exact"/>
              <w:ind w:left="68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Total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4" w:lineRule="exact"/>
              <w:ind w:left="27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Products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4" w:lineRule="exact"/>
              <w:ind w:left="49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Services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4" w:lineRule="exact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Total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08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7" w:lineRule="exact"/>
              <w:ind w:left="52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Revenues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7" w:lineRule="exact"/>
              <w:ind w:left="23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Revenues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7" w:lineRule="exact"/>
              <w:ind w:left="36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Revenues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7" w:lineRule="exact"/>
              <w:ind w:left="23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Revenues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7" w:lineRule="exact"/>
              <w:ind w:left="36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Revenues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7" w:lineRule="exact"/>
              <w:ind w:left="23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Revenues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USA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88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72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7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27%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Europe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8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17%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33%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Asia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Pacific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8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Middle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East,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India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Africa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8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8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21%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16%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Latin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America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Caribbean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8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8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8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8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15" w:hRule="exact"/>
        </w:trPr>
        <w:tc>
          <w:tcPr>
            <w:tcW w:w="283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Total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78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4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6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4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62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0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4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0"/>
        <w:rPr>
          <w:rFonts w:ascii="Garamond" w:hAnsi="Garamond" w:cs="Garamond" w:eastAsia="Garamond"/>
          <w:sz w:val="21"/>
          <w:szCs w:val="21"/>
        </w:rPr>
      </w:pPr>
    </w:p>
    <w:p>
      <w:pPr>
        <w:spacing w:before="62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w w:val="95"/>
          <w:sz w:val="18"/>
        </w:rPr>
        <w:t>Customer</w:t>
      </w:r>
      <w:r>
        <w:rPr>
          <w:rFonts w:ascii="Verdana"/>
          <w:b/>
          <w:color w:val="231F20"/>
          <w:spacing w:val="1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concentration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operations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depend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relationships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large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number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customers.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top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ten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customers,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percentage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total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at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33%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against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30%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2010.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top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ten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customers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contributed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43%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total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top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ten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customers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business,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contributed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32%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</w:rPr>
        <w:t> total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during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2011.</w:t>
      </w:r>
      <w:r>
        <w:rPr>
          <w:rFonts w:ascii="Garamond"/>
        </w:rPr>
      </w:r>
    </w:p>
    <w:p>
      <w:pPr>
        <w:pStyle w:val="BodyText"/>
        <w:spacing w:line="220" w:lineRule="exact" w:before="170"/>
        <w:ind w:right="117"/>
        <w:jc w:val="both"/>
        <w:rPr>
          <w:rFonts w:ascii="Garamond" w:hAnsi="Garamond" w:cs="Garamond" w:eastAsia="Garamond"/>
        </w:rPr>
      </w:pPr>
      <w:r>
        <w:rPr/>
        <w:pict>
          <v:group style="position:absolute;margin-left:53.38187pt;margin-top:62.807796pt;width:507.75pt;height:22.15pt;mso-position-horizontal-relative:page;mso-position-vertical-relative:paragraph;z-index:-710896" coordorigin="1068,1256" coordsize="10155,443">
            <v:group style="position:absolute;left:1078;top:1266;width:2538;height:433" coordorigin="1078,1266" coordsize="2538,433">
              <v:shape style="position:absolute;left:1078;top:1266;width:2538;height:433" coordorigin="1078,1266" coordsize="2538,433" path="m3615,1266l1078,1266,1078,1699,3615,1699,3615,1266xe" filled="true" fillcolor="#dedfe0" stroked="false">
                <v:path arrowok="t"/>
                <v:fill type="solid"/>
              </v:shape>
            </v:group>
            <v:group style="position:absolute;left:3615;top:1266;width:2533;height:224" coordorigin="3615,1266" coordsize="2533,224">
              <v:shape style="position:absolute;left:3615;top:1266;width:2533;height:224" coordorigin="3615,1266" coordsize="2533,224" path="m3615,1490l6147,1490,6147,1266,3615,1266,3615,1490xe" filled="true" fillcolor="#dedfe0" stroked="false">
                <v:path arrowok="t"/>
                <v:fill type="solid"/>
              </v:shape>
            </v:group>
            <v:group style="position:absolute;left:6147;top:1266;width:2533;height:224" coordorigin="6147,1266" coordsize="2533,224">
              <v:shape style="position:absolute;left:6147;top:1266;width:2533;height:224" coordorigin="6147,1266" coordsize="2533,224" path="m6147,1490l8680,1490,8680,1266,6147,1266,6147,1490xe" filled="true" fillcolor="#dedfe0" stroked="false">
                <v:path arrowok="t"/>
                <v:fill type="solid"/>
              </v:shape>
            </v:group>
            <v:group style="position:absolute;left:8680;top:1266;width:2533;height:224" coordorigin="8680,1266" coordsize="2533,224">
              <v:shape style="position:absolute;left:8680;top:1266;width:2533;height:224" coordorigin="8680,1266" coordsize="2533,224" path="m8680,1490l11212,1490,11212,1266,8680,1266,8680,1490xe" filled="true" fillcolor="#dedfe0" stroked="false">
                <v:path arrowok="t"/>
                <v:fill type="solid"/>
              </v:shape>
            </v:group>
            <v:group style="position:absolute;left:1078;top:1266;width:10135;height:2" coordorigin="1078,1266" coordsize="10135,2">
              <v:shape style="position:absolute;left:1078;top:1266;width:10135;height:2" coordorigin="1078,1266" coordsize="10135,0" path="m1078,1266l11212,1266e" filled="false" stroked="true" strokeweight="1.000076pt" strokecolor="#808285">
                <v:path arrowok="t"/>
              </v:shape>
              <v:shape style="position:absolute;left:4601;top:1297;width:1450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95"/>
                          <w:sz w:val="20"/>
                        </w:rPr>
                        <w:t>Products</w:t>
                      </w:r>
                      <w:r>
                        <w:rPr>
                          <w:rFonts w:ascii="Garamond"/>
                          <w:color w:val="6D6E71"/>
                          <w:spacing w:val="3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w w:val="95"/>
                          <w:sz w:val="20"/>
                        </w:rPr>
                        <w:t>Revenues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1;top:1297;width:1372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95"/>
                          <w:sz w:val="20"/>
                        </w:rPr>
                        <w:t>Services</w:t>
                      </w:r>
                      <w:r>
                        <w:rPr>
                          <w:rFonts w:ascii="Garamond"/>
                          <w:color w:val="6D6E71"/>
                          <w:spacing w:val="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w w:val="95"/>
                          <w:sz w:val="20"/>
                        </w:rPr>
                        <w:t>Revenues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932;top:1297;width:1184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Total</w:t>
                      </w:r>
                      <w:r>
                        <w:rPr>
                          <w:rFonts w:ascii="Garamond"/>
                          <w:color w:val="6D6E71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Revenues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percentage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total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during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years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that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we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derived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largest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customer,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largest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five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customers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largest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ten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customers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provided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accompanying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table.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table,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various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affiliates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Citigroup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classified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separate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customers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last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row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sets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forth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percentage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total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we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earned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various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affiliates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Citigroup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respect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individually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respect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taken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whole.</w:t>
      </w:r>
      <w:r>
        <w:rPr>
          <w:rFonts w:ascii="Garamond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sz w:val="22"/>
          <w:szCs w:val="2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2"/>
        <w:gridCol w:w="1458"/>
        <w:gridCol w:w="1266"/>
        <w:gridCol w:w="1266"/>
        <w:gridCol w:w="1266"/>
        <w:gridCol w:w="1266"/>
        <w:gridCol w:w="929"/>
      </w:tblGrid>
      <w:tr>
        <w:trPr>
          <w:trHeight w:val="290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left="6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9" w:lineRule="exact"/>
              <w:ind w:left="43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Largest</w:t>
            </w:r>
            <w:r>
              <w:rPr>
                <w:rFonts w:ascii="Garamond"/>
                <w:color w:val="231F20"/>
                <w:spacing w:val="28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customer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65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132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2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11%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132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132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5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Top</w:t>
            </w:r>
            <w:r>
              <w:rPr>
                <w:rFonts w:ascii="Garamond"/>
                <w:color w:val="231F20"/>
                <w:spacing w:val="-2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5</w:t>
            </w:r>
            <w:r>
              <w:rPr>
                <w:rFonts w:ascii="Garamond"/>
                <w:color w:val="231F20"/>
                <w:spacing w:val="-2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customers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5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Top</w:t>
            </w:r>
            <w:r>
              <w:rPr>
                <w:rFonts w:ascii="Garamond"/>
                <w:color w:val="231F20"/>
                <w:spacing w:val="-1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10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customers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5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54%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43%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3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33%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30%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268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Citigroup</w:t>
            </w:r>
            <w:r>
              <w:rPr>
                <w:rFonts w:ascii="Garamond"/>
                <w:color w:val="231F20"/>
                <w:spacing w:val="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its</w:t>
            </w:r>
            <w:r>
              <w:rPr>
                <w:rFonts w:ascii="Garamond"/>
                <w:color w:val="231F20"/>
                <w:spacing w:val="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affiliates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65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11%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4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4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4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4" w:right="0"/>
              <w:jc w:val="center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4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20%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3"/>
        <w:rPr>
          <w:rFonts w:ascii="Garamond" w:hAnsi="Garamond" w:cs="Garamond" w:eastAsia="Garamond"/>
          <w:sz w:val="19"/>
          <w:szCs w:val="19"/>
        </w:rPr>
      </w:pPr>
    </w:p>
    <w:p>
      <w:pPr>
        <w:spacing w:before="62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spacing w:val="-5"/>
          <w:w w:val="95"/>
          <w:sz w:val="18"/>
        </w:rPr>
        <w:t>T</w:t>
      </w:r>
      <w:r>
        <w:rPr>
          <w:rFonts w:ascii="Verdana"/>
          <w:b/>
          <w:color w:val="231F20"/>
          <w:spacing w:val="-6"/>
          <w:w w:val="95"/>
          <w:sz w:val="18"/>
        </w:rPr>
        <w:t>rade</w:t>
      </w:r>
      <w:r>
        <w:rPr>
          <w:rFonts w:ascii="Verdana"/>
          <w:b/>
          <w:color w:val="231F20"/>
          <w:spacing w:val="-23"/>
          <w:w w:val="95"/>
          <w:sz w:val="18"/>
        </w:rPr>
        <w:t> </w:t>
      </w:r>
      <w:r>
        <w:rPr>
          <w:rFonts w:ascii="Verdana"/>
          <w:b/>
          <w:color w:val="231F20"/>
          <w:spacing w:val="-1"/>
          <w:w w:val="95"/>
          <w:sz w:val="18"/>
        </w:rPr>
        <w:t>receivables</w:t>
      </w:r>
      <w:r>
        <w:rPr>
          <w:rFonts w:ascii="Verdana"/>
          <w:sz w:val="18"/>
        </w:rPr>
      </w:r>
    </w:p>
    <w:p>
      <w:pPr>
        <w:pStyle w:val="BodyText"/>
        <w:spacing w:line="234" w:lineRule="auto" w:before="67"/>
        <w:ind w:right="117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Trade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receivables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were</w:t>
      </w:r>
      <w:r>
        <w:rPr>
          <w:rFonts w:ascii="Garamond"/>
          <w:color w:val="231F20"/>
          <w:spacing w:val="12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38"/>
        </w:rPr>
        <w:t> </w:t>
      </w:r>
      <w:r>
        <w:rPr>
          <w:rFonts w:ascii="Garamond"/>
          <w:color w:val="231F20"/>
        </w:rPr>
        <w:t>7,700.9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million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37"/>
        </w:rPr>
        <w:t> </w:t>
      </w:r>
      <w:r>
        <w:rPr>
          <w:rFonts w:ascii="Garamond"/>
          <w:color w:val="231F20"/>
        </w:rPr>
        <w:t>8,772.4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million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respectively.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days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sales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outstanding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(which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ratio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sundry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debtors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total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sales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particular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multiplied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365)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fiscal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were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approximately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119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143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respectively.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periodically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reviews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its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trade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receivables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outstanding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well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aging,</w:t>
      </w:r>
      <w:r>
        <w:rPr>
          <w:rFonts w:ascii="Garamond"/>
          <w:color w:val="231F20"/>
          <w:w w:val="106"/>
        </w:rPr>
        <w:t> </w:t>
      </w:r>
      <w:r>
        <w:rPr>
          <w:rFonts w:ascii="Garamond"/>
          <w:color w:val="231F20"/>
        </w:rPr>
        <w:t>quality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trade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receivables,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customer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relationship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history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client.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following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table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represents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age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profile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trade</w:t>
      </w:r>
      <w:r>
        <w:rPr>
          <w:rFonts w:ascii="Garamond"/>
          <w:color w:val="231F20"/>
          <w:spacing w:val="-22"/>
        </w:rPr>
        <w:t> </w:t>
      </w:r>
      <w:r>
        <w:rPr>
          <w:rFonts w:ascii="Garamond"/>
          <w:color w:val="231F20"/>
        </w:rPr>
        <w:t>receivables:</w:t>
      </w:r>
      <w:r>
        <w:rPr>
          <w:rFonts w:ascii="Garamond"/>
        </w:rPr>
      </w:r>
    </w:p>
    <w:p>
      <w:pPr>
        <w:spacing w:line="240" w:lineRule="auto" w:before="7"/>
        <w:rPr>
          <w:rFonts w:ascii="Garamond" w:hAnsi="Garamond" w:cs="Garamond" w:eastAsia="Garamond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sz w:val="20"/>
          <w:szCs w:val="20"/>
        </w:rPr>
        <w:pict>
          <v:group style="width:507.55pt;height:75.05pt;mso-position-horizontal-relative:char;mso-position-vertical-relative:line" coordorigin="0,0" coordsize="10151,1501">
            <v:group style="position:absolute;left:10;top:10;width:6730;height:841" coordorigin="10,10" coordsize="6730,841">
              <v:shape style="position:absolute;left:10;top:10;width:6730;height:841" coordorigin="10,10" coordsize="6730,841" path="m6739,10l10,10,10,850,6739,850,6739,10xe" filled="true" fillcolor="#dedfe0" stroked="false">
                <v:path arrowok="t"/>
                <v:fill type="solid"/>
              </v:shape>
            </v:group>
            <v:group style="position:absolute;left:6739;top:10;width:1701;height:841" coordorigin="6739,10" coordsize="1701,841">
              <v:shape style="position:absolute;left:6739;top:10;width:1701;height:841" coordorigin="6739,10" coordsize="1701,841" path="m8440,10l6739,10,6739,850,8440,850,8440,10xe" filled="true" fillcolor="#dedfe0" stroked="false">
                <v:path arrowok="t"/>
                <v:fill type="solid"/>
              </v:shape>
            </v:group>
            <v:group style="position:absolute;left:8440;top:10;width:1701;height:841" coordorigin="8440,10" coordsize="1701,841">
              <v:shape style="position:absolute;left:8440;top:10;width:1701;height:841" coordorigin="8440,10" coordsize="1701,841" path="m10141,10l8440,10,8440,850,10141,850,10141,10xe" filled="true" fillcolor="#dedfe0" stroked="false">
                <v:path arrowok="t"/>
                <v:fill type="solid"/>
              </v:shape>
            </v:group>
            <v:group style="position:absolute;left:10;top:850;width:6730;height:416" coordorigin="10,850" coordsize="6730,416">
              <v:shape style="position:absolute;left:10;top:850;width:6730;height:416" coordorigin="10,850" coordsize="6730,416" path="m6739,850l10,850,10,1266,6739,1266,6739,850xe" filled="true" fillcolor="#dedfe0" stroked="false">
                <v:path arrowok="t"/>
                <v:fill type="solid"/>
              </v:shape>
            </v:group>
            <v:group style="position:absolute;left:6739;top:850;width:1701;height:416" coordorigin="6739,850" coordsize="1701,416">
              <v:shape style="position:absolute;left:6739;top:850;width:1701;height:416" coordorigin="6739,850" coordsize="1701,416" path="m8440,850l6739,850,6739,1266,8440,1266,8440,850xe" filled="true" fillcolor="#dedfe0" stroked="false">
                <v:path arrowok="t"/>
                <v:fill type="solid"/>
              </v:shape>
            </v:group>
            <v:group style="position:absolute;left:8440;top:850;width:1701;height:416" coordorigin="8440,850" coordsize="1701,416">
              <v:shape style="position:absolute;left:8440;top:850;width:1701;height:416" coordorigin="8440,850" coordsize="1701,416" path="m10141,850l8440,850,8440,1266,10141,1266,10141,850xe" filled="true" fillcolor="#dedfe0" stroked="false">
                <v:path arrowok="t"/>
                <v:fill type="solid"/>
              </v:shape>
            </v:group>
            <v:group style="position:absolute;left:10;top:1266;width:6730;height:225" coordorigin="10,1266" coordsize="6730,225">
              <v:shape style="position:absolute;left:10;top:1266;width:6730;height:225" coordorigin="10,1266" coordsize="6730,225" path="m6739,1266l10,1266,10,1491,6739,1491,6739,1266xe" filled="true" fillcolor="#dedfe0" stroked="false">
                <v:path arrowok="t"/>
                <v:fill type="solid"/>
              </v:shape>
            </v:group>
            <v:group style="position:absolute;left:6739;top:1266;width:1701;height:225" coordorigin="6739,1266" coordsize="1701,225">
              <v:shape style="position:absolute;left:6739;top:1266;width:1701;height:225" coordorigin="6739,1266" coordsize="1701,225" path="m8440,1266l6739,1266,6739,1491,8440,1491,8440,1266xe" filled="true" fillcolor="#dedfe0" stroked="false">
                <v:path arrowok="t"/>
                <v:fill type="solid"/>
              </v:shape>
            </v:group>
            <v:group style="position:absolute;left:8440;top:1266;width:1701;height:225" coordorigin="8440,1266" coordsize="1701,225">
              <v:shape style="position:absolute;left:8440;top:1266;width:1701;height:225" coordorigin="8440,1266" coordsize="1701,225" path="m10141,1266l8440,1266,8440,1491,10141,1491,10141,1266xe" filled="true" fillcolor="#dedfe0" stroked="false">
                <v:path arrowok="t"/>
                <v:fill type="solid"/>
              </v:shape>
            </v:group>
            <v:group style="position:absolute;left:10;top:10;width:10131;height:2" coordorigin="10,10" coordsize="10131,2">
              <v:shape style="position:absolute;left:10;top:10;width:10131;height:2" coordorigin="10,10" coordsize="10131,0" path="m10,10l10141,10e" filled="false" stroked="true" strokeweight="1.0pt" strokecolor="#808285">
                <v:path arrowok="t"/>
              </v:shape>
            </v:group>
            <v:group style="position:absolute;left:10;top:1491;width:10131;height:2" coordorigin="10,1491" coordsize="10131,2">
              <v:shape style="position:absolute;left:10;top:1491;width:10131;height:2" coordorigin="10,1491" coordsize="10131,0" path="m10,1491l10141,1491e" filled="false" stroked="true" strokeweight="1.0pt" strokecolor="#808285">
                <v:path arrowok="t"/>
              </v:shape>
              <v:shape style="position:absolute;left:7105;top:41;width:1239;height:4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0" w:right="0" w:firstLine="37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Garamond"/>
                          <w:color w:val="6D6E71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ended</w:t>
                      </w:r>
                      <w:r>
                        <w:rPr>
                          <w:rFonts w:ascii="Garamond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06;top:41;width:1239;height:4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0" w:right="0" w:firstLine="37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Garamond"/>
                          <w:color w:val="6D6E71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ended</w:t>
                      </w:r>
                      <w:r>
                        <w:rPr>
                          <w:rFonts w:ascii="Garamond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1145;height:824" type="#_x0000_t202" filled="false" stroked="false">
                <v:textbox inset="0,0,0,0">
                  <w:txbxContent>
                    <w:p>
                      <w:pPr>
                        <w:spacing w:line="221" w:lineRule="auto" w:before="0"/>
                        <w:ind w:left="0" w:right="53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Garamond" w:eastAsia="Garamond"/>
                          <w:color w:val="6D6E71"/>
                          <w:sz w:val="20"/>
                          <w:szCs w:val="20"/>
                        </w:rPr>
                        <w:t>Period</w:t>
                      </w:r>
                      <w:r>
                        <w:rPr>
                          <w:rFonts w:ascii="Garamond" w:hAnsi="Garamond" w:cs="Garamond" w:eastAsia="Garamond"/>
                          <w:color w:val="6D6E71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6D6E71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Garamond" w:hAnsi="Garamond" w:cs="Garamond" w:eastAsia="Garamond"/>
                          <w:color w:val="6D6E71"/>
                          <w:spacing w:val="-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6D6E71"/>
                          <w:sz w:val="20"/>
                          <w:szCs w:val="20"/>
                        </w:rPr>
                        <w:t>days</w:t>
                      </w:r>
                      <w:r>
                        <w:rPr>
                          <w:rFonts w:ascii="Garamond" w:hAnsi="Garamond" w:cs="Garamond" w:eastAsia="Garamond"/>
                          <w:color w:val="6D6E71"/>
                          <w:w w:val="9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1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1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z w:val="20"/>
                          <w:szCs w:val="20"/>
                        </w:rPr>
                        <w:t>180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auto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More</w:t>
                      </w:r>
                      <w:r>
                        <w:rPr>
                          <w:rFonts w:ascii="Garamond"/>
                          <w:color w:val="231F2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than</w:t>
                      </w:r>
                      <w:r>
                        <w:rPr>
                          <w:rFonts w:ascii="Garamond"/>
                          <w:color w:val="231F2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180</w:t>
                      </w:r>
                      <w:r>
                        <w:rPr>
                          <w:rFonts w:ascii="Garamond"/>
                          <w:color w:val="231F20"/>
                          <w:w w:val="106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Total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77;top:864;width:467;height:616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10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91%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9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9%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10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100%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78;top:864;width:467;height:616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10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87%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0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13%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10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100%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aramond" w:hAnsi="Garamond" w:cs="Garamond" w:eastAsia="Garamond"/>
          <w:sz w:val="20"/>
          <w:szCs w:val="20"/>
        </w:rPr>
      </w:r>
    </w:p>
    <w:p>
      <w:pPr>
        <w:spacing w:line="240" w:lineRule="auto" w:before="0"/>
        <w:rPr>
          <w:rFonts w:ascii="Garamond" w:hAnsi="Garamond" w:cs="Garamond" w:eastAsia="Garamond"/>
          <w:sz w:val="21"/>
          <w:szCs w:val="21"/>
        </w:rPr>
      </w:pPr>
    </w:p>
    <w:p>
      <w:pPr>
        <w:spacing w:before="62"/>
        <w:ind w:left="117" w:right="0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spacing w:val="-1"/>
          <w:w w:val="95"/>
          <w:sz w:val="18"/>
        </w:rPr>
        <w:t>Foreign</w:t>
      </w:r>
      <w:r>
        <w:rPr>
          <w:rFonts w:ascii="Verdana"/>
          <w:b/>
          <w:color w:val="231F20"/>
          <w:spacing w:val="-11"/>
          <w:w w:val="95"/>
          <w:sz w:val="18"/>
        </w:rPr>
        <w:t> </w:t>
      </w:r>
      <w:r>
        <w:rPr>
          <w:rFonts w:ascii="Verdana"/>
          <w:b/>
          <w:color w:val="231F20"/>
          <w:spacing w:val="-1"/>
          <w:w w:val="95"/>
          <w:sz w:val="18"/>
        </w:rPr>
        <w:t>currency</w:t>
      </w:r>
      <w:r>
        <w:rPr>
          <w:rFonts w:ascii="Verdana"/>
          <w:b/>
          <w:color w:val="231F20"/>
          <w:spacing w:val="-10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and</w:t>
      </w:r>
      <w:r>
        <w:rPr>
          <w:rFonts w:ascii="Verdana"/>
          <w:b/>
          <w:color w:val="231F20"/>
          <w:spacing w:val="-11"/>
          <w:w w:val="95"/>
          <w:sz w:val="18"/>
        </w:rPr>
        <w:t> </w:t>
      </w:r>
      <w:r>
        <w:rPr>
          <w:rFonts w:ascii="Verdana"/>
          <w:b/>
          <w:color w:val="231F20"/>
          <w:spacing w:val="-2"/>
          <w:w w:val="95"/>
          <w:sz w:val="18"/>
        </w:rPr>
        <w:t>treasur</w:t>
      </w:r>
      <w:r>
        <w:rPr>
          <w:rFonts w:ascii="Verdana"/>
          <w:b/>
          <w:color w:val="231F20"/>
          <w:spacing w:val="-1"/>
          <w:w w:val="95"/>
          <w:sz w:val="18"/>
        </w:rPr>
        <w:t>y</w:t>
      </w:r>
      <w:r>
        <w:rPr>
          <w:rFonts w:ascii="Verdana"/>
          <w:b/>
          <w:color w:val="231F20"/>
          <w:spacing w:val="-10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operations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2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substantial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portion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46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revenues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generated</w:t>
      </w:r>
      <w:r>
        <w:rPr>
          <w:rFonts w:ascii="Garamond"/>
          <w:color w:val="231F20"/>
          <w:spacing w:val="46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foreign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currencies</w:t>
      </w:r>
      <w:r>
        <w:rPr>
          <w:rFonts w:ascii="Garamond"/>
          <w:color w:val="231F20"/>
          <w:spacing w:val="46"/>
        </w:rPr>
        <w:t> </w:t>
      </w:r>
      <w:r>
        <w:rPr>
          <w:rFonts w:ascii="Garamond"/>
          <w:color w:val="231F20"/>
        </w:rPr>
        <w:t>while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majority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46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46"/>
        </w:rPr>
        <w:t> </w:t>
      </w:r>
      <w:r>
        <w:rPr>
          <w:rFonts w:ascii="Garamond"/>
          <w:color w:val="231F20"/>
        </w:rPr>
        <w:t>incurred</w:t>
      </w:r>
      <w:r>
        <w:rPr>
          <w:rFonts w:ascii="Garamond"/>
          <w:color w:val="231F20"/>
          <w:spacing w:val="45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w w:val="105"/>
        </w:rPr>
        <w:t> </w:t>
      </w:r>
      <w:r>
        <w:rPr>
          <w:rFonts w:ascii="Garamond"/>
          <w:color w:val="231F20"/>
        </w:rPr>
        <w:t>Indian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Rupees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(INR),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remaining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incurred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US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Dollars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(USD)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European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currencies.</w:t>
      </w:r>
      <w:r>
        <w:rPr>
          <w:rFonts w:ascii="Garamond"/>
        </w:rPr>
      </w:r>
    </w:p>
    <w:p>
      <w:pPr>
        <w:spacing w:after="0" w:line="220" w:lineRule="exact"/>
        <w:jc w:val="left"/>
        <w:rPr>
          <w:rFonts w:ascii="Garamond" w:hAnsi="Garamond" w:cs="Garamond" w:eastAsia="Garamond"/>
        </w:rPr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120" w:right="115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philosophy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treasury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conservative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predominantly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well‑known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highly rated Indian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foreign banks.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 has ensured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adequate internal controls over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asset management, including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collection.</w:t>
      </w:r>
      <w:r>
        <w:rPr/>
      </w:r>
    </w:p>
    <w:p>
      <w:pPr>
        <w:pStyle w:val="BodyText"/>
        <w:spacing w:line="220" w:lineRule="exact" w:before="170"/>
        <w:ind w:left="120" w:right="116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maintains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EUR,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GBP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comparative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85"/>
        </w:rPr>
        <w:t>currency</w:t>
      </w:r>
      <w:r>
        <w:rPr>
          <w:color w:val="231F20"/>
          <w:spacing w:val="36"/>
          <w:w w:val="85"/>
        </w:rPr>
        <w:t> </w:t>
      </w:r>
      <w:r>
        <w:rPr>
          <w:color w:val="231F20"/>
          <w:w w:val="85"/>
        </w:rPr>
        <w:t>requirements.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Income</w:t>
      </w:r>
      <w:r>
        <w:rPr>
          <w:rFonts w:ascii="Lucida Sans"/>
          <w:b/>
          <w:color w:val="231F20"/>
          <w:spacing w:val="-16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tax</w:t>
      </w:r>
      <w:r>
        <w:rPr>
          <w:rFonts w:ascii="Lucida Sans"/>
          <w:b/>
          <w:color w:val="231F20"/>
          <w:spacing w:val="-3"/>
          <w:w w:val="105"/>
          <w:sz w:val="18"/>
        </w:rPr>
        <w:t>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5"/>
        </w:rPr>
        <w:t>Till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partially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benefited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holidays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extended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exporters 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specially designated 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technology parks 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India. 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result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these incentives, 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operations were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liabilities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India.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incentives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10‑year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holiday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operation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seven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facilities.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portion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pre‑tax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years.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2000,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restricts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ten‑year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holiday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undertaking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begins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manufacture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produce,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extended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2009),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whichever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Thus,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STPI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units,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expired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representing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countries.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Employee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Stock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Purc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hase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Sc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heme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(‘ESPS’)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adopted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Trust”)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incentives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proceeds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 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shares 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allocated 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Trust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nominated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exercise price,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 approximates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fair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grant.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which,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entitled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dividends,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bonus,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etc.,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declared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employees.</w:t>
      </w:r>
      <w:r>
        <w:rPr/>
      </w:r>
    </w:p>
    <w:p>
      <w:pPr>
        <w:pStyle w:val="BodyText"/>
        <w:spacing w:line="220" w:lineRule="exact" w:before="170"/>
        <w:ind w:left="120" w:right="115"/>
        <w:jc w:val="both"/>
      </w:pP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acceptance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offer,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undertakes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acceptance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offer.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resigns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rights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vested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exercise,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whereas,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forfeited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favour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Trust.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Trustees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unpaid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repaid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obtained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receipt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employees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shares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exercised.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(‘SEBI’)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(‘SEBI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guidelines’),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books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amortised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equals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ESPS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45pt;height:168.55pt;mso-position-horizontal-relative:char;mso-position-vertical-relative:line" coordorigin="0,0" coordsize="10169,3371">
            <v:group style="position:absolute;left:10;top:10;width:6747;height:425" coordorigin="10,10" coordsize="6747,425">
              <v:shape style="position:absolute;left:10;top:10;width:6747;height:425" coordorigin="10,10" coordsize="6747,425" path="m6757,10l10,10,10,435,6757,435,6757,10xe" filled="true" fillcolor="#dedfe0" stroked="false">
                <v:path arrowok="t"/>
                <v:fill type="solid"/>
              </v:shape>
            </v:group>
            <v:group style="position:absolute;left:6757;top:10;width:1701;height:425" coordorigin="6757,10" coordsize="1701,425">
              <v:shape style="position:absolute;left:6757;top:10;width:1701;height:425" coordorigin="6757,10" coordsize="1701,425" path="m8457,10l6757,10,6757,435,8457,435,8457,10xe" filled="true" fillcolor="#dedfe0" stroked="false">
                <v:path arrowok="t"/>
                <v:fill type="solid"/>
              </v:shape>
            </v:group>
            <v:group style="position:absolute;left:8457;top:10;width:1701;height:425" coordorigin="8457,10" coordsize="1701,425">
              <v:shape style="position:absolute;left:8457;top:10;width:1701;height:425" coordorigin="8457,10" coordsize="1701,425" path="m10158,10l8457,10,8457,435,10158,435,10158,10xe" filled="true" fillcolor="#dedfe0" stroked="false">
                <v:path arrowok="t"/>
                <v:fill type="solid"/>
              </v:shape>
            </v:group>
            <v:group style="position:absolute;left:10;top:435;width:6747;height:416" coordorigin="10,435" coordsize="6747,416">
              <v:shape style="position:absolute;left:10;top:435;width:6747;height:416" coordorigin="10,435" coordsize="6747,416" path="m6757,435l10,435,10,850,6757,850,6757,435xe" filled="true" fillcolor="#dedfe0" stroked="false">
                <v:path arrowok="t"/>
                <v:fill type="solid"/>
              </v:shape>
            </v:group>
            <v:group style="position:absolute;left:6757;top:644;width:1701;height:206" coordorigin="6757,644" coordsize="1701,206">
              <v:shape style="position:absolute;left:6757;top:644;width:1701;height:206" coordorigin="6757,644" coordsize="1701,206" path="m6757,850l8457,850,8457,644,6757,644,6757,850xe" filled="true" fillcolor="#dedfe0" stroked="false">
                <v:path arrowok="t"/>
                <v:fill type="solid"/>
              </v:shape>
            </v:group>
            <v:group style="position:absolute;left:6757;top:436;width:3402;height:208" coordorigin="6757,436" coordsize="3402,208">
              <v:shape style="position:absolute;left:6757;top:436;width:3402;height:208" coordorigin="6757,436" coordsize="3402,208" path="m6757,644l10158,644,10158,436,6757,436,6757,644xe" filled="true" fillcolor="#dedfe0" stroked="false">
                <v:path arrowok="t"/>
                <v:fill type="solid"/>
              </v:shape>
            </v:group>
            <v:group style="position:absolute;left:8457;top:643;width:1701;height:208" coordorigin="8457,643" coordsize="1701,208">
              <v:shape style="position:absolute;left:8457;top:643;width:1701;height:208" coordorigin="8457,643" coordsize="1701,208" path="m10158,643l8457,643,8457,850,10158,850,10158,643xe" filled="true" fillcolor="#dedfe0" stroked="false">
                <v:path arrowok="t"/>
                <v:fill type="solid"/>
              </v:shape>
            </v:group>
            <v:group style="position:absolute;left:10;top:850;width:6747;height:416" coordorigin="10,850" coordsize="6747,416">
              <v:shape style="position:absolute;left:10;top:850;width:6747;height:416" coordorigin="10,850" coordsize="6747,416" path="m6757,850l10,850,10,1266,6757,1266,6757,850xe" filled="true" fillcolor="#dedfe0" stroked="false">
                <v:path arrowok="t"/>
                <v:fill type="solid"/>
              </v:shape>
            </v:group>
            <v:group style="position:absolute;left:6757;top:850;width:1701;height:416" coordorigin="6757,850" coordsize="1701,416">
              <v:shape style="position:absolute;left:6757;top:850;width:1701;height:416" coordorigin="6757,850" coordsize="1701,416" path="m8457,850l6757,850,6757,1266,8457,1266,8457,850xe" filled="true" fillcolor="#dedfe0" stroked="false">
                <v:path arrowok="t"/>
                <v:fill type="solid"/>
              </v:shape>
            </v:group>
            <v:group style="position:absolute;left:8457;top:850;width:1701;height:416" coordorigin="8457,850" coordsize="1701,416">
              <v:shape style="position:absolute;left:8457;top:850;width:1701;height:416" coordorigin="8457,850" coordsize="1701,416" path="m10158,850l8457,850,8457,1266,10158,1266,10158,850xe" filled="true" fillcolor="#dedfe0" stroked="false">
                <v:path arrowok="t"/>
                <v:fill type="solid"/>
              </v:shape>
            </v:group>
            <v:group style="position:absolute;left:10;top:1266;width:6747;height:208" coordorigin="10,1266" coordsize="6747,208">
              <v:shape style="position:absolute;left:10;top:1266;width:6747;height:208" coordorigin="10,1266" coordsize="6747,208" path="m6757,1266l10,1266,10,1474,6757,1474,6757,1266xe" filled="true" fillcolor="#dedfe0" stroked="false">
                <v:path arrowok="t"/>
                <v:fill type="solid"/>
              </v:shape>
            </v:group>
            <v:group style="position:absolute;left:6757;top:1266;width:1701;height:208" coordorigin="6757,1266" coordsize="1701,208">
              <v:shape style="position:absolute;left:6757;top:1266;width:1701;height:208" coordorigin="6757,1266" coordsize="1701,208" path="m8457,1266l6757,1266,6757,1474,8457,1474,8457,1266xe" filled="true" fillcolor="#dedfe0" stroked="false">
                <v:path arrowok="t"/>
                <v:fill type="solid"/>
              </v:shape>
            </v:group>
            <v:group style="position:absolute;left:8457;top:1266;width:1701;height:208" coordorigin="8457,1266" coordsize="1701,208">
              <v:shape style="position:absolute;left:8457;top:1266;width:1701;height:208" coordorigin="8457,1266" coordsize="1701,208" path="m10158,1266l8457,1266,8457,1474,10158,1474,10158,1266xe" filled="true" fillcolor="#dedfe0" stroked="false">
                <v:path arrowok="t"/>
                <v:fill type="solid"/>
              </v:shape>
            </v:group>
            <v:group style="position:absolute;left:10;top:1474;width:6747;height:208" coordorigin="10,1474" coordsize="6747,208">
              <v:shape style="position:absolute;left:10;top:1474;width:6747;height:208" coordorigin="10,1474" coordsize="6747,208" path="m6757,1474l10,1474,10,1681,6757,1681,6757,1474xe" filled="true" fillcolor="#dedfe0" stroked="false">
                <v:path arrowok="t"/>
                <v:fill type="solid"/>
              </v:shape>
            </v:group>
            <v:group style="position:absolute;left:6757;top:1474;width:1701;height:208" coordorigin="6757,1474" coordsize="1701,208">
              <v:shape style="position:absolute;left:6757;top:1474;width:1701;height:208" coordorigin="6757,1474" coordsize="1701,208" path="m8457,1474l6757,1474,6757,1681,8457,1681,8457,1474xe" filled="true" fillcolor="#dedfe0" stroked="false">
                <v:path arrowok="t"/>
                <v:fill type="solid"/>
              </v:shape>
            </v:group>
            <v:group style="position:absolute;left:8457;top:1474;width:1701;height:208" coordorigin="8457,1474" coordsize="1701,208">
              <v:shape style="position:absolute;left:8457;top:1474;width:1701;height:208" coordorigin="8457,1474" coordsize="1701,208" path="m10158,1474l8457,1474,8457,1681,10158,1681,10158,1474xe" filled="true" fillcolor="#dedfe0" stroked="false">
                <v:path arrowok="t"/>
                <v:fill type="solid"/>
              </v:shape>
            </v:group>
            <v:group style="position:absolute;left:10;top:1681;width:6747;height:416" coordorigin="10,1681" coordsize="6747,416">
              <v:shape style="position:absolute;left:10;top:1681;width:6747;height:416" coordorigin="10,1681" coordsize="6747,416" path="m6757,1681l10,1681,10,2097,6757,2097,6757,1681xe" filled="true" fillcolor="#dedfe0" stroked="false">
                <v:path arrowok="t"/>
                <v:fill type="solid"/>
              </v:shape>
            </v:group>
            <v:group style="position:absolute;left:6757;top:1681;width:1701;height:416" coordorigin="6757,1681" coordsize="1701,416">
              <v:shape style="position:absolute;left:6757;top:1681;width:1701;height:416" coordorigin="6757,1681" coordsize="1701,416" path="m8457,1681l6757,1681,6757,2097,8457,2097,8457,1681xe" filled="true" fillcolor="#dedfe0" stroked="false">
                <v:path arrowok="t"/>
                <v:fill type="solid"/>
              </v:shape>
            </v:group>
            <v:group style="position:absolute;left:8457;top:1681;width:1701;height:416" coordorigin="8457,1681" coordsize="1701,416">
              <v:shape style="position:absolute;left:8457;top:1681;width:1701;height:416" coordorigin="8457,1681" coordsize="1701,416" path="m10158,1681l8457,1681,8457,2097,10158,2097,10158,1681xe" filled="true" fillcolor="#dedfe0" stroked="false">
                <v:path arrowok="t"/>
                <v:fill type="solid"/>
              </v:shape>
            </v:group>
            <v:group style="position:absolute;left:10;top:2097;width:6747;height:416" coordorigin="10,2097" coordsize="6747,416">
              <v:shape style="position:absolute;left:10;top:2097;width:6747;height:416" coordorigin="10,2097" coordsize="6747,416" path="m6757,2097l10,2097,10,2512,6757,2512,6757,2097xe" filled="true" fillcolor="#dedfe0" stroked="false">
                <v:path arrowok="t"/>
                <v:fill type="solid"/>
              </v:shape>
            </v:group>
            <v:group style="position:absolute;left:6757;top:2097;width:1701;height:416" coordorigin="6757,2097" coordsize="1701,416">
              <v:shape style="position:absolute;left:6757;top:2097;width:1701;height:416" coordorigin="6757,2097" coordsize="1701,416" path="m8457,2097l6757,2097,6757,2512,8457,2512,8457,2097xe" filled="true" fillcolor="#dedfe0" stroked="false">
                <v:path arrowok="t"/>
                <v:fill type="solid"/>
              </v:shape>
            </v:group>
            <v:group style="position:absolute;left:8457;top:2097;width:1701;height:416" coordorigin="8457,2097" coordsize="1701,416">
              <v:shape style="position:absolute;left:8457;top:2097;width:1701;height:416" coordorigin="8457,2097" coordsize="1701,416" path="m10158,2097l8457,2097,8457,2512,10158,2512,10158,2097xe" filled="true" fillcolor="#dedfe0" stroked="false">
                <v:path arrowok="t"/>
                <v:fill type="solid"/>
              </v:shape>
            </v:group>
            <v:group style="position:absolute;left:10;top:2512;width:6747;height:416" coordorigin="10,2512" coordsize="6747,416">
              <v:shape style="position:absolute;left:10;top:2512;width:6747;height:416" coordorigin="10,2512" coordsize="6747,416" path="m6757,2512l10,2512,10,2928,6757,2928,6757,2512xe" filled="true" fillcolor="#dedfe0" stroked="false">
                <v:path arrowok="t"/>
                <v:fill type="solid"/>
              </v:shape>
            </v:group>
            <v:group style="position:absolute;left:6757;top:2512;width:1701;height:416" coordorigin="6757,2512" coordsize="1701,416">
              <v:shape style="position:absolute;left:6757;top:2512;width:1701;height:416" coordorigin="6757,2512" coordsize="1701,416" path="m8457,2512l6757,2512,6757,2928,8457,2928,8457,2512xe" filled="true" fillcolor="#dedfe0" stroked="false">
                <v:path arrowok="t"/>
                <v:fill type="solid"/>
              </v:shape>
            </v:group>
            <v:group style="position:absolute;left:8457;top:2512;width:1701;height:416" coordorigin="8457,2512" coordsize="1701,416">
              <v:shape style="position:absolute;left:8457;top:2512;width:1701;height:416" coordorigin="8457,2512" coordsize="1701,416" path="m10158,2512l8457,2512,8457,2928,10158,2928,10158,2512xe" filled="true" fillcolor="#dedfe0" stroked="false">
                <v:path arrowok="t"/>
                <v:fill type="solid"/>
              </v:shape>
            </v:group>
            <v:group style="position:absolute;left:10;top:2928;width:6747;height:433" coordorigin="10,2928" coordsize="6747,433">
              <v:shape style="position:absolute;left:10;top:2928;width:6747;height:433" coordorigin="10,2928" coordsize="6747,433" path="m6757,2928l10,2928,10,3361,6757,3361,6757,2928xe" filled="true" fillcolor="#dedfe0" stroked="false">
                <v:path arrowok="t"/>
                <v:fill type="solid"/>
              </v:shape>
            </v:group>
            <v:group style="position:absolute;left:6757;top:2928;width:1701;height:433" coordorigin="6757,2928" coordsize="1701,433">
              <v:shape style="position:absolute;left:6757;top:2928;width:1701;height:433" coordorigin="6757,2928" coordsize="1701,433" path="m8457,2928l6757,2928,6757,3361,8457,3361,8457,2928xe" filled="true" fillcolor="#dedfe0" stroked="false">
                <v:path arrowok="t"/>
                <v:fill type="solid"/>
              </v:shape>
            </v:group>
            <v:group style="position:absolute;left:8457;top:2928;width:1701;height:433" coordorigin="8457,2928" coordsize="1701,433">
              <v:shape style="position:absolute;left:8457;top:2928;width:1701;height:433" coordorigin="8457,2928" coordsize="1701,433" path="m10158,2928l8457,2928,8457,3361,10158,3361,10158,2928xe" filled="true" fillcolor="#dedfe0" stroked="false">
                <v:path arrowok="t"/>
                <v:fill type="solid"/>
              </v:shape>
            </v:group>
            <v:group style="position:absolute;left:10;top:10;width:10149;height:2" coordorigin="10,10" coordsize="10149,2">
              <v:shape style="position:absolute;left:10;top:10;width:10149;height:2" coordorigin="10,10" coordsize="10149,0" path="m10,10l10158,10e" filled="false" stroked="true" strokeweight="1.000015pt" strokecolor="#808285">
                <v:path arrowok="t"/>
              </v:shape>
            </v:group>
            <v:group style="position:absolute;left:10;top:3361;width:10149;height:2" coordorigin="10,3361" coordsize="10149,2">
              <v:shape style="position:absolute;left:10;top:3361;width:10149;height:2" coordorigin="10,3361" coordsize="10149,0" path="m10,3361l10158,3361e" filled="false" stroked="true" strokeweight="1.0pt" strokecolor="#808285">
                <v:path arrowok="t"/>
              </v:shape>
              <v:shape style="position:absolute;left:7122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3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864;width:2923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06;top:656;width:13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992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166,142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06;top:656;width:13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165,145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695;width:2723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6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57;top:1695;width:662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(24,475)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25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(992)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412;top:1695;width:70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56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134,834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(80,281)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2734;width:2311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11;top:2734;width:550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29,081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12;top:2734;width:550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54,548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spacing w:before="72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Employee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Stock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Option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Plan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(‘ESOP’)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Pursuant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14,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2001,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Directors,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2002</w:t>
      </w:r>
      <w:r>
        <w:rPr>
          <w:color w:val="231F20"/>
          <w:w w:val="90"/>
        </w:rPr>
        <w:t> approved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(“Scheme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2002”)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4,753,600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4,548,920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619,000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IPO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(including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grants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forfeited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earlier).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2002,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each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60" w:bottom="460" w:left="560" w:right="960"/>
        </w:sectPr>
      </w:pPr>
    </w:p>
    <w:p>
      <w:pPr>
        <w:pStyle w:val="BodyText"/>
        <w:spacing w:line="220" w:lineRule="exact" w:before="55"/>
        <w:ind w:right="118"/>
        <w:jc w:val="both"/>
      </w:pP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12,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36,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60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2010”)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options.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12,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24,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36,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48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Options 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10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employee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2002)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1903"/>
        <w:gridCol w:w="1587"/>
        <w:gridCol w:w="1786"/>
        <w:gridCol w:w="1616"/>
      </w:tblGrid>
      <w:tr>
        <w:trPr>
          <w:trHeight w:val="225" w:hRule="exact"/>
        </w:trPr>
        <w:tc>
          <w:tcPr>
            <w:tcW w:w="6740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left="11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777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08" w:lineRule="exact" w:before="148"/>
              <w:ind w:left="39" w:right="64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color w:val="231F20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39" w:right="248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Exercised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8"/>
              <w:ind w:left="710" w:right="207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93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10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(39,945)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10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(16,600)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83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245,837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1"/>
              <w:ind w:left="269" w:right="37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21" w:lineRule="exact"/>
              <w:ind w:left="10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10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10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1,255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10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10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8"/>
              <w:ind w:left="621" w:right="179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9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348,853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999" w:right="122" w:firstLine="50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(85,471)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7" w:lineRule="exact"/>
              <w:ind w:left="9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(21,000)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1"/>
              <w:ind w:left="241" w:right="94" w:hanging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21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1,075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1219" w:right="94" w:firstLine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819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197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1,232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0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0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141,537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0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15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101,000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</w:tr>
    </w:tbl>
    <w:p>
      <w:pPr>
        <w:pStyle w:val="BodyText"/>
        <w:spacing w:line="374" w:lineRule="auto" w:before="77"/>
        <w:ind w:right="2622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2,188.</w:t>
      </w:r>
      <w:r>
        <w:rPr>
          <w:color w:val="231F20"/>
          <w:w w:val="95"/>
        </w:rPr>
        <w:t> 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1903"/>
        <w:gridCol w:w="1587"/>
        <w:gridCol w:w="1757"/>
        <w:gridCol w:w="1644"/>
      </w:tblGrid>
      <w:tr>
        <w:trPr>
          <w:trHeight w:val="225" w:hRule="exact"/>
        </w:trPr>
        <w:tc>
          <w:tcPr>
            <w:tcW w:w="6740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left="11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04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08" w:lineRule="exact" w:before="148"/>
              <w:ind w:left="39" w:right="64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color w:val="231F20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39" w:right="248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Exercised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8"/>
              <w:ind w:left="710" w:right="207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7"/>
                <w:szCs w:val="17"/>
              </w:rPr>
            </w:pPr>
          </w:p>
          <w:p>
            <w:pPr>
              <w:pStyle w:val="TableParagraph"/>
              <w:spacing w:line="208" w:lineRule="exact"/>
              <w:ind w:left="1042" w:right="209" w:firstLine="5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618,000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1088" w:right="151" w:firstLine="50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(56,135)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1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1"/>
              <w:ind w:left="269" w:right="37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</w:p>
          <w:p>
            <w:pPr>
              <w:pStyle w:val="TableParagraph"/>
              <w:spacing w:line="208" w:lineRule="exact"/>
              <w:ind w:left="1040" w:right="94" w:firstLine="3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1040" w:right="94" w:firstLine="3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1" w:lineRule="exact"/>
              <w:ind w:left="10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8"/>
              <w:ind w:left="621" w:right="151" w:hanging="6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1"/>
              <w:ind w:left="269" w:right="94" w:hanging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21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pStyle w:val="BodyText"/>
        <w:spacing w:line="240" w:lineRule="auto" w:before="120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2451"/>
        <w:gridCol w:w="1329"/>
        <w:gridCol w:w="1701"/>
        <w:gridCol w:w="1616"/>
      </w:tblGrid>
      <w:tr>
        <w:trPr>
          <w:trHeight w:val="929" w:hRule="exact"/>
        </w:trPr>
        <w:tc>
          <w:tcPr>
            <w:tcW w:w="30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8"/>
              <w:ind w:left="609" w:right="494" w:firstLine="66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Range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prices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6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Shares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8"/>
              <w:ind w:left="298" w:right="122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1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663" w:right="94" w:firstLine="66"/>
              <w:jc w:val="both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remaining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contractual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life</w:t>
            </w:r>
            <w:r>
              <w:rPr>
                <w:rFonts w:ascii="Cambria"/>
                <w:color w:val="6D6E71"/>
                <w:spacing w:val="22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(Years)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5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exercisable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31,400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0.9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2.3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110,105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807,702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1,856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8.3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95pt;height:115.85pt;mso-position-horizontal-relative:char;mso-position-vertical-relative:line" coordorigin="0,0" coordsize="10159,2317">
            <v:group style="position:absolute;left:10;top:10;width:3336;height:1241" coordorigin="10,10" coordsize="3336,1241">
              <v:shape style="position:absolute;left:10;top:10;width:3336;height:1241" coordorigin="10,10" coordsize="3336,1241" path="m3346,10l10,10,10,1250,3346,1250,3346,10xe" filled="true" fillcolor="#dedfe0" stroked="false">
                <v:path arrowok="t"/>
                <v:fill type="solid"/>
              </v:shape>
            </v:group>
            <v:group style="position:absolute;left:3346;top:10;width:1701;height:1241" coordorigin="3346,10" coordsize="1701,1241">
              <v:shape style="position:absolute;left:3346;top:10;width:1701;height:1241" coordorigin="3346,10" coordsize="1701,1241" path="m5046,10l3346,10,3346,1250,5046,1250,5046,10xe" filled="true" fillcolor="#dedfe0" stroked="false">
                <v:path arrowok="t"/>
                <v:fill type="solid"/>
              </v:shape>
            </v:group>
            <v:group style="position:absolute;left:5046;top:10;width:1701;height:1241" coordorigin="5046,10" coordsize="1701,1241">
              <v:shape style="position:absolute;left:5046;top:10;width:1701;height:1241" coordorigin="5046,10" coordsize="1701,1241" path="m6747,10l5046,10,5046,1250,6747,1250,6747,10xe" filled="true" fillcolor="#dedfe0" stroked="false">
                <v:path arrowok="t"/>
                <v:fill type="solid"/>
              </v:shape>
            </v:group>
            <v:group style="position:absolute;left:6747;top:10;width:1701;height:1241" coordorigin="6747,10" coordsize="1701,1241">
              <v:shape style="position:absolute;left:6747;top:10;width:1701;height:1241" coordorigin="6747,10" coordsize="1701,1241" path="m8448,10l6747,10,6747,1250,8448,1250,8448,10xe" filled="true" fillcolor="#dedfe0" stroked="false">
                <v:path arrowok="t"/>
                <v:fill type="solid"/>
              </v:shape>
            </v:group>
            <v:group style="position:absolute;left:8448;top:10;width:1701;height:1241" coordorigin="8448,10" coordsize="1701,1241">
              <v:shape style="position:absolute;left:8448;top:10;width:1701;height:1241" coordorigin="8448,10" coordsize="1701,1241" path="m10149,10l8448,10,8448,1250,10149,1250,10149,10xe" filled="true" fillcolor="#dedfe0" stroked="false">
                <v:path arrowok="t"/>
                <v:fill type="solid"/>
              </v:shape>
            </v:group>
            <v:group style="position:absolute;left:10;top:1250;width:3336;height:416" coordorigin="10,1250" coordsize="3336,416">
              <v:shape style="position:absolute;left:10;top:1250;width:3336;height:416" coordorigin="10,1250" coordsize="3336,416" path="m3346,1250l10,1250,10,1666,3346,1666,3346,1250xe" filled="true" fillcolor="#dedfe0" stroked="false">
                <v:path arrowok="t"/>
                <v:fill type="solid"/>
              </v:shape>
            </v:group>
            <v:group style="position:absolute;left:3346;top:1250;width:1701;height:416" coordorigin="3346,1250" coordsize="1701,416">
              <v:shape style="position:absolute;left:3346;top:1250;width:1701;height:416" coordorigin="3346,1250" coordsize="1701,416" path="m5046,1250l3346,1250,3346,1666,5046,1666,5046,1250xe" filled="true" fillcolor="#dedfe0" stroked="false">
                <v:path arrowok="t"/>
                <v:fill type="solid"/>
              </v:shape>
            </v:group>
            <v:group style="position:absolute;left:5046;top:1250;width:1701;height:416" coordorigin="5046,1250" coordsize="1701,416">
              <v:shape style="position:absolute;left:5046;top:1250;width:1701;height:416" coordorigin="5046,1250" coordsize="1701,416" path="m6747,1250l5046,1250,5046,1666,6747,1666,6747,1250xe" filled="true" fillcolor="#dedfe0" stroked="false">
                <v:path arrowok="t"/>
                <v:fill type="solid"/>
              </v:shape>
            </v:group>
            <v:group style="position:absolute;left:6747;top:1250;width:1701;height:416" coordorigin="6747,1250" coordsize="1701,416">
              <v:shape style="position:absolute;left:6747;top:1250;width:1701;height:416" coordorigin="6747,1250" coordsize="1701,416" path="m8448,1250l6747,1250,6747,1666,8448,1666,8448,1250xe" filled="true" fillcolor="#dedfe0" stroked="false">
                <v:path arrowok="t"/>
                <v:fill type="solid"/>
              </v:shape>
            </v:group>
            <v:group style="position:absolute;left:8448;top:1250;width:1701;height:416" coordorigin="8448,1250" coordsize="1701,416">
              <v:shape style="position:absolute;left:8448;top:1250;width:1701;height:416" coordorigin="8448,1250" coordsize="1701,416" path="m10149,1250l8448,1250,8448,1666,10149,1666,10149,1250xe" filled="true" fillcolor="#dedfe0" stroked="false">
                <v:path arrowok="t"/>
                <v:fill type="solid"/>
              </v:shape>
            </v:group>
            <v:group style="position:absolute;left:10;top:1666;width:3336;height:416" coordorigin="10,1666" coordsize="3336,416">
              <v:shape style="position:absolute;left:10;top:1666;width:3336;height:416" coordorigin="10,1666" coordsize="3336,416" path="m3346,1666l10,1666,10,2081,3346,2081,3346,1666xe" filled="true" fillcolor="#dedfe0" stroked="false">
                <v:path arrowok="t"/>
                <v:fill type="solid"/>
              </v:shape>
            </v:group>
            <v:group style="position:absolute;left:3346;top:1666;width:1701;height:416" coordorigin="3346,1666" coordsize="1701,416">
              <v:shape style="position:absolute;left:3346;top:1666;width:1701;height:416" coordorigin="3346,1666" coordsize="1701,416" path="m5046,1666l3346,1666,3346,2081,5046,2081,5046,1666xe" filled="true" fillcolor="#dedfe0" stroked="false">
                <v:path arrowok="t"/>
                <v:fill type="solid"/>
              </v:shape>
            </v:group>
            <v:group style="position:absolute;left:5046;top:1666;width:1701;height:416" coordorigin="5046,1666" coordsize="1701,416">
              <v:shape style="position:absolute;left:5046;top:1666;width:1701;height:416" coordorigin="5046,1666" coordsize="1701,416" path="m6747,1666l5046,1666,5046,2081,6747,2081,6747,1666xe" filled="true" fillcolor="#dedfe0" stroked="false">
                <v:path arrowok="t"/>
                <v:fill type="solid"/>
              </v:shape>
            </v:group>
            <v:group style="position:absolute;left:6747;top:1666;width:1701;height:416" coordorigin="6747,1666" coordsize="1701,416">
              <v:shape style="position:absolute;left:6747;top:1666;width:1701;height:416" coordorigin="6747,1666" coordsize="1701,416" path="m8448,1666l6747,1666,6747,2081,8448,2081,8448,1666xe" filled="true" fillcolor="#dedfe0" stroked="false">
                <v:path arrowok="t"/>
                <v:fill type="solid"/>
              </v:shape>
            </v:group>
            <v:group style="position:absolute;left:8448;top:1666;width:1701;height:416" coordorigin="8448,1666" coordsize="1701,416">
              <v:shape style="position:absolute;left:8448;top:1666;width:1701;height:416" coordorigin="8448,1666" coordsize="1701,416" path="m10149,1666l8448,1666,8448,2081,10149,2081,10149,1666xe" filled="true" fillcolor="#dedfe0" stroked="false">
                <v:path arrowok="t"/>
                <v:fill type="solid"/>
              </v:shape>
            </v:group>
            <v:group style="position:absolute;left:10;top:2081;width:3336;height:225" coordorigin="10,2081" coordsize="3336,225">
              <v:shape style="position:absolute;left:10;top:2081;width:3336;height:225" coordorigin="10,2081" coordsize="3336,225" path="m3346,2081l10,2081,10,2306,3346,2306,3346,2081xe" filled="true" fillcolor="#dedfe0" stroked="false">
                <v:path arrowok="t"/>
                <v:fill type="solid"/>
              </v:shape>
            </v:group>
            <v:group style="position:absolute;left:3346;top:2081;width:1701;height:225" coordorigin="3346,2081" coordsize="1701,225">
              <v:shape style="position:absolute;left:3346;top:2081;width:1701;height:225" coordorigin="3346,2081" coordsize="1701,225" path="m5046,2081l3346,2081,3346,2306,5046,2306,5046,2081xe" filled="true" fillcolor="#dedfe0" stroked="false">
                <v:path arrowok="t"/>
                <v:fill type="solid"/>
              </v:shape>
            </v:group>
            <v:group style="position:absolute;left:5046;top:2081;width:1701;height:225" coordorigin="5046,2081" coordsize="1701,225">
              <v:shape style="position:absolute;left:5046;top:2081;width:1701;height:225" coordorigin="5046,2081" coordsize="1701,225" path="m6747,2081l5046,2081,5046,2306,6747,2306,6747,2081xe" filled="true" fillcolor="#dedfe0" stroked="false">
                <v:path arrowok="t"/>
                <v:fill type="solid"/>
              </v:shape>
            </v:group>
            <v:group style="position:absolute;left:6747;top:2081;width:1701;height:225" coordorigin="6747,2081" coordsize="1701,225">
              <v:shape style="position:absolute;left:6747;top:2081;width:1701;height:225" coordorigin="6747,2081" coordsize="1701,225" path="m8448,2081l6747,2081,6747,2306,8448,2306,8448,2081xe" filled="true" fillcolor="#dedfe0" stroked="false">
                <v:path arrowok="t"/>
                <v:fill type="solid"/>
              </v:shape>
            </v:group>
            <v:group style="position:absolute;left:8448;top:2081;width:1701;height:225" coordorigin="8448,2081" coordsize="1701,225">
              <v:shape style="position:absolute;left:8448;top:2081;width:1701;height:225" coordorigin="8448,2081" coordsize="1701,225" path="m10149,2081l8448,2081,8448,2306,10149,2306,10149,2081xe" filled="true" fillcolor="#dedfe0" stroked="false">
                <v:path arrowok="t"/>
                <v:fill type="solid"/>
              </v:shape>
            </v:group>
            <v:group style="position:absolute;left:10;top:10;width:10139;height:2" coordorigin="10,10" coordsize="10139,2">
              <v:shape style="position:absolute;left:10;top:10;width:10139;height:2" coordorigin="10,10" coordsize="10139,0" path="m10,10l10149,10e" filled="false" stroked="true" strokeweight="1.0pt" strokecolor="#808285">
                <v:path arrowok="t"/>
              </v:shape>
            </v:group>
            <v:group style="position:absolute;left:10;top:2306;width:10139;height:2" coordorigin="10,2306" coordsize="10139,2">
              <v:shape style="position:absolute;left:10;top:2306;width:10139;height:2" coordorigin="10,2306" coordsize="10139,0" path="m10,2306l10149,2306e" filled="false" stroked="true" strokeweight="1.0pt" strokecolor="#808285">
                <v:path arrowok="t"/>
              </v:shape>
              <v:shape style="position:absolute;left:3628;top:41;width:1323;height:40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Range</w:t>
                      </w:r>
                      <w:r>
                        <w:rPr>
                          <w:rFonts w:ascii="Cambria"/>
                          <w:color w:val="6D6E71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9" w:lineRule="exact" w:before="0"/>
                        <w:ind w:left="616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prices</w:t>
                      </w:r>
                      <w:r>
                        <w:rPr>
                          <w:rFonts w:ascii="Cambria"/>
                          <w:color w:val="6D6E71"/>
                          <w:spacing w:val="7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173;top:41;width:47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957;top:41;width:1395;height:400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58;top:41;width:1395;height:8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3"/>
                        <w:ind w:left="244" w:right="0" w:firstLine="36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remaining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contractual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life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861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(Years)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056;width:2350;height: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vested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exercisable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00;top:1056;width:105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419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560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01;top:1056;width:6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101,000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32,800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108,550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242,382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02;top:1056;width:4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515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1,152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802;top:1056;width:2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1.9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5.5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after="0" w:line="200" w:lineRule="atLeast"/>
        <w:rPr>
          <w:rFonts w:ascii="Cambria" w:hAnsi="Cambria" w:cs="Cambria" w:eastAsia="Cambria"/>
          <w:sz w:val="20"/>
          <w:szCs w:val="20"/>
        </w:rPr>
        <w:sectPr>
          <w:footerReference w:type="default" r:id="rId27"/>
          <w:footerReference w:type="even" r:id="rId28"/>
          <w:pgSz w:w="11910" w:h="16840"/>
          <w:pgMar w:footer="286" w:header="0" w:top="560" w:bottom="480" w:left="960" w:right="560"/>
        </w:sectPr>
      </w:pPr>
    </w:p>
    <w:p>
      <w:pPr>
        <w:spacing w:before="61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Anal</w:t>
      </w:r>
      <w:r>
        <w:rPr>
          <w:rFonts w:ascii="Lucida Sans"/>
          <w:b/>
          <w:color w:val="231F20"/>
          <w:spacing w:val="-2"/>
          <w:w w:val="105"/>
          <w:sz w:val="18"/>
        </w:rPr>
        <w:t>ysis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our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financial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results</w:t>
      </w:r>
      <w:r>
        <w:rPr>
          <w:rFonts w:ascii="Lucida Sans"/>
          <w:sz w:val="18"/>
        </w:rPr>
      </w:r>
    </w:p>
    <w:p>
      <w:pPr>
        <w:spacing w:before="124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0"/>
          <w:sz w:val="18"/>
        </w:rPr>
        <w:t>Comparison</w:t>
      </w:r>
      <w:r>
        <w:rPr>
          <w:rFonts w:ascii="Lucida Sans"/>
          <w:b/>
          <w:color w:val="6D6E71"/>
          <w:spacing w:val="-8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of</w:t>
      </w:r>
      <w:r>
        <w:rPr>
          <w:rFonts w:ascii="Lucida Sans"/>
          <w:b/>
          <w:color w:val="6D6E71"/>
          <w:spacing w:val="-8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fiscal</w:t>
      </w:r>
      <w:r>
        <w:rPr>
          <w:rFonts w:ascii="Lucida Sans"/>
          <w:b/>
          <w:color w:val="6D6E71"/>
          <w:spacing w:val="-7"/>
          <w:w w:val="90"/>
          <w:sz w:val="18"/>
        </w:rPr>
        <w:t> </w:t>
      </w:r>
      <w:r>
        <w:rPr>
          <w:rFonts w:ascii="Lucida Sans"/>
          <w:b/>
          <w:color w:val="6D6E71"/>
          <w:spacing w:val="-8"/>
          <w:w w:val="90"/>
          <w:sz w:val="18"/>
        </w:rPr>
        <w:t>2011 </w:t>
      </w:r>
      <w:r>
        <w:rPr>
          <w:rFonts w:ascii="Lucida Sans"/>
          <w:b/>
          <w:color w:val="6D6E71"/>
          <w:w w:val="90"/>
          <w:sz w:val="18"/>
        </w:rPr>
        <w:t>with</w:t>
      </w:r>
      <w:r>
        <w:rPr>
          <w:rFonts w:ascii="Lucida Sans"/>
          <w:b/>
          <w:color w:val="6D6E71"/>
          <w:spacing w:val="-7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fiscal</w:t>
      </w:r>
      <w:r>
        <w:rPr>
          <w:rFonts w:ascii="Lucida Sans"/>
          <w:b/>
          <w:color w:val="6D6E71"/>
          <w:spacing w:val="-8"/>
          <w:w w:val="90"/>
          <w:sz w:val="18"/>
        </w:rPr>
        <w:t> </w:t>
      </w:r>
      <w:r>
        <w:rPr>
          <w:rFonts w:ascii="Lucida Sans"/>
          <w:b/>
          <w:color w:val="6D6E71"/>
          <w:spacing w:val="-7"/>
          <w:w w:val="90"/>
          <w:sz w:val="18"/>
        </w:rPr>
        <w:t>2010</w:t>
      </w:r>
      <w:r>
        <w:rPr>
          <w:rFonts w:ascii="Lucida Sans"/>
          <w:sz w:val="18"/>
        </w:rPr>
      </w: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Revenues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left="100" w:right="0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3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color w:val="231F20"/>
          <w:w w:val="95"/>
        </w:rPr>
        <w:t>23,605.1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242" w:lineRule="exact"/>
        <w:ind w:left="100"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9"/>
          <w:w w:val="95"/>
        </w:rPr>
        <w:t> </w:t>
      </w:r>
      <w:r>
        <w:rPr>
          <w:color w:val="231F20"/>
          <w:w w:val="95"/>
        </w:rPr>
        <w:t>22,434.7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attributable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/>
      </w:r>
    </w:p>
    <w:p>
      <w:pPr>
        <w:pStyle w:val="BodyText"/>
        <w:spacing w:line="227" w:lineRule="exact"/>
        <w:ind w:left="100" w:right="0"/>
        <w:jc w:val="both"/>
      </w:pPr>
      <w:r>
        <w:rPr>
          <w:color w:val="231F20"/>
          <w:w w:val="90"/>
        </w:rPr>
        <w:t>revenues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0"/>
          <w:sz w:val="18"/>
        </w:rPr>
        <w:t>Products</w:t>
      </w:r>
      <w:r>
        <w:rPr>
          <w:rFonts w:ascii="Lucida Sans"/>
          <w:b/>
          <w:color w:val="6D6E71"/>
          <w:spacing w:val="36"/>
          <w:w w:val="90"/>
          <w:sz w:val="18"/>
        </w:rPr>
        <w:t> </w:t>
      </w:r>
      <w:r>
        <w:rPr>
          <w:rFonts w:ascii="Lucida Sans"/>
          <w:b/>
          <w:color w:val="6D6E71"/>
          <w:spacing w:val="-3"/>
          <w:w w:val="90"/>
          <w:sz w:val="18"/>
        </w:rPr>
        <w:t>r</w:t>
      </w:r>
      <w:r>
        <w:rPr>
          <w:rFonts w:ascii="Lucida Sans"/>
          <w:b/>
          <w:color w:val="6D6E71"/>
          <w:spacing w:val="-2"/>
          <w:w w:val="90"/>
          <w:sz w:val="18"/>
        </w:rPr>
        <w:t>evenues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00" w:right="114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stood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3"/>
          <w:w w:val="95"/>
        </w:rPr>
        <w:t> </w:t>
      </w:r>
      <w:r>
        <w:rPr>
          <w:color w:val="231F20"/>
          <w:w w:val="95"/>
        </w:rPr>
        <w:t>16,154.9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6"/>
          <w:w w:val="95"/>
        </w:rPr>
        <w:t> </w:t>
      </w:r>
      <w:r>
        <w:rPr>
          <w:color w:val="231F20"/>
          <w:w w:val="95"/>
        </w:rPr>
        <w:t>15,475.4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Europe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ASPAC.</w:t>
      </w:r>
      <w:r>
        <w:rPr>
          <w:color w:val="231F20"/>
          <w:w w:val="103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license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21%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revenues,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customisation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53%,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Annual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0"/>
        </w:rPr>
        <w:t>Maintenance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26%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Services</w:t>
      </w:r>
      <w:r>
        <w:rPr>
          <w:rFonts w:ascii="Lucida Sans"/>
          <w:b/>
          <w:color w:val="6D6E71"/>
          <w:spacing w:val="-36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</w:t>
      </w:r>
      <w:r>
        <w:rPr>
          <w:rFonts w:ascii="Lucida Sans"/>
          <w:b/>
          <w:color w:val="6D6E71"/>
          <w:spacing w:val="-2"/>
          <w:w w:val="95"/>
          <w:sz w:val="18"/>
        </w:rPr>
        <w:t>ev</w:t>
      </w:r>
      <w:r>
        <w:rPr>
          <w:rFonts w:ascii="Lucida Sans"/>
          <w:b/>
          <w:color w:val="6D6E71"/>
          <w:spacing w:val="-3"/>
          <w:w w:val="95"/>
          <w:sz w:val="18"/>
        </w:rPr>
        <w:t>enues</w:t>
      </w:r>
      <w:r>
        <w:rPr>
          <w:rFonts w:ascii="Lucida Sans"/>
          <w:sz w:val="18"/>
        </w:rPr>
      </w:r>
    </w:p>
    <w:p>
      <w:pPr>
        <w:pStyle w:val="BodyText"/>
        <w:spacing w:line="204" w:lineRule="auto" w:before="134"/>
        <w:ind w:left="100" w:right="114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32%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31%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7,450.2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7%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6,959.3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62%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contracts</w:t>
      </w:r>
      <w:r>
        <w:rPr/>
      </w:r>
    </w:p>
    <w:p>
      <w:pPr>
        <w:pStyle w:val="BodyText"/>
        <w:spacing w:line="227" w:lineRule="exact"/>
        <w:ind w:left="100" w:right="0"/>
        <w:jc w:val="both"/>
      </w:pPr>
      <w:r>
        <w:rPr>
          <w:color w:val="231F20"/>
          <w:w w:val="90"/>
        </w:rPr>
        <w:t>comprised 38%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w w:val="95"/>
          <w:sz w:val="18"/>
        </w:rPr>
        <w:t>Interest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other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(expense)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left="100" w:right="0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(expenses)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2"/>
          <w:w w:val="95"/>
        </w:rPr>
        <w:t> </w:t>
      </w:r>
      <w:r>
        <w:rPr>
          <w:color w:val="231F20"/>
          <w:w w:val="95"/>
        </w:rPr>
        <w:t>1,403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208" w:lineRule="auto" w:before="1"/>
        <w:ind w:left="100" w:right="115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3"/>
          <w:w w:val="95"/>
        </w:rPr>
        <w:t> </w:t>
      </w:r>
      <w:r>
        <w:rPr>
          <w:color w:val="231F20"/>
          <w:w w:val="95"/>
        </w:rPr>
        <w:t>682.7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2010.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2"/>
          <w:w w:val="95"/>
        </w:rPr>
        <w:t> </w:t>
      </w:r>
      <w:r>
        <w:rPr>
          <w:color w:val="231F20"/>
          <w:w w:val="95"/>
        </w:rPr>
        <w:t>2,085.7 million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(expenses)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attributable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2"/>
          <w:w w:val="95"/>
        </w:rPr>
        <w:t> </w:t>
      </w:r>
      <w:r>
        <w:rPr>
          <w:color w:val="231F20"/>
          <w:w w:val="95"/>
        </w:rPr>
        <w:t>684.1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gain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1"/>
          <w:w w:val="95"/>
        </w:rPr>
        <w:t> </w:t>
      </w:r>
      <w:r>
        <w:rPr>
          <w:color w:val="231F20"/>
          <w:w w:val="95"/>
        </w:rPr>
        <w:t>1,382.8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realisation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better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conversion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USD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Cost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re</w:t>
      </w:r>
      <w:r>
        <w:rPr>
          <w:rFonts w:ascii="Lucida Sans"/>
          <w:b/>
          <w:color w:val="231F20"/>
          <w:spacing w:val="-1"/>
          <w:w w:val="105"/>
          <w:sz w:val="18"/>
        </w:rPr>
        <w:t>v</w:t>
      </w:r>
      <w:r>
        <w:rPr>
          <w:rFonts w:ascii="Lucida Sans"/>
          <w:b/>
          <w:color w:val="231F20"/>
          <w:spacing w:val="-2"/>
          <w:w w:val="105"/>
          <w:sz w:val="18"/>
        </w:rPr>
        <w:t>enues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operating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e</w:t>
      </w:r>
      <w:r>
        <w:rPr>
          <w:rFonts w:ascii="Lucida Sans"/>
          <w:b/>
          <w:color w:val="231F20"/>
          <w:spacing w:val="-2"/>
          <w:w w:val="105"/>
          <w:sz w:val="18"/>
        </w:rPr>
        <w:t>xpenses</w:t>
      </w:r>
      <w:r>
        <w:rPr>
          <w:rFonts w:ascii="Lucida Sans"/>
          <w:sz w:val="18"/>
        </w:rPr>
      </w:r>
    </w:p>
    <w:p>
      <w:pPr>
        <w:spacing w:before="124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Cost</w:t>
      </w:r>
      <w:r>
        <w:rPr>
          <w:rFonts w:ascii="Lucida Sans"/>
          <w:b/>
          <w:color w:val="6D6E71"/>
          <w:spacing w:val="-2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</w:t>
      </w:r>
      <w:r>
        <w:rPr>
          <w:rFonts w:ascii="Lucida Sans"/>
          <w:b/>
          <w:color w:val="6D6E71"/>
          <w:spacing w:val="-2"/>
          <w:w w:val="95"/>
          <w:sz w:val="18"/>
        </w:rPr>
        <w:t>ev</w:t>
      </w:r>
      <w:r>
        <w:rPr>
          <w:rFonts w:ascii="Lucida Sans"/>
          <w:b/>
          <w:color w:val="6D6E71"/>
          <w:spacing w:val="-3"/>
          <w:w w:val="95"/>
          <w:sz w:val="18"/>
        </w:rPr>
        <w:t>enues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left="100" w:right="0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color w:val="231F20"/>
          <w:w w:val="95"/>
        </w:rPr>
        <w:t>11,606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242" w:lineRule="exact"/>
        <w:ind w:left="100"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8"/>
          <w:w w:val="95"/>
        </w:rPr>
        <w:t> </w:t>
      </w:r>
      <w:r>
        <w:rPr>
          <w:color w:val="231F20"/>
          <w:w w:val="95"/>
        </w:rPr>
        <w:t>11,734.7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49%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/>
      </w:r>
    </w:p>
    <w:p>
      <w:pPr>
        <w:pStyle w:val="BodyText"/>
        <w:spacing w:line="227" w:lineRule="exact"/>
        <w:ind w:left="100" w:right="0"/>
        <w:jc w:val="both"/>
      </w:pPr>
      <w:r>
        <w:rPr>
          <w:color w:val="231F20"/>
          <w:w w:val="95"/>
        </w:rPr>
        <w:t>fiscal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52%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20" w:lineRule="exact" w:before="169"/>
        <w:ind w:left="100" w:right="114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invested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requirements,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foundation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enhancing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products.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w w:val="98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FLEXCUBE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11.0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respond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dynamics,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define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track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compliance.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Analytics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platform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offerings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Enterprise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Performance Management, Capital Management and Stress Testing.</w:t>
      </w:r>
      <w:r>
        <w:rPr/>
      </w:r>
    </w:p>
    <w:p>
      <w:pPr>
        <w:pStyle w:val="BodyText"/>
        <w:spacing w:line="208" w:lineRule="auto" w:before="142"/>
        <w:ind w:left="100" w:right="114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7"/>
          <w:w w:val="95"/>
        </w:rPr>
        <w:t> </w:t>
      </w:r>
      <w:r>
        <w:rPr>
          <w:color w:val="231F20"/>
          <w:w w:val="95"/>
        </w:rPr>
        <w:t>6,224.3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4"/>
          <w:w w:val="95"/>
        </w:rPr>
        <w:t> </w:t>
      </w:r>
      <w:r>
        <w:rPr>
          <w:color w:val="231F20"/>
          <w:w w:val="95"/>
        </w:rPr>
        <w:t>6,559.7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39%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42%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8"/>
        <w:ind w:left="100" w:right="114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5,381.7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5,175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72%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74%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Sales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marketing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expenses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00" w:right="114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8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2"/>
          <w:w w:val="95"/>
        </w:rPr>
        <w:t> </w:t>
      </w:r>
      <w:r>
        <w:rPr>
          <w:color w:val="231F20"/>
          <w:w w:val="95"/>
        </w:rPr>
        <w:t>773.7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73%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6"/>
          <w:w w:val="90"/>
        </w:rPr>
        <w:t> </w:t>
      </w:r>
      <w:r>
        <w:rPr>
          <w:color w:val="231F20"/>
          <w:w w:val="90"/>
        </w:rPr>
        <w:t>448.5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8"/>
        <w:ind w:left="100" w:right="114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661.1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73%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382.6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ended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2"/>
        <w:ind w:left="100" w:right="116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4"/>
          <w:w w:val="90"/>
        </w:rPr>
        <w:t> </w:t>
      </w:r>
      <w:r>
        <w:rPr>
          <w:color w:val="231F20"/>
          <w:w w:val="90"/>
        </w:rPr>
        <w:t>112.6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71%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9"/>
          <w:w w:val="90"/>
        </w:rPr>
        <w:t> </w:t>
      </w:r>
      <w:r>
        <w:rPr>
          <w:color w:val="231F20"/>
          <w:w w:val="90"/>
        </w:rPr>
        <w:t>65.9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2011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after="0" w:line="226" w:lineRule="exact"/>
        <w:jc w:val="both"/>
        <w:sectPr>
          <w:pgSz w:w="11910" w:h="16840"/>
          <w:pgMar w:header="0" w:footer="277" w:top="560" w:bottom="460" w:left="580" w:right="960"/>
        </w:sectPr>
      </w:pPr>
    </w:p>
    <w:p>
      <w:pPr>
        <w:spacing w:before="4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Gener</w:t>
      </w:r>
      <w:r>
        <w:rPr>
          <w:rFonts w:ascii="Lucida Sans"/>
          <w:b/>
          <w:color w:val="6D6E71"/>
          <w:spacing w:val="-2"/>
          <w:w w:val="95"/>
          <w:sz w:val="18"/>
        </w:rPr>
        <w:t>al</w:t>
      </w:r>
      <w:r>
        <w:rPr>
          <w:rFonts w:ascii="Lucida Sans"/>
          <w:b/>
          <w:color w:val="6D6E71"/>
          <w:spacing w:val="-3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32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administr</w:t>
      </w:r>
      <w:r>
        <w:rPr>
          <w:rFonts w:ascii="Lucida Sans"/>
          <w:b/>
          <w:color w:val="6D6E71"/>
          <w:spacing w:val="-1"/>
          <w:w w:val="95"/>
          <w:sz w:val="18"/>
        </w:rPr>
        <w:t>ative</w:t>
      </w:r>
      <w:r>
        <w:rPr>
          <w:rFonts w:ascii="Lucida Sans"/>
          <w:b/>
          <w:color w:val="6D6E71"/>
          <w:spacing w:val="-3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expenses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right="118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8"/>
          <w:w w:val="95"/>
        </w:rPr>
        <w:t> </w:t>
      </w:r>
      <w:r>
        <w:rPr>
          <w:color w:val="231F20"/>
          <w:w w:val="95"/>
        </w:rPr>
        <w:t>1,922.6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12%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1,721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expenses 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percentage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was 8%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fiscal year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31, 2011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as 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year ended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>
          <w:color w:val="231F20"/>
          <w:w w:val="95"/>
        </w:rPr>
        <w:t>March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2"/>
        <w:ind w:right="119"/>
        <w:jc w:val="both"/>
      </w:pPr>
      <w:r>
        <w:rPr>
          <w:color w:val="231F20"/>
          <w:w w:val="95"/>
        </w:rPr>
        <w:t>General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administrative expenses 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our products business 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fiscal year ended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March 31, 2011, were</w:t>
      </w:r>
      <w:r>
        <w:rPr>
          <w:color w:val="231F20"/>
          <w:spacing w:val="-1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3"/>
          <w:w w:val="95"/>
        </w:rPr>
        <w:t> </w:t>
      </w:r>
      <w:r>
        <w:rPr>
          <w:color w:val="231F20"/>
          <w:w w:val="95"/>
        </w:rPr>
        <w:t>640.7 million,</w:t>
      </w:r>
      <w:r>
        <w:rPr>
          <w:color w:val="231F20"/>
          <w:w w:val="95"/>
        </w:rPr>
        <w:t> 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4"/>
          <w:w w:val="95"/>
        </w:rPr>
        <w:t> </w:t>
      </w:r>
      <w:r>
        <w:rPr>
          <w:color w:val="231F20"/>
          <w:w w:val="95"/>
        </w:rPr>
        <w:t>628.4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4%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>
          <w:color w:val="231F20"/>
          <w:w w:val="95"/>
        </w:rPr>
        <w:t>both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2"/>
        <w:ind w:right="118"/>
        <w:jc w:val="both"/>
      </w:pPr>
      <w:r>
        <w:rPr>
          <w:color w:val="231F20"/>
          <w:w w:val="95"/>
        </w:rPr>
        <w:t>General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1"/>
          <w:w w:val="95"/>
        </w:rPr>
        <w:t> </w:t>
      </w:r>
      <w:r>
        <w:rPr>
          <w:color w:val="231F20"/>
          <w:w w:val="95"/>
        </w:rPr>
        <w:t>372.5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9%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5"/>
          <w:w w:val="95"/>
        </w:rPr>
        <w:t> </w:t>
      </w:r>
      <w:r>
        <w:rPr>
          <w:color w:val="231F20"/>
          <w:w w:val="95"/>
        </w:rPr>
        <w:t>340.6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5%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>
          <w:color w:val="231F20"/>
          <w:w w:val="95"/>
        </w:rPr>
        <w:t>both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b/>
          <w:color w:val="6D6E71"/>
          <w:spacing w:val="-23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tax</w:t>
      </w:r>
      <w:r>
        <w:rPr>
          <w:rFonts w:ascii="Lucida Sans"/>
          <w:b/>
          <w:color w:val="6D6E71"/>
          <w:spacing w:val="-2"/>
          <w:w w:val="95"/>
          <w:sz w:val="18"/>
        </w:rPr>
        <w:t>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right="119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0"/>
          <w:w w:val="95"/>
        </w:rPr>
        <w:t> </w:t>
      </w:r>
      <w:r>
        <w:rPr>
          <w:color w:val="231F20"/>
          <w:w w:val="95"/>
        </w:rPr>
        <w:t>664.1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23%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1"/>
          <w:w w:val="95"/>
        </w:rPr>
        <w:t> </w:t>
      </w:r>
      <w:r>
        <w:rPr>
          <w:color w:val="231F20"/>
          <w:w w:val="95"/>
        </w:rPr>
        <w:t>865.2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12%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fr</w:t>
      </w:r>
      <w:r>
        <w:rPr>
          <w:rFonts w:ascii="Lucida Sans"/>
          <w:b/>
          <w:color w:val="6D6E71"/>
          <w:spacing w:val="-2"/>
          <w:w w:val="95"/>
          <w:sz w:val="18"/>
        </w:rPr>
        <w:t>om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operations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net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right="0"/>
        <w:jc w:val="both"/>
      </w:pP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foregoing</w:t>
      </w:r>
      <w:r>
        <w:rPr>
          <w:color w:val="231F20"/>
          <w:spacing w:val="7"/>
        </w:rPr>
        <w:t> </w:t>
      </w:r>
      <w:r>
        <w:rPr>
          <w:color w:val="231F20"/>
        </w:rPr>
        <w:t>factors,</w:t>
      </w:r>
      <w:r>
        <w:rPr>
          <w:color w:val="231F20"/>
          <w:spacing w:val="6"/>
        </w:rPr>
        <w:t> </w:t>
      </w:r>
      <w:r>
        <w:rPr>
          <w:color w:val="231F20"/>
        </w:rPr>
        <w:t>income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operations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10%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49"/>
        </w:rPr>
        <w:t> </w:t>
      </w:r>
      <w:r>
        <w:rPr>
          <w:color w:val="231F20"/>
        </w:rPr>
        <w:t>8,966.3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2011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/>
      </w:r>
    </w:p>
    <w:p>
      <w:pPr>
        <w:pStyle w:val="BodyText"/>
        <w:spacing w:line="242" w:lineRule="exact"/>
        <w:ind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0"/>
          <w:w w:val="95"/>
        </w:rPr>
        <w:t> </w:t>
      </w:r>
      <w:r>
        <w:rPr>
          <w:color w:val="231F20"/>
          <w:w w:val="95"/>
        </w:rPr>
        <w:t>8,156.4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46%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0"/>
          <w:w w:val="95"/>
        </w:rPr>
        <w:t> </w:t>
      </w:r>
      <w:r>
        <w:rPr>
          <w:color w:val="231F20"/>
          <w:w w:val="95"/>
        </w:rPr>
        <w:t>9,679.8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6,608.5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fiscal</w:t>
      </w:r>
      <w:r>
        <w:rPr/>
      </w:r>
    </w:p>
    <w:p>
      <w:pPr>
        <w:pStyle w:val="BodyText"/>
        <w:spacing w:line="220" w:lineRule="exact" w:before="7"/>
        <w:ind w:right="119"/>
        <w:jc w:val="both"/>
      </w:pPr>
      <w:r>
        <w:rPr>
          <w:color w:val="231F20"/>
          <w:w w:val="95"/>
        </w:rPr>
        <w:t>2010.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41%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29%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define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Liquidity</w:t>
      </w:r>
      <w:r>
        <w:rPr>
          <w:rFonts w:ascii="Lucida Sans"/>
          <w:b/>
          <w:color w:val="6D6E71"/>
          <w:spacing w:val="-3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3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capital</w:t>
      </w:r>
      <w:r>
        <w:rPr>
          <w:rFonts w:ascii="Lucida Sans"/>
          <w:b/>
          <w:color w:val="6D6E71"/>
          <w:spacing w:val="-34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resources</w:t>
      </w:r>
      <w:r>
        <w:rPr>
          <w:rFonts w:ascii="Lucida Sans"/>
          <w:sz w:val="18"/>
        </w:rPr>
      </w:r>
    </w:p>
    <w:p>
      <w:pPr>
        <w:pStyle w:val="BodyText"/>
        <w:spacing w:line="202" w:lineRule="auto" w:before="135"/>
        <w:ind w:right="118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requirement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relate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business.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historically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capital,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flow.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46"/>
          <w:w w:val="90"/>
        </w:rPr>
        <w:t> </w:t>
      </w:r>
      <w:r>
        <w:rPr>
          <w:color w:val="231F20"/>
          <w:w w:val="90"/>
        </w:rPr>
        <w:t>7,149.9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46"/>
          <w:w w:val="90"/>
        </w:rPr>
        <w:t> </w:t>
      </w:r>
      <w:r>
        <w:rPr>
          <w:color w:val="231F20"/>
          <w:w w:val="90"/>
        </w:rPr>
        <w:t>6,927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respectively.</w:t>
      </w:r>
      <w:r>
        <w:rPr/>
      </w:r>
    </w:p>
    <w:p>
      <w:pPr>
        <w:pStyle w:val="BodyText"/>
        <w:spacing w:line="220" w:lineRule="exact" w:before="176"/>
        <w:ind w:right="117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zero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primary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connection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business.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satisfy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foreseeable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requirements.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Human</w:t>
      </w:r>
      <w:r>
        <w:rPr>
          <w:rFonts w:ascii="Lucida Sans"/>
          <w:b/>
          <w:color w:val="6D6E71"/>
          <w:spacing w:val="-3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capital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recruit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graduates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engineering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institutions.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hire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functional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experts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industry.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636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8,447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2011.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blend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technical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expertise,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coupled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in‑house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real‑life,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experiences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unique.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enjoy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cordial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relationships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endeavour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excellent,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professionally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rewarding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enriching</w:t>
      </w:r>
      <w:r>
        <w:rPr>
          <w:color w:val="231F20"/>
          <w:w w:val="90"/>
        </w:rPr>
        <w:t> work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environment.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system,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development.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areas,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competencies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all‑round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development.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Risks</w:t>
      </w:r>
      <w:r>
        <w:rPr>
          <w:rFonts w:ascii="Lucida Sans"/>
          <w:b/>
          <w:color w:val="231F20"/>
          <w:spacing w:val="23"/>
          <w:sz w:val="18"/>
        </w:rPr>
        <w:t> </w:t>
      </w:r>
      <w:r>
        <w:rPr>
          <w:rFonts w:ascii="Lucida Sans"/>
          <w:b/>
          <w:color w:val="231F20"/>
          <w:sz w:val="18"/>
        </w:rPr>
        <w:t>and</w:t>
      </w:r>
      <w:r>
        <w:rPr>
          <w:rFonts w:ascii="Lucida Sans"/>
          <w:b/>
          <w:color w:val="231F20"/>
          <w:spacing w:val="23"/>
          <w:sz w:val="18"/>
        </w:rPr>
        <w:t> </w:t>
      </w:r>
      <w:r>
        <w:rPr>
          <w:rFonts w:ascii="Lucida Sans"/>
          <w:b/>
          <w:color w:val="231F20"/>
          <w:sz w:val="18"/>
        </w:rPr>
        <w:t>concerns</w:t>
      </w:r>
      <w:r>
        <w:rPr>
          <w:rFonts w:ascii="Lucida Sans"/>
          <w:sz w:val="18"/>
        </w:rPr>
      </w:r>
    </w:p>
    <w:p>
      <w:pPr>
        <w:spacing w:before="124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Quantitative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Qualitativ</w:t>
      </w:r>
      <w:r>
        <w:rPr>
          <w:rFonts w:ascii="Lucida Sans"/>
          <w:b/>
          <w:color w:val="6D6E71"/>
          <w:spacing w:val="-1"/>
          <w:w w:val="95"/>
          <w:sz w:val="18"/>
        </w:rPr>
        <w:t>e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Disclosures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about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Mar</w:t>
      </w:r>
      <w:r>
        <w:rPr>
          <w:rFonts w:ascii="Lucida Sans"/>
          <w:b/>
          <w:color w:val="6D6E71"/>
          <w:spacing w:val="-4"/>
          <w:w w:val="95"/>
          <w:sz w:val="18"/>
        </w:rPr>
        <w:t>k</w:t>
      </w:r>
      <w:r>
        <w:rPr>
          <w:rFonts w:ascii="Lucida Sans"/>
          <w:b/>
          <w:color w:val="6D6E71"/>
          <w:spacing w:val="-3"/>
          <w:w w:val="95"/>
          <w:sz w:val="18"/>
        </w:rPr>
        <w:t>et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Risk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primary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exposures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following:</w:t>
      </w:r>
      <w:r>
        <w:rPr/>
      </w:r>
    </w:p>
    <w:p>
      <w:pPr>
        <w:pStyle w:val="BodyText"/>
        <w:numPr>
          <w:ilvl w:val="0"/>
          <w:numId w:val="14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foreign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fluctuations</w:t>
      </w:r>
      <w:r>
        <w:rPr/>
      </w:r>
    </w:p>
    <w:p>
      <w:pPr>
        <w:pStyle w:val="BodyText"/>
        <w:numPr>
          <w:ilvl w:val="0"/>
          <w:numId w:val="14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fluctuations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rates</w:t>
      </w:r>
      <w:r>
        <w:rPr/>
      </w:r>
    </w:p>
    <w:p>
      <w:pPr>
        <w:pStyle w:val="BodyText"/>
        <w:numPr>
          <w:ilvl w:val="0"/>
          <w:numId w:val="14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fluctuations in the value of our investments.</w:t>
      </w:r>
      <w:r>
        <w:rPr/>
      </w:r>
    </w:p>
    <w:p>
      <w:pPr>
        <w:pStyle w:val="BodyText"/>
        <w:spacing w:line="226" w:lineRule="auto" w:before="125"/>
        <w:ind w:right="119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25,380.3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24,328.5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interest‑bearing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deposits.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Consequently,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exposure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fluctuation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mainly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invested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maturity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(more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90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days)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earn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income.</w:t>
      </w:r>
      <w:r>
        <w:rPr/>
      </w:r>
    </w:p>
    <w:p>
      <w:pPr>
        <w:spacing w:after="0" w:line="226" w:lineRule="auto"/>
        <w:jc w:val="both"/>
        <w:sectPr>
          <w:footerReference w:type="default" r:id="rId29"/>
          <w:footerReference w:type="even" r:id="rId30"/>
          <w:pgSz w:w="11910" w:h="16840"/>
          <w:pgMar w:footer="286" w:header="0" w:top="580" w:bottom="480" w:left="960" w:right="560"/>
          <w:pgNumType w:start="43"/>
        </w:sectPr>
      </w:pPr>
    </w:p>
    <w:p>
      <w:pPr>
        <w:pStyle w:val="BodyText"/>
        <w:spacing w:line="220" w:lineRule="exact" w:before="55"/>
        <w:ind w:left="100" w:right="114"/>
        <w:jc w:val="both"/>
      </w:pP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currencies,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Rupees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Dollars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European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currencies.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Rupee.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currencies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foreseeable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personnel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expenditure,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Rupees.</w:t>
      </w:r>
      <w:r>
        <w:rPr/>
      </w:r>
    </w:p>
    <w:p>
      <w:pPr>
        <w:pStyle w:val="BodyText"/>
        <w:spacing w:line="240" w:lineRule="auto" w:before="156"/>
        <w:ind w:left="100" w:right="0"/>
        <w:jc w:val="left"/>
      </w:pP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competition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pertaining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before="118"/>
        <w:ind w:left="10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3"/>
          <w:w w:val="105"/>
          <w:sz w:val="18"/>
        </w:rPr>
        <w:t>SW</w:t>
      </w:r>
      <w:r>
        <w:rPr>
          <w:rFonts w:ascii="Lucida Sans"/>
          <w:b/>
          <w:color w:val="231F20"/>
          <w:spacing w:val="-4"/>
          <w:w w:val="105"/>
          <w:sz w:val="18"/>
        </w:rPr>
        <w:t>OT</w:t>
      </w:r>
      <w:r>
        <w:rPr>
          <w:rFonts w:ascii="Lucida Sans"/>
          <w:b/>
          <w:color w:val="231F20"/>
          <w:spacing w:val="-11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analysis</w:t>
      </w:r>
      <w:r>
        <w:rPr>
          <w:rFonts w:ascii="Lucida Sans"/>
          <w:sz w:val="18"/>
        </w:rPr>
      </w:r>
    </w:p>
    <w:p>
      <w:pPr>
        <w:spacing w:before="132"/>
        <w:ind w:left="10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sz w:val="18"/>
        </w:rPr>
        <w:t>Str</w:t>
      </w:r>
      <w:r>
        <w:rPr>
          <w:rFonts w:ascii="Lucida Sans"/>
          <w:b/>
          <w:color w:val="6D6E71"/>
          <w:spacing w:val="-2"/>
          <w:sz w:val="18"/>
        </w:rPr>
        <w:t>engths: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05" w:after="0"/>
        <w:ind w:left="384" w:right="0" w:hanging="284"/>
        <w:jc w:val="left"/>
      </w:pPr>
      <w:r>
        <w:rPr>
          <w:color w:val="231F20"/>
          <w:w w:val="90"/>
        </w:rPr>
        <w:t>Deep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domain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proven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track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record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Stack: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benchmarked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Exadata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0"/>
        </w:rPr>
        <w:t>Unmatched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depth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offering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retail,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funds,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w w:val="90"/>
        </w:rPr>
        <w:t> trade,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treasury,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payments,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lending,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analytics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areas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20" w:lineRule="exact" w:before="170" w:after="0"/>
        <w:ind w:left="384" w:right="118" w:hanging="284"/>
        <w:jc w:val="left"/>
      </w:pPr>
      <w:r>
        <w:rPr>
          <w:color w:val="231F20"/>
          <w:w w:val="95"/>
        </w:rPr>
        <w:t>Superior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cost‑efficient,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end‑to‑end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capability,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consulting,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application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deployment,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Outsourcing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6" w:after="0"/>
        <w:ind w:left="384" w:right="0" w:hanging="284"/>
        <w:jc w:val="left"/>
      </w:pPr>
      <w:r>
        <w:rPr>
          <w:color w:val="231F20"/>
          <w:w w:val="90"/>
        </w:rPr>
        <w:t>Solutions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built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best‑in‑class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architecture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Continued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momentum in new customer additions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Extensive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client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High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manpower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resources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5"/>
        </w:rPr>
        <w:t>Strong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R&amp;D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capability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0"/>
        </w:rPr>
        <w:t>Acknowledged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leadership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governance,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Anti‑Money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laundering,</w:t>
      </w:r>
      <w:r>
        <w:rPr>
          <w:color w:val="231F20"/>
          <w:w w:val="90"/>
        </w:rPr>
        <w:t> operational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outsourcing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domains.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0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sz w:val="18"/>
        </w:rPr>
        <w:t>W</w:t>
      </w:r>
      <w:r>
        <w:rPr>
          <w:rFonts w:ascii="Lucida Sans"/>
          <w:b/>
          <w:color w:val="6D6E71"/>
          <w:spacing w:val="-2"/>
          <w:sz w:val="18"/>
        </w:rPr>
        <w:t>eaknesses: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05" w:after="0"/>
        <w:ind w:left="384" w:right="0" w:hanging="284"/>
        <w:jc w:val="left"/>
      </w:pPr>
      <w:r>
        <w:rPr>
          <w:color w:val="231F20"/>
          <w:w w:val="85"/>
        </w:rPr>
        <w:t>Exposure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various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economies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Lack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markets/opportunities.</w:t>
      </w:r>
      <w:r>
        <w:rPr/>
      </w:r>
    </w:p>
    <w:p>
      <w:pPr>
        <w:spacing w:before="174"/>
        <w:ind w:left="10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Opportunities:</w:t>
      </w:r>
      <w:r>
        <w:rPr>
          <w:rFonts w:ascii="Lucida Sans"/>
          <w:sz w:val="18"/>
        </w:rPr>
      </w:r>
    </w:p>
    <w:p>
      <w:pPr>
        <w:spacing w:line="240" w:lineRule="auto" w:before="11"/>
        <w:rPr>
          <w:rFonts w:ascii="Lucida Sans" w:hAnsi="Lucida Sans" w:cs="Lucida Sans" w:eastAsia="Lucida Sans"/>
          <w:b/>
          <w:bCs/>
          <w:sz w:val="13"/>
          <w:szCs w:val="13"/>
        </w:rPr>
      </w:pP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0" w:after="0"/>
        <w:ind w:left="384" w:right="0" w:hanging="284"/>
        <w:jc w:val="left"/>
      </w:pPr>
      <w:r>
        <w:rPr>
          <w:color w:val="231F20"/>
          <w:w w:val="90"/>
        </w:rPr>
        <w:t>Increasing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momentum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acquisition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institutions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Cross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sell and Up sell opportunities into rich global customer base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5"/>
        </w:rPr>
        <w:t>Penetrate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geographies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China,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Brazil,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Japan,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Russia,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LATAM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EMEA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40" w:lineRule="auto" w:before="155" w:after="0"/>
        <w:ind w:left="384" w:right="0" w:hanging="284"/>
        <w:jc w:val="left"/>
      </w:pPr>
      <w:r>
        <w:rPr>
          <w:color w:val="231F20"/>
          <w:w w:val="90"/>
        </w:rPr>
        <w:t>Develop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strong global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Partner model, greatly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expanding pipeline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delivery capabilities</w:t>
      </w:r>
      <w:r>
        <w:rPr/>
      </w:r>
    </w:p>
    <w:p>
      <w:pPr>
        <w:pStyle w:val="BodyText"/>
        <w:numPr>
          <w:ilvl w:val="0"/>
          <w:numId w:val="15"/>
        </w:numPr>
        <w:tabs>
          <w:tab w:pos="385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0"/>
        </w:rPr>
        <w:t>Expanding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entry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analytics,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Basel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II,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Anti‑Money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Laundering,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Islamic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others.</w:t>
      </w:r>
      <w:r>
        <w:rPr/>
      </w:r>
    </w:p>
    <w:p>
      <w:pPr>
        <w:spacing w:after="0" w:line="220" w:lineRule="exact"/>
        <w:jc w:val="left"/>
        <w:sectPr>
          <w:pgSz w:w="11910" w:h="16840"/>
          <w:pgMar w:header="0" w:footer="277" w:top="560" w:bottom="460" w:left="580" w:right="960"/>
        </w:sectPr>
      </w:pPr>
    </w:p>
    <w:p>
      <w:pPr>
        <w:spacing w:before="4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Threats: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40" w:lineRule="auto" w:before="105" w:after="0"/>
        <w:ind w:left="401" w:right="0" w:hanging="284"/>
        <w:jc w:val="both"/>
      </w:pPr>
      <w:r>
        <w:rPr>
          <w:color w:val="231F20"/>
          <w:w w:val="90"/>
        </w:rPr>
        <w:t>Competitive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footprint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high‑growth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geographies</w:t>
      </w:r>
      <w:r>
        <w:rPr/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Accelerated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talent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India</w:t>
      </w:r>
      <w:r>
        <w:rPr/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Geo‑political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factors</w:t>
      </w:r>
      <w:r>
        <w:rPr/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Customers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negotiating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harder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position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changed.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Outlook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worldwide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undergoing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transformation.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becoming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sources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mature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economies.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classes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hedge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dramatic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shifts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engagement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altered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space,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institutions,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restructured,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altering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fundamental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dynamics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industry.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Over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36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environment.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scenario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opportunity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needs.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sustain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profitability,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excel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offshoring,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taxation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reporting,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controls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innovation.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reviewing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attuned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changing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preferences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aligned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priorities.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internet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potential.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innovating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technologies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‘self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service’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We see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demand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 applications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continuing 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expand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buying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other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banks, establish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standardise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regions.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centralisation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opening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origination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levels,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gain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scrutiny.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0"/>
        </w:rPr>
        <w:t>Global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regulators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re‑emphasised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importance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testing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measurement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scenarios.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gained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traction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exhibited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renewed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aligning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applications.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Adjusted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Measurements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(RAPM)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alignment,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regulators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attracted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attention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boards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ranked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space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independent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vendor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committed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leadership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position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expanding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footprint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R&amp;D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seek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“best‑in‑class”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acquisition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targets.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process‑driven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approach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Service‑Oriented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Architecture,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distinct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offering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interoperability,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extensibility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standardisation.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footprint,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spanning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distribution,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administration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functions.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Internal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control</w:t>
      </w:r>
      <w:r>
        <w:rPr>
          <w:rFonts w:ascii="Lucida Sans"/>
          <w:b/>
          <w:color w:val="231F20"/>
          <w:spacing w:val="-1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systems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1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their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adeq</w:t>
      </w:r>
      <w:r>
        <w:rPr>
          <w:rFonts w:ascii="Lucida Sans"/>
          <w:b/>
          <w:color w:val="231F20"/>
          <w:spacing w:val="-1"/>
          <w:w w:val="105"/>
          <w:sz w:val="18"/>
        </w:rPr>
        <w:t>uacy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adequate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control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documented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procedures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covering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functions.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designed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reasonable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assurance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regard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proper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controls,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protecting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unauthorised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reliability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information.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continuously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strives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align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controls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practices.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80" w:bottom="480" w:left="960" w:right="560"/>
        </w:sectPr>
      </w:pPr>
    </w:p>
    <w:p>
      <w:pPr>
        <w:pStyle w:val="Heading1"/>
        <w:spacing w:line="320" w:lineRule="exact" w:before="49"/>
        <w:ind w:left="100" w:right="118"/>
        <w:jc w:val="left"/>
        <w:rPr>
          <w:b w:val="0"/>
          <w:bCs w:val="0"/>
        </w:rPr>
      </w:pPr>
      <w:r>
        <w:rPr>
          <w:color w:val="231F20"/>
          <w:w w:val="95"/>
        </w:rPr>
        <w:t>Reconciliation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profit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GAAP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2"/>
          <w:w w:val="95"/>
        </w:rPr>
        <w:t>unconsolidat</w:t>
      </w:r>
      <w:r>
        <w:rPr>
          <w:color w:val="231F20"/>
          <w:spacing w:val="-1"/>
          <w:w w:val="95"/>
        </w:rPr>
        <w:t>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3"/>
          <w:w w:val="93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GAAP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2"/>
          <w:w w:val="95"/>
        </w:rPr>
        <w:t>consolidat</w:t>
      </w:r>
      <w:r>
        <w:rPr>
          <w:color w:val="231F20"/>
          <w:spacing w:val="-1"/>
          <w:w w:val="95"/>
        </w:rPr>
        <w:t>ed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8"/>
        <w:rPr>
          <w:rFonts w:ascii="Lucida Sans" w:hAnsi="Lucida Sans" w:cs="Lucida Sans" w:eastAsia="Lucida Sans"/>
          <w:b/>
          <w:bCs/>
          <w:sz w:val="29"/>
          <w:szCs w:val="29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9"/>
        <w:gridCol w:w="2154"/>
        <w:gridCol w:w="1671"/>
      </w:tblGrid>
      <w:tr>
        <w:trPr>
          <w:trHeight w:val="279" w:hRule="exact"/>
        </w:trPr>
        <w:tc>
          <w:tcPr>
            <w:tcW w:w="632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68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512" w:hRule="exact"/>
        </w:trPr>
        <w:tc>
          <w:tcPr>
            <w:tcW w:w="632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5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4" w:lineRule="auto"/>
              <w:ind w:left="789" w:right="123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4" w:lineRule="auto"/>
              <w:ind w:left="336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income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per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Indian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GAAP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unconsolidated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and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loss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12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9,679,797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6,608,488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Add: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Revenue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subsidiaries,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7,842,305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7,851,792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Financial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Services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Software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Pte.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Ltd.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consolidated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6,776,215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5,536,927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Financial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Services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Software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America,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color w:val="231F20"/>
                <w:spacing w:val="-2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consolidated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8,405,753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7,637,467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ISP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Internet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Mauritius</w:t>
            </w:r>
            <w:r>
              <w:rPr>
                <w:rFonts w:ascii="Cambria" w:hAnsi="Cambria" w:cs="Cambria" w:eastAsia="Cambria"/>
                <w:color w:val="231F20"/>
                <w:spacing w:val="8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Company</w:t>
            </w:r>
            <w:r>
              <w:rPr>
                <w:rFonts w:ascii="Cambria" w:hAnsi="Cambria" w:cs="Cambria" w:eastAsia="Cambria"/>
                <w:color w:val="231F20"/>
                <w:spacing w:val="-16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6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consolidated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346,288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533,061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(OFSS)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Processing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2,220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3,052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ASP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43,414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82,403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56,477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(Shanghai)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395,742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228,440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23,868,414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21,873,142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from subsidiaries,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1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292,670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(240,245)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24,161,084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21,632,897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Less: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Expenditure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subsidiaries,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7,244,795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7,186,992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Financial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Services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Software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Pte.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Ltd.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consolidated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6,677,527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5,304,107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Financial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Services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Software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America,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color w:val="231F20"/>
                <w:spacing w:val="-2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consolidated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7,970,056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7,470,221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ISP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Internet</w:t>
            </w:r>
            <w:r>
              <w:rPr>
                <w:rFonts w:ascii="Cambria" w:hAnsi="Cambria" w:cs="Cambria" w:eastAsia="Cambria"/>
                <w:color w:val="231F20"/>
                <w:spacing w:val="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Mauritius</w:t>
            </w:r>
            <w:r>
              <w:rPr>
                <w:rFonts w:ascii="Cambria" w:hAnsi="Cambria" w:cs="Cambria" w:eastAsia="Cambria"/>
                <w:color w:val="231F20"/>
                <w:spacing w:val="8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Company</w:t>
            </w:r>
            <w:r>
              <w:rPr>
                <w:rFonts w:ascii="Cambria" w:hAnsi="Cambria" w:cs="Cambria" w:eastAsia="Cambria"/>
                <w:color w:val="231F20"/>
                <w:spacing w:val="-16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6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consolidated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311,144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359,917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(OFSS)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Processing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4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(43,182)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(90,508)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ASP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86,785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81,424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121,290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(Shanghai)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3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362,578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192,594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22,730,993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20,504,747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63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income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per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Indian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GAAP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consolidated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and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loss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5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1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11,109,888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7,736,638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60" w:bottom="460" w:left="580" w:right="960"/>
        </w:sectPr>
      </w:pPr>
    </w:p>
    <w:p>
      <w:pPr>
        <w:spacing w:before="38"/>
        <w:ind w:left="117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A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95"/>
          <w:sz w:val="28"/>
          <w:szCs w:val="28"/>
        </w:rPr>
        <w:t>uditors’</w:t>
      </w:r>
      <w:r>
        <w:rPr>
          <w:rFonts w:ascii="Lucida Sans" w:hAnsi="Lucida Sans" w:cs="Lucida Sans" w:eastAsia="Lucida Sans"/>
          <w:b/>
          <w:bCs/>
          <w:color w:val="231F20"/>
          <w:spacing w:val="-51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95"/>
          <w:sz w:val="28"/>
          <w:szCs w:val="28"/>
        </w:rPr>
        <w:t>repor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t</w:t>
      </w:r>
      <w:r>
        <w:rPr>
          <w:rFonts w:ascii="Lucida Sans" w:hAnsi="Lucida Sans" w:cs="Lucida Sans" w:eastAsia="Lucida Sans"/>
          <w:sz w:val="28"/>
          <w:szCs w:val="28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pStyle w:val="Heading3"/>
        <w:spacing w:line="223" w:lineRule="exact" w:before="172"/>
        <w:ind w:right="0"/>
        <w:jc w:val="left"/>
        <w:rPr>
          <w:b w:val="0"/>
          <w:bCs w:val="0"/>
        </w:rPr>
      </w:pPr>
      <w:r>
        <w:rPr>
          <w:color w:val="231F20"/>
        </w:rPr>
        <w:t>To</w:t>
      </w:r>
      <w:r>
        <w:rPr>
          <w:b w:val="0"/>
        </w:rPr>
      </w:r>
    </w:p>
    <w:p>
      <w:pPr>
        <w:spacing w:line="223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The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Members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of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Oracle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Financial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Services</w:t>
      </w:r>
      <w:r>
        <w:rPr>
          <w:rFonts w:ascii="Garamond"/>
          <w:b/>
          <w:color w:val="231F20"/>
          <w:spacing w:val="-16"/>
          <w:sz w:val="20"/>
        </w:rPr>
        <w:t> </w:t>
      </w:r>
      <w:r>
        <w:rPr>
          <w:rFonts w:ascii="Garamond"/>
          <w:b/>
          <w:color w:val="231F20"/>
          <w:sz w:val="20"/>
        </w:rPr>
        <w:t>Software</w:t>
      </w:r>
      <w:r>
        <w:rPr>
          <w:rFonts w:ascii="Garamond"/>
          <w:b/>
          <w:color w:val="231F20"/>
          <w:spacing w:val="-15"/>
          <w:sz w:val="20"/>
        </w:rPr>
        <w:t> </w:t>
      </w:r>
      <w:r>
        <w:rPr>
          <w:rFonts w:ascii="Garamond"/>
          <w:b/>
          <w:color w:val="231F20"/>
          <w:sz w:val="20"/>
        </w:rPr>
        <w:t>Limited</w:t>
      </w:r>
      <w:r>
        <w:rPr>
          <w:rFonts w:ascii="Garamond"/>
          <w:sz w:val="20"/>
        </w:rPr>
      </w:r>
    </w:p>
    <w:p>
      <w:pPr>
        <w:pStyle w:val="BodyText"/>
        <w:numPr>
          <w:ilvl w:val="0"/>
          <w:numId w:val="16"/>
        </w:numPr>
        <w:tabs>
          <w:tab w:pos="402" w:val="left" w:leader="none"/>
        </w:tabs>
        <w:spacing w:line="220" w:lineRule="exact" w:before="161" w:after="0"/>
        <w:ind w:left="401" w:right="119" w:hanging="284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audited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attached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(‘the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Company’)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w w:val="90"/>
        </w:rPr>
        <w:t> 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annexed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thereto.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responsibility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management.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responsibility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opinion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audit.</w:t>
      </w:r>
      <w:r>
        <w:rPr/>
      </w:r>
    </w:p>
    <w:p>
      <w:pPr>
        <w:pStyle w:val="BodyText"/>
        <w:numPr>
          <w:ilvl w:val="0"/>
          <w:numId w:val="16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auditing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perform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free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misstatement.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w w:val="98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examining,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test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basis,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supporting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disclosures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statements.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w w:val="90"/>
        </w:rPr>
        <w:t> also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assessing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principles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presentation.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opinion.</w:t>
      </w:r>
      <w:r>
        <w:rPr/>
      </w:r>
    </w:p>
    <w:p>
      <w:pPr>
        <w:pStyle w:val="BodyText"/>
        <w:numPr>
          <w:ilvl w:val="0"/>
          <w:numId w:val="16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(Auditor’s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Report)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Order,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2003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amended)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(‘the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Order’)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sub‑section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(4A)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227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(‘the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Act’),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enclose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Annexure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paragraphs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Order.</w:t>
      </w:r>
      <w:r>
        <w:rPr/>
      </w:r>
    </w:p>
    <w:p>
      <w:pPr>
        <w:pStyle w:val="BodyText"/>
        <w:numPr>
          <w:ilvl w:val="0"/>
          <w:numId w:val="16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0"/>
        </w:rPr>
        <w:t>Further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Annexure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that:</w:t>
      </w:r>
      <w:r>
        <w:rPr/>
      </w:r>
    </w:p>
    <w:p>
      <w:pPr>
        <w:pStyle w:val="BodyText"/>
        <w:numPr>
          <w:ilvl w:val="1"/>
          <w:numId w:val="16"/>
        </w:numPr>
        <w:tabs>
          <w:tab w:pos="685" w:val="left" w:leader="none"/>
        </w:tabs>
        <w:spacing w:line="220" w:lineRule="exact" w:before="169" w:after="0"/>
        <w:ind w:left="684" w:right="117" w:hanging="283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information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explanations,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our knowledge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belief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were necessary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purposes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audit;</w:t>
      </w:r>
      <w:r>
        <w:rPr/>
      </w:r>
    </w:p>
    <w:p>
      <w:pPr>
        <w:pStyle w:val="BodyText"/>
        <w:numPr>
          <w:ilvl w:val="1"/>
          <w:numId w:val="16"/>
        </w:numPr>
        <w:tabs>
          <w:tab w:pos="685" w:val="left" w:leader="none"/>
        </w:tabs>
        <w:spacing w:line="220" w:lineRule="exact" w:before="170" w:after="0"/>
        <w:ind w:left="684" w:right="120" w:hanging="283"/>
        <w:jc w:val="both"/>
      </w:pPr>
      <w:r>
        <w:rPr>
          <w:color w:val="231F20"/>
          <w:w w:val="95"/>
        </w:rPr>
        <w:t>In our opinion,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proper books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account 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required by law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have been kept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by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Company so far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as appears from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examination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books;</w:t>
      </w:r>
      <w:r>
        <w:rPr/>
      </w:r>
    </w:p>
    <w:p>
      <w:pPr>
        <w:pStyle w:val="BodyText"/>
        <w:numPr>
          <w:ilvl w:val="1"/>
          <w:numId w:val="16"/>
        </w:numPr>
        <w:tabs>
          <w:tab w:pos="685" w:val="left" w:leader="none"/>
        </w:tabs>
        <w:spacing w:line="220" w:lineRule="exact" w:before="170" w:after="0"/>
        <w:ind w:left="684" w:right="120" w:hanging="28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sheet,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dealt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books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account;</w:t>
      </w:r>
      <w:r>
        <w:rPr/>
      </w:r>
    </w:p>
    <w:p>
      <w:pPr>
        <w:pStyle w:val="BodyText"/>
        <w:numPr>
          <w:ilvl w:val="1"/>
          <w:numId w:val="16"/>
        </w:numPr>
        <w:tabs>
          <w:tab w:pos="685" w:val="left" w:leader="none"/>
        </w:tabs>
        <w:spacing w:line="220" w:lineRule="exact" w:before="170" w:after="0"/>
        <w:ind w:left="684" w:right="119" w:hanging="283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opinion,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sheet,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dealt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sub‑section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(3C)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211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Act.</w:t>
      </w:r>
      <w:r>
        <w:rPr/>
      </w:r>
    </w:p>
    <w:p>
      <w:pPr>
        <w:pStyle w:val="BodyText"/>
        <w:numPr>
          <w:ilvl w:val="1"/>
          <w:numId w:val="16"/>
        </w:numPr>
        <w:tabs>
          <w:tab w:pos="685" w:val="left" w:leader="none"/>
        </w:tabs>
        <w:spacing w:line="220" w:lineRule="exact" w:before="170" w:after="0"/>
        <w:ind w:left="684" w:right="118" w:hanging="283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representations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directors,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Directors,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none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disqualified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(g)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sub‑section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(1)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274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Act.</w:t>
      </w:r>
      <w:r>
        <w:rPr/>
      </w:r>
    </w:p>
    <w:p>
      <w:pPr>
        <w:pStyle w:val="BodyText"/>
        <w:numPr>
          <w:ilvl w:val="1"/>
          <w:numId w:val="16"/>
        </w:numPr>
        <w:tabs>
          <w:tab w:pos="685" w:val="left" w:leader="none"/>
        </w:tabs>
        <w:spacing w:line="220" w:lineRule="exact" w:before="170" w:after="0"/>
        <w:ind w:left="684" w:right="118" w:hanging="283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opinion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manner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conformity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w w:val="90"/>
        </w:rPr>
        <w:t> principles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India;</w:t>
      </w:r>
      <w:r>
        <w:rPr/>
      </w:r>
    </w:p>
    <w:p>
      <w:pPr>
        <w:pStyle w:val="BodyText"/>
        <w:numPr>
          <w:ilvl w:val="2"/>
          <w:numId w:val="16"/>
        </w:numPr>
        <w:tabs>
          <w:tab w:pos="968" w:val="left" w:leader="none"/>
        </w:tabs>
        <w:spacing w:line="240" w:lineRule="auto" w:before="156" w:after="0"/>
        <w:ind w:left="967" w:right="0" w:hanging="283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sheet,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affairs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2011;</w:t>
      </w:r>
      <w:r>
        <w:rPr/>
      </w:r>
    </w:p>
    <w:p>
      <w:pPr>
        <w:pStyle w:val="BodyText"/>
        <w:numPr>
          <w:ilvl w:val="2"/>
          <w:numId w:val="16"/>
        </w:numPr>
        <w:tabs>
          <w:tab w:pos="968" w:val="left" w:leader="none"/>
        </w:tabs>
        <w:spacing w:line="240" w:lineRule="auto" w:before="155" w:after="0"/>
        <w:ind w:left="967" w:right="0" w:hanging="283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account,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date;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/>
      </w:r>
    </w:p>
    <w:p>
      <w:pPr>
        <w:pStyle w:val="BodyText"/>
        <w:numPr>
          <w:ilvl w:val="2"/>
          <w:numId w:val="16"/>
        </w:numPr>
        <w:tabs>
          <w:tab w:pos="968" w:val="left" w:leader="none"/>
        </w:tabs>
        <w:spacing w:line="240" w:lineRule="auto" w:before="155" w:after="0"/>
        <w:ind w:left="967" w:right="0" w:hanging="283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statement,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8"/>
          <w:szCs w:val="28"/>
        </w:rPr>
      </w:pPr>
    </w:p>
    <w:p>
      <w:pPr>
        <w:pStyle w:val="Heading3"/>
        <w:spacing w:line="223" w:lineRule="exact" w:before="0"/>
        <w:ind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211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22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23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22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23" w:lineRule="exact"/>
        <w:ind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8"/>
          <w:szCs w:val="28"/>
        </w:rPr>
      </w:pPr>
    </w:p>
    <w:p>
      <w:pPr>
        <w:pStyle w:val="Heading3"/>
        <w:spacing w:line="214" w:lineRule="exact" w:before="0"/>
        <w:ind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216" w:lineRule="exact"/>
        <w:ind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27" w:lineRule="exact"/>
        <w:ind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20" w:lineRule="exact" w:before="169"/>
        <w:ind w:right="8658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after="0" w:line="220" w:lineRule="exact"/>
        <w:jc w:val="left"/>
        <w:sectPr>
          <w:pgSz w:w="11910" w:h="16840"/>
          <w:pgMar w:header="0" w:footer="286" w:top="560" w:bottom="480" w:left="960" w:right="560"/>
        </w:sectPr>
      </w:pPr>
    </w:p>
    <w:p>
      <w:pPr>
        <w:spacing w:line="320" w:lineRule="exact" w:before="49"/>
        <w:ind w:left="100" w:right="1751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Annexur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95"/>
          <w:sz w:val="28"/>
          <w:szCs w:val="28"/>
        </w:rPr>
        <w:t>e</w:t>
      </w:r>
      <w:r>
        <w:rPr>
          <w:rFonts w:ascii="Lucida Sans" w:hAnsi="Lucida Sans" w:cs="Lucida Sans" w:eastAsia="Lucida Sans"/>
          <w:b/>
          <w:bCs/>
          <w:color w:val="231F20"/>
          <w:spacing w:val="-33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7"/>
          <w:w w:val="95"/>
          <w:sz w:val="28"/>
          <w:szCs w:val="28"/>
        </w:rPr>
        <w:t>referred</w:t>
      </w:r>
      <w:r>
        <w:rPr>
          <w:rFonts w:ascii="Lucida Sans" w:hAnsi="Lucida Sans" w:cs="Lucida Sans" w:eastAsia="Lucida Sans"/>
          <w:b/>
          <w:bCs/>
          <w:color w:val="231F20"/>
          <w:spacing w:val="-32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to</w:t>
      </w:r>
      <w:r>
        <w:rPr>
          <w:rFonts w:ascii="Lucida Sans" w:hAnsi="Lucida Sans" w:cs="Lucida Sans" w:eastAsia="Lucida Sans"/>
          <w:b/>
          <w:bCs/>
          <w:color w:val="231F20"/>
          <w:spacing w:val="-33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in</w:t>
      </w:r>
      <w:r>
        <w:rPr>
          <w:rFonts w:ascii="Lucida Sans" w:hAnsi="Lucida Sans" w:cs="Lucida Sans" w:eastAsia="Lucida Sans"/>
          <w:b/>
          <w:bCs/>
          <w:color w:val="231F20"/>
          <w:spacing w:val="-32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paragraph</w:t>
      </w:r>
      <w:r>
        <w:rPr>
          <w:rFonts w:ascii="Lucida Sans" w:hAnsi="Lucida Sans" w:cs="Lucida Sans" w:eastAsia="Lucida Sans"/>
          <w:b/>
          <w:bCs/>
          <w:color w:val="231F20"/>
          <w:spacing w:val="-33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3</w:t>
      </w:r>
      <w:r>
        <w:rPr>
          <w:rFonts w:ascii="Lucida Sans" w:hAnsi="Lucida Sans" w:cs="Lucida Sans" w:eastAsia="Lucida Sans"/>
          <w:b/>
          <w:bCs/>
          <w:color w:val="231F20"/>
          <w:spacing w:val="-32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of</w:t>
      </w:r>
      <w:r>
        <w:rPr>
          <w:rFonts w:ascii="Lucida Sans" w:hAnsi="Lucida Sans" w:cs="Lucida Sans" w:eastAsia="Lucida Sans"/>
          <w:b/>
          <w:bCs/>
          <w:color w:val="231F20"/>
          <w:spacing w:val="-33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our</w:t>
      </w:r>
      <w:r>
        <w:rPr>
          <w:rFonts w:ascii="Lucida Sans" w:hAnsi="Lucida Sans" w:cs="Lucida Sans" w:eastAsia="Lucida Sans"/>
          <w:b/>
          <w:bCs/>
          <w:color w:val="231F20"/>
          <w:spacing w:val="-32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95"/>
          <w:sz w:val="28"/>
          <w:szCs w:val="28"/>
        </w:rPr>
        <w:t>repor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t</w:t>
      </w:r>
      <w:r>
        <w:rPr>
          <w:rFonts w:ascii="Lucida Sans" w:hAnsi="Lucida Sans" w:cs="Lucida Sans" w:eastAsia="Lucida Sans"/>
          <w:b/>
          <w:bCs/>
          <w:color w:val="231F20"/>
          <w:spacing w:val="-33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of</w:t>
      </w:r>
      <w:r>
        <w:rPr>
          <w:rFonts w:ascii="Lucida Sans" w:hAnsi="Lucida Sans" w:cs="Lucida Sans" w:eastAsia="Lucida Sans"/>
          <w:b/>
          <w:bCs/>
          <w:color w:val="231F20"/>
          <w:spacing w:val="-32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95"/>
          <w:sz w:val="28"/>
          <w:szCs w:val="28"/>
        </w:rPr>
        <w:t>ev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en</w:t>
      </w:r>
      <w:r>
        <w:rPr>
          <w:rFonts w:ascii="Lucida Sans" w:hAnsi="Lucida Sans" w:cs="Lucida Sans" w:eastAsia="Lucida Sans"/>
          <w:b/>
          <w:bCs/>
          <w:color w:val="231F20"/>
          <w:spacing w:val="-33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dat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95"/>
          <w:sz w:val="28"/>
          <w:szCs w:val="28"/>
        </w:rPr>
        <w:t>e</w:t>
      </w:r>
      <w:r>
        <w:rPr>
          <w:rFonts w:ascii="Lucida Sans" w:hAnsi="Lucida Sans" w:cs="Lucida Sans" w:eastAsia="Lucida Sans"/>
          <w:b/>
          <w:bCs/>
          <w:color w:val="231F20"/>
          <w:spacing w:val="53"/>
          <w:w w:val="94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Re:</w:t>
      </w:r>
      <w:r>
        <w:rPr>
          <w:rFonts w:ascii="Lucida Sans" w:hAnsi="Lucida Sans" w:cs="Lucida Sans" w:eastAsia="Lucida Sans"/>
          <w:b/>
          <w:bCs/>
          <w:color w:val="231F20"/>
          <w:spacing w:val="-27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95"/>
          <w:sz w:val="28"/>
          <w:szCs w:val="28"/>
        </w:rPr>
        <w:t>Or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95"/>
          <w:sz w:val="28"/>
          <w:szCs w:val="28"/>
        </w:rPr>
        <w:t>acle</w:t>
      </w:r>
      <w:r>
        <w:rPr>
          <w:rFonts w:ascii="Lucida Sans" w:hAnsi="Lucida Sans" w:cs="Lucida Sans" w:eastAsia="Lucida Sans"/>
          <w:b/>
          <w:bCs/>
          <w:color w:val="231F20"/>
          <w:spacing w:val="-20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Financial</w:t>
      </w:r>
      <w:r>
        <w:rPr>
          <w:rFonts w:ascii="Lucida Sans" w:hAnsi="Lucida Sans" w:cs="Lucida Sans" w:eastAsia="Lucida Sans"/>
          <w:b/>
          <w:bCs/>
          <w:color w:val="231F20"/>
          <w:spacing w:val="-20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Services</w:t>
      </w:r>
      <w:r>
        <w:rPr>
          <w:rFonts w:ascii="Lucida Sans" w:hAnsi="Lucida Sans" w:cs="Lucida Sans" w:eastAsia="Lucida Sans"/>
          <w:b/>
          <w:bCs/>
          <w:color w:val="231F20"/>
          <w:spacing w:val="-20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95"/>
          <w:sz w:val="28"/>
          <w:szCs w:val="28"/>
        </w:rPr>
        <w:t>Softw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95"/>
          <w:sz w:val="28"/>
          <w:szCs w:val="28"/>
        </w:rPr>
        <w:t>are</w:t>
      </w:r>
      <w:r>
        <w:rPr>
          <w:rFonts w:ascii="Lucida Sans" w:hAnsi="Lucida Sans" w:cs="Lucida Sans" w:eastAsia="Lucida Sans"/>
          <w:b/>
          <w:bCs/>
          <w:color w:val="231F20"/>
          <w:spacing w:val="-20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95"/>
          <w:sz w:val="28"/>
          <w:szCs w:val="28"/>
        </w:rPr>
        <w:t>Limited</w:t>
      </w:r>
      <w:r>
        <w:rPr>
          <w:rFonts w:ascii="Lucida Sans" w:hAnsi="Lucida Sans" w:cs="Lucida Sans" w:eastAsia="Lucida Sans"/>
          <w:b/>
          <w:bCs/>
          <w:color w:val="231F20"/>
          <w:spacing w:val="-20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(‘the</w:t>
      </w:r>
      <w:r>
        <w:rPr>
          <w:rFonts w:ascii="Lucida Sans" w:hAnsi="Lucida Sans" w:cs="Lucida Sans" w:eastAsia="Lucida Sans"/>
          <w:b/>
          <w:bCs/>
          <w:color w:val="231F20"/>
          <w:spacing w:val="-20"/>
          <w:w w:val="95"/>
          <w:sz w:val="28"/>
          <w:szCs w:val="2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95"/>
          <w:sz w:val="28"/>
          <w:szCs w:val="28"/>
        </w:rPr>
        <w:t>Company’)</w:t>
      </w:r>
      <w:r>
        <w:rPr>
          <w:rFonts w:ascii="Lucida Sans" w:hAnsi="Lucida Sans" w:cs="Lucida Sans" w:eastAsia="Lucida Sans"/>
          <w:sz w:val="28"/>
          <w:szCs w:val="28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pStyle w:val="BodyText"/>
        <w:numPr>
          <w:ilvl w:val="0"/>
          <w:numId w:val="17"/>
        </w:numPr>
        <w:tabs>
          <w:tab w:pos="782" w:val="left" w:leader="none"/>
        </w:tabs>
        <w:spacing w:line="194" w:lineRule="auto" w:before="216" w:after="0"/>
        <w:ind w:left="1127" w:right="114" w:hanging="970"/>
        <w:jc w:val="both"/>
      </w:pPr>
      <w:r>
        <w:rPr>
          <w:color w:val="231F20"/>
          <w:w w:val="95"/>
        </w:rPr>
        <w:t>a.</w:t>
      </w:r>
      <w:r>
        <w:rPr>
          <w:color w:val="231F20"/>
          <w:spacing w:val="32"/>
          <w:w w:val="95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Company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has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maintained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proper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records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showing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full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particulars,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including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quantitative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details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and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situation</w:t>
      </w:r>
      <w:r>
        <w:rPr>
          <w:color w:val="231F20"/>
          <w:spacing w:val="-11"/>
          <w:w w:val="95"/>
          <w:position w:val="1"/>
        </w:rPr>
        <w:t> </w:t>
      </w:r>
      <w:r>
        <w:rPr>
          <w:color w:val="231F20"/>
          <w:w w:val="95"/>
          <w:position w:val="1"/>
        </w:rPr>
        <w:t>of</w:t>
      </w:r>
      <w:r>
        <w:rPr>
          <w:color w:val="231F20"/>
          <w:w w:val="86"/>
          <w:position w:val="1"/>
        </w:rPr>
        <w:t> </w:t>
      </w:r>
      <w:r>
        <w:rPr>
          <w:color w:val="231F20"/>
          <w:w w:val="85"/>
        </w:rPr>
        <w:t>fixed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assets.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numPr>
          <w:ilvl w:val="3"/>
          <w:numId w:val="16"/>
        </w:numPr>
        <w:tabs>
          <w:tab w:pos="1071" w:val="left" w:leader="none"/>
        </w:tabs>
        <w:spacing w:line="194" w:lineRule="auto" w:before="0" w:after="0"/>
        <w:ind w:left="1127" w:right="115" w:hanging="347"/>
        <w:jc w:val="both"/>
      </w:pPr>
      <w:r>
        <w:rPr>
          <w:color w:val="231F20"/>
          <w:w w:val="95"/>
          <w:position w:val="1"/>
        </w:rPr>
        <w:t>Fixed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assets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have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been</w:t>
      </w:r>
      <w:r>
        <w:rPr>
          <w:color w:val="231F20"/>
          <w:spacing w:val="-4"/>
          <w:w w:val="95"/>
          <w:position w:val="1"/>
        </w:rPr>
        <w:t> </w:t>
      </w:r>
      <w:r>
        <w:rPr>
          <w:color w:val="231F20"/>
          <w:w w:val="95"/>
          <w:position w:val="1"/>
        </w:rPr>
        <w:t>physically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verified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by</w:t>
      </w:r>
      <w:r>
        <w:rPr>
          <w:color w:val="231F20"/>
          <w:spacing w:val="-4"/>
          <w:w w:val="95"/>
          <w:position w:val="1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management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during</w:t>
      </w:r>
      <w:r>
        <w:rPr>
          <w:color w:val="231F20"/>
          <w:spacing w:val="-4"/>
          <w:w w:val="95"/>
          <w:position w:val="1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year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and</w:t>
      </w:r>
      <w:r>
        <w:rPr>
          <w:color w:val="231F20"/>
          <w:spacing w:val="-4"/>
          <w:w w:val="95"/>
          <w:position w:val="1"/>
        </w:rPr>
        <w:t> </w:t>
      </w:r>
      <w:r>
        <w:rPr>
          <w:color w:val="231F20"/>
          <w:w w:val="95"/>
          <w:position w:val="1"/>
        </w:rPr>
        <w:t>no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material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discrepancies</w:t>
      </w:r>
      <w:r>
        <w:rPr>
          <w:color w:val="231F20"/>
          <w:spacing w:val="-5"/>
          <w:w w:val="95"/>
          <w:position w:val="1"/>
        </w:rPr>
        <w:t> </w:t>
      </w:r>
      <w:r>
        <w:rPr>
          <w:color w:val="231F20"/>
          <w:w w:val="95"/>
          <w:position w:val="1"/>
        </w:rPr>
        <w:t>were</w:t>
      </w:r>
      <w:r>
        <w:rPr>
          <w:color w:val="231F20"/>
          <w:w w:val="82"/>
          <w:position w:val="1"/>
        </w:rPr>
        <w:t> </w:t>
      </w:r>
      <w:r>
        <w:rPr>
          <w:color w:val="231F20"/>
          <w:w w:val="90"/>
        </w:rPr>
        <w:t>identified on such verification.</w:t>
      </w:r>
      <w:r>
        <w:rPr/>
      </w:r>
    </w:p>
    <w:p>
      <w:pPr>
        <w:pStyle w:val="BodyText"/>
        <w:numPr>
          <w:ilvl w:val="3"/>
          <w:numId w:val="16"/>
        </w:numPr>
        <w:tabs>
          <w:tab w:pos="1071" w:val="left" w:leader="none"/>
        </w:tabs>
        <w:spacing w:line="240" w:lineRule="auto" w:before="145" w:after="0"/>
        <w:ind w:left="1070" w:right="0" w:hanging="290"/>
        <w:jc w:val="left"/>
      </w:pPr>
      <w:r>
        <w:rPr>
          <w:color w:val="231F20"/>
          <w:w w:val="90"/>
          <w:position w:val="1"/>
        </w:rPr>
        <w:t>There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was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no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disposal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of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a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substantial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part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of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fixed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assets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during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the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year.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1" w:val="left" w:leader="none"/>
        </w:tabs>
        <w:spacing w:line="200" w:lineRule="exact" w:before="0" w:after="0"/>
        <w:ind w:left="837" w:right="173" w:hanging="680"/>
        <w:jc w:val="both"/>
      </w:pPr>
      <w:r>
        <w:rPr>
          <w:color w:val="231F20"/>
          <w:w w:val="95"/>
        </w:rPr>
        <w:t>Due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business,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(ii)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Order,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verification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inventory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numPr>
          <w:ilvl w:val="0"/>
          <w:numId w:val="17"/>
        </w:numPr>
        <w:tabs>
          <w:tab w:pos="781" w:val="left" w:leader="none"/>
        </w:tabs>
        <w:spacing w:line="199" w:lineRule="auto" w:before="0" w:after="0"/>
        <w:ind w:left="1126" w:right="115" w:hanging="970"/>
        <w:jc w:val="both"/>
      </w:pPr>
      <w:r>
        <w:rPr>
          <w:color w:val="231F20"/>
          <w:w w:val="90"/>
        </w:rPr>
        <w:t>a.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  <w:position w:val="1"/>
        </w:rPr>
        <w:t>According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to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the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information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and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explanations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given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to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us,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the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Company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has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not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granted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any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loans,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secured</w:t>
      </w:r>
      <w:r>
        <w:rPr>
          <w:color w:val="231F20"/>
          <w:spacing w:val="-6"/>
          <w:w w:val="90"/>
          <w:position w:val="1"/>
        </w:rPr>
        <w:t> </w:t>
      </w:r>
      <w:r>
        <w:rPr>
          <w:color w:val="231F20"/>
          <w:w w:val="90"/>
          <w:position w:val="1"/>
        </w:rPr>
        <w:t>or</w:t>
      </w:r>
      <w:r>
        <w:rPr>
          <w:color w:val="231F20"/>
          <w:spacing w:val="-5"/>
          <w:w w:val="90"/>
          <w:position w:val="1"/>
        </w:rPr>
        <w:t> </w:t>
      </w:r>
      <w:r>
        <w:rPr>
          <w:color w:val="231F20"/>
          <w:w w:val="90"/>
          <w:position w:val="1"/>
        </w:rPr>
        <w:t>unsecured</w:t>
      </w:r>
      <w:r>
        <w:rPr>
          <w:color w:val="231F20"/>
          <w:w w:val="85"/>
          <w:position w:val="1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companies,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parties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register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301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Accordingly,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(iii)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(a)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(d)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commented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upon.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199" w:lineRule="auto" w:before="143"/>
        <w:ind w:left="1126" w:right="115" w:hanging="347"/>
        <w:jc w:val="both"/>
      </w:pPr>
      <w:r>
        <w:rPr>
          <w:color w:val="231F20"/>
          <w:w w:val="95"/>
        </w:rPr>
        <w:t>b.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  <w:position w:val="1"/>
        </w:rPr>
        <w:t>According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to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information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and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explanations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given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to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us,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Company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has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not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taken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any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loans,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secured</w:t>
      </w:r>
      <w:r>
        <w:rPr>
          <w:color w:val="231F20"/>
          <w:spacing w:val="-21"/>
          <w:w w:val="95"/>
          <w:position w:val="1"/>
        </w:rPr>
        <w:t> </w:t>
      </w:r>
      <w:r>
        <w:rPr>
          <w:color w:val="231F20"/>
          <w:w w:val="95"/>
          <w:position w:val="1"/>
        </w:rPr>
        <w:t>or</w:t>
      </w:r>
      <w:r>
        <w:rPr>
          <w:color w:val="231F20"/>
          <w:spacing w:val="-20"/>
          <w:w w:val="95"/>
          <w:position w:val="1"/>
        </w:rPr>
        <w:t> </w:t>
      </w:r>
      <w:r>
        <w:rPr>
          <w:color w:val="231F20"/>
          <w:w w:val="95"/>
          <w:position w:val="1"/>
        </w:rPr>
        <w:t>unsecured</w:t>
      </w:r>
      <w:r>
        <w:rPr>
          <w:color w:val="231F20"/>
          <w:w w:val="85"/>
          <w:position w:val="1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companies,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parties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register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301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Accordingly,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(iii)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(e)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(g)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commented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upon.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numPr>
          <w:ilvl w:val="0"/>
          <w:numId w:val="17"/>
        </w:numPr>
        <w:tabs>
          <w:tab w:pos="781" w:val="left" w:leader="none"/>
        </w:tabs>
        <w:spacing w:line="200" w:lineRule="exact" w:before="150" w:after="0"/>
        <w:ind w:left="836" w:right="172" w:hanging="680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opinion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explanations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adequate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commensurate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business,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licenses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sale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audit,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observed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continuing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failure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correct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areas.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w w:val="90"/>
        </w:rPr>
        <w:t> business,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inventory.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0" w:val="left" w:leader="none"/>
        </w:tabs>
        <w:spacing w:line="200" w:lineRule="exact" w:before="0" w:after="0"/>
        <w:ind w:left="836" w:right="174" w:hanging="680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opinion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register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maintained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301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Act.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Accordingly,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(v)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0"/>
          <w:numId w:val="17"/>
        </w:numPr>
        <w:tabs>
          <w:tab w:pos="780" w:val="left" w:leader="none"/>
        </w:tabs>
        <w:spacing w:line="240" w:lineRule="auto" w:before="162" w:after="0"/>
        <w:ind w:left="779" w:right="0" w:hanging="623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public.</w:t>
      </w:r>
      <w:r>
        <w:rPr/>
      </w:r>
    </w:p>
    <w:p>
      <w:pPr>
        <w:pStyle w:val="BodyText"/>
        <w:numPr>
          <w:ilvl w:val="0"/>
          <w:numId w:val="17"/>
        </w:numPr>
        <w:tabs>
          <w:tab w:pos="780" w:val="left" w:leader="none"/>
        </w:tabs>
        <w:spacing w:line="240" w:lineRule="auto" w:before="158" w:after="0"/>
        <w:ind w:left="779" w:right="0" w:hanging="623"/>
        <w:jc w:val="left"/>
      </w:pP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opinion,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commensurate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0" w:val="left" w:leader="none"/>
        </w:tabs>
        <w:spacing w:line="200" w:lineRule="exact" w:before="0" w:after="0"/>
        <w:ind w:left="836" w:right="175" w:hanging="680"/>
        <w:jc w:val="both"/>
      </w:pP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explained,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maintenance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records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(d)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sub‑section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(1)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209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numPr>
          <w:ilvl w:val="0"/>
          <w:numId w:val="17"/>
        </w:numPr>
        <w:tabs>
          <w:tab w:pos="780" w:val="left" w:leader="none"/>
        </w:tabs>
        <w:spacing w:line="200" w:lineRule="auto" w:before="0" w:after="0"/>
        <w:ind w:left="1125" w:right="117" w:hanging="970"/>
        <w:jc w:val="both"/>
      </w:pPr>
      <w:r>
        <w:rPr>
          <w:color w:val="231F20"/>
          <w:w w:val="95"/>
        </w:rPr>
        <w:t>a.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5"/>
          <w:w w:val="95"/>
          <w:position w:val="1"/>
        </w:rPr>
        <w:t> </w:t>
      </w:r>
      <w:r>
        <w:rPr>
          <w:color w:val="231F20"/>
          <w:w w:val="95"/>
          <w:position w:val="1"/>
        </w:rPr>
        <w:t>Company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is</w:t>
      </w:r>
      <w:r>
        <w:rPr>
          <w:color w:val="231F20"/>
          <w:spacing w:val="5"/>
          <w:w w:val="95"/>
          <w:position w:val="1"/>
        </w:rPr>
        <w:t> </w:t>
      </w:r>
      <w:r>
        <w:rPr>
          <w:color w:val="231F20"/>
          <w:w w:val="95"/>
          <w:position w:val="1"/>
        </w:rPr>
        <w:t>generally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regular</w:t>
      </w:r>
      <w:r>
        <w:rPr>
          <w:color w:val="231F20"/>
          <w:spacing w:val="5"/>
          <w:w w:val="95"/>
          <w:position w:val="1"/>
        </w:rPr>
        <w:t> </w:t>
      </w:r>
      <w:r>
        <w:rPr>
          <w:color w:val="231F20"/>
          <w:w w:val="95"/>
          <w:position w:val="1"/>
        </w:rPr>
        <w:t>in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depositing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with</w:t>
      </w:r>
      <w:r>
        <w:rPr>
          <w:color w:val="231F20"/>
          <w:spacing w:val="5"/>
          <w:w w:val="95"/>
          <w:position w:val="1"/>
        </w:rPr>
        <w:t> </w:t>
      </w:r>
      <w:r>
        <w:rPr>
          <w:color w:val="231F20"/>
          <w:w w:val="95"/>
          <w:position w:val="1"/>
        </w:rPr>
        <w:t>appropriate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authorities</w:t>
      </w:r>
      <w:r>
        <w:rPr>
          <w:color w:val="231F20"/>
          <w:spacing w:val="5"/>
          <w:w w:val="95"/>
          <w:position w:val="1"/>
        </w:rPr>
        <w:t> </w:t>
      </w:r>
      <w:r>
        <w:rPr>
          <w:color w:val="231F20"/>
          <w:w w:val="95"/>
          <w:position w:val="1"/>
        </w:rPr>
        <w:t>undisputed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statutory</w:t>
      </w:r>
      <w:r>
        <w:rPr>
          <w:color w:val="231F20"/>
          <w:spacing w:val="5"/>
          <w:w w:val="95"/>
          <w:position w:val="1"/>
        </w:rPr>
        <w:t> </w:t>
      </w:r>
      <w:r>
        <w:rPr>
          <w:color w:val="231F20"/>
          <w:w w:val="95"/>
          <w:position w:val="1"/>
        </w:rPr>
        <w:t>dues</w:t>
      </w:r>
      <w:r>
        <w:rPr>
          <w:color w:val="231F20"/>
          <w:spacing w:val="4"/>
          <w:w w:val="95"/>
          <w:position w:val="1"/>
        </w:rPr>
        <w:t> </w:t>
      </w:r>
      <w:r>
        <w:rPr>
          <w:color w:val="231F20"/>
          <w:w w:val="95"/>
          <w:position w:val="1"/>
        </w:rPr>
        <w:t>including</w:t>
      </w:r>
      <w:r>
        <w:rPr>
          <w:color w:val="231F20"/>
          <w:w w:val="93"/>
          <w:position w:val="1"/>
        </w:rPr>
        <w:t> </w:t>
      </w:r>
      <w:r>
        <w:rPr>
          <w:color w:val="231F20"/>
          <w:w w:val="90"/>
        </w:rPr>
        <w:t>provident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fund,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protection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fund,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employees’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insurance,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income‑tax,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sales‑tax,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wealth‑tax,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tax,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customs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duty,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cess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dues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though</w:t>
      </w:r>
      <w:r>
        <w:rPr>
          <w:rFonts w:ascii="Garamond" w:hAnsi="Garamond" w:cs="Garamond" w:eastAsia="Garamond"/>
          <w:i/>
          <w:color w:val="231F20"/>
          <w:spacing w:val="-14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there</w:t>
      </w:r>
      <w:r>
        <w:rPr>
          <w:rFonts w:ascii="Garamond" w:hAnsi="Garamond" w:cs="Garamond" w:eastAsia="Garamond"/>
          <w:i/>
          <w:color w:val="231F20"/>
          <w:spacing w:val="-14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have</w:t>
      </w:r>
      <w:r>
        <w:rPr>
          <w:rFonts w:ascii="Garamond" w:hAnsi="Garamond" w:cs="Garamond" w:eastAsia="Garamond"/>
          <w:i/>
          <w:color w:val="231F20"/>
          <w:spacing w:val="-14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been</w:t>
      </w:r>
      <w:r>
        <w:rPr>
          <w:rFonts w:ascii="Garamond" w:hAnsi="Garamond" w:cs="Garamond" w:eastAsia="Garamond"/>
          <w:i/>
          <w:color w:val="231F20"/>
          <w:spacing w:val="-14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considerable</w:t>
      </w:r>
      <w:r>
        <w:rPr>
          <w:rFonts w:ascii="Garamond" w:hAnsi="Garamond" w:cs="Garamond" w:eastAsia="Garamond"/>
          <w:i/>
          <w:color w:val="231F20"/>
          <w:spacing w:val="-15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delays</w:t>
      </w:r>
      <w:r>
        <w:rPr>
          <w:rFonts w:ascii="Garamond" w:hAnsi="Garamond" w:cs="Garamond" w:eastAsia="Garamond"/>
          <w:i/>
          <w:color w:val="231F20"/>
          <w:spacing w:val="-14"/>
          <w:w w:val="95"/>
        </w:rPr>
        <w:t> </w:t>
      </w:r>
      <w:r>
        <w:rPr>
          <w:rFonts w:ascii="Garamond" w:hAnsi="Garamond" w:cs="Garamond" w:eastAsia="Garamond"/>
          <w:i/>
          <w:color w:val="231F20"/>
          <w:w w:val="95"/>
        </w:rPr>
        <w:t>in</w:t>
      </w:r>
      <w:r>
        <w:rPr>
          <w:rFonts w:ascii="Garamond" w:hAnsi="Garamond" w:cs="Garamond" w:eastAsia="Garamond"/>
          <w:i/>
          <w:color w:val="231F20"/>
          <w:w w:val="110"/>
        </w:rPr>
        <w:t> </w:t>
      </w:r>
      <w:r>
        <w:rPr>
          <w:rFonts w:ascii="Garamond" w:hAnsi="Garamond" w:cs="Garamond" w:eastAsia="Garamond"/>
          <w:i/>
          <w:color w:val="231F20"/>
        </w:rPr>
        <w:t>few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cases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of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service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tax,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foreign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taxes,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income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tax,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value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added</w:t>
      </w:r>
      <w:r>
        <w:rPr>
          <w:rFonts w:ascii="Garamond" w:hAnsi="Garamond" w:cs="Garamond" w:eastAsia="Garamond"/>
          <w:i/>
          <w:color w:val="231F20"/>
          <w:spacing w:val="-2"/>
        </w:rPr>
        <w:t> </w:t>
      </w:r>
      <w:r>
        <w:rPr>
          <w:rFonts w:ascii="Garamond" w:hAnsi="Garamond" w:cs="Garamond" w:eastAsia="Garamond"/>
          <w:i/>
          <w:color w:val="231F20"/>
        </w:rPr>
        <w:t>tax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and foreign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withholding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rFonts w:ascii="Garamond" w:hAnsi="Garamond" w:cs="Garamond" w:eastAsia="Garamond"/>
          <w:i/>
          <w:color w:val="231F20"/>
        </w:rPr>
        <w:t>tax.</w:t>
      </w:r>
      <w:r>
        <w:rPr>
          <w:rFonts w:ascii="Garamond" w:hAnsi="Garamond" w:cs="Garamond" w:eastAsia="Garamond"/>
          <w:i/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explained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us,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dues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excise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duty.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Further,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till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cess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441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position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comment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regularity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otherwise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depositing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same.</w:t>
      </w:r>
      <w:r>
        <w:rPr/>
      </w:r>
    </w:p>
    <w:p>
      <w:pPr>
        <w:pStyle w:val="BodyText"/>
        <w:numPr>
          <w:ilvl w:val="0"/>
          <w:numId w:val="18"/>
        </w:numPr>
        <w:tabs>
          <w:tab w:pos="1069" w:val="left" w:leader="none"/>
        </w:tabs>
        <w:spacing w:line="201" w:lineRule="auto" w:before="176" w:after="0"/>
        <w:ind w:left="1125" w:right="116" w:hanging="346"/>
        <w:jc w:val="both"/>
      </w:pPr>
      <w:r>
        <w:rPr>
          <w:color w:val="231F20"/>
          <w:w w:val="95"/>
          <w:position w:val="1"/>
        </w:rPr>
        <w:t>According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to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information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and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explanations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given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to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us,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undisputed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dues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in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respect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of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provident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fund,</w:t>
      </w:r>
      <w:r>
        <w:rPr>
          <w:color w:val="231F20"/>
          <w:spacing w:val="-1"/>
          <w:w w:val="95"/>
          <w:position w:val="1"/>
        </w:rPr>
        <w:t> </w:t>
      </w:r>
      <w:r>
        <w:rPr>
          <w:color w:val="231F20"/>
          <w:w w:val="95"/>
          <w:position w:val="1"/>
        </w:rPr>
        <w:t>investor</w:t>
      </w:r>
      <w:r>
        <w:rPr>
          <w:color w:val="231F20"/>
          <w:w w:val="86"/>
          <w:position w:val="1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protection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fund,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employees’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insurance,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income‑tax,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wealth‑tax,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tax,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sales‑tax,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customs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duty,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cess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outstanding,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six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became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11"/>
          <w:szCs w:val="11"/>
        </w:rPr>
      </w:pPr>
    </w:p>
    <w:p>
      <w:pPr>
        <w:spacing w:line="20" w:lineRule="atLeast"/>
        <w:ind w:left="995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463.2pt;height:1pt;mso-position-horizontal-relative:char;mso-position-vertical-relative:line" coordorigin="0,0" coordsize="9264,20">
            <v:group style="position:absolute;left:10;top:10;width:9244;height:2" coordorigin="10,10" coordsize="9244,2">
              <v:shape style="position:absolute;left:10;top:10;width:9244;height:2" coordorigin="10,10" coordsize="9244,0" path="m10,10l9254,10e" filled="false" stroked="true" strokeweight="1.000061pt" strokecolor="#808285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after="0" w:line="20" w:lineRule="atLeast"/>
        <w:rPr>
          <w:rFonts w:ascii="Cambria" w:hAnsi="Cambria" w:cs="Cambria" w:eastAsia="Cambria"/>
          <w:sz w:val="2"/>
          <w:szCs w:val="2"/>
        </w:rPr>
        <w:sectPr>
          <w:pgSz w:w="11910" w:h="16840"/>
          <w:pgMar w:header="0" w:footer="277" w:top="560" w:bottom="460" w:left="580" w:right="960"/>
        </w:sectPr>
      </w:pPr>
    </w:p>
    <w:p>
      <w:pPr>
        <w:spacing w:line="200" w:lineRule="exact" w:before="5"/>
        <w:ind w:left="1101" w:right="0" w:hanging="57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6D6E71"/>
          <w:w w:val="105"/>
          <w:sz w:val="20"/>
        </w:rPr>
        <w:t>Name</w:t>
      </w:r>
      <w:r>
        <w:rPr>
          <w:rFonts w:ascii="Garamond"/>
          <w:i/>
          <w:color w:val="6D6E71"/>
          <w:spacing w:val="-20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of</w:t>
      </w:r>
      <w:r>
        <w:rPr>
          <w:rFonts w:ascii="Garamond"/>
          <w:i/>
          <w:color w:val="6D6E71"/>
          <w:spacing w:val="-20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the</w:t>
      </w:r>
      <w:r>
        <w:rPr>
          <w:rFonts w:ascii="Garamond"/>
          <w:i/>
          <w:color w:val="6D6E71"/>
          <w:w w:val="104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statute</w:t>
      </w:r>
      <w:r>
        <w:rPr>
          <w:rFonts w:ascii="Garamond"/>
          <w:sz w:val="20"/>
        </w:rPr>
      </w:r>
    </w:p>
    <w:p>
      <w:pPr>
        <w:tabs>
          <w:tab w:pos="2347" w:val="left" w:leader="none"/>
        </w:tabs>
        <w:spacing w:line="212" w:lineRule="exact" w:before="0"/>
        <w:ind w:left="3321" w:right="0" w:hanging="3232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105"/>
        </w:rPr>
        <w:br w:type="column"/>
      </w:r>
      <w:r>
        <w:rPr>
          <w:rFonts w:ascii="Garamond"/>
          <w:i/>
          <w:color w:val="6D6E71"/>
          <w:w w:val="105"/>
          <w:position w:val="1"/>
          <w:sz w:val="20"/>
        </w:rPr>
        <w:t>Nature</w:t>
      </w:r>
      <w:r>
        <w:rPr>
          <w:rFonts w:ascii="Garamond"/>
          <w:i/>
          <w:color w:val="6D6E71"/>
          <w:spacing w:val="-14"/>
          <w:w w:val="105"/>
          <w:position w:val="1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of</w:t>
      </w:r>
      <w:r>
        <w:rPr>
          <w:rFonts w:ascii="Garamond"/>
          <w:i/>
          <w:color w:val="6D6E71"/>
          <w:spacing w:val="-13"/>
          <w:w w:val="105"/>
          <w:position w:val="1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the</w:t>
      </w:r>
      <w:r>
        <w:rPr>
          <w:rFonts w:ascii="Garamond"/>
          <w:i/>
          <w:color w:val="6D6E71"/>
          <w:spacing w:val="-13"/>
          <w:w w:val="105"/>
          <w:position w:val="1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dues</w:t>
        <w:tab/>
      </w:r>
      <w:r>
        <w:rPr>
          <w:rFonts w:ascii="Garamond"/>
          <w:i/>
          <w:color w:val="6D6E71"/>
          <w:w w:val="105"/>
          <w:sz w:val="20"/>
        </w:rPr>
        <w:t>Amount</w:t>
      </w:r>
      <w:r>
        <w:rPr>
          <w:rFonts w:ascii="Garamond"/>
          <w:i/>
          <w:color w:val="6D6E71"/>
          <w:spacing w:val="-6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(</w:t>
      </w:r>
      <w:r>
        <w:rPr>
          <w:rFonts w:ascii="SimSun"/>
          <w:color w:val="6D6E71"/>
          <w:w w:val="105"/>
          <w:sz w:val="20"/>
        </w:rPr>
        <w:t>`</w:t>
      </w:r>
      <w:r>
        <w:rPr>
          <w:rFonts w:ascii="Garamond"/>
          <w:i/>
          <w:color w:val="6D6E71"/>
          <w:w w:val="105"/>
          <w:sz w:val="20"/>
        </w:rPr>
        <w:t>)</w:t>
      </w:r>
      <w:r>
        <w:rPr>
          <w:rFonts w:ascii="Garamond"/>
          <w:i/>
          <w:color w:val="6D6E71"/>
          <w:spacing w:val="21"/>
          <w:w w:val="105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Period</w:t>
      </w:r>
      <w:r>
        <w:rPr>
          <w:rFonts w:ascii="Garamond"/>
          <w:i/>
          <w:color w:val="6D6E71"/>
          <w:spacing w:val="-6"/>
          <w:w w:val="105"/>
          <w:position w:val="1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to</w:t>
      </w:r>
      <w:r>
        <w:rPr>
          <w:rFonts w:ascii="Garamond"/>
          <w:i/>
          <w:color w:val="6D6E71"/>
          <w:spacing w:val="-6"/>
          <w:w w:val="105"/>
          <w:position w:val="1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which</w:t>
      </w:r>
      <w:r>
        <w:rPr>
          <w:rFonts w:ascii="Garamond"/>
          <w:i/>
          <w:color w:val="6D6E71"/>
          <w:spacing w:val="-6"/>
          <w:w w:val="105"/>
          <w:position w:val="1"/>
          <w:sz w:val="20"/>
        </w:rPr>
        <w:t> </w:t>
      </w:r>
      <w:r>
        <w:rPr>
          <w:rFonts w:ascii="Garamond"/>
          <w:i/>
          <w:color w:val="6D6E71"/>
          <w:w w:val="105"/>
          <w:position w:val="1"/>
          <w:sz w:val="20"/>
        </w:rPr>
        <w:t>the</w:t>
      </w:r>
      <w:r>
        <w:rPr>
          <w:rFonts w:ascii="Garamond"/>
          <w:sz w:val="20"/>
        </w:rPr>
      </w:r>
    </w:p>
    <w:p>
      <w:pPr>
        <w:spacing w:line="207" w:lineRule="exact" w:before="0"/>
        <w:ind w:left="0" w:right="274" w:firstLine="0"/>
        <w:jc w:val="righ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6D6E71"/>
          <w:w w:val="105"/>
          <w:sz w:val="20"/>
        </w:rPr>
        <w:t>amount</w:t>
      </w:r>
      <w:r>
        <w:rPr>
          <w:rFonts w:ascii="Garamond"/>
          <w:i/>
          <w:color w:val="6D6E71"/>
          <w:spacing w:val="-18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relates</w:t>
      </w:r>
      <w:r>
        <w:rPr>
          <w:rFonts w:ascii="Garamond"/>
          <w:sz w:val="20"/>
        </w:rPr>
      </w:r>
    </w:p>
    <w:p>
      <w:pPr>
        <w:tabs>
          <w:tab w:pos="2317" w:val="left" w:leader="none"/>
        </w:tabs>
        <w:spacing w:line="218" w:lineRule="exact" w:before="0"/>
        <w:ind w:left="1013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105"/>
        </w:rPr>
        <w:br w:type="column"/>
      </w:r>
      <w:r>
        <w:rPr>
          <w:rFonts w:ascii="Garamond"/>
          <w:i/>
          <w:color w:val="6D6E71"/>
          <w:w w:val="105"/>
          <w:sz w:val="20"/>
        </w:rPr>
        <w:t>Due</w:t>
      </w:r>
      <w:r>
        <w:rPr>
          <w:rFonts w:ascii="Garamond"/>
          <w:i/>
          <w:color w:val="6D6E71"/>
          <w:spacing w:val="-30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Date</w:t>
        <w:tab/>
        <w:t>Date</w:t>
      </w:r>
      <w:r>
        <w:rPr>
          <w:rFonts w:ascii="Garamond"/>
          <w:i/>
          <w:color w:val="6D6E71"/>
          <w:spacing w:val="-10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of</w:t>
      </w:r>
      <w:r>
        <w:rPr>
          <w:rFonts w:ascii="Garamond"/>
          <w:i/>
          <w:color w:val="6D6E71"/>
          <w:spacing w:val="-10"/>
          <w:w w:val="105"/>
          <w:sz w:val="20"/>
        </w:rPr>
        <w:t> </w:t>
      </w:r>
      <w:r>
        <w:rPr>
          <w:rFonts w:ascii="Garamond"/>
          <w:i/>
          <w:color w:val="6D6E71"/>
          <w:w w:val="105"/>
          <w:sz w:val="20"/>
        </w:rPr>
        <w:t>Payment</w:t>
      </w:r>
      <w:r>
        <w:rPr>
          <w:rFonts w:ascii="Garamond"/>
          <w:sz w:val="20"/>
        </w:rPr>
      </w:r>
    </w:p>
    <w:p>
      <w:pPr>
        <w:spacing w:after="0" w:line="218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  <w:cols w:num="3" w:equalWidth="0">
            <w:col w:w="1879" w:space="40"/>
            <w:col w:w="4593" w:space="40"/>
            <w:col w:w="3818"/>
          </w:cols>
        </w:sectPr>
      </w:pPr>
    </w:p>
    <w:p>
      <w:pPr>
        <w:spacing w:line="240" w:lineRule="auto" w:before="9"/>
        <w:rPr>
          <w:rFonts w:ascii="Garamond" w:hAnsi="Garamond" w:cs="Garamond" w:eastAsia="Garamond"/>
          <w:i/>
          <w:sz w:val="20"/>
          <w:szCs w:val="20"/>
        </w:rPr>
      </w:pPr>
    </w:p>
    <w:p>
      <w:pPr>
        <w:spacing w:after="0" w:line="240" w:lineRule="auto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spacing w:line="200" w:lineRule="exact" w:before="93"/>
        <w:ind w:left="1101" w:right="0" w:hanging="57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sz w:val="20"/>
        </w:rPr>
        <w:t>Finance</w:t>
      </w:r>
      <w:r>
        <w:rPr>
          <w:rFonts w:ascii="Garamond"/>
          <w:i/>
          <w:color w:val="231F20"/>
          <w:w w:val="103"/>
          <w:sz w:val="20"/>
        </w:rPr>
        <w:t> </w:t>
      </w:r>
      <w:r>
        <w:rPr>
          <w:rFonts w:ascii="Garamond"/>
          <w:i/>
          <w:color w:val="231F20"/>
          <w:sz w:val="20"/>
        </w:rPr>
        <w:t>Act,</w:t>
      </w:r>
      <w:r>
        <w:rPr>
          <w:rFonts w:ascii="Garamond"/>
          <w:i/>
          <w:color w:val="231F20"/>
          <w:spacing w:val="16"/>
          <w:sz w:val="20"/>
        </w:rPr>
        <w:t> </w:t>
      </w:r>
      <w:r>
        <w:rPr>
          <w:rFonts w:ascii="Garamond"/>
          <w:i/>
          <w:color w:val="231F20"/>
          <w:sz w:val="20"/>
        </w:rPr>
        <w:t>1994</w:t>
      </w:r>
      <w:r>
        <w:rPr>
          <w:rFonts w:ascii="Garamond"/>
          <w:sz w:val="20"/>
        </w:rPr>
      </w:r>
    </w:p>
    <w:p>
      <w:pPr>
        <w:tabs>
          <w:tab w:pos="2238" w:val="left" w:leader="none"/>
          <w:tab w:pos="5555" w:val="left" w:leader="none"/>
          <w:tab w:pos="6859" w:val="left" w:leader="none"/>
        </w:tabs>
        <w:spacing w:line="274" w:lineRule="exact" w:before="31"/>
        <w:ind w:left="0" w:right="384" w:firstLine="0"/>
        <w:jc w:val="right"/>
        <w:rPr>
          <w:rFonts w:ascii="Garamond" w:hAnsi="Garamond" w:cs="Garamond" w:eastAsia="Garamond"/>
          <w:sz w:val="20"/>
          <w:szCs w:val="20"/>
        </w:rPr>
      </w:pPr>
      <w:r>
        <w:rPr>
          <w:w w:val="105"/>
        </w:rPr>
        <w:br w:type="column"/>
      </w:r>
      <w:r>
        <w:rPr>
          <w:rFonts w:ascii="Garamond"/>
          <w:i/>
          <w:color w:val="231F20"/>
          <w:w w:val="105"/>
          <w:position w:val="1"/>
          <w:sz w:val="20"/>
        </w:rPr>
        <w:t>Service</w:t>
      </w:r>
      <w:r>
        <w:rPr>
          <w:rFonts w:ascii="Garamond"/>
          <w:i/>
          <w:color w:val="231F20"/>
          <w:spacing w:val="-28"/>
          <w:w w:val="105"/>
          <w:position w:val="1"/>
          <w:sz w:val="20"/>
        </w:rPr>
        <w:t> </w:t>
      </w:r>
      <w:r>
        <w:rPr>
          <w:rFonts w:ascii="Garamond"/>
          <w:i/>
          <w:color w:val="231F20"/>
          <w:w w:val="105"/>
          <w:position w:val="1"/>
          <w:sz w:val="20"/>
        </w:rPr>
        <w:t>tax</w:t>
        <w:tab/>
        <w:t>5,860,482 </w:t>
      </w:r>
      <w:r>
        <w:rPr>
          <w:rFonts w:ascii="Garamond"/>
          <w:i/>
          <w:color w:val="231F20"/>
          <w:spacing w:val="10"/>
          <w:w w:val="105"/>
          <w:position w:val="1"/>
          <w:sz w:val="20"/>
        </w:rPr>
        <w:t> </w:t>
      </w:r>
      <w:r>
        <w:rPr>
          <w:rFonts w:ascii="Garamond"/>
          <w:i/>
          <w:color w:val="231F20"/>
          <w:w w:val="105"/>
          <w:position w:val="1"/>
          <w:sz w:val="20"/>
        </w:rPr>
        <w:t>April</w:t>
      </w:r>
      <w:r>
        <w:rPr>
          <w:rFonts w:ascii="Garamond"/>
          <w:i/>
          <w:color w:val="231F20"/>
          <w:spacing w:val="-10"/>
          <w:w w:val="105"/>
          <w:position w:val="1"/>
          <w:sz w:val="20"/>
        </w:rPr>
        <w:t> </w:t>
      </w:r>
      <w:r>
        <w:rPr>
          <w:rFonts w:ascii="Garamond"/>
          <w:i/>
          <w:color w:val="231F20"/>
          <w:w w:val="105"/>
          <w:position w:val="1"/>
          <w:sz w:val="20"/>
        </w:rPr>
        <w:t>2005</w:t>
      </w:r>
      <w:r>
        <w:rPr>
          <w:rFonts w:ascii="Garamond"/>
          <w:i/>
          <w:color w:val="231F20"/>
          <w:spacing w:val="-10"/>
          <w:w w:val="105"/>
          <w:position w:val="1"/>
          <w:sz w:val="20"/>
        </w:rPr>
        <w:t> </w:t>
      </w:r>
      <w:r>
        <w:rPr>
          <w:rFonts w:ascii="Garamond"/>
          <w:i/>
          <w:color w:val="231F20"/>
          <w:w w:val="105"/>
          <w:position w:val="1"/>
          <w:sz w:val="20"/>
        </w:rPr>
        <w:t>to</w:t>
      </w:r>
      <w:r>
        <w:rPr>
          <w:rFonts w:ascii="Garamond"/>
          <w:i/>
          <w:color w:val="231F20"/>
          <w:spacing w:val="-10"/>
          <w:w w:val="105"/>
          <w:position w:val="1"/>
          <w:sz w:val="20"/>
        </w:rPr>
        <w:t> </w:t>
      </w:r>
      <w:r>
        <w:rPr>
          <w:rFonts w:ascii="Garamond"/>
          <w:i/>
          <w:color w:val="231F20"/>
          <w:w w:val="105"/>
          <w:position w:val="1"/>
          <w:sz w:val="20"/>
        </w:rPr>
        <w:t>September</w:t>
      </w:r>
      <w:r>
        <w:rPr>
          <w:rFonts w:ascii="Garamond"/>
          <w:i/>
          <w:color w:val="231F20"/>
          <w:spacing w:val="-11"/>
          <w:w w:val="105"/>
          <w:position w:val="1"/>
          <w:sz w:val="20"/>
        </w:rPr>
        <w:t> </w:t>
      </w:r>
      <w:r>
        <w:rPr>
          <w:rFonts w:ascii="Garamond"/>
          <w:i/>
          <w:color w:val="231F20"/>
          <w:w w:val="105"/>
          <w:position w:val="1"/>
          <w:sz w:val="20"/>
        </w:rPr>
        <w:t>2010</w:t>
        <w:tab/>
      </w:r>
      <w:r>
        <w:rPr>
          <w:rFonts w:ascii="Garamond"/>
          <w:i/>
          <w:color w:val="231F20"/>
          <w:position w:val="1"/>
          <w:sz w:val="20"/>
        </w:rPr>
        <w:t>Various</w:t>
      </w:r>
      <w:r>
        <w:rPr>
          <w:rFonts w:ascii="Garamond"/>
          <w:i/>
          <w:color w:val="231F20"/>
          <w:spacing w:val="-9"/>
          <w:position w:val="1"/>
          <w:sz w:val="20"/>
        </w:rPr>
        <w:t> </w:t>
      </w:r>
      <w:r>
        <w:rPr>
          <w:rFonts w:ascii="Garamond"/>
          <w:i/>
          <w:color w:val="231F20"/>
          <w:position w:val="1"/>
          <w:sz w:val="20"/>
        </w:rPr>
        <w:t>dates</w:t>
        <w:tab/>
      </w:r>
      <w:r>
        <w:rPr>
          <w:rFonts w:ascii="SimSun"/>
          <w:color w:val="231F20"/>
          <w:w w:val="105"/>
          <w:sz w:val="20"/>
        </w:rPr>
        <w:t>`</w:t>
      </w:r>
      <w:r>
        <w:rPr>
          <w:rFonts w:ascii="SimSun"/>
          <w:color w:val="231F20"/>
          <w:spacing w:val="-49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3,143,505</w:t>
      </w:r>
      <w:r>
        <w:rPr>
          <w:rFonts w:ascii="Garamond"/>
          <w:i/>
          <w:color w:val="231F20"/>
          <w:spacing w:val="3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is</w:t>
      </w:r>
      <w:r>
        <w:rPr>
          <w:rFonts w:ascii="Garamond"/>
          <w:sz w:val="20"/>
        </w:rPr>
      </w:r>
    </w:p>
    <w:p>
      <w:pPr>
        <w:spacing w:line="200" w:lineRule="exact" w:before="0"/>
        <w:ind w:left="0" w:right="923" w:firstLine="0"/>
        <w:jc w:val="righ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paid</w:t>
      </w:r>
      <w:r>
        <w:rPr>
          <w:rFonts w:ascii="Garamond"/>
          <w:i/>
          <w:color w:val="231F20"/>
          <w:spacing w:val="-7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on</w:t>
      </w:r>
      <w:r>
        <w:rPr>
          <w:rFonts w:ascii="Garamond"/>
          <w:sz w:val="20"/>
        </w:rPr>
      </w:r>
    </w:p>
    <w:p>
      <w:pPr>
        <w:spacing w:line="213" w:lineRule="exact" w:before="0"/>
        <w:ind w:left="0" w:right="300" w:firstLine="0"/>
        <w:jc w:val="righ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April</w:t>
      </w:r>
      <w:r>
        <w:rPr>
          <w:rFonts w:ascii="Garamond"/>
          <w:i/>
          <w:color w:val="231F20"/>
          <w:spacing w:val="-5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13,</w:t>
      </w:r>
      <w:r>
        <w:rPr>
          <w:rFonts w:ascii="Garamond"/>
          <w:i/>
          <w:color w:val="231F20"/>
          <w:spacing w:val="-5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13" w:lineRule="exact"/>
        <w:jc w:val="righ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  <w:cols w:num="2" w:equalWidth="0">
            <w:col w:w="1846" w:space="40"/>
            <w:col w:w="8484"/>
          </w:cols>
        </w:sectPr>
      </w:pPr>
    </w:p>
    <w:p>
      <w:pPr>
        <w:tabs>
          <w:tab w:pos="4047" w:val="left" w:leader="none"/>
        </w:tabs>
        <w:spacing w:line="378" w:lineRule="auto" w:before="130"/>
        <w:ind w:left="2008" w:right="629" w:hanging="964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Foreign</w:t>
      </w:r>
      <w:r>
        <w:rPr>
          <w:rFonts w:ascii="Garamond" w:hAnsi="Garamond" w:cs="Garamond" w:eastAsia="Garamond"/>
          <w:i/>
          <w:color w:val="231F20"/>
          <w:spacing w:val="-19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Tax</w:t>
      </w:r>
      <w:r>
        <w:rPr>
          <w:rFonts w:ascii="Garamond" w:hAnsi="Garamond" w:cs="Garamond" w:eastAsia="Garamond"/>
          <w:i/>
          <w:color w:val="231F20"/>
          <w:spacing w:val="9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Income</w:t>
      </w:r>
      <w:r>
        <w:rPr>
          <w:rFonts w:ascii="Garamond" w:hAnsi="Garamond" w:cs="Garamond" w:eastAsia="Garamond"/>
          <w:i/>
          <w:color w:val="231F20"/>
          <w:spacing w:val="-19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Tax</w:t>
        <w:tab/>
        <w:t>169,444,499 </w:t>
      </w:r>
      <w:r>
        <w:rPr>
          <w:rFonts w:ascii="Garamond" w:hAnsi="Garamond" w:cs="Garamond" w:eastAsia="Garamond"/>
          <w:i/>
          <w:color w:val="231F20"/>
          <w:spacing w:val="21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April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2005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to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August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2010 </w:t>
      </w:r>
      <w:r>
        <w:rPr>
          <w:rFonts w:ascii="Garamond" w:hAnsi="Garamond" w:cs="Garamond" w:eastAsia="Garamond"/>
          <w:i/>
          <w:color w:val="231F20"/>
          <w:spacing w:val="30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Various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dates </w:t>
      </w:r>
      <w:r>
        <w:rPr>
          <w:rFonts w:ascii="Garamond" w:hAnsi="Garamond" w:cs="Garamond" w:eastAsia="Garamond"/>
          <w:i/>
          <w:color w:val="231F20"/>
          <w:spacing w:val="24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Not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yet</w:t>
      </w:r>
      <w:r>
        <w:rPr>
          <w:rFonts w:ascii="Garamond" w:hAnsi="Garamond" w:cs="Garamond" w:eastAsia="Garamond"/>
          <w:i/>
          <w:color w:val="231F20"/>
          <w:spacing w:val="-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paid</w:t>
      </w:r>
      <w:r>
        <w:rPr>
          <w:rFonts w:ascii="Garamond" w:hAnsi="Garamond" w:cs="Garamond" w:eastAsia="Garamond"/>
          <w:i/>
          <w:color w:val="231F20"/>
          <w:w w:val="107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Value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added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Tax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(‘VAT’)</w:t>
      </w:r>
      <w:r>
        <w:rPr>
          <w:rFonts w:ascii="Garamond" w:hAnsi="Garamond" w:cs="Garamond" w:eastAsia="Garamond"/>
          <w:i/>
          <w:color w:val="231F20"/>
          <w:spacing w:val="30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23,858,629</w:t>
      </w:r>
      <w:r>
        <w:rPr>
          <w:rFonts w:ascii="Garamond" w:hAnsi="Garamond" w:cs="Garamond" w:eastAsia="Garamond"/>
          <w:i/>
          <w:color w:val="231F20"/>
          <w:spacing w:val="17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April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2007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to</w:t>
      </w:r>
      <w:r>
        <w:rPr>
          <w:rFonts w:ascii="Garamond" w:hAnsi="Garamond" w:cs="Garamond" w:eastAsia="Garamond"/>
          <w:i/>
          <w:color w:val="231F20"/>
          <w:spacing w:val="-7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March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2009</w:t>
      </w:r>
      <w:r>
        <w:rPr>
          <w:rFonts w:ascii="Garamond" w:hAnsi="Garamond" w:cs="Garamond" w:eastAsia="Garamond"/>
          <w:i/>
          <w:color w:val="231F20"/>
          <w:spacing w:val="46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Various</w:t>
      </w:r>
      <w:r>
        <w:rPr>
          <w:rFonts w:ascii="Garamond" w:hAnsi="Garamond" w:cs="Garamond" w:eastAsia="Garamond"/>
          <w:i/>
          <w:color w:val="231F20"/>
          <w:spacing w:val="-7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dates</w:t>
      </w:r>
      <w:r>
        <w:rPr>
          <w:rFonts w:ascii="Garamond" w:hAnsi="Garamond" w:cs="Garamond" w:eastAsia="Garamond"/>
          <w:i/>
          <w:color w:val="231F20"/>
          <w:spacing w:val="12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Not</w:t>
      </w:r>
      <w:r>
        <w:rPr>
          <w:rFonts w:ascii="Garamond" w:hAnsi="Garamond" w:cs="Garamond" w:eastAsia="Garamond"/>
          <w:i/>
          <w:color w:val="231F20"/>
          <w:spacing w:val="-8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yet</w:t>
      </w:r>
      <w:r>
        <w:rPr>
          <w:rFonts w:ascii="Garamond" w:hAnsi="Garamond" w:cs="Garamond" w:eastAsia="Garamond"/>
          <w:i/>
          <w:color w:val="231F20"/>
          <w:spacing w:val="-7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paid</w:t>
      </w:r>
      <w:r>
        <w:rPr>
          <w:rFonts w:ascii="Garamond" w:hAnsi="Garamond" w:cs="Garamond" w:eastAsia="Garamond"/>
          <w:i/>
          <w:color w:val="231F20"/>
          <w:w w:val="107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Withholding</w:t>
      </w:r>
      <w:r>
        <w:rPr>
          <w:rFonts w:ascii="Garamond" w:hAnsi="Garamond" w:cs="Garamond" w:eastAsia="Garamond"/>
          <w:i/>
          <w:color w:val="231F20"/>
          <w:spacing w:val="-2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Tax</w:t>
        <w:tab/>
        <w:t>48,666,134 </w:t>
      </w:r>
      <w:r>
        <w:rPr>
          <w:rFonts w:ascii="Garamond" w:hAnsi="Garamond" w:cs="Garamond" w:eastAsia="Garamond"/>
          <w:i/>
          <w:color w:val="231F20"/>
          <w:spacing w:val="31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December</w:t>
      </w:r>
      <w:r>
        <w:rPr>
          <w:rFonts w:ascii="Garamond" w:hAnsi="Garamond" w:cs="Garamond" w:eastAsia="Garamond"/>
          <w:i/>
          <w:color w:val="231F20"/>
          <w:spacing w:val="-10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2008</w:t>
      </w:r>
      <w:r>
        <w:rPr>
          <w:rFonts w:ascii="Garamond" w:hAnsi="Garamond" w:cs="Garamond" w:eastAsia="Garamond"/>
          <w:i/>
          <w:color w:val="231F20"/>
          <w:spacing w:val="-11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to</w:t>
      </w:r>
      <w:r>
        <w:rPr>
          <w:rFonts w:ascii="Garamond" w:hAnsi="Garamond" w:cs="Garamond" w:eastAsia="Garamond"/>
          <w:i/>
          <w:color w:val="231F20"/>
          <w:spacing w:val="-10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August</w:t>
      </w:r>
      <w:r>
        <w:rPr>
          <w:rFonts w:ascii="Garamond" w:hAnsi="Garamond" w:cs="Garamond" w:eastAsia="Garamond"/>
          <w:i/>
          <w:color w:val="231F20"/>
          <w:spacing w:val="-11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2010  Various</w:t>
      </w:r>
      <w:r>
        <w:rPr>
          <w:rFonts w:ascii="Garamond" w:hAnsi="Garamond" w:cs="Garamond" w:eastAsia="Garamond"/>
          <w:i/>
          <w:color w:val="231F20"/>
          <w:spacing w:val="-10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dates    </w:t>
      </w:r>
      <w:r>
        <w:rPr>
          <w:rFonts w:ascii="Garamond" w:hAnsi="Garamond" w:cs="Garamond" w:eastAsia="Garamond"/>
          <w:i/>
          <w:color w:val="231F20"/>
          <w:spacing w:val="44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Not</w:t>
      </w:r>
      <w:r>
        <w:rPr>
          <w:rFonts w:ascii="Garamond" w:hAnsi="Garamond" w:cs="Garamond" w:eastAsia="Garamond"/>
          <w:i/>
          <w:color w:val="231F20"/>
          <w:spacing w:val="-11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yet</w:t>
      </w:r>
      <w:r>
        <w:rPr>
          <w:rFonts w:ascii="Garamond" w:hAnsi="Garamond" w:cs="Garamond" w:eastAsia="Garamond"/>
          <w:i/>
          <w:color w:val="231F20"/>
          <w:spacing w:val="-10"/>
          <w:w w:val="105"/>
          <w:sz w:val="20"/>
          <w:szCs w:val="20"/>
        </w:rPr>
        <w:t> </w:t>
      </w:r>
      <w:r>
        <w:rPr>
          <w:rFonts w:ascii="Garamond" w:hAnsi="Garamond" w:cs="Garamond" w:eastAsia="Garamond"/>
          <w:i/>
          <w:color w:val="231F20"/>
          <w:w w:val="105"/>
          <w:sz w:val="20"/>
          <w:szCs w:val="20"/>
        </w:rPr>
        <w:t>paid</w:t>
      </w:r>
      <w:r>
        <w:rPr>
          <w:rFonts w:ascii="Garamond" w:hAnsi="Garamond" w:cs="Garamond" w:eastAsia="Garamond"/>
          <w:sz w:val="20"/>
          <w:szCs w:val="20"/>
        </w:rPr>
      </w:r>
    </w:p>
    <w:p>
      <w:pPr>
        <w:spacing w:after="0" w:line="378" w:lineRule="auto"/>
        <w:jc w:val="both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spacing w:line="200" w:lineRule="exact" w:before="12"/>
        <w:ind w:left="1101" w:right="0" w:hanging="57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sz w:val="20"/>
        </w:rPr>
        <w:t>Income</w:t>
      </w:r>
      <w:r>
        <w:rPr>
          <w:rFonts w:ascii="Garamond"/>
          <w:i/>
          <w:color w:val="231F20"/>
          <w:spacing w:val="-5"/>
          <w:sz w:val="20"/>
        </w:rPr>
        <w:t> </w:t>
      </w:r>
      <w:r>
        <w:rPr>
          <w:rFonts w:ascii="Garamond"/>
          <w:i/>
          <w:color w:val="231F20"/>
          <w:sz w:val="20"/>
        </w:rPr>
        <w:t>Tax</w:t>
      </w:r>
      <w:r>
        <w:rPr>
          <w:rFonts w:ascii="Garamond"/>
          <w:i/>
          <w:color w:val="231F20"/>
          <w:sz w:val="20"/>
        </w:rPr>
        <w:t> Act,</w:t>
      </w:r>
      <w:r>
        <w:rPr>
          <w:rFonts w:ascii="Garamond"/>
          <w:i/>
          <w:color w:val="231F20"/>
          <w:spacing w:val="16"/>
          <w:sz w:val="20"/>
        </w:rPr>
        <w:t> </w:t>
      </w:r>
      <w:r>
        <w:rPr>
          <w:rFonts w:ascii="Garamond"/>
          <w:i/>
          <w:color w:val="231F20"/>
          <w:sz w:val="20"/>
        </w:rPr>
        <w:t>1961</w:t>
      </w:r>
      <w:r>
        <w:rPr>
          <w:rFonts w:ascii="Garamond"/>
          <w:sz w:val="20"/>
        </w:rPr>
      </w:r>
    </w:p>
    <w:p>
      <w:pPr>
        <w:tabs>
          <w:tab w:pos="2257" w:val="left" w:leader="none"/>
          <w:tab w:pos="5674" w:val="left" w:leader="none"/>
        </w:tabs>
        <w:spacing w:before="0"/>
        <w:ind w:left="118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/>
        <w:br w:type="column"/>
      </w:r>
      <w:r>
        <w:rPr>
          <w:rFonts w:ascii="Garamond"/>
          <w:i/>
          <w:color w:val="231F20"/>
          <w:sz w:val="20"/>
        </w:rPr>
        <w:t>Income</w:t>
      </w:r>
      <w:r>
        <w:rPr>
          <w:rFonts w:ascii="Garamond"/>
          <w:i/>
          <w:color w:val="231F20"/>
          <w:spacing w:val="-5"/>
          <w:sz w:val="20"/>
        </w:rPr>
        <w:t> </w:t>
      </w:r>
      <w:r>
        <w:rPr>
          <w:rFonts w:ascii="Garamond"/>
          <w:i/>
          <w:color w:val="231F20"/>
          <w:sz w:val="20"/>
        </w:rPr>
        <w:t>Tax</w:t>
        <w:tab/>
      </w:r>
      <w:r>
        <w:rPr>
          <w:rFonts w:ascii="Garamond"/>
          <w:i/>
          <w:color w:val="231F20"/>
          <w:w w:val="105"/>
          <w:sz w:val="20"/>
        </w:rPr>
        <w:t>30,898,494 </w:t>
      </w:r>
      <w:r>
        <w:rPr>
          <w:rFonts w:ascii="Garamond"/>
          <w:i/>
          <w:color w:val="231F20"/>
          <w:spacing w:val="33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April</w:t>
      </w:r>
      <w:r>
        <w:rPr>
          <w:rFonts w:ascii="Garamond"/>
          <w:i/>
          <w:color w:val="231F20"/>
          <w:spacing w:val="-2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2007</w:t>
      </w:r>
      <w:r>
        <w:rPr>
          <w:rFonts w:ascii="Garamond"/>
          <w:i/>
          <w:color w:val="231F20"/>
          <w:spacing w:val="-2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to</w:t>
      </w:r>
      <w:r>
        <w:rPr>
          <w:rFonts w:ascii="Garamond"/>
          <w:i/>
          <w:color w:val="231F20"/>
          <w:spacing w:val="-2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March</w:t>
      </w:r>
      <w:r>
        <w:rPr>
          <w:rFonts w:ascii="Garamond"/>
          <w:i/>
          <w:color w:val="231F20"/>
          <w:spacing w:val="-2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2008</w:t>
        <w:tab/>
      </w:r>
      <w:r>
        <w:rPr>
          <w:rFonts w:ascii="Garamond"/>
          <w:i/>
          <w:color w:val="231F20"/>
          <w:spacing w:val="-3"/>
          <w:w w:val="105"/>
          <w:sz w:val="20"/>
        </w:rPr>
        <w:t>August</w:t>
      </w:r>
      <w:r>
        <w:rPr>
          <w:rFonts w:ascii="Garamond"/>
          <w:i/>
          <w:color w:val="231F20"/>
          <w:spacing w:val="-10"/>
          <w:w w:val="105"/>
          <w:sz w:val="20"/>
        </w:rPr>
        <w:t> </w:t>
      </w:r>
      <w:r>
        <w:rPr>
          <w:rFonts w:ascii="Garamond"/>
          <w:i/>
          <w:color w:val="231F20"/>
          <w:spacing w:val="-2"/>
          <w:w w:val="105"/>
          <w:sz w:val="20"/>
        </w:rPr>
        <w:t>19,</w:t>
      </w:r>
      <w:r>
        <w:rPr>
          <w:rFonts w:ascii="Garamond"/>
          <w:i/>
          <w:color w:val="231F20"/>
          <w:spacing w:val="-10"/>
          <w:w w:val="105"/>
          <w:sz w:val="20"/>
        </w:rPr>
        <w:t> </w:t>
      </w:r>
      <w:r>
        <w:rPr>
          <w:rFonts w:ascii="Garamond"/>
          <w:i/>
          <w:color w:val="231F20"/>
          <w:spacing w:val="-2"/>
          <w:w w:val="105"/>
          <w:sz w:val="20"/>
        </w:rPr>
        <w:t>2009</w:t>
      </w:r>
      <w:r>
        <w:rPr>
          <w:rFonts w:ascii="Garamond"/>
          <w:i/>
          <w:color w:val="231F20"/>
          <w:spacing w:val="23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Not</w:t>
      </w:r>
      <w:r>
        <w:rPr>
          <w:rFonts w:ascii="Garamond"/>
          <w:i/>
          <w:color w:val="231F20"/>
          <w:spacing w:val="-7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yet</w:t>
      </w:r>
      <w:r>
        <w:rPr>
          <w:rFonts w:ascii="Garamond"/>
          <w:i/>
          <w:color w:val="231F20"/>
          <w:spacing w:val="-6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paid</w:t>
      </w:r>
      <w:r>
        <w:rPr>
          <w:rFonts w:ascii="Garamond"/>
          <w:sz w:val="20"/>
        </w:rPr>
      </w:r>
    </w:p>
    <w:p>
      <w:pPr>
        <w:spacing w:after="0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80" w:right="960"/>
          <w:cols w:num="2" w:equalWidth="0">
            <w:col w:w="1851" w:space="40"/>
            <w:col w:w="8479"/>
          </w:cols>
        </w:sectPr>
      </w:pPr>
    </w:p>
    <w:p>
      <w:pPr>
        <w:spacing w:line="240" w:lineRule="auto" w:before="7"/>
        <w:rPr>
          <w:rFonts w:ascii="Garamond" w:hAnsi="Garamond" w:cs="Garamond" w:eastAsia="Garamond"/>
          <w:i/>
          <w:sz w:val="5"/>
          <w:szCs w:val="5"/>
        </w:rPr>
      </w:pPr>
    </w:p>
    <w:p>
      <w:pPr>
        <w:spacing w:line="20" w:lineRule="atLeast"/>
        <w:ind w:left="995" w:right="0" w:firstLine="0"/>
        <w:rPr>
          <w:rFonts w:ascii="Garamond" w:hAnsi="Garamond" w:cs="Garamond" w:eastAsia="Garamond"/>
          <w:sz w:val="2"/>
          <w:szCs w:val="2"/>
        </w:rPr>
      </w:pPr>
      <w:r>
        <w:rPr>
          <w:rFonts w:ascii="Garamond" w:hAnsi="Garamond" w:cs="Garamond" w:eastAsia="Garamond"/>
          <w:sz w:val="2"/>
          <w:szCs w:val="2"/>
        </w:rPr>
        <w:pict>
          <v:group style="width:463.2pt;height:1pt;mso-position-horizontal-relative:char;mso-position-vertical-relative:line" coordorigin="0,0" coordsize="9264,20">
            <v:group style="position:absolute;left:10;top:10;width:9244;height:2" coordorigin="10,10" coordsize="9244,2">
              <v:shape style="position:absolute;left:10;top:10;width:9244;height:2" coordorigin="10,10" coordsize="9244,0" path="m10,10l9254,10e" filled="false" stroked="true" strokeweight="1.0pt" strokecolor="#808285">
                <v:path arrowok="t"/>
              </v:shape>
            </v:group>
          </v:group>
        </w:pict>
      </w:r>
      <w:r>
        <w:rPr>
          <w:rFonts w:ascii="Garamond" w:hAnsi="Garamond" w:cs="Garamond" w:eastAsia="Garamond"/>
          <w:sz w:val="2"/>
          <w:szCs w:val="2"/>
        </w:rPr>
      </w:r>
    </w:p>
    <w:p>
      <w:pPr>
        <w:spacing w:after="0" w:line="20" w:lineRule="atLeast"/>
        <w:rPr>
          <w:rFonts w:ascii="Garamond" w:hAnsi="Garamond" w:cs="Garamond" w:eastAsia="Garamond"/>
          <w:sz w:val="2"/>
          <w:szCs w:val="2"/>
        </w:rPr>
        <w:sectPr>
          <w:type w:val="continuous"/>
          <w:pgSz w:w="11910" w:h="16840"/>
          <w:pgMar w:top="1580" w:bottom="280" w:left="580" w:right="960"/>
        </w:sectPr>
      </w:pPr>
    </w:p>
    <w:p>
      <w:pPr>
        <w:pStyle w:val="BodyText"/>
        <w:numPr>
          <w:ilvl w:val="0"/>
          <w:numId w:val="18"/>
        </w:numPr>
        <w:tabs>
          <w:tab w:pos="1068" w:val="left" w:leader="none"/>
        </w:tabs>
        <w:spacing w:line="194" w:lineRule="auto" w:before="82" w:after="0"/>
        <w:ind w:left="1124" w:right="118" w:hanging="347"/>
        <w:jc w:val="left"/>
      </w:pPr>
      <w:r>
        <w:rPr>
          <w:color w:val="231F20"/>
          <w:w w:val="90"/>
          <w:position w:val="1"/>
        </w:rPr>
        <w:t>According</w:t>
      </w:r>
      <w:r>
        <w:rPr>
          <w:color w:val="231F20"/>
          <w:spacing w:val="1"/>
          <w:w w:val="90"/>
          <w:position w:val="1"/>
        </w:rPr>
        <w:t> </w:t>
      </w:r>
      <w:r>
        <w:rPr>
          <w:color w:val="231F20"/>
          <w:w w:val="90"/>
          <w:position w:val="1"/>
        </w:rPr>
        <w:t>to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the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records</w:t>
      </w:r>
      <w:r>
        <w:rPr>
          <w:color w:val="231F20"/>
          <w:spacing w:val="1"/>
          <w:w w:val="90"/>
          <w:position w:val="1"/>
        </w:rPr>
        <w:t> </w:t>
      </w:r>
      <w:r>
        <w:rPr>
          <w:color w:val="231F20"/>
          <w:w w:val="90"/>
          <w:position w:val="1"/>
        </w:rPr>
        <w:t>of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the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Company,</w:t>
      </w:r>
      <w:r>
        <w:rPr>
          <w:color w:val="231F20"/>
          <w:spacing w:val="1"/>
          <w:w w:val="90"/>
          <w:position w:val="1"/>
        </w:rPr>
        <w:t> </w:t>
      </w:r>
      <w:r>
        <w:rPr>
          <w:color w:val="231F20"/>
          <w:w w:val="90"/>
          <w:position w:val="1"/>
        </w:rPr>
        <w:t>the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dues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outstanding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of</w:t>
      </w:r>
      <w:r>
        <w:rPr>
          <w:color w:val="231F20"/>
          <w:spacing w:val="1"/>
          <w:w w:val="90"/>
          <w:position w:val="1"/>
        </w:rPr>
        <w:t> </w:t>
      </w:r>
      <w:r>
        <w:rPr>
          <w:color w:val="231F20"/>
          <w:w w:val="90"/>
          <w:position w:val="1"/>
        </w:rPr>
        <w:t>income‑tax,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sales‑tax,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wealth‑tax,</w:t>
      </w:r>
      <w:r>
        <w:rPr>
          <w:color w:val="231F20"/>
          <w:spacing w:val="1"/>
          <w:w w:val="90"/>
          <w:position w:val="1"/>
        </w:rPr>
        <w:t> </w:t>
      </w:r>
      <w:r>
        <w:rPr>
          <w:color w:val="231F20"/>
          <w:w w:val="90"/>
          <w:position w:val="1"/>
        </w:rPr>
        <w:t>service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tax,</w:t>
      </w:r>
      <w:r>
        <w:rPr>
          <w:color w:val="231F20"/>
          <w:spacing w:val="2"/>
          <w:w w:val="90"/>
          <w:position w:val="1"/>
        </w:rPr>
        <w:t> </w:t>
      </w:r>
      <w:r>
        <w:rPr>
          <w:color w:val="231F20"/>
          <w:w w:val="90"/>
          <w:position w:val="1"/>
        </w:rPr>
        <w:t>custom</w:t>
      </w:r>
      <w:r>
        <w:rPr>
          <w:color w:val="231F20"/>
          <w:w w:val="88"/>
          <w:position w:val="1"/>
        </w:rPr>
        <w:t> </w:t>
      </w:r>
      <w:r>
        <w:rPr>
          <w:color w:val="231F20"/>
          <w:w w:val="90"/>
        </w:rPr>
        <w:t>duty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dispute,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8"/>
          <w:szCs w:val="18"/>
        </w:rPr>
      </w:pPr>
    </w:p>
    <w:p>
      <w:pPr>
        <w:spacing w:line="20" w:lineRule="atLeast"/>
        <w:ind w:left="1051" w:right="0" w:firstLine="0"/>
        <w:rPr>
          <w:rFonts w:ascii="Cambria" w:hAnsi="Cambria" w:cs="Cambria" w:eastAsia="Cambria"/>
          <w:sz w:val="2"/>
          <w:szCs w:val="2"/>
        </w:rPr>
      </w:pPr>
      <w:r>
        <w:rPr>
          <w:rFonts w:ascii="Cambria" w:hAnsi="Cambria" w:cs="Cambria" w:eastAsia="Cambria"/>
          <w:sz w:val="2"/>
          <w:szCs w:val="2"/>
        </w:rPr>
        <w:pict>
          <v:group style="width:460.25pt;height:1pt;mso-position-horizontal-relative:char;mso-position-vertical-relative:line" coordorigin="0,0" coordsize="9205,20">
            <v:group style="position:absolute;left:10;top:10;width:9185;height:2" coordorigin="10,10" coordsize="9185,2">
              <v:shape style="position:absolute;left:10;top:10;width:9185;height:2" coordorigin="10,10" coordsize="9185,0" path="m10,10l9194,10e" filled="false" stroked="true" strokeweight="1.000046pt" strokecolor="#808285">
                <v:path arrowok="t"/>
              </v:shape>
            </v:group>
          </v:group>
        </w:pict>
      </w:r>
      <w:r>
        <w:rPr>
          <w:rFonts w:ascii="Cambria" w:hAnsi="Cambria" w:cs="Cambria" w:eastAsia="Cambria"/>
          <w:sz w:val="2"/>
          <w:szCs w:val="2"/>
        </w:rPr>
      </w:r>
    </w:p>
    <w:p>
      <w:pPr>
        <w:spacing w:after="0" w:line="20" w:lineRule="atLeast"/>
        <w:rPr>
          <w:rFonts w:ascii="Cambria" w:hAnsi="Cambria" w:cs="Cambria" w:eastAsia="Cambria"/>
          <w:sz w:val="2"/>
          <w:szCs w:val="2"/>
        </w:rPr>
        <w:sectPr>
          <w:pgSz w:w="11910" w:h="16840"/>
          <w:pgMar w:header="0" w:footer="286" w:top="580" w:bottom="480" w:left="980" w:right="560"/>
        </w:sectPr>
      </w:pPr>
    </w:p>
    <w:p>
      <w:pPr>
        <w:pStyle w:val="BodyText"/>
        <w:tabs>
          <w:tab w:pos="5105" w:val="left" w:leader="none"/>
        </w:tabs>
        <w:spacing w:line="199" w:lineRule="exact"/>
        <w:ind w:left="1101" w:right="0"/>
        <w:jc w:val="left"/>
      </w:pPr>
      <w:r>
        <w:rPr>
          <w:color w:val="6D6E71"/>
          <w:w w:val="95"/>
          <w:position w:val="1"/>
        </w:rPr>
        <w:t>Name</w:t>
      </w:r>
      <w:r>
        <w:rPr>
          <w:color w:val="6D6E71"/>
          <w:spacing w:val="-15"/>
          <w:w w:val="95"/>
          <w:position w:val="1"/>
        </w:rPr>
        <w:t> </w:t>
      </w:r>
      <w:r>
        <w:rPr>
          <w:color w:val="6D6E71"/>
          <w:w w:val="95"/>
          <w:position w:val="1"/>
        </w:rPr>
        <w:t>of</w:t>
      </w:r>
      <w:r>
        <w:rPr>
          <w:color w:val="6D6E71"/>
          <w:spacing w:val="-15"/>
          <w:w w:val="95"/>
          <w:position w:val="1"/>
        </w:rPr>
        <w:t> </w:t>
      </w:r>
      <w:r>
        <w:rPr>
          <w:color w:val="6D6E71"/>
          <w:w w:val="95"/>
          <w:position w:val="1"/>
        </w:rPr>
        <w:t>the</w:t>
      </w:r>
      <w:r>
        <w:rPr>
          <w:color w:val="6D6E71"/>
          <w:spacing w:val="-14"/>
          <w:w w:val="95"/>
          <w:position w:val="1"/>
        </w:rPr>
        <w:t> </w:t>
      </w:r>
      <w:r>
        <w:rPr>
          <w:color w:val="6D6E71"/>
          <w:w w:val="95"/>
          <w:position w:val="1"/>
        </w:rPr>
        <w:t>statute</w:t>
      </w:r>
      <w:r>
        <w:rPr>
          <w:color w:val="6D6E71"/>
          <w:spacing w:val="21"/>
          <w:w w:val="95"/>
          <w:position w:val="1"/>
        </w:rPr>
        <w:t> </w:t>
      </w:r>
      <w:r>
        <w:rPr>
          <w:color w:val="6D6E71"/>
          <w:w w:val="95"/>
          <w:position w:val="1"/>
        </w:rPr>
        <w:t>Nature</w:t>
      </w:r>
      <w:r>
        <w:rPr>
          <w:color w:val="6D6E71"/>
          <w:spacing w:val="-15"/>
          <w:w w:val="95"/>
          <w:position w:val="1"/>
        </w:rPr>
        <w:t> </w:t>
      </w:r>
      <w:r>
        <w:rPr>
          <w:color w:val="6D6E71"/>
          <w:w w:val="95"/>
          <w:position w:val="1"/>
        </w:rPr>
        <w:t>of</w:t>
      </w:r>
      <w:r>
        <w:rPr>
          <w:color w:val="6D6E71"/>
          <w:spacing w:val="-15"/>
          <w:w w:val="95"/>
          <w:position w:val="1"/>
        </w:rPr>
        <w:t> </w:t>
      </w:r>
      <w:r>
        <w:rPr>
          <w:color w:val="6D6E71"/>
          <w:w w:val="95"/>
          <w:position w:val="1"/>
        </w:rPr>
        <w:t>the</w:t>
      </w:r>
      <w:r>
        <w:rPr>
          <w:color w:val="6D6E71"/>
          <w:spacing w:val="-14"/>
          <w:w w:val="95"/>
          <w:position w:val="1"/>
        </w:rPr>
        <w:t> </w:t>
      </w:r>
      <w:r>
        <w:rPr>
          <w:color w:val="6D6E71"/>
          <w:w w:val="95"/>
          <w:position w:val="1"/>
        </w:rPr>
        <w:t>dues</w:t>
        <w:tab/>
      </w:r>
      <w:r>
        <w:rPr>
          <w:color w:val="6D6E71"/>
          <w:w w:val="95"/>
        </w:rPr>
        <w:t>Amount</w:t>
      </w:r>
      <w:r>
        <w:rPr>
          <w:color w:val="6D6E71"/>
          <w:spacing w:val="-20"/>
          <w:w w:val="95"/>
        </w:rPr>
        <w:t> </w:t>
      </w:r>
      <w:r>
        <w:rPr>
          <w:color w:val="6D6E71"/>
          <w:w w:val="95"/>
        </w:rPr>
        <w:t>(</w:t>
      </w:r>
      <w:r>
        <w:rPr>
          <w:rFonts w:ascii="SimSun"/>
          <w:color w:val="6D6E71"/>
          <w:w w:val="95"/>
        </w:rPr>
        <w:t>`</w:t>
      </w:r>
      <w:r>
        <w:rPr>
          <w:color w:val="6D6E71"/>
          <w:w w:val="95"/>
        </w:rPr>
        <w:t>)</w:t>
      </w:r>
      <w:r>
        <w:rPr>
          <w:color w:val="6D6E71"/>
          <w:spacing w:val="-7"/>
          <w:w w:val="95"/>
        </w:rPr>
        <w:t> </w:t>
      </w:r>
      <w:r>
        <w:rPr>
          <w:color w:val="6D6E71"/>
          <w:w w:val="95"/>
          <w:position w:val="1"/>
        </w:rPr>
        <w:t>Period</w:t>
      </w:r>
      <w:r>
        <w:rPr>
          <w:color w:val="6D6E71"/>
          <w:spacing w:val="-20"/>
          <w:w w:val="95"/>
          <w:position w:val="1"/>
        </w:rPr>
        <w:t> </w:t>
      </w:r>
      <w:r>
        <w:rPr>
          <w:color w:val="6D6E71"/>
          <w:w w:val="95"/>
          <w:position w:val="1"/>
        </w:rPr>
        <w:t>to</w:t>
      </w:r>
      <w:r>
        <w:rPr>
          <w:color w:val="6D6E71"/>
          <w:spacing w:val="-20"/>
          <w:w w:val="95"/>
          <w:position w:val="1"/>
        </w:rPr>
        <w:t> </w:t>
      </w:r>
      <w:r>
        <w:rPr>
          <w:color w:val="6D6E71"/>
          <w:w w:val="95"/>
          <w:position w:val="1"/>
        </w:rPr>
        <w:t>which</w:t>
      </w:r>
      <w:r>
        <w:rPr>
          <w:color w:val="6D6E71"/>
          <w:spacing w:val="-19"/>
          <w:w w:val="95"/>
          <w:position w:val="1"/>
        </w:rPr>
        <w:t> </w:t>
      </w:r>
      <w:r>
        <w:rPr>
          <w:color w:val="6D6E71"/>
          <w:w w:val="95"/>
          <w:position w:val="1"/>
        </w:rPr>
        <w:t>the</w:t>
      </w:r>
      <w:r>
        <w:rPr>
          <w:color w:val="6D6E71"/>
          <w:spacing w:val="-20"/>
          <w:w w:val="95"/>
          <w:position w:val="1"/>
        </w:rPr>
        <w:t> </w:t>
      </w:r>
      <w:r>
        <w:rPr>
          <w:color w:val="6D6E71"/>
          <w:w w:val="95"/>
          <w:position w:val="1"/>
        </w:rPr>
        <w:t>amount</w:t>
      </w:r>
      <w:r>
        <w:rPr/>
      </w:r>
    </w:p>
    <w:p>
      <w:pPr>
        <w:pStyle w:val="BodyText"/>
        <w:spacing w:line="211" w:lineRule="exact"/>
        <w:ind w:left="0" w:right="1608"/>
        <w:jc w:val="right"/>
      </w:pPr>
      <w:r>
        <w:rPr/>
        <w:pict>
          <v:group style="position:absolute;margin-left:102.070602pt;margin-top:10.334241pt;width:459.25pt;height:30.4pt;mso-position-horizontal-relative:page;mso-position-vertical-relative:paragraph;z-index:-710272" coordorigin="2041,207" coordsize="9185,608">
            <v:group style="position:absolute;left:2041;top:207;width:1645;height:608" coordorigin="2041,207" coordsize="1645,608">
              <v:shape style="position:absolute;left:2041;top:207;width:1645;height:608" coordorigin="2041,207" coordsize="1645,608" path="m3686,207l2041,207,2041,814,3686,814,3686,207xe" filled="true" fillcolor="#dedfe0" stroked="false">
                <v:path arrowok="t"/>
                <v:fill type="solid"/>
              </v:shape>
            </v:group>
            <v:group style="position:absolute;left:3686;top:207;width:1928;height:608" coordorigin="3686,207" coordsize="1928,608">
              <v:shape style="position:absolute;left:3686;top:207;width:1928;height:608" coordorigin="3686,207" coordsize="1928,608" path="m5613,207l3686,207,3686,814,5613,814,5613,207xe" filled="true" fillcolor="#dedfe0" stroked="false">
                <v:path arrowok="t"/>
                <v:fill type="solid"/>
              </v:shape>
            </v:group>
            <v:group style="position:absolute;left:5613;top:207;width:1418;height:608" coordorigin="5613,207" coordsize="1418,608">
              <v:shape style="position:absolute;left:5613;top:207;width:1418;height:608" coordorigin="5613,207" coordsize="1418,608" path="m7030,207l5613,207,5613,814,7030,814,7030,207xe" filled="true" fillcolor="#dedfe0" stroked="false">
                <v:path arrowok="t"/>
                <v:fill type="solid"/>
              </v:shape>
            </v:group>
            <v:group style="position:absolute;left:7030;top:207;width:2382;height:608" coordorigin="7030,207" coordsize="2382,608">
              <v:shape style="position:absolute;left:7030;top:207;width:2382;height:608" coordorigin="7030,207" coordsize="2382,608" path="m9411,207l7030,207,7030,814,9411,814,9411,207xe" filled="true" fillcolor="#dedfe0" stroked="false">
                <v:path arrowok="t"/>
                <v:fill type="solid"/>
              </v:shape>
            </v:group>
            <v:group style="position:absolute;left:9411;top:207;width:1815;height:608" coordorigin="9411,207" coordsize="1815,608">
              <v:shape style="position:absolute;left:9411;top:207;width:1815;height:608" coordorigin="9411,207" coordsize="1815,608" path="m11226,207l9411,207,9411,814,11226,814,11226,207xe" filled="true" fillcolor="#dedfe0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6D6E71"/>
          <w:w w:val="80"/>
        </w:rPr>
        <w:t>relates</w:t>
      </w:r>
      <w:r>
        <w:rPr/>
      </w:r>
    </w:p>
    <w:p>
      <w:pPr>
        <w:pStyle w:val="BodyText"/>
        <w:spacing w:line="200" w:lineRule="exact" w:before="5"/>
        <w:ind w:left="242" w:right="260" w:hanging="57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Forum</w:t>
      </w:r>
      <w:r>
        <w:rPr>
          <w:color w:val="6D6E71"/>
          <w:spacing w:val="-18"/>
          <w:w w:val="90"/>
        </w:rPr>
        <w:t> </w:t>
      </w:r>
      <w:r>
        <w:rPr>
          <w:color w:val="6D6E71"/>
          <w:w w:val="90"/>
        </w:rPr>
        <w:t>where</w:t>
      </w:r>
      <w:r>
        <w:rPr>
          <w:color w:val="6D6E71"/>
          <w:spacing w:val="-18"/>
          <w:w w:val="90"/>
        </w:rPr>
        <w:t> </w:t>
      </w:r>
      <w:r>
        <w:rPr>
          <w:color w:val="6D6E71"/>
          <w:w w:val="90"/>
        </w:rPr>
        <w:t>dispute</w:t>
      </w:r>
      <w:r>
        <w:rPr>
          <w:color w:val="6D6E71"/>
          <w:w w:val="88"/>
        </w:rPr>
        <w:t> </w:t>
      </w:r>
      <w:r>
        <w:rPr>
          <w:color w:val="6D6E71"/>
          <w:w w:val="90"/>
        </w:rPr>
        <w:t>is</w:t>
      </w:r>
      <w:r>
        <w:rPr>
          <w:color w:val="6D6E71"/>
          <w:spacing w:val="4"/>
          <w:w w:val="90"/>
        </w:rPr>
        <w:t> </w:t>
      </w:r>
      <w:r>
        <w:rPr>
          <w:color w:val="6D6E71"/>
          <w:w w:val="90"/>
        </w:rPr>
        <w:t>pending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980" w:right="560"/>
          <w:cols w:num="2" w:equalWidth="0">
            <w:col w:w="8246" w:space="40"/>
            <w:col w:w="2084"/>
          </w:cols>
        </w:sectPr>
      </w:pPr>
    </w:p>
    <w:p>
      <w:pPr>
        <w:pStyle w:val="BodyText"/>
        <w:spacing w:line="200" w:lineRule="exact" w:before="3"/>
        <w:ind w:left="1157" w:right="0" w:hanging="57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Karnataka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2003</w:t>
      </w:r>
      <w:r>
        <w:rPr/>
      </w:r>
    </w:p>
    <w:p>
      <w:pPr>
        <w:pStyle w:val="BodyText"/>
        <w:spacing w:line="200" w:lineRule="exact" w:before="3"/>
        <w:ind w:left="259" w:right="0" w:hanging="57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VAT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interest,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penalty</w:t>
      </w:r>
      <w:r>
        <w:rPr>
          <w:color w:val="231F20"/>
          <w:spacing w:val="31"/>
          <w:w w:val="85"/>
        </w:rPr>
        <w:t> </w:t>
      </w:r>
      <w:r>
        <w:rPr>
          <w:color w:val="231F20"/>
          <w:w w:val="85"/>
        </w:rPr>
        <w:t>thereon</w:t>
      </w:r>
      <w:r>
        <w:rPr/>
      </w:r>
    </w:p>
    <w:p>
      <w:pPr>
        <w:pStyle w:val="BodyText"/>
        <w:tabs>
          <w:tab w:pos="4291" w:val="left" w:leader="none"/>
        </w:tabs>
        <w:spacing w:line="191" w:lineRule="exact"/>
        <w:ind w:left="874"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16,646,456 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2007</w:t>
        <w:tab/>
      </w:r>
      <w:r>
        <w:rPr>
          <w:color w:val="231F20"/>
          <w:w w:val="90"/>
        </w:rPr>
        <w:t>Joint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Commissioner</w:t>
      </w:r>
      <w:r>
        <w:rPr/>
      </w:r>
    </w:p>
    <w:p>
      <w:pPr>
        <w:pStyle w:val="BodyText"/>
        <w:spacing w:line="200" w:lineRule="exact" w:before="13"/>
        <w:ind w:left="4348" w:right="325"/>
        <w:jc w:val="left"/>
      </w:pP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(Appeal)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980" w:right="560"/>
          <w:cols w:num="3" w:equalWidth="0">
            <w:col w:w="2503" w:space="40"/>
            <w:col w:w="1598" w:space="40"/>
            <w:col w:w="6189"/>
          </w:cols>
        </w:sectPr>
      </w:pPr>
    </w:p>
    <w:p>
      <w:pPr>
        <w:pStyle w:val="BodyText"/>
        <w:spacing w:line="200" w:lineRule="exact" w:before="8"/>
        <w:ind w:left="1157" w:right="0" w:hanging="57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w w:val="84"/>
        </w:rPr>
        <w:t> </w:t>
      </w:r>
      <w:r>
        <w:rPr>
          <w:color w:val="231F20"/>
        </w:rPr>
        <w:t>Tax</w:t>
      </w:r>
      <w:r>
        <w:rPr>
          <w:color w:val="231F20"/>
          <w:spacing w:val="-28"/>
        </w:rPr>
        <w:t> </w:t>
      </w:r>
      <w:r>
        <w:rPr>
          <w:color w:val="231F20"/>
        </w:rPr>
        <w:t>Act,</w:t>
      </w:r>
      <w:r>
        <w:rPr>
          <w:color w:val="231F20"/>
          <w:spacing w:val="-27"/>
        </w:rPr>
        <w:t> </w:t>
      </w:r>
      <w:r>
        <w:rPr>
          <w:color w:val="231F20"/>
        </w:rPr>
        <w:t>1956</w:t>
      </w:r>
      <w:r>
        <w:rPr/>
      </w:r>
    </w:p>
    <w:p>
      <w:pPr>
        <w:pStyle w:val="BodyText"/>
        <w:spacing w:line="200" w:lineRule="exact" w:before="8"/>
        <w:ind w:left="327" w:right="0" w:hanging="57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CST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interest,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penalty</w:t>
      </w:r>
      <w:r>
        <w:rPr>
          <w:color w:val="231F20"/>
          <w:spacing w:val="31"/>
          <w:w w:val="85"/>
        </w:rPr>
        <w:t> </w:t>
      </w:r>
      <w:r>
        <w:rPr>
          <w:color w:val="231F20"/>
          <w:w w:val="85"/>
        </w:rPr>
        <w:t>thereon</w:t>
      </w:r>
      <w:r>
        <w:rPr/>
      </w:r>
    </w:p>
    <w:p>
      <w:pPr>
        <w:pStyle w:val="BodyText"/>
        <w:spacing w:line="195" w:lineRule="exact"/>
        <w:ind w:left="1030"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8,009,557 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2002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2003</w:t>
      </w:r>
      <w:r>
        <w:rPr/>
      </w:r>
    </w:p>
    <w:p>
      <w:pPr>
        <w:pStyle w:val="BodyText"/>
        <w:spacing w:line="200" w:lineRule="exact" w:before="13"/>
        <w:ind w:left="2022" w:right="602"/>
        <w:jc w:val="left"/>
      </w:pPr>
      <w:r>
        <w:rPr/>
        <w:pict>
          <v:group style="position:absolute;margin-left:102.070602pt;margin-top:20.631115pt;width:459.25pt;height:30.4pt;mso-position-horizontal-relative:page;mso-position-vertical-relative:paragraph;z-index:-710248" coordorigin="2041,413" coordsize="9185,608">
            <v:group style="position:absolute;left:2041;top:413;width:1645;height:608" coordorigin="2041,413" coordsize="1645,608">
              <v:shape style="position:absolute;left:2041;top:413;width:1645;height:608" coordorigin="2041,413" coordsize="1645,608" path="m3686,413l2041,413,2041,1020,3686,1020,3686,413xe" filled="true" fillcolor="#dedfe0" stroked="false">
                <v:path arrowok="t"/>
                <v:fill type="solid"/>
              </v:shape>
            </v:group>
            <v:group style="position:absolute;left:3686;top:413;width:1928;height:608" coordorigin="3686,413" coordsize="1928,608">
              <v:shape style="position:absolute;left:3686;top:413;width:1928;height:608" coordorigin="3686,413" coordsize="1928,608" path="m5613,413l3686,413,3686,1020,5613,1020,5613,413xe" filled="true" fillcolor="#dedfe0" stroked="false">
                <v:path arrowok="t"/>
                <v:fill type="solid"/>
              </v:shape>
            </v:group>
            <v:group style="position:absolute;left:5613;top:413;width:1418;height:608" coordorigin="5613,413" coordsize="1418,608">
              <v:shape style="position:absolute;left:5613;top:413;width:1418;height:608" coordorigin="5613,413" coordsize="1418,608" path="m7030,413l5613,413,5613,1020,7030,1020,7030,413xe" filled="true" fillcolor="#dedfe0" stroked="false">
                <v:path arrowok="t"/>
                <v:fill type="solid"/>
              </v:shape>
            </v:group>
            <v:group style="position:absolute;left:7030;top:413;width:2382;height:608" coordorigin="7030,413" coordsize="2382,608">
              <v:shape style="position:absolute;left:7030;top:413;width:2382;height:608" coordorigin="7030,413" coordsize="2382,608" path="m9411,413l7030,413,7030,1020,9411,1020,9411,413xe" filled="true" fillcolor="#dedfe0" stroked="false">
                <v:path arrowok="t"/>
                <v:fill type="solid"/>
              </v:shape>
            </v:group>
            <v:group style="position:absolute;left:9411;top:413;width:1815;height:608" coordorigin="9411,413" coordsize="1815,608">
              <v:shape style="position:absolute;left:9411;top:413;width:1815;height:608" coordorigin="9411,413" coordsize="1815,608" path="m11226,413l9411,413,9411,1020,11226,1020,11226,413xe" filled="true" fillcolor="#dedfe0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2007</w:t>
      </w:r>
      <w:r>
        <w:rPr/>
      </w:r>
    </w:p>
    <w:p>
      <w:pPr>
        <w:pStyle w:val="BodyText"/>
        <w:spacing w:line="200" w:lineRule="exact" w:before="8"/>
        <w:ind w:left="342" w:right="326" w:hanging="57"/>
        <w:jc w:val="both"/>
      </w:pPr>
      <w:r>
        <w:rPr>
          <w:w w:val="90"/>
        </w:rPr>
        <w:br w:type="column"/>
      </w:r>
      <w:r>
        <w:rPr>
          <w:color w:val="231F20"/>
          <w:w w:val="90"/>
        </w:rPr>
        <w:t>Joint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Commissioner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w w:val="84"/>
        </w:rPr>
        <w:t> </w:t>
      </w:r>
      <w:r>
        <w:rPr>
          <w:color w:val="231F20"/>
        </w:rPr>
        <w:t>(Appeal)</w:t>
      </w:r>
      <w:r>
        <w:rPr/>
      </w:r>
    </w:p>
    <w:p>
      <w:pPr>
        <w:spacing w:after="0" w:line="200" w:lineRule="exact"/>
        <w:jc w:val="both"/>
        <w:sectPr>
          <w:type w:val="continuous"/>
          <w:pgSz w:w="11910" w:h="16840"/>
          <w:pgMar w:top="1580" w:bottom="280" w:left="980" w:right="560"/>
          <w:cols w:num="4" w:equalWidth="0">
            <w:col w:w="2434" w:space="40"/>
            <w:col w:w="1610" w:space="40"/>
            <w:col w:w="4022" w:space="40"/>
            <w:col w:w="2184"/>
          </w:cols>
        </w:sectPr>
      </w:pPr>
    </w:p>
    <w:p>
      <w:pPr>
        <w:pStyle w:val="BodyText"/>
        <w:tabs>
          <w:tab w:pos="5303" w:val="left" w:leader="none"/>
          <w:tab w:pos="8470" w:val="left" w:leader="none"/>
        </w:tabs>
        <w:spacing w:line="212" w:lineRule="exact"/>
        <w:ind w:left="1100" w:right="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Karnataka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VAT</w:t>
        <w:tab/>
        <w:t>145,113 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2002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2004</w:t>
        <w:tab/>
      </w:r>
      <w:r>
        <w:rPr>
          <w:color w:val="231F20"/>
          <w:w w:val="90"/>
        </w:rPr>
        <w:t>Joint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Commissioner</w:t>
      </w:r>
      <w:r>
        <w:rPr/>
      </w:r>
    </w:p>
    <w:p>
      <w:pPr>
        <w:spacing w:after="0" w:line="212" w:lineRule="exact"/>
        <w:jc w:val="left"/>
        <w:sectPr>
          <w:type w:val="continuous"/>
          <w:pgSz w:w="11910" w:h="16840"/>
          <w:pgMar w:top="1580" w:bottom="280" w:left="980" w:right="560"/>
        </w:sectPr>
      </w:pPr>
    </w:p>
    <w:p>
      <w:pPr>
        <w:pStyle w:val="BodyText"/>
        <w:spacing w:line="200" w:lineRule="exact"/>
        <w:ind w:left="1100" w:right="0" w:firstLine="56"/>
        <w:jc w:val="left"/>
      </w:pPr>
      <w:r>
        <w:rPr>
          <w:color w:val="231F20"/>
        </w:rPr>
        <w:t>Tax</w:t>
      </w:r>
      <w:r>
        <w:rPr>
          <w:color w:val="231F20"/>
          <w:spacing w:val="-28"/>
        </w:rPr>
        <w:t> </w:t>
      </w:r>
      <w:r>
        <w:rPr>
          <w:color w:val="231F20"/>
        </w:rPr>
        <w:t>Act,</w:t>
      </w:r>
      <w:r>
        <w:rPr>
          <w:color w:val="231F20"/>
          <w:spacing w:val="-27"/>
        </w:rPr>
        <w:t> </w:t>
      </w:r>
      <w:r>
        <w:rPr>
          <w:color w:val="231F20"/>
        </w:rPr>
        <w:t>1957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0" w:lineRule="exact"/>
        <w:ind w:left="1156" w:right="0" w:hanging="57"/>
        <w:jc w:val="left"/>
      </w:pPr>
      <w:r>
        <w:rPr/>
        <w:pict>
          <v:group style="position:absolute;margin-left:102.070602pt;margin-top:29.978085pt;width:459.25pt;height:20.4pt;mso-position-horizontal-relative:page;mso-position-vertical-relative:paragraph;z-index:-710224" coordorigin="2041,600" coordsize="9185,408">
            <v:group style="position:absolute;left:2041;top:600;width:1645;height:408" coordorigin="2041,600" coordsize="1645,408">
              <v:shape style="position:absolute;left:2041;top:600;width:1645;height:408" coordorigin="2041,600" coordsize="1645,408" path="m3686,600l2041,600,2041,1007,3686,1007,3686,600xe" filled="true" fillcolor="#dedfe0" stroked="false">
                <v:path arrowok="t"/>
                <v:fill type="solid"/>
              </v:shape>
            </v:group>
            <v:group style="position:absolute;left:3686;top:600;width:1928;height:408" coordorigin="3686,600" coordsize="1928,408">
              <v:shape style="position:absolute;left:3686;top:600;width:1928;height:408" coordorigin="3686,600" coordsize="1928,408" path="m5613,600l3686,600,3686,1007,5613,1007,5613,600xe" filled="true" fillcolor="#dedfe0" stroked="false">
                <v:path arrowok="t"/>
                <v:fill type="solid"/>
              </v:shape>
            </v:group>
            <v:group style="position:absolute;left:5613;top:600;width:1418;height:408" coordorigin="5613,600" coordsize="1418,408">
              <v:shape style="position:absolute;left:5613;top:600;width:1418;height:408" coordorigin="5613,600" coordsize="1418,408" path="m7030,600l5613,600,5613,1007,7030,1007,7030,600xe" filled="true" fillcolor="#dedfe0" stroked="false">
                <v:path arrowok="t"/>
                <v:fill type="solid"/>
              </v:shape>
            </v:group>
            <v:group style="position:absolute;left:7030;top:600;width:2382;height:408" coordorigin="7030,600" coordsize="2382,408">
              <v:shape style="position:absolute;left:7030;top:600;width:2382;height:408" coordorigin="7030,600" coordsize="2382,408" path="m9411,600l7030,600,7030,1007,9411,1007,9411,600xe" filled="true" fillcolor="#dedfe0" stroked="false">
                <v:path arrowok="t"/>
                <v:fill type="solid"/>
              </v:shape>
            </v:group>
            <v:group style="position:absolute;left:9411;top:600;width:1815;height:408" coordorigin="9411,600" coordsize="1815,408">
              <v:shape style="position:absolute;left:9411;top:600;width:1815;height:408" coordorigin="9411,600" coordsize="1815,408" path="m11226,600l9411,600,9411,1007,11226,1007,11226,600xe" filled="true" fillcolor="#dedfe0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Karnataka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2003</w:t>
      </w:r>
      <w:r>
        <w:rPr/>
      </w:r>
    </w:p>
    <w:p>
      <w:pPr>
        <w:pStyle w:val="BodyText"/>
        <w:spacing w:line="207" w:lineRule="auto" w:before="3"/>
        <w:ind w:left="1099" w:right="45"/>
        <w:jc w:val="left"/>
      </w:pPr>
      <w:r>
        <w:rPr/>
        <w:pict>
          <v:group style="position:absolute;margin-left:102.070602pt;margin-top:40.724758pt;width:459.25pt;height:20.4pt;mso-position-horizontal-relative:page;mso-position-vertical-relative:paragraph;z-index:-710200" coordorigin="2041,814" coordsize="9185,408">
            <v:group style="position:absolute;left:2041;top:814;width:1645;height:408" coordorigin="2041,814" coordsize="1645,408">
              <v:shape style="position:absolute;left:2041;top:814;width:1645;height:408" coordorigin="2041,814" coordsize="1645,408" path="m3686,814l2041,814,2041,1222,3686,1222,3686,814xe" filled="true" fillcolor="#dedfe0" stroked="false">
                <v:path arrowok="t"/>
                <v:fill type="solid"/>
              </v:shape>
            </v:group>
            <v:group style="position:absolute;left:3686;top:814;width:1928;height:408" coordorigin="3686,814" coordsize="1928,408">
              <v:shape style="position:absolute;left:3686;top:814;width:1928;height:408" coordorigin="3686,814" coordsize="1928,408" path="m5613,814l3686,814,3686,1222,5613,1222,5613,814xe" filled="true" fillcolor="#dedfe0" stroked="false">
                <v:path arrowok="t"/>
                <v:fill type="solid"/>
              </v:shape>
            </v:group>
            <v:group style="position:absolute;left:5613;top:814;width:1418;height:408" coordorigin="5613,814" coordsize="1418,408">
              <v:shape style="position:absolute;left:5613;top:814;width:1418;height:408" coordorigin="5613,814" coordsize="1418,408" path="m7030,814l5613,814,5613,1222,7030,1222,7030,814xe" filled="true" fillcolor="#dedfe0" stroked="false">
                <v:path arrowok="t"/>
                <v:fill type="solid"/>
              </v:shape>
            </v:group>
            <v:group style="position:absolute;left:7030;top:814;width:2382;height:408" coordorigin="7030,814" coordsize="2382,408">
              <v:shape style="position:absolute;left:7030;top:814;width:2382;height:408" coordorigin="7030,814" coordsize="2382,408" path="m9411,814l7030,814,7030,1222,9411,1222,9411,814xe" filled="true" fillcolor="#dedfe0" stroked="false">
                <v:path arrowok="t"/>
                <v:fill type="solid"/>
              </v:shape>
            </v:group>
            <v:group style="position:absolute;left:9411;top:814;width:1815;height:408" coordorigin="9411,814" coordsize="1815,408">
              <v:shape style="position:absolute;left:9411;top:814;width:1815;height:408" coordorigin="9411,814" coordsize="1815,408" path="m11226,814l9411,814,9411,1222,11226,1222,11226,814xe" filled="true" fillcolor="#dedfe0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1961</w:t>
      </w:r>
      <w:r>
        <w:rPr/>
      </w:r>
    </w:p>
    <w:p>
      <w:pPr>
        <w:pStyle w:val="BodyText"/>
        <w:spacing w:line="200" w:lineRule="exact" w:before="9"/>
        <w:ind w:left="1157" w:right="142" w:hanging="57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1961</w:t>
      </w:r>
      <w:r>
        <w:rPr/>
      </w:r>
    </w:p>
    <w:p>
      <w:pPr>
        <w:pStyle w:val="BodyText"/>
        <w:spacing w:line="200" w:lineRule="exact" w:before="8"/>
        <w:ind w:left="1157" w:right="45" w:hanging="57"/>
        <w:jc w:val="left"/>
      </w:pPr>
      <w:r>
        <w:rPr/>
        <w:pict>
          <v:group style="position:absolute;margin-left:101.57077pt;margin-top:20.381182pt;width:460.25pt;height:21.75pt;mso-position-horizontal-relative:page;mso-position-vertical-relative:paragraph;z-index:-710176" coordorigin="2031,408" coordsize="9205,435">
            <v:group style="position:absolute;left:2041;top:408;width:1645;height:425" coordorigin="2041,408" coordsize="1645,425">
              <v:shape style="position:absolute;left:2041;top:408;width:1645;height:425" coordorigin="2041,408" coordsize="1645,425" path="m3686,408l2041,408,2041,832,3686,832,3686,408xe" filled="true" fillcolor="#dedfe0" stroked="false">
                <v:path arrowok="t"/>
                <v:fill type="solid"/>
              </v:shape>
            </v:group>
            <v:group style="position:absolute;left:3686;top:408;width:1928;height:425" coordorigin="3686,408" coordsize="1928,425">
              <v:shape style="position:absolute;left:3686;top:408;width:1928;height:425" coordorigin="3686,408" coordsize="1928,425" path="m5613,408l3686,408,3686,832,5613,832,5613,408xe" filled="true" fillcolor="#dedfe0" stroked="false">
                <v:path arrowok="t"/>
                <v:fill type="solid"/>
              </v:shape>
            </v:group>
            <v:group style="position:absolute;left:5613;top:408;width:1418;height:425" coordorigin="5613,408" coordsize="1418,425">
              <v:shape style="position:absolute;left:5613;top:408;width:1418;height:425" coordorigin="5613,408" coordsize="1418,425" path="m7030,408l5613,408,5613,832,7030,832,7030,408xe" filled="true" fillcolor="#dedfe0" stroked="false">
                <v:path arrowok="t"/>
                <v:fill type="solid"/>
              </v:shape>
            </v:group>
            <v:group style="position:absolute;left:7030;top:408;width:2382;height:425" coordorigin="7030,408" coordsize="2382,425">
              <v:shape style="position:absolute;left:7030;top:408;width:2382;height:425" coordorigin="7030,408" coordsize="2382,425" path="m9411,408l7030,408,7030,832,9411,832,9411,408xe" filled="true" fillcolor="#dedfe0" stroked="false">
                <v:path arrowok="t"/>
                <v:fill type="solid"/>
              </v:shape>
            </v:group>
            <v:group style="position:absolute;left:9411;top:408;width:1815;height:425" coordorigin="9411,408" coordsize="1815,425">
              <v:shape style="position:absolute;left:9411;top:408;width:1815;height:425" coordorigin="9411,408" coordsize="1815,425" path="m11226,408l9411,408,9411,832,11226,832,11226,408xe" filled="true" fillcolor="#dedfe0" stroked="false">
                <v:path arrowok="t"/>
                <v:fill type="solid"/>
              </v:shape>
            </v:group>
            <v:group style="position:absolute;left:2041;top:832;width:9185;height:2" coordorigin="2041,832" coordsize="9185,2">
              <v:shape style="position:absolute;left:2041;top:832;width:9185;height:2" coordorigin="2041,832" coordsize="9185,0" path="m2041,832l11226,832e" filled="false" stroked="true" strokeweight="1.000046pt" strokecolor="#808285">
                <v:path arrowok="t"/>
              </v:shape>
            </v:group>
            <w10:wrap type="none"/>
          </v:group>
        </w:pic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1961</w:t>
      </w:r>
      <w:r>
        <w:rPr/>
      </w:r>
    </w:p>
    <w:p>
      <w:pPr>
        <w:pStyle w:val="BodyText"/>
        <w:spacing w:line="200" w:lineRule="exact" w:before="7"/>
        <w:ind w:left="1157" w:right="45" w:hanging="57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1961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  <w:r>
        <w:rPr/>
        <w:br w:type="column"/>
      </w:r>
      <w:r>
        <w:rPr>
          <w:rFonts w:ascii="Cambria"/>
          <w:sz w:val="20"/>
        </w:rPr>
      </w:r>
    </w:p>
    <w:p>
      <w:pPr>
        <w:pStyle w:val="BodyText"/>
        <w:spacing w:line="200" w:lineRule="exact" w:before="169"/>
        <w:ind w:left="259" w:right="0" w:hanging="57"/>
        <w:jc w:val="left"/>
      </w:pPr>
      <w:r>
        <w:rPr>
          <w:color w:val="231F20"/>
          <w:w w:val="95"/>
        </w:rPr>
        <w:t>VAT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penalty</w:t>
      </w:r>
      <w:r>
        <w:rPr>
          <w:color w:val="231F20"/>
          <w:w w:val="88"/>
        </w:rPr>
        <w:t> </w:t>
      </w:r>
      <w:r>
        <w:rPr>
          <w:color w:val="231F20"/>
        </w:rPr>
        <w:t>thereon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0" w:lineRule="exact"/>
        <w:ind w:left="259" w:right="0" w:hanging="57"/>
        <w:jc w:val="left"/>
      </w:pPr>
      <w:r>
        <w:rPr>
          <w:color w:val="231F20"/>
          <w:w w:val="95"/>
        </w:rPr>
        <w:t>CST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penalty</w:t>
      </w:r>
      <w:r>
        <w:rPr>
          <w:color w:val="231F20"/>
          <w:w w:val="88"/>
        </w:rPr>
        <w:t> </w:t>
      </w:r>
      <w:r>
        <w:rPr>
          <w:color w:val="231F20"/>
        </w:rPr>
        <w:t>thereon</w:t>
      </w:r>
      <w:r>
        <w:rPr/>
      </w:r>
    </w:p>
    <w:p>
      <w:pPr>
        <w:pStyle w:val="BodyText"/>
        <w:spacing w:line="200" w:lineRule="exact" w:before="7"/>
        <w:ind w:left="258" w:right="564" w:hanging="57"/>
        <w:jc w:val="left"/>
      </w:pPr>
      <w:r>
        <w:rPr>
          <w:color w:val="231F20"/>
          <w:w w:val="90"/>
        </w:rPr>
        <w:t>Income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9"/>
          <w:w w:val="85"/>
        </w:rPr>
        <w:t> </w:t>
      </w:r>
      <w:r>
        <w:rPr>
          <w:color w:val="231F20"/>
          <w:w w:val="85"/>
        </w:rPr>
        <w:t>thereon</w:t>
      </w:r>
      <w:r>
        <w:rPr/>
      </w:r>
    </w:p>
    <w:p>
      <w:pPr>
        <w:pStyle w:val="BodyText"/>
        <w:spacing w:line="207" w:lineRule="auto" w:before="3"/>
        <w:ind w:left="203" w:right="0"/>
        <w:jc w:val="left"/>
      </w:pPr>
      <w:r>
        <w:rPr>
          <w:color w:val="231F20"/>
          <w:w w:val="90"/>
        </w:rPr>
        <w:t>Tax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deduction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w w:val="83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thereon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deduction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w w:val="83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thereon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deduction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w w:val="83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thereon</w:t>
      </w:r>
      <w:r>
        <w:rPr/>
      </w:r>
    </w:p>
    <w:p>
      <w:pPr>
        <w:pStyle w:val="BodyText"/>
        <w:spacing w:line="204" w:lineRule="auto"/>
        <w:ind w:left="3914" w:right="264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(Appeal)</w:t>
      </w:r>
      <w:r>
        <w:rPr/>
      </w:r>
    </w:p>
    <w:p>
      <w:pPr>
        <w:pStyle w:val="BodyText"/>
        <w:tabs>
          <w:tab w:pos="3857" w:val="left" w:leader="none"/>
        </w:tabs>
        <w:spacing w:line="197" w:lineRule="exact"/>
        <w:ind w:left="690" w:right="0"/>
        <w:jc w:val="left"/>
      </w:pPr>
      <w:r>
        <w:rPr>
          <w:color w:val="231F20"/>
          <w:w w:val="95"/>
        </w:rPr>
        <w:t>581,668 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2005</w:t>
        <w:tab/>
      </w:r>
      <w:r>
        <w:rPr>
          <w:color w:val="231F20"/>
          <w:w w:val="90"/>
        </w:rPr>
        <w:t>Appellate 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Tribunal,</w:t>
      </w:r>
      <w:r>
        <w:rPr/>
      </w:r>
    </w:p>
    <w:p>
      <w:pPr>
        <w:pStyle w:val="BodyText"/>
        <w:spacing w:line="217" w:lineRule="exact"/>
        <w:ind w:left="690" w:right="0" w:firstLine="3224"/>
        <w:jc w:val="left"/>
      </w:pPr>
      <w:r>
        <w:rPr>
          <w:color w:val="231F20"/>
        </w:rPr>
        <w:t>Bangalore</w:t>
      </w:r>
      <w:r>
        <w:rPr/>
      </w:r>
    </w:p>
    <w:p>
      <w:pPr>
        <w:pStyle w:val="BodyText"/>
        <w:tabs>
          <w:tab w:pos="3857" w:val="left" w:leader="none"/>
        </w:tabs>
        <w:spacing w:line="217" w:lineRule="exact" w:before="173"/>
        <w:ind w:left="690" w:right="0"/>
        <w:jc w:val="left"/>
      </w:pPr>
      <w:r>
        <w:rPr>
          <w:color w:val="231F20"/>
          <w:w w:val="95"/>
        </w:rPr>
        <w:t>616,622 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2005</w:t>
        <w:tab/>
      </w:r>
      <w:r>
        <w:rPr>
          <w:color w:val="231F20"/>
          <w:w w:val="90"/>
        </w:rPr>
        <w:t>Appellate 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Tribunal,</w:t>
      </w:r>
      <w:r>
        <w:rPr/>
      </w:r>
    </w:p>
    <w:p>
      <w:pPr>
        <w:pStyle w:val="BodyText"/>
        <w:tabs>
          <w:tab w:pos="3858" w:val="left" w:leader="none"/>
        </w:tabs>
        <w:spacing w:line="208" w:lineRule="exact" w:before="6"/>
        <w:ind w:left="73" w:right="600" w:firstLine="3840"/>
        <w:jc w:val="left"/>
      </w:pPr>
      <w:r>
        <w:rPr>
          <w:color w:val="231F20"/>
        </w:rPr>
        <w:t>Bangalore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1,393,274,244</w:t>
      </w:r>
      <w:r>
        <w:rPr>
          <w:color w:val="231F20"/>
          <w:w w:val="95"/>
          <w:position w:val="7"/>
          <w:sz w:val="11"/>
        </w:rPr>
        <w:t>*#   </w:t>
      </w:r>
      <w:r>
        <w:rPr>
          <w:color w:val="231F20"/>
          <w:spacing w:val="3"/>
          <w:w w:val="95"/>
          <w:position w:val="7"/>
          <w:sz w:val="11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2007</w:t>
        <w:tab/>
      </w:r>
      <w:r>
        <w:rPr>
          <w:color w:val="231F20"/>
          <w:w w:val="90"/>
        </w:rPr>
        <w:t>Commissioner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tabs>
          <w:tab w:pos="3858" w:val="left" w:leader="none"/>
        </w:tabs>
        <w:spacing w:line="212" w:lineRule="auto"/>
        <w:ind w:left="541" w:right="264" w:firstLine="3374"/>
        <w:jc w:val="left"/>
      </w:pPr>
      <w:r>
        <w:rPr>
          <w:color w:val="231F20"/>
          <w:w w:val="90"/>
        </w:rPr>
        <w:t>Appeal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(Income‑tax)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4,778,705 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2007</w:t>
        <w:tab/>
      </w:r>
      <w:r>
        <w:rPr>
          <w:color w:val="231F20"/>
          <w:w w:val="90"/>
        </w:rPr>
        <w:t>Commissioner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tabs>
          <w:tab w:pos="3858" w:val="left" w:leader="none"/>
        </w:tabs>
        <w:spacing w:line="212" w:lineRule="auto"/>
        <w:ind w:left="541" w:right="264" w:firstLine="3374"/>
        <w:jc w:val="left"/>
      </w:pPr>
      <w:r>
        <w:rPr>
          <w:color w:val="231F20"/>
          <w:w w:val="90"/>
        </w:rPr>
        <w:t>Appeal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(Income‑tax)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2,226,960 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2006</w:t>
        <w:tab/>
      </w:r>
      <w:r>
        <w:rPr>
          <w:color w:val="231F20"/>
          <w:w w:val="90"/>
        </w:rPr>
        <w:t>Commissioner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tabs>
          <w:tab w:pos="3858" w:val="left" w:leader="none"/>
        </w:tabs>
        <w:spacing w:line="212" w:lineRule="auto"/>
        <w:ind w:left="440" w:right="264" w:firstLine="3474"/>
        <w:jc w:val="left"/>
      </w:pPr>
      <w:r>
        <w:rPr>
          <w:color w:val="231F20"/>
          <w:w w:val="90"/>
        </w:rPr>
        <w:t>Appeal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(Income‑tax)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52,547,270 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2009</w:t>
        <w:tab/>
      </w:r>
      <w:r>
        <w:rPr>
          <w:color w:val="231F20"/>
          <w:w w:val="90"/>
        </w:rPr>
        <w:t>Commissioner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spacing w:line="205" w:lineRule="exact"/>
        <w:ind w:left="0" w:right="266"/>
        <w:jc w:val="right"/>
      </w:pPr>
      <w:r>
        <w:rPr>
          <w:color w:val="231F20"/>
          <w:w w:val="90"/>
        </w:rPr>
        <w:t>Appeal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(Income‑tax)</w:t>
      </w:r>
      <w:r>
        <w:rPr/>
      </w:r>
    </w:p>
    <w:p>
      <w:pPr>
        <w:spacing w:after="0" w:line="205" w:lineRule="exact"/>
        <w:jc w:val="right"/>
        <w:sectPr>
          <w:type w:val="continuous"/>
          <w:pgSz w:w="11910" w:h="16840"/>
          <w:pgMar w:top="1580" w:bottom="280" w:left="980" w:right="560"/>
          <w:cols w:num="3" w:equalWidth="0">
            <w:col w:w="2502" w:space="40"/>
            <w:col w:w="2032" w:space="40"/>
            <w:col w:w="5756"/>
          </w:cols>
        </w:sectPr>
      </w:pPr>
    </w:p>
    <w:p>
      <w:pPr>
        <w:spacing w:line="235" w:lineRule="exact" w:before="82"/>
        <w:ind w:left="1061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*</w:t>
      </w:r>
      <w:r>
        <w:rPr>
          <w:rFonts w:ascii="Cambria"/>
          <w:color w:val="231F20"/>
          <w:spacing w:val="5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Net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SimSun"/>
          <w:color w:val="231F20"/>
          <w:w w:val="95"/>
          <w:sz w:val="18"/>
        </w:rPr>
        <w:t>`</w:t>
      </w:r>
      <w:r>
        <w:rPr>
          <w:rFonts w:ascii="SimSun"/>
          <w:color w:val="231F20"/>
          <w:spacing w:val="-59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50,000,000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paid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under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protest</w:t>
      </w:r>
      <w:r>
        <w:rPr>
          <w:rFonts w:ascii="Cambria"/>
          <w:sz w:val="18"/>
        </w:rPr>
      </w:r>
    </w:p>
    <w:p>
      <w:pPr>
        <w:spacing w:line="196" w:lineRule="exact" w:before="0"/>
        <w:ind w:left="1061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#</w:t>
      </w:r>
      <w:r>
        <w:rPr>
          <w:rFonts w:ascii="Cambria"/>
          <w:color w:val="231F20"/>
          <w:spacing w:val="10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A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stay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order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has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been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received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against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amount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disputed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hence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not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deposited</w:t>
      </w:r>
      <w:r>
        <w:rPr>
          <w:rFonts w:ascii="Cambria"/>
          <w:sz w:val="18"/>
        </w:rPr>
      </w:r>
    </w:p>
    <w:p>
      <w:pPr>
        <w:pStyle w:val="BodyText"/>
        <w:numPr>
          <w:ilvl w:val="0"/>
          <w:numId w:val="17"/>
        </w:numPr>
        <w:tabs>
          <w:tab w:pos="790" w:val="left" w:leader="none"/>
        </w:tabs>
        <w:spacing w:line="200" w:lineRule="exact" w:before="147" w:after="0"/>
        <w:ind w:left="846" w:right="165" w:hanging="681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accumulated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losses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preceding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year.</w:t>
      </w:r>
      <w:r>
        <w:rPr/>
      </w:r>
    </w:p>
    <w:p>
      <w:pPr>
        <w:pStyle w:val="BodyText"/>
        <w:numPr>
          <w:ilvl w:val="0"/>
          <w:numId w:val="17"/>
        </w:numPr>
        <w:tabs>
          <w:tab w:pos="790" w:val="left" w:leader="none"/>
        </w:tabs>
        <w:spacing w:line="240" w:lineRule="auto" w:before="162" w:after="0"/>
        <w:ind w:left="789" w:right="0" w:hanging="624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institution,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debenture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holder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90" w:val="left" w:leader="none"/>
        </w:tabs>
        <w:spacing w:line="200" w:lineRule="exact" w:before="0" w:after="0"/>
        <w:ind w:left="845" w:right="162" w:hanging="680"/>
        <w:jc w:val="both"/>
      </w:pPr>
      <w:r>
        <w:rPr>
          <w:color w:val="231F20"/>
          <w:w w:val="95"/>
        </w:rPr>
        <w:t>According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documents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records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advances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security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pledge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debentures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securities.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90" w:val="left" w:leader="none"/>
        </w:tabs>
        <w:spacing w:line="200" w:lineRule="exact" w:before="0" w:after="0"/>
        <w:ind w:left="845" w:right="165" w:hanging="680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opinion,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chit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nidhi/mutual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fund/society.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Therefore,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4(xiii)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00" w:lineRule="exact" w:before="0" w:after="0"/>
        <w:ind w:left="845" w:right="164" w:hanging="680"/>
        <w:jc w:val="left"/>
      </w:pP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opinion,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dealing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shares,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securities,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debentures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investments.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Accordingly,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4(xiv)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00" w:lineRule="exact" w:before="0" w:after="0"/>
        <w:ind w:left="845" w:right="164" w:hanging="680"/>
        <w:jc w:val="left"/>
      </w:pPr>
      <w:r>
        <w:rPr>
          <w:color w:val="231F20"/>
          <w:w w:val="95"/>
        </w:rPr>
        <w:t>According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guarantee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others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institutions.</w:t>
      </w:r>
      <w:r>
        <w:rPr/>
      </w: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40" w:lineRule="auto" w:before="162" w:after="0"/>
        <w:ind w:left="788" w:right="0" w:hanging="624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00" w:lineRule="exact" w:before="0" w:after="0"/>
        <w:ind w:left="845" w:right="165" w:hanging="681"/>
        <w:jc w:val="left"/>
      </w:pPr>
      <w:r>
        <w:rPr>
          <w:color w:val="231F20"/>
          <w:w w:val="95"/>
        </w:rPr>
        <w:t>According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examination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short‑term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long‑term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investment.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00" w:lineRule="exact" w:before="0" w:after="0"/>
        <w:ind w:left="844" w:right="165" w:hanging="68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preferential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allotment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register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maintained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301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Act.</w:t>
      </w:r>
      <w:r>
        <w:rPr/>
      </w: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40" w:lineRule="auto" w:before="162" w:after="0"/>
        <w:ind w:left="788" w:right="0" w:hanging="624"/>
        <w:jc w:val="left"/>
      </w:pPr>
      <w:r>
        <w:rPr>
          <w:color w:val="231F20"/>
          <w:w w:val="90"/>
        </w:rPr>
        <w:t>The Company did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 have 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outstanding debentures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 the year.</w:t>
      </w:r>
      <w:r>
        <w:rPr/>
      </w: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40" w:lineRule="auto" w:before="158" w:after="0"/>
        <w:ind w:left="788" w:right="0" w:hanging="624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 has not raised any money by public issue during the year.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numPr>
          <w:ilvl w:val="0"/>
          <w:numId w:val="17"/>
        </w:numPr>
        <w:tabs>
          <w:tab w:pos="789" w:val="left" w:leader="none"/>
        </w:tabs>
        <w:spacing w:line="200" w:lineRule="exact" w:before="0" w:after="0"/>
        <w:ind w:left="844" w:right="164" w:hanging="680"/>
        <w:jc w:val="both"/>
      </w:pPr>
      <w:r>
        <w:rPr>
          <w:color w:val="231F20"/>
          <w:w w:val="90"/>
        </w:rPr>
        <w:t>Based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procedures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performed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management,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noticed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year.</w:t>
      </w:r>
      <w:r>
        <w:rPr/>
      </w:r>
    </w:p>
    <w:p>
      <w:pPr>
        <w:pStyle w:val="Heading3"/>
        <w:spacing w:line="223" w:lineRule="exact" w:before="143"/>
        <w:ind w:left="107"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211" w:lineRule="exact" w:before="0"/>
        <w:ind w:left="10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22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23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22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23" w:lineRule="exact"/>
        <w:ind w:left="107"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14" w:lineRule="exact" w:before="173"/>
        <w:ind w:left="107"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216" w:lineRule="exact"/>
        <w:ind w:left="107"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27" w:lineRule="exact"/>
        <w:ind w:left="107"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20" w:lineRule="exact" w:before="169"/>
        <w:ind w:left="107" w:right="8698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after="0" w:line="220" w:lineRule="exact"/>
        <w:jc w:val="left"/>
        <w:sectPr>
          <w:type w:val="continuous"/>
          <w:pgSz w:w="11910" w:h="16840"/>
          <w:pgMar w:top="1580" w:bottom="280" w:left="980" w:right="560"/>
        </w:sectPr>
      </w:pPr>
    </w:p>
    <w:p>
      <w:pPr>
        <w:spacing w:line="325" w:lineRule="exact" w:before="38"/>
        <w:ind w:left="12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w w:val="95"/>
          <w:sz w:val="28"/>
        </w:rPr>
        <w:t>Balance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sheet</w:t>
      </w:r>
      <w:r>
        <w:rPr>
          <w:rFonts w:ascii="Lucida Sans"/>
          <w:sz w:val="28"/>
        </w:rPr>
      </w:r>
    </w:p>
    <w:p>
      <w:pPr>
        <w:spacing w:line="321" w:lineRule="exact" w:before="0"/>
        <w:ind w:left="1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sz w:val="28"/>
        </w:rPr>
        <w:t>as</w:t>
      </w:r>
      <w:r>
        <w:rPr>
          <w:rFonts w:ascii="Arial"/>
          <w:color w:val="231F20"/>
          <w:spacing w:val="-3"/>
          <w:sz w:val="28"/>
        </w:rPr>
        <w:t> </w:t>
      </w:r>
      <w:r>
        <w:rPr>
          <w:rFonts w:ascii="Arial"/>
          <w:color w:val="231F20"/>
          <w:sz w:val="28"/>
        </w:rPr>
        <w:t>at</w:t>
      </w:r>
      <w:r>
        <w:rPr>
          <w:rFonts w:ascii="Arial"/>
          <w:color w:val="231F20"/>
          <w:spacing w:val="-3"/>
          <w:sz w:val="28"/>
        </w:rPr>
        <w:t> March</w:t>
      </w:r>
      <w:r>
        <w:rPr>
          <w:rFonts w:ascii="Arial"/>
          <w:color w:val="231F20"/>
          <w:spacing w:val="-2"/>
          <w:sz w:val="28"/>
        </w:rPr>
        <w:t> </w:t>
      </w:r>
      <w:r>
        <w:rPr>
          <w:rFonts w:ascii="Arial"/>
          <w:color w:val="231F20"/>
          <w:sz w:val="28"/>
        </w:rPr>
        <w:t>31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0"/>
          <w:szCs w:val="1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7"/>
        <w:gridCol w:w="2047"/>
        <w:gridCol w:w="1389"/>
        <w:gridCol w:w="1708"/>
      </w:tblGrid>
      <w:tr>
        <w:trPr>
          <w:trHeight w:val="279" w:hRule="exact"/>
        </w:trPr>
        <w:tc>
          <w:tcPr>
            <w:tcW w:w="8432" w:type="dxa"/>
            <w:gridSpan w:val="3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88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416" w:hRule="exact"/>
        </w:trPr>
        <w:tc>
          <w:tcPr>
            <w:tcW w:w="499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76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Sources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0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Schedules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4" w:lineRule="auto"/>
              <w:ind w:left="323" w:right="3471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Shareholders’</w:t>
            </w:r>
            <w:r>
              <w:rPr>
                <w:rFonts w:ascii="Cambria" w:hAnsi="Cambria" w:cs="Cambria" w:eastAsia="Cambria"/>
                <w:color w:val="231F20"/>
                <w:spacing w:val="27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funds</w:t>
            </w:r>
            <w:r>
              <w:rPr>
                <w:rFonts w:ascii="Cambria" w:hAnsi="Cambria" w:cs="Cambria" w:eastAsia="Cambria"/>
                <w:color w:val="231F20"/>
                <w:w w:val="88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Share</w:t>
            </w:r>
            <w:r>
              <w:rPr>
                <w:rFonts w:ascii="Cambria" w:hAnsi="Cambria" w:cs="Cambria" w:eastAsia="Cambria"/>
                <w:color w:val="231F20"/>
                <w:spacing w:val="30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78"/>
              <w:ind w:right="3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78"/>
              <w:ind w:left="6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419,474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78"/>
              <w:ind w:left="9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419,274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application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money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pending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allotment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5" w:lineRule="exact"/>
              <w:ind w:right="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5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8,068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Reserves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and</w:t>
            </w:r>
            <w:r>
              <w:rPr>
                <w:rFonts w:ascii="Cambria"/>
                <w:color w:val="231F20"/>
                <w:spacing w:val="14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surplus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51,083,069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41,353,344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51,503,318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41,780,686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4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0" w:lineRule="exact" w:before="95"/>
              <w:ind w:left="39" w:right="3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Application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funds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Fixed</w:t>
            </w:r>
            <w:r>
              <w:rPr>
                <w:rFonts w:ascii="Cambria"/>
                <w:color w:val="231F20"/>
                <w:spacing w:val="1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Gross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5,987,155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4,879,784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Accumulated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2,897,560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2,814,052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Net</w:t>
            </w:r>
            <w:r>
              <w:rPr>
                <w:rFonts w:ascii="Cambria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3,089,595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2,065,732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work‑in‑progress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and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advances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639,699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1,304,106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3,729,294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3,369,838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7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3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Investments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3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3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7,292,365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3"/>
              <w:ind w:left="8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7,247,296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1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tax</w:t>
            </w:r>
            <w:r>
              <w:rPr>
                <w:rFonts w:ascii="Cambria"/>
                <w:color w:val="231F20"/>
                <w:spacing w:val="1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690,180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9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384,071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8" w:lineRule="exact" w:before="95"/>
              <w:ind w:left="323" w:right="2349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assets,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loans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Sundry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debtors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7,700,985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8,772,357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25,380,296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17,592,367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3,529,914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2,038,002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Loans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and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advances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9,902,925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8,484,297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08" w:lineRule="exact"/>
              <w:ind w:left="324" w:right="2015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provisions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76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1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46,514,120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5,781,923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36,887,023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17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5,322,888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3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Provisions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940,718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784,654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7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6,722,641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7" w:lineRule="exact"/>
              <w:ind w:left="8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6,107,542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39,791,479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30,779,481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827" w:hRule="exact"/>
        </w:trPr>
        <w:tc>
          <w:tcPr>
            <w:tcW w:w="4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Notes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9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51,503,318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41,780,686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tabs>
          <w:tab w:pos="5740" w:val="left" w:leader="none"/>
        </w:tabs>
        <w:spacing w:line="240" w:lineRule="auto" w:before="210"/>
        <w:ind w:left="120" w:right="0"/>
        <w:jc w:val="left"/>
      </w:pPr>
      <w:r>
        <w:rPr/>
        <w:pict>
          <v:group style="position:absolute;margin-left:33.539303pt;margin-top:-31.94166pt;width:508.05pt;height:33.6pt;mso-position-horizontal-relative:page;mso-position-vertical-relative:paragraph;z-index:-710128" coordorigin="671,-639" coordsize="10161,672">
            <v:group style="position:absolute;left:681;top:-639;width:5038;height:420" coordorigin="681,-639" coordsize="5038,420">
              <v:shape style="position:absolute;left:681;top:-639;width:5038;height:420" coordorigin="681,-639" coordsize="5038,420" path="m5719,-639l681,-639,681,-219,5719,-219,5719,-639xe" filled="true" fillcolor="#f8f8f8" stroked="false">
                <v:path arrowok="t"/>
                <v:fill type="solid"/>
              </v:shape>
            </v:group>
            <v:group style="position:absolute;left:5719;top:-639;width:1701;height:420" coordorigin="5719,-639" coordsize="1701,420">
              <v:shape style="position:absolute;left:5719;top:-639;width:1701;height:420" coordorigin="5719,-639" coordsize="1701,420" path="m7419,-639l5719,-639,5719,-219,7419,-219,7419,-639xe" filled="true" fillcolor="#f8f8f8" stroked="false">
                <v:path arrowok="t"/>
                <v:fill type="solid"/>
              </v:shape>
            </v:group>
            <v:group style="position:absolute;left:7419;top:-639;width:1701;height:420" coordorigin="7419,-639" coordsize="1701,420">
              <v:shape style="position:absolute;left:7419;top:-639;width:1701;height:420" coordorigin="7419,-639" coordsize="1701,420" path="m9120,-639l7419,-639,7419,-219,9120,-219,9120,-639xe" filled="true" fillcolor="#f8f8f8" stroked="false">
                <v:path arrowok="t"/>
                <v:fill type="solid"/>
              </v:shape>
            </v:group>
            <v:group style="position:absolute;left:9120;top:-639;width:1701;height:420" coordorigin="9120,-639" coordsize="1701,420">
              <v:shape style="position:absolute;left:9120;top:-639;width:1701;height:420" coordorigin="9120,-639" coordsize="1701,420" path="m10821,-639l9120,-639,9120,-219,10821,-219,10821,-639xe" filled="true" fillcolor="#f8f8f8" stroked="false">
                <v:path arrowok="t"/>
                <v:fill type="solid"/>
              </v:shape>
            </v:group>
            <v:group style="position:absolute;left:681;top:-219;width:10141;height:242" coordorigin="681,-219" coordsize="10141,242">
              <v:shape style="position:absolute;left:681;top:-219;width:10141;height:242" coordorigin="681,-219" coordsize="10141,242" path="m10821,-219l681,-219,681,22,10821,22,10821,-219xe" filled="true" fillcolor="#f8f8f8" stroked="false">
                <v:path arrowok="t"/>
                <v:fill type="solid"/>
              </v:shape>
            </v:group>
            <v:group style="position:absolute;left:681;top:22;width:10141;height:2" coordorigin="681,22" coordsize="10141,2">
              <v:shape style="position:absolute;left:681;top:22;width:10141;height:2" coordorigin="681,22" coordsize="10141,0" path="m681,22l10821,22e" filled="false" stroked="true" strokeweight="1.0pt" strokecolor="#808285">
                <v:path arrowok="t"/>
              </v:shape>
              <v:shape style="position:absolute;left:671;top:-639;width:10161;height:67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Garamond" w:hAnsi="Garamond" w:cs="Garamond" w:eastAsia="Garamond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10"/>
                        <w:rPr>
                          <w:rFonts w:ascii="Garamond" w:hAnsi="Garamond" w:cs="Garamond" w:eastAsia="Garamond"/>
                          <w:b/>
                          <w:bCs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6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schedules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referred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above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notes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form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integral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part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sheet.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  <w:tab/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</w:p>
    <w:p>
      <w:pPr>
        <w:spacing w:after="0" w:line="240" w:lineRule="auto"/>
        <w:rPr>
          <w:rFonts w:ascii="Cambria" w:hAnsi="Cambria" w:cs="Cambria" w:eastAsia="Cambria"/>
          <w:sz w:val="25"/>
          <w:szCs w:val="25"/>
        </w:rPr>
        <w:sectPr>
          <w:pgSz w:w="11910" w:h="16840"/>
          <w:pgMar w:header="0" w:footer="277" w:top="560" w:bottom="460" w:left="560" w:right="960"/>
        </w:sectPr>
      </w:pPr>
    </w:p>
    <w:p>
      <w:pPr>
        <w:pStyle w:val="Heading3"/>
        <w:spacing w:line="213" w:lineRule="exact"/>
        <w:ind w:left="120"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191" w:lineRule="exact" w:before="0"/>
        <w:ind w:left="120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20"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04" w:lineRule="exact"/>
        <w:ind w:left="12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left="120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20" w:right="45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Kale</w:t>
      </w:r>
      <w:r>
        <w:rPr>
          <w:b w:val="0"/>
        </w:rPr>
      </w:r>
    </w:p>
    <w:p>
      <w:pPr>
        <w:pStyle w:val="BodyText"/>
        <w:spacing w:line="213" w:lineRule="exact"/>
        <w:ind w:left="120" w:right="45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560" w:right="960"/>
          <w:cols w:num="3" w:equalWidth="0">
            <w:col w:w="3221" w:space="2398"/>
            <w:col w:w="2094" w:space="174"/>
            <w:col w:w="2503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Heading3"/>
        <w:spacing w:line="204" w:lineRule="exact"/>
        <w:ind w:left="120"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17" w:lineRule="exact"/>
        <w:ind w:left="120"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04" w:lineRule="exact"/>
        <w:ind w:left="12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left="120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20" w:right="45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left="120" w:right="45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560" w:right="960"/>
          <w:cols w:num="3" w:equalWidth="0">
            <w:col w:w="2032" w:space="3588"/>
            <w:col w:w="1821" w:space="446"/>
            <w:col w:w="2503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Heading3"/>
        <w:spacing w:line="200" w:lineRule="exact" w:before="94"/>
        <w:ind w:left="120" w:right="0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0" w:lineRule="exact" w:before="94"/>
        <w:ind w:left="120" w:right="3037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60" w:right="960"/>
          <w:cols w:num="2" w:equalWidth="0">
            <w:col w:w="1366" w:space="4254"/>
            <w:col w:w="4770"/>
          </w:cols>
        </w:sectPr>
      </w:pPr>
    </w:p>
    <w:p>
      <w:pPr>
        <w:pStyle w:val="Heading1"/>
        <w:spacing w:line="325" w:lineRule="exact"/>
        <w:ind w:right="0"/>
        <w:jc w:val="left"/>
        <w:rPr>
          <w:b w:val="0"/>
          <w:bCs w:val="0"/>
        </w:rPr>
      </w:pPr>
      <w:r>
        <w:rPr>
          <w:color w:val="231F20"/>
          <w:spacing w:val="-3"/>
          <w:w w:val="95"/>
        </w:rPr>
        <w:t>Profit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account</w:t>
      </w:r>
      <w:r>
        <w:rPr>
          <w:b w:val="0"/>
        </w:rPr>
      </w:r>
    </w:p>
    <w:p>
      <w:pPr>
        <w:pStyle w:val="Heading2"/>
        <w:spacing w:line="321" w:lineRule="exact"/>
        <w:ind w:right="0"/>
        <w:jc w:val="left"/>
      </w:pPr>
      <w:r>
        <w:rPr>
          <w:color w:val="231F20"/>
          <w:spacing w:val="-2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y</w:t>
      </w:r>
      <w:r>
        <w:rPr>
          <w:color w:val="231F20"/>
          <w:spacing w:val="-3"/>
        </w:rPr>
        <w:t>ear</w:t>
      </w:r>
      <w:r>
        <w:rPr>
          <w:color w:val="231F20"/>
          <w:spacing w:val="5"/>
        </w:rPr>
        <w:t> </w:t>
      </w:r>
      <w:r>
        <w:rPr>
          <w:color w:val="231F20"/>
        </w:rPr>
        <w:t>ended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March</w:t>
      </w:r>
      <w:r>
        <w:rPr>
          <w:color w:val="231F20"/>
          <w:spacing w:val="5"/>
        </w:rPr>
        <w:t> </w:t>
      </w:r>
      <w:r>
        <w:rPr>
          <w:color w:val="231F20"/>
        </w:rPr>
        <w:t>31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0" w:right="173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9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thousands,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except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per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share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data)</w:t>
      </w:r>
      <w:r>
        <w:rPr>
          <w:rFonts w:ascii="Cambria"/>
          <w:sz w:val="14"/>
        </w:rPr>
      </w:r>
    </w:p>
    <w:p>
      <w:pPr>
        <w:spacing w:line="240" w:lineRule="auto" w:before="0"/>
        <w:rPr>
          <w:rFonts w:ascii="Cambria" w:hAnsi="Cambria" w:cs="Cambria" w:eastAsia="Cambria"/>
          <w:sz w:val="3"/>
          <w:szCs w:val="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7"/>
        <w:gridCol w:w="2219"/>
        <w:gridCol w:w="1729"/>
        <w:gridCol w:w="1396"/>
      </w:tblGrid>
      <w:tr>
        <w:trPr>
          <w:trHeight w:val="320" w:hRule="exact"/>
        </w:trPr>
        <w:tc>
          <w:tcPr>
            <w:tcW w:w="480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21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0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Schedules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1" w:lineRule="exact"/>
              <w:ind w:left="9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1" w:lineRule="exact"/>
              <w:ind w:left="8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23,605,058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22,434,696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(11,606,021)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(11,734,660)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Gross profit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11,999,037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10,700,036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21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Operating 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Selling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marketing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(773,661)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(448,477)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General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administrative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(1,922,615)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(1,721,060)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(336,488)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(374,102)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8,966,273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8,156,397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2" w:lineRule="auto"/>
              <w:ind w:left="39" w:right="109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Provision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for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diminution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value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investment</w:t>
            </w:r>
            <w:r>
              <w:rPr>
                <w:rFonts w:ascii="Cambria" w:hAnsi="Cambria" w:cs="Cambria" w:eastAsia="Cambria"/>
                <w:color w:val="231F20"/>
                <w:w w:val="88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Non‑operating </w:t>
            </w:r>
            <w:r>
              <w:rPr>
                <w:rFonts w:ascii="Cambria" w:hAnsi="Cambria" w:cs="Cambria" w:eastAsia="Cambria"/>
                <w:color w:val="231F20"/>
                <w:spacing w:val="3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income </w:t>
            </w:r>
            <w:r>
              <w:rPr>
                <w:rFonts w:ascii="Cambria" w:hAnsi="Cambria" w:cs="Cambria" w:eastAsia="Cambria"/>
                <w:color w:val="231F20"/>
                <w:spacing w:val="3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(expenses)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9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(25,424)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1,364,154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49" w:right="0" w:firstLine="5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680,051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gain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(loss),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19,071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(1,363,733)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(expense),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19,798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2" w:lineRule="auto"/>
              <w:ind w:left="39" w:right="235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Current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tax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[Refer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note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14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schedule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10,343,872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(970,184)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7,473,682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(968,658)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Deferred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306,109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78,968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Fringe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benefit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24,496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for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9,679,797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6,608,488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account,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21,683,918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15,075,430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4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Surplus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carried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Balance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Sheet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31,363,715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21,683,918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9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6" w:lineRule="auto" w:before="60"/>
              <w:ind w:left="322" w:right="2009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Earnings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per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SimSun"/>
                <w:color w:val="231F20"/>
                <w:spacing w:val="-7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5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each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(in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Cambria"/>
                <w:color w:val="231F20"/>
                <w:w w:val="95"/>
                <w:sz w:val="20"/>
              </w:rPr>
              <w:t>)</w:t>
            </w:r>
            <w:r>
              <w:rPr>
                <w:rFonts w:ascii="Cambria"/>
                <w:color w:val="231F20"/>
                <w:w w:val="7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Basic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1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115.40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78.87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Diluted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115.23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78.72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Notes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4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tabs>
          <w:tab w:pos="5730" w:val="left" w:leader="none"/>
        </w:tabs>
        <w:spacing w:line="240" w:lineRule="auto" w:before="64"/>
        <w:ind w:left="110" w:right="0"/>
        <w:jc w:val="left"/>
      </w:pPr>
      <w:r>
        <w:rPr/>
        <w:pict>
          <v:group style="position:absolute;margin-left:53.381893pt;margin-top:-28.426956pt;width:508.55pt;height:22.35pt;mso-position-horizontal-relative:page;mso-position-vertical-relative:paragraph;z-index:-710080" coordorigin="1068,-569" coordsize="10171,447">
            <v:group style="position:absolute;left:1078;top:-569;width:5049;height:208" coordorigin="1078,-569" coordsize="5049,208">
              <v:shape style="position:absolute;left:1078;top:-569;width:5049;height:208" coordorigin="1078,-569" coordsize="5049,208" path="m6126,-569l1078,-569,1078,-361,6126,-361,6126,-569xe" filled="true" fillcolor="#f8f8f8" stroked="false">
                <v:path arrowok="t"/>
                <v:fill type="solid"/>
              </v:shape>
            </v:group>
            <v:group style="position:absolute;left:6126;top:-569;width:1701;height:208" coordorigin="6126,-569" coordsize="1701,208">
              <v:shape style="position:absolute;left:6126;top:-569;width:1701;height:208" coordorigin="6126,-569" coordsize="1701,208" path="m7826,-569l6126,-569,6126,-361,7826,-361,7826,-569xe" filled="true" fillcolor="#f8f8f8" stroked="false">
                <v:path arrowok="t"/>
                <v:fill type="solid"/>
              </v:shape>
            </v:group>
            <v:group style="position:absolute;left:7826;top:-569;width:1701;height:208" coordorigin="7826,-569" coordsize="1701,208">
              <v:shape style="position:absolute;left:7826;top:-569;width:1701;height:208" coordorigin="7826,-569" coordsize="1701,208" path="m9527,-569l7826,-569,7826,-361,9527,-361,9527,-569xe" filled="true" fillcolor="#f8f8f8" stroked="false">
                <v:path arrowok="t"/>
                <v:fill type="solid"/>
              </v:shape>
            </v:group>
            <v:group style="position:absolute;left:9527;top:-569;width:1701;height:208" coordorigin="9527,-569" coordsize="1701,208">
              <v:shape style="position:absolute;left:9527;top:-569;width:1701;height:208" coordorigin="9527,-569" coordsize="1701,208" path="m11228,-569l9527,-569,9527,-361,11228,-361,11228,-569xe" filled="true" fillcolor="#f8f8f8" stroked="false">
                <v:path arrowok="t"/>
                <v:fill type="solid"/>
              </v:shape>
            </v:group>
            <v:group style="position:absolute;left:1078;top:-361;width:10151;height:229" coordorigin="1078,-361" coordsize="10151,229">
              <v:shape style="position:absolute;left:1078;top:-361;width:10151;height:229" coordorigin="1078,-361" coordsize="10151,229" path="m11228,-361l1078,-361,1078,-132,11228,-132,11228,-361xe" filled="true" fillcolor="#f8f8f8" stroked="false">
                <v:path arrowok="t"/>
                <v:fill type="solid"/>
              </v:shape>
            </v:group>
            <v:group style="position:absolute;left:1078;top:-132;width:10151;height:2" coordorigin="1078,-132" coordsize="10151,2">
              <v:shape style="position:absolute;left:1078;top:-132;width:10151;height:2" coordorigin="1078,-132" coordsize="10151,0" path="m1078,-132l11228,-132e" filled="false" stroked="true" strokeweight="1.00003pt" strokecolor="#808285">
                <v:path arrowok="t"/>
              </v:shape>
              <v:shape style="position:absolute;left:1068;top:-569;width:10171;height:447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Garamond" w:hAnsi="Garamond" w:cs="Garamond" w:eastAsia="Garamond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66" w:right="0" w:firstLine="0"/>
                        <w:jc w:val="left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schedules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referred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above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notes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form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integral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part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profit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loss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account.</w:t>
                      </w:r>
                      <w:r>
                        <w:rPr>
                          <w:rFonts w:ascii="Cambri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  <w:tab/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</w:p>
    <w:p>
      <w:pPr>
        <w:spacing w:after="0" w:line="240" w:lineRule="auto"/>
        <w:rPr>
          <w:rFonts w:ascii="Cambria" w:hAnsi="Cambria" w:cs="Cambria" w:eastAsia="Cambria"/>
          <w:sz w:val="25"/>
          <w:szCs w:val="25"/>
        </w:rPr>
        <w:sectPr>
          <w:footerReference w:type="default" r:id="rId31"/>
          <w:footerReference w:type="even" r:id="rId32"/>
          <w:pgSz w:w="11910" w:h="16840"/>
          <w:pgMar w:footer="286" w:header="0" w:top="560" w:bottom="480" w:left="960" w:right="560"/>
        </w:sectPr>
      </w:pPr>
    </w:p>
    <w:p>
      <w:pPr>
        <w:pStyle w:val="Heading3"/>
        <w:spacing w:line="213" w:lineRule="exact"/>
        <w:ind w:left="110"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191" w:lineRule="exact" w:before="0"/>
        <w:ind w:left="110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10"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04" w:lineRule="exact"/>
        <w:ind w:left="11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left="110"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left="110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10" w:right="45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Kale</w:t>
      </w:r>
      <w:r>
        <w:rPr>
          <w:b w:val="0"/>
        </w:rPr>
      </w:r>
    </w:p>
    <w:p>
      <w:pPr>
        <w:pStyle w:val="BodyText"/>
        <w:spacing w:line="213" w:lineRule="exact"/>
        <w:ind w:left="110" w:right="45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60"/>
          <w:cols w:num="3" w:equalWidth="0">
            <w:col w:w="3211" w:space="2409"/>
            <w:col w:w="2083" w:space="185"/>
            <w:col w:w="2502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60"/>
        </w:sectPr>
      </w:pPr>
    </w:p>
    <w:p>
      <w:pPr>
        <w:pStyle w:val="Heading3"/>
        <w:spacing w:line="204" w:lineRule="exact"/>
        <w:ind w:left="110"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196" w:lineRule="exact"/>
        <w:ind w:left="110"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17" w:lineRule="exact"/>
        <w:ind w:left="110"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04" w:lineRule="exact"/>
        <w:ind w:left="11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left="110"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left="110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10" w:right="45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left="110" w:right="45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60"/>
          <w:cols w:num="3" w:equalWidth="0">
            <w:col w:w="2022" w:space="3598"/>
            <w:col w:w="1811" w:space="457"/>
            <w:col w:w="2502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60"/>
        </w:sectPr>
      </w:pPr>
    </w:p>
    <w:p>
      <w:pPr>
        <w:pStyle w:val="Heading3"/>
        <w:spacing w:line="200" w:lineRule="exact" w:before="94"/>
        <w:ind w:left="110" w:right="0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0" w:lineRule="exact" w:before="94"/>
        <w:ind w:left="110" w:right="3409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560"/>
          <w:cols w:num="2" w:equalWidth="0">
            <w:col w:w="1355" w:space="4264"/>
            <w:col w:w="4771"/>
          </w:cols>
        </w:sectPr>
      </w:pPr>
    </w:p>
    <w:p>
      <w:pPr>
        <w:spacing w:before="38"/>
        <w:ind w:left="12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1"/>
          <w:w w:val="95"/>
          <w:sz w:val="28"/>
        </w:rPr>
        <w:t>Sc</w:t>
      </w:r>
      <w:r>
        <w:rPr>
          <w:rFonts w:ascii="Lucida Sans"/>
          <w:b/>
          <w:color w:val="231F20"/>
          <w:spacing w:val="-2"/>
          <w:w w:val="95"/>
          <w:sz w:val="28"/>
        </w:rPr>
        <w:t>hedules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1"/>
          <w:w w:val="95"/>
          <w:sz w:val="28"/>
        </w:rPr>
        <w:t>annexed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to</w:t>
      </w:r>
      <w:r>
        <w:rPr>
          <w:rFonts w:ascii="Lucida Sans"/>
          <w:b/>
          <w:color w:val="231F20"/>
          <w:spacing w:val="-26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and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4"/>
          <w:w w:val="95"/>
          <w:sz w:val="28"/>
        </w:rPr>
        <w:t>forming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par</w:t>
      </w:r>
      <w:r>
        <w:rPr>
          <w:rFonts w:ascii="Lucida Sans"/>
          <w:b/>
          <w:color w:val="231F20"/>
          <w:spacing w:val="-2"/>
          <w:w w:val="95"/>
          <w:sz w:val="28"/>
        </w:rPr>
        <w:t>t</w:t>
      </w:r>
      <w:r>
        <w:rPr>
          <w:rFonts w:ascii="Lucida Sans"/>
          <w:b/>
          <w:color w:val="231F20"/>
          <w:spacing w:val="-26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of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the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accounts</w:t>
      </w:r>
      <w:r>
        <w:rPr>
          <w:rFonts w:ascii="Lucida Sans"/>
          <w:sz w:val="28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49"/>
        <w:ind w:left="0" w:right="201" w:firstLine="0"/>
        <w:jc w:val="right"/>
        <w:rPr>
          <w:rFonts w:ascii="Cambria" w:hAnsi="Cambria" w:cs="Cambria" w:eastAsia="Cambria"/>
          <w:sz w:val="14"/>
          <w:szCs w:val="14"/>
        </w:rPr>
      </w:pPr>
      <w:r>
        <w:rPr/>
        <w:pict>
          <v:group style="position:absolute;margin-left:34.039303pt;margin-top:12.61011pt;width:507.4pt;height:.1pt;mso-position-horizontal-relative:page;mso-position-vertical-relative:paragraph;z-index:8536" coordorigin="681,252" coordsize="10148,2">
            <v:shape style="position:absolute;left:681;top:252;width:10148;height:2" coordorigin="681,252" coordsize="10148,0" path="m681,252l10828,252e" filled="false" stroked="true" strokeweight="1.00003pt" strokecolor="#808285">
              <v:path arrowok="t"/>
            </v:shape>
            <w10:wrap type="none"/>
          </v:group>
        </w:pict>
      </w: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9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thousands,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except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share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data)</w:t>
      </w:r>
      <w:r>
        <w:rPr>
          <w:rFonts w:ascii="Cambria"/>
          <w:sz w:val="14"/>
        </w:rPr>
      </w:r>
    </w:p>
    <w:p>
      <w:pPr>
        <w:spacing w:after="0"/>
        <w:jc w:val="right"/>
        <w:rPr>
          <w:rFonts w:ascii="Cambria" w:hAnsi="Cambria" w:cs="Cambria" w:eastAsia="Cambria"/>
          <w:sz w:val="14"/>
          <w:szCs w:val="14"/>
        </w:rPr>
        <w:sectPr>
          <w:pgSz w:w="11910" w:h="16840"/>
          <w:pgMar w:header="0" w:footer="277" w:top="560" w:bottom="460" w:left="560" w:right="960"/>
        </w:sectPr>
      </w:pPr>
    </w:p>
    <w:p>
      <w:pPr>
        <w:pStyle w:val="BodyText"/>
        <w:spacing w:line="200" w:lineRule="exact" w:before="16"/>
        <w:ind w:left="7232" w:right="0" w:firstLine="844"/>
        <w:jc w:val="right"/>
      </w:pP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16"/>
        <w:ind w:left="421" w:right="212" w:firstLine="844"/>
        <w:jc w:val="left"/>
      </w:pPr>
      <w:r>
        <w:rPr>
          <w:w w:val="95"/>
        </w:rPr>
        <w:br w:type="column"/>
      </w: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560" w:right="960"/>
          <w:cols w:num="2" w:equalWidth="0">
            <w:col w:w="8472" w:space="40"/>
            <w:col w:w="1878"/>
          </w:cols>
        </w:sectPr>
      </w:pPr>
    </w:p>
    <w:p>
      <w:pPr>
        <w:spacing w:line="240" w:lineRule="auto" w:before="5"/>
        <w:rPr>
          <w:rFonts w:ascii="Cambria" w:hAnsi="Cambria" w:cs="Cambria" w:eastAsia="Cambria"/>
          <w:sz w:val="11"/>
          <w:szCs w:val="11"/>
        </w:rPr>
      </w:pPr>
    </w:p>
    <w:p>
      <w:pPr>
        <w:spacing w:before="72"/>
        <w:ind w:left="205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Sc</w:t>
      </w:r>
      <w:r>
        <w:rPr>
          <w:rFonts w:ascii="Lucida Sans"/>
          <w:b/>
          <w:color w:val="231F20"/>
          <w:spacing w:val="-3"/>
          <w:w w:val="105"/>
          <w:sz w:val="18"/>
        </w:rPr>
        <w:t>hedule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1: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Share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capital</w:t>
      </w:r>
      <w:r>
        <w:rPr>
          <w:rFonts w:ascii="Lucida Sans"/>
          <w:sz w:val="18"/>
        </w:rPr>
      </w:r>
    </w:p>
    <w:p>
      <w:pPr>
        <w:spacing w:line="240" w:lineRule="auto" w:before="1"/>
        <w:rPr>
          <w:rFonts w:ascii="Lucida Sans" w:hAnsi="Lucida Sans" w:cs="Lucida Sans" w:eastAsia="Lucida Sans"/>
          <w:b/>
          <w:bCs/>
          <w:sz w:val="16"/>
          <w:szCs w:val="16"/>
        </w:rPr>
      </w:pPr>
    </w:p>
    <w:p>
      <w:pPr>
        <w:pStyle w:val="BodyText"/>
        <w:spacing w:line="205" w:lineRule="exact"/>
        <w:ind w:left="205" w:right="0"/>
        <w:jc w:val="left"/>
      </w:pPr>
      <w:r>
        <w:rPr>
          <w:color w:val="231F20"/>
        </w:rPr>
        <w:t>Authorised:</w:t>
      </w:r>
      <w:r>
        <w:rPr/>
      </w:r>
    </w:p>
    <w:p>
      <w:pPr>
        <w:pStyle w:val="BodyText"/>
        <w:tabs>
          <w:tab w:pos="7860" w:val="left" w:leader="none"/>
          <w:tab w:pos="9476" w:val="left" w:leader="none"/>
        </w:tabs>
        <w:spacing w:line="249" w:lineRule="exact"/>
        <w:ind w:left="206" w:right="0" w:hanging="1"/>
        <w:jc w:val="left"/>
      </w:pPr>
      <w:r>
        <w:rPr>
          <w:color w:val="231F20"/>
          <w:w w:val="95"/>
        </w:rPr>
        <w:t>100,000,000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100,000,000)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6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each</w:t>
        <w:tab/>
      </w:r>
      <w:r>
        <w:rPr>
          <w:color w:val="231F20"/>
          <w:w w:val="90"/>
        </w:rPr>
        <w:t>500,000</w:t>
        <w:tab/>
      </w:r>
      <w:r>
        <w:rPr>
          <w:color w:val="231F20"/>
        </w:rPr>
        <w:t>500,000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05" w:lineRule="exact"/>
        <w:ind w:left="206" w:right="0"/>
        <w:jc w:val="left"/>
      </w:pPr>
      <w:r>
        <w:rPr>
          <w:color w:val="231F20"/>
          <w:w w:val="90"/>
        </w:rPr>
        <w:t>Issued,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subscribed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fully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paid‑up:</w:t>
      </w:r>
      <w:r>
        <w:rPr/>
      </w:r>
    </w:p>
    <w:p>
      <w:pPr>
        <w:pStyle w:val="BodyText"/>
        <w:tabs>
          <w:tab w:pos="7860" w:val="left" w:leader="none"/>
          <w:tab w:pos="9476" w:val="left" w:leader="none"/>
        </w:tabs>
        <w:spacing w:line="249" w:lineRule="exact"/>
        <w:ind w:left="206" w:right="0"/>
        <w:jc w:val="left"/>
      </w:pPr>
      <w:r>
        <w:rPr>
          <w:color w:val="231F20"/>
          <w:w w:val="95"/>
        </w:rPr>
        <w:t>83,894,802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83,854,857)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5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each</w:t>
        <w:tab/>
      </w:r>
      <w:r>
        <w:rPr>
          <w:color w:val="231F20"/>
          <w:w w:val="90"/>
        </w:rPr>
        <w:t>419,474</w:t>
        <w:tab/>
      </w:r>
      <w:r>
        <w:rPr>
          <w:color w:val="231F20"/>
        </w:rPr>
        <w:t>419,274</w:t>
      </w:r>
      <w:r>
        <w:rPr/>
      </w:r>
    </w:p>
    <w:p>
      <w:pPr>
        <w:pStyle w:val="BodyText"/>
        <w:numPr>
          <w:ilvl w:val="0"/>
          <w:numId w:val="19"/>
        </w:numPr>
        <w:tabs>
          <w:tab w:pos="490" w:val="left" w:leader="none"/>
        </w:tabs>
        <w:spacing w:line="210" w:lineRule="auto" w:before="178" w:after="0"/>
        <w:ind w:left="489" w:right="612" w:hanging="283"/>
        <w:jc w:val="left"/>
      </w:pP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67,481,698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67,481,698)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2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(Mauritius)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Limited,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0"/>
          <w:numId w:val="19"/>
        </w:numPr>
        <w:tabs>
          <w:tab w:pos="490" w:val="left" w:leader="none"/>
        </w:tabs>
        <w:spacing w:line="188" w:lineRule="exact" w:before="0" w:after="0"/>
        <w:ind w:left="489" w:right="0" w:hanging="283"/>
        <w:jc w:val="left"/>
      </w:pP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62,121,800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62,121,800)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bonus</w:t>
      </w:r>
      <w:r>
        <w:rPr/>
      </w:r>
    </w:p>
    <w:p>
      <w:pPr>
        <w:pStyle w:val="BodyText"/>
        <w:spacing w:line="200" w:lineRule="exact"/>
        <w:ind w:left="489" w:right="0"/>
        <w:jc w:val="left"/>
      </w:pPr>
      <w:r>
        <w:rPr>
          <w:color w:val="231F20"/>
          <w:w w:val="90"/>
        </w:rPr>
        <w:t>shares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capitalising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account.</w:t>
      </w:r>
      <w:r>
        <w:rPr/>
      </w:r>
    </w:p>
    <w:p>
      <w:pPr>
        <w:pStyle w:val="BodyText"/>
        <w:numPr>
          <w:ilvl w:val="0"/>
          <w:numId w:val="19"/>
        </w:numPr>
        <w:tabs>
          <w:tab w:pos="490" w:val="left" w:leader="none"/>
        </w:tabs>
        <w:spacing w:line="217" w:lineRule="exact" w:before="0" w:after="0"/>
        <w:ind w:left="489" w:right="0" w:hanging="283"/>
        <w:jc w:val="left"/>
      </w:pPr>
      <w:r>
        <w:rPr>
          <w:color w:val="231F20"/>
          <w:w w:val="90"/>
        </w:rPr>
        <w:t>Refer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6(b)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unissued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shares.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4"/>
          <w:szCs w:val="4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5"/>
        <w:gridCol w:w="2933"/>
        <w:gridCol w:w="1399"/>
      </w:tblGrid>
      <w:tr>
        <w:trPr>
          <w:trHeight w:val="833" w:hRule="exact"/>
        </w:trPr>
        <w:tc>
          <w:tcPr>
            <w:tcW w:w="581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Sc</w:t>
            </w:r>
            <w:r>
              <w:rPr>
                <w:rFonts w:ascii="Lucida Sans"/>
                <w:b/>
                <w:color w:val="231F20"/>
                <w:spacing w:val="-3"/>
                <w:w w:val="105"/>
                <w:sz w:val="18"/>
              </w:rPr>
              <w:t>hedule</w:t>
            </w:r>
            <w:r>
              <w:rPr>
                <w:rFonts w:ascii="Lucida Sans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2:</w:t>
            </w:r>
            <w:r>
              <w:rPr>
                <w:rFonts w:ascii="Lucida Sans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Reser</w:t>
            </w:r>
            <w:r>
              <w:rPr>
                <w:rFonts w:ascii="Lucida Sans"/>
                <w:b/>
                <w:color w:val="231F20"/>
                <w:spacing w:val="-1"/>
                <w:w w:val="105"/>
                <w:sz w:val="18"/>
              </w:rPr>
              <w:t>v</w:t>
            </w: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es</w:t>
            </w:r>
            <w:r>
              <w:rPr>
                <w:rFonts w:ascii="Lucida Sans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and</w:t>
            </w:r>
            <w:r>
              <w:rPr>
                <w:rFonts w:ascii="Lucida Sans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surplus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Securities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premium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332" w:type="dxa"/>
            <w:gridSpan w:val="2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5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Balance,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9,524,235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9,454,648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Received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during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stock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35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49,928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69,587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Balance,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9,574,163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9,524,235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5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General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reserve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10,145,191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10,145,191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5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31,363,715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21,683,918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57" w:hRule="exact"/>
        </w:trPr>
        <w:tc>
          <w:tcPr>
            <w:tcW w:w="581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93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51,083,069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41,353,344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spacing w:before="46"/>
        <w:ind w:left="158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/>
        <w:pict>
          <v:shape style="position:absolute;margin-left:16.280012pt;margin-top:552.888672pt;width:9pt;height:9.4pt;mso-position-horizontal-relative:page;mso-position-vertical-relative:page;z-index:8560" type="#_x0000_t202" filled="false" stroked="false">
            <v:textbox inset="0,0,0,0" style="layout-flow:vertical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14"/>
                    </w:rPr>
                    <w:t>53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231F20"/>
          <w:spacing w:val="-2"/>
          <w:w w:val="105"/>
          <w:sz w:val="18"/>
        </w:rPr>
        <w:t>Sc</w:t>
      </w:r>
      <w:r>
        <w:rPr>
          <w:rFonts w:ascii="Lucida Sans"/>
          <w:b/>
          <w:color w:val="231F20"/>
          <w:spacing w:val="-3"/>
          <w:w w:val="105"/>
          <w:sz w:val="18"/>
        </w:rPr>
        <w:t>hedule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3: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Fix</w:t>
      </w:r>
      <w:r>
        <w:rPr>
          <w:rFonts w:ascii="Lucida Sans"/>
          <w:b/>
          <w:color w:val="231F20"/>
          <w:spacing w:val="-3"/>
          <w:w w:val="105"/>
          <w:sz w:val="18"/>
        </w:rPr>
        <w:t>ed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assets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7"/>
          <w:szCs w:val="1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1421"/>
        <w:gridCol w:w="1105"/>
        <w:gridCol w:w="1253"/>
        <w:gridCol w:w="1453"/>
        <w:gridCol w:w="1327"/>
        <w:gridCol w:w="1671"/>
        <w:gridCol w:w="1351"/>
        <w:gridCol w:w="883"/>
        <w:gridCol w:w="1495"/>
        <w:gridCol w:w="1453"/>
      </w:tblGrid>
      <w:tr>
        <w:trPr>
          <w:trHeight w:val="218" w:hRule="exact"/>
        </w:trPr>
        <w:tc>
          <w:tcPr>
            <w:tcW w:w="192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single" w:sz="8" w:space="0" w:color="808285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Gross</w:t>
            </w:r>
            <w:r>
              <w:rPr>
                <w:rFonts w:ascii="Cambria"/>
                <w:color w:val="6D6E71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single" w:sz="8" w:space="0" w:color="808285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Depreciation</w:t>
            </w:r>
            <w:r>
              <w:rPr>
                <w:rFonts w:ascii="Cambria"/>
                <w:color w:val="6D6E71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49" w:type="dxa"/>
            <w:gridSpan w:val="2"/>
            <w:tcBorders>
              <w:top w:val="single" w:sz="8" w:space="0" w:color="808285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2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Additions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Sale/deletions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3414" w:val="left" w:leader="none"/>
              </w:tabs>
              <w:spacing w:line="203" w:lineRule="exact"/>
              <w:ind w:left="1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 </w:t>
            </w:r>
            <w:r>
              <w:rPr>
                <w:rFonts w:ascii="Cambria"/>
                <w:color w:val="6D6E71"/>
                <w:spacing w:val="2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Sale/deletions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April</w:t>
            </w:r>
            <w:r>
              <w:rPr>
                <w:rFonts w:ascii="Cambria"/>
                <w:color w:val="6D6E71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1,</w:t>
            </w:r>
            <w:r>
              <w:rPr>
                <w:rFonts w:ascii="Cambria"/>
                <w:color w:val="6D6E71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April</w:t>
            </w:r>
            <w:r>
              <w:rPr>
                <w:rFonts w:ascii="Cambria"/>
                <w:color w:val="6D6E71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1,</w:t>
            </w:r>
            <w:r>
              <w:rPr>
                <w:rFonts w:ascii="Cambria"/>
                <w:color w:val="6D6E71"/>
                <w:spacing w:val="-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25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Tangible</w:t>
            </w:r>
            <w:r>
              <w:rPr>
                <w:rFonts w:ascii="Cambria"/>
                <w:color w:val="6D6E71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2949" w:type="dxa"/>
            <w:gridSpan w:val="2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Freehold</w:t>
            </w:r>
            <w:r>
              <w:rPr>
                <w:rFonts w:ascii="Cambria"/>
                <w:color w:val="231F20"/>
                <w:spacing w:val="3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land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4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1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Improvement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2949" w:type="dxa"/>
            <w:gridSpan w:val="2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leasehold</w:t>
            </w:r>
            <w:r>
              <w:rPr>
                <w:rFonts w:ascii="Cambria"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premises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164,452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31,442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133,010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162,980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31,442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132,867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143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Buildings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2949" w:type="dxa"/>
            <w:gridSpan w:val="2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below]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1,133,714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845,202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1,978,916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177,362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3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60,520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121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237,882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1,741,034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956,352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Computer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equipment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1,288,825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158,093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123,855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1,323,063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1,204,988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87,894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123,855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-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1,169,027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154,036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83,837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Electrical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office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2949" w:type="dxa"/>
            <w:gridSpan w:val="2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equipment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762,733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197,319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43,668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916,384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481,829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3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92,570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43,500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530,899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385,485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280,904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Furniture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fixtures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527,869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160,374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45,403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642,840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365,536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75,273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45,403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395,406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247,434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162,333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4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Vehicles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under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2949" w:type="dxa"/>
            <w:gridSpan w:val="2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3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6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51,730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5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11,571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42,481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6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17,774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3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10,336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2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8,780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2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19,330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8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23,151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33,956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Intangible</w:t>
            </w:r>
            <w:r>
              <w:rPr>
                <w:rFonts w:ascii="Cambria"/>
                <w:color w:val="6D6E71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2949" w:type="dxa"/>
            <w:gridSpan w:val="2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Goodwill</w:t>
            </w:r>
            <w:r>
              <w:rPr>
                <w:rFonts w:ascii="Cambria"/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acquisition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197,473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197,473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197,473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2234" w:val="left" w:leader="none"/>
                <w:tab w:pos="3158" w:val="left" w:leader="none"/>
              </w:tabs>
              <w:spacing w:line="203" w:lineRule="exact"/>
              <w:ind w:left="10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197,473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Customer </w:t>
            </w:r>
            <w:r>
              <w:rPr>
                <w:rFonts w:ascii="Cambria"/>
                <w:color w:val="231F20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contracts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22,290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22,290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22,290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2234" w:val="left" w:leader="none"/>
                <w:tab w:pos="3258" w:val="left" w:leader="none"/>
              </w:tabs>
              <w:spacing w:line="203" w:lineRule="exact"/>
              <w:ind w:left="10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22,290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Product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IPR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138,619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138,619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137,224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2234" w:val="left" w:leader="none"/>
                <w:tab w:pos="3158" w:val="left" w:leader="none"/>
              </w:tabs>
              <w:spacing w:line="203" w:lineRule="exact"/>
              <w:ind w:left="6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1,395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138,619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1,395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5" w:hRule="exact"/>
        </w:trPr>
        <w:tc>
          <w:tcPr>
            <w:tcW w:w="192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PeopleSoft</w:t>
            </w:r>
            <w:r>
              <w:rPr>
                <w:rFonts w:ascii="Cambria"/>
                <w:color w:val="231F20"/>
                <w:spacing w:val="2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ERP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53,767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53,767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nil" w:sz="6" w:space="0" w:color="auto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46,596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2234" w:val="left" w:leader="none"/>
                <w:tab w:pos="3258" w:val="left" w:leader="none"/>
              </w:tabs>
              <w:spacing w:line="203" w:lineRule="exact"/>
              <w:ind w:left="6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7,171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53,767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7,171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192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4,879,784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2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1,363,310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255,939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5,987,155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2,814,052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1684" w:val="left" w:leader="none"/>
                <w:tab w:pos="3008" w:val="left" w:leader="none"/>
              </w:tabs>
              <w:spacing w:line="220" w:lineRule="exact"/>
              <w:ind w:left="4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336,488</w:t>
              <w:tab/>
              <w:t>252,980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2,897,560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3,089,595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2,065,732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30" w:hRule="exact"/>
        </w:trPr>
        <w:tc>
          <w:tcPr>
            <w:tcW w:w="1928" w:type="dxa"/>
            <w:vMerge w:val="restart"/>
            <w:tcBorders>
              <w:top w:val="single" w:sz="8" w:space="0" w:color="808285"/>
              <w:left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1" w:type="dxa"/>
            <w:vMerge w:val="restart"/>
            <w:tcBorders>
              <w:top w:val="single" w:sz="8" w:space="0" w:color="808285"/>
              <w:left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5,007,785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05" w:type="dxa"/>
            <w:vMerge w:val="restart"/>
            <w:tcBorders>
              <w:top w:val="single" w:sz="8" w:space="0" w:color="808285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4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85,678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3" w:type="dxa"/>
            <w:vMerge w:val="restart"/>
            <w:tcBorders>
              <w:top w:val="single" w:sz="8" w:space="0" w:color="808285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4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213,679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vMerge w:val="restart"/>
            <w:tcBorders>
              <w:top w:val="single" w:sz="8" w:space="0" w:color="808285"/>
              <w:left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4,879,784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7" w:type="dxa"/>
            <w:vMerge w:val="restart"/>
            <w:tcBorders>
              <w:top w:val="single" w:sz="8" w:space="0" w:color="808285"/>
              <w:left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3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2,641,693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905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1684" w:val="left" w:leader="none"/>
                <w:tab w:pos="3008" w:val="left" w:leader="none"/>
              </w:tabs>
              <w:spacing w:line="240" w:lineRule="auto" w:before="176"/>
              <w:ind w:left="4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374,102</w:t>
              <w:tab/>
              <w:t>201,743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2,814,052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5" w:type="dxa"/>
            <w:vMerge w:val="restart"/>
            <w:tcBorders>
              <w:top w:val="single" w:sz="8" w:space="0" w:color="808285"/>
              <w:left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6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639,699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vMerge w:val="restart"/>
            <w:tcBorders>
              <w:top w:val="single" w:sz="8" w:space="0" w:color="808285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6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1,304,106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1928" w:type="dxa"/>
            <w:vMerge/>
            <w:tcBorders>
              <w:left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421" w:type="dxa"/>
            <w:vMerge/>
            <w:tcBorders>
              <w:left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105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53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vMerge/>
            <w:tcBorders>
              <w:left w:val="nil" w:sz="6" w:space="0" w:color="auto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vMerge/>
            <w:tcBorders>
              <w:left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work‑in‑progress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and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advances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5" w:type="dxa"/>
            <w:vMerge/>
            <w:tcBorders>
              <w:left w:val="single" w:sz="8" w:space="0" w:color="808285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14" w:hRule="exact"/>
        </w:trPr>
        <w:tc>
          <w:tcPr>
            <w:tcW w:w="1928" w:type="dxa"/>
            <w:vMerge/>
            <w:tcBorders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421" w:type="dxa"/>
            <w:vMerge/>
            <w:tcBorders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105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53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3" w:type="dxa"/>
            <w:vMerge/>
            <w:tcBorders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327" w:type="dxa"/>
            <w:vMerge/>
            <w:tcBorders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905" w:type="dxa"/>
            <w:gridSpan w:val="3"/>
            <w:vMerge/>
            <w:tcBorders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3,729,294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3,369,838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2"/>
        <w:rPr>
          <w:rFonts w:ascii="Lucida Sans" w:hAnsi="Lucida Sans" w:cs="Lucida Sans" w:eastAsia="Lucida Sans"/>
          <w:b/>
          <w:bCs/>
          <w:sz w:val="10"/>
          <w:szCs w:val="10"/>
        </w:rPr>
      </w:pPr>
    </w:p>
    <w:p>
      <w:pPr>
        <w:spacing w:before="34"/>
        <w:ind w:left="158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sz w:val="18"/>
          <w:szCs w:val="18"/>
        </w:rPr>
        <w:t>Note: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Includes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10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(March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2010</w:t>
      </w:r>
      <w:r>
        <w:rPr>
          <w:rFonts w:ascii="Cambria" w:hAnsi="Cambria" w:cs="Cambria" w:eastAsia="Cambria"/>
          <w:color w:val="231F20"/>
          <w:spacing w:val="-24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–</w:t>
      </w:r>
      <w:r>
        <w:rPr>
          <w:rFonts w:ascii="Cambria" w:hAnsi="Cambria" w:cs="Cambria" w:eastAsia="Cambria"/>
          <w:color w:val="231F20"/>
          <w:spacing w:val="-24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10)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shares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5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5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50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each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Takshila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Building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No.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9,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Co‑op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Housing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Society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Limited,</w:t>
      </w:r>
      <w:r>
        <w:rPr>
          <w:rFonts w:ascii="Cambria" w:hAnsi="Cambria" w:cs="Cambria" w:eastAsia="Cambria"/>
          <w:color w:val="231F20"/>
          <w:spacing w:val="-9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Mumbai.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after="0"/>
        <w:jc w:val="left"/>
        <w:rPr>
          <w:rFonts w:ascii="Cambria" w:hAnsi="Cambria" w:cs="Cambria" w:eastAsia="Cambria"/>
          <w:sz w:val="18"/>
          <w:szCs w:val="18"/>
        </w:rPr>
        <w:sectPr>
          <w:footerReference w:type="default" r:id="rId33"/>
          <w:pgSz w:w="16840" w:h="11910" w:orient="landscape"/>
          <w:pgMar w:footer="0" w:header="0" w:top="1040" w:bottom="0" w:left="700" w:right="580"/>
        </w:sectPr>
      </w:pPr>
    </w:p>
    <w:p>
      <w:pPr>
        <w:pStyle w:val="BodyText"/>
        <w:spacing w:line="200" w:lineRule="exact" w:before="100"/>
        <w:ind w:left="7507" w:right="0" w:firstLine="844"/>
        <w:jc w:val="right"/>
      </w:pPr>
      <w:r>
        <w:rPr/>
        <w:pict>
          <v:group style="position:absolute;margin-left:34.039303pt;margin-top:4.595749pt;width:507.45pt;height:.1pt;mso-position-horizontal-relative:page;mso-position-vertical-relative:paragraph;z-index:8608" coordorigin="681,92" coordsize="10149,2">
            <v:shape style="position:absolute;left:681;top:92;width:10149;height:2" coordorigin="681,92" coordsize="10149,0" path="m681,92l10829,92e" filled="false" stroked="true" strokeweight="1.00003pt" strokecolor="#808285">
              <v:path arrowok="t"/>
            </v:shape>
            <w10:wrap type="none"/>
          </v:group>
        </w:pict>
      </w: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100"/>
        <w:ind w:left="166" w:right="232" w:firstLine="844"/>
        <w:jc w:val="left"/>
      </w:pPr>
      <w:r>
        <w:rPr>
          <w:w w:val="95"/>
        </w:rPr>
        <w:br w:type="column"/>
      </w: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spacing w:after="0" w:line="200" w:lineRule="exact"/>
        <w:jc w:val="left"/>
        <w:sectPr>
          <w:footerReference w:type="even" r:id="rId34"/>
          <w:footerReference w:type="default" r:id="rId35"/>
          <w:pgSz w:w="11910" w:h="16840"/>
          <w:pgMar w:footer="277" w:header="0" w:top="580" w:bottom="460" w:left="540" w:right="940"/>
          <w:cols w:num="2" w:equalWidth="0">
            <w:col w:w="8747" w:space="40"/>
            <w:col w:w="1643"/>
          </w:cols>
        </w:sectPr>
      </w:pPr>
    </w:p>
    <w:p>
      <w:pPr>
        <w:spacing w:line="240" w:lineRule="auto" w:before="7"/>
        <w:rPr>
          <w:rFonts w:ascii="Cambria" w:hAnsi="Cambria" w:cs="Cambria" w:eastAsia="Cambria"/>
          <w:sz w:val="11"/>
          <w:szCs w:val="11"/>
        </w:rPr>
      </w:pPr>
      <w:r>
        <w:rPr/>
        <w:pict>
          <v:group style="position:absolute;margin-left:34.039303pt;margin-top:725.713196pt;width:507.45pt;height:.1pt;mso-position-horizontal-relative:page;mso-position-vertical-relative:page;z-index:-710008" coordorigin="681,14514" coordsize="10149,2">
            <v:shape style="position:absolute;left:681;top:14514;width:10149;height:2" coordorigin="681,14514" coordsize="10149,0" path="m681,14514l10829,14514e" filled="false" stroked="true" strokeweight="1.0pt" strokecolor="#808285">
              <v:path arrowok="t"/>
            </v:shape>
            <w10:wrap type="none"/>
          </v:group>
        </w:pict>
      </w:r>
    </w:p>
    <w:p>
      <w:pPr>
        <w:spacing w:before="72"/>
        <w:ind w:left="18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Sc</w:t>
      </w:r>
      <w:r>
        <w:rPr>
          <w:rFonts w:ascii="Lucida Sans"/>
          <w:b/>
          <w:color w:val="231F20"/>
          <w:spacing w:val="-3"/>
          <w:w w:val="105"/>
          <w:sz w:val="18"/>
        </w:rPr>
        <w:t>hedule</w:t>
      </w:r>
      <w:r>
        <w:rPr>
          <w:rFonts w:ascii="Lucida Sans"/>
          <w:b/>
          <w:color w:val="231F20"/>
          <w:spacing w:val="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4:</w:t>
      </w:r>
      <w:r>
        <w:rPr>
          <w:rFonts w:ascii="Lucida Sans"/>
          <w:b/>
          <w:color w:val="231F20"/>
          <w:spacing w:val="2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Investments</w:t>
      </w:r>
      <w:r>
        <w:rPr>
          <w:rFonts w:ascii="Lucida Sans"/>
          <w:sz w:val="18"/>
        </w:rPr>
      </w: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11"/>
          <w:szCs w:val="11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"/>
        <w:gridCol w:w="6997"/>
        <w:gridCol w:w="1699"/>
        <w:gridCol w:w="1227"/>
      </w:tblGrid>
      <w:tr>
        <w:trPr>
          <w:trHeight w:val="705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a.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i.</w:t>
            </w:r>
            <w:r>
              <w:rPr>
                <w:rFonts w:ascii="Arial"/>
                <w:sz w:val="18"/>
              </w:rPr>
            </w:r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62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w w:val="95"/>
                <w:sz w:val="18"/>
              </w:rPr>
              <w:t>Long</w:t>
            </w:r>
            <w:r>
              <w:rPr>
                <w:rFonts w:ascii="Lucida Sans"/>
                <w:b/>
                <w:color w:val="6D6E71"/>
                <w:spacing w:val="-22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t</w:t>
            </w:r>
            <w:r>
              <w:rPr>
                <w:rFonts w:ascii="Lucida Sans"/>
                <w:b/>
                <w:color w:val="6D6E71"/>
                <w:spacing w:val="-4"/>
                <w:w w:val="95"/>
                <w:sz w:val="18"/>
              </w:rPr>
              <w:t>er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m</w:t>
            </w:r>
            <w:r>
              <w:rPr>
                <w:rFonts w:ascii="Lucida Sans"/>
                <w:b/>
                <w:color w:val="6D6E71"/>
                <w:spacing w:val="-22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in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vestments</w:t>
            </w:r>
            <w:r>
              <w:rPr>
                <w:rFonts w:ascii="Lucida Sans"/>
                <w:b/>
                <w:color w:val="6D6E71"/>
                <w:spacing w:val="-21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(at</w:t>
            </w:r>
            <w:r>
              <w:rPr>
                <w:rFonts w:ascii="Lucida Sans"/>
                <w:b/>
                <w:color w:val="6D6E71"/>
                <w:spacing w:val="-22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cost)</w:t>
            </w:r>
            <w:r>
              <w:rPr>
                <w:rFonts w:ascii="Lucida Sans"/>
                <w:b/>
                <w:color w:val="6D6E71"/>
                <w:spacing w:val="-21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(unquot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ed)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w w:val="105"/>
                <w:sz w:val="18"/>
              </w:rPr>
              <w:t>T</w:t>
            </w:r>
            <w:r>
              <w:rPr>
                <w:rFonts w:ascii="Arial"/>
                <w:color w:val="231F20"/>
                <w:spacing w:val="-4"/>
                <w:w w:val="105"/>
                <w:sz w:val="18"/>
              </w:rPr>
              <w:t>rade</w:t>
            </w:r>
            <w:r>
              <w:rPr>
                <w:rFonts w:ascii="Arial"/>
                <w:sz w:val="18"/>
              </w:rPr>
            </w:r>
          </w:p>
        </w:tc>
        <w:tc>
          <w:tcPr>
            <w:tcW w:w="2925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EBZ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Online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25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242,240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242,240)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7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7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diminution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(45,000)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(45,000)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34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Login</w:t>
            </w:r>
            <w:r>
              <w:rPr>
                <w:rFonts w:ascii="Cambria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33,000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33,000)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EUR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6,593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6,593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3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5"/>
                <w:sz w:val="18"/>
              </w:rPr>
              <w:t>ii.</w:t>
            </w:r>
            <w:r>
              <w:rPr>
                <w:rFonts w:ascii="Arial"/>
                <w:sz w:val="18"/>
              </w:rPr>
            </w:r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6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In</w:t>
            </w:r>
            <w:r>
              <w:rPr>
                <w:rFonts w:ascii="Arial"/>
                <w:color w:val="231F20"/>
                <w:spacing w:val="-12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wholly</w:t>
            </w:r>
            <w:r>
              <w:rPr>
                <w:rFonts w:ascii="Arial"/>
                <w:color w:val="231F20"/>
                <w:spacing w:val="-12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owned</w:t>
            </w:r>
            <w:r>
              <w:rPr>
                <w:rFonts w:ascii="Arial"/>
                <w:color w:val="231F20"/>
                <w:spacing w:val="-11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subsidiaries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ASP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5,170,000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5,170,000)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7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7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46,104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46,104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diminution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(46,104)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(20,680)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34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25,424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140,000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140,000)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EUR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100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776,308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776,308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 Services Software Pte. 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250,000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250,000)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SGD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6,626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6,626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America,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Inc.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11(a)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</w:t>
            </w:r>
            <w:r>
              <w:rPr>
                <w:rFonts w:ascii="Cambria" w:hAnsi="Cambria" w:cs="Cambria" w:eastAsia="Cambria"/>
                <w:color w:val="231F20"/>
                <w:spacing w:val="-1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1)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USD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0.01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3,452,256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3,452,256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auto"/>
              <w:ind w:left="118" w:right="545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100 (March 31, 2010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100) Series A Convertible Participating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Preference Shares of</w:t>
            </w:r>
            <w:r>
              <w:rPr>
                <w:rFonts w:ascii="Cambria" w:hAnsi="Cambria" w:cs="Cambria" w:eastAsia="Cambria"/>
                <w:color w:val="231F20"/>
                <w:w w:val="86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USD</w:t>
            </w:r>
            <w:r>
              <w:rPr>
                <w:rFonts w:ascii="Cambria" w:hAnsi="Cambria" w:cs="Cambria" w:eastAsia="Cambria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0.01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2,839,487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2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2,839,487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(Shanghai)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45,505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45,505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100%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18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100%)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subscription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to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registered</w:t>
            </w:r>
            <w:r>
              <w:rPr>
                <w:rFonts w:ascii="Cambria" w:hAnsi="Cambria" w:cs="Cambria" w:eastAsia="Cambria"/>
                <w:color w:val="231F20"/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70,493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3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100%</w:t>
            </w:r>
            <w:r>
              <w:rPr>
                <w:rFonts w:ascii="Cambria" w:hAnsi="Cambria" w:cs="Cambria" w:eastAsia="Cambria"/>
                <w:color w:val="231F20"/>
                <w:spacing w:val="-2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3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Nil)</w:t>
            </w:r>
            <w:r>
              <w:rPr>
                <w:rFonts w:ascii="Cambria" w:hAnsi="Cambria" w:cs="Cambria" w:eastAsia="Cambria"/>
                <w:color w:val="231F20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subscription</w:t>
            </w:r>
            <w:r>
              <w:rPr>
                <w:rFonts w:ascii="Cambria" w:hAnsi="Cambria" w:cs="Cambria" w:eastAsia="Cambria"/>
                <w:color w:val="231F20"/>
                <w:spacing w:val="-2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to</w:t>
            </w:r>
            <w:r>
              <w:rPr>
                <w:rFonts w:ascii="Cambria" w:hAnsi="Cambria" w:cs="Cambria" w:eastAsia="Cambria"/>
                <w:color w:val="231F20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registered</w:t>
            </w:r>
            <w:r>
              <w:rPr>
                <w:rFonts w:ascii="Cambria" w:hAnsi="Cambria" w:cs="Cambria" w:eastAsia="Cambria"/>
                <w:color w:val="231F20"/>
                <w:spacing w:val="-2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ISP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Internet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Mauritius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11(b)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30,000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30,000)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USD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192,115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192,115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diminution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(120,000)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(120,000)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72,115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72,115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4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(OFSS)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Processing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1,300,000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1,300,000)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7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7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6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b.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2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Curr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ent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in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vestment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(at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cost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or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fair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value</w:t>
            </w:r>
            <w:r>
              <w:rPr>
                <w:rFonts w:ascii="Lucida Sans"/>
                <w:b/>
                <w:color w:val="6D6E71"/>
                <w:spacing w:val="-19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whichev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er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is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lo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w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er)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Non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trade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(quoted)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9%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Dhanalakshmi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Bonds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Series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VI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10)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bonds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1,000,000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8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7,292,365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7,247,296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Aggregate amount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 quoted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8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Aggregate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market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quoted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53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699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Aggregate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amount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 unquoted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7,282,383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7,237,314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0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Sc</w:t>
            </w:r>
            <w:r>
              <w:rPr>
                <w:rFonts w:ascii="Lucida Sans"/>
                <w:b/>
                <w:color w:val="231F20"/>
                <w:spacing w:val="-3"/>
                <w:w w:val="105"/>
                <w:sz w:val="18"/>
              </w:rPr>
              <w:t>hedule</w:t>
            </w:r>
            <w:r>
              <w:rPr>
                <w:rFonts w:ascii="Lucida Sans"/>
                <w:b/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5:</w:t>
            </w:r>
            <w:r>
              <w:rPr>
                <w:rFonts w:ascii="Lucida Sans"/>
                <w:b/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Deferred</w:t>
            </w:r>
            <w:r>
              <w:rPr>
                <w:rFonts w:ascii="Lucida Sans"/>
                <w:b/>
                <w:color w:val="231F20"/>
                <w:spacing w:val="-7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tax</w:t>
            </w:r>
            <w:r>
              <w:rPr>
                <w:rFonts w:ascii="Lucida Sans"/>
                <w:b/>
                <w:color w:val="231F20"/>
                <w:spacing w:val="-6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asset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Difference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between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book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6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154,326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4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174,216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Provision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for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compensated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absence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106,913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102,100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gratuity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115,179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78,317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247,234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26,663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6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Others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66,528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2,775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72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690,180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4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384,071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11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40" w:right="940"/>
        </w:sectPr>
      </w:pPr>
    </w:p>
    <w:p>
      <w:pPr>
        <w:pStyle w:val="BodyText"/>
        <w:spacing w:line="200" w:lineRule="exact" w:before="100"/>
        <w:ind w:left="7504" w:right="0" w:firstLine="844"/>
        <w:jc w:val="right"/>
        <w:rPr>
          <w:rFonts w:ascii="Cambria" w:hAnsi="Cambria" w:cs="Cambria" w:eastAsia="Cambria"/>
        </w:rPr>
      </w:pPr>
      <w:r>
        <w:rPr/>
        <w:pict>
          <v:group style="position:absolute;margin-left:53.881908pt;margin-top:4.595749pt;width:507.45pt;height:.1pt;mso-position-horizontal-relative:page;mso-position-vertical-relative:paragraph;z-index:8632" coordorigin="1078,92" coordsize="10149,2">
            <v:shape style="position:absolute;left:1078;top:92;width:10149;height:2" coordorigin="1078,92" coordsize="10149,0" path="m1078,92l11226,92e" filled="false" stroked="true" strokeweight="1.00003pt" strokecolor="#808285">
              <v:path arrowok="t"/>
            </v:shape>
            <w10:wrap type="none"/>
          </v:group>
        </w:pict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2011</w:t>
      </w:r>
      <w:r>
        <w:rPr>
          <w:rFonts w:ascii="Cambria"/>
        </w:rPr>
      </w:r>
    </w:p>
    <w:p>
      <w:pPr>
        <w:pStyle w:val="BodyText"/>
        <w:spacing w:line="200" w:lineRule="exact" w:before="100"/>
        <w:ind w:left="166" w:right="215" w:firstLine="844"/>
        <w:jc w:val="left"/>
        <w:rPr>
          <w:rFonts w:ascii="Cambria" w:hAnsi="Cambria" w:cs="Cambria" w:eastAsia="Cambria"/>
        </w:rPr>
      </w:pPr>
      <w:r>
        <w:rPr>
          <w:w w:val="95"/>
        </w:rPr>
        <w:br w:type="column"/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2010</w:t>
      </w:r>
      <w:r>
        <w:rPr>
          <w:rFonts w:ascii="Cambria"/>
        </w:rPr>
      </w:r>
    </w:p>
    <w:p>
      <w:pPr>
        <w:spacing w:after="0" w:line="200" w:lineRule="exact"/>
        <w:jc w:val="left"/>
        <w:rPr>
          <w:rFonts w:ascii="Cambria" w:hAnsi="Cambria" w:cs="Cambria" w:eastAsia="Cambria"/>
        </w:rPr>
        <w:sectPr>
          <w:pgSz w:w="11910" w:h="16840"/>
          <w:pgMar w:header="0" w:footer="286" w:top="580" w:bottom="480" w:left="940" w:right="560"/>
          <w:cols w:num="2" w:equalWidth="0">
            <w:col w:w="8744" w:space="40"/>
            <w:col w:w="1626"/>
          </w:cols>
        </w:sectPr>
      </w:pPr>
    </w:p>
    <w:p>
      <w:pPr>
        <w:spacing w:line="240" w:lineRule="auto" w:before="7"/>
        <w:rPr>
          <w:rFonts w:ascii="Cambria" w:hAnsi="Cambria" w:cs="Cambria" w:eastAsia="Cambria"/>
          <w:sz w:val="11"/>
          <w:szCs w:val="11"/>
        </w:rPr>
      </w:pPr>
    </w:p>
    <w:p>
      <w:pPr>
        <w:spacing w:before="62"/>
        <w:ind w:left="177" w:right="0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spacing w:val="-2"/>
          <w:w w:val="95"/>
          <w:sz w:val="18"/>
        </w:rPr>
        <w:t>Sc</w:t>
      </w:r>
      <w:r>
        <w:rPr>
          <w:rFonts w:ascii="Verdana"/>
          <w:b/>
          <w:color w:val="231F20"/>
          <w:spacing w:val="-3"/>
          <w:w w:val="95"/>
          <w:sz w:val="18"/>
        </w:rPr>
        <w:t>hedule</w:t>
      </w:r>
      <w:r>
        <w:rPr>
          <w:rFonts w:ascii="Verdana"/>
          <w:b/>
          <w:color w:val="231F20"/>
          <w:spacing w:val="-7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6:</w:t>
      </w:r>
      <w:r>
        <w:rPr>
          <w:rFonts w:ascii="Verdana"/>
          <w:b/>
          <w:color w:val="231F20"/>
          <w:spacing w:val="-6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Current</w:t>
      </w:r>
      <w:r>
        <w:rPr>
          <w:rFonts w:ascii="Verdana"/>
          <w:b/>
          <w:color w:val="231F20"/>
          <w:spacing w:val="-6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assets,</w:t>
      </w:r>
      <w:r>
        <w:rPr>
          <w:rFonts w:ascii="Verdana"/>
          <w:b/>
          <w:color w:val="231F20"/>
          <w:spacing w:val="-6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loans</w:t>
      </w:r>
      <w:r>
        <w:rPr>
          <w:rFonts w:ascii="Verdana"/>
          <w:b/>
          <w:color w:val="231F20"/>
          <w:spacing w:val="-6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and</w:t>
      </w:r>
      <w:r>
        <w:rPr>
          <w:rFonts w:ascii="Verdana"/>
          <w:b/>
          <w:color w:val="231F20"/>
          <w:spacing w:val="-7"/>
          <w:w w:val="95"/>
          <w:sz w:val="18"/>
        </w:rPr>
        <w:t> </w:t>
      </w:r>
      <w:r>
        <w:rPr>
          <w:rFonts w:ascii="Verdana"/>
          <w:b/>
          <w:color w:val="231F20"/>
          <w:spacing w:val="-1"/>
          <w:w w:val="95"/>
          <w:sz w:val="18"/>
        </w:rPr>
        <w:t>advances</w:t>
      </w:r>
      <w:r>
        <w:rPr>
          <w:rFonts w:ascii="Verdana"/>
          <w:sz w:val="18"/>
        </w:rPr>
      </w:r>
    </w:p>
    <w:p>
      <w:pPr>
        <w:spacing w:line="240" w:lineRule="auto" w:before="6"/>
        <w:rPr>
          <w:rFonts w:ascii="Verdana" w:hAnsi="Verdana" w:cs="Verdana" w:eastAsia="Verdana"/>
          <w:b/>
          <w:bCs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"/>
        <w:gridCol w:w="6967"/>
        <w:gridCol w:w="1679"/>
        <w:gridCol w:w="1242"/>
      </w:tblGrid>
      <w:tr>
        <w:trPr>
          <w:trHeight w:val="500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74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10"/>
                <w:sz w:val="18"/>
              </w:rPr>
              <w:t>a.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 w:before="73"/>
              <w:ind w:left="63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05"/>
                <w:sz w:val="18"/>
              </w:rPr>
              <w:t>Sundry</w:t>
            </w:r>
            <w:r>
              <w:rPr>
                <w:rFonts w:ascii="Book Antiqua"/>
                <w:b/>
                <w:color w:val="6D6E71"/>
                <w:spacing w:val="-14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pacing w:val="-1"/>
                <w:w w:val="105"/>
                <w:sz w:val="18"/>
              </w:rPr>
              <w:t>debtors</w:t>
            </w:r>
            <w:r>
              <w:rPr>
                <w:rFonts w:ascii="Book Antiqua"/>
                <w:b/>
                <w:color w:val="6D6E71"/>
                <w:spacing w:val="-13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pacing w:val="-1"/>
                <w:w w:val="105"/>
                <w:sz w:val="18"/>
              </w:rPr>
              <w:t>(unsecured)</w:t>
            </w:r>
            <w:r>
              <w:rPr>
                <w:rFonts w:ascii="Book Antiqua"/>
                <w:sz w:val="18"/>
              </w:rPr>
            </w:r>
          </w:p>
          <w:p>
            <w:pPr>
              <w:pStyle w:val="TableParagraph"/>
              <w:spacing w:line="219" w:lineRule="exact"/>
              <w:ind w:left="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Debts outstanding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period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exceeding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six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months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Considered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good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680,819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1,131,935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Considered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818,216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631,105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1,499,035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1,763,040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Other</w:t>
            </w:r>
            <w:r>
              <w:rPr>
                <w:rFonts w:ascii="Cambria" w:hAnsi="Cambria" w:cs="Cambria" w:eastAsia="Cambria"/>
                <w:color w:val="231F20"/>
                <w:spacing w:val="-1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debts‑considered</w:t>
            </w:r>
            <w:r>
              <w:rPr>
                <w:rFonts w:ascii="Cambria" w:hAnsi="Cambria" w:cs="Cambria" w:eastAsia="Cambria"/>
                <w:color w:val="231F20"/>
                <w:spacing w:val="-1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good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7,020,166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7,640,422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Other</w:t>
            </w:r>
            <w:r>
              <w:rPr>
                <w:rFonts w:ascii="Cambria" w:hAnsi="Cambria" w:cs="Cambria" w:eastAsia="Cambria"/>
                <w:color w:val="231F20"/>
                <w:spacing w:val="-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debts‑considered</w:t>
            </w:r>
            <w:r>
              <w:rPr>
                <w:rFonts w:ascii="Cambria" w:hAnsi="Cambria" w:cs="Cambria" w:eastAsia="Cambria"/>
                <w:color w:val="231F20"/>
                <w:spacing w:val="-8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doubtful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13,287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8,532,488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9,403,462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(831,503)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(631,105)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7,700,985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8,772,357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2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Amount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from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subsidiaries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6,272,523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6,836,323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 w:before="88"/>
              <w:ind w:left="74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05"/>
                <w:sz w:val="18"/>
              </w:rPr>
              <w:t>b.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 w:before="88"/>
              <w:ind w:left="63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05"/>
                <w:sz w:val="18"/>
              </w:rPr>
              <w:t>Cash</w:t>
            </w:r>
            <w:r>
              <w:rPr>
                <w:rFonts w:ascii="Book Antiqua"/>
                <w:b/>
                <w:color w:val="6D6E71"/>
                <w:spacing w:val="-11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w w:val="105"/>
                <w:sz w:val="18"/>
              </w:rPr>
              <w:t>and</w:t>
            </w:r>
            <w:r>
              <w:rPr>
                <w:rFonts w:ascii="Book Antiqua"/>
                <w:b/>
                <w:color w:val="6D6E71"/>
                <w:spacing w:val="-10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w w:val="105"/>
                <w:sz w:val="18"/>
              </w:rPr>
              <w:t>bank</w:t>
            </w:r>
            <w:r>
              <w:rPr>
                <w:rFonts w:ascii="Book Antiqua"/>
                <w:b/>
                <w:color w:val="6D6E71"/>
                <w:spacing w:val="-11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w w:val="105"/>
                <w:sz w:val="18"/>
              </w:rPr>
              <w:t>balances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 hand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469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Cheques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hand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Balances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with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currency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996,233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494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3,404,787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17,826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117,372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24,322,469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14,025,624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Margin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money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6,067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6,067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5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auto"/>
              <w:ind w:left="61" w:right="4186" w:firstLine="22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Unclaimed dividend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accounts</w:t>
            </w:r>
            <w:r>
              <w:rPr>
                <w:rFonts w:ascii="Cambria" w:hAnsi="Cambria" w:cs="Cambria" w:eastAsia="Cambria"/>
                <w:color w:val="231F20"/>
                <w:w w:val="86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Balances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with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non‑scheduled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banks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5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currency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3,457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Verdana" w:hAnsi="Verdana" w:cs="Verdana" w:eastAsia="Verdana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32,926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Verdana" w:hAnsi="Verdana" w:cs="Verdana" w:eastAsia="Verdana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36,175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currency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25,380,296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17,592,367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95"/>
              <w:ind w:left="287" w:right="4176" w:hanging="22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Balances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with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non‑scheduled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banks</w:t>
            </w:r>
            <w:r>
              <w:rPr>
                <w:rFonts w:ascii="Cambria" w:hAnsi="Cambria" w:cs="Cambria" w:eastAsia="Cambria"/>
                <w:color w:val="231F20"/>
                <w:w w:val="8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Citibank,</w:t>
            </w:r>
            <w:r>
              <w:rPr>
                <w:rFonts w:ascii="Cambria" w:hAnsi="Cambria" w:cs="Cambria" w:eastAsia="Cambria"/>
                <w:color w:val="231F20"/>
                <w:spacing w:val="1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Dubai</w:t>
            </w:r>
            <w:r>
              <w:rPr>
                <w:rFonts w:ascii="Cambria" w:hAnsi="Cambria" w:cs="Cambria" w:eastAsia="Cambria"/>
                <w:color w:val="231F20"/>
                <w:spacing w:val="1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current</w:t>
            </w:r>
            <w:r>
              <w:rPr>
                <w:rFonts w:ascii="Cambria" w:hAnsi="Cambria" w:cs="Cambria" w:eastAsia="Cambria"/>
                <w:color w:val="231F20"/>
                <w:spacing w:val="17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account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2,864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1,448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Citibank,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Dubai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Citibank,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Moscow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5,738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3,066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Central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Bank,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Libya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24,324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31,661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95"/>
              <w:ind w:left="287" w:right="3876" w:hanging="22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Maximum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held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during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Citibank,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Dubai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8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21,604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Verdana" w:hAnsi="Verdana" w:cs="Verdana" w:eastAsia="Verdana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28,337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Citibank,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Dubai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438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Citibank,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Moscow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13,516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8,657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Central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Bank,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Libya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108,745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31,866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 w:before="88"/>
              <w:ind w:left="74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10"/>
                <w:sz w:val="18"/>
              </w:rPr>
              <w:t>c.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 w:before="88"/>
              <w:ind w:left="63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05"/>
                <w:sz w:val="18"/>
              </w:rPr>
              <w:t>Other</w:t>
            </w:r>
            <w:r>
              <w:rPr>
                <w:rFonts w:ascii="Book Antiqua"/>
                <w:b/>
                <w:color w:val="6D6E71"/>
                <w:spacing w:val="12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pacing w:val="-3"/>
                <w:w w:val="105"/>
                <w:sz w:val="18"/>
              </w:rPr>
              <w:t>curr</w:t>
            </w:r>
            <w:r>
              <w:rPr>
                <w:rFonts w:ascii="Book Antiqua"/>
                <w:b/>
                <w:color w:val="6D6E71"/>
                <w:spacing w:val="-2"/>
                <w:w w:val="105"/>
                <w:sz w:val="18"/>
              </w:rPr>
              <w:t>ent</w:t>
            </w:r>
            <w:r>
              <w:rPr>
                <w:rFonts w:ascii="Book Antiqua"/>
                <w:b/>
                <w:color w:val="6D6E71"/>
                <w:spacing w:val="13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w w:val="105"/>
                <w:sz w:val="18"/>
              </w:rPr>
              <w:t>assets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auto"/>
              <w:ind w:left="289" w:right="5446" w:hanging="22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accrued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421,358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99,421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Loan</w:t>
            </w:r>
            <w:r>
              <w:rPr>
                <w:rFonts w:ascii="Cambria"/>
                <w:color w:val="231F20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to</w:t>
            </w:r>
            <w:r>
              <w:rPr>
                <w:rFonts w:ascii="Cambria"/>
                <w:color w:val="231F20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subsidiaries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116,273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111,049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Unbilled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2,992,283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1,820,552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2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6,980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3,529,914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2,038,002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 w:before="88"/>
              <w:ind w:left="74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05"/>
                <w:sz w:val="18"/>
              </w:rPr>
              <w:t>d.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 w:before="88"/>
              <w:ind w:left="63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05"/>
                <w:sz w:val="18"/>
              </w:rPr>
              <w:t>Loans and </w:t>
            </w:r>
            <w:r>
              <w:rPr>
                <w:rFonts w:ascii="Book Antiqua"/>
                <w:b/>
                <w:color w:val="6D6E71"/>
                <w:spacing w:val="-1"/>
                <w:w w:val="105"/>
                <w:sz w:val="18"/>
              </w:rPr>
              <w:t>advances</w:t>
            </w:r>
            <w:r>
              <w:rPr>
                <w:rFonts w:ascii="Book Antiqua"/>
                <w:b/>
                <w:color w:val="6D6E71"/>
                <w:spacing w:val="1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pacing w:val="-1"/>
                <w:w w:val="105"/>
                <w:sz w:val="18"/>
              </w:rPr>
              <w:t>(unsecured,</w:t>
            </w:r>
            <w:r>
              <w:rPr>
                <w:rFonts w:ascii="Book Antiqua"/>
                <w:b/>
                <w:color w:val="6D6E71"/>
                <w:spacing w:val="-4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pacing w:val="-1"/>
                <w:w w:val="105"/>
                <w:sz w:val="18"/>
              </w:rPr>
              <w:t>considered</w:t>
            </w:r>
            <w:r>
              <w:rPr>
                <w:rFonts w:ascii="Book Antiqua"/>
                <w:b/>
                <w:color w:val="6D6E71"/>
                <w:w w:val="105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pacing w:val="-1"/>
                <w:w w:val="105"/>
                <w:sz w:val="18"/>
              </w:rPr>
              <w:t>good)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Loan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subsidiaries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794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color w:val="231F20"/>
                <w:sz w:val="18"/>
              </w:rPr>
              <w:t>788,519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993,742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auto"/>
              <w:ind w:left="62" w:right="1718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Amount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recoverable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from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subsidiaries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recoverable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kind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received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premises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others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122,904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3,222,847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9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135,679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Verdana" w:hAnsi="Verdana" w:cs="Verdana" w:eastAsia="Verdana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3,230,937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Prepaid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114,430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186,258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552,139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457,344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Advance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tax,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net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provision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for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taxes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7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7,312,878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0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7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5,012,941)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1,767,453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1,580,675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MAT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credit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entitlement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3,334,633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1,899,662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696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9,902,925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8,484,297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940" w:right="560"/>
        </w:sectPr>
      </w:pPr>
    </w:p>
    <w:p>
      <w:pPr>
        <w:pStyle w:val="BodyText"/>
        <w:spacing w:line="200" w:lineRule="exact" w:before="100"/>
        <w:ind w:left="7507" w:right="0" w:firstLine="844"/>
        <w:jc w:val="right"/>
        <w:rPr>
          <w:rFonts w:ascii="Cambria" w:hAnsi="Cambria" w:cs="Cambria" w:eastAsia="Cambria"/>
        </w:rPr>
      </w:pPr>
      <w:r>
        <w:rPr/>
        <w:pict>
          <v:group style="position:absolute;margin-left:34.039303pt;margin-top:4.595749pt;width:507.45pt;height:.1pt;mso-position-horizontal-relative:page;mso-position-vertical-relative:paragraph;z-index:8656" coordorigin="681,92" coordsize="10149,2">
            <v:shape style="position:absolute;left:681;top:92;width:10149;height:2" coordorigin="681,92" coordsize="10149,0" path="m681,92l10829,92e" filled="false" stroked="true" strokeweight="1.00003pt" strokecolor="#808285">
              <v:path arrowok="t"/>
            </v:shape>
            <w10:wrap type="none"/>
          </v:group>
        </w:pict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2011</w:t>
      </w:r>
      <w:r>
        <w:rPr>
          <w:rFonts w:ascii="Cambria"/>
        </w:rPr>
      </w:r>
    </w:p>
    <w:p>
      <w:pPr>
        <w:pStyle w:val="BodyText"/>
        <w:spacing w:line="200" w:lineRule="exact" w:before="100"/>
        <w:ind w:left="166" w:right="212" w:firstLine="844"/>
        <w:jc w:val="left"/>
        <w:rPr>
          <w:rFonts w:ascii="Cambria" w:hAnsi="Cambria" w:cs="Cambria" w:eastAsia="Cambria"/>
        </w:rPr>
      </w:pPr>
      <w:r>
        <w:rPr>
          <w:w w:val="95"/>
        </w:rPr>
        <w:br w:type="column"/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2010</w:t>
      </w:r>
      <w:r>
        <w:rPr>
          <w:rFonts w:ascii="Cambria"/>
        </w:rPr>
      </w:r>
    </w:p>
    <w:p>
      <w:pPr>
        <w:spacing w:after="0" w:line="200" w:lineRule="exact"/>
        <w:jc w:val="left"/>
        <w:rPr>
          <w:rFonts w:ascii="Cambria" w:hAnsi="Cambria" w:cs="Cambria" w:eastAsia="Cambria"/>
        </w:rPr>
        <w:sectPr>
          <w:pgSz w:w="11910" w:h="16840"/>
          <w:pgMar w:header="0" w:footer="277" w:top="580" w:bottom="460" w:left="540" w:right="960"/>
          <w:cols w:num="2" w:equalWidth="0">
            <w:col w:w="8747" w:space="40"/>
            <w:col w:w="1623"/>
          </w:cols>
        </w:sectPr>
      </w:pPr>
    </w:p>
    <w:p>
      <w:pPr>
        <w:spacing w:line="240" w:lineRule="auto" w:before="7"/>
        <w:rPr>
          <w:rFonts w:ascii="Cambria" w:hAnsi="Cambria" w:cs="Cambria" w:eastAsia="Cambria"/>
          <w:sz w:val="11"/>
          <w:szCs w:val="11"/>
        </w:rPr>
      </w:pPr>
    </w:p>
    <w:p>
      <w:pPr>
        <w:spacing w:before="62"/>
        <w:ind w:left="180" w:right="0" w:firstLine="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color w:val="231F20"/>
          <w:spacing w:val="-2"/>
          <w:w w:val="95"/>
          <w:sz w:val="18"/>
        </w:rPr>
        <w:t>Sc</w:t>
      </w:r>
      <w:r>
        <w:rPr>
          <w:rFonts w:ascii="Verdana"/>
          <w:b/>
          <w:color w:val="231F20"/>
          <w:spacing w:val="-3"/>
          <w:w w:val="95"/>
          <w:sz w:val="18"/>
        </w:rPr>
        <w:t>hedule </w:t>
      </w:r>
      <w:r>
        <w:rPr>
          <w:rFonts w:ascii="Verdana"/>
          <w:b/>
          <w:color w:val="231F20"/>
          <w:w w:val="95"/>
          <w:sz w:val="18"/>
        </w:rPr>
        <w:t>7:</w:t>
      </w:r>
      <w:r>
        <w:rPr>
          <w:rFonts w:ascii="Verdana"/>
          <w:b/>
          <w:color w:val="231F20"/>
          <w:spacing w:val="-3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Current</w:t>
      </w:r>
      <w:r>
        <w:rPr>
          <w:rFonts w:ascii="Verdana"/>
          <w:b/>
          <w:color w:val="231F20"/>
          <w:spacing w:val="-3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liabilities</w:t>
      </w:r>
      <w:r>
        <w:rPr>
          <w:rFonts w:ascii="Verdana"/>
          <w:b/>
          <w:color w:val="231F20"/>
          <w:spacing w:val="-3"/>
          <w:w w:val="95"/>
          <w:sz w:val="18"/>
        </w:rPr>
        <w:t> </w:t>
      </w:r>
      <w:r>
        <w:rPr>
          <w:rFonts w:ascii="Verdana"/>
          <w:b/>
          <w:color w:val="231F20"/>
          <w:w w:val="95"/>
          <w:sz w:val="18"/>
        </w:rPr>
        <w:t>and</w:t>
      </w:r>
      <w:r>
        <w:rPr>
          <w:rFonts w:ascii="Verdana"/>
          <w:b/>
          <w:color w:val="231F20"/>
          <w:spacing w:val="-3"/>
          <w:w w:val="95"/>
          <w:sz w:val="18"/>
        </w:rPr>
        <w:t> </w:t>
      </w:r>
      <w:r>
        <w:rPr>
          <w:rFonts w:ascii="Verdana"/>
          <w:b/>
          <w:color w:val="231F20"/>
          <w:spacing w:val="-2"/>
          <w:w w:val="95"/>
          <w:sz w:val="18"/>
        </w:rPr>
        <w:t>pr</w:t>
      </w:r>
      <w:r>
        <w:rPr>
          <w:rFonts w:ascii="Verdana"/>
          <w:b/>
          <w:color w:val="231F20"/>
          <w:spacing w:val="-1"/>
          <w:w w:val="95"/>
          <w:sz w:val="18"/>
        </w:rPr>
        <w:t>ovisions</w:t>
      </w:r>
      <w:r>
        <w:rPr>
          <w:rFonts w:ascii="Verdana"/>
          <w:sz w:val="18"/>
        </w:rPr>
      </w:r>
    </w:p>
    <w:p>
      <w:pPr>
        <w:spacing w:line="240" w:lineRule="auto" w:before="6"/>
        <w:rPr>
          <w:rFonts w:ascii="Verdana" w:hAnsi="Verdana" w:cs="Verdana" w:eastAsia="Verdana"/>
          <w:b/>
          <w:bCs/>
          <w:sz w:val="11"/>
          <w:szCs w:val="11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"/>
        <w:gridCol w:w="6899"/>
        <w:gridCol w:w="1773"/>
        <w:gridCol w:w="1178"/>
      </w:tblGrid>
      <w:tr>
        <w:trPr>
          <w:trHeight w:val="500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w w:val="110"/>
                <w:sz w:val="18"/>
              </w:rPr>
              <w:t>a.</w:t>
            </w:r>
            <w:r>
              <w:rPr>
                <w:rFonts w:ascii="Book Antiqua"/>
                <w:sz w:val="18"/>
              </w:rPr>
            </w:r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 w:before="73"/>
              <w:ind w:left="67" w:right="0"/>
              <w:jc w:val="left"/>
              <w:rPr>
                <w:rFonts w:ascii="Book Antiqua" w:hAnsi="Book Antiqua" w:cs="Book Antiqua" w:eastAsia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6D6E71"/>
                <w:spacing w:val="-3"/>
                <w:sz w:val="18"/>
              </w:rPr>
              <w:t>Cur</w:t>
            </w:r>
            <w:r>
              <w:rPr>
                <w:rFonts w:ascii="Book Antiqua"/>
                <w:b/>
                <w:color w:val="6D6E71"/>
                <w:spacing w:val="-2"/>
                <w:sz w:val="18"/>
              </w:rPr>
              <w:t>rent</w:t>
            </w:r>
            <w:r>
              <w:rPr>
                <w:rFonts w:ascii="Book Antiqua"/>
                <w:b/>
                <w:color w:val="6D6E71"/>
                <w:spacing w:val="-10"/>
                <w:sz w:val="18"/>
              </w:rPr>
              <w:t> </w:t>
            </w:r>
            <w:r>
              <w:rPr>
                <w:rFonts w:ascii="Book Antiqua"/>
                <w:b/>
                <w:color w:val="6D6E71"/>
                <w:sz w:val="18"/>
              </w:rPr>
              <w:t>liabilities</w:t>
            </w:r>
            <w:r>
              <w:rPr>
                <w:rFonts w:ascii="Book Antiqua"/>
                <w:sz w:val="18"/>
              </w:rPr>
            </w:r>
          </w:p>
          <w:p>
            <w:pPr>
              <w:pStyle w:val="TableParagraph"/>
              <w:spacing w:line="219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Amount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2,013,689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Verdana" w:hAnsi="Verdana" w:cs="Verdana" w:eastAsia="Verdana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1,809,890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Accrued</w:t>
            </w:r>
            <w:r>
              <w:rPr>
                <w:rFonts w:ascii="Cambria"/>
                <w:color w:val="231F20"/>
                <w:spacing w:val="3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1,571,253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1,705,342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revenues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1,922,156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1,396,310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Sundry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creditors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93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Micro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small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enterprises</w:t>
            </w:r>
            <w:r>
              <w:rPr>
                <w:rFonts w:ascii="Cambria"/>
                <w:color w:val="231F20"/>
                <w:w w:val="90"/>
                <w:position w:val="7"/>
                <w:sz w:val="11"/>
              </w:rPr>
              <w:t>*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2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6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1,630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2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Others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9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62,404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5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19,119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Advances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from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customers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2,199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66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Investor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Education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Protection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credited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unclaimed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dividends</w:t>
            </w:r>
            <w:r>
              <w:rPr>
                <w:rFonts w:ascii="Cambria"/>
                <w:color w:val="231F20"/>
                <w:w w:val="90"/>
                <w:position w:val="7"/>
                <w:sz w:val="11"/>
              </w:rPr>
              <w:t>**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0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205,982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387,416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5,781,923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5,322,888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196" w:lineRule="exact" w:before="86"/>
        <w:ind w:left="463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position w:val="6"/>
          <w:sz w:val="10"/>
          <w:szCs w:val="10"/>
        </w:rPr>
        <w:t>*</w:t>
      </w:r>
      <w:r>
        <w:rPr>
          <w:rFonts w:ascii="Cambria" w:hAnsi="Cambria" w:cs="Cambria" w:eastAsia="Cambria"/>
          <w:color w:val="231F20"/>
          <w:spacing w:val="19"/>
          <w:w w:val="95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identification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Micro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Small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Enterprises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is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based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Management’s</w:t>
      </w:r>
      <w:r>
        <w:rPr>
          <w:rFonts w:ascii="Cambria" w:hAnsi="Cambria" w:cs="Cambria" w:eastAsia="Cambria"/>
          <w:color w:val="231F20"/>
          <w:spacing w:val="-23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knowledge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their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status.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96" w:lineRule="exact" w:before="0"/>
        <w:ind w:left="463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**</w:t>
      </w:r>
      <w:r>
        <w:rPr>
          <w:rFonts w:ascii="Cambria"/>
          <w:color w:val="231F20"/>
          <w:spacing w:val="3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There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is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no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amount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due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outstanding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at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balance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sheet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date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credited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Investor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Education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Protection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Fund.</w:t>
      </w:r>
      <w:r>
        <w:rPr>
          <w:rFonts w:ascii="Cambria"/>
          <w:sz w:val="18"/>
        </w:rPr>
      </w:r>
    </w:p>
    <w:p>
      <w:pPr>
        <w:spacing w:line="240" w:lineRule="auto" w:before="11"/>
        <w:rPr>
          <w:rFonts w:ascii="Cambria" w:hAnsi="Cambria" w:cs="Cambria" w:eastAsia="Cambria"/>
          <w:sz w:val="17"/>
          <w:szCs w:val="17"/>
        </w:rPr>
      </w:pPr>
    </w:p>
    <w:p>
      <w:pPr>
        <w:spacing w:before="0"/>
        <w:ind w:left="180" w:right="0" w:firstLine="0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b/>
          <w:color w:val="6D6E71"/>
          <w:sz w:val="18"/>
        </w:rPr>
        <w:t>b.  </w:t>
      </w:r>
      <w:r>
        <w:rPr>
          <w:rFonts w:ascii="Book Antiqua"/>
          <w:b/>
          <w:color w:val="6D6E71"/>
          <w:spacing w:val="7"/>
          <w:sz w:val="18"/>
        </w:rPr>
        <w:t> </w:t>
      </w:r>
      <w:r>
        <w:rPr>
          <w:rFonts w:ascii="Book Antiqua"/>
          <w:b/>
          <w:color w:val="6D6E71"/>
          <w:spacing w:val="-1"/>
          <w:sz w:val="18"/>
        </w:rPr>
        <w:t>Provisions</w:t>
      </w:r>
      <w:r>
        <w:rPr>
          <w:rFonts w:ascii="Book Antiqua"/>
          <w:sz w:val="18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8"/>
        <w:gridCol w:w="2265"/>
        <w:gridCol w:w="1441"/>
      </w:tblGrid>
      <w:tr>
        <w:trPr>
          <w:trHeight w:val="194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gratuity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354,998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255,412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For</w:t>
            </w:r>
            <w:r>
              <w:rPr>
                <w:rFonts w:ascii="Cambria"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compensated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absence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389,521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364,272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3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For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taxation,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net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advance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tax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8,679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4,885)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right="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196,199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6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164,970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940,718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784,654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727" w:hRule="exact"/>
        </w:trPr>
        <w:tc>
          <w:tcPr>
            <w:tcW w:w="647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Book Antiqua" w:hAnsi="Book Antiqua" w:cs="Book Antiqua" w:eastAsia="Book Antiqua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00" w:lineRule="exact"/>
              <w:ind w:left="920" w:right="103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Book Antiqua" w:hAnsi="Book Antiqua" w:cs="Book Antiqua" w:eastAsia="Book Antiqua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00" w:lineRule="exact"/>
              <w:ind w:left="101" w:right="98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7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left="74" w:right="0"/>
              <w:jc w:val="left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Sc</w:t>
            </w:r>
            <w:r>
              <w:rPr>
                <w:rFonts w:ascii="Verdana"/>
                <w:b/>
                <w:color w:val="231F20"/>
                <w:spacing w:val="-3"/>
                <w:w w:val="95"/>
                <w:sz w:val="18"/>
              </w:rPr>
              <w:t>hedule</w:t>
            </w:r>
            <w:r>
              <w:rPr>
                <w:rFonts w:ascii="Verdana"/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w w:val="95"/>
                <w:sz w:val="18"/>
              </w:rPr>
              <w:t>8:</w:t>
            </w:r>
            <w:r>
              <w:rPr>
                <w:rFonts w:ascii="Verdana"/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3"/>
                <w:w w:val="95"/>
                <w:sz w:val="18"/>
              </w:rPr>
              <w:t>Re</w:t>
            </w: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v</w:t>
            </w:r>
            <w:r>
              <w:rPr>
                <w:rFonts w:ascii="Verdana"/>
                <w:b/>
                <w:color w:val="231F20"/>
                <w:spacing w:val="-3"/>
                <w:w w:val="95"/>
                <w:sz w:val="18"/>
              </w:rPr>
              <w:t>enue</w:t>
            </w:r>
            <w:r>
              <w:rPr>
                <w:rFonts w:ascii="Verdana"/>
                <w:sz w:val="18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Product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licenses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related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2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16,154,850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15,475,421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solutions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consulting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3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7,450,208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6,959,275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23,605,058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22,434,696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47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Book Antiqua" w:hAnsi="Book Antiqua" w:cs="Book Antiqua" w:eastAsia="Book Antiqua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spacing w:val="-2"/>
                <w:sz w:val="18"/>
              </w:rPr>
              <w:t>Sc</w:t>
            </w:r>
            <w:r>
              <w:rPr>
                <w:rFonts w:ascii="Verdana"/>
                <w:b/>
                <w:color w:val="231F20"/>
                <w:spacing w:val="-3"/>
                <w:sz w:val="18"/>
              </w:rPr>
              <w:t>hedule</w:t>
            </w:r>
            <w:r>
              <w:rPr>
                <w:rFonts w:ascii="Verdana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Verdana"/>
                <w:b/>
                <w:color w:val="231F20"/>
                <w:sz w:val="18"/>
              </w:rPr>
              <w:t>9:</w:t>
            </w:r>
            <w:r>
              <w:rPr>
                <w:rFonts w:ascii="Verdana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Verdana"/>
                <w:b/>
                <w:color w:val="231F20"/>
                <w:sz w:val="18"/>
              </w:rPr>
              <w:t>Cost</w:t>
            </w:r>
            <w:r>
              <w:rPr>
                <w:rFonts w:ascii="Verdana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Verdana"/>
                <w:b/>
                <w:color w:val="231F20"/>
                <w:sz w:val="18"/>
              </w:rPr>
              <w:t>of</w:t>
            </w:r>
            <w:r>
              <w:rPr>
                <w:rFonts w:ascii="Verdana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3"/>
                <w:sz w:val="18"/>
              </w:rPr>
              <w:t>revenue</w:t>
            </w:r>
            <w:r>
              <w:rPr>
                <w:rFonts w:ascii="Verdana"/>
                <w:sz w:val="18"/>
              </w:rPr>
            </w:r>
          </w:p>
        </w:tc>
        <w:tc>
          <w:tcPr>
            <w:tcW w:w="226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Employee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3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9,787,488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9,703,180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related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(net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of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recoveries)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3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1,021,713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1,212,230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fees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699,291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636,257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Application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97,529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182,993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11,606,021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11,734,660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47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Book Antiqua" w:hAnsi="Book Antiqua" w:cs="Book Antiqua" w:eastAsia="Book Antiqua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Sc</w:t>
            </w:r>
            <w:r>
              <w:rPr>
                <w:rFonts w:ascii="Verdana"/>
                <w:b/>
                <w:color w:val="231F20"/>
                <w:spacing w:val="-3"/>
                <w:w w:val="95"/>
                <w:sz w:val="18"/>
              </w:rPr>
              <w:t>hedule</w:t>
            </w:r>
            <w:r>
              <w:rPr>
                <w:rFonts w:ascii="Verdana"/>
                <w:b/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5"/>
                <w:w w:val="95"/>
                <w:sz w:val="18"/>
              </w:rPr>
              <w:t>10:</w:t>
            </w:r>
            <w:r>
              <w:rPr>
                <w:rFonts w:ascii="Verdana"/>
                <w:b/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1"/>
                <w:w w:val="95"/>
                <w:sz w:val="18"/>
              </w:rPr>
              <w:t>Selling</w:t>
            </w:r>
            <w:r>
              <w:rPr>
                <w:rFonts w:ascii="Verdana"/>
                <w:b/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w w:val="95"/>
                <w:sz w:val="18"/>
              </w:rPr>
              <w:t>and</w:t>
            </w:r>
            <w:r>
              <w:rPr>
                <w:rFonts w:ascii="Verdana"/>
                <w:b/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1"/>
                <w:w w:val="95"/>
                <w:sz w:val="18"/>
              </w:rPr>
              <w:t>marketing</w:t>
            </w:r>
            <w:r>
              <w:rPr>
                <w:rFonts w:ascii="Verdana"/>
                <w:b/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e</w:t>
            </w:r>
            <w:r>
              <w:rPr>
                <w:rFonts w:ascii="Verdana"/>
                <w:b/>
                <w:color w:val="231F20"/>
                <w:spacing w:val="-1"/>
                <w:w w:val="95"/>
                <w:sz w:val="18"/>
              </w:rPr>
              <w:t>xpenses</w:t>
            </w:r>
            <w:r>
              <w:rPr>
                <w:rFonts w:ascii="Verdana"/>
                <w:sz w:val="18"/>
              </w:rPr>
            </w:r>
          </w:p>
        </w:tc>
        <w:tc>
          <w:tcPr>
            <w:tcW w:w="226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Employee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317,761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389,391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fees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13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95,310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(58,932)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Travelling </w:t>
            </w:r>
            <w:r>
              <w:rPr>
                <w:rFonts w:ascii="Cambria"/>
                <w:color w:val="231F20"/>
                <w:spacing w:val="1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101,707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84,870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Advertising 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1,712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765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debts,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reversals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199,524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(15,672)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6,849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Repairs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maintenance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2,890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2,602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Other</w:t>
            </w:r>
            <w:r>
              <w:rPr>
                <w:rFonts w:ascii="Cambria"/>
                <w:color w:val="231F20"/>
                <w:spacing w:val="3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54,717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38,604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773,661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448,477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47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Book Antiqua" w:hAnsi="Book Antiqua" w:cs="Book Antiqua" w:eastAsia="Book Antiqua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Verdana" w:hAnsi="Verdana" w:cs="Verdana" w:eastAsia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Sc</w:t>
            </w:r>
            <w:r>
              <w:rPr>
                <w:rFonts w:ascii="Verdana"/>
                <w:b/>
                <w:color w:val="231F20"/>
                <w:spacing w:val="-3"/>
                <w:w w:val="95"/>
                <w:sz w:val="18"/>
              </w:rPr>
              <w:t>hedule</w:t>
            </w:r>
            <w:r>
              <w:rPr>
                <w:rFonts w:ascii="Verdana"/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8"/>
                <w:w w:val="95"/>
                <w:sz w:val="18"/>
              </w:rPr>
              <w:t>11:</w:t>
            </w:r>
            <w:r>
              <w:rPr>
                <w:rFonts w:ascii="Verdana"/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w w:val="95"/>
                <w:sz w:val="18"/>
              </w:rPr>
              <w:t>General</w:t>
            </w:r>
            <w:r>
              <w:rPr>
                <w:rFonts w:ascii="Verdana"/>
                <w:b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w w:val="95"/>
                <w:sz w:val="18"/>
              </w:rPr>
              <w:t>and</w:t>
            </w:r>
            <w:r>
              <w:rPr>
                <w:rFonts w:ascii="Verdana"/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1"/>
                <w:w w:val="95"/>
                <w:sz w:val="18"/>
              </w:rPr>
              <w:t>administrativ</w:t>
            </w: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e</w:t>
            </w:r>
            <w:r>
              <w:rPr>
                <w:rFonts w:ascii="Verdana"/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Verdana"/>
                <w:b/>
                <w:color w:val="231F20"/>
                <w:spacing w:val="-2"/>
                <w:w w:val="95"/>
                <w:sz w:val="18"/>
              </w:rPr>
              <w:t>e</w:t>
            </w:r>
            <w:r>
              <w:rPr>
                <w:rFonts w:ascii="Verdana"/>
                <w:b/>
                <w:color w:val="231F20"/>
                <w:spacing w:val="-1"/>
                <w:w w:val="95"/>
                <w:sz w:val="18"/>
              </w:rPr>
              <w:t>xpenses</w:t>
            </w:r>
            <w:r>
              <w:rPr>
                <w:rFonts w:ascii="Verdana"/>
                <w:sz w:val="18"/>
              </w:rPr>
            </w:r>
          </w:p>
        </w:tc>
        <w:tc>
          <w:tcPr>
            <w:tcW w:w="226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Employee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416,075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521,482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583,351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391,663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fees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156,351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132,057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Power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186,459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185,737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Communication  </w:t>
            </w:r>
            <w:r>
              <w:rPr>
                <w:rFonts w:ascii="Cambria"/>
                <w:color w:val="231F20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114,490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134,973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Repairs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maintenance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99,777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122,251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Travelling </w:t>
            </w:r>
            <w:r>
              <w:rPr>
                <w:rFonts w:ascii="Cambria"/>
                <w:color w:val="231F20"/>
                <w:spacing w:val="1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40,357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49,317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12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325,755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9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183,580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4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3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1,922,615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1,721,060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40" w:right="960"/>
        </w:sectPr>
      </w:pPr>
    </w:p>
    <w:p>
      <w:pPr>
        <w:pStyle w:val="BodyText"/>
        <w:spacing w:line="200" w:lineRule="exact" w:before="100"/>
        <w:ind w:left="7500" w:right="0" w:firstLine="377"/>
        <w:jc w:val="right"/>
        <w:rPr>
          <w:rFonts w:ascii="Garamond" w:hAnsi="Garamond" w:cs="Garamond" w:eastAsia="Garamond"/>
        </w:rPr>
      </w:pPr>
      <w:r>
        <w:rPr/>
        <w:pict>
          <v:group style="position:absolute;margin-left:53.881908pt;margin-top:4.595749pt;width:507.2pt;height:.1pt;mso-position-horizontal-relative:page;mso-position-vertical-relative:paragraph;z-index:8704" coordorigin="1078,92" coordsize="10144,2">
            <v:shape style="position:absolute;left:1078;top:92;width:10144;height:2" coordorigin="1078,92" coordsize="10144,0" path="m1078,92l11221,92e" filled="false" stroked="true" strokeweight="1.00003pt" strokecolor="#808285">
              <v:path arrowok="t"/>
            </v:shape>
            <w10:wrap type="none"/>
          </v:group>
        </w:pict>
      </w:r>
      <w:r>
        <w:rPr>
          <w:rFonts w:ascii="Garamond"/>
          <w:color w:val="6D6E71"/>
        </w:rPr>
        <w:t>Year</w:t>
      </w:r>
      <w:r>
        <w:rPr>
          <w:rFonts w:ascii="Garamond"/>
          <w:color w:val="6D6E71"/>
          <w:spacing w:val="-22"/>
        </w:rPr>
        <w:t> </w:t>
      </w:r>
      <w:r>
        <w:rPr>
          <w:rFonts w:ascii="Garamond"/>
          <w:color w:val="6D6E71"/>
        </w:rPr>
        <w:t>ended</w:t>
      </w:r>
      <w:r>
        <w:rPr>
          <w:rFonts w:ascii="Garamond"/>
          <w:color w:val="6D6E71"/>
          <w:w w:val="97"/>
        </w:rPr>
        <w:t> </w:t>
      </w:r>
      <w:r>
        <w:rPr>
          <w:rFonts w:ascii="Garamond"/>
          <w:color w:val="6D6E71"/>
        </w:rPr>
        <w:t>March</w:t>
      </w:r>
      <w:r>
        <w:rPr>
          <w:rFonts w:ascii="Garamond"/>
          <w:color w:val="6D6E71"/>
          <w:spacing w:val="13"/>
        </w:rPr>
        <w:t> </w:t>
      </w:r>
      <w:r>
        <w:rPr>
          <w:rFonts w:ascii="Garamond"/>
          <w:color w:val="6D6E71"/>
        </w:rPr>
        <w:t>31,</w:t>
      </w:r>
      <w:r>
        <w:rPr>
          <w:rFonts w:ascii="Garamond"/>
          <w:color w:val="6D6E71"/>
          <w:spacing w:val="13"/>
        </w:rPr>
        <w:t> </w:t>
      </w:r>
      <w:r>
        <w:rPr>
          <w:rFonts w:ascii="Garamond"/>
          <w:color w:val="6D6E71"/>
        </w:rPr>
        <w:t>2011</w:t>
      </w:r>
      <w:r>
        <w:rPr>
          <w:rFonts w:ascii="Garamond"/>
        </w:rPr>
      </w:r>
    </w:p>
    <w:p>
      <w:pPr>
        <w:pStyle w:val="BodyText"/>
        <w:spacing w:line="200" w:lineRule="exact" w:before="100"/>
        <w:ind w:left="166" w:right="239" w:firstLine="377"/>
        <w:jc w:val="left"/>
        <w:rPr>
          <w:rFonts w:ascii="Garamond" w:hAnsi="Garamond" w:cs="Garamond" w:eastAsia="Garamond"/>
        </w:rPr>
      </w:pPr>
      <w:r>
        <w:rPr/>
        <w:br w:type="column"/>
      </w:r>
      <w:r>
        <w:rPr>
          <w:rFonts w:ascii="Garamond"/>
          <w:color w:val="6D6E71"/>
        </w:rPr>
        <w:t>Year</w:t>
      </w:r>
      <w:r>
        <w:rPr>
          <w:rFonts w:ascii="Garamond"/>
          <w:color w:val="6D6E71"/>
          <w:spacing w:val="-22"/>
        </w:rPr>
        <w:t> </w:t>
      </w:r>
      <w:r>
        <w:rPr>
          <w:rFonts w:ascii="Garamond"/>
          <w:color w:val="6D6E71"/>
        </w:rPr>
        <w:t>ended</w:t>
      </w:r>
      <w:r>
        <w:rPr>
          <w:rFonts w:ascii="Garamond"/>
          <w:color w:val="6D6E71"/>
          <w:w w:val="97"/>
        </w:rPr>
        <w:t> </w:t>
      </w:r>
      <w:r>
        <w:rPr>
          <w:rFonts w:ascii="Garamond"/>
          <w:color w:val="6D6E71"/>
        </w:rPr>
        <w:t>March</w:t>
      </w:r>
      <w:r>
        <w:rPr>
          <w:rFonts w:ascii="Garamond"/>
          <w:color w:val="6D6E71"/>
          <w:spacing w:val="13"/>
        </w:rPr>
        <w:t> </w:t>
      </w:r>
      <w:r>
        <w:rPr>
          <w:rFonts w:ascii="Garamond"/>
          <w:color w:val="6D6E71"/>
        </w:rPr>
        <w:t>31,</w:t>
      </w:r>
      <w:r>
        <w:rPr>
          <w:rFonts w:ascii="Garamond"/>
          <w:color w:val="6D6E71"/>
          <w:spacing w:val="13"/>
        </w:rPr>
        <w:t> </w:t>
      </w:r>
      <w:r>
        <w:rPr>
          <w:rFonts w:ascii="Garamond"/>
          <w:color w:val="6D6E71"/>
        </w:rPr>
        <w:t>2010</w:t>
      </w:r>
      <w:r>
        <w:rPr>
          <w:rFonts w:ascii="Garamond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</w:rPr>
        <w:sectPr>
          <w:pgSz w:w="11910" w:h="16840"/>
          <w:pgMar w:header="0" w:footer="286" w:top="580" w:bottom="480" w:left="940" w:right="540"/>
          <w:cols w:num="2" w:equalWidth="0">
            <w:col w:w="8740" w:space="40"/>
            <w:col w:w="1650"/>
          </w:cols>
        </w:sectPr>
      </w:pPr>
    </w:p>
    <w:p>
      <w:pPr>
        <w:spacing w:line="240" w:lineRule="auto" w:before="1"/>
        <w:rPr>
          <w:rFonts w:ascii="Garamond" w:hAnsi="Garamond" w:cs="Garamond" w:eastAsia="Garamond"/>
          <w:sz w:val="12"/>
          <w:szCs w:val="12"/>
        </w:rPr>
      </w:pPr>
    </w:p>
    <w:p>
      <w:pPr>
        <w:spacing w:before="45"/>
        <w:ind w:left="177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33"/>
          <w:sz w:val="18"/>
        </w:rPr>
        <w:t> </w:t>
      </w:r>
      <w:r>
        <w:rPr>
          <w:rFonts w:ascii="Arial Black"/>
          <w:b/>
          <w:color w:val="231F20"/>
          <w:spacing w:val="-2"/>
          <w:sz w:val="18"/>
        </w:rPr>
        <w:t>12:</w:t>
      </w:r>
      <w:r>
        <w:rPr>
          <w:rFonts w:ascii="Arial Black"/>
          <w:b/>
          <w:color w:val="231F20"/>
          <w:spacing w:val="-33"/>
          <w:sz w:val="18"/>
        </w:rPr>
        <w:t> </w:t>
      </w:r>
      <w:r>
        <w:rPr>
          <w:rFonts w:ascii="Arial Black"/>
          <w:b/>
          <w:color w:val="231F20"/>
          <w:sz w:val="18"/>
        </w:rPr>
        <w:t>Interest</w:t>
      </w:r>
      <w:r>
        <w:rPr>
          <w:rFonts w:ascii="Arial Black"/>
          <w:b/>
          <w:color w:val="231F20"/>
          <w:spacing w:val="-33"/>
          <w:sz w:val="18"/>
        </w:rPr>
        <w:t> </w:t>
      </w:r>
      <w:r>
        <w:rPr>
          <w:rFonts w:ascii="Arial Black"/>
          <w:b/>
          <w:color w:val="231F20"/>
          <w:sz w:val="18"/>
        </w:rPr>
        <w:t>income</w:t>
      </w:r>
      <w:r>
        <w:rPr>
          <w:rFonts w:ascii="Arial Black"/>
          <w:sz w:val="18"/>
        </w:rPr>
      </w: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13"/>
          <w:szCs w:val="13"/>
        </w:rPr>
      </w:pPr>
    </w:p>
    <w:p>
      <w:pPr>
        <w:pStyle w:val="BodyText"/>
        <w:spacing w:line="216" w:lineRule="exact"/>
        <w:ind w:left="17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Interest</w:t>
      </w:r>
      <w:r>
        <w:rPr>
          <w:rFonts w:ascii="Garamond"/>
          <w:color w:val="231F20"/>
          <w:spacing w:val="-29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</w:rPr>
      </w:r>
    </w:p>
    <w:p>
      <w:pPr>
        <w:pStyle w:val="BodyText"/>
        <w:tabs>
          <w:tab w:pos="7939" w:val="left" w:leader="none"/>
          <w:tab w:pos="9534" w:val="left" w:leader="none"/>
        </w:tabs>
        <w:spacing w:line="183" w:lineRule="exact"/>
        <w:ind w:left="460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Bank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deposits</w:t>
        <w:tab/>
      </w:r>
      <w:r>
        <w:rPr>
          <w:rFonts w:ascii="Garamond"/>
          <w:color w:val="231F20"/>
          <w:w w:val="105"/>
        </w:rPr>
        <w:t>1,355,470</w:t>
        <w:tab/>
        <w:t>640,288</w:t>
      </w:r>
      <w:r>
        <w:rPr>
          <w:rFonts w:ascii="Garamond"/>
        </w:rPr>
      </w:r>
    </w:p>
    <w:p>
      <w:pPr>
        <w:pStyle w:val="BodyText"/>
        <w:spacing w:line="244" w:lineRule="exact"/>
        <w:ind w:left="687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[Includes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tax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deducted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source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5"/>
        </w:rPr>
        <w:t> </w:t>
      </w:r>
      <w:r>
        <w:rPr>
          <w:rFonts w:ascii="Garamond" w:hAnsi="Garamond" w:cs="Garamond" w:eastAsia="Garamond"/>
          <w:color w:val="231F20"/>
        </w:rPr>
        <w:t>125,174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(March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2010</w:t>
      </w:r>
      <w:r>
        <w:rPr>
          <w:rFonts w:ascii="Garamond" w:hAnsi="Garamond" w:cs="Garamond" w:eastAsia="Garamond"/>
          <w:color w:val="231F20"/>
          <w:spacing w:val="-22"/>
        </w:rPr>
        <w:t> </w:t>
      </w:r>
      <w:r>
        <w:rPr>
          <w:rFonts w:ascii="Garamond" w:hAnsi="Garamond" w:cs="Garamond" w:eastAsia="Garamond"/>
          <w:color w:val="231F20"/>
        </w:rPr>
        <w:t>–</w:t>
      </w:r>
      <w:r>
        <w:rPr>
          <w:rFonts w:ascii="Garamond" w:hAnsi="Garamond" w:cs="Garamond" w:eastAsia="Garamond"/>
          <w:color w:val="231F20"/>
          <w:spacing w:val="-23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6"/>
        </w:rPr>
        <w:t> </w:t>
      </w:r>
      <w:r>
        <w:rPr>
          <w:rFonts w:ascii="Garamond" w:hAnsi="Garamond" w:cs="Garamond" w:eastAsia="Garamond"/>
          <w:color w:val="231F20"/>
        </w:rPr>
        <w:t>81,254)]</w:t>
      </w:r>
      <w:r>
        <w:rPr>
          <w:rFonts w:ascii="Garamond" w:hAnsi="Garamond" w:cs="Garamond" w:eastAsia="Garamond"/>
        </w:rPr>
      </w:r>
    </w:p>
    <w:p>
      <w:pPr>
        <w:pStyle w:val="BodyText"/>
        <w:tabs>
          <w:tab w:pos="8438" w:val="left" w:leader="none"/>
          <w:tab w:pos="10184" w:val="right" w:leader="none"/>
        </w:tabs>
        <w:spacing w:line="183" w:lineRule="exact"/>
        <w:ind w:left="460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  <w:w w:val="95"/>
        </w:rPr>
        <w:t>Bonds</w:t>
        <w:tab/>
      </w:r>
      <w:r>
        <w:rPr>
          <w:rFonts w:ascii="Garamond"/>
          <w:color w:val="231F20"/>
        </w:rPr>
        <w:t>900</w:t>
        <w:tab/>
        <w:t>900</w:t>
      </w:r>
      <w:r>
        <w:rPr>
          <w:rFonts w:ascii="Garamond"/>
        </w:rPr>
      </w:r>
    </w:p>
    <w:p>
      <w:pPr>
        <w:pStyle w:val="BodyText"/>
        <w:spacing w:line="253" w:lineRule="exact"/>
        <w:ind w:left="687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[Includes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tax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deducted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source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9"/>
        </w:rPr>
        <w:t> </w:t>
      </w:r>
      <w:r>
        <w:rPr>
          <w:rFonts w:ascii="Garamond" w:hAnsi="Garamond" w:cs="Garamond" w:eastAsia="Garamond"/>
          <w:color w:val="231F20"/>
        </w:rPr>
        <w:t>Nil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(March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2010</w:t>
      </w:r>
      <w:r>
        <w:rPr>
          <w:rFonts w:ascii="Garamond" w:hAnsi="Garamond" w:cs="Garamond" w:eastAsia="Garamond"/>
          <w:color w:val="231F20"/>
          <w:spacing w:val="-24"/>
        </w:rPr>
        <w:t> </w:t>
      </w:r>
      <w:r>
        <w:rPr>
          <w:rFonts w:ascii="Garamond" w:hAnsi="Garamond" w:cs="Garamond" w:eastAsia="Garamond"/>
          <w:color w:val="231F20"/>
        </w:rPr>
        <w:t>–</w:t>
      </w:r>
      <w:r>
        <w:rPr>
          <w:rFonts w:ascii="Garamond" w:hAnsi="Garamond" w:cs="Garamond" w:eastAsia="Garamond"/>
          <w:color w:val="231F20"/>
          <w:spacing w:val="-25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8"/>
        </w:rPr>
        <w:t> </w:t>
      </w:r>
      <w:r>
        <w:rPr>
          <w:rFonts w:ascii="Garamond" w:hAnsi="Garamond" w:cs="Garamond" w:eastAsia="Garamond"/>
          <w:color w:val="231F20"/>
        </w:rPr>
        <w:t>Nil)]</w:t>
      </w:r>
      <w:r>
        <w:rPr>
          <w:rFonts w:ascii="Garamond" w:hAnsi="Garamond" w:cs="Garamond" w:eastAsia="Garamond"/>
        </w:rPr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5"/>
        <w:gridCol w:w="3259"/>
        <w:gridCol w:w="1179"/>
      </w:tblGrid>
      <w:tr>
        <w:trPr>
          <w:trHeight w:val="186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Income</w:t>
            </w:r>
            <w:r>
              <w:rPr>
                <w:rFonts w:ascii="Garamond"/>
                <w:color w:val="231F20"/>
                <w:spacing w:val="-2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tax</w:t>
            </w:r>
            <w:r>
              <w:rPr>
                <w:rFonts w:ascii="Garamond"/>
                <w:color w:val="231F20"/>
                <w:spacing w:val="-2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refund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396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49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26,601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Loan</w:t>
            </w:r>
            <w:r>
              <w:rPr>
                <w:rFonts w:ascii="Garamond"/>
                <w:color w:val="231F20"/>
                <w:spacing w:val="-2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to</w:t>
            </w:r>
            <w:r>
              <w:rPr>
                <w:rFonts w:ascii="Garamond"/>
                <w:color w:val="231F20"/>
                <w:spacing w:val="-2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396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6,540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59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9,174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Leased</w:t>
            </w:r>
            <w:r>
              <w:rPr>
                <w:rFonts w:ascii="Garamond"/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396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1,244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59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3,088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0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1,364,154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9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680,051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577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13:</w:t>
            </w:r>
            <w:r>
              <w:rPr>
                <w:rFonts w:ascii="Arial Black"/>
                <w:b/>
                <w:color w:val="231F20"/>
                <w:spacing w:val="-35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Other</w:t>
            </w:r>
            <w:r>
              <w:rPr>
                <w:rFonts w:ascii="Arial Black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income</w:t>
            </w:r>
            <w:r>
              <w:rPr>
                <w:rFonts w:ascii="Arial Black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(expenses)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325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94"/>
              <w:ind w:left="7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Profit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(loss)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sale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fixed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assets,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94"/>
              <w:ind w:right="395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5,010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94"/>
              <w:ind w:left="44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(10,468)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Miscellaneous</w:t>
            </w:r>
            <w:r>
              <w:rPr>
                <w:rFonts w:ascii="Garamond"/>
                <w:color w:val="231F20"/>
                <w:spacing w:val="46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income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395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14,788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49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11,435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77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395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19,798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7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967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11"/>
        <w:rPr>
          <w:rFonts w:ascii="Garamond" w:hAnsi="Garamond" w:cs="Garamond" w:eastAsia="Garamond"/>
          <w:sz w:val="14"/>
          <w:szCs w:val="14"/>
        </w:rPr>
      </w:pPr>
    </w:p>
    <w:p>
      <w:pPr>
        <w:spacing w:before="0"/>
        <w:ind w:left="177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pacing w:val="-3"/>
          <w:sz w:val="18"/>
        </w:rPr>
        <w:t>14: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Reconciliation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of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z w:val="18"/>
        </w:rPr>
        <w:t>basic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and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diluted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pacing w:val="-2"/>
          <w:sz w:val="18"/>
        </w:rPr>
        <w:t>eq</w:t>
      </w:r>
      <w:r>
        <w:rPr>
          <w:rFonts w:ascii="Arial Black"/>
          <w:b/>
          <w:color w:val="231F20"/>
          <w:spacing w:val="-1"/>
          <w:sz w:val="18"/>
        </w:rPr>
        <w:t>uity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shares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used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z w:val="18"/>
        </w:rPr>
        <w:t>in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computing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earnings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z w:val="18"/>
        </w:rPr>
        <w:t>per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share</w:t>
      </w:r>
      <w:r>
        <w:rPr>
          <w:rFonts w:ascii="Arial Black"/>
          <w:sz w:val="18"/>
        </w:rPr>
      </w: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13"/>
          <w:szCs w:val="13"/>
        </w:rPr>
      </w:pPr>
    </w:p>
    <w:p>
      <w:pPr>
        <w:pStyle w:val="BodyText"/>
        <w:spacing w:line="240" w:lineRule="auto"/>
        <w:ind w:left="0" w:right="769"/>
        <w:jc w:val="right"/>
        <w:rPr>
          <w:rFonts w:ascii="Garamond" w:hAnsi="Garamond" w:cs="Garamond" w:eastAsia="Garamond"/>
        </w:rPr>
      </w:pPr>
      <w:r>
        <w:rPr>
          <w:rFonts w:ascii="Garamond"/>
          <w:color w:val="6D6E71"/>
        </w:rPr>
        <w:t>Number</w:t>
      </w:r>
      <w:r>
        <w:rPr>
          <w:rFonts w:ascii="Garamond"/>
          <w:color w:val="6D6E71"/>
          <w:spacing w:val="-27"/>
        </w:rPr>
        <w:t> </w:t>
      </w:r>
      <w:r>
        <w:rPr>
          <w:rFonts w:ascii="Garamond"/>
          <w:color w:val="6D6E71"/>
        </w:rPr>
        <w:t>of</w:t>
      </w:r>
      <w:r>
        <w:rPr>
          <w:rFonts w:ascii="Garamond"/>
          <w:color w:val="6D6E71"/>
          <w:spacing w:val="-27"/>
        </w:rPr>
        <w:t> </w:t>
      </w:r>
      <w:r>
        <w:rPr>
          <w:rFonts w:ascii="Garamond"/>
          <w:color w:val="6D6E71"/>
        </w:rPr>
        <w:t>shares</w:t>
      </w:r>
      <w:r>
        <w:rPr>
          <w:rFonts w:ascii="Garamond"/>
        </w:rPr>
      </w:r>
    </w:p>
    <w:p>
      <w:pPr>
        <w:spacing w:line="240" w:lineRule="auto" w:before="8"/>
        <w:rPr>
          <w:rFonts w:ascii="Garamond" w:hAnsi="Garamond" w:cs="Garamond" w:eastAsia="Garamond"/>
          <w:sz w:val="9"/>
          <w:szCs w:val="9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9"/>
        <w:gridCol w:w="2421"/>
        <w:gridCol w:w="1228"/>
      </w:tblGrid>
      <w:tr>
        <w:trPr>
          <w:trHeight w:val="304" w:hRule="exact"/>
        </w:trPr>
        <w:tc>
          <w:tcPr>
            <w:tcW w:w="6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2"/>
              <w:ind w:left="5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Weighted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average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shares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outstanding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basic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earnings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2"/>
              <w:ind w:left="124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83,882,022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2"/>
              <w:ind w:left="27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83,793,213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5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Add: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Effect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dilutive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stock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options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49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123,857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52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158,986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6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Weighted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average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shares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outstanding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diluted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earnings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per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24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84,005,879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7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83,952,199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6"/>
        <w:rPr>
          <w:rFonts w:ascii="Garamond" w:hAnsi="Garamond" w:cs="Garamond" w:eastAsia="Garamond"/>
          <w:sz w:val="5"/>
          <w:szCs w:val="5"/>
        </w:rPr>
      </w:pPr>
    </w:p>
    <w:p>
      <w:pPr>
        <w:spacing w:before="45"/>
        <w:ind w:left="137" w:right="0" w:firstLine="0"/>
        <w:jc w:val="both"/>
        <w:rPr>
          <w:rFonts w:ascii="Arial Black" w:hAnsi="Arial Black" w:cs="Arial Black" w:eastAsia="Arial Black"/>
          <w:sz w:val="18"/>
          <w:szCs w:val="18"/>
        </w:rPr>
      </w:pPr>
      <w:r>
        <w:rPr/>
        <w:pict>
          <v:group style="position:absolute;margin-left:53.881908pt;margin-top:-8.437889pt;width:507.2pt;height:.1pt;mso-position-horizontal-relative:page;mso-position-vertical-relative:paragraph;z-index:-709912" coordorigin="1078,-169" coordsize="10144,2">
            <v:shape style="position:absolute;left:1078;top:-169;width:10144;height:2" coordorigin="1078,-169" coordsize="10144,0" path="m1078,-169l11221,-169e" filled="false" stroked="true" strokeweight="1.000015pt" strokecolor="#808285">
              <v:path arrowok="t"/>
            </v:shape>
            <w10:wrap type="none"/>
          </v:group>
        </w:pict>
      </w: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25"/>
          <w:sz w:val="18"/>
        </w:rPr>
        <w:t> </w:t>
      </w:r>
      <w:r>
        <w:rPr>
          <w:rFonts w:ascii="Arial Black"/>
          <w:b/>
          <w:color w:val="231F20"/>
          <w:spacing w:val="-3"/>
          <w:sz w:val="18"/>
        </w:rPr>
        <w:t>15:</w:t>
      </w:r>
      <w:r>
        <w:rPr>
          <w:rFonts w:ascii="Arial Black"/>
          <w:b/>
          <w:color w:val="231F20"/>
          <w:spacing w:val="-25"/>
          <w:sz w:val="18"/>
        </w:rPr>
        <w:t> </w:t>
      </w:r>
      <w:r>
        <w:rPr>
          <w:rFonts w:ascii="Arial Black"/>
          <w:b/>
          <w:color w:val="231F20"/>
          <w:sz w:val="18"/>
        </w:rPr>
        <w:t>Notes</w:t>
      </w:r>
      <w:r>
        <w:rPr>
          <w:rFonts w:ascii="Arial Black"/>
          <w:b/>
          <w:color w:val="231F20"/>
          <w:spacing w:val="-25"/>
          <w:sz w:val="18"/>
        </w:rPr>
        <w:t> </w:t>
      </w:r>
      <w:r>
        <w:rPr>
          <w:rFonts w:ascii="Arial Black"/>
          <w:b/>
          <w:color w:val="231F20"/>
          <w:sz w:val="18"/>
        </w:rPr>
        <w:t>to</w:t>
      </w:r>
      <w:r>
        <w:rPr>
          <w:rFonts w:ascii="Arial Black"/>
          <w:b/>
          <w:color w:val="231F20"/>
          <w:spacing w:val="-24"/>
          <w:sz w:val="18"/>
        </w:rPr>
        <w:t> </w:t>
      </w:r>
      <w:r>
        <w:rPr>
          <w:rFonts w:ascii="Arial Black"/>
          <w:b/>
          <w:color w:val="231F20"/>
          <w:sz w:val="18"/>
        </w:rPr>
        <w:t>accounts</w:t>
      </w:r>
      <w:r>
        <w:rPr>
          <w:rFonts w:ascii="Arial Black"/>
          <w:sz w:val="18"/>
        </w:rPr>
      </w:r>
    </w:p>
    <w:p>
      <w:pPr>
        <w:numPr>
          <w:ilvl w:val="0"/>
          <w:numId w:val="20"/>
        </w:numPr>
        <w:tabs>
          <w:tab w:pos="325" w:val="left" w:leader="none"/>
        </w:tabs>
        <w:spacing w:before="108"/>
        <w:ind w:left="324" w:right="0" w:hanging="187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pacing w:val="-3"/>
          <w:sz w:val="18"/>
        </w:rPr>
        <w:t>Bac</w:t>
      </w:r>
      <w:r>
        <w:rPr>
          <w:rFonts w:ascii="Arial"/>
          <w:b/>
          <w:color w:val="6D6E71"/>
          <w:spacing w:val="-2"/>
          <w:sz w:val="18"/>
        </w:rPr>
        <w:t>kground</w:t>
      </w:r>
      <w:r>
        <w:rPr>
          <w:rFonts w:ascii="Arial"/>
          <w:b/>
          <w:color w:val="6D6E71"/>
          <w:spacing w:val="-3"/>
          <w:sz w:val="18"/>
        </w:rPr>
        <w:t> </w:t>
      </w:r>
      <w:r>
        <w:rPr>
          <w:rFonts w:ascii="Arial"/>
          <w:b/>
          <w:color w:val="6D6E71"/>
          <w:sz w:val="18"/>
        </w:rPr>
        <w:t>and</w:t>
      </w:r>
      <w:r>
        <w:rPr>
          <w:rFonts w:ascii="Arial"/>
          <w:b/>
          <w:color w:val="6D6E71"/>
          <w:spacing w:val="-3"/>
          <w:sz w:val="18"/>
        </w:rPr>
        <w:t> </w:t>
      </w:r>
      <w:r>
        <w:rPr>
          <w:rFonts w:ascii="Arial"/>
          <w:b/>
          <w:color w:val="6D6E71"/>
          <w:spacing w:val="-2"/>
          <w:sz w:val="18"/>
        </w:rPr>
        <w:t>nature</w:t>
      </w:r>
      <w:r>
        <w:rPr>
          <w:rFonts w:ascii="Arial"/>
          <w:b/>
          <w:color w:val="6D6E71"/>
          <w:spacing w:val="-3"/>
          <w:sz w:val="18"/>
        </w:rPr>
        <w:t> </w:t>
      </w:r>
      <w:r>
        <w:rPr>
          <w:rFonts w:ascii="Arial"/>
          <w:b/>
          <w:color w:val="6D6E71"/>
          <w:sz w:val="18"/>
        </w:rPr>
        <w:t>of</w:t>
      </w:r>
      <w:r>
        <w:rPr>
          <w:rFonts w:ascii="Arial"/>
          <w:b/>
          <w:color w:val="6D6E71"/>
          <w:spacing w:val="-3"/>
          <w:sz w:val="18"/>
        </w:rPr>
        <w:t> </w:t>
      </w:r>
      <w:r>
        <w:rPr>
          <w:rFonts w:ascii="Arial"/>
          <w:b/>
          <w:color w:val="6D6E71"/>
          <w:spacing w:val="-1"/>
          <w:sz w:val="18"/>
        </w:rPr>
        <w:t>operations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37" w:right="139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Oracle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Software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Limited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(the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“Company”)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was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incorporated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India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limited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liability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on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September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27,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1989.</w:t>
      </w:r>
      <w:r>
        <w:rPr>
          <w:rFonts w:ascii="Garamond" w:hAnsi="Garamond" w:cs="Garamond" w:eastAsia="Garamond"/>
          <w:color w:val="231F20"/>
          <w:w w:val="107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is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a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subsidiary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Oracle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Global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(Mauritius)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Limited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holding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80.44%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ownership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interest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29"/>
        </w:rPr>
        <w:t> </w:t>
      </w:r>
      <w:r>
        <w:rPr>
          <w:rFonts w:ascii="Garamond" w:hAnsi="Garamond" w:cs="Garamond" w:eastAsia="Garamond"/>
          <w:color w:val="231F20"/>
        </w:rPr>
        <w:t>as</w:t>
      </w:r>
      <w:r>
        <w:rPr>
          <w:rFonts w:ascii="Garamond" w:hAnsi="Garamond" w:cs="Garamond" w:eastAsia="Garamond"/>
          <w:color w:val="231F20"/>
          <w:spacing w:val="28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w w:val="103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2011.</w:t>
      </w:r>
      <w:r>
        <w:rPr>
          <w:rFonts w:ascii="Garamond" w:hAnsi="Garamond" w:cs="Garamond" w:eastAsia="Garamond"/>
        </w:rPr>
      </w:r>
    </w:p>
    <w:p>
      <w:pPr>
        <w:pStyle w:val="BodyText"/>
        <w:spacing w:line="220" w:lineRule="exact" w:before="170"/>
        <w:ind w:left="137" w:right="139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principally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engaged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providing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information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technology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solutions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financial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industry</w:t>
      </w:r>
      <w:r>
        <w:rPr>
          <w:rFonts w:ascii="Garamond"/>
          <w:color w:val="231F20"/>
          <w:w w:val="102"/>
        </w:rPr>
        <w:t> </w:t>
      </w:r>
      <w:r>
        <w:rPr>
          <w:rFonts w:ascii="Garamond"/>
          <w:color w:val="231F20"/>
        </w:rPr>
        <w:t>worldwide.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has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suite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banking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products,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which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caters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needs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corporate,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retail,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investment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banking,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treasury</w:t>
      </w:r>
      <w:r>
        <w:rPr>
          <w:rFonts w:ascii="Garamond"/>
          <w:color w:val="231F20"/>
        </w:rPr>
        <w:t> operations</w:t>
      </w:r>
      <w:r>
        <w:rPr>
          <w:rFonts w:ascii="Garamond"/>
          <w:color w:val="231F20"/>
          <w:spacing w:val="-17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data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warehousing.</w:t>
      </w:r>
      <w:r>
        <w:rPr>
          <w:rFonts w:ascii="Garamond"/>
        </w:rPr>
      </w:r>
    </w:p>
    <w:p>
      <w:pPr>
        <w:spacing w:line="240" w:lineRule="auto" w:before="9"/>
        <w:rPr>
          <w:rFonts w:ascii="Garamond" w:hAnsi="Garamond" w:cs="Garamond" w:eastAsia="Garamond"/>
          <w:sz w:val="25"/>
          <w:szCs w:val="25"/>
        </w:rPr>
      </w:pPr>
    </w:p>
    <w:p>
      <w:pPr>
        <w:numPr>
          <w:ilvl w:val="0"/>
          <w:numId w:val="20"/>
        </w:numPr>
        <w:tabs>
          <w:tab w:pos="334" w:val="left" w:leader="none"/>
        </w:tabs>
        <w:spacing w:before="0"/>
        <w:ind w:left="333" w:right="0" w:hanging="19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z w:val="18"/>
        </w:rPr>
        <w:t>Summary</w:t>
      </w:r>
      <w:r>
        <w:rPr>
          <w:rFonts w:ascii="Arial"/>
          <w:b/>
          <w:color w:val="6D6E71"/>
          <w:spacing w:val="-12"/>
          <w:sz w:val="18"/>
        </w:rPr>
        <w:t> </w:t>
      </w:r>
      <w:r>
        <w:rPr>
          <w:rFonts w:ascii="Arial"/>
          <w:b/>
          <w:color w:val="6D6E71"/>
          <w:sz w:val="18"/>
        </w:rPr>
        <w:t>of</w:t>
      </w:r>
      <w:r>
        <w:rPr>
          <w:rFonts w:ascii="Arial"/>
          <w:b/>
          <w:color w:val="6D6E71"/>
          <w:spacing w:val="-12"/>
          <w:sz w:val="18"/>
        </w:rPr>
        <w:t> </w:t>
      </w:r>
      <w:r>
        <w:rPr>
          <w:rFonts w:ascii="Arial"/>
          <w:b/>
          <w:color w:val="6D6E71"/>
          <w:sz w:val="18"/>
        </w:rPr>
        <w:t>significant</w:t>
      </w:r>
      <w:r>
        <w:rPr>
          <w:rFonts w:ascii="Arial"/>
          <w:b/>
          <w:color w:val="6D6E71"/>
          <w:spacing w:val="-12"/>
          <w:sz w:val="18"/>
        </w:rPr>
        <w:t> </w:t>
      </w:r>
      <w:r>
        <w:rPr>
          <w:rFonts w:ascii="Arial"/>
          <w:b/>
          <w:color w:val="6D6E71"/>
          <w:sz w:val="18"/>
        </w:rPr>
        <w:t>accounting</w:t>
      </w:r>
      <w:r>
        <w:rPr>
          <w:rFonts w:ascii="Arial"/>
          <w:b/>
          <w:color w:val="6D6E71"/>
          <w:spacing w:val="-12"/>
          <w:sz w:val="18"/>
        </w:rPr>
        <w:t> </w:t>
      </w:r>
      <w:r>
        <w:rPr>
          <w:rFonts w:ascii="Arial"/>
          <w:b/>
          <w:color w:val="6D6E71"/>
          <w:sz w:val="18"/>
        </w:rPr>
        <w:t>policies</w:t>
      </w:r>
      <w:r>
        <w:rPr>
          <w:rFonts w:ascii="Arial"/>
          <w:sz w:val="18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1"/>
          <w:numId w:val="20"/>
        </w:numPr>
        <w:tabs>
          <w:tab w:pos="338" w:val="left" w:leader="none"/>
        </w:tabs>
        <w:spacing w:before="0"/>
        <w:ind w:left="337" w:right="0" w:hanging="20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z w:val="18"/>
        </w:rPr>
        <w:t>Basis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of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presentation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37" w:right="137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statements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are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prepared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under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historical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cost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convention,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on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accrual</w:t>
      </w:r>
      <w:r>
        <w:rPr>
          <w:rFonts w:ascii="Garamond" w:hAnsi="Garamond" w:cs="Garamond" w:eastAsia="Garamond"/>
          <w:color w:val="231F20"/>
          <w:spacing w:val="6"/>
        </w:rPr>
        <w:t> </w:t>
      </w:r>
      <w:r>
        <w:rPr>
          <w:rFonts w:ascii="Garamond" w:hAnsi="Garamond" w:cs="Garamond" w:eastAsia="Garamond"/>
          <w:color w:val="231F20"/>
        </w:rPr>
        <w:t>basis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accounting,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conformity</w:t>
      </w:r>
      <w:r>
        <w:rPr>
          <w:rFonts w:ascii="Garamond" w:hAnsi="Garamond" w:cs="Garamond" w:eastAsia="Garamond"/>
          <w:color w:val="231F20"/>
          <w:spacing w:val="5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w w:val="104"/>
        </w:rPr>
        <w:t> </w:t>
      </w:r>
      <w:r>
        <w:rPr>
          <w:rFonts w:ascii="Garamond" w:hAnsi="Garamond" w:cs="Garamond" w:eastAsia="Garamond"/>
          <w:color w:val="231F20"/>
        </w:rPr>
        <w:t>accounting</w:t>
      </w:r>
      <w:r>
        <w:rPr>
          <w:rFonts w:ascii="Garamond" w:hAnsi="Garamond" w:cs="Garamond" w:eastAsia="Garamond"/>
          <w:color w:val="231F20"/>
          <w:spacing w:val="3"/>
        </w:rPr>
        <w:t> </w:t>
      </w:r>
      <w:r>
        <w:rPr>
          <w:rFonts w:ascii="Garamond" w:hAnsi="Garamond" w:cs="Garamond" w:eastAsia="Garamond"/>
          <w:color w:val="231F20"/>
        </w:rPr>
        <w:t>principles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generally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accepted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India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complying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all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material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respects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Accounting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Standards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notified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by</w:t>
      </w:r>
      <w:r>
        <w:rPr>
          <w:rFonts w:ascii="Garamond" w:hAnsi="Garamond" w:cs="Garamond" w:eastAsia="Garamond"/>
          <w:color w:val="231F20"/>
          <w:w w:val="101"/>
        </w:rPr>
        <w:t> </w:t>
      </w:r>
      <w:r>
        <w:rPr>
          <w:rFonts w:ascii="Garamond" w:hAnsi="Garamond" w:cs="Garamond" w:eastAsia="Garamond"/>
          <w:color w:val="231F20"/>
        </w:rPr>
        <w:t>Companies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(Accounting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Standards)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Rules,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2006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(as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amended)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relevant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provisions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Companies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Act,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1956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(the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‘Act’).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w w:val="97"/>
        </w:rPr>
        <w:t> </w:t>
      </w:r>
      <w:r>
        <w:rPr>
          <w:rFonts w:ascii="Garamond" w:hAnsi="Garamond" w:cs="Garamond" w:eastAsia="Garamond"/>
          <w:color w:val="231F20"/>
        </w:rPr>
        <w:t>accounting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policies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have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been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consistently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applied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by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are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consistent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those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used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previous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years’</w:t>
      </w:r>
      <w:r>
        <w:rPr>
          <w:rFonts w:ascii="Garamond" w:hAnsi="Garamond" w:cs="Garamond" w:eastAsia="Garamond"/>
          <w:color w:val="231F20"/>
          <w:spacing w:val="-17"/>
        </w:rPr>
        <w:t> </w:t>
      </w:r>
      <w:r>
        <w:rPr>
          <w:rFonts w:ascii="Garamond" w:hAnsi="Garamond" w:cs="Garamond" w:eastAsia="Garamond"/>
          <w:color w:val="231F20"/>
        </w:rPr>
        <w:t>except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for</w:t>
      </w:r>
      <w:r>
        <w:rPr>
          <w:rFonts w:ascii="Garamond" w:hAnsi="Garamond" w:cs="Garamond" w:eastAsia="Garamond"/>
          <w:color w:val="231F20"/>
          <w:w w:val="90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changes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accounting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policies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described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note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(c)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below.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statements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are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presented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general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format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specified</w:t>
      </w:r>
      <w:r>
        <w:rPr>
          <w:rFonts w:ascii="Garamond" w:hAnsi="Garamond" w:cs="Garamond" w:eastAsia="Garamond"/>
          <w:color w:val="231F20"/>
          <w:w w:val="97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Schedule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VI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Act.</w:t>
      </w:r>
      <w:r>
        <w:rPr>
          <w:rFonts w:ascii="Garamond" w:hAnsi="Garamond" w:cs="Garamond" w:eastAsia="Garamond"/>
        </w:rPr>
      </w:r>
    </w:p>
    <w:p>
      <w:pPr>
        <w:pStyle w:val="BodyText"/>
        <w:spacing w:line="240" w:lineRule="auto" w:before="173"/>
        <w:ind w:left="137" w:right="0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significant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accounting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policies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adopted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Company,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respect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financial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statements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set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out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below:</w:t>
      </w:r>
      <w:r>
        <w:rPr>
          <w:rFonts w:ascii="Garamond"/>
        </w:rPr>
      </w:r>
    </w:p>
    <w:p>
      <w:pPr>
        <w:spacing w:line="240" w:lineRule="auto" w:before="10"/>
        <w:rPr>
          <w:rFonts w:ascii="Garamond" w:hAnsi="Garamond" w:cs="Garamond" w:eastAsia="Garamond"/>
          <w:sz w:val="24"/>
          <w:szCs w:val="24"/>
        </w:rPr>
      </w:pPr>
    </w:p>
    <w:p>
      <w:pPr>
        <w:numPr>
          <w:ilvl w:val="1"/>
          <w:numId w:val="20"/>
        </w:numPr>
        <w:tabs>
          <w:tab w:pos="348" w:val="left" w:leader="none"/>
        </w:tabs>
        <w:spacing w:before="0"/>
        <w:ind w:left="347" w:right="0" w:hanging="21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z w:val="18"/>
        </w:rPr>
        <w:t>Use</w:t>
      </w:r>
      <w:r>
        <w:rPr>
          <w:rFonts w:ascii="Lucida Sans"/>
          <w:color w:val="231F20"/>
          <w:spacing w:val="-17"/>
          <w:sz w:val="18"/>
        </w:rPr>
        <w:t> </w:t>
      </w:r>
      <w:r>
        <w:rPr>
          <w:rFonts w:ascii="Lucida Sans"/>
          <w:color w:val="231F20"/>
          <w:sz w:val="18"/>
        </w:rPr>
        <w:t>of</w:t>
      </w:r>
      <w:r>
        <w:rPr>
          <w:rFonts w:ascii="Lucida Sans"/>
          <w:color w:val="231F20"/>
          <w:spacing w:val="-17"/>
          <w:sz w:val="18"/>
        </w:rPr>
        <w:t> </w:t>
      </w:r>
      <w:r>
        <w:rPr>
          <w:rFonts w:ascii="Lucida Sans"/>
          <w:color w:val="231F20"/>
          <w:sz w:val="18"/>
        </w:rPr>
        <w:t>estimates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37" w:right="138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preparation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statements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conformity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generally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accepted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accounting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principles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requires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management</w:t>
      </w:r>
      <w:r>
        <w:rPr>
          <w:rFonts w:ascii="Garamond" w:hAnsi="Garamond" w:cs="Garamond" w:eastAsia="Garamond"/>
          <w:color w:val="231F20"/>
          <w:spacing w:val="2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make</w:t>
      </w:r>
      <w:r>
        <w:rPr>
          <w:rFonts w:ascii="Garamond" w:hAnsi="Garamond" w:cs="Garamond" w:eastAsia="Garamond"/>
          <w:color w:val="231F20"/>
          <w:w w:val="99"/>
        </w:rPr>
        <w:t> </w:t>
      </w:r>
      <w:r>
        <w:rPr>
          <w:rFonts w:ascii="Garamond" w:hAnsi="Garamond" w:cs="Garamond" w:eastAsia="Garamond"/>
          <w:color w:val="231F20"/>
        </w:rPr>
        <w:t>estimates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assumptions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that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affect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reported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amounts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assets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liabilities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disclosure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contingent</w:t>
      </w:r>
      <w:r>
        <w:rPr>
          <w:rFonts w:ascii="Garamond" w:hAnsi="Garamond" w:cs="Garamond" w:eastAsia="Garamond"/>
          <w:color w:val="231F20"/>
          <w:spacing w:val="16"/>
        </w:rPr>
        <w:t> </w:t>
      </w:r>
      <w:r>
        <w:rPr>
          <w:rFonts w:ascii="Garamond" w:hAnsi="Garamond" w:cs="Garamond" w:eastAsia="Garamond"/>
          <w:color w:val="231F20"/>
        </w:rPr>
        <w:t>liabilities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</w:rPr>
        <w:t> date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statements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results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operations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during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reporting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year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end.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Although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these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estimates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are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based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upon</w:t>
      </w:r>
      <w:r>
        <w:rPr>
          <w:rFonts w:ascii="Garamond" w:hAnsi="Garamond" w:cs="Garamond" w:eastAsia="Garamond"/>
          <w:color w:val="231F20"/>
          <w:w w:val="96"/>
        </w:rPr>
        <w:t> </w:t>
      </w:r>
      <w:r>
        <w:rPr>
          <w:rFonts w:ascii="Garamond" w:hAnsi="Garamond" w:cs="Garamond" w:eastAsia="Garamond"/>
          <w:color w:val="231F20"/>
        </w:rPr>
        <w:t>management’s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best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knowledge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current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events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actions,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actual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results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could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differ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from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these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estimates.</w:t>
      </w:r>
      <w:r>
        <w:rPr>
          <w:rFonts w:ascii="Garamond" w:hAnsi="Garamond" w:cs="Garamond" w:eastAsia="Garamond"/>
        </w:rPr>
      </w:r>
    </w:p>
    <w:p>
      <w:pPr>
        <w:spacing w:line="240" w:lineRule="auto" w:before="7"/>
        <w:rPr>
          <w:rFonts w:ascii="Garamond" w:hAnsi="Garamond" w:cs="Garamond" w:eastAsia="Garamond"/>
          <w:sz w:val="25"/>
          <w:szCs w:val="25"/>
        </w:rPr>
      </w:pPr>
    </w:p>
    <w:p>
      <w:pPr>
        <w:numPr>
          <w:ilvl w:val="1"/>
          <w:numId w:val="20"/>
        </w:numPr>
        <w:tabs>
          <w:tab w:pos="328" w:val="left" w:leader="none"/>
        </w:tabs>
        <w:spacing w:before="0"/>
        <w:ind w:left="327" w:right="0" w:hanging="19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z w:val="18"/>
        </w:rPr>
        <w:t>Change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in</w:t>
      </w:r>
      <w:r>
        <w:rPr>
          <w:rFonts w:ascii="Lucida Sans"/>
          <w:color w:val="231F20"/>
          <w:spacing w:val="-29"/>
          <w:sz w:val="18"/>
        </w:rPr>
        <w:t> </w:t>
      </w:r>
      <w:r>
        <w:rPr>
          <w:rFonts w:ascii="Lucida Sans"/>
          <w:color w:val="231F20"/>
          <w:sz w:val="18"/>
        </w:rPr>
        <w:t>Accounting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pacing w:val="-1"/>
          <w:sz w:val="18"/>
        </w:rPr>
        <w:t>Policy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of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revenue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recognition</w:t>
      </w:r>
      <w:r>
        <w:rPr>
          <w:rFonts w:ascii="Lucida Sans"/>
          <w:color w:val="231F20"/>
          <w:spacing w:val="-22"/>
          <w:sz w:val="18"/>
        </w:rPr>
        <w:t> </w:t>
      </w:r>
      <w:r>
        <w:rPr>
          <w:rFonts w:ascii="Lucida Sans"/>
          <w:color w:val="231F20"/>
          <w:sz w:val="18"/>
        </w:rPr>
        <w:t>for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fixed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price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contracts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37" w:right="137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year,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has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changed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its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policy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revenue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recognition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fixed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price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contracts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related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customisation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projects.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revenue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has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been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recognised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using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proportionate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completion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method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till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contract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reaches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90%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completion.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Balance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recognised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at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time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receipt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customer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acceptance.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Hitherto,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such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revenue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was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restricted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lower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4"/>
        </w:rPr>
        <w:t> </w:t>
      </w:r>
      <w:r>
        <w:rPr>
          <w:rFonts w:ascii="Garamond"/>
          <w:color w:val="231F20"/>
        </w:rPr>
        <w:t>proportionate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completed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efforts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acceptance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received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customer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milestone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achieved.</w:t>
      </w:r>
      <w:r>
        <w:rPr>
          <w:rFonts w:ascii="Garamond"/>
        </w:rPr>
      </w:r>
    </w:p>
    <w:p>
      <w:pPr>
        <w:pStyle w:val="BodyText"/>
        <w:spacing w:line="192" w:lineRule="exact" w:before="173"/>
        <w:ind w:left="137" w:right="0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result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this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change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policy,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revenue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net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profit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its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higher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</w:rPr>
      </w:r>
    </w:p>
    <w:p>
      <w:pPr>
        <w:pStyle w:val="BodyText"/>
        <w:spacing w:line="253" w:lineRule="exact"/>
        <w:ind w:left="137" w:right="0"/>
        <w:jc w:val="both"/>
        <w:rPr>
          <w:rFonts w:ascii="Garamond" w:hAnsi="Garamond" w:cs="Garamond" w:eastAsia="Garamond"/>
        </w:rPr>
      </w:pPr>
      <w:r>
        <w:rPr>
          <w:rFonts w:ascii="SimSun"/>
          <w:color w:val="231F20"/>
          <w:w w:val="105"/>
        </w:rPr>
        <w:t>`</w:t>
      </w:r>
      <w:r>
        <w:rPr>
          <w:rFonts w:ascii="SimSun"/>
          <w:color w:val="231F20"/>
          <w:spacing w:val="-47"/>
          <w:w w:val="105"/>
        </w:rPr>
        <w:t> </w:t>
      </w:r>
      <w:r>
        <w:rPr>
          <w:rFonts w:ascii="Garamond"/>
          <w:color w:val="231F20"/>
          <w:w w:val="105"/>
        </w:rPr>
        <w:t>405,331.</w:t>
      </w:r>
      <w:r>
        <w:rPr>
          <w:rFonts w:ascii="Garamond"/>
        </w:rPr>
      </w:r>
    </w:p>
    <w:p>
      <w:pPr>
        <w:spacing w:after="0" w:line="253" w:lineRule="exact"/>
        <w:jc w:val="both"/>
        <w:rPr>
          <w:rFonts w:ascii="Garamond" w:hAnsi="Garamond" w:cs="Garamond" w:eastAsia="Garamond"/>
        </w:rPr>
        <w:sectPr>
          <w:type w:val="continuous"/>
          <w:pgSz w:w="11910" w:h="16840"/>
          <w:pgMar w:top="1580" w:bottom="280" w:left="940" w:right="540"/>
        </w:sectPr>
      </w:pPr>
    </w:p>
    <w:p>
      <w:pPr>
        <w:numPr>
          <w:ilvl w:val="1"/>
          <w:numId w:val="20"/>
        </w:numPr>
        <w:tabs>
          <w:tab w:pos="331" w:val="left" w:leader="none"/>
        </w:tabs>
        <w:spacing w:before="44"/>
        <w:ind w:left="33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Fixed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assets,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depreciation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amortisation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5"/>
        <w:jc w:val="both"/>
      </w:pPr>
      <w:r>
        <w:rPr>
          <w:color w:val="231F20"/>
          <w:w w:val="95"/>
        </w:rPr>
        <w:t>Fixed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arrangements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stated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accumulated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depreciation.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capitalises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acquisition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installation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Advances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acquisition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ready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‘Capital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work‑in‑progress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advances’.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IPRs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acquisitions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capitalised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value.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records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considerations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acquire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goodwill.</w:t>
      </w:r>
      <w:r>
        <w:rPr/>
      </w:r>
    </w:p>
    <w:p>
      <w:pPr>
        <w:pStyle w:val="BodyText"/>
        <w:spacing w:line="220" w:lineRule="exact" w:before="170"/>
        <w:ind w:left="12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 purchases certain specific‑use application software, which is 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ready to use condition, for internal use. It 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life,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usually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therefore,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acquiring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software.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Depreciation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amortisation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computed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straight‑line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method,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specified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XIV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whichever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higher.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45pt;height:158.550pt;mso-position-horizontal-relative:char;mso-position-vertical-relative:line" coordorigin="0,0" coordsize="10169,3171">
            <v:group style="position:absolute;left:10;top:10;width:5160;height:641" coordorigin="10,10" coordsize="5160,641">
              <v:shape style="position:absolute;left:10;top:10;width:5160;height:641" coordorigin="10,10" coordsize="5160,641" path="m5169,10l10,10,10,650,5169,650,5169,10xe" filled="true" fillcolor="#dedfe0" stroked="false">
                <v:path arrowok="t"/>
                <v:fill type="solid"/>
              </v:shape>
            </v:group>
            <v:group style="position:absolute;left:5169;top:10;width:4989;height:641" coordorigin="5169,10" coordsize="4989,641">
              <v:shape style="position:absolute;left:5169;top:10;width:4989;height:641" coordorigin="5169,10" coordsize="4989,641" path="m10158,10l5169,10,5169,650,10158,650,10158,10xe" filled="true" fillcolor="#dedfe0" stroked="false">
                <v:path arrowok="t"/>
                <v:fill type="solid"/>
              </v:shape>
            </v:group>
            <v:group style="position:absolute;left:10;top:650;width:5160;height:416" coordorigin="10,650" coordsize="5160,416">
              <v:shape style="position:absolute;left:10;top:650;width:5160;height:416" coordorigin="10,650" coordsize="5160,416" path="m5169,650l10,650,10,1066,5169,1066,5169,650xe" filled="true" fillcolor="#dedfe0" stroked="false">
                <v:path arrowok="t"/>
                <v:fill type="solid"/>
              </v:shape>
            </v:group>
            <v:group style="position:absolute;left:5169;top:650;width:4989;height:416" coordorigin="5169,650" coordsize="4989,416">
              <v:shape style="position:absolute;left:5169;top:650;width:4989;height:416" coordorigin="5169,650" coordsize="4989,416" path="m10158,650l5169,650,5169,1066,10158,1066,10158,650xe" filled="true" fillcolor="#dedfe0" stroked="false">
                <v:path arrowok="t"/>
                <v:fill type="solid"/>
              </v:shape>
            </v:group>
            <v:group style="position:absolute;left:10;top:1066;width:5160;height:416" coordorigin="10,1066" coordsize="5160,416">
              <v:shape style="position:absolute;left:10;top:1066;width:5160;height:416" coordorigin="10,1066" coordsize="5160,416" path="m5169,1066l10,1066,10,1481,5169,1481,5169,1066xe" filled="true" fillcolor="#dedfe0" stroked="false">
                <v:path arrowok="t"/>
                <v:fill type="solid"/>
              </v:shape>
            </v:group>
            <v:group style="position:absolute;left:5169;top:1066;width:4989;height:416" coordorigin="5169,1066" coordsize="4989,416">
              <v:shape style="position:absolute;left:5169;top:1066;width:4989;height:416" coordorigin="5169,1066" coordsize="4989,416" path="m10158,1066l5169,1066,5169,1481,10158,1481,10158,1066xe" filled="true" fillcolor="#dedfe0" stroked="false">
                <v:path arrowok="t"/>
                <v:fill type="solid"/>
              </v:shape>
            </v:group>
            <v:group style="position:absolute;left:10;top:1481;width:5160;height:416" coordorigin="10,1481" coordsize="5160,416">
              <v:shape style="position:absolute;left:10;top:1481;width:5160;height:416" coordorigin="10,1481" coordsize="5160,416" path="m5169,1481l10,1481,10,1897,5169,1897,5169,1481xe" filled="true" fillcolor="#dedfe0" stroked="false">
                <v:path arrowok="t"/>
                <v:fill type="solid"/>
              </v:shape>
            </v:group>
            <v:group style="position:absolute;left:5169;top:1481;width:4989;height:416" coordorigin="5169,1481" coordsize="4989,416">
              <v:shape style="position:absolute;left:5169;top:1481;width:4989;height:416" coordorigin="5169,1481" coordsize="4989,416" path="m10158,1481l5169,1481,5169,1897,10158,1897,10158,1481xe" filled="true" fillcolor="#dedfe0" stroked="false">
                <v:path arrowok="t"/>
                <v:fill type="solid"/>
              </v:shape>
            </v:group>
            <v:group style="position:absolute;left:10;top:1897;width:5160;height:416" coordorigin="10,1897" coordsize="5160,416">
              <v:shape style="position:absolute;left:10;top:1897;width:5160;height:416" coordorigin="10,1897" coordsize="5160,416" path="m5169,1897l10,1897,10,2312,5169,2312,5169,1897xe" filled="true" fillcolor="#dedfe0" stroked="false">
                <v:path arrowok="t"/>
                <v:fill type="solid"/>
              </v:shape>
            </v:group>
            <v:group style="position:absolute;left:5169;top:1897;width:4989;height:416" coordorigin="5169,1897" coordsize="4989,416">
              <v:shape style="position:absolute;left:5169;top:1897;width:4989;height:416" coordorigin="5169,1897" coordsize="4989,416" path="m10158,1897l5169,1897,5169,2312,10158,2312,10158,1897xe" filled="true" fillcolor="#dedfe0" stroked="false">
                <v:path arrowok="t"/>
                <v:fill type="solid"/>
              </v:shape>
            </v:group>
            <v:group style="position:absolute;left:10;top:2312;width:5160;height:416" coordorigin="10,2312" coordsize="5160,416">
              <v:shape style="position:absolute;left:10;top:2312;width:5160;height:416" coordorigin="10,2312" coordsize="5160,416" path="m5169,2312l10,2312,10,2728,5169,2728,5169,2312xe" filled="true" fillcolor="#dedfe0" stroked="false">
                <v:path arrowok="t"/>
                <v:fill type="solid"/>
              </v:shape>
            </v:group>
            <v:group style="position:absolute;left:5169;top:2312;width:4989;height:416" coordorigin="5169,2312" coordsize="4989,416">
              <v:shape style="position:absolute;left:5169;top:2312;width:4989;height:416" coordorigin="5169,2312" coordsize="4989,416" path="m10158,2312l5169,2312,5169,2728,10158,2728,10158,2312xe" filled="true" fillcolor="#dedfe0" stroked="false">
                <v:path arrowok="t"/>
                <v:fill type="solid"/>
              </v:shape>
            </v:group>
            <v:group style="position:absolute;left:10;top:2728;width:5160;height:433" coordorigin="10,2728" coordsize="5160,433">
              <v:shape style="position:absolute;left:10;top:2728;width:5160;height:433" coordorigin="10,2728" coordsize="5160,433" path="m5169,2728l10,2728,10,3161,5169,3161,5169,2728xe" filled="true" fillcolor="#dedfe0" stroked="false">
                <v:path arrowok="t"/>
                <v:fill type="solid"/>
              </v:shape>
            </v:group>
            <v:group style="position:absolute;left:5169;top:2728;width:4989;height:433" coordorigin="5169,2728" coordsize="4989,433">
              <v:shape style="position:absolute;left:5169;top:2728;width:4989;height:433" coordorigin="5169,2728" coordsize="4989,433" path="m10158,2728l5169,2728,5169,3161,10158,3161,10158,2728xe" filled="true" fillcolor="#dedfe0" stroked="false">
                <v:path arrowok="t"/>
                <v:fill type="solid"/>
              </v:shape>
            </v:group>
            <v:group style="position:absolute;left:10;top:10;width:10149;height:2" coordorigin="10,10" coordsize="10149,2">
              <v:shape style="position:absolute;left:10;top:10;width:10149;height:2" coordorigin="10,10" coordsize="10149,0" path="m10,10l10158,10e" filled="false" stroked="true" strokeweight="1pt" strokecolor="#808285">
                <v:path arrowok="t"/>
              </v:shape>
            </v:group>
            <v:group style="position:absolute;left:10;top:3161;width:10149;height:2" coordorigin="10,3161" coordsize="10149,2">
              <v:shape style="position:absolute;left:10;top:3161;width:10149;height:2" coordorigin="10,3161" coordsize="10149,0" path="m10,3161l10158,3161e" filled="false" stroked="true" strokeweight="1pt" strokecolor="#808285">
                <v:path arrowok="t"/>
              </v:shape>
              <v:shape style="position:absolute;left:50;top:41;width:131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Asset </w:t>
                      </w:r>
                      <w:r>
                        <w:rPr>
                          <w:rFonts w:ascii="Cambria"/>
                          <w:color w:val="6D6E71"/>
                          <w:spacing w:val="8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description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68;top:41;width:14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Asset</w:t>
                      </w:r>
                      <w:r>
                        <w:rPr>
                          <w:rFonts w:ascii="Cambria"/>
                          <w:color w:val="6D6E71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life</w:t>
                      </w:r>
                      <w:r>
                        <w:rPr>
                          <w:rFonts w:ascii="Cambria"/>
                          <w:color w:val="6D6E71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(in</w:t>
                      </w:r>
                      <w:r>
                        <w:rPr>
                          <w:rFonts w:ascii="Cambria"/>
                          <w:color w:val="6D6E71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years)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456;width:2706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Tangible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assets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Improvement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leasehold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premises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Buildings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308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Computer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equipment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Electrical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office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equipment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Furniture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fixtures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Vehicles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under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Lease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51;top:664;width:2611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Lesser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lease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term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Lesser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lease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term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2119;width:1856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Intangible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assets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Goodwill</w:t>
                      </w:r>
                      <w:r>
                        <w:rPr>
                          <w:rFonts w:ascii="Cambria"/>
                          <w:color w:val="231F20"/>
                          <w:spacing w:val="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acquisition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Customer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contract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Product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IPR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PeopleSoft</w:t>
                      </w:r>
                      <w:r>
                        <w:rPr>
                          <w:rFonts w:ascii="Cambria"/>
                          <w:color w:val="231F20"/>
                          <w:spacing w:val="2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ERP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06;top:2327;width:4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20" w:lineRule="exact" w:before="134"/>
        <w:ind w:left="12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carrying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indication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impairment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internal/external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impairment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wherever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carrying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exceeds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recoverable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amount.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recoverable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selling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use.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use,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discounted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pre‑tax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discount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assessments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impairment,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carrying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life.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321" w:val="left" w:leader="none"/>
        </w:tabs>
        <w:spacing w:before="0"/>
        <w:ind w:left="320" w:right="0" w:hanging="20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05"/>
          <w:sz w:val="18"/>
        </w:rPr>
        <w:t>Investments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Investments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readily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realisable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intended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investments.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long‑term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investments.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aim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enhancing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interests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worldwide.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Long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diminution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investment.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0"/>
        </w:rPr>
        <w:t>Current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277" w:val="left" w:leader="none"/>
        </w:tabs>
        <w:spacing w:before="0"/>
        <w:ind w:left="276" w:right="0" w:hanging="15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F</w:t>
      </w:r>
      <w:r>
        <w:rPr>
          <w:rFonts w:ascii="Arial"/>
          <w:color w:val="231F20"/>
          <w:spacing w:val="-1"/>
          <w:w w:val="105"/>
          <w:sz w:val="18"/>
        </w:rPr>
        <w:t>oreign</w:t>
      </w:r>
      <w:r>
        <w:rPr>
          <w:rFonts w:ascii="Arial"/>
          <w:color w:val="231F20"/>
          <w:spacing w:val="14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currency</w:t>
      </w:r>
      <w:r>
        <w:rPr>
          <w:rFonts w:ascii="Arial"/>
          <w:color w:val="231F20"/>
          <w:spacing w:val="14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transactions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Foreign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transactions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transaction.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denominated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translated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Rupees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sheet.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Non‑monetary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items,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denominated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currency,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transaction.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arising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settlement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reporting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initially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arise.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331" w:val="left" w:leader="none"/>
        </w:tabs>
        <w:spacing w:before="0"/>
        <w:ind w:left="33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1"/>
          <w:w w:val="105"/>
          <w:sz w:val="18"/>
        </w:rPr>
        <w:t>evenue</w:t>
      </w:r>
      <w:r>
        <w:rPr>
          <w:rFonts w:ascii="Arial"/>
          <w:color w:val="231F20"/>
          <w:spacing w:val="25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recognition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left="120" w:right="0"/>
        <w:jc w:val="both"/>
      </w:pPr>
      <w:r>
        <w:rPr>
          <w:color w:val="231F20"/>
          <w:w w:val="90"/>
        </w:rPr>
        <w:t>Revenue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Product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licenses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and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related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revenue</w:t>
      </w:r>
      <w:r>
        <w:rPr>
          <w:rFonts w:ascii="Arial"/>
          <w:sz w:val="18"/>
        </w:rPr>
      </w:r>
    </w:p>
    <w:p>
      <w:pPr>
        <w:pStyle w:val="BodyText"/>
        <w:numPr>
          <w:ilvl w:val="0"/>
          <w:numId w:val="15"/>
        </w:numPr>
        <w:tabs>
          <w:tab w:pos="405" w:val="left" w:leader="none"/>
        </w:tabs>
        <w:spacing w:line="240" w:lineRule="auto" w:before="105" w:after="0"/>
        <w:ind w:left="404" w:right="0" w:hanging="284"/>
        <w:jc w:val="both"/>
      </w:pPr>
      <w:r>
        <w:rPr>
          <w:color w:val="231F20"/>
          <w:w w:val="90"/>
        </w:rPr>
        <w:t>License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recognised,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subsequent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milestone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user.</w:t>
      </w:r>
      <w:r>
        <w:rPr/>
      </w:r>
    </w:p>
    <w:p>
      <w:pPr>
        <w:pStyle w:val="BodyText"/>
        <w:numPr>
          <w:ilvl w:val="0"/>
          <w:numId w:val="15"/>
        </w:numPr>
        <w:tabs>
          <w:tab w:pos="405" w:val="left" w:leader="none"/>
        </w:tabs>
        <w:spacing w:line="220" w:lineRule="exact" w:before="169" w:after="0"/>
        <w:ind w:left="404" w:right="114" w:hanging="284"/>
        <w:jc w:val="both"/>
      </w:pPr>
      <w:r>
        <w:rPr>
          <w:color w:val="231F20"/>
          <w:w w:val="90"/>
        </w:rPr>
        <w:t>Implementation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customisation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provided,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basis.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proportionate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till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reach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90%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completion.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acceptance.</w:t>
      </w:r>
      <w:r>
        <w:rPr/>
      </w:r>
    </w:p>
    <w:p>
      <w:pPr>
        <w:pStyle w:val="BodyText"/>
        <w:spacing w:line="220" w:lineRule="exact" w:before="170"/>
        <w:ind w:left="404" w:right="120"/>
        <w:jc w:val="left"/>
      </w:pPr>
      <w:r>
        <w:rPr>
          <w:color w:val="231F20"/>
          <w:w w:val="90"/>
        </w:rPr>
        <w:t>Proportionate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relation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contract.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monitors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routine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period.</w:t>
      </w:r>
      <w:r>
        <w:rPr/>
      </w:r>
    </w:p>
    <w:p>
      <w:pPr>
        <w:spacing w:after="0" w:line="220" w:lineRule="exact"/>
        <w:jc w:val="left"/>
        <w:sectPr>
          <w:pgSz w:w="11910" w:h="16840"/>
          <w:pgMar w:header="0" w:footer="277" w:top="580" w:bottom="460" w:left="560" w:right="960"/>
        </w:sectPr>
      </w:pPr>
    </w:p>
    <w:p>
      <w:pPr>
        <w:pStyle w:val="BodyText"/>
        <w:spacing w:line="220" w:lineRule="exact" w:before="55"/>
        <w:ind w:left="401" w:right="12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cumulative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known.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anticipated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contract,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loss.</w:t>
      </w:r>
      <w:r>
        <w:rPr/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40" w:lineRule="auto" w:before="156" w:after="0"/>
        <w:ind w:left="401" w:right="0" w:hanging="284"/>
        <w:jc w:val="both"/>
      </w:pPr>
      <w:r>
        <w:rPr>
          <w:color w:val="231F20"/>
          <w:w w:val="90"/>
        </w:rPr>
        <w:t>Product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recognised,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straight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1"/>
          <w:szCs w:val="21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IT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solutions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and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consulting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services</w:t>
      </w:r>
      <w:r>
        <w:rPr>
          <w:rFonts w:ascii="Arial"/>
          <w:sz w:val="18"/>
        </w:rPr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20" w:lineRule="exact" w:before="119" w:after="0"/>
        <w:ind w:left="401" w:right="120" w:hanging="284"/>
        <w:jc w:val="left"/>
      </w:pPr>
      <w:r>
        <w:rPr>
          <w:color w:val="231F20"/>
          <w:w w:val="90"/>
        </w:rPr>
        <w:t>Revenue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provided,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pStyle w:val="BodyText"/>
        <w:numPr>
          <w:ilvl w:val="0"/>
          <w:numId w:val="15"/>
        </w:numPr>
        <w:tabs>
          <w:tab w:pos="402" w:val="left" w:leader="none"/>
        </w:tabs>
        <w:spacing w:line="221" w:lineRule="auto" w:before="171" w:after="0"/>
        <w:ind w:left="401" w:right="117" w:hanging="284"/>
        <w:jc w:val="both"/>
      </w:pPr>
      <w:r>
        <w:rPr>
          <w:color w:val="231F20"/>
          <w:w w:val="90"/>
        </w:rPr>
        <w:t>Revenue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reach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90%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completion.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acceptance.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contract.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monitors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contract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routine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delivery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cumulative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known.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anticipated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contract,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loss.</w:t>
      </w:r>
      <w:r>
        <w:rPr/>
      </w:r>
    </w:p>
    <w:p>
      <w:pPr>
        <w:pStyle w:val="BodyText"/>
        <w:spacing w:line="240" w:lineRule="auto" w:before="149"/>
        <w:ind w:right="0"/>
        <w:jc w:val="both"/>
      </w:pPr>
      <w:r>
        <w:rPr>
          <w:color w:val="231F20"/>
          <w:w w:val="90"/>
        </w:rPr>
        <w:t>Cost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billings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unbilled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billing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revenue.</w:t>
      </w:r>
      <w:r>
        <w:rPr/>
      </w:r>
    </w:p>
    <w:p>
      <w:pPr>
        <w:pStyle w:val="BodyText"/>
        <w:spacing w:line="210" w:lineRule="exact" w:before="167"/>
        <w:ind w:right="118"/>
        <w:jc w:val="both"/>
      </w:pPr>
      <w:r>
        <w:rPr>
          <w:color w:val="231F20"/>
          <w:w w:val="95"/>
        </w:rPr>
        <w:t>Reimbursable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projects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invoiced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separately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sundry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debtors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included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expense.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1"/>
          <w:szCs w:val="21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Interest</w:t>
      </w:r>
      <w:r>
        <w:rPr>
          <w:rFonts w:ascii="Arial"/>
          <w:color w:val="6D6E71"/>
          <w:spacing w:val="23"/>
          <w:sz w:val="18"/>
        </w:rPr>
        <w:t> </w:t>
      </w:r>
      <w:r>
        <w:rPr>
          <w:rFonts w:ascii="Arial"/>
          <w:color w:val="6D6E71"/>
          <w:sz w:val="18"/>
        </w:rPr>
        <w:t>income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0"/>
        </w:rPr>
        <w:t>Interest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 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basis taking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amount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328" w:val="left" w:leader="none"/>
        </w:tabs>
        <w:spacing w:before="0"/>
        <w:ind w:left="327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3"/>
          <w:w w:val="105"/>
          <w:sz w:val="18"/>
        </w:rPr>
        <w:t>Researc</w:t>
      </w:r>
      <w:r>
        <w:rPr>
          <w:rFonts w:ascii="Arial"/>
          <w:color w:val="231F20"/>
          <w:spacing w:val="-2"/>
          <w:w w:val="105"/>
          <w:sz w:val="18"/>
        </w:rPr>
        <w:t>h</w:t>
      </w:r>
      <w:r>
        <w:rPr>
          <w:rFonts w:ascii="Arial"/>
          <w:color w:val="231F20"/>
          <w:spacing w:val="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development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expenses</w:t>
      </w:r>
      <w:r>
        <w:rPr>
          <w:rFonts w:ascii="Arial"/>
          <w:color w:val="231F20"/>
          <w:spacing w:val="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for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softw</w:t>
      </w:r>
      <w:r>
        <w:rPr>
          <w:rFonts w:ascii="Arial"/>
          <w:color w:val="231F20"/>
          <w:spacing w:val="-3"/>
          <w:w w:val="105"/>
          <w:sz w:val="18"/>
        </w:rPr>
        <w:t>are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products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Research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incurred.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feasibility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established.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subsequent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achievement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feasibility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incurred.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268" w:val="left" w:leader="none"/>
        </w:tabs>
        <w:spacing w:before="0"/>
        <w:ind w:left="267" w:right="0" w:hanging="15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1"/>
          <w:w w:val="105"/>
          <w:sz w:val="18"/>
        </w:rPr>
        <w:t>etirement</w:t>
      </w:r>
      <w:r>
        <w:rPr>
          <w:rFonts w:ascii="Arial"/>
          <w:color w:val="231F20"/>
          <w:spacing w:val="1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1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other</w:t>
      </w:r>
      <w:r>
        <w:rPr>
          <w:rFonts w:ascii="Arial"/>
          <w:color w:val="231F20"/>
          <w:spacing w:val="1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employee</w:t>
      </w:r>
      <w:r>
        <w:rPr>
          <w:rFonts w:ascii="Arial"/>
          <w:color w:val="231F20"/>
          <w:spacing w:val="1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benefits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provident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fund,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superannuation,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gratuity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compensated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absences.</w:t>
      </w:r>
      <w:r>
        <w:rPr/>
      </w:r>
    </w:p>
    <w:p>
      <w:pPr>
        <w:pStyle w:val="BodyText"/>
        <w:spacing w:line="220" w:lineRule="exact" w:before="169"/>
        <w:ind w:right="119"/>
        <w:jc w:val="both"/>
      </w:pPr>
      <w:r>
        <w:rPr>
          <w:color w:val="231F20"/>
          <w:w w:val="90"/>
        </w:rPr>
        <w:t>Provident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superannuation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defined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obligation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beyond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fund.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accrue.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Gratuity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liability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valuation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liability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periodic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actuarially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discount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actuarial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gain/loss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deferred.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administered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(LIC)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liability.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scheme,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LIC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administers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scheme.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Short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compensated absences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 provided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 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estimates. Long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compensated absences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provided 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 on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valuation.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valuation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method.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gains/losses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immediately</w:t>
      </w:r>
      <w:r>
        <w:rPr>
          <w:color w:val="231F20"/>
          <w:w w:val="90"/>
        </w:rPr>
        <w:t> recognised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deferred.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268" w:val="left" w:leader="none"/>
        </w:tabs>
        <w:spacing w:before="0"/>
        <w:ind w:left="267" w:right="0" w:hanging="15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sz w:val="18"/>
        </w:rPr>
        <w:t>Leases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numPr>
          <w:ilvl w:val="0"/>
          <w:numId w:val="21"/>
        </w:numPr>
        <w:tabs>
          <w:tab w:pos="258" w:val="left" w:leader="none"/>
        </w:tabs>
        <w:spacing w:before="0"/>
        <w:ind w:left="257" w:right="0" w:hanging="14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Where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 Company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is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lessee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Lease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substantially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incidental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ownership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transferred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leases.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capitalised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inception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assets.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apportioned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implicit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return.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fees,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initial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capitalised.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0"/>
        </w:rPr>
        <w:t>Leases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rewards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ownership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effectively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retained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lessor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leases.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straight‑line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term.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1"/>
          <w:szCs w:val="21"/>
        </w:rPr>
      </w:pPr>
    </w:p>
    <w:p>
      <w:pPr>
        <w:numPr>
          <w:ilvl w:val="0"/>
          <w:numId w:val="21"/>
        </w:numPr>
        <w:tabs>
          <w:tab w:pos="298" w:val="left" w:leader="none"/>
        </w:tabs>
        <w:spacing w:before="0"/>
        <w:ind w:left="297" w:right="0" w:hanging="18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Where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 Company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is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lessor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20"/>
        <w:jc w:val="both"/>
      </w:pPr>
      <w:r>
        <w:rPr>
          <w:color w:val="231F20"/>
          <w:w w:val="90"/>
        </w:rPr>
        <w:t>Assets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receivable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lease.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rentals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apportioned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IRR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method.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reduces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revenue.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20"/>
        </w:numPr>
        <w:tabs>
          <w:tab w:pos="308" w:val="left" w:leader="none"/>
        </w:tabs>
        <w:spacing w:before="0"/>
        <w:ind w:left="307" w:right="0" w:hanging="19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Income-tax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Tax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comprises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tax.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fringe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authorities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1961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(‘Indian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Act’).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Deferred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taxes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120" w:right="115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are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recognised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future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consequences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attributable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timing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differences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between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financial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statement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determination</w:t>
      </w:r>
      <w:r>
        <w:rPr>
          <w:rFonts w:ascii="Cambria" w:hAnsi="Cambria" w:cs="Cambria" w:eastAsia="Cambria"/>
          <w:color w:val="231F20"/>
          <w:spacing w:val="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0"/>
        </w:rPr>
        <w:t>income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their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recognition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purposes.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Deferred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is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measured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based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on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rates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laws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enacted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or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substantively</w:t>
      </w:r>
      <w:r>
        <w:rPr>
          <w:rFonts w:ascii="Cambria" w:hAnsi="Cambria" w:cs="Cambria" w:eastAsia="Cambria"/>
          <w:color w:val="231F20"/>
          <w:w w:val="88"/>
        </w:rPr>
        <w:t> </w:t>
      </w:r>
      <w:r>
        <w:rPr>
          <w:rFonts w:ascii="Cambria" w:hAnsi="Cambria" w:cs="Cambria" w:eastAsia="Cambria"/>
          <w:color w:val="231F20"/>
          <w:w w:val="90"/>
        </w:rPr>
        <w:t>enacted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balance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sheet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date.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Deferred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assets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are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recognised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carried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forward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only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extent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that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there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is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reasonable</w:t>
      </w:r>
      <w:r>
        <w:rPr>
          <w:rFonts w:ascii="Cambria" w:hAnsi="Cambria" w:cs="Cambria" w:eastAsia="Cambria"/>
          <w:color w:val="231F20"/>
          <w:w w:val="83"/>
        </w:rPr>
        <w:t> </w:t>
      </w:r>
      <w:r>
        <w:rPr>
          <w:rFonts w:ascii="Cambria" w:hAnsi="Cambria" w:cs="Cambria" w:eastAsia="Cambria"/>
          <w:color w:val="231F20"/>
          <w:w w:val="90"/>
        </w:rPr>
        <w:t>certainty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that sufficient future taxable income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will be available against which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such deferred tax assets can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be realised. Unrecognised</w:t>
      </w:r>
      <w:r>
        <w:rPr>
          <w:rFonts w:ascii="Cambria" w:hAnsi="Cambria" w:cs="Cambria" w:eastAsia="Cambria"/>
          <w:color w:val="231F20"/>
          <w:w w:val="89"/>
        </w:rPr>
        <w:t> </w:t>
      </w:r>
      <w:r>
        <w:rPr>
          <w:rFonts w:ascii="Cambria" w:hAnsi="Cambria" w:cs="Cambria" w:eastAsia="Cambria"/>
          <w:color w:val="231F20"/>
          <w:w w:val="90"/>
        </w:rPr>
        <w:t>deferred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assets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earlier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years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are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re‑assessed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recognised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extent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that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it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has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become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reasonably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certain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that</w:t>
      </w:r>
      <w:r>
        <w:rPr>
          <w:rFonts w:ascii="Cambria" w:hAnsi="Cambria" w:cs="Cambria" w:eastAsia="Cambria"/>
          <w:color w:val="231F20"/>
          <w:spacing w:val="-1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future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taxable</w:t>
      </w:r>
      <w:r>
        <w:rPr>
          <w:rFonts w:ascii="Cambria" w:hAnsi="Cambria" w:cs="Cambria" w:eastAsia="Cambria"/>
          <w:color w:val="231F20"/>
          <w:w w:val="87"/>
        </w:rPr>
        <w:t> </w:t>
      </w:r>
      <w:r>
        <w:rPr>
          <w:rFonts w:ascii="Cambria" w:hAnsi="Cambria" w:cs="Cambria" w:eastAsia="Cambria"/>
          <w:color w:val="231F20"/>
          <w:w w:val="95"/>
        </w:rPr>
        <w:t>income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will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available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against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which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deferred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tax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assets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can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realised.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carrying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value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assets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reviewed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at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each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balance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sheet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date.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Deferred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tax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asset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recognised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only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those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timing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differences,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which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reverses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post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tax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free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period,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Company</w:t>
      </w:r>
      <w:r>
        <w:rPr>
          <w:rFonts w:ascii="Cambria" w:hAnsi="Cambria" w:cs="Cambria" w:eastAsia="Cambria"/>
          <w:color w:val="231F20"/>
          <w:w w:val="90"/>
        </w:rPr>
        <w:t> </w:t>
      </w:r>
      <w:r>
        <w:rPr>
          <w:rFonts w:ascii="Cambria" w:hAnsi="Cambria" w:cs="Cambria" w:eastAsia="Cambria"/>
          <w:color w:val="231F20"/>
          <w:w w:val="95"/>
        </w:rPr>
        <w:t>enjoys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exemption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under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Section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10A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Indian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Income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Tax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Act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up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financial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year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ended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March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31,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2011.</w:t>
      </w:r>
      <w:r>
        <w:rPr>
          <w:rFonts w:ascii="Cambria" w:hAnsi="Cambria" w:cs="Cambria" w:eastAsia="Cambria"/>
          <w:color w:val="231F20"/>
          <w:spacing w:val="-1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Minimum</w:t>
      </w:r>
      <w:r>
        <w:rPr>
          <w:rFonts w:ascii="Cambria" w:hAnsi="Cambria" w:cs="Cambria" w:eastAsia="Cambria"/>
          <w:color w:val="231F20"/>
          <w:spacing w:val="-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Alternative</w:t>
      </w:r>
      <w:r>
        <w:rPr>
          <w:rFonts w:ascii="Cambria" w:hAnsi="Cambria" w:cs="Cambria" w:eastAsia="Cambria"/>
          <w:color w:val="231F20"/>
          <w:w w:val="90"/>
        </w:rPr>
        <w:t> </w:t>
      </w:r>
      <w:r>
        <w:rPr>
          <w:rFonts w:ascii="Cambria" w:hAnsi="Cambria" w:cs="Cambria" w:eastAsia="Cambria"/>
          <w:color w:val="231F20"/>
          <w:w w:val="95"/>
        </w:rPr>
        <w:t>tax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(‘MAT’)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credit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recognised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asset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only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when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extent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there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convincing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evidence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that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Company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will</w:t>
      </w:r>
      <w:r>
        <w:rPr>
          <w:rFonts w:ascii="Cambria" w:hAnsi="Cambria" w:cs="Cambria" w:eastAsia="Cambria"/>
          <w:color w:val="231F20"/>
          <w:spacing w:val="-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pay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normal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income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tax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during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specified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period.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year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which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MAT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credit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becomes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eligible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recognised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asset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</w:t>
      </w:r>
      <w:r>
        <w:rPr>
          <w:rFonts w:ascii="Cambria" w:hAnsi="Cambria" w:cs="Cambria" w:eastAsia="Cambria"/>
          <w:color w:val="231F20"/>
          <w:w w:val="93"/>
        </w:rPr>
        <w:t> </w:t>
      </w:r>
      <w:r>
        <w:rPr>
          <w:rFonts w:ascii="Cambria" w:hAnsi="Cambria" w:cs="Cambria" w:eastAsia="Cambria"/>
          <w:color w:val="231F20"/>
          <w:w w:val="90"/>
        </w:rPr>
        <w:t>accordance with the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recommendations contained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 guidance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note issued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by the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Institute of Chartered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Accountants of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India (‘ICAI’),</w:t>
      </w:r>
      <w:r>
        <w:rPr>
          <w:rFonts w:ascii="Cambria" w:hAnsi="Cambria" w:cs="Cambria" w:eastAsia="Cambria"/>
          <w:color w:val="231F20"/>
          <w:w w:val="98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said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asset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is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created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by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way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credit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profit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loss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account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shown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MAT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Credit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Entitlement.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Company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reviews</w:t>
      </w:r>
      <w:r>
        <w:rPr>
          <w:rFonts w:ascii="Cambria" w:hAnsi="Cambria" w:cs="Cambria" w:eastAsia="Cambria"/>
          <w:color w:val="231F20"/>
          <w:w w:val="83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same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at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each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balance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sheet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date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writes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down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carrying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amount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MAT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Credit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Entitlement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to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extent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there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no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longer</w:t>
      </w:r>
      <w:r>
        <w:rPr>
          <w:rFonts w:ascii="Cambria" w:hAnsi="Cambria" w:cs="Cambria" w:eastAsia="Cambria"/>
          <w:color w:val="231F20"/>
          <w:w w:val="88"/>
        </w:rPr>
        <w:t> </w:t>
      </w:r>
      <w:r>
        <w:rPr>
          <w:rFonts w:ascii="Cambria" w:hAnsi="Cambria" w:cs="Cambria" w:eastAsia="Cambria"/>
          <w:color w:val="231F20"/>
          <w:w w:val="90"/>
        </w:rPr>
        <w:t>convincing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evidence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effect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that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Company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will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pay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normal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Income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during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specified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period.</w:t>
      </w:r>
      <w:r>
        <w:rPr>
          <w:rFonts w:ascii="Cambria" w:hAnsi="Cambria" w:cs="Cambria" w:eastAsia="Cambria"/>
        </w:rPr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numPr>
          <w:ilvl w:val="1"/>
          <w:numId w:val="20"/>
        </w:numPr>
        <w:tabs>
          <w:tab w:pos="271" w:val="left" w:leader="none"/>
        </w:tabs>
        <w:spacing w:before="0"/>
        <w:ind w:left="270" w:right="0" w:hanging="150"/>
        <w:jc w:val="both"/>
        <w:rPr>
          <w:rFonts w:ascii="Arial Unicode MS" w:hAnsi="Arial Unicode MS" w:cs="Arial Unicode MS" w:eastAsia="Arial Unicode MS"/>
          <w:sz w:val="18"/>
          <w:szCs w:val="18"/>
        </w:rPr>
      </w:pPr>
      <w:r>
        <w:rPr>
          <w:rFonts w:ascii="Arial Unicode MS"/>
          <w:color w:val="231F20"/>
          <w:w w:val="105"/>
          <w:sz w:val="18"/>
        </w:rPr>
        <w:t>Earnings</w:t>
      </w:r>
      <w:r>
        <w:rPr>
          <w:rFonts w:ascii="Arial Unicode MS"/>
          <w:color w:val="231F20"/>
          <w:spacing w:val="-3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per</w:t>
      </w:r>
      <w:r>
        <w:rPr>
          <w:rFonts w:ascii="Arial Unicode MS"/>
          <w:color w:val="231F20"/>
          <w:spacing w:val="-2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share</w:t>
      </w:r>
      <w:r>
        <w:rPr>
          <w:rFonts w:ascii="Arial Unicode MS"/>
          <w:sz w:val="18"/>
        </w:rPr>
      </w:r>
    </w:p>
    <w:p>
      <w:pPr>
        <w:pStyle w:val="BodyText"/>
        <w:spacing w:line="220" w:lineRule="exact" w:before="108"/>
        <w:ind w:left="120" w:right="114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earnings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considered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-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ascertaining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Company’s</w:t>
      </w:r>
      <w:r>
        <w:rPr>
          <w:rFonts w:ascii="Cambria" w:hAnsi="Cambria" w:cs="Cambria" w:eastAsia="Cambria"/>
          <w:color w:val="231F20"/>
          <w:spacing w:val="-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earnings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per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comprise</w:t>
      </w:r>
      <w:r>
        <w:rPr>
          <w:rFonts w:ascii="Cambria" w:hAnsi="Cambria" w:cs="Cambria" w:eastAsia="Cambria"/>
          <w:color w:val="231F20"/>
          <w:spacing w:val="-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net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profit</w:t>
      </w:r>
      <w:r>
        <w:rPr>
          <w:rFonts w:ascii="Cambria" w:hAnsi="Cambria" w:cs="Cambria" w:eastAsia="Cambria"/>
          <w:color w:val="231F20"/>
          <w:spacing w:val="-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after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tax.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number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used</w:t>
      </w:r>
      <w:r>
        <w:rPr>
          <w:rFonts w:ascii="Cambria" w:hAnsi="Cambria" w:cs="Cambria" w:eastAsia="Cambria"/>
          <w:color w:val="231F20"/>
          <w:w w:val="85"/>
        </w:rPr>
        <w:t> </w:t>
      </w:r>
      <w:r>
        <w:rPr>
          <w:rFonts w:ascii="Cambria" w:hAnsi="Cambria" w:cs="Cambria" w:eastAsia="Cambria"/>
          <w:color w:val="231F20"/>
          <w:w w:val="90"/>
        </w:rPr>
        <w:t>in computing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basic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earnings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per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 is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weighted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average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number of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outstanding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during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year. The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number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w w:val="81"/>
        </w:rPr>
        <w:t> </w:t>
      </w:r>
      <w:r>
        <w:rPr>
          <w:rFonts w:ascii="Cambria" w:hAnsi="Cambria" w:cs="Cambria" w:eastAsia="Cambria"/>
          <w:color w:val="231F20"/>
          <w:w w:val="90"/>
        </w:rPr>
        <w:t>used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computing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diluted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earnings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per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comprises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weighted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average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number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considered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deriving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basic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earnings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per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share,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also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weighted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average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number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shares,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if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any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which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would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have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been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issued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conversion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all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dilutive</w:t>
      </w:r>
      <w:r>
        <w:rPr>
          <w:rFonts w:ascii="Cambria" w:hAnsi="Cambria" w:cs="Cambria" w:eastAsia="Cambria"/>
          <w:color w:val="231F20"/>
          <w:w w:val="91"/>
        </w:rPr>
        <w:t> </w:t>
      </w:r>
      <w:r>
        <w:rPr>
          <w:rFonts w:ascii="Cambria" w:hAnsi="Cambria" w:cs="Cambria" w:eastAsia="Cambria"/>
          <w:color w:val="231F20"/>
          <w:w w:val="90"/>
        </w:rPr>
        <w:t>potential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equity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shares.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weighted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average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number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potentially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dilutive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equity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are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adjusted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bonus</w:t>
      </w:r>
      <w:r>
        <w:rPr>
          <w:rFonts w:ascii="Cambria" w:hAnsi="Cambria" w:cs="Cambria" w:eastAsia="Cambria"/>
          <w:color w:val="231F20"/>
          <w:spacing w:val="-1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w w:val="81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sub‑division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shares.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purpose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calculating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diluted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earnings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per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share,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net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profit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or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loss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year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attributable</w:t>
      </w:r>
      <w:r>
        <w:rPr>
          <w:rFonts w:ascii="Cambria" w:hAnsi="Cambria" w:cs="Cambria" w:eastAsia="Cambria"/>
          <w:color w:val="231F20"/>
          <w:spacing w:val="-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w w:val="89"/>
        </w:rPr>
        <w:t> </w:t>
      </w:r>
      <w:r>
        <w:rPr>
          <w:rFonts w:ascii="Cambria" w:hAnsi="Cambria" w:cs="Cambria" w:eastAsia="Cambria"/>
          <w:color w:val="231F20"/>
          <w:w w:val="90"/>
        </w:rPr>
        <w:t>equity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shareholders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weighted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average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number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outstanding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during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year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are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adjusted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effects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all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dilutive</w:t>
      </w:r>
      <w:r>
        <w:rPr>
          <w:rFonts w:ascii="Cambria" w:hAnsi="Cambria" w:cs="Cambria" w:eastAsia="Cambria"/>
          <w:color w:val="231F20"/>
          <w:w w:val="91"/>
        </w:rPr>
        <w:t> </w:t>
      </w:r>
      <w:r>
        <w:rPr>
          <w:rFonts w:ascii="Cambria" w:hAnsi="Cambria" w:cs="Cambria" w:eastAsia="Cambria"/>
          <w:color w:val="231F20"/>
          <w:w w:val="90"/>
        </w:rPr>
        <w:t>potential</w:t>
      </w:r>
      <w:r>
        <w:rPr>
          <w:rFonts w:ascii="Cambria" w:hAnsi="Cambria" w:cs="Cambria" w:eastAsia="Cambria"/>
          <w:color w:val="231F20"/>
          <w:spacing w:val="-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equity</w:t>
      </w:r>
      <w:r>
        <w:rPr>
          <w:rFonts w:ascii="Cambria" w:hAnsi="Cambria" w:cs="Cambria" w:eastAsia="Cambria"/>
          <w:color w:val="231F20"/>
          <w:spacing w:val="-1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shares.</w:t>
      </w:r>
      <w:r>
        <w:rPr>
          <w:rFonts w:ascii="Cambria" w:hAnsi="Cambria" w:cs="Cambria" w:eastAsia="Cambria"/>
        </w:rPr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numPr>
          <w:ilvl w:val="1"/>
          <w:numId w:val="20"/>
        </w:numPr>
        <w:tabs>
          <w:tab w:pos="391" w:val="left" w:leader="none"/>
        </w:tabs>
        <w:spacing w:before="0"/>
        <w:ind w:left="390" w:right="0" w:hanging="270"/>
        <w:jc w:val="both"/>
        <w:rPr>
          <w:rFonts w:ascii="Arial Unicode MS" w:hAnsi="Arial Unicode MS" w:cs="Arial Unicode MS" w:eastAsia="Arial Unicode MS"/>
          <w:sz w:val="18"/>
          <w:szCs w:val="18"/>
        </w:rPr>
      </w:pPr>
      <w:r>
        <w:rPr>
          <w:rFonts w:ascii="Arial Unicode MS" w:hAnsi="Arial Unicode MS" w:cs="Arial Unicode MS" w:eastAsia="Arial Unicode MS"/>
          <w:color w:val="231F20"/>
          <w:w w:val="105"/>
          <w:sz w:val="18"/>
          <w:szCs w:val="18"/>
        </w:rPr>
        <w:t>Share‑based</w:t>
      </w:r>
      <w:r>
        <w:rPr>
          <w:rFonts w:ascii="Arial Unicode MS" w:hAnsi="Arial Unicode MS" w:cs="Arial Unicode MS" w:eastAsia="Arial Unicode MS"/>
          <w:color w:val="231F20"/>
          <w:spacing w:val="15"/>
          <w:w w:val="105"/>
          <w:sz w:val="18"/>
          <w:szCs w:val="18"/>
        </w:rPr>
        <w:t> </w:t>
      </w:r>
      <w:r>
        <w:rPr>
          <w:rFonts w:ascii="Arial Unicode MS" w:hAnsi="Arial Unicode MS" w:cs="Arial Unicode MS" w:eastAsia="Arial Unicode MS"/>
          <w:color w:val="231F20"/>
          <w:w w:val="105"/>
          <w:sz w:val="18"/>
          <w:szCs w:val="18"/>
        </w:rPr>
        <w:t>compensation/payments</w:t>
      </w:r>
      <w:r>
        <w:rPr>
          <w:rFonts w:ascii="Arial Unicode MS" w:hAnsi="Arial Unicode MS" w:cs="Arial Unicode MS" w:eastAsia="Arial Unicode MS"/>
          <w:sz w:val="18"/>
          <w:szCs w:val="18"/>
        </w:rPr>
      </w:r>
    </w:p>
    <w:p>
      <w:pPr>
        <w:pStyle w:val="BodyText"/>
        <w:spacing w:line="220" w:lineRule="exact" w:before="108"/>
        <w:ind w:left="120" w:right="114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Measurement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disclosure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employee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share‑based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payment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plans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is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done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accordance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with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Securities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Exchange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Board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India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(‘SEBI’)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(Employee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Stock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Option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Scheme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Employee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Stock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Purchase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Scheme)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Guidelines,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1999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Guidance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Note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Accounting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for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Employee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Share‑based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Payments,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issued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by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ICAI.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Company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uses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intrinsic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value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method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accounting</w:t>
      </w:r>
      <w:r>
        <w:rPr>
          <w:rFonts w:ascii="Cambria" w:hAnsi="Cambria" w:cs="Cambria" w:eastAsia="Cambria"/>
          <w:color w:val="231F20"/>
          <w:w w:val="90"/>
        </w:rPr>
        <w:t> for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its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employee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based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compensation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plan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other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share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based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arrangements.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Under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this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method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compensation</w:t>
      </w:r>
      <w:r>
        <w:rPr>
          <w:rFonts w:ascii="Cambria" w:hAnsi="Cambria" w:cs="Cambria" w:eastAsia="Cambria"/>
          <w:color w:val="231F20"/>
          <w:spacing w:val="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expense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is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  <w:w w:val="95"/>
        </w:rPr>
        <w:t>recorded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over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vesting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period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option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on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straight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line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basis,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if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fair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market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value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underlying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stock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exceeds</w:t>
      </w:r>
      <w:r>
        <w:rPr>
          <w:rFonts w:ascii="Cambria" w:hAnsi="Cambria" w:cs="Cambria" w:eastAsia="Cambria"/>
          <w:color w:val="231F20"/>
          <w:spacing w:val="-1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the</w:t>
      </w:r>
      <w:r>
        <w:rPr>
          <w:rFonts w:ascii="Cambria" w:hAnsi="Cambria" w:cs="Cambria" w:eastAsia="Cambria"/>
          <w:color w:val="231F20"/>
          <w:w w:val="88"/>
        </w:rPr>
        <w:t> </w:t>
      </w:r>
      <w:r>
        <w:rPr>
          <w:rFonts w:ascii="Cambria" w:hAnsi="Cambria" w:cs="Cambria" w:eastAsia="Cambria"/>
          <w:color w:val="231F20"/>
          <w:w w:val="90"/>
        </w:rPr>
        <w:t>exercise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price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grant</w:t>
      </w:r>
      <w:r>
        <w:rPr>
          <w:rFonts w:ascii="Cambria" w:hAnsi="Cambria" w:cs="Cambria" w:eastAsia="Cambria"/>
          <w:color w:val="231F20"/>
          <w:spacing w:val="-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date.</w:t>
      </w:r>
      <w:r>
        <w:rPr>
          <w:rFonts w:ascii="Cambria" w:hAnsi="Cambria" w:cs="Cambria" w:eastAsia="Cambria"/>
        </w:rPr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numPr>
          <w:ilvl w:val="1"/>
          <w:numId w:val="20"/>
        </w:numPr>
        <w:tabs>
          <w:tab w:pos="331" w:val="left" w:leader="none"/>
        </w:tabs>
        <w:spacing w:before="0"/>
        <w:ind w:left="330" w:right="0" w:hanging="210"/>
        <w:jc w:val="both"/>
        <w:rPr>
          <w:rFonts w:ascii="Arial Unicode MS" w:hAnsi="Arial Unicode MS" w:cs="Arial Unicode MS" w:eastAsia="Arial Unicode MS"/>
          <w:sz w:val="18"/>
          <w:szCs w:val="18"/>
        </w:rPr>
      </w:pPr>
      <w:r>
        <w:rPr>
          <w:rFonts w:ascii="Arial Unicode MS"/>
          <w:color w:val="231F20"/>
          <w:spacing w:val="-2"/>
          <w:w w:val="105"/>
          <w:sz w:val="18"/>
        </w:rPr>
        <w:t>P</w:t>
      </w:r>
      <w:r>
        <w:rPr>
          <w:rFonts w:ascii="Arial Unicode MS"/>
          <w:color w:val="231F20"/>
          <w:spacing w:val="-1"/>
          <w:w w:val="105"/>
          <w:sz w:val="18"/>
        </w:rPr>
        <w:t>rovision</w:t>
      </w:r>
      <w:r>
        <w:rPr>
          <w:rFonts w:ascii="Arial Unicode MS"/>
          <w:color w:val="231F20"/>
          <w:spacing w:val="19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and</w:t>
      </w:r>
      <w:r>
        <w:rPr>
          <w:rFonts w:ascii="Arial Unicode MS"/>
          <w:color w:val="231F20"/>
          <w:spacing w:val="19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contingencies</w:t>
      </w:r>
      <w:r>
        <w:rPr>
          <w:rFonts w:ascii="Arial Unicode MS"/>
          <w:sz w:val="18"/>
        </w:rPr>
      </w:r>
    </w:p>
    <w:p>
      <w:pPr>
        <w:pStyle w:val="BodyText"/>
        <w:spacing w:line="220" w:lineRule="exact" w:before="108"/>
        <w:ind w:left="120" w:right="11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provision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is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recognised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when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an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enterprise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has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present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obligation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as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result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past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event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it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is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probable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that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an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outflow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w w:val="86"/>
        </w:rPr>
        <w:t> </w:t>
      </w:r>
      <w:r>
        <w:rPr>
          <w:rFonts w:ascii="Cambria"/>
          <w:color w:val="231F20"/>
          <w:w w:val="90"/>
        </w:rPr>
        <w:t>resources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will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be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required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settle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obligation,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in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respect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which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a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reliable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estimate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can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be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made.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Provisions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are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not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discounted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w w:val="89"/>
        </w:rPr>
        <w:t> </w:t>
      </w:r>
      <w:r>
        <w:rPr>
          <w:rFonts w:ascii="Cambria"/>
          <w:color w:val="231F20"/>
          <w:w w:val="90"/>
        </w:rPr>
        <w:t>its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present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value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are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determined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based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on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management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estimate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required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settle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obligation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at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balance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sheet</w:t>
      </w:r>
      <w:r>
        <w:rPr>
          <w:rFonts w:ascii="Cambria"/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date.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These</w:t>
      </w:r>
      <w:r>
        <w:rPr>
          <w:rFonts w:ascii="Cambria"/>
          <w:color w:val="231F20"/>
          <w:w w:val="87"/>
        </w:rPr>
        <w:t> </w:t>
      </w:r>
      <w:r>
        <w:rPr>
          <w:rFonts w:ascii="Cambria"/>
          <w:color w:val="231F20"/>
          <w:w w:val="90"/>
        </w:rPr>
        <w:t>are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reviewed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at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each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balance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sheet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date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adjusted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reflect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current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management</w:t>
      </w:r>
      <w:r>
        <w:rPr>
          <w:rFonts w:ascii="Cambria"/>
          <w:color w:val="231F20"/>
          <w:spacing w:val="-11"/>
          <w:w w:val="90"/>
        </w:rPr>
        <w:t> </w:t>
      </w:r>
      <w:r>
        <w:rPr>
          <w:rFonts w:ascii="Cambria"/>
          <w:color w:val="231F20"/>
          <w:w w:val="90"/>
        </w:rPr>
        <w:t>estimates.</w:t>
      </w:r>
      <w:r>
        <w:rPr>
          <w:rFonts w:ascii="Cambria"/>
        </w:rPr>
      </w:r>
    </w:p>
    <w:p>
      <w:pPr>
        <w:spacing w:line="240" w:lineRule="auto" w:before="5"/>
        <w:rPr>
          <w:rFonts w:ascii="Cambria" w:hAnsi="Cambria" w:cs="Cambria" w:eastAsia="Cambria"/>
          <w:sz w:val="16"/>
          <w:szCs w:val="16"/>
        </w:rPr>
      </w:pPr>
    </w:p>
    <w:p>
      <w:pPr>
        <w:numPr>
          <w:ilvl w:val="1"/>
          <w:numId w:val="20"/>
        </w:numPr>
        <w:tabs>
          <w:tab w:pos="331" w:val="left" w:leader="none"/>
        </w:tabs>
        <w:spacing w:before="0"/>
        <w:ind w:left="330" w:right="0" w:hanging="210"/>
        <w:jc w:val="both"/>
        <w:rPr>
          <w:rFonts w:ascii="Arial Unicode MS" w:hAnsi="Arial Unicode MS" w:cs="Arial Unicode MS" w:eastAsia="Arial Unicode MS"/>
          <w:sz w:val="18"/>
          <w:szCs w:val="18"/>
        </w:rPr>
      </w:pPr>
      <w:r>
        <w:rPr>
          <w:rFonts w:ascii="Arial Unicode MS"/>
          <w:color w:val="231F20"/>
          <w:w w:val="105"/>
          <w:sz w:val="18"/>
        </w:rPr>
        <w:t>Cash</w:t>
      </w:r>
      <w:r>
        <w:rPr>
          <w:rFonts w:ascii="Arial Unicode MS"/>
          <w:color w:val="231F20"/>
          <w:spacing w:val="-6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and</w:t>
      </w:r>
      <w:r>
        <w:rPr>
          <w:rFonts w:ascii="Arial Unicode MS"/>
          <w:color w:val="231F20"/>
          <w:spacing w:val="-5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cash</w:t>
      </w:r>
      <w:r>
        <w:rPr>
          <w:rFonts w:ascii="Arial Unicode MS"/>
          <w:color w:val="231F20"/>
          <w:spacing w:val="-5"/>
          <w:w w:val="105"/>
          <w:sz w:val="18"/>
        </w:rPr>
        <w:t> </w:t>
      </w:r>
      <w:r>
        <w:rPr>
          <w:rFonts w:ascii="Arial Unicode MS"/>
          <w:color w:val="231F20"/>
          <w:w w:val="105"/>
          <w:sz w:val="18"/>
        </w:rPr>
        <w:t>equivalents</w:t>
      </w:r>
      <w:r>
        <w:rPr>
          <w:rFonts w:ascii="Arial Unicode MS"/>
          <w:sz w:val="18"/>
        </w:rPr>
      </w:r>
    </w:p>
    <w:p>
      <w:pPr>
        <w:pStyle w:val="BodyText"/>
        <w:spacing w:line="224" w:lineRule="exact" w:before="109"/>
        <w:ind w:left="120" w:right="115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Cash</w:t>
      </w:r>
      <w:r>
        <w:rPr>
          <w:rFonts w:ascii="Cambria" w:hAnsi="Cambria" w:cs="Cambria" w:eastAsia="Cambria"/>
          <w:color w:val="231F20"/>
          <w:spacing w:val="-9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cash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equivalents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for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purpose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cash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flow</w:t>
      </w:r>
      <w:r>
        <w:rPr>
          <w:rFonts w:ascii="Cambria" w:hAnsi="Cambria" w:cs="Cambria" w:eastAsia="Cambria"/>
          <w:color w:val="231F20"/>
          <w:spacing w:val="-9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statement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comprise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cash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at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bank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hand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short‑term</w:t>
      </w:r>
      <w:r>
        <w:rPr>
          <w:rFonts w:ascii="Cambria" w:hAnsi="Cambria" w:cs="Cambria" w:eastAsia="Cambria"/>
          <w:color w:val="231F20"/>
          <w:spacing w:val="-9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investments</w:t>
      </w:r>
      <w:r>
        <w:rPr>
          <w:rFonts w:ascii="Cambria" w:hAnsi="Cambria" w:cs="Cambria" w:eastAsia="Cambria"/>
          <w:color w:val="231F20"/>
          <w:spacing w:val="-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with</w:t>
      </w:r>
      <w:r>
        <w:rPr>
          <w:rFonts w:ascii="Cambria" w:hAnsi="Cambria" w:cs="Cambria" w:eastAsia="Cambria"/>
          <w:color w:val="231F20"/>
          <w:w w:val="91"/>
        </w:rPr>
        <w:t> </w:t>
      </w:r>
      <w:r>
        <w:rPr>
          <w:rFonts w:ascii="Cambria" w:hAnsi="Cambria" w:cs="Cambria" w:eastAsia="Cambria"/>
          <w:color w:val="231F20"/>
          <w:w w:val="90"/>
        </w:rPr>
        <w:t>an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original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maturity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three months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or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less.</w:t>
      </w:r>
      <w:r>
        <w:rPr>
          <w:rFonts w:ascii="Cambria" w:hAnsi="Cambria" w:cs="Cambria" w:eastAsia="Cambria"/>
        </w:rPr>
      </w:r>
    </w:p>
    <w:p>
      <w:pPr>
        <w:spacing w:line="240" w:lineRule="auto" w:before="1"/>
        <w:rPr>
          <w:rFonts w:ascii="Cambria" w:hAnsi="Cambria" w:cs="Cambria" w:eastAsia="Cambria"/>
          <w:sz w:val="25"/>
          <w:szCs w:val="25"/>
        </w:rPr>
      </w:pPr>
    </w:p>
    <w:p>
      <w:pPr>
        <w:numPr>
          <w:ilvl w:val="0"/>
          <w:numId w:val="20"/>
        </w:numPr>
        <w:tabs>
          <w:tab w:pos="317" w:val="left" w:leader="none"/>
        </w:tabs>
        <w:spacing w:before="0"/>
        <w:ind w:left="316" w:right="0" w:hanging="19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z w:val="18"/>
        </w:rPr>
        <w:t>Commitments</w:t>
      </w:r>
      <w:r>
        <w:rPr>
          <w:rFonts w:ascii="Arial"/>
          <w:b/>
          <w:color w:val="6D6E71"/>
          <w:spacing w:val="10"/>
          <w:sz w:val="18"/>
        </w:rPr>
        <w:t> </w:t>
      </w:r>
      <w:r>
        <w:rPr>
          <w:rFonts w:ascii="Arial"/>
          <w:b/>
          <w:color w:val="6D6E71"/>
          <w:sz w:val="18"/>
        </w:rPr>
        <w:t>and</w:t>
      </w:r>
      <w:r>
        <w:rPr>
          <w:rFonts w:ascii="Arial"/>
          <w:b/>
          <w:color w:val="6D6E71"/>
          <w:spacing w:val="11"/>
          <w:sz w:val="18"/>
        </w:rPr>
        <w:t> </w:t>
      </w:r>
      <w:r>
        <w:rPr>
          <w:rFonts w:ascii="Arial"/>
          <w:b/>
          <w:color w:val="6D6E71"/>
          <w:spacing w:val="-1"/>
          <w:sz w:val="18"/>
        </w:rPr>
        <w:t>contingent</w:t>
      </w:r>
      <w:r>
        <w:rPr>
          <w:rFonts w:ascii="Arial"/>
          <w:b/>
          <w:color w:val="6D6E71"/>
          <w:spacing w:val="11"/>
          <w:sz w:val="18"/>
        </w:rPr>
        <w:t> </w:t>
      </w:r>
      <w:r>
        <w:rPr>
          <w:rFonts w:ascii="Arial"/>
          <w:b/>
          <w:color w:val="6D6E71"/>
          <w:sz w:val="18"/>
        </w:rPr>
        <w:t>liabilities</w:t>
      </w:r>
      <w:r>
        <w:rPr>
          <w:rFonts w:ascii="Arial"/>
          <w:sz w:val="18"/>
        </w:rPr>
      </w:r>
    </w:p>
    <w:p>
      <w:pPr>
        <w:numPr>
          <w:ilvl w:val="1"/>
          <w:numId w:val="20"/>
        </w:numPr>
        <w:tabs>
          <w:tab w:pos="321" w:val="left" w:leader="none"/>
        </w:tabs>
        <w:spacing w:before="145"/>
        <w:ind w:left="320" w:right="0" w:hanging="200"/>
        <w:jc w:val="both"/>
        <w:rPr>
          <w:rFonts w:ascii="Arial Unicode MS" w:hAnsi="Arial Unicode MS" w:cs="Arial Unicode MS" w:eastAsia="Arial Unicode MS"/>
          <w:sz w:val="18"/>
          <w:szCs w:val="18"/>
        </w:rPr>
      </w:pPr>
      <w:r>
        <w:rPr>
          <w:rFonts w:ascii="Arial Unicode MS"/>
          <w:color w:val="231F20"/>
          <w:w w:val="110"/>
          <w:sz w:val="18"/>
        </w:rPr>
        <w:t>Capital</w:t>
      </w:r>
      <w:r>
        <w:rPr>
          <w:rFonts w:ascii="Arial Unicode MS"/>
          <w:color w:val="231F20"/>
          <w:spacing w:val="-33"/>
          <w:w w:val="110"/>
          <w:sz w:val="18"/>
        </w:rPr>
        <w:t> </w:t>
      </w:r>
      <w:r>
        <w:rPr>
          <w:rFonts w:ascii="Arial Unicode MS"/>
          <w:color w:val="231F20"/>
          <w:w w:val="110"/>
          <w:sz w:val="18"/>
        </w:rPr>
        <w:t>commitments</w:t>
      </w:r>
      <w:r>
        <w:rPr>
          <w:rFonts w:ascii="Arial Unicode MS"/>
          <w:sz w:val="18"/>
        </w:rPr>
      </w:r>
    </w:p>
    <w:p>
      <w:pPr>
        <w:spacing w:line="240" w:lineRule="auto" w:before="4"/>
        <w:rPr>
          <w:rFonts w:ascii="Arial Unicode MS" w:hAnsi="Arial Unicode MS" w:cs="Arial Unicode MS" w:eastAsia="Arial Unicode MS"/>
          <w:sz w:val="8"/>
          <w:szCs w:val="8"/>
        </w:rPr>
      </w:pPr>
    </w:p>
    <w:p>
      <w:pPr>
        <w:spacing w:line="200" w:lineRule="atLeast"/>
        <w:ind w:left="110" w:right="0" w:firstLine="0"/>
        <w:rPr>
          <w:rFonts w:ascii="Arial Unicode MS" w:hAnsi="Arial Unicode MS" w:cs="Arial Unicode MS" w:eastAsia="Arial Unicode MS"/>
          <w:sz w:val="20"/>
          <w:szCs w:val="20"/>
        </w:rPr>
      </w:pPr>
      <w:r>
        <w:rPr>
          <w:rFonts w:ascii="Arial Unicode MS" w:hAnsi="Arial Unicode MS" w:cs="Arial Unicode MS" w:eastAsia="Arial Unicode MS"/>
          <w:sz w:val="20"/>
          <w:szCs w:val="20"/>
        </w:rPr>
        <w:pict>
          <v:group style="width:508.45pt;height:53.9pt;mso-position-horizontal-relative:char;mso-position-vertical-relative:line" coordorigin="0,0" coordsize="10169,1078">
            <v:group style="position:absolute;left:10;top:10;width:6747;height:225" coordorigin="10,10" coordsize="6747,225">
              <v:shape style="position:absolute;left:10;top:10;width:6747;height:225" coordorigin="10,10" coordsize="6747,225" path="m6757,10l10,10,10,235,6757,235,6757,10xe" filled="true" fillcolor="#dedfe0" stroked="false">
                <v:path arrowok="t"/>
                <v:fill type="solid"/>
              </v:shape>
            </v:group>
            <v:group style="position:absolute;left:6757;top:10;width:1701;height:225" coordorigin="6757,10" coordsize="1701,225">
              <v:shape style="position:absolute;left:6757;top:10;width:1701;height:225" coordorigin="6757,10" coordsize="1701,225" path="m8458,10l6757,10,6757,235,8458,235,8458,10xe" filled="true" fillcolor="#dedfe0" stroked="false">
                <v:path arrowok="t"/>
                <v:fill type="solid"/>
              </v:shape>
            </v:group>
            <v:group style="position:absolute;left:8458;top:10;width:1701;height:225" coordorigin="8458,10" coordsize="1701,225">
              <v:shape style="position:absolute;left:8458;top:10;width:1701;height:225" coordorigin="8458,10" coordsize="1701,225" path="m10158,10l8458,10,8458,235,10158,235,10158,10xe" filled="true" fillcolor="#dedfe0" stroked="false">
                <v:path arrowok="t"/>
                <v:fill type="solid"/>
              </v:shape>
            </v:group>
            <v:group style="position:absolute;left:10;top:235;width:6747;height:208" coordorigin="10,235" coordsize="6747,208">
              <v:shape style="position:absolute;left:10;top:235;width:6747;height:208" coordorigin="10,235" coordsize="6747,208" path="m6757,235l10,235,10,443,6757,443,6757,235xe" filled="true" fillcolor="#dedfe0" stroked="false">
                <v:path arrowok="t"/>
                <v:fill type="solid"/>
              </v:shape>
            </v:group>
            <v:group style="position:absolute;left:6757;top:235;width:1701;height:208" coordorigin="6757,235" coordsize="1701,208">
              <v:shape style="position:absolute;left:6757;top:235;width:1701;height:208" coordorigin="6757,235" coordsize="1701,208" path="m8458,235l6757,235,6757,443,8458,443,8458,235xe" filled="true" fillcolor="#dedfe0" stroked="false">
                <v:path arrowok="t"/>
                <v:fill type="solid"/>
              </v:shape>
            </v:group>
            <v:group style="position:absolute;left:8458;top:235;width:1701;height:208" coordorigin="8458,235" coordsize="1701,208">
              <v:shape style="position:absolute;left:8458;top:235;width:1701;height:208" coordorigin="8458,235" coordsize="1701,208" path="m10158,235l8458,235,8458,443,10158,443,10158,235xe" filled="true" fillcolor="#dedfe0" stroked="false">
                <v:path arrowok="t"/>
                <v:fill type="solid"/>
              </v:shape>
            </v:group>
            <v:group style="position:absolute;left:10;top:443;width:6747;height:625" coordorigin="10,443" coordsize="6747,625">
              <v:shape style="position:absolute;left:10;top:443;width:6747;height:625" coordorigin="10,443" coordsize="6747,625" path="m6757,443l10,443,10,1067,6757,1067,6757,443xe" filled="true" fillcolor="#dedfe0" stroked="false">
                <v:path arrowok="t"/>
                <v:fill type="solid"/>
              </v:shape>
            </v:group>
            <v:group style="position:absolute;left:6757;top:443;width:1701;height:625" coordorigin="6757,443" coordsize="1701,625">
              <v:shape style="position:absolute;left:6757;top:443;width:1701;height:625" coordorigin="6757,443" coordsize="1701,625" path="m8458,443l6757,443,6757,1067,8458,1067,8458,443xe" filled="true" fillcolor="#dedfe0" stroked="false">
                <v:path arrowok="t"/>
                <v:fill type="solid"/>
              </v:shape>
            </v:group>
            <v:group style="position:absolute;left:8458;top:443;width:1701;height:625" coordorigin="8458,443" coordsize="1701,625">
              <v:shape style="position:absolute;left:8458;top:443;width:1701;height:625" coordorigin="8458,443" coordsize="1701,625" path="m10158,443l8458,443,8458,1067,10158,1067,10158,443xe" filled="true" fillcolor="#dedfe0" stroked="false">
                <v:path arrowok="t"/>
                <v:fill type="solid"/>
              </v:shape>
            </v:group>
            <v:group style="position:absolute;left:10;top:10;width:10149;height:2" coordorigin="10,10" coordsize="10149,2">
              <v:shape style="position:absolute;left:10;top:10;width:10149;height:2" coordorigin="10,10" coordsize="10149,0" path="m10,10l10158,10e" filled="false" stroked="true" strokeweight="1.000015pt" strokecolor="#808285">
                <v:path arrowok="t"/>
              </v:shape>
            </v:group>
            <v:group style="position:absolute;left:10;top:1067;width:10149;height:2" coordorigin="10,1067" coordsize="10149,2">
              <v:shape style="position:absolute;left:10;top:1067;width:10149;height:2" coordorigin="10,1067" coordsize="10149,0" path="m10,1067l10158,1067e" filled="false" stroked="true" strokeweight="1.0pt" strokecolor="#808285">
                <v:path arrowok="t"/>
              </v:shape>
              <v:shape style="position:absolute;left:7122;top:41;width:123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3;top:41;width:123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456;width:5455;height:600" type="#_x0000_t202" filled="false" stroked="false">
                <v:textbox inset="0,0,0,0">
                  <w:txbxContent>
                    <w:p>
                      <w:pPr>
                        <w:spacing w:line="182" w:lineRule="auto" w:before="9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Contracts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remaining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be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executed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capital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account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provided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(net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advances)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including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capital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commitment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4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through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issuance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letter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3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3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intents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2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3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w w:val="95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pacing w:val="-6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343,038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2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(March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3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31,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2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2010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8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7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w w:val="95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pacing w:val="-6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979,350).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11;top:856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919,973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62;top:856;width:8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1,957,451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 Unicode MS" w:hAnsi="Arial Unicode MS" w:cs="Arial Unicode MS" w:eastAsia="Arial Unicode MS"/>
          <w:sz w:val="20"/>
          <w:szCs w:val="20"/>
        </w:rPr>
      </w:r>
    </w:p>
    <w:p>
      <w:pPr>
        <w:spacing w:line="240" w:lineRule="auto" w:before="10"/>
        <w:rPr>
          <w:rFonts w:ascii="Arial Unicode MS" w:hAnsi="Arial Unicode MS" w:cs="Arial Unicode MS" w:eastAsia="Arial Unicode MS"/>
          <w:sz w:val="10"/>
          <w:szCs w:val="10"/>
        </w:rPr>
      </w:pPr>
    </w:p>
    <w:p>
      <w:pPr>
        <w:numPr>
          <w:ilvl w:val="1"/>
          <w:numId w:val="20"/>
        </w:numPr>
        <w:tabs>
          <w:tab w:pos="331" w:val="left" w:leader="none"/>
        </w:tabs>
        <w:spacing w:line="291" w:lineRule="exact" w:before="0"/>
        <w:ind w:left="330" w:right="0" w:hanging="210"/>
        <w:jc w:val="both"/>
        <w:rPr>
          <w:rFonts w:ascii="Arial Unicode MS" w:hAnsi="Arial Unicode MS" w:cs="Arial Unicode MS" w:eastAsia="Arial Unicode MS"/>
          <w:sz w:val="18"/>
          <w:szCs w:val="18"/>
        </w:rPr>
      </w:pPr>
      <w:r>
        <w:rPr>
          <w:rFonts w:ascii="Arial Unicode MS"/>
          <w:color w:val="231F20"/>
          <w:w w:val="110"/>
          <w:sz w:val="18"/>
        </w:rPr>
        <w:t>Contingent</w:t>
      </w:r>
      <w:r>
        <w:rPr>
          <w:rFonts w:ascii="Arial Unicode MS"/>
          <w:color w:val="231F20"/>
          <w:spacing w:val="-25"/>
          <w:w w:val="110"/>
          <w:sz w:val="18"/>
        </w:rPr>
        <w:t> </w:t>
      </w:r>
      <w:r>
        <w:rPr>
          <w:rFonts w:ascii="Arial Unicode MS"/>
          <w:color w:val="231F20"/>
          <w:w w:val="110"/>
          <w:sz w:val="18"/>
        </w:rPr>
        <w:t>liabilities</w:t>
      </w:r>
      <w:r>
        <w:rPr>
          <w:rFonts w:ascii="Arial Unicode MS"/>
          <w:sz w:val="18"/>
        </w:rPr>
      </w:r>
    </w:p>
    <w:p>
      <w:pPr>
        <w:pStyle w:val="BodyText"/>
        <w:spacing w:line="226" w:lineRule="auto" w:before="64"/>
        <w:ind w:left="120" w:right="114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customer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has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filed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lawsuit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against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one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its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subsidiaries,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claiming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damages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upwards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rFonts w:ascii="Cambria"/>
          <w:color w:val="231F20"/>
          <w:w w:val="95"/>
        </w:rPr>
        <w:t>5,306,406.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w w:val="91"/>
        </w:rPr>
        <w:t> </w:t>
      </w:r>
      <w:r>
        <w:rPr>
          <w:rFonts w:ascii="Cambria"/>
          <w:color w:val="231F20"/>
          <w:w w:val="95"/>
        </w:rPr>
        <w:t>claims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are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being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rigorously</w:t>
      </w:r>
      <w:r>
        <w:rPr>
          <w:rFonts w:ascii="Cambria"/>
          <w:color w:val="231F20"/>
          <w:spacing w:val="-11"/>
          <w:w w:val="95"/>
        </w:rPr>
        <w:t> </w:t>
      </w:r>
      <w:r>
        <w:rPr>
          <w:rFonts w:ascii="Cambria"/>
          <w:color w:val="231F20"/>
          <w:w w:val="95"/>
        </w:rPr>
        <w:t>defended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by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11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Company</w:t>
      </w:r>
      <w:r>
        <w:rPr>
          <w:rFonts w:ascii="Cambria"/>
          <w:color w:val="231F20"/>
          <w:spacing w:val="-11"/>
          <w:w w:val="95"/>
        </w:rPr>
        <w:t> </w:t>
      </w:r>
      <w:r>
        <w:rPr>
          <w:rFonts w:ascii="Cambria"/>
          <w:color w:val="231F20"/>
          <w:w w:val="95"/>
        </w:rPr>
        <w:t>has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raised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counter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claims</w:t>
      </w:r>
      <w:r>
        <w:rPr>
          <w:rFonts w:ascii="Cambria"/>
          <w:color w:val="231F20"/>
          <w:spacing w:val="-11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customer</w:t>
      </w:r>
      <w:r>
        <w:rPr>
          <w:rFonts w:ascii="Cambria"/>
          <w:color w:val="231F20"/>
          <w:spacing w:val="-11"/>
          <w:w w:val="95"/>
        </w:rPr>
        <w:t> </w:t>
      </w:r>
      <w:r>
        <w:rPr>
          <w:rFonts w:ascii="Cambria"/>
          <w:color w:val="231F20"/>
          <w:w w:val="95"/>
        </w:rPr>
        <w:t>for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breach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w w:val="86"/>
        </w:rPr>
        <w:t> </w:t>
      </w:r>
      <w:r>
        <w:rPr>
          <w:rFonts w:ascii="Cambria"/>
          <w:color w:val="231F20"/>
          <w:w w:val="90"/>
        </w:rPr>
        <w:t>contract</w:t>
      </w:r>
      <w:r>
        <w:rPr>
          <w:rFonts w:ascii="Cambria"/>
          <w:color w:val="231F20"/>
          <w:spacing w:val="-2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outstanding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fees.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In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respect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this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matter,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future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cash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flow</w:t>
      </w:r>
      <w:r>
        <w:rPr>
          <w:rFonts w:ascii="Cambria"/>
          <w:color w:val="231F20"/>
          <w:spacing w:val="-2"/>
          <w:w w:val="90"/>
        </w:rPr>
        <w:t> </w:t>
      </w:r>
      <w:r>
        <w:rPr>
          <w:rFonts w:ascii="Cambria"/>
          <w:color w:val="231F20"/>
          <w:w w:val="90"/>
        </w:rPr>
        <w:t>is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determinable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only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on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settlement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this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case.</w:t>
      </w:r>
      <w:r>
        <w:rPr>
          <w:rFonts w:ascii="Cambria"/>
        </w:rPr>
      </w:r>
    </w:p>
    <w:p>
      <w:pPr>
        <w:spacing w:after="0" w:line="226" w:lineRule="auto"/>
        <w:jc w:val="both"/>
        <w:rPr>
          <w:rFonts w:ascii="Cambria" w:hAnsi="Cambria" w:cs="Cambria" w:eastAsia="Cambria"/>
        </w:rPr>
        <w:sectPr>
          <w:pgSz w:w="11910" w:h="16840"/>
          <w:pgMar w:header="0" w:footer="277" w:top="560" w:bottom="460" w:left="560" w:right="960"/>
        </w:sectPr>
      </w:pPr>
    </w:p>
    <w:p>
      <w:pPr>
        <w:numPr>
          <w:ilvl w:val="0"/>
          <w:numId w:val="20"/>
        </w:numPr>
        <w:tabs>
          <w:tab w:pos="314" w:val="left" w:leader="none"/>
        </w:tabs>
        <w:spacing w:before="41"/>
        <w:ind w:left="313" w:right="0" w:hanging="196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z w:val="18"/>
        </w:rPr>
        <w:t>Leases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numPr>
          <w:ilvl w:val="1"/>
          <w:numId w:val="20"/>
        </w:numPr>
        <w:tabs>
          <w:tab w:pos="300" w:val="left" w:leader="none"/>
        </w:tabs>
        <w:spacing w:before="0"/>
        <w:ind w:left="299" w:right="0" w:hanging="182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Where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Company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is</w:t>
      </w:r>
      <w:r>
        <w:rPr>
          <w:rFonts w:ascii="Arial"/>
          <w:color w:val="231F20"/>
          <w:spacing w:val="-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lessee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1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w w:val="95"/>
          <w:sz w:val="18"/>
        </w:rPr>
        <w:t>Finance</w:t>
      </w:r>
      <w:r>
        <w:rPr>
          <w:rFonts w:ascii="Arial"/>
          <w:color w:val="6D6E71"/>
          <w:spacing w:val="17"/>
          <w:w w:val="95"/>
          <w:sz w:val="18"/>
        </w:rPr>
        <w:t> </w:t>
      </w:r>
      <w:r>
        <w:rPr>
          <w:rFonts w:ascii="Arial"/>
          <w:color w:val="6D6E71"/>
          <w:w w:val="95"/>
          <w:sz w:val="18"/>
        </w:rPr>
        <w:t>lease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2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takes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vehicles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None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agreements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escalation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clause.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minimum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0"/>
        <w:gridCol w:w="2400"/>
        <w:gridCol w:w="1376"/>
        <w:gridCol w:w="1566"/>
      </w:tblGrid>
      <w:tr>
        <w:trPr>
          <w:trHeight w:val="529" w:hRule="exact"/>
        </w:trPr>
        <w:tc>
          <w:tcPr>
            <w:tcW w:w="8586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30" w:right="94" w:firstLine="84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w w:val="87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1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Principal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Not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later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than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8,752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11,311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but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five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16,658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18,971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minimum</w:t>
            </w:r>
            <w:r>
              <w:rPr>
                <w:rFonts w:ascii="Cambria"/>
                <w:color w:val="6D6E71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payments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25,410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4,872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30,282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16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02"/>
              <w:ind w:left="230" w:right="94" w:firstLine="84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w w:val="87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1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Principal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Not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later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than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10,013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3,621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13,634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but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five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25,952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4,648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30,600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minimum</w:t>
            </w:r>
            <w:r>
              <w:rPr>
                <w:rFonts w:ascii="Cambria"/>
                <w:color w:val="6D6E71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payments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35,965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8,269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44,234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4"/>
        <w:rPr>
          <w:rFonts w:ascii="Cambria" w:hAnsi="Cambria" w:cs="Cambria" w:eastAsia="Cambria"/>
          <w:sz w:val="10"/>
          <w:szCs w:val="10"/>
        </w:rPr>
      </w:pPr>
    </w:p>
    <w:p>
      <w:pPr>
        <w:spacing w:before="74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Operating</w:t>
      </w:r>
      <w:r>
        <w:rPr>
          <w:rFonts w:ascii="Arial"/>
          <w:color w:val="6D6E71"/>
          <w:spacing w:val="-21"/>
          <w:sz w:val="18"/>
        </w:rPr>
        <w:t> </w:t>
      </w:r>
      <w:r>
        <w:rPr>
          <w:rFonts w:ascii="Arial"/>
          <w:color w:val="6D6E71"/>
          <w:sz w:val="18"/>
        </w:rPr>
        <w:t>lease</w:t>
      </w:r>
      <w:r>
        <w:rPr>
          <w:rFonts w:ascii="Arial"/>
          <w:sz w:val="18"/>
        </w:rPr>
      </w:r>
    </w:p>
    <w:p>
      <w:pPr>
        <w:pStyle w:val="BodyText"/>
        <w:spacing w:line="202" w:lineRule="auto" w:before="134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expire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dates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2025.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agreements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escalation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clause.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rental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aggregated to</w:t>
      </w:r>
      <w:r>
        <w:rPr>
          <w:color w:val="231F20"/>
          <w:spacing w:val="-1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54"/>
          <w:w w:val="95"/>
        </w:rPr>
        <w:t> </w:t>
      </w:r>
      <w:r>
        <w:rPr>
          <w:color w:val="231F20"/>
          <w:w w:val="95"/>
        </w:rPr>
        <w:t>589,703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31, 2010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6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54"/>
          <w:w w:val="95"/>
        </w:rPr>
        <w:t> </w:t>
      </w:r>
      <w:r>
        <w:rPr>
          <w:color w:val="231F20"/>
          <w:w w:val="95"/>
        </w:rPr>
        <w:t>399,300).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minimum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rental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payments 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 future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/>
      </w:r>
    </w:p>
    <w:p>
      <w:pPr>
        <w:pStyle w:val="BodyText"/>
        <w:spacing w:line="227" w:lineRule="exact"/>
        <w:ind w:right="0"/>
        <w:jc w:val="both"/>
      </w:pPr>
      <w:r>
        <w:rPr>
          <w:color w:val="231F20"/>
          <w:w w:val="90"/>
        </w:rPr>
        <w:t>respect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3193"/>
        <w:gridCol w:w="1566"/>
      </w:tblGrid>
      <w:tr>
        <w:trPr>
          <w:trHeight w:val="329" w:hRule="exact"/>
        </w:trPr>
        <w:tc>
          <w:tcPr>
            <w:tcW w:w="539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19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2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Not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later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than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2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355,294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475,195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but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five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669,241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855,253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five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2,005,077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2,150,147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5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3,029,612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3,480,595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3"/>
        <w:rPr>
          <w:rFonts w:ascii="Cambria" w:hAnsi="Cambria" w:cs="Cambria" w:eastAsia="Cambria"/>
          <w:sz w:val="7"/>
          <w:szCs w:val="7"/>
        </w:rPr>
      </w:pPr>
    </w:p>
    <w:p>
      <w:pPr>
        <w:numPr>
          <w:ilvl w:val="1"/>
          <w:numId w:val="20"/>
        </w:numPr>
        <w:tabs>
          <w:tab w:pos="310" w:val="left" w:leader="none"/>
        </w:tabs>
        <w:spacing w:before="73"/>
        <w:ind w:left="309" w:right="0" w:hanging="192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53.881802pt;margin-top:-9.581377pt;width:507.45pt;height:.1pt;mso-position-horizontal-relative:page;mso-position-vertical-relative:paragraph;z-index:-709552" coordorigin="1078,-192" coordsize="10149,2">
            <v:shape style="position:absolute;left:1078;top:-192;width:10149;height:2" coordorigin="1078,-192" coordsize="10149,0" path="m1078,-192l11226,-192e" filled="false" stroked="true" strokeweight="1.000015pt" strokecolor="#808285">
              <v:path arrowok="t"/>
            </v:shape>
            <w10:wrap type="none"/>
          </v:group>
        </w:pict>
      </w:r>
      <w:r>
        <w:rPr>
          <w:rFonts w:ascii="Arial"/>
          <w:color w:val="231F20"/>
          <w:w w:val="105"/>
          <w:sz w:val="18"/>
        </w:rPr>
        <w:t>Where</w:t>
      </w:r>
      <w:r>
        <w:rPr>
          <w:rFonts w:ascii="Arial"/>
          <w:color w:val="231F20"/>
          <w:spacing w:val="1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Company</w:t>
      </w:r>
      <w:r>
        <w:rPr>
          <w:rFonts w:ascii="Arial"/>
          <w:color w:val="231F20"/>
          <w:spacing w:val="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is</w:t>
      </w:r>
      <w:r>
        <w:rPr>
          <w:rFonts w:ascii="Arial"/>
          <w:color w:val="231F20"/>
          <w:spacing w:val="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lessor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/>
        <w:pict>
          <v:group style="position:absolute;margin-left:53.381786pt;margin-top:49.253967pt;width:508.65pt;height:33pt;mso-position-horizontal-relative:page;mso-position-vertical-relative:paragraph;z-index:-709504" coordorigin="1068,985" coordsize="10173,660">
            <v:group style="position:absolute;left:1078;top:995;width:5051;height:650" coordorigin="1078,995" coordsize="5051,650">
              <v:shape style="position:absolute;left:1078;top:995;width:5051;height:650" coordorigin="1078,995" coordsize="5051,650" path="m6128,995l1078,995,1078,1645,6128,1645,6128,995xe" filled="true" fillcolor="#dedfe0" stroked="false">
                <v:path arrowok="t"/>
                <v:fill type="solid"/>
              </v:shape>
            </v:group>
            <v:group style="position:absolute;left:6128;top:995;width:1701;height:650" coordorigin="6128,995" coordsize="1701,650">
              <v:shape style="position:absolute;left:6128;top:995;width:1701;height:650" coordorigin="6128,995" coordsize="1701,650" path="m7828,995l6128,995,6128,1645,7828,1645,7828,995xe" filled="true" fillcolor="#dedfe0" stroked="false">
                <v:path arrowok="t"/>
                <v:fill type="solid"/>
              </v:shape>
            </v:group>
            <v:group style="position:absolute;left:7828;top:995;width:3402;height:650" coordorigin="7828,995" coordsize="3402,650">
              <v:shape style="position:absolute;left:7828;top:995;width:3402;height:650" coordorigin="7828,995" coordsize="3402,650" path="m11230,995l7828,995,7828,1645,11230,1645,11230,995xe" filled="true" fillcolor="#dedfe0" stroked="false">
                <v:path arrowok="t"/>
                <v:fill type="solid"/>
              </v:shape>
            </v:group>
            <v:group style="position:absolute;left:1078;top:995;width:10153;height:2" coordorigin="1078,995" coordsize="10153,2">
              <v:shape style="position:absolute;left:1078;top:995;width:10153;height:2" coordorigin="1078,995" coordsize="10153,0" path="m1078,995l11230,995e" filled="false" stroked="true" strokeweight="1.00003pt" strokecolor="#808285">
                <v:path arrowok="t"/>
              </v:shape>
              <v:shape style="position:absolute;left:1068;top:985;width:10173;height:660" type="#_x0000_t202" filled="false" stroked="false">
                <v:textbox inset="0,0,0,0">
                  <w:txbxContent>
                    <w:p>
                      <w:pPr>
                        <w:spacing w:line="200" w:lineRule="exact" w:before="35"/>
                        <w:ind w:left="8827" w:right="104" w:firstLine="844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equipment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equipment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completed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receivable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receivable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26"/>
          <w:szCs w:val="2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0"/>
        <w:gridCol w:w="2400"/>
        <w:gridCol w:w="1770"/>
        <w:gridCol w:w="1172"/>
      </w:tblGrid>
      <w:tr>
        <w:trPr>
          <w:trHeight w:val="304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11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Principal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5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6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Not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later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than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6,980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8,179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but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later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five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5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1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25" w:hRule="exact"/>
        </w:trPr>
        <w:tc>
          <w:tcPr>
            <w:tcW w:w="481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minimum</w:t>
            </w:r>
            <w:r>
              <w:rPr>
                <w:rFonts w:ascii="Cambria"/>
                <w:color w:val="6D6E71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payments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6,980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7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1,199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8,179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9"/>
        <w:rPr>
          <w:rFonts w:ascii="Cambria" w:hAnsi="Cambria" w:cs="Cambria" w:eastAsia="Cambria"/>
          <w:sz w:val="13"/>
          <w:szCs w:val="13"/>
        </w:rPr>
      </w:pPr>
    </w:p>
    <w:p>
      <w:pPr>
        <w:numPr>
          <w:ilvl w:val="0"/>
          <w:numId w:val="20"/>
        </w:numPr>
        <w:tabs>
          <w:tab w:pos="314" w:val="left" w:leader="none"/>
        </w:tabs>
        <w:spacing w:before="70"/>
        <w:ind w:left="313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sz w:val="18"/>
        </w:rPr>
        <w:t>Derivatives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 enters into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forward foreign exchange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contracts and option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contracts where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counter party 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bank.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w w:val="90"/>
        </w:rPr>
        <w:t> 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mitigate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receivables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payables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denominated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currencies.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non‑performance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counter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0"/>
        </w:rPr>
        <w:t>non‑material.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contracts.</w:t>
      </w:r>
      <w:r>
        <w:rPr/>
      </w:r>
    </w:p>
    <w:p>
      <w:pPr>
        <w:pStyle w:val="BodyText"/>
        <w:spacing w:line="189" w:lineRule="auto" w:before="161"/>
        <w:ind w:right="120"/>
        <w:jc w:val="both"/>
      </w:pP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balance</w:t>
      </w:r>
      <w:r>
        <w:rPr>
          <w:color w:val="231F20"/>
          <w:spacing w:val="5"/>
        </w:rPr>
        <w:t> </w:t>
      </w:r>
      <w:r>
        <w:rPr>
          <w:color w:val="231F20"/>
        </w:rPr>
        <w:t>sheet</w:t>
      </w:r>
      <w:r>
        <w:rPr>
          <w:color w:val="231F20"/>
          <w:spacing w:val="5"/>
        </w:rPr>
        <w:t> </w:t>
      </w:r>
      <w:r>
        <w:rPr>
          <w:color w:val="231F20"/>
        </w:rPr>
        <w:t>date,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Company’s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5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currency</w:t>
      </w:r>
      <w:r>
        <w:rPr>
          <w:color w:val="231F20"/>
          <w:spacing w:val="5"/>
        </w:rPr>
        <w:t> </w:t>
      </w:r>
      <w:r>
        <w:rPr>
          <w:color w:val="231F20"/>
        </w:rPr>
        <w:t>exposure</w:t>
      </w:r>
      <w:r>
        <w:rPr>
          <w:color w:val="231F20"/>
          <w:spacing w:val="5"/>
        </w:rPr>
        <w:t> </w:t>
      </w:r>
      <w:r>
        <w:rPr>
          <w:color w:val="231F20"/>
        </w:rPr>
        <w:t>that </w:t>
      </w:r>
      <w:r>
        <w:rPr>
          <w:color w:val="231F20"/>
          <w:spacing w:val="5"/>
        </w:rPr>
        <w:t> </w:t>
      </w:r>
      <w:r>
        <w:rPr>
          <w:color w:val="231F20"/>
        </w:rPr>
        <w:t>is </w:t>
      </w:r>
      <w:r>
        <w:rPr>
          <w:color w:val="231F20"/>
          <w:spacing w:val="5"/>
        </w:rPr>
        <w:t> </w:t>
      </w:r>
      <w:r>
        <w:rPr>
          <w:color w:val="231F20"/>
        </w:rPr>
        <w:t>not </w:t>
      </w:r>
      <w:r>
        <w:rPr>
          <w:color w:val="231F20"/>
          <w:spacing w:val="4"/>
        </w:rPr>
        <w:t> </w:t>
      </w:r>
      <w:r>
        <w:rPr>
          <w:color w:val="231F20"/>
        </w:rPr>
        <w:t>hedged </w:t>
      </w:r>
      <w:r>
        <w:rPr>
          <w:color w:val="231F20"/>
          <w:spacing w:val="5"/>
        </w:rPr>
        <w:t> </w:t>
      </w:r>
      <w:r>
        <w:rPr>
          <w:color w:val="231F20"/>
        </w:rPr>
        <w:t>is </w:t>
      </w:r>
      <w:r>
        <w:rPr>
          <w:color w:val="231F20"/>
          <w:spacing w:val="5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7"/>
        </w:rPr>
        <w:t> </w:t>
      </w:r>
      <w:r>
        <w:rPr>
          <w:color w:val="231F20"/>
        </w:rPr>
        <w:t>16,991,501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67"/>
          <w:w w:val="95"/>
        </w:rPr>
        <w:t> </w:t>
      </w:r>
      <w:r>
        <w:rPr>
          <w:color w:val="231F20"/>
          <w:w w:val="95"/>
        </w:rPr>
        <w:t>21,552,027).</w:t>
      </w:r>
      <w:r>
        <w:rPr/>
      </w:r>
    </w:p>
    <w:p>
      <w:pPr>
        <w:spacing w:after="0" w:line="189" w:lineRule="auto"/>
        <w:jc w:val="both"/>
        <w:sectPr>
          <w:footerReference w:type="default" r:id="rId36"/>
          <w:footerReference w:type="even" r:id="rId37"/>
          <w:pgSz w:w="11910" w:h="16840"/>
          <w:pgMar w:footer="286" w:header="0" w:top="580" w:bottom="480" w:left="960" w:right="560"/>
        </w:sectPr>
      </w:pPr>
    </w:p>
    <w:p>
      <w:pPr>
        <w:numPr>
          <w:ilvl w:val="0"/>
          <w:numId w:val="20"/>
        </w:numPr>
        <w:tabs>
          <w:tab w:pos="317" w:val="left" w:leader="none"/>
        </w:tabs>
        <w:spacing w:before="41"/>
        <w:ind w:left="316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spacing w:val="-1"/>
          <w:w w:val="90"/>
          <w:sz w:val="18"/>
          <w:szCs w:val="18"/>
        </w:rPr>
        <w:t>Share‑based</w:t>
      </w:r>
      <w:r>
        <w:rPr>
          <w:rFonts w:ascii="Lucida Sans" w:hAnsi="Lucida Sans" w:cs="Lucida Sans" w:eastAsia="Lucida Sans"/>
          <w:b/>
          <w:bCs/>
          <w:color w:val="6D6E71"/>
          <w:w w:val="90"/>
          <w:sz w:val="18"/>
          <w:szCs w:val="18"/>
        </w:rPr>
        <w:t>  </w:t>
      </w:r>
      <w:r>
        <w:rPr>
          <w:rFonts w:ascii="Lucida Sans" w:hAnsi="Lucida Sans" w:cs="Lucida Sans" w:eastAsia="Lucida Sans"/>
          <w:b/>
          <w:bCs/>
          <w:color w:val="6D6E71"/>
          <w:spacing w:val="5"/>
          <w:w w:val="90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0"/>
          <w:sz w:val="18"/>
          <w:szCs w:val="18"/>
        </w:rPr>
        <w:t>compensation/payments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numPr>
          <w:ilvl w:val="1"/>
          <w:numId w:val="20"/>
        </w:numPr>
        <w:tabs>
          <w:tab w:pos="321" w:val="left" w:leader="none"/>
        </w:tabs>
        <w:spacing w:before="0"/>
        <w:ind w:left="320" w:right="0" w:hanging="20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w w:val="105"/>
          <w:sz w:val="18"/>
          <w:szCs w:val="18"/>
        </w:rPr>
        <w:t>Employee</w:t>
      </w:r>
      <w:r>
        <w:rPr>
          <w:rFonts w:ascii="Arial" w:hAnsi="Arial" w:cs="Arial" w:eastAsia="Arial"/>
          <w:color w:val="231F20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w w:val="105"/>
          <w:sz w:val="18"/>
          <w:szCs w:val="18"/>
        </w:rPr>
        <w:t>Stoc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k</w:t>
      </w:r>
      <w:r>
        <w:rPr>
          <w:rFonts w:ascii="Arial" w:hAnsi="Arial" w:cs="Arial" w:eastAsia="Arial"/>
          <w:color w:val="231F20"/>
          <w:spacing w:val="-15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P</w:t>
      </w:r>
      <w:r>
        <w:rPr>
          <w:rFonts w:ascii="Arial" w:hAnsi="Arial" w:cs="Arial" w:eastAsia="Arial"/>
          <w:color w:val="231F20"/>
          <w:spacing w:val="-2"/>
          <w:w w:val="105"/>
          <w:sz w:val="18"/>
          <w:szCs w:val="18"/>
        </w:rPr>
        <w:t>urc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hase</w:t>
      </w:r>
      <w:r>
        <w:rPr>
          <w:rFonts w:ascii="Arial" w:hAnsi="Arial" w:cs="Arial" w:eastAsia="Arial"/>
          <w:color w:val="231F20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4"/>
          <w:w w:val="105"/>
          <w:sz w:val="18"/>
          <w:szCs w:val="18"/>
        </w:rPr>
        <w:t>Sc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heme</w:t>
      </w:r>
      <w:r>
        <w:rPr>
          <w:rFonts w:ascii="Arial" w:hAnsi="Arial" w:cs="Arial" w:eastAsia="Arial"/>
          <w:color w:val="231F20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(‘ESPS’)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20" w:lineRule="exact" w:before="119"/>
        <w:ind w:left="120" w:right="13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adopted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Trust”)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incentives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proceeds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 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shares 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allocated 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Trust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nominated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exercise price,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 approximates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fair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grant.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which,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entitled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dividends,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bonus,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etc.,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declared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employees.</w:t>
      </w:r>
      <w:r>
        <w:rPr/>
      </w:r>
    </w:p>
    <w:p>
      <w:pPr>
        <w:pStyle w:val="BodyText"/>
        <w:spacing w:line="220" w:lineRule="exact" w:before="170"/>
        <w:ind w:left="120" w:right="135"/>
        <w:jc w:val="both"/>
      </w:pP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acceptance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offer,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undertakes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acceptance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offer.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resigns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rights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vested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exercise,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whereas,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forfeited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favour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Trust.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Trustees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unpaid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repaid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obtained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receipt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employees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shares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exercised.</w:t>
      </w:r>
      <w:r>
        <w:rPr/>
      </w:r>
    </w:p>
    <w:p>
      <w:pPr>
        <w:pStyle w:val="BodyText"/>
        <w:spacing w:line="220" w:lineRule="exact" w:before="170"/>
        <w:ind w:left="120" w:right="13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(‘SEBI’)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(‘SEBI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guidelines’),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books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amortised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equals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ESPS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95pt;height:168.55pt;mso-position-horizontal-relative:char;mso-position-vertical-relative:line" coordorigin="0,0" coordsize="10179,3371">
            <v:group style="position:absolute;left:10;top:10;width:6758;height:633" coordorigin="10,10" coordsize="6758,633">
              <v:shape style="position:absolute;left:10;top:10;width:6758;height:633" coordorigin="10,10" coordsize="6758,633" path="m6767,10l10,10,10,643,6767,643,6767,10xe" filled="true" fillcolor="#dedfe0" stroked="false">
                <v:path arrowok="t"/>
                <v:fill type="solid"/>
              </v:shape>
            </v:group>
            <v:group style="position:absolute;left:6767;top:10;width:2;height:3351" coordorigin="6767,10" coordsize="2,3351">
              <v:shape style="position:absolute;left:6767;top:10;width:2;height:3351" coordorigin="6767,10" coordsize="0,3351" path="m6767,10l6767,3361e" filled="false" stroked="true" strokeweight=".101pt" strokecolor="#dedfe0">
                <v:path arrowok="t"/>
              </v:shape>
            </v:group>
            <v:group style="position:absolute;left:6767;top:435;width:3402;height:208" coordorigin="6767,435" coordsize="3402,208">
              <v:shape style="position:absolute;left:6767;top:435;width:3402;height:208" coordorigin="6767,435" coordsize="3402,208" path="m6767,643l10169,643,10169,435,6767,435,6767,643xe" filled="true" fillcolor="#dedfe0" stroked="false">
                <v:path arrowok="t"/>
                <v:fill type="solid"/>
              </v:shape>
            </v:group>
            <v:group style="position:absolute;left:6767;top:11;width:1701;height:424" coordorigin="6767,11" coordsize="1701,424">
              <v:shape style="position:absolute;left:6767;top:11;width:1701;height:424" coordorigin="6767,11" coordsize="1701,424" path="m6767,435l8468,435,8468,11,6767,11,6767,435xe" filled="true" fillcolor="#dedfe0" stroked="false">
                <v:path arrowok="t"/>
                <v:fill type="solid"/>
              </v:shape>
            </v:group>
            <v:group style="position:absolute;left:8468;top:435;width:2;height:2" coordorigin="8468,435" coordsize="2,2">
              <v:shape style="position:absolute;left:8468;top:435;width:2;height:2" coordorigin="8468,435" coordsize="0,1" path="m8468,435xe" filled="true" fillcolor="#dedfe0" stroked="false">
                <v:path arrowok="t"/>
                <v:fill type="solid"/>
              </v:shape>
            </v:group>
            <v:group style="position:absolute;left:8468;top:10;width:1701;height:425" coordorigin="8468,10" coordsize="1701,425">
              <v:shape style="position:absolute;left:8468;top:10;width:1701;height:425" coordorigin="8468,10" coordsize="1701,425" path="m10169,10l8468,10,8468,435,10169,435,10169,10xe" filled="true" fillcolor="#dedfe0" stroked="false">
                <v:path arrowok="t"/>
                <v:fill type="solid"/>
              </v:shape>
            </v:group>
            <v:group style="position:absolute;left:10;top:643;width:6758;height:416" coordorigin="10,643" coordsize="6758,416">
              <v:shape style="position:absolute;left:10;top:643;width:6758;height:416" coordorigin="10,643" coordsize="6758,416" path="m6767,643l10,643,10,1058,6767,1058,6767,643xe" filled="true" fillcolor="#dedfe0" stroked="false">
                <v:path arrowok="t"/>
                <v:fill type="solid"/>
              </v:shape>
            </v:group>
            <v:group style="position:absolute;left:6767;top:643;width:1701;height:416" coordorigin="6767,643" coordsize="1701,416">
              <v:shape style="position:absolute;left:6767;top:643;width:1701;height:416" coordorigin="6767,643" coordsize="1701,416" path="m8468,643l6767,643,6767,1058,8468,1058,8468,643xe" filled="true" fillcolor="#dedfe0" stroked="false">
                <v:path arrowok="t"/>
                <v:fill type="solid"/>
              </v:shape>
            </v:group>
            <v:group style="position:absolute;left:8468;top:643;width:1701;height:416" coordorigin="8468,643" coordsize="1701,416">
              <v:shape style="position:absolute;left:8468;top:643;width:1701;height:416" coordorigin="8468,643" coordsize="1701,416" path="m10169,643l8468,643,8468,1058,10169,1058,10169,643xe" filled="true" fillcolor="#dedfe0" stroked="false">
                <v:path arrowok="t"/>
                <v:fill type="solid"/>
              </v:shape>
            </v:group>
            <v:group style="position:absolute;left:10;top:1058;width:6758;height:208" coordorigin="10,1058" coordsize="6758,208">
              <v:shape style="position:absolute;left:10;top:1058;width:6758;height:208" coordorigin="10,1058" coordsize="6758,208" path="m6767,1058l10,1058,10,1266,6767,1266,6767,1058xe" filled="true" fillcolor="#dedfe0" stroked="false">
                <v:path arrowok="t"/>
                <v:fill type="solid"/>
              </v:shape>
            </v:group>
            <v:group style="position:absolute;left:6767;top:1058;width:1701;height:208" coordorigin="6767,1058" coordsize="1701,208">
              <v:shape style="position:absolute;left:6767;top:1058;width:1701;height:208" coordorigin="6767,1058" coordsize="1701,208" path="m8468,1058l6767,1058,6767,1266,8468,1266,8468,1058xe" filled="true" fillcolor="#dedfe0" stroked="false">
                <v:path arrowok="t"/>
                <v:fill type="solid"/>
              </v:shape>
            </v:group>
            <v:group style="position:absolute;left:8468;top:1058;width:1701;height:208" coordorigin="8468,1058" coordsize="1701,208">
              <v:shape style="position:absolute;left:8468;top:1058;width:1701;height:208" coordorigin="8468,1058" coordsize="1701,208" path="m10169,1058l8468,1058,8468,1266,10169,1266,10169,1058xe" filled="true" fillcolor="#dedfe0" stroked="false">
                <v:path arrowok="t"/>
                <v:fill type="solid"/>
              </v:shape>
            </v:group>
            <v:group style="position:absolute;left:10;top:1266;width:6758;height:208" coordorigin="10,1266" coordsize="6758,208">
              <v:shape style="position:absolute;left:10;top:1266;width:6758;height:208" coordorigin="10,1266" coordsize="6758,208" path="m6767,1266l10,1266,10,1474,6767,1474,6767,1266xe" filled="true" fillcolor="#dedfe0" stroked="false">
                <v:path arrowok="t"/>
                <v:fill type="solid"/>
              </v:shape>
            </v:group>
            <v:group style="position:absolute;left:6767;top:1266;width:1701;height:208" coordorigin="6767,1266" coordsize="1701,208">
              <v:shape style="position:absolute;left:6767;top:1266;width:1701;height:208" coordorigin="6767,1266" coordsize="1701,208" path="m8468,1266l6767,1266,6767,1474,8468,1474,8468,1266xe" filled="true" fillcolor="#dedfe0" stroked="false">
                <v:path arrowok="t"/>
                <v:fill type="solid"/>
              </v:shape>
            </v:group>
            <v:group style="position:absolute;left:8468;top:1266;width:1701;height:208" coordorigin="8468,1266" coordsize="1701,208">
              <v:shape style="position:absolute;left:8468;top:1266;width:1701;height:208" coordorigin="8468,1266" coordsize="1701,208" path="m10169,1266l8468,1266,8468,1474,10169,1474,10169,1266xe" filled="true" fillcolor="#dedfe0" stroked="false">
                <v:path arrowok="t"/>
                <v:fill type="solid"/>
              </v:shape>
            </v:group>
            <v:group style="position:absolute;left:10;top:1474;width:6758;height:208" coordorigin="10,1474" coordsize="6758,208">
              <v:shape style="position:absolute;left:10;top:1474;width:6758;height:208" coordorigin="10,1474" coordsize="6758,208" path="m6767,1474l10,1474,10,1681,6767,1681,6767,1474xe" filled="true" fillcolor="#dedfe0" stroked="false">
                <v:path arrowok="t"/>
                <v:fill type="solid"/>
              </v:shape>
            </v:group>
            <v:group style="position:absolute;left:6767;top:1474;width:1701;height:208" coordorigin="6767,1474" coordsize="1701,208">
              <v:shape style="position:absolute;left:6767;top:1474;width:1701;height:208" coordorigin="6767,1474" coordsize="1701,208" path="m8468,1474l6767,1474,6767,1681,8468,1681,8468,1474xe" filled="true" fillcolor="#dedfe0" stroked="false">
                <v:path arrowok="t"/>
                <v:fill type="solid"/>
              </v:shape>
            </v:group>
            <v:group style="position:absolute;left:8468;top:1474;width:1701;height:208" coordorigin="8468,1474" coordsize="1701,208">
              <v:shape style="position:absolute;left:8468;top:1474;width:1701;height:208" coordorigin="8468,1474" coordsize="1701,208" path="m10169,1474l8468,1474,8468,1681,10169,1681,10169,1474xe" filled="true" fillcolor="#dedfe0" stroked="false">
                <v:path arrowok="t"/>
                <v:fill type="solid"/>
              </v:shape>
            </v:group>
            <v:group style="position:absolute;left:10;top:1681;width:6758;height:208" coordorigin="10,1681" coordsize="6758,208">
              <v:shape style="position:absolute;left:10;top:1681;width:6758;height:208" coordorigin="10,1681" coordsize="6758,208" path="m6767,1681l10,1681,10,1889,6767,1889,6767,1681xe" filled="true" fillcolor="#dedfe0" stroked="false">
                <v:path arrowok="t"/>
                <v:fill type="solid"/>
              </v:shape>
            </v:group>
            <v:group style="position:absolute;left:6767;top:1681;width:1701;height:208" coordorigin="6767,1681" coordsize="1701,208">
              <v:shape style="position:absolute;left:6767;top:1681;width:1701;height:208" coordorigin="6767,1681" coordsize="1701,208" path="m8468,1681l6767,1681,6767,1889,8468,1889,8468,1681xe" filled="true" fillcolor="#dedfe0" stroked="false">
                <v:path arrowok="t"/>
                <v:fill type="solid"/>
              </v:shape>
            </v:group>
            <v:group style="position:absolute;left:8468;top:1681;width:1701;height:208" coordorigin="8468,1681" coordsize="1701,208">
              <v:shape style="position:absolute;left:8468;top:1681;width:1701;height:208" coordorigin="8468,1681" coordsize="1701,208" path="m10169,1681l8468,1681,8468,1889,10169,1889,10169,1681xe" filled="true" fillcolor="#dedfe0" stroked="false">
                <v:path arrowok="t"/>
                <v:fill type="solid"/>
              </v:shape>
            </v:group>
            <v:group style="position:absolute;left:10;top:1889;width:6758;height:416" coordorigin="10,1889" coordsize="6758,416">
              <v:shape style="position:absolute;left:10;top:1889;width:6758;height:416" coordorigin="10,1889" coordsize="6758,416" path="m6767,1889l10,1889,10,2305,6767,2305,6767,1889xe" filled="true" fillcolor="#dedfe0" stroked="false">
                <v:path arrowok="t"/>
                <v:fill type="solid"/>
              </v:shape>
            </v:group>
            <v:group style="position:absolute;left:6767;top:1889;width:1701;height:416" coordorigin="6767,1889" coordsize="1701,416">
              <v:shape style="position:absolute;left:6767;top:1889;width:1701;height:416" coordorigin="6767,1889" coordsize="1701,416" path="m8468,1889l6767,1889,6767,2305,8468,2305,8468,1889xe" filled="true" fillcolor="#dedfe0" stroked="false">
                <v:path arrowok="t"/>
                <v:fill type="solid"/>
              </v:shape>
            </v:group>
            <v:group style="position:absolute;left:8468;top:1889;width:1701;height:416" coordorigin="8468,1889" coordsize="1701,416">
              <v:shape style="position:absolute;left:8468;top:1889;width:1701;height:416" coordorigin="8468,1889" coordsize="1701,416" path="m10169,1889l8468,1889,8468,2305,10169,2305,10169,1889xe" filled="true" fillcolor="#dedfe0" stroked="false">
                <v:path arrowok="t"/>
                <v:fill type="solid"/>
              </v:shape>
            </v:group>
            <v:group style="position:absolute;left:10;top:2305;width:6758;height:416" coordorigin="10,2305" coordsize="6758,416">
              <v:shape style="position:absolute;left:10;top:2305;width:6758;height:416" coordorigin="10,2305" coordsize="6758,416" path="m6767,2305l10,2305,10,2720,6767,2720,6767,2305xe" filled="true" fillcolor="#dedfe0" stroked="false">
                <v:path arrowok="t"/>
                <v:fill type="solid"/>
              </v:shape>
            </v:group>
            <v:group style="position:absolute;left:6767;top:2305;width:1701;height:416" coordorigin="6767,2305" coordsize="1701,416">
              <v:shape style="position:absolute;left:6767;top:2305;width:1701;height:416" coordorigin="6767,2305" coordsize="1701,416" path="m8468,2305l6767,2305,6767,2720,8468,2720,8468,2305xe" filled="true" fillcolor="#dedfe0" stroked="false">
                <v:path arrowok="t"/>
                <v:fill type="solid"/>
              </v:shape>
            </v:group>
            <v:group style="position:absolute;left:8468;top:2305;width:1701;height:416" coordorigin="8468,2305" coordsize="1701,416">
              <v:shape style="position:absolute;left:8468;top:2305;width:1701;height:416" coordorigin="8468,2305" coordsize="1701,416" path="m10169,2305l8468,2305,8468,2720,10169,2720,10169,2305xe" filled="true" fillcolor="#dedfe0" stroked="false">
                <v:path arrowok="t"/>
                <v:fill type="solid"/>
              </v:shape>
            </v:group>
            <v:group style="position:absolute;left:10;top:2720;width:6758;height:416" coordorigin="10,2720" coordsize="6758,416">
              <v:shape style="position:absolute;left:10;top:2720;width:6758;height:416" coordorigin="10,2720" coordsize="6758,416" path="m6767,2720l10,2720,10,3136,6767,3136,6767,2720xe" filled="true" fillcolor="#dedfe0" stroked="false">
                <v:path arrowok="t"/>
                <v:fill type="solid"/>
              </v:shape>
            </v:group>
            <v:group style="position:absolute;left:6767;top:2720;width:1701;height:416" coordorigin="6767,2720" coordsize="1701,416">
              <v:shape style="position:absolute;left:6767;top:2720;width:1701;height:416" coordorigin="6767,2720" coordsize="1701,416" path="m8468,2720l6767,2720,6767,3136,8468,3136,8468,2720xe" filled="true" fillcolor="#dedfe0" stroked="false">
                <v:path arrowok="t"/>
                <v:fill type="solid"/>
              </v:shape>
            </v:group>
            <v:group style="position:absolute;left:8468;top:2720;width:1701;height:416" coordorigin="8468,2720" coordsize="1701,416">
              <v:shape style="position:absolute;left:8468;top:2720;width:1701;height:416" coordorigin="8468,2720" coordsize="1701,416" path="m10169,2720l8468,2720,8468,3136,10169,3136,10169,2720xe" filled="true" fillcolor="#dedfe0" stroked="false">
                <v:path arrowok="t"/>
                <v:fill type="solid"/>
              </v:shape>
            </v:group>
            <v:group style="position:absolute;left:10;top:3136;width:6758;height:225" coordorigin="10,3136" coordsize="6758,225">
              <v:shape style="position:absolute;left:10;top:3136;width:6758;height:225" coordorigin="10,3136" coordsize="6758,225" path="m6767,3136l10,3136,10,3361,6767,3361,6767,3136xe" filled="true" fillcolor="#dedfe0" stroked="false">
                <v:path arrowok="t"/>
                <v:fill type="solid"/>
              </v:shape>
            </v:group>
            <v:group style="position:absolute;left:6767;top:3136;width:1701;height:225" coordorigin="6767,3136" coordsize="1701,225">
              <v:shape style="position:absolute;left:6767;top:3136;width:1701;height:225" coordorigin="6767,3136" coordsize="1701,225" path="m8468,3136l6767,3136,6767,3361,8468,3361,8468,3136xe" filled="true" fillcolor="#dedfe0" stroked="false">
                <v:path arrowok="t"/>
                <v:fill type="solid"/>
              </v:shape>
            </v:group>
            <v:group style="position:absolute;left:8468;top:3136;width:1701;height:225" coordorigin="8468,3136" coordsize="1701,225">
              <v:shape style="position:absolute;left:8468;top:3136;width:1701;height:225" coordorigin="8468,3136" coordsize="1701,225" path="m10169,3136l8468,3136,8468,3361,10169,3361,10169,3136xe" filled="true" fillcolor="#dedfe0" stroked="false">
                <v:path arrowok="t"/>
                <v:fill type="solid"/>
              </v:shape>
            </v:group>
            <v:group style="position:absolute;left:10;top:10;width:10159;height:2" coordorigin="10,10" coordsize="10159,2">
              <v:shape style="position:absolute;left:10;top:10;width:10159;height:2" coordorigin="10,10" coordsize="10159,0" path="m10,10l10169,10e" filled="false" stroked="true" strokeweight="1.000015pt" strokecolor="#808285">
                <v:path arrowok="t"/>
              </v:shape>
            </v:group>
            <v:group style="position:absolute;left:10;top:3361;width:10159;height:2" coordorigin="10,3361" coordsize="10159,2">
              <v:shape style="position:absolute;left:10;top:3361;width:10159;height:2" coordorigin="10,3361" coordsize="10159,0" path="m10,3361l10169,3361e" filled="false" stroked="true" strokeweight="1.0pt" strokecolor="#808285">
                <v:path arrowok="t"/>
              </v:shape>
              <v:shape style="position:absolute;left:50;top:864;width:2923;height:248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ambria" w:hAnsi="Cambria" w:cs="Cambria" w:eastAsia="Cambria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8" w:lineRule="exact" w:before="0"/>
                        <w:ind w:left="0" w:right="198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ambria" w:hAnsi="Cambria" w:cs="Cambria" w:eastAsia="Cambria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8" w:lineRule="exact" w:before="0"/>
                        <w:ind w:left="0" w:right="609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16;top:41;width:1413;height:331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494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992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6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166,142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7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51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(24,475)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(992)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80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7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805" w:right="54" w:firstLine="4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29,081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17;top:41;width:1413;height:331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494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165,145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6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6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134,834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5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(80,281)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7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74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805" w:right="54" w:firstLine="4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54,548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1"/>
          <w:numId w:val="20"/>
        </w:numPr>
        <w:tabs>
          <w:tab w:pos="331" w:val="left" w:leader="none"/>
        </w:tabs>
        <w:spacing w:before="73"/>
        <w:ind w:left="33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w w:val="105"/>
          <w:sz w:val="18"/>
          <w:szCs w:val="18"/>
        </w:rPr>
        <w:t>Employee</w:t>
      </w:r>
      <w:r>
        <w:rPr>
          <w:rFonts w:ascii="Arial" w:hAnsi="Arial" w:cs="Arial" w:eastAsia="Arial"/>
          <w:color w:val="231F20"/>
          <w:spacing w:val="-8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w w:val="105"/>
          <w:sz w:val="18"/>
          <w:szCs w:val="18"/>
        </w:rPr>
        <w:t>Stoc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k</w:t>
      </w:r>
      <w:r>
        <w:rPr>
          <w:rFonts w:ascii="Arial" w:hAnsi="Arial" w:cs="Arial" w:eastAsia="Arial"/>
          <w:color w:val="231F20"/>
          <w:spacing w:val="-8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Option</w:t>
      </w:r>
      <w:r>
        <w:rPr>
          <w:rFonts w:ascii="Arial" w:hAnsi="Arial" w:cs="Arial" w:eastAsia="Arial"/>
          <w:color w:val="231F20"/>
          <w:spacing w:val="-7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Plan</w:t>
      </w:r>
      <w:r>
        <w:rPr>
          <w:rFonts w:ascii="Arial" w:hAnsi="Arial" w:cs="Arial" w:eastAsia="Arial"/>
          <w:color w:val="231F20"/>
          <w:spacing w:val="-8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(‘ESOP’)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20" w:lineRule="exact" w:before="119"/>
        <w:ind w:left="120" w:right="134"/>
        <w:jc w:val="both"/>
      </w:pPr>
      <w:r>
        <w:rPr>
          <w:color w:val="231F20"/>
          <w:w w:val="90"/>
        </w:rPr>
        <w:t>Pursuant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14,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2001,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Directors,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2002</w:t>
      </w:r>
      <w:r>
        <w:rPr>
          <w:color w:val="231F20"/>
          <w:w w:val="90"/>
        </w:rPr>
        <w:t> approved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(“Scheme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2002”)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4,753,600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4,548,920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619,000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dates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(including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grants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forfeited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earlier).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12,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36,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60</w:t>
      </w:r>
      <w:r>
        <w:rPr>
          <w:color w:val="231F20"/>
          <w:w w:val="90"/>
        </w:rPr>
        <w:t> 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20" w:lineRule="exact" w:before="170"/>
        <w:ind w:left="120" w:right="134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2010”)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options.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12,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24,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36,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48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Options 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10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employee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80" w:bottom="460" w:left="560" w:right="940"/>
        </w:sectPr>
      </w:pPr>
    </w:p>
    <w:p>
      <w:pPr>
        <w:pStyle w:val="BodyText"/>
        <w:spacing w:line="240" w:lineRule="auto" w:before="41"/>
        <w:ind w:right="0"/>
        <w:jc w:val="left"/>
      </w:pP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2002)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1874"/>
        <w:gridCol w:w="1616"/>
        <w:gridCol w:w="1786"/>
        <w:gridCol w:w="1616"/>
      </w:tblGrid>
      <w:tr>
        <w:trPr>
          <w:trHeight w:val="225" w:hRule="exact"/>
        </w:trPr>
        <w:tc>
          <w:tcPr>
            <w:tcW w:w="6739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left="11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2" w:hRule="exact"/>
        </w:trPr>
        <w:tc>
          <w:tcPr>
            <w:tcW w:w="324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left="6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left="1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left="5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2" w:lineRule="exact"/>
              <w:ind w:left="1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3249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7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2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62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2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24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348,853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Exercised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(39,945)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(85,471)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819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(16,600)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(21,000)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9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245,837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37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9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9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141,537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9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23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101,000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</w:tr>
    </w:tbl>
    <w:p>
      <w:pPr>
        <w:pStyle w:val="BodyText"/>
        <w:spacing w:line="374" w:lineRule="auto" w:before="76"/>
        <w:ind w:left="116" w:right="2622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2,188.</w:t>
      </w:r>
      <w:r>
        <w:rPr>
          <w:color w:val="231F20"/>
          <w:w w:val="95"/>
        </w:rPr>
        <w:t> 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1874"/>
        <w:gridCol w:w="1616"/>
        <w:gridCol w:w="1758"/>
        <w:gridCol w:w="1644"/>
      </w:tblGrid>
      <w:tr>
        <w:trPr>
          <w:trHeight w:val="225" w:hRule="exact"/>
        </w:trPr>
        <w:tc>
          <w:tcPr>
            <w:tcW w:w="6739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left="11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7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08" w:lineRule="exact" w:before="148"/>
              <w:ind w:left="39" w:right="64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color w:val="231F20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39" w:right="248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Exercised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8"/>
              <w:ind w:left="709" w:right="179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7"/>
                <w:szCs w:val="17"/>
              </w:rPr>
            </w:pPr>
          </w:p>
          <w:p>
            <w:pPr>
              <w:pStyle w:val="TableParagraph"/>
              <w:spacing w:line="208" w:lineRule="exact"/>
              <w:ind w:left="1042" w:right="179" w:firstLine="5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618,000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1088" w:right="122" w:firstLine="50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(56,135)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1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1"/>
              <w:ind w:left="241" w:right="94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</w:p>
          <w:p>
            <w:pPr>
              <w:pStyle w:val="TableParagraph"/>
              <w:spacing w:line="208" w:lineRule="exact"/>
              <w:ind w:left="1069" w:right="94" w:firstLine="3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1069" w:right="94" w:firstLine="35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1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8"/>
              <w:ind w:left="621" w:right="151" w:hanging="6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1"/>
              <w:ind w:left="269" w:right="94" w:hanging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21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line="240" w:lineRule="auto" w:before="3"/>
        <w:rPr>
          <w:rFonts w:ascii="Cambria" w:hAnsi="Cambria" w:cs="Cambria" w:eastAsia="Cambria"/>
          <w:sz w:val="6"/>
          <w:szCs w:val="6"/>
        </w:rPr>
      </w:pPr>
    </w:p>
    <w:p>
      <w:pPr>
        <w:pStyle w:val="BodyText"/>
        <w:spacing w:line="240" w:lineRule="auto" w:before="64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4"/>
          <w:szCs w:val="1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2462"/>
        <w:gridCol w:w="1329"/>
        <w:gridCol w:w="1701"/>
        <w:gridCol w:w="1644"/>
      </w:tblGrid>
      <w:tr>
        <w:trPr>
          <w:trHeight w:val="929" w:hRule="exact"/>
        </w:trPr>
        <w:tc>
          <w:tcPr>
            <w:tcW w:w="300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6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left="6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Range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exercise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9" w:lineRule="exact"/>
              <w:ind w:left="12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prices</w:t>
            </w:r>
            <w:r>
              <w:rPr>
                <w:rFonts w:ascii="Cambria"/>
                <w:color w:val="6D6E71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6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Shares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8"/>
              <w:ind w:left="269" w:right="151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1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397" w:right="94" w:firstLine="36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remaining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contractual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life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4" w:lineRule="exact"/>
              <w:ind w:left="10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(Years)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exercisable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31,400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0.9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2.3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110,105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30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6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807,702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1,856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8.3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2"/>
          <w:szCs w:val="12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95pt;height:115.85pt;mso-position-horizontal-relative:char;mso-position-vertical-relative:line" coordorigin="0,0" coordsize="10159,2317">
            <v:group style="position:absolute;left:10;top:10;width:3336;height:1241" coordorigin="10,10" coordsize="3336,1241">
              <v:shape style="position:absolute;left:10;top:10;width:3336;height:1241" coordorigin="10,10" coordsize="3336,1241" path="m3346,10l10,10,10,1250,3346,1250,3346,10xe" filled="true" fillcolor="#dedfe0" stroked="false">
                <v:path arrowok="t"/>
                <v:fill type="solid"/>
              </v:shape>
            </v:group>
            <v:group style="position:absolute;left:3346;top:10;width:1701;height:1241" coordorigin="3346,10" coordsize="1701,1241">
              <v:shape style="position:absolute;left:3346;top:10;width:1701;height:1241" coordorigin="3346,10" coordsize="1701,1241" path="m5046,10l3346,10,3346,1250,5046,1250,5046,10xe" filled="true" fillcolor="#dedfe0" stroked="false">
                <v:path arrowok="t"/>
                <v:fill type="solid"/>
              </v:shape>
            </v:group>
            <v:group style="position:absolute;left:5046;top:10;width:1701;height:1241" coordorigin="5046,10" coordsize="1701,1241">
              <v:shape style="position:absolute;left:5046;top:10;width:1701;height:1241" coordorigin="5046,10" coordsize="1701,1241" path="m6747,10l5046,10,5046,1250,6747,1250,6747,10xe" filled="true" fillcolor="#dedfe0" stroked="false">
                <v:path arrowok="t"/>
                <v:fill type="solid"/>
              </v:shape>
            </v:group>
            <v:group style="position:absolute;left:6747;top:10;width:1701;height:1241" coordorigin="6747,10" coordsize="1701,1241">
              <v:shape style="position:absolute;left:6747;top:10;width:1701;height:1241" coordorigin="6747,10" coordsize="1701,1241" path="m8448,10l6747,10,6747,1250,8448,1250,8448,10xe" filled="true" fillcolor="#dedfe0" stroked="false">
                <v:path arrowok="t"/>
                <v:fill type="solid"/>
              </v:shape>
            </v:group>
            <v:group style="position:absolute;left:8448;top:10;width:1701;height:1241" coordorigin="8448,10" coordsize="1701,1241">
              <v:shape style="position:absolute;left:8448;top:10;width:1701;height:1241" coordorigin="8448,10" coordsize="1701,1241" path="m10149,10l8448,10,8448,1250,10149,1250,10149,10xe" filled="true" fillcolor="#dedfe0" stroked="false">
                <v:path arrowok="t"/>
                <v:fill type="solid"/>
              </v:shape>
            </v:group>
            <v:group style="position:absolute;left:10;top:1250;width:3336;height:208" coordorigin="10,1250" coordsize="3336,208">
              <v:shape style="position:absolute;left:10;top:1250;width:3336;height:208" coordorigin="10,1250" coordsize="3336,208" path="m3346,1250l10,1250,10,1458,3346,1458,3346,1250xe" filled="true" fillcolor="#dedfe0" stroked="false">
                <v:path arrowok="t"/>
                <v:fill type="solid"/>
              </v:shape>
            </v:group>
            <v:group style="position:absolute;left:3346;top:1250;width:1701;height:208" coordorigin="3346,1250" coordsize="1701,208">
              <v:shape style="position:absolute;left:3346;top:1250;width:1701;height:208" coordorigin="3346,1250" coordsize="1701,208" path="m5046,1250l3346,1250,3346,1458,5046,1458,5046,1250xe" filled="true" fillcolor="#dedfe0" stroked="false">
                <v:path arrowok="t"/>
                <v:fill type="solid"/>
              </v:shape>
            </v:group>
            <v:group style="position:absolute;left:5046;top:1250;width:1701;height:208" coordorigin="5046,1250" coordsize="1701,208">
              <v:shape style="position:absolute;left:5046;top:1250;width:1701;height:208" coordorigin="5046,1250" coordsize="1701,208" path="m6747,1250l5046,1250,5046,1458,6747,1458,6747,1250xe" filled="true" fillcolor="#dedfe0" stroked="false">
                <v:path arrowok="t"/>
                <v:fill type="solid"/>
              </v:shape>
            </v:group>
            <v:group style="position:absolute;left:6747;top:1250;width:1701;height:208" coordorigin="6747,1250" coordsize="1701,208">
              <v:shape style="position:absolute;left:6747;top:1250;width:1701;height:208" coordorigin="6747,1250" coordsize="1701,208" path="m8448,1250l6747,1250,6747,1458,8448,1458,8448,1250xe" filled="true" fillcolor="#dedfe0" stroked="false">
                <v:path arrowok="t"/>
                <v:fill type="solid"/>
              </v:shape>
            </v:group>
            <v:group style="position:absolute;left:8448;top:1250;width:1701;height:208" coordorigin="8448,1250" coordsize="1701,208">
              <v:shape style="position:absolute;left:8448;top:1250;width:1701;height:208" coordorigin="8448,1250" coordsize="1701,208" path="m10149,1250l8448,1250,8448,1458,10149,1458,10149,1250xe" filled="true" fillcolor="#dedfe0" stroked="false">
                <v:path arrowok="t"/>
                <v:fill type="solid"/>
              </v:shape>
            </v:group>
            <v:group style="position:absolute;left:10;top:1458;width:3336;height:208" coordorigin="10,1458" coordsize="3336,208">
              <v:shape style="position:absolute;left:10;top:1458;width:3336;height:208" coordorigin="10,1458" coordsize="3336,208" path="m3346,1458l10,1458,10,1666,3346,1666,3346,1458xe" filled="true" fillcolor="#dedfe0" stroked="false">
                <v:path arrowok="t"/>
                <v:fill type="solid"/>
              </v:shape>
            </v:group>
            <v:group style="position:absolute;left:3346;top:1458;width:1701;height:208" coordorigin="3346,1458" coordsize="1701,208">
              <v:shape style="position:absolute;left:3346;top:1458;width:1701;height:208" coordorigin="3346,1458" coordsize="1701,208" path="m5046,1458l3346,1458,3346,1666,5046,1666,5046,1458xe" filled="true" fillcolor="#dedfe0" stroked="false">
                <v:path arrowok="t"/>
                <v:fill type="solid"/>
              </v:shape>
            </v:group>
            <v:group style="position:absolute;left:5046;top:1458;width:1701;height:208" coordorigin="5046,1458" coordsize="1701,208">
              <v:shape style="position:absolute;left:5046;top:1458;width:1701;height:208" coordorigin="5046,1458" coordsize="1701,208" path="m6747,1458l5046,1458,5046,1666,6747,1666,6747,1458xe" filled="true" fillcolor="#dedfe0" stroked="false">
                <v:path arrowok="t"/>
                <v:fill type="solid"/>
              </v:shape>
            </v:group>
            <v:group style="position:absolute;left:6747;top:1458;width:1701;height:208" coordorigin="6747,1458" coordsize="1701,208">
              <v:shape style="position:absolute;left:6747;top:1458;width:1701;height:208" coordorigin="6747,1458" coordsize="1701,208" path="m8448,1458l6747,1458,6747,1666,8448,1666,8448,1458xe" filled="true" fillcolor="#dedfe0" stroked="false">
                <v:path arrowok="t"/>
                <v:fill type="solid"/>
              </v:shape>
            </v:group>
            <v:group style="position:absolute;left:8448;top:1458;width:1701;height:208" coordorigin="8448,1458" coordsize="1701,208">
              <v:shape style="position:absolute;left:8448;top:1458;width:1701;height:208" coordorigin="8448,1458" coordsize="1701,208" path="m10149,1458l8448,1458,8448,1666,10149,1666,10149,1458xe" filled="true" fillcolor="#dedfe0" stroked="false">
                <v:path arrowok="t"/>
                <v:fill type="solid"/>
              </v:shape>
            </v:group>
            <v:group style="position:absolute;left:10;top:1666;width:3336;height:208" coordorigin="10,1666" coordsize="3336,208">
              <v:shape style="position:absolute;left:10;top:1666;width:3336;height:208" coordorigin="10,1666" coordsize="3336,208" path="m3346,1666l10,1666,10,1874,3346,1874,3346,1666xe" filled="true" fillcolor="#dedfe0" stroked="false">
                <v:path arrowok="t"/>
                <v:fill type="solid"/>
              </v:shape>
            </v:group>
            <v:group style="position:absolute;left:3346;top:1666;width:1701;height:208" coordorigin="3346,1666" coordsize="1701,208">
              <v:shape style="position:absolute;left:3346;top:1666;width:1701;height:208" coordorigin="3346,1666" coordsize="1701,208" path="m5046,1666l3346,1666,3346,1874,5046,1874,5046,1666xe" filled="true" fillcolor="#dedfe0" stroked="false">
                <v:path arrowok="t"/>
                <v:fill type="solid"/>
              </v:shape>
            </v:group>
            <v:group style="position:absolute;left:5046;top:1666;width:1701;height:208" coordorigin="5046,1666" coordsize="1701,208">
              <v:shape style="position:absolute;left:5046;top:1666;width:1701;height:208" coordorigin="5046,1666" coordsize="1701,208" path="m6747,1666l5046,1666,5046,1874,6747,1874,6747,1666xe" filled="true" fillcolor="#dedfe0" stroked="false">
                <v:path arrowok="t"/>
                <v:fill type="solid"/>
              </v:shape>
            </v:group>
            <v:group style="position:absolute;left:6747;top:1666;width:1701;height:208" coordorigin="6747,1666" coordsize="1701,208">
              <v:shape style="position:absolute;left:6747;top:1666;width:1701;height:208" coordorigin="6747,1666" coordsize="1701,208" path="m8448,1666l6747,1666,6747,1874,8448,1874,8448,1666xe" filled="true" fillcolor="#dedfe0" stroked="false">
                <v:path arrowok="t"/>
                <v:fill type="solid"/>
              </v:shape>
            </v:group>
            <v:group style="position:absolute;left:8448;top:1666;width:1701;height:208" coordorigin="8448,1666" coordsize="1701,208">
              <v:shape style="position:absolute;left:8448;top:1666;width:1701;height:208" coordorigin="8448,1666" coordsize="1701,208" path="m10149,1666l8448,1666,8448,1874,10149,1874,10149,1666xe" filled="true" fillcolor="#dedfe0" stroked="false">
                <v:path arrowok="t"/>
                <v:fill type="solid"/>
              </v:shape>
            </v:group>
            <v:group style="position:absolute;left:10;top:1874;width:3336;height:208" coordorigin="10,1874" coordsize="3336,208">
              <v:shape style="position:absolute;left:10;top:1874;width:3336;height:208" coordorigin="10,1874" coordsize="3336,208" path="m3346,1874l10,1874,10,2081,3346,2081,3346,1874xe" filled="true" fillcolor="#dedfe0" stroked="false">
                <v:path arrowok="t"/>
                <v:fill type="solid"/>
              </v:shape>
            </v:group>
            <v:group style="position:absolute;left:3346;top:1874;width:1701;height:208" coordorigin="3346,1874" coordsize="1701,208">
              <v:shape style="position:absolute;left:3346;top:1874;width:1701;height:208" coordorigin="3346,1874" coordsize="1701,208" path="m5046,1874l3346,1874,3346,2081,5046,2081,5046,1874xe" filled="true" fillcolor="#dedfe0" stroked="false">
                <v:path arrowok="t"/>
                <v:fill type="solid"/>
              </v:shape>
            </v:group>
            <v:group style="position:absolute;left:5046;top:1874;width:1701;height:208" coordorigin="5046,1874" coordsize="1701,208">
              <v:shape style="position:absolute;left:5046;top:1874;width:1701;height:208" coordorigin="5046,1874" coordsize="1701,208" path="m6747,1874l5046,1874,5046,2081,6747,2081,6747,1874xe" filled="true" fillcolor="#dedfe0" stroked="false">
                <v:path arrowok="t"/>
                <v:fill type="solid"/>
              </v:shape>
            </v:group>
            <v:group style="position:absolute;left:6747;top:1874;width:1701;height:208" coordorigin="6747,1874" coordsize="1701,208">
              <v:shape style="position:absolute;left:6747;top:1874;width:1701;height:208" coordorigin="6747,1874" coordsize="1701,208" path="m8448,1874l6747,1874,6747,2081,8448,2081,8448,1874xe" filled="true" fillcolor="#dedfe0" stroked="false">
                <v:path arrowok="t"/>
                <v:fill type="solid"/>
              </v:shape>
            </v:group>
            <v:group style="position:absolute;left:8448;top:1874;width:1701;height:208" coordorigin="8448,1874" coordsize="1701,208">
              <v:shape style="position:absolute;left:8448;top:1874;width:1701;height:208" coordorigin="8448,1874" coordsize="1701,208" path="m10149,1874l8448,1874,8448,2081,10149,2081,10149,1874xe" filled="true" fillcolor="#dedfe0" stroked="false">
                <v:path arrowok="t"/>
                <v:fill type="solid"/>
              </v:shape>
            </v:group>
            <v:group style="position:absolute;left:10;top:2081;width:3336;height:225" coordorigin="10,2081" coordsize="3336,225">
              <v:shape style="position:absolute;left:10;top:2081;width:3336;height:225" coordorigin="10,2081" coordsize="3336,225" path="m3346,2081l10,2081,10,2306,3346,2306,3346,2081xe" filled="true" fillcolor="#dedfe0" stroked="false">
                <v:path arrowok="t"/>
                <v:fill type="solid"/>
              </v:shape>
            </v:group>
            <v:group style="position:absolute;left:3346;top:2081;width:1701;height:225" coordorigin="3346,2081" coordsize="1701,225">
              <v:shape style="position:absolute;left:3346;top:2081;width:1701;height:225" coordorigin="3346,2081" coordsize="1701,225" path="m5046,2081l3346,2081,3346,2306,5046,2306,5046,2081xe" filled="true" fillcolor="#dedfe0" stroked="false">
                <v:path arrowok="t"/>
                <v:fill type="solid"/>
              </v:shape>
            </v:group>
            <v:group style="position:absolute;left:5046;top:2081;width:1701;height:225" coordorigin="5046,2081" coordsize="1701,225">
              <v:shape style="position:absolute;left:5046;top:2081;width:1701;height:225" coordorigin="5046,2081" coordsize="1701,225" path="m6747,2081l5046,2081,5046,2306,6747,2306,6747,2081xe" filled="true" fillcolor="#dedfe0" stroked="false">
                <v:path arrowok="t"/>
                <v:fill type="solid"/>
              </v:shape>
            </v:group>
            <v:group style="position:absolute;left:6747;top:2081;width:1701;height:225" coordorigin="6747,2081" coordsize="1701,225">
              <v:shape style="position:absolute;left:6747;top:2081;width:1701;height:225" coordorigin="6747,2081" coordsize="1701,225" path="m8448,2081l6747,2081,6747,2306,8448,2306,8448,2081xe" filled="true" fillcolor="#dedfe0" stroked="false">
                <v:path arrowok="t"/>
                <v:fill type="solid"/>
              </v:shape>
            </v:group>
            <v:group style="position:absolute;left:8448;top:2081;width:1701;height:225" coordorigin="8448,2081" coordsize="1701,225">
              <v:shape style="position:absolute;left:8448;top:2081;width:1701;height:225" coordorigin="8448,2081" coordsize="1701,225" path="m10149,2081l8448,2081,8448,2306,10149,2306,10149,2081xe" filled="true" fillcolor="#dedfe0" stroked="false">
                <v:path arrowok="t"/>
                <v:fill type="solid"/>
              </v:shape>
            </v:group>
            <v:group style="position:absolute;left:10;top:10;width:10139;height:2" coordorigin="10,10" coordsize="10139,2">
              <v:shape style="position:absolute;left:10;top:10;width:10139;height:2" coordorigin="10,10" coordsize="10139,0" path="m10,10l10149,10e" filled="false" stroked="true" strokeweight="1.0pt" strokecolor="#808285">
                <v:path arrowok="t"/>
              </v:shape>
            </v:group>
            <v:group style="position:absolute;left:10;top:2306;width:10139;height:2" coordorigin="10,2306" coordsize="10139,2">
              <v:shape style="position:absolute;left:10;top:2306;width:10139;height:2" coordorigin="10,2306" coordsize="10139,0" path="m10,2306l10149,2306e" filled="false" stroked="true" strokeweight="1.0pt" strokecolor="#808285">
                <v:path arrowok="t"/>
              </v:shape>
              <v:shape style="position:absolute;left:3628;top:41;width:1323;height:40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Range</w:t>
                      </w:r>
                      <w:r>
                        <w:rPr>
                          <w:rFonts w:ascii="Cambria"/>
                          <w:color w:val="6D6E71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9" w:lineRule="exact" w:before="0"/>
                        <w:ind w:left="616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prices</w:t>
                      </w:r>
                      <w:r>
                        <w:rPr>
                          <w:rFonts w:ascii="Cambria"/>
                          <w:color w:val="6D6E71"/>
                          <w:spacing w:val="7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173;top:41;width:47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957;top:41;width:1395;height:400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056;width:2350;height: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vested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exercisable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00;top:1056;width:105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419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560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01;top:1056;width:6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101,000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32,800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108,550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242,382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02;top:1056;width:4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515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1,152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58;top:41;width:1395;height:2255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3"/>
                        <w:ind w:left="244" w:right="0" w:firstLine="361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remaining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contractual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life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(Years)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1.9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5.5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40" w:lineRule="auto" w:before="120"/>
        <w:ind w:right="0"/>
        <w:jc w:val="left"/>
      </w:pPr>
      <w:r>
        <w:rPr>
          <w:color w:val="231F20"/>
          <w:w w:val="95"/>
        </w:rPr>
        <w:t>Stock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2011:</w:t>
      </w:r>
      <w:r>
        <w:rPr/>
      </w:r>
    </w:p>
    <w:p>
      <w:pPr>
        <w:pStyle w:val="BodyText"/>
        <w:spacing w:line="240" w:lineRule="auto" w:before="112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1"/>
          <w:w w:val="90"/>
        </w:rPr>
        <w:t> </w:t>
      </w:r>
      <w:r>
        <w:rPr>
          <w:color w:val="231F20"/>
          <w:w w:val="90"/>
        </w:rPr>
        <w:t>844.</w:t>
      </w:r>
      <w:r>
        <w:rPr/>
      </w:r>
    </w:p>
    <w:p>
      <w:pPr>
        <w:pStyle w:val="BodyText"/>
        <w:spacing w:line="220" w:lineRule="exact" w:before="169"/>
        <w:ind w:right="120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Black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Scholes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valuation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model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computing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considering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w w:val="91"/>
        </w:rPr>
        <w:t> </w:t>
      </w:r>
      <w:r>
        <w:rPr>
          <w:color w:val="231F20"/>
        </w:rPr>
        <w:t>inputs: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4"/>
          <w:szCs w:val="1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9"/>
        <w:gridCol w:w="2541"/>
        <w:gridCol w:w="1461"/>
      </w:tblGrid>
      <w:tr>
        <w:trPr>
          <w:trHeight w:val="640" w:hRule="exact"/>
        </w:trPr>
        <w:tc>
          <w:tcPr>
            <w:tcW w:w="61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6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Exercise</w:t>
            </w:r>
            <w:r>
              <w:rPr>
                <w:rFonts w:ascii="Cambria"/>
                <w:color w:val="231F20"/>
                <w:spacing w:val="3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Price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4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Scheme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2002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Scheme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 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Volatility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Historical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Volatility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Life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granted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(Vesting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period)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dividends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Average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risk‑free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interest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rate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6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5.75%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5.75%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1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dividend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4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6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right"/>
        <w:rPr>
          <w:rFonts w:ascii="Cambria" w:hAnsi="Cambria" w:cs="Cambria" w:eastAsia="Cambria"/>
          <w:sz w:val="20"/>
          <w:szCs w:val="20"/>
        </w:rPr>
        <w:sectPr>
          <w:footerReference w:type="default" r:id="rId38"/>
          <w:footerReference w:type="even" r:id="rId39"/>
          <w:pgSz w:w="11910" w:h="16840"/>
          <w:pgMar w:footer="286" w:header="0" w:top="560" w:bottom="480" w:left="960" w:right="560"/>
          <w:pgNumType w:start="63"/>
        </w:sectPr>
      </w:pPr>
    </w:p>
    <w:p>
      <w:pPr>
        <w:pStyle w:val="BodyText"/>
        <w:spacing w:line="220" w:lineRule="exact" w:before="55"/>
        <w:ind w:left="160" w:right="0"/>
        <w:jc w:val="left"/>
      </w:pPr>
      <w:r>
        <w:rPr>
          <w:color w:val="231F20"/>
          <w:w w:val="90"/>
        </w:rPr>
        <w:t>The expected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volatility was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based 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volatility data;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volatility includes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early years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Company’s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life;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expects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matures.</w:t>
      </w:r>
      <w:r>
        <w:rPr/>
      </w:r>
    </w:p>
    <w:p>
      <w:pPr>
        <w:pStyle w:val="BodyText"/>
        <w:spacing w:line="220" w:lineRule="exact" w:before="170"/>
        <w:ind w:left="160" w:right="0"/>
        <w:jc w:val="left"/>
      </w:pPr>
      <w:r>
        <w:rPr>
          <w:color w:val="231F20"/>
          <w:w w:val="90"/>
        </w:rPr>
        <w:t>Had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manner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approach,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5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55pt;height:147.8pt;mso-position-horizontal-relative:char;mso-position-vertical-relative:line" coordorigin="0,0" coordsize="10171,2956">
            <v:group style="position:absolute;left:10;top:10;width:6750;height:841" coordorigin="10,10" coordsize="6750,841">
              <v:shape style="position:absolute;left:10;top:10;width:6750;height:841" coordorigin="10,10" coordsize="6750,841" path="m6759,10l10,10,10,850,6759,850,6759,10xe" filled="true" fillcolor="#dedfe0" stroked="false">
                <v:path arrowok="t"/>
                <v:fill type="solid"/>
              </v:shape>
            </v:group>
            <v:group style="position:absolute;left:6759;top:10;width:1701;height:841" coordorigin="6759,10" coordsize="1701,841">
              <v:shape style="position:absolute;left:6759;top:10;width:1701;height:841" coordorigin="6759,10" coordsize="1701,841" path="m8460,10l6759,10,6759,850,8460,850,8460,10xe" filled="true" fillcolor="#dedfe0" stroked="false">
                <v:path arrowok="t"/>
                <v:fill type="solid"/>
              </v:shape>
            </v:group>
            <v:group style="position:absolute;left:8460;top:10;width:1701;height:841" coordorigin="8460,10" coordsize="1701,841">
              <v:shape style="position:absolute;left:8460;top:10;width:1701;height:841" coordorigin="8460,10" coordsize="1701,841" path="m10161,10l8460,10,8460,850,10161,850,10161,10xe" filled="true" fillcolor="#dedfe0" stroked="false">
                <v:path arrowok="t"/>
                <v:fill type="solid"/>
              </v:shape>
            </v:group>
            <v:group style="position:absolute;left:10;top:850;width:6750;height:416" coordorigin="10,850" coordsize="6750,416">
              <v:shape style="position:absolute;left:10;top:850;width:6750;height:416" coordorigin="10,850" coordsize="6750,416" path="m6759,850l10,850,10,1266,6759,1266,6759,850xe" filled="true" fillcolor="#dedfe0" stroked="false">
                <v:path arrowok="t"/>
                <v:fill type="solid"/>
              </v:shape>
            </v:group>
            <v:group style="position:absolute;left:6759;top:850;width:1701;height:416" coordorigin="6759,850" coordsize="1701,416">
              <v:shape style="position:absolute;left:6759;top:850;width:1701;height:416" coordorigin="6759,850" coordsize="1701,416" path="m8460,850l6759,850,6759,1266,8460,1266,8460,850xe" filled="true" fillcolor="#dedfe0" stroked="false">
                <v:path arrowok="t"/>
                <v:fill type="solid"/>
              </v:shape>
            </v:group>
            <v:group style="position:absolute;left:8460;top:850;width:1701;height:416" coordorigin="8460,850" coordsize="1701,416">
              <v:shape style="position:absolute;left:8460;top:850;width:1701;height:416" coordorigin="8460,850" coordsize="1701,416" path="m10161,850l8460,850,8460,1266,10161,1266,10161,850xe" filled="true" fillcolor="#dedfe0" stroked="false">
                <v:path arrowok="t"/>
                <v:fill type="solid"/>
              </v:shape>
            </v:group>
            <v:group style="position:absolute;left:10;top:1266;width:6750;height:416" coordorigin="10,1266" coordsize="6750,416">
              <v:shape style="position:absolute;left:10;top:1266;width:6750;height:416" coordorigin="10,1266" coordsize="6750,416" path="m6759,1266l10,1266,10,1681,6759,1681,6759,1266xe" filled="true" fillcolor="#dedfe0" stroked="false">
                <v:path arrowok="t"/>
                <v:fill type="solid"/>
              </v:shape>
            </v:group>
            <v:group style="position:absolute;left:6759;top:1266;width:1701;height:416" coordorigin="6759,1266" coordsize="1701,416">
              <v:shape style="position:absolute;left:6759;top:1266;width:1701;height:416" coordorigin="6759,1266" coordsize="1701,416" path="m8460,1266l6759,1266,6759,1681,8460,1681,8460,1266xe" filled="true" fillcolor="#dedfe0" stroked="false">
                <v:path arrowok="t"/>
                <v:fill type="solid"/>
              </v:shape>
            </v:group>
            <v:group style="position:absolute;left:8460;top:1266;width:1701;height:416" coordorigin="8460,1266" coordsize="1701,416">
              <v:shape style="position:absolute;left:8460;top:1266;width:1701;height:416" coordorigin="8460,1266" coordsize="1701,416" path="m10161,1266l8460,1266,8460,1681,10161,1681,10161,1266xe" filled="true" fillcolor="#dedfe0" stroked="false">
                <v:path arrowok="t"/>
                <v:fill type="solid"/>
              </v:shape>
            </v:group>
            <v:group style="position:absolute;left:10;top:1681;width:6750;height:416" coordorigin="10,1681" coordsize="6750,416">
              <v:shape style="position:absolute;left:10;top:1681;width:6750;height:416" coordorigin="10,1681" coordsize="6750,416" path="m6759,1681l10,1681,10,2097,6759,2097,6759,1681xe" filled="true" fillcolor="#dedfe0" stroked="false">
                <v:path arrowok="t"/>
                <v:fill type="solid"/>
              </v:shape>
            </v:group>
            <v:group style="position:absolute;left:6759;top:1681;width:1701;height:416" coordorigin="6759,1681" coordsize="1701,416">
              <v:shape style="position:absolute;left:6759;top:1681;width:1701;height:416" coordorigin="6759,1681" coordsize="1701,416" path="m8460,1681l6759,1681,6759,2097,8460,2097,8460,1681xe" filled="true" fillcolor="#dedfe0" stroked="false">
                <v:path arrowok="t"/>
                <v:fill type="solid"/>
              </v:shape>
            </v:group>
            <v:group style="position:absolute;left:8460;top:1681;width:1701;height:416" coordorigin="8460,1681" coordsize="1701,416">
              <v:shape style="position:absolute;left:8460;top:1681;width:1701;height:416" coordorigin="8460,1681" coordsize="1701,416" path="m10161,1681l8460,1681,8460,2097,10161,2097,10161,1681xe" filled="true" fillcolor="#dedfe0" stroked="false">
                <v:path arrowok="t"/>
                <v:fill type="solid"/>
              </v:shape>
            </v:group>
            <v:group style="position:absolute;left:10;top:2097;width:6750;height:849" coordorigin="10,2097" coordsize="6750,849">
              <v:shape style="position:absolute;left:10;top:2097;width:6750;height:849" coordorigin="10,2097" coordsize="6750,849" path="m6759,2097l10,2097,10,2945,6759,2945,6759,2097xe" filled="true" fillcolor="#dedfe0" stroked="false">
                <v:path arrowok="t"/>
                <v:fill type="solid"/>
              </v:shape>
            </v:group>
            <v:group style="position:absolute;left:6759;top:2097;width:1701;height:849" coordorigin="6759,2097" coordsize="1701,849">
              <v:shape style="position:absolute;left:6759;top:2097;width:1701;height:849" coordorigin="6759,2097" coordsize="1701,849" path="m8460,2097l6759,2097,6759,2945,8460,2945,8460,2097xe" filled="true" fillcolor="#dedfe0" stroked="false">
                <v:path arrowok="t"/>
                <v:fill type="solid"/>
              </v:shape>
            </v:group>
            <v:group style="position:absolute;left:8460;top:2097;width:1701;height:849" coordorigin="8460,2097" coordsize="1701,849">
              <v:shape style="position:absolute;left:8460;top:2097;width:1701;height:849" coordorigin="8460,2097" coordsize="1701,849" path="m10161,2097l8460,2097,8460,2945,10161,2945,10161,2097xe" filled="true" fillcolor="#dedfe0" stroked="false">
                <v:path arrowok="t"/>
                <v:fill type="solid"/>
              </v:shape>
            </v:group>
            <v:group style="position:absolute;left:10;top:10;width:10151;height:2" coordorigin="10,10" coordsize="10151,2">
              <v:shape style="position:absolute;left:10;top:10;width:10151;height:2" coordorigin="10,10" coordsize="10151,0" path="m10,10l10161,10e" filled="false" stroked="true" strokeweight="1.000031pt" strokecolor="#808285">
                <v:path arrowok="t"/>
              </v:shape>
            </v:group>
            <v:group style="position:absolute;left:10;top:2945;width:10151;height:2" coordorigin="10,2945" coordsize="10151,2">
              <v:shape style="position:absolute;left:10;top:2945;width:10151;height:2" coordorigin="10,2945" coordsize="10151,0" path="m10,2945l10161,2945e" filled="false" stroked="true" strokeweight="1.00003pt" strokecolor="#808285">
                <v:path arrowok="t"/>
              </v:shape>
              <v:shape style="position:absolute;left:50;top:656;width:5306;height:227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Profit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reported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Add: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Employee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compensation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under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intrinsic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value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method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Less: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Employee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compensation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under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fair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value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method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389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Proforma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profit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Earnings</w:t>
                      </w:r>
                      <w:r>
                        <w:rPr>
                          <w:rFonts w:ascii="Cambria"/>
                          <w:color w:val="231F20"/>
                          <w:spacing w:val="1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per</w:t>
                      </w:r>
                      <w:r>
                        <w:rPr>
                          <w:rFonts w:ascii="Cambria"/>
                          <w:color w:val="231F20"/>
                          <w:spacing w:val="1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share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Basic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283" w:right="4125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reported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Proforma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Diluted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283" w:right="4125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reported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Proforma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25;top:41;width:1296;height:1439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4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9,679,797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534" w:right="0" w:firstLine="6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(132,716)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4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9,547,081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6;top:41;width:1296;height:1439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4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6,608,488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734" w:right="0" w:firstLine="4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(5,659)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4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6,602,829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13;top:1903;width:5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115.40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113.82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4;top:1903;width:4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78.87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78.80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13;top:2527;width:5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115.23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113.68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4;top:2527;width:4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78.72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78.65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0"/>
          <w:numId w:val="20"/>
        </w:numPr>
        <w:tabs>
          <w:tab w:pos="326" w:val="left" w:leader="none"/>
        </w:tabs>
        <w:spacing w:before="70"/>
        <w:ind w:left="325" w:right="0" w:hanging="165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Employee</w:t>
      </w:r>
      <w:r>
        <w:rPr>
          <w:rFonts w:ascii="Lucida Sans"/>
          <w:b/>
          <w:color w:val="6D6E71"/>
          <w:spacing w:val="-3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benefit</w:t>
      </w:r>
      <w:r>
        <w:rPr>
          <w:rFonts w:ascii="Lucida Sans"/>
          <w:b/>
          <w:color w:val="6D6E71"/>
          <w:spacing w:val="-33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oblig</w:t>
      </w:r>
      <w:r>
        <w:rPr>
          <w:rFonts w:ascii="Lucida Sans"/>
          <w:b/>
          <w:color w:val="6D6E71"/>
          <w:spacing w:val="-1"/>
          <w:w w:val="95"/>
          <w:sz w:val="18"/>
        </w:rPr>
        <w:t>ation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Defined</w:t>
      </w:r>
      <w:r>
        <w:rPr>
          <w:rFonts w:ascii="Arial"/>
          <w:color w:val="231F20"/>
          <w:spacing w:val="-22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contribution</w:t>
      </w:r>
      <w:r>
        <w:rPr>
          <w:rFonts w:ascii="Arial"/>
          <w:color w:val="231F20"/>
          <w:spacing w:val="-21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plans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left="160" w:right="0"/>
        <w:jc w:val="left"/>
      </w:pPr>
      <w:r>
        <w:rPr>
          <w:color w:val="231F20"/>
          <w:w w:val="90"/>
        </w:rPr>
        <w:t>During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2010,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defined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plans: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5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95pt;height:75.05pt;mso-position-horizontal-relative:char;mso-position-vertical-relative:line" coordorigin="0,0" coordsize="10179,1501">
            <v:group style="position:absolute;left:10;top:10;width:6753;height:841" coordorigin="10,10" coordsize="6753,841">
              <v:shape style="position:absolute;left:10;top:10;width:6753;height:841" coordorigin="10,10" coordsize="6753,841" path="m6762,10l10,10,10,850,6762,850,6762,10xe" filled="true" fillcolor="#dedfe0" stroked="false">
                <v:path arrowok="t"/>
                <v:fill type="solid"/>
              </v:shape>
            </v:group>
            <v:group style="position:absolute;left:6762;top:10;width:2;height:1481" coordorigin="6762,10" coordsize="2,1481">
              <v:shape style="position:absolute;left:6762;top:10;width:2;height:1481" coordorigin="6762,10" coordsize="0,1481" path="m6762,10l6762,1491e" filled="false" stroked="true" strokeweight=".101pt" strokecolor="#dedfe0">
                <v:path arrowok="t"/>
              </v:shape>
            </v:group>
            <v:group style="position:absolute;left:6762;top:10;width:1706;height:841" coordorigin="6762,10" coordsize="1706,841">
              <v:shape style="position:absolute;left:6762;top:10;width:1706;height:841" coordorigin="6762,10" coordsize="1706,841" path="m8468,10l6762,10,6762,850,8468,850,8468,10xe" filled="true" fillcolor="#dedfe0" stroked="false">
                <v:path arrowok="t"/>
                <v:fill type="solid"/>
              </v:shape>
            </v:group>
            <v:group style="position:absolute;left:8468;top:10;width:1701;height:841" coordorigin="8468,10" coordsize="1701,841">
              <v:shape style="position:absolute;left:8468;top:10;width:1701;height:841" coordorigin="8468,10" coordsize="1701,841" path="m10169,10l8468,10,8468,850,10169,850,10169,10xe" filled="true" fillcolor="#dedfe0" stroked="false">
                <v:path arrowok="t"/>
                <v:fill type="solid"/>
              </v:shape>
            </v:group>
            <v:group style="position:absolute;left:10;top:850;width:6753;height:208" coordorigin="10,850" coordsize="6753,208">
              <v:shape style="position:absolute;left:10;top:850;width:6753;height:208" coordorigin="10,850" coordsize="6753,208" path="m6762,850l10,850,10,1058,6762,1058,6762,850xe" filled="true" fillcolor="#dedfe0" stroked="false">
                <v:path arrowok="t"/>
                <v:fill type="solid"/>
              </v:shape>
            </v:group>
            <v:group style="position:absolute;left:6762;top:850;width:1706;height:208" coordorigin="6762,850" coordsize="1706,208">
              <v:shape style="position:absolute;left:6762;top:850;width:1706;height:208" coordorigin="6762,850" coordsize="1706,208" path="m8468,850l6762,850,6762,1058,8468,1058,8468,850xe" filled="true" fillcolor="#dedfe0" stroked="false">
                <v:path arrowok="t"/>
                <v:fill type="solid"/>
              </v:shape>
            </v:group>
            <v:group style="position:absolute;left:8468;top:850;width:1701;height:208" coordorigin="8468,850" coordsize="1701,208">
              <v:shape style="position:absolute;left:8468;top:850;width:1701;height:208" coordorigin="8468,850" coordsize="1701,208" path="m10169,850l8468,850,8468,1058,10169,1058,10169,850xe" filled="true" fillcolor="#dedfe0" stroked="false">
                <v:path arrowok="t"/>
                <v:fill type="solid"/>
              </v:shape>
            </v:group>
            <v:group style="position:absolute;left:10;top:1058;width:6753;height:208" coordorigin="10,1058" coordsize="6753,208">
              <v:shape style="position:absolute;left:10;top:1058;width:6753;height:208" coordorigin="10,1058" coordsize="6753,208" path="m6762,1058l10,1058,10,1266,6762,1266,6762,1058xe" filled="true" fillcolor="#dedfe0" stroked="false">
                <v:path arrowok="t"/>
                <v:fill type="solid"/>
              </v:shape>
            </v:group>
            <v:group style="position:absolute;left:6762;top:1058;width:1706;height:208" coordorigin="6762,1058" coordsize="1706,208">
              <v:shape style="position:absolute;left:6762;top:1058;width:1706;height:208" coordorigin="6762,1058" coordsize="1706,208" path="m8468,1058l6762,1058,6762,1266,8468,1266,8468,1058xe" filled="true" fillcolor="#dedfe0" stroked="false">
                <v:path arrowok="t"/>
                <v:fill type="solid"/>
              </v:shape>
            </v:group>
            <v:group style="position:absolute;left:8468;top:1058;width:1701;height:208" coordorigin="8468,1058" coordsize="1701,208">
              <v:shape style="position:absolute;left:8468;top:1058;width:1701;height:208" coordorigin="8468,1058" coordsize="1701,208" path="m10169,1058l8468,1058,8468,1266,10169,1266,10169,1058xe" filled="true" fillcolor="#dedfe0" stroked="false">
                <v:path arrowok="t"/>
                <v:fill type="solid"/>
              </v:shape>
            </v:group>
            <v:group style="position:absolute;left:10;top:1266;width:6753;height:225" coordorigin="10,1266" coordsize="6753,225">
              <v:shape style="position:absolute;left:10;top:1266;width:6753;height:225" coordorigin="10,1266" coordsize="6753,225" path="m6762,1266l10,1266,10,1491,6762,1491,6762,1266xe" filled="true" fillcolor="#dedfe0" stroked="false">
                <v:path arrowok="t"/>
                <v:fill type="solid"/>
              </v:shape>
            </v:group>
            <v:group style="position:absolute;left:6762;top:1266;width:1706;height:225" coordorigin="6762,1266" coordsize="1706,225">
              <v:shape style="position:absolute;left:6762;top:1266;width:1706;height:225" coordorigin="6762,1266" coordsize="1706,225" path="m8468,1266l6762,1266,6762,1491,8468,1491,8468,1266xe" filled="true" fillcolor="#dedfe0" stroked="false">
                <v:path arrowok="t"/>
                <v:fill type="solid"/>
              </v:shape>
            </v:group>
            <v:group style="position:absolute;left:8468;top:1266;width:1701;height:225" coordorigin="8468,1266" coordsize="1701,225">
              <v:shape style="position:absolute;left:8468;top:1266;width:1701;height:225" coordorigin="8468,1266" coordsize="1701,225" path="m10169,1266l8468,1266,8468,1491,10169,1491,10169,1266xe" filled="true" fillcolor="#dedfe0" stroked="false">
                <v:path arrowok="t"/>
                <v:fill type="solid"/>
              </v:shape>
            </v:group>
            <v:group style="position:absolute;left:10;top:10;width:10159;height:2" coordorigin="10,10" coordsize="10159,2">
              <v:shape style="position:absolute;left:10;top:10;width:10159;height:2" coordorigin="10,10" coordsize="10159,0" path="m10,10l10169,10e" filled="false" stroked="true" strokeweight="1.000015pt" strokecolor="#808285">
                <v:path arrowok="t"/>
              </v:shape>
            </v:group>
            <v:group style="position:absolute;left:10;top:1491;width:10159;height:2" coordorigin="10,1491" coordsize="10159,2">
              <v:shape style="position:absolute;left:10;top:1491;width:10159;height:2" coordorigin="10,1491" coordsize="10159,0" path="m10,1491l10169,1491e" filled="false" stroked="true" strokeweight="1.0pt" strokecolor="#808285">
                <v:path arrowok="t"/>
              </v:shape>
              <v:shape style="position:absolute;left:7133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34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1606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Particulars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Provident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fund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Superannuation </w:t>
                      </w:r>
                      <w:r>
                        <w:rPr>
                          <w:rFonts w:ascii="Cambria"/>
                          <w:color w:val="231F20"/>
                          <w:spacing w:val="2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fund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22;top:864;width:650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184,904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61,639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246,543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422;top:864;width:650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172,165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55,094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227,259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spacing w:before="73"/>
        <w:ind w:left="16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w w:val="105"/>
          <w:sz w:val="18"/>
          <w:szCs w:val="18"/>
        </w:rPr>
        <w:t>Defined</w:t>
      </w:r>
      <w:r>
        <w:rPr>
          <w:rFonts w:ascii="Arial" w:hAnsi="Arial" w:cs="Arial" w:eastAsia="Arial"/>
          <w:color w:val="231F20"/>
          <w:spacing w:val="17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benefit</w:t>
      </w:r>
      <w:r>
        <w:rPr>
          <w:rFonts w:ascii="Arial" w:hAnsi="Arial" w:cs="Arial" w:eastAsia="Arial"/>
          <w:color w:val="231F20"/>
          <w:spacing w:val="17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plan</w:t>
      </w:r>
      <w:r>
        <w:rPr>
          <w:rFonts w:ascii="Arial" w:hAnsi="Arial" w:cs="Arial" w:eastAsia="Arial"/>
          <w:color w:val="231F20"/>
          <w:spacing w:val="-21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–</w:t>
      </w:r>
      <w:r>
        <w:rPr>
          <w:rFonts w:ascii="Arial" w:hAnsi="Arial" w:cs="Arial" w:eastAsia="Arial"/>
          <w:color w:val="231F20"/>
          <w:spacing w:val="-22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gratuity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40" w:lineRule="auto" w:before="105"/>
        <w:ind w:left="160"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7"/>
        <w:gridCol w:w="1864"/>
        <w:gridCol w:w="1538"/>
      </w:tblGrid>
      <w:tr>
        <w:trPr>
          <w:trHeight w:val="529" w:hRule="exact"/>
        </w:trPr>
        <w:tc>
          <w:tcPr>
            <w:tcW w:w="680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/>
          </w:p>
        </w:tc>
        <w:tc>
          <w:tcPr>
            <w:tcW w:w="1864" w:type="dxa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364" w:right="25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44,169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46,321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</w:t>
            </w:r>
            <w:r>
              <w:rPr>
                <w:rFonts w:ascii="Cambria"/>
                <w:color w:val="231F20"/>
                <w:spacing w:val="2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21,403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18,178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(177)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(2,515)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Recognised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actuarial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(gain)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34,573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(21,955)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Past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53,118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12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Total</w:t>
            </w:r>
            <w:r>
              <w:rPr>
                <w:rFonts w:ascii="Cambria" w:hAnsi="Cambria" w:cs="Cambria" w:eastAsia="Cambria"/>
                <w:color w:val="6D6E71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included</w:t>
            </w:r>
            <w:r>
              <w:rPr>
                <w:rFonts w:ascii="Cambria" w:hAnsi="Cambria" w:cs="Cambria" w:eastAsia="Cambria"/>
                <w:color w:val="6D6E71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in</w:t>
            </w:r>
            <w:r>
              <w:rPr>
                <w:rFonts w:ascii="Cambria" w:hAnsi="Cambria" w:cs="Cambria" w:eastAsia="Cambria"/>
                <w:color w:val="6D6E71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‘employee</w:t>
            </w:r>
            <w:r>
              <w:rPr>
                <w:rFonts w:ascii="Cambria" w:hAnsi="Cambria" w:cs="Cambria" w:eastAsia="Cambria"/>
                <w:color w:val="6D6E71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benefit</w:t>
            </w:r>
            <w:r>
              <w:rPr>
                <w:rFonts w:ascii="Cambria" w:hAnsi="Cambria" w:cs="Cambria" w:eastAsia="Cambria"/>
                <w:color w:val="6D6E71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expense’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153,086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40,029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Actual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331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80" w:hRule="exact"/>
        </w:trPr>
        <w:tc>
          <w:tcPr>
            <w:tcW w:w="6807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amounts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recognised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sheet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are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follows: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</w:tr>
      <w:tr>
        <w:trPr>
          <w:trHeight w:val="529" w:hRule="exact"/>
        </w:trPr>
        <w:tc>
          <w:tcPr>
            <w:tcW w:w="680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/>
          </w:p>
        </w:tc>
        <w:tc>
          <w:tcPr>
            <w:tcW w:w="1864" w:type="dxa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364" w:right="25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Present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funded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370,120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257,770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Fair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(15,122)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(2,358)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80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liability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64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354,998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255,412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60" w:bottom="460" w:left="520" w:right="940"/>
        </w:sectPr>
      </w:pPr>
    </w:p>
    <w:p>
      <w:pPr>
        <w:pStyle w:val="BodyText"/>
        <w:spacing w:line="220" w:lineRule="exact" w:before="55"/>
        <w:ind w:right="120"/>
        <w:jc w:val="left"/>
      </w:pPr>
      <w:r>
        <w:rPr>
          <w:color w:val="231F20"/>
          <w:w w:val="95"/>
        </w:rPr>
        <w:t>Changes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representing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reconciliation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opening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closing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thereof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78"/>
        </w:rPr>
        <w:t> </w:t>
      </w:r>
      <w:r>
        <w:rPr>
          <w:color w:val="231F2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7"/>
        <w:gridCol w:w="3079"/>
        <w:gridCol w:w="1538"/>
      </w:tblGrid>
      <w:tr>
        <w:trPr>
          <w:trHeight w:val="529" w:hRule="exact"/>
        </w:trPr>
        <w:tc>
          <w:tcPr>
            <w:tcW w:w="553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07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580" w:right="25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0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Defined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benefit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obligation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257,770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231,672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44,169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46,321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</w:t>
            </w:r>
            <w:r>
              <w:rPr>
                <w:rFonts w:ascii="Cambria"/>
                <w:color w:val="231F20"/>
                <w:spacing w:val="2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21,403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18,178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Benefits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paid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(41,360)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(14,262)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Actuarial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(gain)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35,020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(24,139)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Past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53,118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25" w:hRule="exact"/>
        </w:trPr>
        <w:tc>
          <w:tcPr>
            <w:tcW w:w="553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Defined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benefit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obligation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370,120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257,770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right="0"/>
        <w:jc w:val="left"/>
      </w:pPr>
      <w:r>
        <w:rPr>
          <w:color w:val="231F20"/>
          <w:w w:val="90"/>
        </w:rPr>
        <w:t>Changes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representing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reconciliation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opening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thereof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0"/>
        <w:gridCol w:w="3195"/>
        <w:gridCol w:w="1538"/>
      </w:tblGrid>
      <w:tr>
        <w:trPr>
          <w:trHeight w:val="529" w:hRule="exact"/>
        </w:trPr>
        <w:tc>
          <w:tcPr>
            <w:tcW w:w="542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19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697" w:right="25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0" w:hRule="exact"/>
        </w:trPr>
        <w:tc>
          <w:tcPr>
            <w:tcW w:w="5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Fair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2,358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Actuarial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(gain)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(2,184)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Contribution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employer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53,500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14,821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Benefits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paid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(41,360)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(14,262)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42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Fair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value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plan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at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15,122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2,358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399" w:lineRule="auto" w:before="100"/>
        <w:ind w:right="451"/>
        <w:jc w:val="left"/>
      </w:pPr>
      <w:r>
        <w:rPr>
          <w:color w:val="231F20"/>
          <w:w w:val="90"/>
        </w:rPr>
        <w:t>Plan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100%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securities.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gratuity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8"/>
        <w:gridCol w:w="2333"/>
        <w:gridCol w:w="1205"/>
        <w:gridCol w:w="2197"/>
        <w:gridCol w:w="1205"/>
      </w:tblGrid>
      <w:tr>
        <w:trPr>
          <w:trHeight w:val="225" w:hRule="exact"/>
        </w:trPr>
        <w:tc>
          <w:tcPr>
            <w:tcW w:w="6746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5" w:lineRule="exact"/>
              <w:ind w:left="20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Discount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7.94%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7.60%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7.50%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7.50%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Salary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escalation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rate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8.00%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8.00%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Withdrawal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(Years)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Rates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(Years)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Rates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21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21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35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35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5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45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134"/>
        <w:ind w:right="11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salary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increase,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actuarial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valuation,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seniority,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promotions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market.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evaluates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annually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long‑term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standards.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discount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post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obligations.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invested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securities.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Company’s</w:t>
      </w:r>
      <w:r>
        <w:rPr/>
      </w:r>
    </w:p>
    <w:p>
      <w:pPr>
        <w:pStyle w:val="BodyText"/>
        <w:spacing w:line="220" w:lineRule="exact"/>
        <w:ind w:right="0"/>
        <w:jc w:val="both"/>
      </w:pPr>
      <w:r>
        <w:rPr>
          <w:color w:val="231F20"/>
          <w:w w:val="95"/>
        </w:rPr>
        <w:t>contribution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ending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40,000.</w:t>
      </w:r>
      <w:r>
        <w:rPr/>
      </w:r>
    </w:p>
    <w:p>
      <w:pPr>
        <w:pStyle w:val="BodyText"/>
        <w:spacing w:line="240" w:lineRule="auto" w:before="155"/>
        <w:ind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expected benefit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from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fund 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March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31, 2011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 below: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4564"/>
      </w:tblGrid>
      <w:tr>
        <w:trPr>
          <w:trHeight w:val="640" w:hRule="exact"/>
        </w:trPr>
        <w:tc>
          <w:tcPr>
            <w:tcW w:w="558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ending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61,535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71,107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72,803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75,335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80,983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2017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2021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456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369,982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righ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100" w:right="118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Present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value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defined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benefit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obligation,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fair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value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plan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assets,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deficit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experience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adjustments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plan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liabilities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previous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four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years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follows:</w:t>
      </w:r>
      <w:r>
        <w:rPr>
          <w:rFonts w:ascii="Garamond"/>
        </w:rPr>
      </w:r>
    </w:p>
    <w:p>
      <w:pPr>
        <w:spacing w:line="240" w:lineRule="auto" w:before="1"/>
        <w:rPr>
          <w:rFonts w:ascii="Garamond" w:hAnsi="Garamond" w:cs="Garamond" w:eastAsia="Garamond"/>
          <w:sz w:val="20"/>
          <w:szCs w:val="20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1508"/>
        <w:gridCol w:w="1452"/>
        <w:gridCol w:w="1414"/>
        <w:gridCol w:w="1489"/>
        <w:gridCol w:w="1412"/>
      </w:tblGrid>
      <w:tr>
        <w:trPr>
          <w:trHeight w:val="529" w:hRule="exact"/>
        </w:trPr>
        <w:tc>
          <w:tcPr>
            <w:tcW w:w="287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0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33" w:right="133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77" w:right="133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77" w:right="94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2009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9" w:type="dxa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15" w:right="131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2008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77" w:right="94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2007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520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6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Particulars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13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Present</w:t>
            </w:r>
            <w:r>
              <w:rPr>
                <w:rFonts w:ascii="Garamond"/>
                <w:color w:val="231F20"/>
                <w:spacing w:val="-1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value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funded</w:t>
            </w:r>
            <w:r>
              <w:rPr>
                <w:rFonts w:ascii="Garamond"/>
                <w:color w:val="231F20"/>
                <w:spacing w:val="-1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obligations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66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(370,120)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6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(257,770)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6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(231,672)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6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(173,999)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6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(131,397)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Fair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value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plan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15,122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2,358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1,468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13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6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4,697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Deficit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6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(354,998)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(255,412)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(230,204)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5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(173,771)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(126,700)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 w:before="95"/>
              <w:ind w:left="324" w:right="1014" w:hanging="284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Experience </w:t>
            </w:r>
            <w:r>
              <w:rPr>
                <w:rFonts w:ascii="Garamond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adjustments</w:t>
            </w:r>
            <w:r>
              <w:rPr>
                <w:rFonts w:ascii="Garamond"/>
                <w:color w:val="231F20"/>
                <w:sz w:val="20"/>
              </w:rPr>
              <w:t> On</w:t>
            </w:r>
            <w:r>
              <w:rPr>
                <w:rFonts w:ascii="Garamond"/>
                <w:color w:val="231F20"/>
                <w:spacing w:val="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plan</w:t>
            </w:r>
            <w:r>
              <w:rPr>
                <w:rFonts w:ascii="Garamond"/>
                <w:color w:val="231F20"/>
                <w:spacing w:val="1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liabilities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8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43,120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7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(13,345)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right="38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(719)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80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20,047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Garamond" w:hAnsi="Garamond" w:cs="Garamond" w:eastAsia="Garamond"/>
                <w:sz w:val="26"/>
                <w:szCs w:val="26"/>
              </w:rPr>
            </w:pPr>
          </w:p>
          <w:p>
            <w:pPr>
              <w:pStyle w:val="TableParagraph"/>
              <w:spacing w:line="222" w:lineRule="exact"/>
              <w:ind w:left="8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6,632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28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2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On</w:t>
            </w:r>
            <w:r>
              <w:rPr>
                <w:rFonts w:ascii="Garamond"/>
                <w:color w:val="231F20"/>
                <w:spacing w:val="-1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plan</w:t>
            </w:r>
            <w:r>
              <w:rPr>
                <w:rFonts w:ascii="Garamond"/>
                <w:color w:val="231F20"/>
                <w:spacing w:val="-1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right="13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447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81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(2,184)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right="93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89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right="73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(469)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right="93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8"/>
        <w:rPr>
          <w:rFonts w:ascii="Garamond" w:hAnsi="Garamond" w:cs="Garamond" w:eastAsia="Garamond"/>
          <w:sz w:val="14"/>
          <w:szCs w:val="14"/>
        </w:rPr>
      </w:pPr>
    </w:p>
    <w:p>
      <w:pPr>
        <w:numPr>
          <w:ilvl w:val="0"/>
          <w:numId w:val="20"/>
        </w:numPr>
        <w:tabs>
          <w:tab w:pos="301" w:val="left" w:leader="none"/>
        </w:tabs>
        <w:spacing w:before="73"/>
        <w:ind w:left="300" w:right="0" w:hanging="20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z w:val="18"/>
        </w:rPr>
        <w:t>Segment</w:t>
      </w:r>
      <w:r>
        <w:rPr>
          <w:rFonts w:ascii="Arial"/>
          <w:b/>
          <w:color w:val="6D6E71"/>
          <w:spacing w:val="35"/>
          <w:sz w:val="18"/>
        </w:rPr>
        <w:t> </w:t>
      </w:r>
      <w:r>
        <w:rPr>
          <w:rFonts w:ascii="Arial"/>
          <w:b/>
          <w:color w:val="6D6E71"/>
          <w:sz w:val="18"/>
        </w:rPr>
        <w:t>information</w:t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BodyText"/>
        <w:spacing w:line="220" w:lineRule="exact"/>
        <w:ind w:left="100" w:right="115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segments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defined</w:t>
      </w:r>
      <w:r>
        <w:rPr>
          <w:rFonts w:ascii="Garamond"/>
          <w:color w:val="231F20"/>
          <w:spacing w:val="22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distinguishable</w:t>
      </w:r>
      <w:r>
        <w:rPr>
          <w:rFonts w:ascii="Garamond"/>
          <w:color w:val="231F20"/>
          <w:spacing w:val="22"/>
        </w:rPr>
        <w:t> </w:t>
      </w:r>
      <w:r>
        <w:rPr>
          <w:rFonts w:ascii="Garamond"/>
          <w:color w:val="231F20"/>
        </w:rPr>
        <w:t>component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an</w:t>
      </w:r>
      <w:r>
        <w:rPr>
          <w:rFonts w:ascii="Garamond"/>
          <w:color w:val="231F20"/>
          <w:spacing w:val="22"/>
        </w:rPr>
        <w:t> </w:t>
      </w:r>
      <w:r>
        <w:rPr>
          <w:rFonts w:ascii="Garamond"/>
          <w:color w:val="231F20"/>
        </w:rPr>
        <w:t>enterprise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that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engaged</w:t>
      </w:r>
      <w:r>
        <w:rPr>
          <w:rFonts w:ascii="Garamond"/>
          <w:color w:val="231F20"/>
          <w:spacing w:val="22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providing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2"/>
        </w:rPr>
        <w:t> </w:t>
      </w:r>
      <w:r>
        <w:rPr>
          <w:rFonts w:ascii="Garamond"/>
          <w:color w:val="231F20"/>
        </w:rPr>
        <w:t>group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21"/>
        </w:rPr>
        <w:t> </w:t>
      </w:r>
      <w:r>
        <w:rPr>
          <w:rFonts w:ascii="Garamond"/>
          <w:color w:val="231F20"/>
        </w:rPr>
        <w:t>related</w:t>
      </w:r>
      <w:r>
        <w:rPr>
          <w:rFonts w:ascii="Garamond"/>
          <w:color w:val="231F20"/>
        </w:rPr>
        <w:t> products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or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services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that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subject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differing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risks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returns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about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which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separate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financial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information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available.</w:t>
      </w:r>
      <w:r>
        <w:rPr>
          <w:rFonts w:ascii="Garamond"/>
          <w:color w:val="231F20"/>
          <w:w w:val="101"/>
        </w:rPr>
        <w:t> </w:t>
      </w:r>
      <w:r>
        <w:rPr>
          <w:rFonts w:ascii="Garamond"/>
          <w:color w:val="231F20"/>
        </w:rPr>
        <w:t>This information is reviewed and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evaluated regularly by the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management in deciding how to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allocate resources and in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assessing the</w:t>
      </w:r>
      <w:r>
        <w:rPr>
          <w:rFonts w:ascii="Garamond"/>
          <w:color w:val="231F20"/>
        </w:rPr>
        <w:t> performance.</w:t>
      </w:r>
      <w:r>
        <w:rPr>
          <w:rFonts w:ascii="Garamond"/>
        </w:rPr>
      </w:r>
    </w:p>
    <w:p>
      <w:pPr>
        <w:pStyle w:val="BodyText"/>
        <w:spacing w:line="220" w:lineRule="exact" w:before="170"/>
        <w:ind w:left="100" w:right="115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organised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geographically.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management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purposes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primarily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organised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worldwide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basis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into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two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segments:</w:t>
      </w:r>
      <w:r>
        <w:rPr>
          <w:rFonts w:ascii="Garamond"/>
        </w:rPr>
      </w:r>
    </w:p>
    <w:p>
      <w:pPr>
        <w:pStyle w:val="BodyText"/>
        <w:numPr>
          <w:ilvl w:val="0"/>
          <w:numId w:val="22"/>
        </w:numPr>
        <w:tabs>
          <w:tab w:pos="385" w:val="left" w:leader="none"/>
        </w:tabs>
        <w:spacing w:line="240" w:lineRule="auto" w:before="173" w:after="0"/>
        <w:ind w:left="384" w:right="0" w:hanging="284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Product</w:t>
      </w:r>
      <w:r>
        <w:rPr>
          <w:rFonts w:ascii="Garamond" w:hAnsi="Garamond" w:cs="Garamond" w:eastAsia="Garamond"/>
          <w:color w:val="231F20"/>
          <w:spacing w:val="-10"/>
        </w:rPr>
        <w:t> </w:t>
      </w:r>
      <w:r>
        <w:rPr>
          <w:rFonts w:ascii="Garamond" w:hAnsi="Garamond" w:cs="Garamond" w:eastAsia="Garamond"/>
          <w:color w:val="231F20"/>
        </w:rPr>
        <w:t>licenses</w:t>
      </w:r>
      <w:r>
        <w:rPr>
          <w:rFonts w:ascii="Garamond" w:hAnsi="Garamond" w:cs="Garamond" w:eastAsia="Garamond"/>
          <w:color w:val="231F20"/>
          <w:spacing w:val="-9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9"/>
        </w:rPr>
        <w:t> </w:t>
      </w:r>
      <w:r>
        <w:rPr>
          <w:rFonts w:ascii="Garamond" w:hAnsi="Garamond" w:cs="Garamond" w:eastAsia="Garamond"/>
          <w:color w:val="231F20"/>
        </w:rPr>
        <w:t>related</w:t>
      </w:r>
      <w:r>
        <w:rPr>
          <w:rFonts w:ascii="Garamond" w:hAnsi="Garamond" w:cs="Garamond" w:eastAsia="Garamond"/>
          <w:color w:val="231F20"/>
          <w:spacing w:val="-9"/>
        </w:rPr>
        <w:t> </w:t>
      </w:r>
      <w:r>
        <w:rPr>
          <w:rFonts w:ascii="Garamond" w:hAnsi="Garamond" w:cs="Garamond" w:eastAsia="Garamond"/>
          <w:color w:val="231F20"/>
        </w:rPr>
        <w:t>activities</w:t>
      </w:r>
      <w:r>
        <w:rPr>
          <w:rFonts w:ascii="Garamond" w:hAnsi="Garamond" w:cs="Garamond" w:eastAsia="Garamond"/>
          <w:color w:val="231F20"/>
          <w:spacing w:val="-9"/>
        </w:rPr>
        <w:t> </w:t>
      </w:r>
      <w:r>
        <w:rPr>
          <w:rFonts w:ascii="Garamond" w:hAnsi="Garamond" w:cs="Garamond" w:eastAsia="Garamond"/>
          <w:color w:val="231F20"/>
        </w:rPr>
        <w:t>(‘Products’)</w:t>
      </w:r>
      <w:r>
        <w:rPr>
          <w:rFonts w:ascii="Garamond" w:hAnsi="Garamond" w:cs="Garamond" w:eastAsia="Garamond"/>
          <w:color w:val="231F20"/>
          <w:spacing w:val="-9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</w:rPr>
      </w:r>
    </w:p>
    <w:p>
      <w:pPr>
        <w:pStyle w:val="BodyText"/>
        <w:numPr>
          <w:ilvl w:val="0"/>
          <w:numId w:val="22"/>
        </w:numPr>
        <w:tabs>
          <w:tab w:pos="385" w:val="left" w:leader="none"/>
        </w:tabs>
        <w:spacing w:line="240" w:lineRule="auto" w:before="165" w:after="0"/>
        <w:ind w:left="384" w:right="0" w:hanging="284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IT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solutions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consulting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(‘Services’).</w:t>
      </w:r>
      <w:r>
        <w:rPr>
          <w:rFonts w:ascii="Garamond" w:hAnsi="Garamond" w:cs="Garamond" w:eastAsia="Garamond"/>
        </w:rPr>
      </w:r>
    </w:p>
    <w:p>
      <w:pPr>
        <w:pStyle w:val="BodyText"/>
        <w:spacing w:line="220" w:lineRule="exact" w:before="161"/>
        <w:ind w:left="100" w:right="114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segments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basis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which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reports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its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primary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operational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information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management.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Product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licenses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related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activities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deals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various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banking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products.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related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activities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include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enhancements,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implementation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maintenance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activities.</w:t>
      </w:r>
      <w:r>
        <w:rPr>
          <w:rFonts w:ascii="Garamond"/>
        </w:rPr>
      </w:r>
    </w:p>
    <w:p>
      <w:pPr>
        <w:pStyle w:val="BodyText"/>
        <w:spacing w:line="220" w:lineRule="exact" w:before="170"/>
        <w:ind w:left="100" w:right="115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IT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solutions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consulting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segment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offers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spanning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entire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lifecycle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applications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used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by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service</w:t>
      </w:r>
      <w:r>
        <w:rPr>
          <w:rFonts w:ascii="Garamond" w:hAnsi="Garamond" w:cs="Garamond" w:eastAsia="Garamond"/>
          <w:color w:val="231F20"/>
          <w:w w:val="96"/>
        </w:rPr>
        <w:t> </w:t>
      </w:r>
      <w:r>
        <w:rPr>
          <w:rFonts w:ascii="Garamond" w:hAnsi="Garamond" w:cs="Garamond" w:eastAsia="Garamond"/>
          <w:color w:val="231F20"/>
        </w:rPr>
        <w:t>institutions.</w:t>
      </w:r>
      <w:r>
        <w:rPr>
          <w:rFonts w:ascii="Garamond" w:hAnsi="Garamond" w:cs="Garamond" w:eastAsia="Garamond"/>
          <w:color w:val="231F20"/>
          <w:spacing w:val="31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division’s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portfolio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includes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Consulting,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Application,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Support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31"/>
        </w:rPr>
        <w:t> </w:t>
      </w:r>
      <w:r>
        <w:rPr>
          <w:rFonts w:ascii="Garamond" w:hAnsi="Garamond" w:cs="Garamond" w:eastAsia="Garamond"/>
          <w:color w:val="231F20"/>
        </w:rPr>
        <w:t>Technology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that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help</w:t>
      </w:r>
      <w:r>
        <w:rPr>
          <w:rFonts w:ascii="Garamond" w:hAnsi="Garamond" w:cs="Garamond" w:eastAsia="Garamond"/>
          <w:color w:val="231F20"/>
          <w:spacing w:val="32"/>
        </w:rPr>
        <w:t> </w:t>
      </w:r>
      <w:r>
        <w:rPr>
          <w:rFonts w:ascii="Garamond" w:hAnsi="Garamond" w:cs="Garamond" w:eastAsia="Garamond"/>
          <w:color w:val="231F20"/>
        </w:rPr>
        <w:t>institutions</w:t>
      </w:r>
      <w:r>
        <w:rPr>
          <w:rFonts w:ascii="Garamond" w:hAnsi="Garamond" w:cs="Garamond" w:eastAsia="Garamond"/>
          <w:color w:val="231F20"/>
          <w:w w:val="103"/>
        </w:rPr>
        <w:t> </w:t>
      </w:r>
      <w:r>
        <w:rPr>
          <w:rFonts w:ascii="Garamond" w:hAnsi="Garamond" w:cs="Garamond" w:eastAsia="Garamond"/>
          <w:color w:val="231F20"/>
        </w:rPr>
        <w:t>improve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efficiency,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optimise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costs,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meet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risk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compliance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mandates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implement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IT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solutions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finely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attuned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their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business</w:t>
      </w:r>
      <w:r>
        <w:rPr>
          <w:rFonts w:ascii="Garamond" w:hAnsi="Garamond" w:cs="Garamond" w:eastAsia="Garamond"/>
          <w:color w:val="231F20"/>
          <w:w w:val="97"/>
        </w:rPr>
        <w:t> </w:t>
      </w:r>
      <w:r>
        <w:rPr>
          <w:rFonts w:ascii="Garamond" w:hAnsi="Garamond" w:cs="Garamond" w:eastAsia="Garamond"/>
          <w:color w:val="231F20"/>
        </w:rPr>
        <w:t>needs.</w:t>
      </w:r>
      <w:r>
        <w:rPr>
          <w:rFonts w:ascii="Garamond" w:hAnsi="Garamond" w:cs="Garamond" w:eastAsia="Garamond"/>
        </w:rPr>
      </w:r>
    </w:p>
    <w:p>
      <w:pPr>
        <w:spacing w:line="240" w:lineRule="auto" w:before="1"/>
        <w:rPr>
          <w:rFonts w:ascii="Garamond" w:hAnsi="Garamond" w:cs="Garamond" w:eastAsia="Garamond"/>
          <w:sz w:val="20"/>
          <w:szCs w:val="20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8"/>
        <w:gridCol w:w="1956"/>
        <w:gridCol w:w="1678"/>
        <w:gridCol w:w="1532"/>
        <w:gridCol w:w="1538"/>
      </w:tblGrid>
      <w:tr>
        <w:trPr>
          <w:trHeight w:val="529" w:hRule="exact"/>
        </w:trPr>
        <w:tc>
          <w:tcPr>
            <w:tcW w:w="8603" w:type="dxa"/>
            <w:gridSpan w:val="4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Particulars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82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Products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6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Services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5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Corporate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95"/>
                <w:sz w:val="20"/>
              </w:rPr>
              <w:t>Total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Revenue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16,154,850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7,450,208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23,605,058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Cost</w:t>
            </w:r>
            <w:r>
              <w:rPr>
                <w:rFonts w:ascii="Garamond"/>
                <w:color w:val="231F20"/>
                <w:spacing w:val="-3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3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revenue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(6,224,317)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(5,381,704)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(11,606,021)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95"/>
                <w:sz w:val="20"/>
              </w:rPr>
              <w:t>Gross</w:t>
            </w:r>
            <w:r>
              <w:rPr>
                <w:rFonts w:ascii="Garamond"/>
                <w:color w:val="6D6E71"/>
                <w:spacing w:val="1"/>
                <w:w w:val="95"/>
                <w:sz w:val="20"/>
              </w:rPr>
              <w:t> </w:t>
            </w:r>
            <w:r>
              <w:rPr>
                <w:rFonts w:ascii="Garamond"/>
                <w:color w:val="6D6E71"/>
                <w:w w:val="95"/>
                <w:sz w:val="20"/>
              </w:rPr>
              <w:t>profit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9,930,533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2,068,504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6D6E71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11,999,037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Selling</w:t>
            </w:r>
            <w:r>
              <w:rPr>
                <w:rFonts w:ascii="Garamond"/>
                <w:color w:val="231F20"/>
                <w:spacing w:val="-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marketing</w:t>
            </w:r>
            <w:r>
              <w:rPr>
                <w:rFonts w:ascii="Garamond"/>
                <w:color w:val="231F20"/>
                <w:spacing w:val="-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(661,078)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(112,583)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(773,661)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3" w:lineRule="auto" w:before="5"/>
              <w:ind w:left="95" w:right="602" w:hanging="5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General</w:t>
            </w:r>
            <w:r>
              <w:rPr>
                <w:rFonts w:ascii="Garamond"/>
                <w:color w:val="231F20"/>
                <w:spacing w:val="-1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administrative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color w:val="231F20"/>
                <w:w w:val="9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12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7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(640,673)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(372,506)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5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(909,436)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5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(1,922,615)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Depreciation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amortisation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(133,103)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(160,393)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(42,992)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(336,488)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Segment</w:t>
            </w:r>
            <w:r>
              <w:rPr>
                <w:rFonts w:ascii="Garamond"/>
                <w:color w:val="6D6E71"/>
                <w:spacing w:val="-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result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8,495,679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1,423,022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(952,428)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8,966,273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3" w:lineRule="auto" w:before="5"/>
              <w:ind w:left="95" w:right="635" w:hanging="5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Provision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diminution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</w:t>
            </w:r>
            <w:r>
              <w:rPr>
                <w:rFonts w:ascii="Garamond"/>
                <w:color w:val="231F20"/>
                <w:spacing w:val="-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value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w w:val="8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investment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8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(25,424)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Interest</w:t>
            </w:r>
            <w:r>
              <w:rPr>
                <w:rFonts w:ascii="Garamond"/>
                <w:color w:val="231F20"/>
                <w:spacing w:val="-3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income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1,364,154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Foreign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exchange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gain,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19,071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income,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19,798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Profit</w:t>
            </w:r>
            <w:r>
              <w:rPr>
                <w:rFonts w:ascii="Garamond"/>
                <w:color w:val="6D6E71"/>
                <w:spacing w:val="-29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before</w:t>
            </w:r>
            <w:r>
              <w:rPr>
                <w:rFonts w:ascii="Garamond"/>
                <w:color w:val="6D6E71"/>
                <w:spacing w:val="-28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provision</w:t>
            </w:r>
            <w:r>
              <w:rPr>
                <w:rFonts w:ascii="Garamond"/>
                <w:color w:val="6D6E71"/>
                <w:spacing w:val="-29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for</w:t>
            </w:r>
            <w:r>
              <w:rPr>
                <w:rFonts w:ascii="Garamond"/>
                <w:color w:val="6D6E71"/>
                <w:spacing w:val="-28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taxes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10,343,872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Provision</w:t>
            </w:r>
            <w:r>
              <w:rPr>
                <w:rFonts w:ascii="Garamond"/>
                <w:color w:val="231F20"/>
                <w:spacing w:val="-2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2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taxes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14(b)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7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(664,075)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Net</w:t>
            </w:r>
            <w:r>
              <w:rPr>
                <w:rFonts w:ascii="Garamond"/>
                <w:color w:val="6D6E71"/>
                <w:spacing w:val="-6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profit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9,679,797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Other</w:t>
            </w:r>
            <w:r>
              <w:rPr>
                <w:rFonts w:ascii="Garamond"/>
                <w:color w:val="6D6E71"/>
                <w:spacing w:val="-3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information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Capital</w:t>
            </w:r>
            <w:r>
              <w:rPr>
                <w:rFonts w:ascii="Garamond"/>
                <w:color w:val="231F20"/>
                <w:spacing w:val="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expenditure</w:t>
            </w:r>
            <w:r>
              <w:rPr>
                <w:rFonts w:ascii="Garamond"/>
                <w:color w:val="231F20"/>
                <w:spacing w:val="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by</w:t>
            </w:r>
            <w:r>
              <w:rPr>
                <w:rFonts w:ascii="Garamond"/>
                <w:color w:val="231F20"/>
                <w:spacing w:val="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segment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5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717,444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9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556,079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89,787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1,363,310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</w:t>
            </w:r>
            <w:r>
              <w:rPr>
                <w:rFonts w:ascii="Garamond"/>
                <w:color w:val="231F20"/>
                <w:spacing w:val="-3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non</w:t>
            </w:r>
            <w:r>
              <w:rPr>
                <w:rFonts w:ascii="Garamond"/>
                <w:color w:val="231F20"/>
                <w:spacing w:val="-3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cash</w:t>
            </w:r>
            <w:r>
              <w:rPr>
                <w:rFonts w:ascii="Garamond"/>
                <w:color w:val="231F20"/>
                <w:spacing w:val="-3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5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171,854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9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27,710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25,424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224,988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Segment</w:t>
            </w:r>
            <w:r>
              <w:rPr>
                <w:rFonts w:ascii="Garamond"/>
                <w:color w:val="231F20"/>
                <w:spacing w:val="-2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9,981,038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4,409,852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7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43,835,069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58,225,959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Segment</w:t>
            </w:r>
            <w:r>
              <w:rPr>
                <w:rFonts w:ascii="Garamond"/>
                <w:color w:val="231F20"/>
                <w:spacing w:val="-30"/>
                <w:w w:val="105"/>
                <w:sz w:val="20"/>
              </w:rPr>
              <w:t> </w:t>
            </w:r>
            <w:r>
              <w:rPr>
                <w:rFonts w:ascii="Garamond"/>
                <w:color w:val="231F20"/>
                <w:w w:val="105"/>
                <w:sz w:val="20"/>
              </w:rPr>
              <w:t>liabilities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4,214,905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1,692,248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2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815,488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6,722,641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Capital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employed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5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2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7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51,503,318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51,503,318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after="0" w:line="204" w:lineRule="exact"/>
        <w:jc w:val="left"/>
        <w:rPr>
          <w:rFonts w:ascii="Garamond" w:hAnsi="Garamond" w:cs="Garamond" w:eastAsia="Garamond"/>
          <w:sz w:val="20"/>
          <w:szCs w:val="20"/>
        </w:rPr>
        <w:sectPr>
          <w:pgSz w:w="11910" w:h="16840"/>
          <w:pgMar w:header="0" w:footer="277" w:top="560" w:bottom="460" w:left="580" w:right="960"/>
        </w:sectPr>
      </w:pPr>
    </w:p>
    <w:p>
      <w:pPr>
        <w:spacing w:line="240" w:lineRule="auto" w:before="4"/>
        <w:rPr>
          <w:rFonts w:ascii="Garamond" w:hAnsi="Garamond" w:cs="Garamond" w:eastAsia="Garamond"/>
          <w:sz w:val="7"/>
          <w:szCs w:val="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8"/>
        <w:gridCol w:w="1956"/>
        <w:gridCol w:w="1678"/>
        <w:gridCol w:w="1532"/>
        <w:gridCol w:w="1538"/>
      </w:tblGrid>
      <w:tr>
        <w:trPr>
          <w:trHeight w:val="529" w:hRule="exact"/>
        </w:trPr>
        <w:tc>
          <w:tcPr>
            <w:tcW w:w="8603" w:type="dxa"/>
            <w:gridSpan w:val="4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Particulars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82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Products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6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Services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5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Corporate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95"/>
                <w:sz w:val="20"/>
              </w:rPr>
              <w:t>Total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Revenue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15,475,421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6,959,275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22,434,696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Cost</w:t>
            </w:r>
            <w:r>
              <w:rPr>
                <w:rFonts w:ascii="Garamond"/>
                <w:color w:val="231F20"/>
                <w:spacing w:val="-3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3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revenue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(6,559,690)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(5,174,970)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(11,734,660)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95"/>
                <w:sz w:val="20"/>
              </w:rPr>
              <w:t>Gross</w:t>
            </w:r>
            <w:r>
              <w:rPr>
                <w:rFonts w:ascii="Garamond"/>
                <w:color w:val="6D6E71"/>
                <w:spacing w:val="1"/>
                <w:w w:val="95"/>
                <w:sz w:val="20"/>
              </w:rPr>
              <w:t> </w:t>
            </w:r>
            <w:r>
              <w:rPr>
                <w:rFonts w:ascii="Garamond"/>
                <w:color w:val="6D6E71"/>
                <w:w w:val="95"/>
                <w:sz w:val="20"/>
              </w:rPr>
              <w:t>profit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8,915,731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1,784,305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6D6E71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10,700,036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3" w:lineRule="auto" w:before="5"/>
              <w:ind w:left="96" w:right="979" w:hanging="5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Selling</w:t>
            </w:r>
            <w:r>
              <w:rPr>
                <w:rFonts w:ascii="Garamond"/>
                <w:color w:val="231F20"/>
                <w:spacing w:val="-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marketing</w:t>
            </w:r>
            <w:r>
              <w:rPr>
                <w:rFonts w:ascii="Garamond"/>
                <w:color w:val="231F20"/>
                <w:spacing w:val="-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color w:val="231F20"/>
                <w:w w:val="9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13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7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(382,571)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6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(65,906)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7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(448,477)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General</w:t>
            </w:r>
            <w:r>
              <w:rPr>
                <w:rFonts w:ascii="Garamond"/>
                <w:color w:val="231F20"/>
                <w:spacing w:val="-1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administrative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(628,426)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(340,596)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(752,038)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(1,721,060)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Depreciation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amortisation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(168,433)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(166,154)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(39,515)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(374,102)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Segment</w:t>
            </w:r>
            <w:r>
              <w:rPr>
                <w:rFonts w:ascii="Garamond"/>
                <w:color w:val="6D6E71"/>
                <w:spacing w:val="-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result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7,736,301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1,211,649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(791,553)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8,156,397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Interest</w:t>
            </w:r>
            <w:r>
              <w:rPr>
                <w:rFonts w:ascii="Garamond"/>
                <w:color w:val="231F20"/>
                <w:spacing w:val="-3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income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680,051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Foreign</w:t>
            </w:r>
            <w:r>
              <w:rPr>
                <w:rFonts w:ascii="Garamond"/>
                <w:color w:val="231F20"/>
                <w:spacing w:val="-1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exchange</w:t>
            </w:r>
            <w:r>
              <w:rPr>
                <w:rFonts w:ascii="Garamond"/>
                <w:color w:val="231F20"/>
                <w:spacing w:val="-1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loss,</w:t>
            </w:r>
            <w:r>
              <w:rPr>
                <w:rFonts w:ascii="Garamond"/>
                <w:color w:val="231F20"/>
                <w:spacing w:val="-1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8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(1,363,733)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income,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967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Profit</w:t>
            </w:r>
            <w:r>
              <w:rPr>
                <w:rFonts w:ascii="Garamond"/>
                <w:color w:val="6D6E71"/>
                <w:spacing w:val="-29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before</w:t>
            </w:r>
            <w:r>
              <w:rPr>
                <w:rFonts w:ascii="Garamond"/>
                <w:color w:val="6D6E71"/>
                <w:spacing w:val="-28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provision</w:t>
            </w:r>
            <w:r>
              <w:rPr>
                <w:rFonts w:ascii="Garamond"/>
                <w:color w:val="6D6E71"/>
                <w:spacing w:val="-29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for</w:t>
            </w:r>
            <w:r>
              <w:rPr>
                <w:rFonts w:ascii="Garamond"/>
                <w:color w:val="6D6E71"/>
                <w:spacing w:val="-28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taxes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7,473,682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Provision</w:t>
            </w:r>
            <w:r>
              <w:rPr>
                <w:rFonts w:ascii="Garamond"/>
                <w:color w:val="231F20"/>
                <w:spacing w:val="-2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2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taxes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10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14(b)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Garamond" w:hAnsi="Garamond" w:cs="Garamond" w:eastAsia="Garamond"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7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(865,194)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Net</w:t>
            </w:r>
            <w:r>
              <w:rPr>
                <w:rFonts w:ascii="Garamond"/>
                <w:color w:val="6D6E71"/>
                <w:spacing w:val="-6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profit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6,608,488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Other</w:t>
            </w:r>
            <w:r>
              <w:rPr>
                <w:rFonts w:ascii="Garamond"/>
                <w:color w:val="6D6E71"/>
                <w:spacing w:val="-3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information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Capital</w:t>
            </w:r>
            <w:r>
              <w:rPr>
                <w:rFonts w:ascii="Garamond"/>
                <w:color w:val="231F20"/>
                <w:spacing w:val="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expenditure</w:t>
            </w:r>
            <w:r>
              <w:rPr>
                <w:rFonts w:ascii="Garamond"/>
                <w:color w:val="231F20"/>
                <w:spacing w:val="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by</w:t>
            </w:r>
            <w:r>
              <w:rPr>
                <w:rFonts w:ascii="Garamond"/>
                <w:color w:val="231F20"/>
                <w:spacing w:val="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segment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5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53,074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9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20,227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2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12,377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85,678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</w:t>
            </w:r>
            <w:r>
              <w:rPr>
                <w:rFonts w:ascii="Garamond"/>
                <w:color w:val="231F20"/>
                <w:spacing w:val="-3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non</w:t>
            </w:r>
            <w:r>
              <w:rPr>
                <w:rFonts w:ascii="Garamond"/>
                <w:color w:val="231F20"/>
                <w:spacing w:val="-3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cash</w:t>
            </w:r>
            <w:r>
              <w:rPr>
                <w:rFonts w:ascii="Garamond"/>
                <w:color w:val="231F20"/>
                <w:spacing w:val="-3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9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(6,127)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(2,696)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3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(8,823)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Segment</w:t>
            </w:r>
            <w:r>
              <w:rPr>
                <w:rFonts w:ascii="Garamond"/>
                <w:color w:val="231F20"/>
                <w:spacing w:val="-2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7,400,540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5,966,207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7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34,521,481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47,888,228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Segment</w:t>
            </w:r>
            <w:r>
              <w:rPr>
                <w:rFonts w:ascii="Garamond"/>
                <w:color w:val="231F20"/>
                <w:spacing w:val="-30"/>
                <w:w w:val="105"/>
                <w:sz w:val="20"/>
              </w:rPr>
              <w:t> </w:t>
            </w:r>
            <w:r>
              <w:rPr>
                <w:rFonts w:ascii="Garamond"/>
                <w:color w:val="231F20"/>
                <w:w w:val="105"/>
                <w:sz w:val="20"/>
              </w:rPr>
              <w:t>liabilities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3,537,286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4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1,966,612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2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603,644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6,107,542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34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Capital</w:t>
            </w:r>
            <w:r>
              <w:rPr>
                <w:rFonts w:ascii="Garamond"/>
                <w:color w:val="231F20"/>
                <w:spacing w:val="-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employed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5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67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right="42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37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41,780,686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5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41,780,686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4"/>
        <w:rPr>
          <w:rFonts w:ascii="Garamond" w:hAnsi="Garamond" w:cs="Garamond" w:eastAsia="Garamond"/>
          <w:sz w:val="14"/>
          <w:szCs w:val="14"/>
        </w:rPr>
      </w:pPr>
    </w:p>
    <w:p>
      <w:pPr>
        <w:spacing w:before="7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pacing w:val="-1"/>
          <w:sz w:val="18"/>
        </w:rPr>
        <w:t>Segment</w:t>
      </w:r>
      <w:r>
        <w:rPr>
          <w:rFonts w:ascii="Lucida Sans"/>
          <w:color w:val="231F20"/>
          <w:spacing w:val="-19"/>
          <w:sz w:val="18"/>
        </w:rPr>
        <w:t> </w:t>
      </w:r>
      <w:r>
        <w:rPr>
          <w:rFonts w:ascii="Lucida Sans"/>
          <w:color w:val="231F20"/>
          <w:sz w:val="18"/>
        </w:rPr>
        <w:t>revenue</w:t>
      </w:r>
      <w:r>
        <w:rPr>
          <w:rFonts w:ascii="Lucida Sans"/>
          <w:color w:val="231F20"/>
          <w:spacing w:val="-19"/>
          <w:sz w:val="18"/>
        </w:rPr>
        <w:t> </w:t>
      </w:r>
      <w:r>
        <w:rPr>
          <w:rFonts w:ascii="Lucida Sans"/>
          <w:color w:val="231F20"/>
          <w:sz w:val="18"/>
        </w:rPr>
        <w:t>and</w:t>
      </w:r>
      <w:r>
        <w:rPr>
          <w:rFonts w:ascii="Lucida Sans"/>
          <w:color w:val="231F20"/>
          <w:spacing w:val="-19"/>
          <w:sz w:val="18"/>
        </w:rPr>
        <w:t> </w:t>
      </w:r>
      <w:r>
        <w:rPr>
          <w:rFonts w:ascii="Lucida Sans"/>
          <w:color w:val="231F20"/>
          <w:sz w:val="18"/>
        </w:rPr>
        <w:t>expense: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Revenue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generated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through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licensing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well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providing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software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solutions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customers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including</w:t>
      </w:r>
      <w:r>
        <w:rPr>
          <w:rFonts w:ascii="Garamond"/>
          <w:color w:val="231F20"/>
          <w:w w:val="104"/>
        </w:rPr>
        <w:t> </w:t>
      </w:r>
      <w:r>
        <w:rPr>
          <w:rFonts w:ascii="Garamond"/>
          <w:color w:val="231F20"/>
        </w:rPr>
        <w:t>consulting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services.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which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not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directly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attributable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classified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unallocated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corporate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shown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under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corporate</w:t>
      </w:r>
      <w:r>
        <w:rPr>
          <w:rFonts w:ascii="Garamond"/>
          <w:color w:val="231F20"/>
          <w:spacing w:val="-17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disclosure</w:t>
      </w:r>
      <w:r>
        <w:rPr>
          <w:rFonts w:ascii="Garamond"/>
          <w:color w:val="231F20"/>
          <w:spacing w:val="-18"/>
        </w:rPr>
        <w:t> </w:t>
      </w:r>
      <w:r>
        <w:rPr>
          <w:rFonts w:ascii="Garamond"/>
          <w:color w:val="231F20"/>
        </w:rPr>
        <w:t>above.</w:t>
      </w:r>
      <w:r>
        <w:rPr>
          <w:rFonts w:ascii="Garamond"/>
        </w:rPr>
      </w:r>
    </w:p>
    <w:p>
      <w:pPr>
        <w:spacing w:line="240" w:lineRule="auto" w:before="7"/>
        <w:rPr>
          <w:rFonts w:ascii="Garamond" w:hAnsi="Garamond" w:cs="Garamond" w:eastAsia="Garamond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pacing w:val="-1"/>
          <w:sz w:val="18"/>
        </w:rPr>
        <w:t>Segment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assets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and</w:t>
      </w:r>
      <w:r>
        <w:rPr>
          <w:rFonts w:ascii="Lucida Sans"/>
          <w:color w:val="231F20"/>
          <w:spacing w:val="-23"/>
          <w:sz w:val="18"/>
        </w:rPr>
        <w:t> </w:t>
      </w:r>
      <w:r>
        <w:rPr>
          <w:rFonts w:ascii="Lucida Sans"/>
          <w:color w:val="231F20"/>
          <w:sz w:val="18"/>
        </w:rPr>
        <w:t>liabilities: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include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all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operating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used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consist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principally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debtors,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net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allowances,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unbilled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revenue,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deposits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premises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fixed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assets.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liabilities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primarily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includes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deferred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revenues,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finance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lease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obligation,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advance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w w:val="94"/>
        </w:rPr>
        <w:t> </w:t>
      </w:r>
      <w:r>
        <w:rPr>
          <w:rFonts w:ascii="Garamond"/>
          <w:color w:val="231F20"/>
        </w:rPr>
        <w:t>customer,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accrued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employee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cost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other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liabilities.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While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most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such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liabilities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can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be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directly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attributed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individual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segments,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carrying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amount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certain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liabilities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used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jointly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two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or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more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segments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allocated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</w:rPr>
        <w:t> segment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reasonable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basis.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liabilities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that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cannot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be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allocated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between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segments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shown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3"/>
        </w:rPr>
        <w:t> </w:t>
      </w:r>
      <w:r>
        <w:rPr>
          <w:rFonts w:ascii="Garamond"/>
          <w:color w:val="231F20"/>
        </w:rPr>
        <w:t>part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corporate</w:t>
      </w:r>
      <w:r>
        <w:rPr>
          <w:rFonts w:ascii="Garamond"/>
          <w:color w:val="231F20"/>
          <w:w w:val="95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liabilities.</w:t>
      </w:r>
      <w:r>
        <w:rPr>
          <w:rFonts w:ascii="Garamond"/>
        </w:rPr>
      </w:r>
    </w:p>
    <w:p>
      <w:pPr>
        <w:spacing w:line="240" w:lineRule="auto" w:before="7"/>
        <w:rPr>
          <w:rFonts w:ascii="Garamond" w:hAnsi="Garamond" w:cs="Garamond" w:eastAsia="Garamond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color w:val="231F20"/>
          <w:sz w:val="18"/>
        </w:rPr>
        <w:t>Geographical</w:t>
      </w:r>
      <w:r>
        <w:rPr>
          <w:rFonts w:ascii="Lucida Sans"/>
          <w:color w:val="231F20"/>
          <w:spacing w:val="-36"/>
          <w:sz w:val="18"/>
        </w:rPr>
        <w:t> </w:t>
      </w:r>
      <w:r>
        <w:rPr>
          <w:rFonts w:ascii="Lucida Sans"/>
          <w:color w:val="231F20"/>
          <w:sz w:val="18"/>
        </w:rPr>
        <w:t>segments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22"/>
        <w:ind w:right="0"/>
        <w:jc w:val="both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following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table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shows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distribution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Company’s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sales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by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geographical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market:</w:t>
      </w:r>
      <w:r>
        <w:rPr>
          <w:rFonts w:ascii="Garamond" w:hAnsi="Garamond" w:cs="Garamond" w:eastAsia="Garamond"/>
        </w:rPr>
      </w:r>
    </w:p>
    <w:p>
      <w:pPr>
        <w:spacing w:line="240" w:lineRule="auto" w:before="6"/>
        <w:rPr>
          <w:rFonts w:ascii="Garamond" w:hAnsi="Garamond" w:cs="Garamond" w:eastAsia="Garamond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3"/>
        <w:gridCol w:w="2387"/>
        <w:gridCol w:w="1180"/>
        <w:gridCol w:w="2222"/>
        <w:gridCol w:w="1180"/>
      </w:tblGrid>
      <w:tr>
        <w:trPr>
          <w:trHeight w:val="425" w:hRule="exact"/>
        </w:trPr>
        <w:tc>
          <w:tcPr>
            <w:tcW w:w="6750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5414" w:right="93" w:firstLine="37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65" w:right="94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Regions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112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Amount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96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Amount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United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States</w:t>
            </w:r>
            <w:r>
              <w:rPr>
                <w:rFonts w:ascii="Garamond"/>
                <w:color w:val="231F20"/>
                <w:spacing w:val="-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America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6,234,140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5,937,716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27%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Europe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6,441,625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7,431,197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33%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Asia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Pacific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5,915,578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5,022,548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Middle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East,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India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Africa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4,217,264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3,571,101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16%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Latin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America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Caribbean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12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796,451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3%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5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472,134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14" w:hRule="exact"/>
        </w:trPr>
        <w:tc>
          <w:tcPr>
            <w:tcW w:w="3183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8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23,605,058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7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22,434,696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pStyle w:val="BodyText"/>
        <w:spacing w:line="240" w:lineRule="auto" w:before="138"/>
        <w:ind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following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table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shows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Company’s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assets</w:t>
      </w:r>
      <w:r>
        <w:rPr>
          <w:rFonts w:ascii="Garamond" w:hAnsi="Garamond" w:cs="Garamond" w:eastAsia="Garamond"/>
          <w:color w:val="231F20"/>
          <w:spacing w:val="-7"/>
        </w:rPr>
        <w:t> </w:t>
      </w:r>
      <w:r>
        <w:rPr>
          <w:rFonts w:ascii="Garamond" w:hAnsi="Garamond" w:cs="Garamond" w:eastAsia="Garamond"/>
          <w:color w:val="231F20"/>
        </w:rPr>
        <w:t>by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geographical</w:t>
      </w:r>
      <w:r>
        <w:rPr>
          <w:rFonts w:ascii="Garamond" w:hAnsi="Garamond" w:cs="Garamond" w:eastAsia="Garamond"/>
          <w:color w:val="231F20"/>
          <w:spacing w:val="-8"/>
        </w:rPr>
        <w:t> </w:t>
      </w:r>
      <w:r>
        <w:rPr>
          <w:rFonts w:ascii="Garamond" w:hAnsi="Garamond" w:cs="Garamond" w:eastAsia="Garamond"/>
          <w:color w:val="231F20"/>
        </w:rPr>
        <w:t>market:</w:t>
      </w:r>
      <w:r>
        <w:rPr>
          <w:rFonts w:ascii="Garamond" w:hAnsi="Garamond" w:cs="Garamond" w:eastAsia="Garamond"/>
        </w:rPr>
      </w:r>
    </w:p>
    <w:p>
      <w:pPr>
        <w:spacing w:line="240" w:lineRule="auto" w:before="6"/>
        <w:rPr>
          <w:rFonts w:ascii="Garamond" w:hAnsi="Garamond" w:cs="Garamond" w:eastAsia="Garamond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3"/>
        <w:gridCol w:w="2387"/>
        <w:gridCol w:w="1180"/>
        <w:gridCol w:w="2222"/>
        <w:gridCol w:w="1180"/>
      </w:tblGrid>
      <w:tr>
        <w:trPr>
          <w:trHeight w:val="425" w:hRule="exact"/>
        </w:trPr>
        <w:tc>
          <w:tcPr>
            <w:tcW w:w="6750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5414" w:right="93" w:firstLine="37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65" w:right="94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Regions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112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Amount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left="96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Amount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Garamond" w:hAnsi="Garamond" w:cs="Garamond" w:eastAsia="Garamond"/>
                <w:sz w:val="18"/>
                <w:szCs w:val="18"/>
              </w:rPr>
            </w:pPr>
          </w:p>
          <w:p>
            <w:pPr>
              <w:pStyle w:val="TableParagraph"/>
              <w:spacing w:line="222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United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States</w:t>
            </w:r>
            <w:r>
              <w:rPr>
                <w:rFonts w:ascii="Garamond"/>
                <w:color w:val="231F20"/>
                <w:spacing w:val="-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America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10,230,923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10,706,194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Europe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3,224,516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6%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3,149,850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7%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Asia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Pacific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4,215,372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7%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4,038,337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8%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Middle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East,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India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Africa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8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40,364,958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68%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29,925,492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7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62%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Latin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America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Caribbean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12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190,190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1%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05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68,355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1%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14" w:hRule="exact"/>
        </w:trPr>
        <w:tc>
          <w:tcPr>
            <w:tcW w:w="3183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8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8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58,225,959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70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47,888,228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exact"/>
              <w:ind w:left="6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100%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pStyle w:val="BodyText"/>
        <w:spacing w:line="240" w:lineRule="auto" w:before="138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Total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cost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incurred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during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acquire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fixed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assets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within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India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disclosed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schedule</w:t>
      </w:r>
      <w:r>
        <w:rPr>
          <w:rFonts w:ascii="Garamond"/>
          <w:color w:val="231F20"/>
          <w:spacing w:val="-4"/>
        </w:rPr>
        <w:t> </w:t>
      </w:r>
      <w:r>
        <w:rPr>
          <w:rFonts w:ascii="Garamond"/>
          <w:color w:val="231F20"/>
        </w:rPr>
        <w:t>3.</w:t>
      </w:r>
      <w:r>
        <w:rPr>
          <w:rFonts w:ascii="Garamond"/>
        </w:rPr>
      </w:r>
    </w:p>
    <w:p>
      <w:pPr>
        <w:spacing w:after="0" w:line="240" w:lineRule="auto"/>
        <w:jc w:val="left"/>
        <w:rPr>
          <w:rFonts w:ascii="Garamond" w:hAnsi="Garamond" w:cs="Garamond" w:eastAsia="Garamond"/>
        </w:rPr>
        <w:sectPr>
          <w:pgSz w:w="11910" w:h="16840"/>
          <w:pgMar w:header="0" w:footer="286" w:top="600" w:bottom="480" w:left="960" w:right="560"/>
        </w:sectPr>
      </w:pPr>
    </w:p>
    <w:p>
      <w:pPr>
        <w:numPr>
          <w:ilvl w:val="0"/>
          <w:numId w:val="20"/>
        </w:numPr>
        <w:tabs>
          <w:tab w:pos="317" w:val="left" w:leader="none"/>
        </w:tabs>
        <w:spacing w:before="44"/>
        <w:ind w:left="316" w:right="0" w:hanging="196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33.539303pt;margin-top:50.225311pt;width:508.45pt;height:735.3pt;mso-position-horizontal-relative:page;mso-position-vertical-relative:page;z-index:-708832" coordorigin="671,1005" coordsize="10169,14706">
            <v:group style="position:absolute;left:681;top:1015;width:3232;height:1111" coordorigin="681,1015" coordsize="3232,1111">
              <v:shape style="position:absolute;left:681;top:1015;width:3232;height:1111" coordorigin="681,1015" coordsize="3232,1111" path="m3912,1015l681,1015,681,2125,3912,2125,3912,1015xe" filled="true" fillcolor="#dedfe0" stroked="false">
                <v:path arrowok="t"/>
                <v:fill type="solid"/>
              </v:shape>
            </v:group>
            <v:group style="position:absolute;left:3912;top:1015;width:6917;height:1111" coordorigin="3912,1015" coordsize="6917,1111">
              <v:shape style="position:absolute;left:3912;top:1015;width:6917;height:1111" coordorigin="3912,1015" coordsize="6917,1111" path="m10829,1015l3912,1015,3912,2125,10829,2125,10829,1015xe" filled="true" fillcolor="#dedfe0" stroked="false">
                <v:path arrowok="t"/>
                <v:fill type="solid"/>
              </v:shape>
            </v:group>
            <v:group style="position:absolute;left:681;top:2125;width:3232;height:4998" coordorigin="681,2125" coordsize="3232,4998">
              <v:shape style="position:absolute;left:681;top:2125;width:3232;height:4998" coordorigin="681,2125" coordsize="3232,4998" path="m3912,2125l681,2125,681,7123,3912,7123,3912,2125xe" filled="true" fillcolor="#dedfe0" stroked="false">
                <v:path arrowok="t"/>
                <v:fill type="solid"/>
              </v:shape>
            </v:group>
            <v:group style="position:absolute;left:3912;top:2125;width:6917;height:4998" coordorigin="3912,2125" coordsize="6917,4998">
              <v:shape style="position:absolute;left:3912;top:2125;width:6917;height:4998" coordorigin="3912,2125" coordsize="6917,4998" path="m10829,2125l3912,2125,3912,7123,10829,7123,10829,2125xe" filled="true" fillcolor="#dedfe0" stroked="false">
                <v:path arrowok="t"/>
                <v:fill type="solid"/>
              </v:shape>
            </v:group>
            <v:group style="position:absolute;left:681;top:7123;width:3232;height:7634" coordorigin="681,7123" coordsize="3232,7634">
              <v:shape style="position:absolute;left:681;top:7123;width:3232;height:7634" coordorigin="681,7123" coordsize="3232,7634" path="m3912,7123l681,7123,681,14756,3912,14756,3912,7123xe" filled="true" fillcolor="#dedfe0" stroked="false">
                <v:path arrowok="t"/>
                <v:fill type="solid"/>
              </v:shape>
            </v:group>
            <v:group style="position:absolute;left:3912;top:7123;width:6917;height:7634" coordorigin="3912,7123" coordsize="6917,7634">
              <v:shape style="position:absolute;left:3912;top:7123;width:6917;height:7634" coordorigin="3912,7123" coordsize="6917,7634" path="m10829,7123l3912,7123,3912,14756,10829,14756,10829,7123xe" filled="true" fillcolor="#dedfe0" stroked="false">
                <v:path arrowok="t"/>
                <v:fill type="solid"/>
              </v:shape>
            </v:group>
            <v:group style="position:absolute;left:681;top:14756;width:3232;height:954" coordorigin="681,14756" coordsize="3232,954">
              <v:shape style="position:absolute;left:681;top:14756;width:3232;height:954" coordorigin="681,14756" coordsize="3232,954" path="m3912,14756l681,14756,681,15710,3912,15710,3912,14756xe" filled="true" fillcolor="#dedfe0" stroked="false">
                <v:path arrowok="t"/>
                <v:fill type="solid"/>
              </v:shape>
            </v:group>
            <v:group style="position:absolute;left:3912;top:14756;width:6917;height:954" coordorigin="3912,14756" coordsize="6917,954">
              <v:shape style="position:absolute;left:3912;top:14756;width:6917;height:954" coordorigin="3912,14756" coordsize="6917,954" path="m10829,14756l3912,14756,3912,15710,10829,15710,10829,14756xe" filled="true" fillcolor="#dedfe0" stroked="false">
                <v:path arrowok="t"/>
                <v:fill type="solid"/>
              </v:shape>
            </v:group>
            <v:group style="position:absolute;left:681;top:1015;width:10149;height:2" coordorigin="681,1015" coordsize="10149,2">
              <v:shape style="position:absolute;left:681;top:1015;width:10149;height:2" coordorigin="681,1015" coordsize="10149,0" path="m681,1015l10829,1015e" filled="false" stroked="true" strokeweight="1pt" strokecolor="#808285">
                <v:path arrowok="t"/>
              </v:shape>
            </v:group>
            <w10:wrap type="none"/>
          </v:group>
        </w:pict>
      </w:r>
      <w:r>
        <w:rPr>
          <w:rFonts w:ascii="Arial"/>
          <w:b/>
          <w:color w:val="6D6E71"/>
          <w:sz w:val="18"/>
        </w:rPr>
        <w:t>Names</w:t>
      </w:r>
      <w:r>
        <w:rPr>
          <w:rFonts w:ascii="Arial"/>
          <w:b/>
          <w:color w:val="6D6E71"/>
          <w:spacing w:val="-1"/>
          <w:sz w:val="18"/>
        </w:rPr>
        <w:t> </w:t>
      </w:r>
      <w:r>
        <w:rPr>
          <w:rFonts w:ascii="Arial"/>
          <w:b/>
          <w:color w:val="6D6E71"/>
          <w:sz w:val="18"/>
        </w:rPr>
        <w:t>of</w:t>
      </w:r>
      <w:r>
        <w:rPr>
          <w:rFonts w:ascii="Arial"/>
          <w:b/>
          <w:color w:val="6D6E71"/>
          <w:spacing w:val="-1"/>
          <w:sz w:val="18"/>
        </w:rPr>
        <w:t> </w:t>
      </w:r>
      <w:r>
        <w:rPr>
          <w:rFonts w:ascii="Arial"/>
          <w:b/>
          <w:color w:val="6D6E71"/>
          <w:spacing w:val="-2"/>
          <w:sz w:val="18"/>
        </w:rPr>
        <w:t>related</w:t>
      </w:r>
      <w:r>
        <w:rPr>
          <w:rFonts w:ascii="Arial"/>
          <w:b/>
          <w:color w:val="6D6E71"/>
          <w:sz w:val="18"/>
        </w:rPr>
        <w:t> </w:t>
      </w:r>
      <w:r>
        <w:rPr>
          <w:rFonts w:ascii="Arial"/>
          <w:b/>
          <w:color w:val="6D6E71"/>
          <w:spacing w:val="-1"/>
          <w:sz w:val="18"/>
        </w:rPr>
        <w:t>parties </w:t>
      </w:r>
      <w:r>
        <w:rPr>
          <w:rFonts w:ascii="Arial"/>
          <w:b/>
          <w:color w:val="6D6E71"/>
          <w:sz w:val="18"/>
        </w:rPr>
        <w:t>and </w:t>
      </w:r>
      <w:r>
        <w:rPr>
          <w:rFonts w:ascii="Arial"/>
          <w:b/>
          <w:color w:val="6D6E71"/>
          <w:spacing w:val="-2"/>
          <w:sz w:val="18"/>
        </w:rPr>
        <w:t>descr</w:t>
      </w:r>
      <w:r>
        <w:rPr>
          <w:rFonts w:ascii="Arial"/>
          <w:b/>
          <w:color w:val="6D6E71"/>
          <w:spacing w:val="-1"/>
          <w:sz w:val="18"/>
        </w:rPr>
        <w:t>iption </w:t>
      </w:r>
      <w:r>
        <w:rPr>
          <w:rFonts w:ascii="Arial"/>
          <w:b/>
          <w:color w:val="6D6E71"/>
          <w:sz w:val="18"/>
        </w:rPr>
        <w:t>of</w:t>
      </w:r>
      <w:r>
        <w:rPr>
          <w:rFonts w:ascii="Arial"/>
          <w:b/>
          <w:color w:val="6D6E71"/>
          <w:spacing w:val="-1"/>
          <w:sz w:val="18"/>
        </w:rPr>
        <w:t> relationship:</w:t>
      </w:r>
      <w:r>
        <w:rPr>
          <w:rFonts w:ascii="Arial"/>
          <w:sz w:val="18"/>
        </w:rPr>
      </w:r>
    </w:p>
    <w:p>
      <w:pPr>
        <w:pStyle w:val="BodyText"/>
        <w:tabs>
          <w:tab w:pos="3391" w:val="left" w:leader="none"/>
        </w:tabs>
        <w:spacing w:line="240" w:lineRule="auto" w:before="132"/>
        <w:ind w:left="160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6D6E71"/>
          <w:w w:val="85"/>
        </w:rPr>
        <w:t>Relationship</w:t>
        <w:tab/>
      </w:r>
      <w:r>
        <w:rPr>
          <w:rFonts w:ascii="Cambria"/>
          <w:color w:val="6D6E71"/>
          <w:w w:val="90"/>
        </w:rPr>
        <w:t>Names</w:t>
      </w:r>
      <w:r>
        <w:rPr>
          <w:rFonts w:ascii="Cambria"/>
          <w:color w:val="6D6E71"/>
          <w:spacing w:val="-10"/>
          <w:w w:val="90"/>
        </w:rPr>
        <w:t> </w:t>
      </w:r>
      <w:r>
        <w:rPr>
          <w:rFonts w:ascii="Cambria"/>
          <w:color w:val="6D6E71"/>
          <w:w w:val="90"/>
        </w:rPr>
        <w:t>of</w:t>
      </w:r>
      <w:r>
        <w:rPr>
          <w:rFonts w:ascii="Cambria"/>
          <w:color w:val="6D6E71"/>
          <w:spacing w:val="-10"/>
          <w:w w:val="90"/>
        </w:rPr>
        <w:t> </w:t>
      </w:r>
      <w:r>
        <w:rPr>
          <w:rFonts w:ascii="Cambria"/>
          <w:color w:val="6D6E71"/>
          <w:w w:val="90"/>
        </w:rPr>
        <w:t>related</w:t>
      </w:r>
      <w:r>
        <w:rPr>
          <w:rFonts w:ascii="Cambria"/>
          <w:color w:val="6D6E71"/>
          <w:spacing w:val="-10"/>
          <w:w w:val="90"/>
        </w:rPr>
        <w:t> </w:t>
      </w:r>
      <w:r>
        <w:rPr>
          <w:rFonts w:ascii="Cambria"/>
          <w:color w:val="6D6E71"/>
          <w:w w:val="90"/>
        </w:rPr>
        <w:t>parties</w:t>
      </w:r>
      <w:r>
        <w:rPr>
          <w:rFonts w:ascii="Cambria"/>
        </w:rPr>
      </w:r>
    </w:p>
    <w:p>
      <w:pPr>
        <w:pStyle w:val="BodyText"/>
        <w:tabs>
          <w:tab w:pos="3391" w:val="left" w:leader="none"/>
        </w:tabs>
        <w:spacing w:line="240" w:lineRule="auto" w:before="135"/>
        <w:ind w:left="160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Ultimate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Holding</w:t>
      </w:r>
      <w:r>
        <w:rPr>
          <w:rFonts w:ascii="Cambria"/>
          <w:color w:val="231F20"/>
          <w:spacing w:val="-5"/>
          <w:w w:val="95"/>
        </w:rPr>
        <w:t> </w:t>
      </w:r>
      <w:r>
        <w:rPr>
          <w:rFonts w:ascii="Cambria"/>
          <w:color w:val="231F20"/>
          <w:w w:val="95"/>
        </w:rPr>
        <w:t>Company</w:t>
        <w:tab/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Corporation</w:t>
      </w:r>
      <w:r>
        <w:rPr>
          <w:rFonts w:ascii="Cambria"/>
        </w:rPr>
      </w:r>
    </w:p>
    <w:p>
      <w:pPr>
        <w:pStyle w:val="BodyText"/>
        <w:tabs>
          <w:tab w:pos="3391" w:val="left" w:leader="none"/>
        </w:tabs>
        <w:spacing w:line="240" w:lineRule="auto" w:before="135"/>
        <w:ind w:left="160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Holding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Company</w:t>
        <w:tab/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19"/>
          <w:w w:val="90"/>
        </w:rPr>
        <w:t> </w:t>
      </w:r>
      <w:r>
        <w:rPr>
          <w:rFonts w:ascii="Cambria"/>
          <w:color w:val="231F20"/>
          <w:w w:val="90"/>
        </w:rPr>
        <w:t>Global</w:t>
      </w:r>
      <w:r>
        <w:rPr>
          <w:rFonts w:ascii="Cambria"/>
          <w:color w:val="231F20"/>
          <w:spacing w:val="19"/>
          <w:w w:val="90"/>
        </w:rPr>
        <w:t> </w:t>
      </w:r>
      <w:r>
        <w:rPr>
          <w:rFonts w:ascii="Cambria"/>
          <w:color w:val="231F20"/>
          <w:w w:val="90"/>
        </w:rPr>
        <w:t>(Mauritius)</w:t>
      </w:r>
      <w:r>
        <w:rPr>
          <w:rFonts w:ascii="Cambria"/>
          <w:color w:val="231F20"/>
          <w:spacing w:val="19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</w:rPr>
      </w:r>
    </w:p>
    <w:p>
      <w:pPr>
        <w:pStyle w:val="BodyText"/>
        <w:tabs>
          <w:tab w:pos="3391" w:val="left" w:leader="none"/>
        </w:tabs>
        <w:spacing w:line="189" w:lineRule="auto" w:before="176"/>
        <w:ind w:left="3391" w:right="5170" w:hanging="3232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85"/>
        </w:rPr>
        <w:t>Fellow </w:t>
      </w:r>
      <w:r>
        <w:rPr>
          <w:rFonts w:ascii="Cambria"/>
          <w:color w:val="231F20"/>
          <w:spacing w:val="13"/>
          <w:w w:val="85"/>
        </w:rPr>
        <w:t> </w:t>
      </w:r>
      <w:r>
        <w:rPr>
          <w:rFonts w:ascii="Cambria"/>
          <w:color w:val="231F20"/>
          <w:w w:val="85"/>
        </w:rPr>
        <w:t>Subsidiaries</w:t>
        <w:tab/>
      </w:r>
      <w:r>
        <w:rPr>
          <w:rFonts w:ascii="Cambria"/>
          <w:color w:val="231F20"/>
          <w:w w:val="95"/>
        </w:rPr>
        <w:t>Oracle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America,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Inc.</w:t>
      </w:r>
      <w:r>
        <w:rPr>
          <w:rFonts w:ascii="Cambria"/>
          <w:color w:val="231F20"/>
          <w:w w:val="96"/>
        </w:rPr>
        <w:t> </w:t>
      </w:r>
      <w:r>
        <w:rPr>
          <w:rFonts w:ascii="Cambria"/>
          <w:color w:val="231F20"/>
          <w:w w:val="95"/>
        </w:rPr>
        <w:t>Oracle</w:t>
      </w:r>
      <w:r>
        <w:rPr>
          <w:rFonts w:ascii="Cambria"/>
          <w:color w:val="231F20"/>
          <w:spacing w:val="4"/>
          <w:w w:val="95"/>
        </w:rPr>
        <w:t> </w:t>
      </w:r>
      <w:r>
        <w:rPr>
          <w:rFonts w:ascii="Cambria"/>
          <w:color w:val="231F20"/>
          <w:w w:val="95"/>
        </w:rPr>
        <w:t>Hungary</w:t>
      </w:r>
      <w:r>
        <w:rPr>
          <w:rFonts w:ascii="Cambria"/>
          <w:color w:val="231F20"/>
          <w:spacing w:val="5"/>
          <w:w w:val="95"/>
        </w:rPr>
        <w:t> </w:t>
      </w:r>
      <w:r>
        <w:rPr>
          <w:rFonts w:ascii="Cambria"/>
          <w:color w:val="231F20"/>
          <w:w w:val="95"/>
        </w:rPr>
        <w:t>Kft.</w:t>
      </w:r>
      <w:r>
        <w:rPr>
          <w:rFonts w:ascii="Cambria"/>
          <w:color w:val="231F20"/>
          <w:w w:val="107"/>
        </w:rPr>
        <w:t> </w:t>
      </w:r>
      <w:r>
        <w:rPr>
          <w:rFonts w:ascii="Cambria"/>
          <w:color w:val="231F20"/>
          <w:w w:val="95"/>
        </w:rPr>
        <w:t>Oracle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Egypt</w:t>
      </w:r>
      <w:r>
        <w:rPr>
          <w:rFonts w:ascii="Cambria"/>
          <w:color w:val="231F20"/>
          <w:spacing w:val="-18"/>
          <w:w w:val="95"/>
        </w:rPr>
        <w:t> </w:t>
      </w:r>
      <w:r>
        <w:rPr>
          <w:rFonts w:ascii="Cambria"/>
          <w:color w:val="231F20"/>
          <w:w w:val="95"/>
        </w:rPr>
        <w:t>Limited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5"/>
        </w:rPr>
        <w:t>Oracle</w:t>
      </w:r>
      <w:r>
        <w:rPr>
          <w:rFonts w:ascii="Cambria"/>
          <w:color w:val="231F20"/>
          <w:spacing w:val="-6"/>
          <w:w w:val="95"/>
        </w:rPr>
        <w:t> </w:t>
      </w:r>
      <w:r>
        <w:rPr>
          <w:rFonts w:ascii="Cambria"/>
          <w:color w:val="231F20"/>
          <w:w w:val="95"/>
        </w:rPr>
        <w:t>Nederland</w:t>
      </w:r>
      <w:r>
        <w:rPr>
          <w:rFonts w:ascii="Cambria"/>
          <w:color w:val="231F20"/>
          <w:spacing w:val="-5"/>
          <w:w w:val="95"/>
        </w:rPr>
        <w:t> </w:t>
      </w:r>
      <w:r>
        <w:rPr>
          <w:rFonts w:ascii="Cambria"/>
          <w:color w:val="231F20"/>
          <w:w w:val="95"/>
        </w:rPr>
        <w:t>B.V.</w:t>
      </w:r>
      <w:r>
        <w:rPr>
          <w:rFonts w:ascii="Cambria"/>
          <w:color w:val="231F20"/>
          <w:w w:val="109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19"/>
          <w:w w:val="90"/>
        </w:rPr>
        <w:t> </w:t>
      </w:r>
      <w:r>
        <w:rPr>
          <w:rFonts w:ascii="Cambria"/>
          <w:color w:val="231F20"/>
          <w:w w:val="90"/>
        </w:rPr>
        <w:t>Caribbean,</w:t>
      </w:r>
      <w:r>
        <w:rPr>
          <w:rFonts w:ascii="Cambria"/>
          <w:color w:val="231F20"/>
          <w:spacing w:val="20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  <w:color w:val="231F20"/>
          <w:w w:val="96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Systems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</w:rPr>
      </w:r>
    </w:p>
    <w:p>
      <w:pPr>
        <w:pStyle w:val="BodyText"/>
        <w:spacing w:line="189" w:lineRule="auto"/>
        <w:ind w:left="3391" w:right="4248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India</w:t>
      </w:r>
      <w:r>
        <w:rPr>
          <w:rFonts w:ascii="Cambria"/>
          <w:color w:val="231F20"/>
          <w:spacing w:val="11"/>
          <w:w w:val="90"/>
        </w:rPr>
        <w:t> </w:t>
      </w:r>
      <w:r>
        <w:rPr>
          <w:rFonts w:ascii="Cambria"/>
          <w:color w:val="231F20"/>
          <w:w w:val="90"/>
        </w:rPr>
        <w:t>Private</w:t>
      </w:r>
      <w:r>
        <w:rPr>
          <w:rFonts w:ascii="Cambria"/>
          <w:color w:val="231F20"/>
          <w:spacing w:val="11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0"/>
        </w:rPr>
        <w:t>Oracle Corporation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(Pty) Ltd</w:t>
      </w:r>
      <w:r>
        <w:rPr>
          <w:rFonts w:ascii="Cambria"/>
          <w:color w:val="231F20"/>
          <w:w w:val="93"/>
        </w:rPr>
        <w:t> </w:t>
      </w:r>
      <w:r>
        <w:rPr>
          <w:rFonts w:ascii="Cambria"/>
          <w:color w:val="231F20"/>
          <w:w w:val="93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East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Central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Europe</w:t>
      </w:r>
      <w:r>
        <w:rPr>
          <w:rFonts w:ascii="Cambria"/>
          <w:color w:val="231F20"/>
          <w:spacing w:val="7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</w:rPr>
      </w:r>
    </w:p>
    <w:p>
      <w:pPr>
        <w:pStyle w:val="BodyText"/>
        <w:spacing w:line="189" w:lineRule="auto"/>
        <w:ind w:left="3391" w:right="398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Corporation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Australia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Pty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Ltd</w:t>
      </w:r>
      <w:r>
        <w:rPr>
          <w:rFonts w:ascii="Cambria"/>
          <w:color w:val="231F20"/>
          <w:w w:val="93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Corporation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Singapore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Pte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Ltd.</w:t>
      </w:r>
      <w:r>
        <w:rPr>
          <w:rFonts w:ascii="Cambria"/>
          <w:color w:val="231F20"/>
          <w:w w:val="96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Corporation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(Thailand)</w:t>
      </w:r>
      <w:r>
        <w:rPr>
          <w:rFonts w:ascii="Cambria"/>
          <w:color w:val="231F20"/>
          <w:spacing w:val="10"/>
          <w:w w:val="90"/>
        </w:rPr>
        <w:t> </w:t>
      </w:r>
      <w:r>
        <w:rPr>
          <w:rFonts w:ascii="Cambria"/>
          <w:color w:val="231F20"/>
          <w:w w:val="90"/>
        </w:rPr>
        <w:t>Co.,</w:t>
      </w:r>
      <w:r>
        <w:rPr>
          <w:rFonts w:ascii="Cambria"/>
          <w:color w:val="231F20"/>
          <w:spacing w:val="11"/>
          <w:w w:val="90"/>
        </w:rPr>
        <w:t> </w:t>
      </w:r>
      <w:r>
        <w:rPr>
          <w:rFonts w:ascii="Cambria"/>
          <w:color w:val="231F20"/>
          <w:w w:val="90"/>
        </w:rPr>
        <w:t>Ltd</w:t>
      </w:r>
      <w:r>
        <w:rPr>
          <w:rFonts w:ascii="Cambria"/>
          <w:color w:val="231F20"/>
          <w:w w:val="93"/>
        </w:rPr>
        <w:t> </w:t>
      </w:r>
      <w:r>
        <w:rPr>
          <w:rFonts w:ascii="Cambria"/>
          <w:color w:val="231F20"/>
          <w:w w:val="95"/>
        </w:rPr>
        <w:t>Oracle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de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Centro</w:t>
      </w:r>
      <w:r>
        <w:rPr>
          <w:rFonts w:ascii="Cambria"/>
          <w:color w:val="231F20"/>
          <w:spacing w:val="-13"/>
          <w:w w:val="95"/>
        </w:rPr>
        <w:t> </w:t>
      </w:r>
      <w:r>
        <w:rPr>
          <w:rFonts w:ascii="Cambria"/>
          <w:color w:val="231F20"/>
          <w:w w:val="95"/>
        </w:rPr>
        <w:t>America</w:t>
      </w:r>
      <w:r>
        <w:rPr>
          <w:rFonts w:ascii="Cambria"/>
          <w:color w:val="231F20"/>
          <w:spacing w:val="-12"/>
          <w:w w:val="95"/>
        </w:rPr>
        <w:t> </w:t>
      </w:r>
      <w:r>
        <w:rPr>
          <w:rFonts w:ascii="Cambria"/>
          <w:color w:val="231F20"/>
          <w:w w:val="95"/>
        </w:rPr>
        <w:t>S.A.</w:t>
      </w:r>
      <w:r>
        <w:rPr>
          <w:rFonts w:ascii="Cambria"/>
        </w:rPr>
      </w:r>
    </w:p>
    <w:p>
      <w:pPr>
        <w:pStyle w:val="BodyText"/>
        <w:spacing w:line="189" w:lineRule="auto"/>
        <w:ind w:left="3391" w:right="3255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2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Corporation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South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Africa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(PTY)</w:t>
      </w:r>
      <w:r>
        <w:rPr>
          <w:rFonts w:ascii="Cambria" w:hAnsi="Cambria" w:cs="Cambria" w:eastAsia="Cambria"/>
          <w:color w:val="231F20"/>
          <w:spacing w:val="-2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Ltd.</w:t>
      </w:r>
      <w:r>
        <w:rPr>
          <w:rFonts w:ascii="Cambria" w:hAnsi="Cambria" w:cs="Cambria" w:eastAsia="Cambria"/>
          <w:color w:val="231F20"/>
          <w:w w:val="96"/>
        </w:rPr>
        <w:t> </w:t>
      </w:r>
      <w:r>
        <w:rPr>
          <w:rFonts w:ascii="Cambria" w:hAnsi="Cambria" w:cs="Cambria" w:eastAsia="Cambria"/>
          <w:color w:val="231F20"/>
          <w:w w:val="90"/>
        </w:rPr>
        <w:t>Oracle Portugal</w:t>
      </w:r>
      <w:r>
        <w:rPr>
          <w:rFonts w:ascii="Cambria" w:hAnsi="Cambria" w:cs="Cambria" w:eastAsia="Cambria"/>
          <w:color w:val="231F20"/>
          <w:spacing w:val="-19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–</w:t>
      </w:r>
      <w:r>
        <w:rPr>
          <w:rFonts w:ascii="Cambria" w:hAnsi="Cambria" w:cs="Cambria" w:eastAsia="Cambria"/>
          <w:color w:val="231F20"/>
          <w:spacing w:val="-20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Sistemas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 Informacao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Lda.</w:t>
      </w:r>
      <w:r>
        <w:rPr>
          <w:rFonts w:ascii="Cambria" w:hAnsi="Cambria" w:cs="Cambria" w:eastAsia="Cambria"/>
        </w:rPr>
      </w:r>
    </w:p>
    <w:p>
      <w:pPr>
        <w:pStyle w:val="BodyText"/>
        <w:spacing w:line="194" w:lineRule="exact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Research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&amp;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Development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Center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(shenzhen)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Co.,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Ltd</w:t>
      </w:r>
      <w:r>
        <w:rPr>
          <w:rFonts w:ascii="Cambria"/>
        </w:rPr>
      </w:r>
    </w:p>
    <w:p>
      <w:pPr>
        <w:pStyle w:val="BodyText"/>
        <w:tabs>
          <w:tab w:pos="3391" w:val="left" w:leader="none"/>
        </w:tabs>
        <w:spacing w:line="189" w:lineRule="auto" w:before="176"/>
        <w:ind w:left="3391" w:right="3666" w:hanging="3232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Direct</w:t>
      </w:r>
      <w:r>
        <w:rPr>
          <w:rFonts w:ascii="Cambria"/>
          <w:color w:val="231F20"/>
          <w:spacing w:val="-6"/>
          <w:w w:val="90"/>
        </w:rPr>
        <w:t> </w:t>
      </w:r>
      <w:r>
        <w:rPr>
          <w:rFonts w:ascii="Cambria"/>
          <w:color w:val="231F20"/>
          <w:w w:val="90"/>
        </w:rPr>
        <w:t>Subsidiaries</w:t>
        <w:tab/>
        <w:t>Oracle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B.V.</w:t>
      </w:r>
      <w:r>
        <w:rPr>
          <w:rFonts w:ascii="Cambria"/>
          <w:color w:val="231F20"/>
          <w:w w:val="109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Financial Services Software Pte. Ltd.</w:t>
      </w:r>
      <w:r>
        <w:rPr>
          <w:rFonts w:ascii="Cambria"/>
        </w:rPr>
      </w:r>
    </w:p>
    <w:p>
      <w:pPr>
        <w:pStyle w:val="BodyText"/>
        <w:spacing w:line="189" w:lineRule="auto"/>
        <w:ind w:left="3391" w:right="274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Chile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Limitada</w:t>
      </w:r>
      <w:r>
        <w:rPr>
          <w:rFonts w:ascii="Cambria"/>
          <w:color w:val="231F20"/>
          <w:w w:val="90"/>
        </w:rPr>
        <w:t> Oracle</w:t>
      </w:r>
      <w:r>
        <w:rPr>
          <w:rFonts w:ascii="Cambria"/>
          <w:color w:val="231F20"/>
          <w:spacing w:val="-13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12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12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-12"/>
          <w:w w:val="90"/>
        </w:rPr>
        <w:t> </w:t>
      </w:r>
      <w:r>
        <w:rPr>
          <w:rFonts w:ascii="Cambria"/>
          <w:color w:val="231F20"/>
          <w:w w:val="90"/>
        </w:rPr>
        <w:t>(Shanghai)</w:t>
      </w:r>
      <w:r>
        <w:rPr>
          <w:rFonts w:ascii="Cambria"/>
          <w:color w:val="231F20"/>
          <w:spacing w:val="-12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Services Software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America,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</w:rPr>
      </w:r>
    </w:p>
    <w:p>
      <w:pPr>
        <w:pStyle w:val="BodyText"/>
        <w:spacing w:line="170" w:lineRule="exact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ISP</w:t>
      </w:r>
      <w:r>
        <w:rPr>
          <w:rFonts w:ascii="Cambria"/>
          <w:color w:val="231F20"/>
          <w:spacing w:val="14"/>
          <w:w w:val="90"/>
        </w:rPr>
        <w:t> </w:t>
      </w:r>
      <w:r>
        <w:rPr>
          <w:rFonts w:ascii="Cambria"/>
          <w:color w:val="231F20"/>
          <w:w w:val="90"/>
        </w:rPr>
        <w:t>Internet</w:t>
      </w:r>
      <w:r>
        <w:rPr>
          <w:rFonts w:ascii="Cambria"/>
          <w:color w:val="231F20"/>
          <w:spacing w:val="14"/>
          <w:w w:val="90"/>
        </w:rPr>
        <w:t> </w:t>
      </w:r>
      <w:r>
        <w:rPr>
          <w:rFonts w:ascii="Cambria"/>
          <w:color w:val="231F20"/>
          <w:w w:val="90"/>
        </w:rPr>
        <w:t>Mauritius</w:t>
      </w:r>
      <w:r>
        <w:rPr>
          <w:rFonts w:ascii="Cambria"/>
          <w:color w:val="231F20"/>
          <w:spacing w:val="14"/>
          <w:w w:val="90"/>
        </w:rPr>
        <w:t> </w:t>
      </w:r>
      <w:r>
        <w:rPr>
          <w:rFonts w:ascii="Cambria"/>
          <w:color w:val="231F20"/>
          <w:w w:val="90"/>
        </w:rPr>
        <w:t>Company</w:t>
      </w:r>
      <w:r>
        <w:rPr>
          <w:rFonts w:ascii="Cambria"/>
        </w:rPr>
      </w:r>
    </w:p>
    <w:p>
      <w:pPr>
        <w:pStyle w:val="BodyText"/>
        <w:spacing w:line="189" w:lineRule="auto" w:before="15"/>
        <w:ind w:left="3391" w:right="3255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(OFSS)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Processing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5"/>
        </w:rPr>
        <w:t>Oracle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(OFSS)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ASP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Private</w:t>
      </w:r>
      <w:r>
        <w:rPr>
          <w:rFonts w:ascii="Cambria"/>
          <w:color w:val="231F20"/>
          <w:spacing w:val="-19"/>
          <w:w w:val="95"/>
        </w:rPr>
        <w:t> </w:t>
      </w:r>
      <w:r>
        <w:rPr>
          <w:rFonts w:ascii="Cambria"/>
          <w:color w:val="231F20"/>
          <w:w w:val="95"/>
        </w:rPr>
        <w:t>Limited</w:t>
      </w:r>
      <w:r>
        <w:rPr>
          <w:rFonts w:ascii="Cambria"/>
        </w:rPr>
      </w:r>
    </w:p>
    <w:p>
      <w:pPr>
        <w:pStyle w:val="BodyText"/>
        <w:tabs>
          <w:tab w:pos="3391" w:val="left" w:leader="none"/>
        </w:tabs>
        <w:spacing w:line="210" w:lineRule="exact" w:before="145"/>
        <w:ind w:left="160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85"/>
        </w:rPr>
        <w:t>Subsidiaries</w:t>
      </w:r>
      <w:r>
        <w:rPr>
          <w:rFonts w:ascii="Cambria"/>
          <w:color w:val="231F20"/>
          <w:spacing w:val="34"/>
          <w:w w:val="85"/>
        </w:rPr>
        <w:t> </w:t>
      </w:r>
      <w:r>
        <w:rPr>
          <w:rFonts w:ascii="Cambria"/>
          <w:color w:val="231F20"/>
          <w:w w:val="85"/>
        </w:rPr>
        <w:t>of</w:t>
      </w:r>
      <w:r>
        <w:rPr>
          <w:rFonts w:ascii="Cambria"/>
          <w:color w:val="231F20"/>
          <w:spacing w:val="34"/>
          <w:w w:val="85"/>
        </w:rPr>
        <w:t> </w:t>
      </w:r>
      <w:r>
        <w:rPr>
          <w:rFonts w:ascii="Cambria"/>
          <w:color w:val="231F20"/>
          <w:w w:val="85"/>
        </w:rPr>
        <w:t>Subsidiaries</w:t>
        <w:tab/>
      </w:r>
      <w:r>
        <w:rPr>
          <w:rFonts w:ascii="Cambria"/>
          <w:color w:val="231F20"/>
          <w:w w:val="90"/>
        </w:rPr>
        <w:t>Subsidiary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B.V.</w:t>
      </w:r>
      <w:r>
        <w:rPr>
          <w:rFonts w:ascii="Cambria"/>
        </w:rPr>
      </w:r>
    </w:p>
    <w:p>
      <w:pPr>
        <w:pStyle w:val="BodyText"/>
        <w:spacing w:line="210" w:lineRule="exact"/>
        <w:ind w:left="3543" w:right="3699"/>
        <w:jc w:val="center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-6"/>
          <w:w w:val="90"/>
        </w:rPr>
        <w:t> </w:t>
      </w:r>
      <w:r>
        <w:rPr>
          <w:rFonts w:ascii="Cambria"/>
          <w:color w:val="231F20"/>
          <w:w w:val="90"/>
        </w:rPr>
        <w:t>SA</w:t>
      </w:r>
      <w:r>
        <w:rPr>
          <w:rFonts w:ascii="Cambria"/>
        </w:rPr>
      </w:r>
    </w:p>
    <w:p>
      <w:pPr>
        <w:pStyle w:val="BodyText"/>
        <w:spacing w:line="210" w:lineRule="exact" w:before="135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Subsidiary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Financial Services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Pte. Ltd.</w:t>
      </w:r>
      <w:r>
        <w:rPr>
          <w:rFonts w:ascii="Cambria"/>
        </w:rPr>
      </w:r>
    </w:p>
    <w:p>
      <w:pPr>
        <w:pStyle w:val="BodyText"/>
        <w:spacing w:line="210" w:lineRule="exact"/>
        <w:ind w:left="3675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12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13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13"/>
          <w:w w:val="90"/>
        </w:rPr>
        <w:t> </w:t>
      </w:r>
      <w:r>
        <w:rPr>
          <w:rFonts w:ascii="Cambria"/>
          <w:color w:val="231F20"/>
          <w:w w:val="90"/>
        </w:rPr>
        <w:t>Consulting</w:t>
      </w:r>
      <w:r>
        <w:rPr>
          <w:rFonts w:ascii="Cambria"/>
          <w:color w:val="231F20"/>
          <w:spacing w:val="13"/>
          <w:w w:val="90"/>
        </w:rPr>
        <w:t> </w:t>
      </w:r>
      <w:r>
        <w:rPr>
          <w:rFonts w:ascii="Cambria"/>
          <w:color w:val="231F20"/>
          <w:w w:val="90"/>
        </w:rPr>
        <w:t>Pte.</w:t>
      </w:r>
      <w:r>
        <w:rPr>
          <w:rFonts w:ascii="Cambria"/>
          <w:color w:val="231F20"/>
          <w:spacing w:val="13"/>
          <w:w w:val="90"/>
        </w:rPr>
        <w:t> </w:t>
      </w:r>
      <w:r>
        <w:rPr>
          <w:rFonts w:ascii="Cambria"/>
          <w:color w:val="231F20"/>
          <w:w w:val="90"/>
        </w:rPr>
        <w:t>Ltd.</w:t>
      </w:r>
      <w:r>
        <w:rPr>
          <w:rFonts w:ascii="Cambria"/>
        </w:rPr>
      </w:r>
    </w:p>
    <w:p>
      <w:pPr>
        <w:pStyle w:val="BodyText"/>
        <w:spacing w:line="210" w:lineRule="exact" w:before="135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Subsidiaries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America,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</w:rPr>
      </w:r>
    </w:p>
    <w:p>
      <w:pPr>
        <w:pStyle w:val="BodyText"/>
        <w:spacing w:line="185" w:lineRule="exact"/>
        <w:ind w:left="3665" w:right="3699"/>
        <w:jc w:val="center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Oracle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Financial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Software,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</w:rPr>
      </w:r>
    </w:p>
    <w:p>
      <w:pPr>
        <w:pStyle w:val="BodyText"/>
        <w:spacing w:line="189" w:lineRule="auto" w:before="15"/>
        <w:ind w:left="3902" w:right="1223" w:hanging="227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i‑flex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solutions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Inc.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(Canada)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(dissolved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on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March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31,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2011)</w:t>
      </w:r>
      <w:r>
        <w:rPr>
          <w:rFonts w:ascii="Cambria" w:hAnsi="Cambria" w:cs="Cambria" w:eastAsia="Cambria"/>
          <w:color w:val="231F20"/>
          <w:w w:val="87"/>
        </w:rPr>
        <w:t> </w:t>
      </w:r>
      <w:r>
        <w:rPr>
          <w:rFonts w:ascii="Cambria" w:hAnsi="Cambria" w:cs="Cambria" w:eastAsia="Cambria"/>
          <w:color w:val="231F20"/>
          <w:w w:val="90"/>
        </w:rPr>
        <w:t>Subsidiaries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i‑flex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solutions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Inc.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(Canada)</w:t>
      </w:r>
      <w:r>
        <w:rPr>
          <w:rFonts w:ascii="Cambria" w:hAnsi="Cambria" w:cs="Cambria" w:eastAsia="Cambria"/>
        </w:rPr>
      </w:r>
    </w:p>
    <w:p>
      <w:pPr>
        <w:pStyle w:val="BodyText"/>
        <w:spacing w:line="189" w:lineRule="auto"/>
        <w:ind w:left="4185" w:right="892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Castek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Factory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Ltd.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(dissolved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on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September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1,</w:t>
      </w:r>
      <w:r>
        <w:rPr>
          <w:rFonts w:ascii="Cambria"/>
          <w:color w:val="231F20"/>
          <w:spacing w:val="-5"/>
          <w:w w:val="90"/>
        </w:rPr>
        <w:t> </w:t>
      </w:r>
      <w:r>
        <w:rPr>
          <w:rFonts w:ascii="Cambria"/>
          <w:color w:val="231F20"/>
          <w:w w:val="90"/>
        </w:rPr>
        <w:t>2010)</w:t>
      </w:r>
      <w:r>
        <w:rPr>
          <w:rFonts w:ascii="Cambria"/>
          <w:color w:val="231F20"/>
          <w:w w:val="87"/>
        </w:rPr>
        <w:t> </w:t>
      </w:r>
      <w:r>
        <w:rPr>
          <w:rFonts w:ascii="Cambria"/>
          <w:color w:val="231F20"/>
          <w:w w:val="95"/>
        </w:rPr>
        <w:t>Castek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RBG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Inc.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(dissolved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on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September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1,</w:t>
      </w:r>
      <w:r>
        <w:rPr>
          <w:rFonts w:ascii="Cambria"/>
          <w:color w:val="231F20"/>
          <w:spacing w:val="-20"/>
          <w:w w:val="95"/>
        </w:rPr>
        <w:t> </w:t>
      </w:r>
      <w:r>
        <w:rPr>
          <w:rFonts w:ascii="Cambria"/>
          <w:color w:val="231F20"/>
          <w:w w:val="95"/>
        </w:rPr>
        <w:t>2010)</w:t>
      </w:r>
      <w:r>
        <w:rPr>
          <w:rFonts w:ascii="Cambria"/>
        </w:rPr>
      </w:r>
    </w:p>
    <w:p>
      <w:pPr>
        <w:pStyle w:val="BodyText"/>
        <w:spacing w:line="189" w:lineRule="auto"/>
        <w:ind w:left="3675" w:right="2622" w:firstLine="51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Castek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(dissolved on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September 1,</w:t>
      </w:r>
      <w:r>
        <w:rPr>
          <w:rFonts w:ascii="Cambria"/>
          <w:color w:val="231F20"/>
          <w:spacing w:val="-1"/>
          <w:w w:val="90"/>
        </w:rPr>
        <w:t> </w:t>
      </w:r>
      <w:r>
        <w:rPr>
          <w:rFonts w:ascii="Cambria"/>
          <w:color w:val="231F20"/>
          <w:w w:val="90"/>
        </w:rPr>
        <w:t>2010)</w:t>
      </w:r>
      <w:r>
        <w:rPr>
          <w:rFonts w:ascii="Cambria"/>
          <w:color w:val="231F20"/>
          <w:w w:val="87"/>
        </w:rPr>
        <w:t> </w:t>
      </w:r>
      <w:r>
        <w:rPr>
          <w:rFonts w:ascii="Cambria"/>
          <w:color w:val="231F20"/>
          <w:w w:val="90"/>
        </w:rPr>
        <w:t>Mantas</w:t>
      </w:r>
      <w:r>
        <w:rPr>
          <w:rFonts w:ascii="Cambria"/>
          <w:color w:val="231F20"/>
          <w:spacing w:val="22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</w:rPr>
      </w:r>
    </w:p>
    <w:p>
      <w:pPr>
        <w:pStyle w:val="BodyText"/>
        <w:spacing w:line="170" w:lineRule="exact"/>
        <w:ind w:left="3174" w:right="3699"/>
        <w:jc w:val="center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Subsidiaries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Mantas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</w:rPr>
      </w:r>
    </w:p>
    <w:p>
      <w:pPr>
        <w:pStyle w:val="BodyText"/>
        <w:spacing w:line="189" w:lineRule="auto" w:before="15"/>
        <w:ind w:left="4185" w:right="398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Mantas</w:t>
      </w:r>
      <w:r>
        <w:rPr>
          <w:rFonts w:ascii="Cambria"/>
          <w:color w:val="231F20"/>
          <w:spacing w:val="11"/>
          <w:w w:val="90"/>
        </w:rPr>
        <w:t> </w:t>
      </w:r>
      <w:r>
        <w:rPr>
          <w:rFonts w:ascii="Cambria"/>
          <w:color w:val="231F20"/>
          <w:w w:val="90"/>
        </w:rPr>
        <w:t>Singapore</w:t>
      </w:r>
      <w:r>
        <w:rPr>
          <w:rFonts w:ascii="Cambria"/>
          <w:color w:val="231F20"/>
          <w:spacing w:val="12"/>
          <w:w w:val="90"/>
        </w:rPr>
        <w:t> </w:t>
      </w:r>
      <w:r>
        <w:rPr>
          <w:rFonts w:ascii="Cambria"/>
          <w:color w:val="231F20"/>
          <w:w w:val="90"/>
        </w:rPr>
        <w:t>Pte.</w:t>
      </w:r>
      <w:r>
        <w:rPr>
          <w:rFonts w:ascii="Cambria"/>
          <w:color w:val="231F20"/>
          <w:spacing w:val="11"/>
          <w:w w:val="90"/>
        </w:rPr>
        <w:t> </w:t>
      </w:r>
      <w:r>
        <w:rPr>
          <w:rFonts w:ascii="Cambria"/>
          <w:color w:val="231F20"/>
          <w:w w:val="90"/>
        </w:rPr>
        <w:t>Ltd.</w:t>
      </w:r>
      <w:r>
        <w:rPr>
          <w:rFonts w:ascii="Cambria"/>
          <w:color w:val="231F20"/>
          <w:w w:val="96"/>
        </w:rPr>
        <w:t> </w:t>
      </w:r>
      <w:r>
        <w:rPr>
          <w:rFonts w:ascii="Cambria"/>
          <w:color w:val="231F20"/>
          <w:w w:val="95"/>
        </w:rPr>
        <w:t>Mantas</w:t>
      </w:r>
      <w:r>
        <w:rPr>
          <w:rFonts w:ascii="Cambria"/>
          <w:color w:val="231F20"/>
          <w:spacing w:val="-8"/>
          <w:w w:val="95"/>
        </w:rPr>
        <w:t> </w:t>
      </w:r>
      <w:r>
        <w:rPr>
          <w:rFonts w:ascii="Cambria"/>
          <w:color w:val="231F20"/>
          <w:w w:val="95"/>
        </w:rPr>
        <w:t>India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Pvt.</w:t>
      </w:r>
      <w:r>
        <w:rPr>
          <w:rFonts w:ascii="Cambria"/>
          <w:color w:val="231F20"/>
          <w:spacing w:val="-7"/>
          <w:w w:val="95"/>
        </w:rPr>
        <w:t> </w:t>
      </w:r>
      <w:r>
        <w:rPr>
          <w:rFonts w:ascii="Cambria"/>
          <w:color w:val="231F20"/>
          <w:w w:val="95"/>
        </w:rPr>
        <w:t>Ltd.</w:t>
      </w:r>
      <w:r>
        <w:rPr>
          <w:rFonts w:ascii="Cambria"/>
        </w:rPr>
      </w:r>
    </w:p>
    <w:p>
      <w:pPr>
        <w:pStyle w:val="BodyText"/>
        <w:spacing w:line="189" w:lineRule="auto"/>
        <w:ind w:left="4185" w:right="4647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Mantas</w:t>
      </w:r>
      <w:r>
        <w:rPr>
          <w:rFonts w:ascii="Cambria"/>
          <w:color w:val="231F20"/>
          <w:spacing w:val="17"/>
          <w:w w:val="90"/>
        </w:rPr>
        <w:t> </w:t>
      </w:r>
      <w:r>
        <w:rPr>
          <w:rFonts w:ascii="Cambria"/>
          <w:color w:val="231F20"/>
          <w:w w:val="90"/>
        </w:rPr>
        <w:t>Limited</w:t>
      </w:r>
      <w:r>
        <w:rPr>
          <w:rFonts w:ascii="Cambria"/>
          <w:color w:val="231F20"/>
          <w:w w:val="92"/>
        </w:rPr>
        <w:t> </w:t>
      </w:r>
      <w:r>
        <w:rPr>
          <w:rFonts w:ascii="Cambria"/>
          <w:color w:val="231F20"/>
          <w:w w:val="90"/>
        </w:rPr>
        <w:t>Sotas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Inc.</w:t>
      </w:r>
      <w:r>
        <w:rPr>
          <w:rFonts w:ascii="Cambria"/>
        </w:rPr>
      </w:r>
    </w:p>
    <w:p>
      <w:pPr>
        <w:pStyle w:val="BodyText"/>
        <w:spacing w:line="210" w:lineRule="exact" w:before="145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Subsidiaries</w:t>
      </w:r>
      <w:r>
        <w:rPr>
          <w:rFonts w:ascii="Cambria"/>
          <w:color w:val="231F20"/>
          <w:spacing w:val="4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ISP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Internet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Mauritius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Company</w:t>
      </w:r>
      <w:r>
        <w:rPr>
          <w:rFonts w:ascii="Cambria"/>
        </w:rPr>
      </w:r>
    </w:p>
    <w:p>
      <w:pPr>
        <w:pStyle w:val="BodyText"/>
        <w:spacing w:line="189" w:lineRule="auto" w:before="15"/>
        <w:ind w:left="3675" w:right="12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Oracle (OFSS) BPO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Services Inc.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(formerly known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 i‑flex</w:t>
      </w:r>
      <w:r>
        <w:rPr>
          <w:rFonts w:ascii="Cambria" w:hAnsi="Cambria" w:cs="Cambria" w:eastAsia="Cambria"/>
          <w:color w:val="231F20"/>
          <w:spacing w:val="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Processing Services Inc.)</w:t>
      </w:r>
      <w:r>
        <w:rPr>
          <w:rFonts w:ascii="Cambria" w:hAnsi="Cambria" w:cs="Cambria" w:eastAsia="Cambria"/>
          <w:color w:val="231F20"/>
          <w:w w:val="91"/>
        </w:rPr>
        <w:t> </w:t>
      </w: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(OFSS)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BPO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Services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Limited</w:t>
      </w:r>
      <w:r>
        <w:rPr>
          <w:rFonts w:ascii="Cambria" w:hAnsi="Cambria" w:cs="Cambria" w:eastAsia="Cambria"/>
        </w:rPr>
      </w:r>
    </w:p>
    <w:p>
      <w:pPr>
        <w:pStyle w:val="BodyText"/>
        <w:tabs>
          <w:tab w:pos="3391" w:val="left" w:leader="none"/>
        </w:tabs>
        <w:spacing w:line="240" w:lineRule="auto" w:before="145"/>
        <w:ind w:left="160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85"/>
        </w:rPr>
        <w:t>Associates</w:t>
        <w:tab/>
      </w:r>
      <w:r>
        <w:rPr>
          <w:rFonts w:ascii="Cambria"/>
          <w:color w:val="231F20"/>
          <w:w w:val="95"/>
        </w:rPr>
        <w:t>Login</w:t>
      </w:r>
      <w:r>
        <w:rPr>
          <w:rFonts w:ascii="Cambria"/>
          <w:color w:val="231F20"/>
          <w:spacing w:val="2"/>
          <w:w w:val="95"/>
        </w:rPr>
        <w:t> </w:t>
      </w:r>
      <w:r>
        <w:rPr>
          <w:rFonts w:ascii="Cambria"/>
          <w:color w:val="231F20"/>
          <w:w w:val="95"/>
        </w:rPr>
        <w:t>SA</w:t>
      </w:r>
      <w:r>
        <w:rPr>
          <w:rFonts w:ascii="Cambria"/>
        </w:rPr>
      </w:r>
    </w:p>
    <w:p>
      <w:pPr>
        <w:pStyle w:val="BodyText"/>
        <w:tabs>
          <w:tab w:pos="3391" w:val="left" w:leader="none"/>
        </w:tabs>
        <w:spacing w:line="210" w:lineRule="exact" w:before="135"/>
        <w:ind w:left="160"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Key</w:t>
      </w:r>
      <w:r>
        <w:rPr>
          <w:rFonts w:ascii="Cambria" w:hAnsi="Cambria" w:cs="Cambria" w:eastAsia="Cambria"/>
          <w:color w:val="231F20"/>
          <w:spacing w:val="1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Managerial</w:t>
      </w:r>
      <w:r>
        <w:rPr>
          <w:rFonts w:ascii="Cambria" w:hAnsi="Cambria" w:cs="Cambria" w:eastAsia="Cambria"/>
          <w:color w:val="231F20"/>
          <w:spacing w:val="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Personnel</w:t>
      </w:r>
      <w:r>
        <w:rPr>
          <w:rFonts w:ascii="Cambria" w:hAnsi="Cambria" w:cs="Cambria" w:eastAsia="Cambria"/>
          <w:color w:val="231F20"/>
          <w:spacing w:val="1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('KMP')</w:t>
        <w:tab/>
      </w:r>
      <w:r>
        <w:rPr>
          <w:rFonts w:ascii="Cambria" w:hAnsi="Cambria" w:cs="Cambria" w:eastAsia="Cambria"/>
          <w:color w:val="6D6E71"/>
          <w:w w:val="90"/>
        </w:rPr>
        <w:t>For</w:t>
      </w:r>
      <w:r>
        <w:rPr>
          <w:rFonts w:ascii="Cambria" w:hAnsi="Cambria" w:cs="Cambria" w:eastAsia="Cambria"/>
          <w:color w:val="6D6E71"/>
          <w:spacing w:val="2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the</w:t>
      </w:r>
      <w:r>
        <w:rPr>
          <w:rFonts w:ascii="Cambria" w:hAnsi="Cambria" w:cs="Cambria" w:eastAsia="Cambria"/>
          <w:color w:val="6D6E71"/>
          <w:spacing w:val="1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financial</w:t>
      </w:r>
      <w:r>
        <w:rPr>
          <w:rFonts w:ascii="Cambria" w:hAnsi="Cambria" w:cs="Cambria" w:eastAsia="Cambria"/>
          <w:color w:val="6D6E71"/>
          <w:spacing w:val="2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year</w:t>
      </w:r>
      <w:r>
        <w:rPr>
          <w:rFonts w:ascii="Cambria" w:hAnsi="Cambria" w:cs="Cambria" w:eastAsia="Cambria"/>
          <w:color w:val="6D6E71"/>
          <w:spacing w:val="1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2010</w:t>
      </w:r>
      <w:r>
        <w:rPr>
          <w:rFonts w:ascii="Cambria" w:hAnsi="Cambria" w:cs="Cambria" w:eastAsia="Cambria"/>
          <w:color w:val="6D6E71"/>
          <w:spacing w:val="-19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–</w:t>
      </w:r>
      <w:r>
        <w:rPr>
          <w:rFonts w:ascii="Cambria" w:hAnsi="Cambria" w:cs="Cambria" w:eastAsia="Cambria"/>
          <w:color w:val="6D6E71"/>
          <w:spacing w:val="-19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2011</w:t>
      </w:r>
      <w:r>
        <w:rPr>
          <w:rFonts w:ascii="Cambria" w:hAnsi="Cambria" w:cs="Cambria" w:eastAsia="Cambria"/>
        </w:rPr>
      </w:r>
    </w:p>
    <w:p>
      <w:pPr>
        <w:pStyle w:val="BodyText"/>
        <w:spacing w:line="200" w:lineRule="exact" w:before="5"/>
        <w:ind w:left="3448" w:right="1529" w:hanging="57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Chaitanya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Kamat</w:t>
      </w:r>
      <w:r>
        <w:rPr>
          <w:rFonts w:ascii="Cambria" w:hAnsi="Cambria" w:cs="Cambria" w:eastAsia="Cambria"/>
          <w:color w:val="231F20"/>
          <w:spacing w:val="-3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3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Managing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Director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Chief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Officer</w:t>
      </w:r>
      <w:r>
        <w:rPr>
          <w:rFonts w:ascii="Cambria" w:hAnsi="Cambria" w:cs="Cambria" w:eastAsia="Cambria"/>
          <w:color w:val="231F20"/>
          <w:w w:val="92"/>
        </w:rPr>
        <w:t> </w:t>
      </w:r>
      <w:r>
        <w:rPr>
          <w:rFonts w:ascii="Cambria" w:hAnsi="Cambria" w:cs="Cambria" w:eastAsia="Cambria"/>
          <w:color w:val="231F20"/>
          <w:w w:val="90"/>
        </w:rPr>
        <w:t>(from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October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25,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2010)</w:t>
      </w:r>
      <w:r>
        <w:rPr>
          <w:rFonts w:ascii="Cambria" w:hAnsi="Cambria" w:cs="Cambria" w:eastAsia="Cambria"/>
        </w:rPr>
      </w:r>
    </w:p>
    <w:p>
      <w:pPr>
        <w:pStyle w:val="BodyText"/>
        <w:spacing w:line="172" w:lineRule="exact"/>
        <w:ind w:left="3448" w:right="0" w:hanging="57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N</w:t>
      </w:r>
      <w:r>
        <w:rPr>
          <w:rFonts w:ascii="Cambria" w:hAnsi="Cambria" w:cs="Cambria" w:eastAsia="Cambria"/>
          <w:color w:val="231F20"/>
          <w:spacing w:val="-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Kothandaraman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(N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Raman)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Managing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Director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Chief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Officer</w:t>
      </w:r>
      <w:r>
        <w:rPr>
          <w:rFonts w:ascii="Cambria" w:hAnsi="Cambria" w:cs="Cambria" w:eastAsia="Cambria"/>
        </w:rPr>
      </w:r>
    </w:p>
    <w:p>
      <w:pPr>
        <w:pStyle w:val="BodyText"/>
        <w:spacing w:line="194" w:lineRule="exact"/>
        <w:ind w:left="3448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5"/>
        </w:rPr>
        <w:t>(till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October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25,</w:t>
      </w:r>
      <w:r>
        <w:rPr>
          <w:rFonts w:ascii="Cambria"/>
          <w:color w:val="231F20"/>
          <w:spacing w:val="-17"/>
          <w:w w:val="95"/>
        </w:rPr>
        <w:t> </w:t>
      </w:r>
      <w:r>
        <w:rPr>
          <w:rFonts w:ascii="Cambria"/>
          <w:color w:val="231F20"/>
          <w:w w:val="95"/>
        </w:rPr>
        <w:t>2010)</w:t>
      </w:r>
      <w:r>
        <w:rPr>
          <w:rFonts w:ascii="Cambria"/>
        </w:rPr>
      </w:r>
    </w:p>
    <w:p>
      <w:pPr>
        <w:pStyle w:val="BodyText"/>
        <w:spacing w:line="212" w:lineRule="exact"/>
        <w:ind w:left="3391" w:right="120" w:hanging="1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Joseph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John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29"/>
          <w:w w:val="95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Whole‑time</w:t>
      </w:r>
      <w:r>
        <w:rPr>
          <w:rFonts w:ascii="Cambria" w:hAnsi="Cambria" w:cs="Cambria" w:eastAsia="Cambria"/>
          <w:color w:val="231F20"/>
          <w:spacing w:val="-14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</w:rPr>
        <w:t>Director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(till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March</w:t>
      </w:r>
      <w:r>
        <w:rPr>
          <w:rFonts w:ascii="Cambria" w:hAnsi="Cambria" w:cs="Cambria" w:eastAsia="Cambria"/>
          <w:color w:val="231F20"/>
          <w:spacing w:val="-16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31,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2011)</w:t>
      </w:r>
      <w:r>
        <w:rPr>
          <w:rFonts w:ascii="Cambria" w:hAnsi="Cambria" w:cs="Cambria" w:eastAsia="Cambria"/>
        </w:rPr>
      </w:r>
    </w:p>
    <w:p>
      <w:pPr>
        <w:pStyle w:val="BodyText"/>
        <w:spacing w:line="210" w:lineRule="exact" w:before="135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6D6E71"/>
          <w:w w:val="90"/>
        </w:rPr>
        <w:t>For</w:t>
      </w:r>
      <w:r>
        <w:rPr>
          <w:rFonts w:ascii="Cambria" w:hAnsi="Cambria" w:cs="Cambria" w:eastAsia="Cambria"/>
          <w:color w:val="6D6E71"/>
          <w:spacing w:val="1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the</w:t>
      </w:r>
      <w:r>
        <w:rPr>
          <w:rFonts w:ascii="Cambria" w:hAnsi="Cambria" w:cs="Cambria" w:eastAsia="Cambria"/>
          <w:color w:val="6D6E71"/>
          <w:spacing w:val="1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financial</w:t>
      </w:r>
      <w:r>
        <w:rPr>
          <w:rFonts w:ascii="Cambria" w:hAnsi="Cambria" w:cs="Cambria" w:eastAsia="Cambria"/>
          <w:color w:val="6D6E71"/>
          <w:spacing w:val="2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year</w:t>
      </w:r>
      <w:r>
        <w:rPr>
          <w:rFonts w:ascii="Cambria" w:hAnsi="Cambria" w:cs="Cambria" w:eastAsia="Cambria"/>
          <w:color w:val="6D6E71"/>
          <w:spacing w:val="1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2009</w:t>
      </w:r>
      <w:r>
        <w:rPr>
          <w:rFonts w:ascii="Cambria" w:hAnsi="Cambria" w:cs="Cambria" w:eastAsia="Cambria"/>
          <w:color w:val="6D6E71"/>
          <w:spacing w:val="-19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–</w:t>
      </w:r>
      <w:r>
        <w:rPr>
          <w:rFonts w:ascii="Cambria" w:hAnsi="Cambria" w:cs="Cambria" w:eastAsia="Cambria"/>
          <w:color w:val="6D6E71"/>
          <w:spacing w:val="-19"/>
          <w:w w:val="90"/>
        </w:rPr>
        <w:t> </w:t>
      </w:r>
      <w:r>
        <w:rPr>
          <w:rFonts w:ascii="Cambria" w:hAnsi="Cambria" w:cs="Cambria" w:eastAsia="Cambria"/>
          <w:color w:val="6D6E71"/>
          <w:w w:val="90"/>
        </w:rPr>
        <w:t>2010</w:t>
      </w:r>
      <w:r>
        <w:rPr>
          <w:rFonts w:ascii="Cambria" w:hAnsi="Cambria" w:cs="Cambria" w:eastAsia="Cambria"/>
        </w:rPr>
      </w:r>
    </w:p>
    <w:p>
      <w:pPr>
        <w:spacing w:line="185" w:lineRule="exact" w:before="0"/>
        <w:ind w:left="3391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color w:val="231F20"/>
          <w:w w:val="90"/>
          <w:sz w:val="20"/>
          <w:szCs w:val="20"/>
        </w:rPr>
        <w:t>R</w:t>
      </w:r>
      <w:r>
        <w:rPr>
          <w:rFonts w:ascii="Cambria" w:hAnsi="Cambria" w:cs="Cambria" w:eastAsia="Cambria"/>
          <w:color w:val="231F20"/>
          <w:spacing w:val="15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Ravisankar</w:t>
      </w:r>
      <w:r>
        <w:rPr>
          <w:rFonts w:ascii="Cambria" w:hAnsi="Cambria" w:cs="Cambria" w:eastAsia="Cambria"/>
          <w:color w:val="231F20"/>
          <w:spacing w:val="-11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–</w:t>
      </w:r>
      <w:r>
        <w:rPr>
          <w:rFonts w:ascii="Cambria" w:hAnsi="Cambria" w:cs="Cambria" w:eastAsia="Cambria"/>
          <w:color w:val="231F20"/>
          <w:spacing w:val="-12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Vice</w:t>
      </w:r>
      <w:r>
        <w:rPr>
          <w:rFonts w:ascii="Cambria" w:hAnsi="Cambria" w:cs="Cambria" w:eastAsia="Cambria"/>
          <w:color w:val="231F20"/>
          <w:spacing w:val="16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Chairman</w:t>
      </w:r>
      <w:r>
        <w:rPr>
          <w:rFonts w:ascii="Cambria" w:hAnsi="Cambria" w:cs="Cambria" w:eastAsia="Cambria"/>
          <w:color w:val="231F20"/>
          <w:spacing w:val="16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(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Whole‑time</w:t>
      </w:r>
      <w:r>
        <w:rPr>
          <w:rFonts w:ascii="Cambria" w:hAnsi="Cambria" w:cs="Cambria" w:eastAsia="Cambria"/>
          <w:color w:val="231F20"/>
          <w:spacing w:val="1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Director)</w: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189" w:lineRule="auto" w:before="15"/>
        <w:ind w:left="3391" w:right="12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N</w:t>
      </w:r>
      <w:r>
        <w:rPr>
          <w:rFonts w:ascii="Cambria" w:hAnsi="Cambria" w:cs="Cambria" w:eastAsia="Cambria"/>
          <w:color w:val="231F20"/>
          <w:spacing w:val="-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Kothandaraman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(N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Raman)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2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Managing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Director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Chief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7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Officer</w:t>
      </w:r>
      <w:r>
        <w:rPr>
          <w:rFonts w:ascii="Cambria" w:hAnsi="Cambria" w:cs="Cambria" w:eastAsia="Cambria"/>
          <w:color w:val="231F20"/>
          <w:w w:val="92"/>
        </w:rPr>
        <w:t> </w:t>
      </w:r>
      <w:r>
        <w:rPr>
          <w:rFonts w:ascii="Cambria" w:hAnsi="Cambria" w:cs="Cambria" w:eastAsia="Cambria"/>
          <w:color w:val="231F20"/>
          <w:w w:val="90"/>
        </w:rPr>
        <w:t>Makarand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Padalkar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–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Chief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Financial</w:t>
      </w:r>
      <w:r>
        <w:rPr>
          <w:rFonts w:ascii="Cambria" w:hAnsi="Cambria" w:cs="Cambria" w:eastAsia="Cambria"/>
          <w:color w:val="231F20"/>
          <w:spacing w:val="9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Officer</w:t>
      </w:r>
      <w:r>
        <w:rPr>
          <w:rFonts w:ascii="Cambria" w:hAnsi="Cambria" w:cs="Cambria" w:eastAsia="Cambria"/>
        </w:rPr>
      </w:r>
    </w:p>
    <w:p>
      <w:pPr>
        <w:pStyle w:val="BodyText"/>
        <w:spacing w:line="170" w:lineRule="exact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Avadhut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(Vinay)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Ketkar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1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Chief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Accounting</w:t>
      </w:r>
      <w:r>
        <w:rPr>
          <w:rFonts w:ascii="Cambria" w:hAnsi="Cambria" w:cs="Cambria" w:eastAsia="Cambria"/>
          <w:color w:val="231F20"/>
          <w:spacing w:val="-1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Officer</w:t>
      </w:r>
      <w:r>
        <w:rPr>
          <w:rFonts w:ascii="Cambria" w:hAnsi="Cambria" w:cs="Cambria" w:eastAsia="Cambria"/>
        </w:rPr>
      </w:r>
    </w:p>
    <w:p>
      <w:pPr>
        <w:pStyle w:val="BodyText"/>
        <w:spacing w:line="185" w:lineRule="exact"/>
        <w:ind w:left="3391"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Joseph</w:t>
      </w:r>
      <w:r>
        <w:rPr>
          <w:rFonts w:ascii="Cambria" w:hAnsi="Cambria" w:cs="Cambria" w:eastAsia="Cambria"/>
          <w:color w:val="231F20"/>
          <w:spacing w:val="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John</w:t>
      </w:r>
      <w:r>
        <w:rPr>
          <w:rFonts w:ascii="Cambria" w:hAnsi="Cambria" w:cs="Cambria" w:eastAsia="Cambria"/>
          <w:color w:val="231F20"/>
          <w:spacing w:val="-1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–</w:t>
      </w:r>
      <w:r>
        <w:rPr>
          <w:rFonts w:ascii="Cambria" w:hAnsi="Cambria" w:cs="Cambria" w:eastAsia="Cambria"/>
          <w:color w:val="231F20"/>
          <w:spacing w:val="-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Executive</w:t>
      </w:r>
      <w:r>
        <w:rPr>
          <w:rFonts w:ascii="Cambria" w:hAnsi="Cambria" w:cs="Cambria" w:eastAsia="Cambria"/>
          <w:color w:val="231F20"/>
          <w:spacing w:val="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Vice</w:t>
      </w:r>
      <w:r>
        <w:rPr>
          <w:rFonts w:ascii="Cambria" w:hAnsi="Cambria" w:cs="Cambria" w:eastAsia="Cambria"/>
          <w:color w:val="231F20"/>
          <w:spacing w:val="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President,</w:t>
      </w:r>
      <w:r>
        <w:rPr>
          <w:rFonts w:ascii="Cambria" w:hAnsi="Cambria" w:cs="Cambria" w:eastAsia="Cambria"/>
          <w:color w:val="231F20"/>
          <w:spacing w:val="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Universal</w:t>
      </w:r>
      <w:r>
        <w:rPr>
          <w:rFonts w:ascii="Cambria" w:hAnsi="Cambria" w:cs="Cambria" w:eastAsia="Cambria"/>
          <w:color w:val="231F20"/>
          <w:spacing w:val="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Banking</w:t>
      </w:r>
      <w:r>
        <w:rPr>
          <w:rFonts w:ascii="Cambria" w:hAnsi="Cambria" w:cs="Cambria" w:eastAsia="Cambria"/>
          <w:color w:val="231F20"/>
          <w:spacing w:val="1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Products</w:t>
      </w:r>
      <w:r>
        <w:rPr>
          <w:rFonts w:ascii="Cambria" w:hAnsi="Cambria" w:cs="Cambria" w:eastAsia="Cambria"/>
        </w:rPr>
      </w:r>
    </w:p>
    <w:p>
      <w:pPr>
        <w:pStyle w:val="BodyText"/>
        <w:spacing w:line="200" w:lineRule="exact" w:before="5"/>
        <w:ind w:left="3448" w:right="120" w:hanging="57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V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Shankar</w:t>
      </w:r>
      <w:r>
        <w:rPr>
          <w:rFonts w:ascii="Cambria" w:hAnsi="Cambria" w:cs="Cambria" w:eastAsia="Cambria"/>
          <w:color w:val="231F20"/>
          <w:spacing w:val="-3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3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Executive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Global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Head,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PrimeSourcing</w:t>
      </w:r>
      <w:r>
        <w:rPr>
          <w:rFonts w:ascii="Cambria" w:hAnsi="Cambria" w:cs="Cambria" w:eastAsia="Cambria"/>
          <w:color w:val="231F20"/>
          <w:spacing w:val="-2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&amp;</w:t>
      </w:r>
      <w:r>
        <w:rPr>
          <w:rFonts w:ascii="Cambria" w:hAnsi="Cambria" w:cs="Cambria" w:eastAsia="Cambria"/>
          <w:color w:val="231F20"/>
          <w:spacing w:val="-23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Insurance</w:t>
      </w:r>
      <w:r>
        <w:rPr>
          <w:rFonts w:ascii="Cambria" w:hAnsi="Cambria" w:cs="Cambria" w:eastAsia="Cambria"/>
          <w:color w:val="231F20"/>
          <w:w w:val="86"/>
        </w:rPr>
        <w:t> </w:t>
      </w:r>
      <w:r>
        <w:rPr>
          <w:rFonts w:ascii="Cambria" w:hAnsi="Cambria" w:cs="Cambria" w:eastAsia="Cambria"/>
          <w:color w:val="231F20"/>
        </w:rPr>
        <w:t>Solutions</w:t>
      </w:r>
      <w:r>
        <w:rPr>
          <w:rFonts w:ascii="Cambria" w:hAnsi="Cambria" w:cs="Cambria" w:eastAsia="Cambria"/>
        </w:rPr>
      </w:r>
    </w:p>
    <w:p>
      <w:pPr>
        <w:pStyle w:val="BodyText"/>
        <w:spacing w:line="165" w:lineRule="exact"/>
        <w:ind w:left="3392"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Atul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Gupta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28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Sr.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President,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Process</w:t>
      </w:r>
      <w:r>
        <w:rPr>
          <w:rFonts w:ascii="Cambria" w:hAnsi="Cambria" w:cs="Cambria" w:eastAsia="Cambria"/>
          <w:color w:val="231F20"/>
          <w:spacing w:val="-15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Quality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Management</w:t>
      </w:r>
      <w:r>
        <w:rPr>
          <w:rFonts w:ascii="Cambria" w:hAnsi="Cambria" w:cs="Cambria" w:eastAsia="Cambria"/>
          <w:color w:val="231F20"/>
          <w:spacing w:val="-14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Group</w:t>
      </w:r>
      <w:r>
        <w:rPr>
          <w:rFonts w:ascii="Cambria" w:hAnsi="Cambria" w:cs="Cambria" w:eastAsia="Cambria"/>
        </w:rPr>
      </w:r>
    </w:p>
    <w:p>
      <w:pPr>
        <w:pStyle w:val="BodyText"/>
        <w:spacing w:line="189" w:lineRule="auto" w:before="15"/>
        <w:ind w:left="3392" w:right="78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Vijay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Sharma</w:t>
      </w:r>
      <w:r>
        <w:rPr>
          <w:rFonts w:ascii="Cambria" w:hAnsi="Cambria" w:cs="Cambria" w:eastAsia="Cambria"/>
          <w:color w:val="231F20"/>
          <w:spacing w:val="-3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3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Sr.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President,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Oracle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Financial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Services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Consulting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Pte.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Ltd.</w:t>
      </w:r>
      <w:r>
        <w:rPr>
          <w:rFonts w:ascii="Cambria" w:hAnsi="Cambria" w:cs="Cambria" w:eastAsia="Cambria"/>
          <w:color w:val="231F20"/>
          <w:w w:val="96"/>
        </w:rPr>
        <w:t> </w:t>
      </w:r>
      <w:r>
        <w:rPr>
          <w:rFonts w:ascii="Cambria" w:hAnsi="Cambria" w:cs="Cambria" w:eastAsia="Cambria"/>
          <w:color w:val="231F20"/>
          <w:w w:val="90"/>
        </w:rPr>
        <w:t>S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Hariharan</w:t>
      </w:r>
      <w:r>
        <w:rPr>
          <w:rFonts w:ascii="Cambria" w:hAnsi="Cambria" w:cs="Cambria" w:eastAsia="Cambria"/>
          <w:color w:val="231F20"/>
          <w:spacing w:val="-1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–</w:t>
      </w:r>
      <w:r>
        <w:rPr>
          <w:rFonts w:ascii="Cambria" w:hAnsi="Cambria" w:cs="Cambria" w:eastAsia="Cambria"/>
          <w:color w:val="231F20"/>
          <w:spacing w:val="-1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Sr.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Vice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President,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Infrastructure</w:t>
      </w:r>
      <w:r>
        <w:rPr>
          <w:rFonts w:ascii="Cambria" w:hAnsi="Cambria" w:cs="Cambria" w:eastAsia="Cambria"/>
          <w:color w:val="231F20"/>
          <w:spacing w:val="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Services</w:t>
      </w:r>
      <w:r>
        <w:rPr>
          <w:rFonts w:ascii="Cambria" w:hAnsi="Cambria" w:cs="Cambria" w:eastAsia="Cambria"/>
          <w:color w:val="231F20"/>
          <w:spacing w:val="3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Group</w:t>
      </w:r>
      <w:r>
        <w:rPr>
          <w:rFonts w:ascii="Cambria" w:hAnsi="Cambria" w:cs="Cambria" w:eastAsia="Cambria"/>
        </w:rPr>
      </w:r>
    </w:p>
    <w:p>
      <w:pPr>
        <w:pStyle w:val="BodyText"/>
        <w:spacing w:line="170" w:lineRule="exact"/>
        <w:ind w:left="3392"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5"/>
        </w:rPr>
        <w:t>Vivek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Govilkar</w:t>
      </w:r>
      <w:r>
        <w:rPr>
          <w:rFonts w:ascii="Cambria" w:hAnsi="Cambria" w:cs="Cambria" w:eastAsia="Cambria"/>
          <w:color w:val="231F20"/>
          <w:spacing w:val="-3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3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Sr.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President,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Human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Resources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and</w:t>
      </w:r>
      <w:r>
        <w:rPr>
          <w:rFonts w:ascii="Cambria" w:hAnsi="Cambria" w:cs="Cambria" w:eastAsia="Cambria"/>
          <w:color w:val="231F20"/>
          <w:spacing w:val="-19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Training</w:t>
      </w:r>
      <w:r>
        <w:rPr>
          <w:rFonts w:ascii="Cambria" w:hAnsi="Cambria" w:cs="Cambria" w:eastAsia="Cambria"/>
        </w:rPr>
      </w:r>
    </w:p>
    <w:p>
      <w:pPr>
        <w:pStyle w:val="BodyText"/>
        <w:spacing w:line="189" w:lineRule="auto" w:before="15"/>
        <w:ind w:left="3392" w:right="1223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V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Srinivasan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–</w:t>
      </w:r>
      <w:r>
        <w:rPr>
          <w:rFonts w:ascii="Cambria" w:hAnsi="Cambria" w:cs="Cambria" w:eastAsia="Cambria"/>
          <w:color w:val="231F20"/>
          <w:spacing w:val="-16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Vice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President,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Corporate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Development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and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Chief</w:t>
      </w:r>
      <w:r>
        <w:rPr>
          <w:rFonts w:ascii="Cambria" w:hAnsi="Cambria" w:cs="Cambria" w:eastAsia="Cambria"/>
          <w:color w:val="231F20"/>
          <w:spacing w:val="8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7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Staff</w:t>
      </w:r>
      <w:r>
        <w:rPr>
          <w:rFonts w:ascii="Cambria" w:hAnsi="Cambria" w:cs="Cambria" w:eastAsia="Cambria"/>
          <w:color w:val="231F20"/>
          <w:w w:val="89"/>
        </w:rPr>
        <w:t> </w:t>
      </w:r>
      <w:r>
        <w:rPr>
          <w:rFonts w:ascii="Cambria" w:hAnsi="Cambria" w:cs="Cambria" w:eastAsia="Cambria"/>
          <w:color w:val="231F20"/>
          <w:w w:val="95"/>
        </w:rPr>
        <w:t>Vikram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Gupta</w:t>
      </w:r>
      <w:r>
        <w:rPr>
          <w:rFonts w:ascii="Cambria" w:hAnsi="Cambria" w:cs="Cambria" w:eastAsia="Cambria"/>
          <w:color w:val="231F20"/>
          <w:spacing w:val="-3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–</w:t>
      </w:r>
      <w:r>
        <w:rPr>
          <w:rFonts w:ascii="Cambria" w:hAnsi="Cambria" w:cs="Cambria" w:eastAsia="Cambria"/>
          <w:color w:val="231F20"/>
          <w:spacing w:val="-32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Vice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President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Private</w:t>
      </w:r>
      <w:r>
        <w:rPr>
          <w:rFonts w:ascii="Cambria" w:hAnsi="Cambria" w:cs="Cambria" w:eastAsia="Cambria"/>
          <w:color w:val="231F20"/>
          <w:spacing w:val="-20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Wealth</w:t>
      </w:r>
      <w:r>
        <w:rPr>
          <w:rFonts w:ascii="Cambria" w:hAnsi="Cambria" w:cs="Cambria" w:eastAsia="Cambria"/>
          <w:color w:val="231F20"/>
          <w:spacing w:val="-21"/>
          <w:w w:val="95"/>
        </w:rPr>
        <w:t> </w:t>
      </w:r>
      <w:r>
        <w:rPr>
          <w:rFonts w:ascii="Cambria" w:hAnsi="Cambria" w:cs="Cambria" w:eastAsia="Cambria"/>
          <w:color w:val="231F20"/>
          <w:w w:val="95"/>
        </w:rPr>
        <w:t>Management</w:t>
      </w:r>
      <w:r>
        <w:rPr>
          <w:rFonts w:ascii="Cambria" w:hAnsi="Cambria" w:cs="Cambria" w:eastAsia="Cambria"/>
        </w:rPr>
      </w:r>
    </w:p>
    <w:p>
      <w:pPr>
        <w:spacing w:after="0" w:line="189" w:lineRule="auto"/>
        <w:jc w:val="left"/>
        <w:rPr>
          <w:rFonts w:ascii="Cambria" w:hAnsi="Cambria" w:cs="Cambria" w:eastAsia="Cambria"/>
        </w:rPr>
        <w:sectPr>
          <w:pgSz w:w="11910" w:h="16840"/>
          <w:pgMar w:header="0" w:footer="277" w:top="580" w:bottom="460" w:left="560" w:right="960"/>
        </w:sectPr>
      </w:pPr>
    </w:p>
    <w:p>
      <w:pPr>
        <w:pStyle w:val="BodyText"/>
        <w:spacing w:line="240" w:lineRule="auto" w:before="41"/>
        <w:ind w:right="0"/>
        <w:jc w:val="left"/>
      </w:pPr>
      <w:r>
        <w:rPr>
          <w:color w:val="231F20"/>
          <w:w w:val="90"/>
        </w:rPr>
        <w:t>Transactions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tabs>
          <w:tab w:pos="7732" w:val="left" w:leader="none"/>
        </w:tabs>
        <w:spacing w:line="240" w:lineRule="auto" w:before="64"/>
        <w:ind w:left="5508" w:right="0"/>
        <w:jc w:val="left"/>
      </w:pPr>
      <w:r>
        <w:rPr>
          <w:color w:val="6D6E71"/>
          <w:w w:val="85"/>
        </w:rPr>
        <w:t>Transactions</w:t>
        <w:tab/>
        <w:t>Amount</w:t>
      </w:r>
      <w:r>
        <w:rPr>
          <w:color w:val="6D6E71"/>
          <w:spacing w:val="31"/>
          <w:w w:val="85"/>
        </w:rPr>
        <w:t> </w:t>
      </w:r>
      <w:r>
        <w:rPr>
          <w:color w:val="6D6E71"/>
          <w:w w:val="85"/>
        </w:rPr>
        <w:t>receivable</w:t>
      </w:r>
      <w:r>
        <w:rPr>
          <w:color w:val="6D6E71"/>
          <w:spacing w:val="32"/>
          <w:w w:val="85"/>
        </w:rPr>
        <w:t> </w:t>
      </w:r>
      <w:r>
        <w:rPr>
          <w:color w:val="6D6E71"/>
          <w:w w:val="85"/>
        </w:rPr>
        <w:t>(payable)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00" w:lineRule="exact" w:before="3"/>
        <w:ind w:left="4685" w:right="0" w:firstLine="377"/>
        <w:jc w:val="right"/>
      </w:pP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3"/>
        <w:ind w:left="138" w:right="0" w:firstLine="377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pStyle w:val="BodyText"/>
        <w:spacing w:line="200" w:lineRule="exact" w:before="3"/>
        <w:ind w:left="138" w:right="0" w:firstLine="844"/>
        <w:jc w:val="left"/>
      </w:pPr>
      <w:r>
        <w:rPr>
          <w:w w:val="95"/>
        </w:rPr>
        <w:br w:type="column"/>
      </w: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3"/>
        <w:ind w:left="138" w:right="208" w:firstLine="844"/>
        <w:jc w:val="left"/>
      </w:pPr>
      <w:r>
        <w:rPr>
          <w:w w:val="95"/>
        </w:rPr>
        <w:br w:type="column"/>
      </w: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960" w:right="560"/>
          <w:cols w:num="4" w:equalWidth="0">
            <w:col w:w="5924" w:space="40"/>
            <w:col w:w="1378" w:space="40"/>
            <w:col w:w="1378" w:space="40"/>
            <w:col w:w="1590"/>
          </w:cols>
        </w:sectPr>
      </w:pPr>
    </w:p>
    <w:p>
      <w:pPr>
        <w:spacing w:line="240" w:lineRule="auto" w:before="4"/>
        <w:rPr>
          <w:rFonts w:ascii="Cambria" w:hAnsi="Cambria" w:cs="Cambria" w:eastAsia="Cambria"/>
          <w:sz w:val="10"/>
          <w:szCs w:val="10"/>
        </w:rPr>
      </w:pPr>
      <w:r>
        <w:rPr/>
        <w:pict>
          <v:group style="position:absolute;margin-left:53.381863pt;margin-top:52.963928pt;width:508.75pt;height:738.55pt;mso-position-horizontal-relative:page;mso-position-vertical-relative:page;z-index:-708808" coordorigin="1068,1059" coordsize="10175,14771">
            <v:group style="position:absolute;left:1078;top:1069;width:4486;height:841" coordorigin="1078,1069" coordsize="4486,841">
              <v:shape style="position:absolute;left:1078;top:1069;width:4486;height:841" coordorigin="1078,1069" coordsize="4486,841" path="m5563,1069l1078,1069,1078,1910,5563,1910,5563,1069xe" filled="true" fillcolor="#dedfe0" stroked="false">
                <v:path arrowok="t"/>
                <v:fill type="solid"/>
              </v:shape>
            </v:group>
            <v:group style="position:absolute;left:5563;top:1294;width:1418;height:616" coordorigin="5563,1294" coordsize="1418,616">
              <v:shape style="position:absolute;left:5563;top:1294;width:1418;height:616" coordorigin="5563,1294" coordsize="1418,616" path="m5563,1910l6980,1910,6980,1294,5563,1294,5563,1910xe" filled="true" fillcolor="#dedfe0" stroked="false">
                <v:path arrowok="t"/>
                <v:fill type="solid"/>
              </v:shape>
            </v:group>
            <v:group style="position:absolute;left:5563;top:1070;width:2835;height:224" coordorigin="5563,1070" coordsize="2835,224">
              <v:shape style="position:absolute;left:5563;top:1070;width:2835;height:224" coordorigin="5563,1070" coordsize="2835,224" path="m5563,1294l8398,1294,8398,1070,5563,1070,5563,1294xe" filled="true" fillcolor="#dedfe0" stroked="false">
                <v:path arrowok="t"/>
                <v:fill type="solid"/>
              </v:shape>
            </v:group>
            <v:group style="position:absolute;left:6980;top:1294;width:1418;height:616" coordorigin="6980,1294" coordsize="1418,616">
              <v:shape style="position:absolute;left:6980;top:1294;width:1418;height:616" coordorigin="6980,1294" coordsize="1418,616" path="m8398,1294l6980,1294,6980,1910,8398,1910,8398,1294xe" filled="true" fillcolor="#dedfe0" stroked="false">
                <v:path arrowok="t"/>
                <v:fill type="solid"/>
              </v:shape>
            </v:group>
            <v:group style="position:absolute;left:8398;top:1294;width:1418;height:616" coordorigin="8398,1294" coordsize="1418,616">
              <v:shape style="position:absolute;left:8398;top:1294;width:1418;height:616" coordorigin="8398,1294" coordsize="1418,616" path="m8398,1910l9815,1910,9815,1294,8398,1294,8398,1910xe" filled="true" fillcolor="#dedfe0" stroked="false">
                <v:path arrowok="t"/>
                <v:fill type="solid"/>
              </v:shape>
            </v:group>
            <v:group style="position:absolute;left:8398;top:1070;width:2835;height:224" coordorigin="8398,1070" coordsize="2835,224">
              <v:shape style="position:absolute;left:8398;top:1070;width:2835;height:224" coordorigin="8398,1070" coordsize="2835,224" path="m8398,1294l11232,1294,11232,1070,8398,1070,8398,1294xe" filled="true" fillcolor="#dedfe0" stroked="false">
                <v:path arrowok="t"/>
                <v:fill type="solid"/>
              </v:shape>
            </v:group>
            <v:group style="position:absolute;left:9815;top:1294;width:1418;height:616" coordorigin="9815,1294" coordsize="1418,616">
              <v:shape style="position:absolute;left:9815;top:1294;width:1418;height:616" coordorigin="9815,1294" coordsize="1418,616" path="m11232,1294l9815,1294,9815,1910,11232,1910,11232,1294xe" filled="true" fillcolor="#dedfe0" stroked="false">
                <v:path arrowok="t"/>
                <v:fill type="solid"/>
              </v:shape>
            </v:group>
            <v:group style="position:absolute;left:1078;top:1910;width:4486;height:416" coordorigin="1078,1910" coordsize="4486,416">
              <v:shape style="position:absolute;left:1078;top:1910;width:4486;height:416" coordorigin="1078,1910" coordsize="4486,416" path="m5563,1910l1078,1910,1078,2325,5563,2325,5563,1910xe" filled="true" fillcolor="#dedfe0" stroked="false">
                <v:path arrowok="t"/>
                <v:fill type="solid"/>
              </v:shape>
            </v:group>
            <v:group style="position:absolute;left:5563;top:1910;width:1418;height:416" coordorigin="5563,1910" coordsize="1418,416">
              <v:shape style="position:absolute;left:5563;top:1910;width:1418;height:416" coordorigin="5563,1910" coordsize="1418,416" path="m6980,1910l5563,1910,5563,2325,6980,2325,6980,1910xe" filled="true" fillcolor="#dedfe0" stroked="false">
                <v:path arrowok="t"/>
                <v:fill type="solid"/>
              </v:shape>
            </v:group>
            <v:group style="position:absolute;left:6980;top:1910;width:1418;height:416" coordorigin="6980,1910" coordsize="1418,416">
              <v:shape style="position:absolute;left:6980;top:1910;width:1418;height:416" coordorigin="6980,1910" coordsize="1418,416" path="m8398,1910l6980,1910,6980,2325,8398,2325,8398,1910xe" filled="true" fillcolor="#dedfe0" stroked="false">
                <v:path arrowok="t"/>
                <v:fill type="solid"/>
              </v:shape>
            </v:group>
            <v:group style="position:absolute;left:8398;top:1910;width:1418;height:416" coordorigin="8398,1910" coordsize="1418,416">
              <v:shape style="position:absolute;left:8398;top:1910;width:1418;height:416" coordorigin="8398,1910" coordsize="1418,416" path="m9815,1910l8398,1910,8398,2325,9815,2325,9815,1910xe" filled="true" fillcolor="#dedfe0" stroked="false">
                <v:path arrowok="t"/>
                <v:fill type="solid"/>
              </v:shape>
            </v:group>
            <v:group style="position:absolute;left:9815;top:1910;width:1418;height:416" coordorigin="9815,1910" coordsize="1418,416">
              <v:shape style="position:absolute;left:9815;top:1910;width:1418;height:416" coordorigin="9815,1910" coordsize="1418,416" path="m11232,1910l9815,1910,9815,2325,11232,2325,11232,1910xe" filled="true" fillcolor="#dedfe0" stroked="false">
                <v:path arrowok="t"/>
                <v:fill type="solid"/>
              </v:shape>
            </v:group>
            <v:group style="position:absolute;left:1078;top:2325;width:4486;height:416" coordorigin="1078,2325" coordsize="4486,416">
              <v:shape style="position:absolute;left:1078;top:2325;width:4486;height:416" coordorigin="1078,2325" coordsize="4486,416" path="m5563,2325l1078,2325,1078,2741,5563,2741,5563,2325xe" filled="true" fillcolor="#dedfe0" stroked="false">
                <v:path arrowok="t"/>
                <v:fill type="solid"/>
              </v:shape>
            </v:group>
            <v:group style="position:absolute;left:5563;top:2325;width:1418;height:416" coordorigin="5563,2325" coordsize="1418,416">
              <v:shape style="position:absolute;left:5563;top:2325;width:1418;height:416" coordorigin="5563,2325" coordsize="1418,416" path="m6980,2325l5563,2325,5563,2741,6980,2741,6980,2325xe" filled="true" fillcolor="#dedfe0" stroked="false">
                <v:path arrowok="t"/>
                <v:fill type="solid"/>
              </v:shape>
            </v:group>
            <v:group style="position:absolute;left:6980;top:2325;width:1418;height:416" coordorigin="6980,2325" coordsize="1418,416">
              <v:shape style="position:absolute;left:6980;top:2325;width:1418;height:416" coordorigin="6980,2325" coordsize="1418,416" path="m8398,2325l6980,2325,6980,2741,8398,2741,8398,2325xe" filled="true" fillcolor="#dedfe0" stroked="false">
                <v:path arrowok="t"/>
                <v:fill type="solid"/>
              </v:shape>
            </v:group>
            <v:group style="position:absolute;left:8398;top:2325;width:1418;height:416" coordorigin="8398,2325" coordsize="1418,416">
              <v:shape style="position:absolute;left:8398;top:2325;width:1418;height:416" coordorigin="8398,2325" coordsize="1418,416" path="m9815,2325l8398,2325,8398,2741,9815,2741,9815,2325xe" filled="true" fillcolor="#dedfe0" stroked="false">
                <v:path arrowok="t"/>
                <v:fill type="solid"/>
              </v:shape>
            </v:group>
            <v:group style="position:absolute;left:9815;top:2325;width:1418;height:416" coordorigin="9815,2325" coordsize="1418,416">
              <v:shape style="position:absolute;left:9815;top:2325;width:1418;height:416" coordorigin="9815,2325" coordsize="1418,416" path="m11232,2325l9815,2325,9815,2741,11232,2741,11232,2325xe" filled="true" fillcolor="#dedfe0" stroked="false">
                <v:path arrowok="t"/>
                <v:fill type="solid"/>
              </v:shape>
            </v:group>
            <v:group style="position:absolute;left:1078;top:2741;width:4486;height:416" coordorigin="1078,2741" coordsize="4486,416">
              <v:shape style="position:absolute;left:1078;top:2741;width:4486;height:416" coordorigin="1078,2741" coordsize="4486,416" path="m5563,2741l1078,2741,1078,3156,5563,3156,5563,2741xe" filled="true" fillcolor="#dedfe0" stroked="false">
                <v:path arrowok="t"/>
                <v:fill type="solid"/>
              </v:shape>
            </v:group>
            <v:group style="position:absolute;left:5563;top:2741;width:1418;height:416" coordorigin="5563,2741" coordsize="1418,416">
              <v:shape style="position:absolute;left:5563;top:2741;width:1418;height:416" coordorigin="5563,2741" coordsize="1418,416" path="m6980,2741l5563,2741,5563,3156,6980,3156,6980,2741xe" filled="true" fillcolor="#dedfe0" stroked="false">
                <v:path arrowok="t"/>
                <v:fill type="solid"/>
              </v:shape>
            </v:group>
            <v:group style="position:absolute;left:6980;top:2741;width:1418;height:416" coordorigin="6980,2741" coordsize="1418,416">
              <v:shape style="position:absolute;left:6980;top:2741;width:1418;height:416" coordorigin="6980,2741" coordsize="1418,416" path="m8398,2741l6980,2741,6980,3156,8398,3156,8398,2741xe" filled="true" fillcolor="#dedfe0" stroked="false">
                <v:path arrowok="t"/>
                <v:fill type="solid"/>
              </v:shape>
            </v:group>
            <v:group style="position:absolute;left:8398;top:2741;width:1418;height:416" coordorigin="8398,2741" coordsize="1418,416">
              <v:shape style="position:absolute;left:8398;top:2741;width:1418;height:416" coordorigin="8398,2741" coordsize="1418,416" path="m9815,2741l8398,2741,8398,3156,9815,3156,9815,2741xe" filled="true" fillcolor="#dedfe0" stroked="false">
                <v:path arrowok="t"/>
                <v:fill type="solid"/>
              </v:shape>
            </v:group>
            <v:group style="position:absolute;left:9815;top:2741;width:1418;height:416" coordorigin="9815,2741" coordsize="1418,416">
              <v:shape style="position:absolute;left:9815;top:2741;width:1418;height:416" coordorigin="9815,2741" coordsize="1418,416" path="m11232,2741l9815,2741,9815,3156,11232,3156,11232,2741xe" filled="true" fillcolor="#dedfe0" stroked="false">
                <v:path arrowok="t"/>
                <v:fill type="solid"/>
              </v:shape>
            </v:group>
            <v:group style="position:absolute;left:1078;top:3156;width:4486;height:1663" coordorigin="1078,3156" coordsize="4486,1663">
              <v:shape style="position:absolute;left:1078;top:3156;width:4486;height:1663" coordorigin="1078,3156" coordsize="4486,1663" path="m5563,3156l1078,3156,1078,4818,5563,4818,5563,3156xe" filled="true" fillcolor="#dedfe0" stroked="false">
                <v:path arrowok="t"/>
                <v:fill type="solid"/>
              </v:shape>
            </v:group>
            <v:group style="position:absolute;left:5563;top:3156;width:1418;height:1663" coordorigin="5563,3156" coordsize="1418,1663">
              <v:shape style="position:absolute;left:5563;top:3156;width:1418;height:1663" coordorigin="5563,3156" coordsize="1418,1663" path="m6980,3156l5563,3156,5563,4818,6980,4818,6980,3156xe" filled="true" fillcolor="#dedfe0" stroked="false">
                <v:path arrowok="t"/>
                <v:fill type="solid"/>
              </v:shape>
            </v:group>
            <v:group style="position:absolute;left:6980;top:3156;width:1418;height:1663" coordorigin="6980,3156" coordsize="1418,1663">
              <v:shape style="position:absolute;left:6980;top:3156;width:1418;height:1663" coordorigin="6980,3156" coordsize="1418,1663" path="m8398,3156l6980,3156,6980,4818,8398,4818,8398,3156xe" filled="true" fillcolor="#dedfe0" stroked="false">
                <v:path arrowok="t"/>
                <v:fill type="solid"/>
              </v:shape>
            </v:group>
            <v:group style="position:absolute;left:8398;top:3156;width:1418;height:1663" coordorigin="8398,3156" coordsize="1418,1663">
              <v:shape style="position:absolute;left:8398;top:3156;width:1418;height:1663" coordorigin="8398,3156" coordsize="1418,1663" path="m9815,3156l8398,3156,8398,4818,9815,4818,9815,3156xe" filled="true" fillcolor="#dedfe0" stroked="false">
                <v:path arrowok="t"/>
                <v:fill type="solid"/>
              </v:shape>
            </v:group>
            <v:group style="position:absolute;left:9815;top:3156;width:1418;height:1663" coordorigin="9815,3156" coordsize="1418,1663">
              <v:shape style="position:absolute;left:9815;top:3156;width:1418;height:1663" coordorigin="9815,3156" coordsize="1418,1663" path="m11232,3156l9815,3156,9815,4818,11232,4818,11232,3156xe" filled="true" fillcolor="#dedfe0" stroked="false">
                <v:path arrowok="t"/>
                <v:fill type="solid"/>
              </v:shape>
            </v:group>
            <v:group style="position:absolute;left:1078;top:4818;width:4486;height:416" coordorigin="1078,4818" coordsize="4486,416">
              <v:shape style="position:absolute;left:1078;top:4818;width:4486;height:416" coordorigin="1078,4818" coordsize="4486,416" path="m5563,4818l1078,4818,1078,5234,5563,5234,5563,4818xe" filled="true" fillcolor="#dedfe0" stroked="false">
                <v:path arrowok="t"/>
                <v:fill type="solid"/>
              </v:shape>
            </v:group>
            <v:group style="position:absolute;left:5563;top:4818;width:1418;height:416" coordorigin="5563,4818" coordsize="1418,416">
              <v:shape style="position:absolute;left:5563;top:4818;width:1418;height:416" coordorigin="5563,4818" coordsize="1418,416" path="m6980,4818l5563,4818,5563,5234,6980,5234,6980,4818xe" filled="true" fillcolor="#dedfe0" stroked="false">
                <v:path arrowok="t"/>
                <v:fill type="solid"/>
              </v:shape>
            </v:group>
            <v:group style="position:absolute;left:6980;top:4818;width:1418;height:416" coordorigin="6980,4818" coordsize="1418,416">
              <v:shape style="position:absolute;left:6980;top:4818;width:1418;height:416" coordorigin="6980,4818" coordsize="1418,416" path="m8398,4818l6980,4818,6980,5234,8398,5234,8398,4818xe" filled="true" fillcolor="#dedfe0" stroked="false">
                <v:path arrowok="t"/>
                <v:fill type="solid"/>
              </v:shape>
            </v:group>
            <v:group style="position:absolute;left:8398;top:4818;width:1418;height:416" coordorigin="8398,4818" coordsize="1418,416">
              <v:shape style="position:absolute;left:8398;top:4818;width:1418;height:416" coordorigin="8398,4818" coordsize="1418,416" path="m9815,4818l8398,4818,8398,5234,9815,5234,9815,4818xe" filled="true" fillcolor="#dedfe0" stroked="false">
                <v:path arrowok="t"/>
                <v:fill type="solid"/>
              </v:shape>
            </v:group>
            <v:group style="position:absolute;left:9815;top:4818;width:1418;height:416" coordorigin="9815,4818" coordsize="1418,416">
              <v:shape style="position:absolute;left:9815;top:4818;width:1418;height:416" coordorigin="9815,4818" coordsize="1418,416" path="m11232,4818l9815,4818,9815,5234,11232,5234,11232,4818xe" filled="true" fillcolor="#dedfe0" stroked="false">
                <v:path arrowok="t"/>
                <v:fill type="solid"/>
              </v:shape>
            </v:group>
            <v:group style="position:absolute;left:1078;top:5234;width:4486;height:416" coordorigin="1078,5234" coordsize="4486,416">
              <v:shape style="position:absolute;left:1078;top:5234;width:4486;height:416" coordorigin="1078,5234" coordsize="4486,416" path="m5563,5234l1078,5234,1078,5649,5563,5649,5563,5234xe" filled="true" fillcolor="#dedfe0" stroked="false">
                <v:path arrowok="t"/>
                <v:fill type="solid"/>
              </v:shape>
            </v:group>
            <v:group style="position:absolute;left:1078;top:5649;width:4486;height:416" coordorigin="1078,5649" coordsize="4486,416">
              <v:shape style="position:absolute;left:1078;top:5649;width:4486;height:416" coordorigin="1078,5649" coordsize="4486,416" path="m5563,5649l1078,5649,1078,6065,5563,6065,5563,5649xe" filled="true" fillcolor="#dedfe0" stroked="false">
                <v:path arrowok="t"/>
                <v:fill type="solid"/>
              </v:shape>
            </v:group>
            <v:group style="position:absolute;left:1078;top:6065;width:4486;height:624" coordorigin="1078,6065" coordsize="4486,624">
              <v:shape style="position:absolute;left:1078;top:6065;width:4486;height:624" coordorigin="1078,6065" coordsize="4486,624" path="m5563,6065l1078,6065,1078,6688,5563,6688,5563,6065xe" filled="true" fillcolor="#dedfe0" stroked="false">
                <v:path arrowok="t"/>
                <v:fill type="solid"/>
              </v:shape>
            </v:group>
            <v:group style="position:absolute;left:1078;top:6688;width:4486;height:416" coordorigin="1078,6688" coordsize="4486,416">
              <v:shape style="position:absolute;left:1078;top:6688;width:4486;height:416" coordorigin="1078,6688" coordsize="4486,416" path="m5563,6688l1078,6688,1078,7104,5563,7104,5563,6688xe" filled="true" fillcolor="#dedfe0" stroked="false">
                <v:path arrowok="t"/>
                <v:fill type="solid"/>
              </v:shape>
            </v:group>
            <v:group style="position:absolute;left:1078;top:7104;width:4486;height:416" coordorigin="1078,7104" coordsize="4486,416">
              <v:shape style="position:absolute;left:1078;top:7104;width:4486;height:416" coordorigin="1078,7104" coordsize="4486,416" path="m5563,7104l1078,7104,1078,7519,5563,7519,5563,7104xe" filled="true" fillcolor="#dedfe0" stroked="false">
                <v:path arrowok="t"/>
                <v:fill type="solid"/>
              </v:shape>
            </v:group>
            <v:group style="position:absolute;left:1078;top:7519;width:4486;height:416" coordorigin="1078,7519" coordsize="4486,416">
              <v:shape style="position:absolute;left:1078;top:7519;width:4486;height:416" coordorigin="1078,7519" coordsize="4486,416" path="m5563,7519l1078,7519,1078,7935,5563,7935,5563,7519xe" filled="true" fillcolor="#dedfe0" stroked="false">
                <v:path arrowok="t"/>
                <v:fill type="solid"/>
              </v:shape>
            </v:group>
            <v:group style="position:absolute;left:5563;top:7519;width:1418;height:416" coordorigin="5563,7519" coordsize="1418,416">
              <v:shape style="position:absolute;left:5563;top:7519;width:1418;height:416" coordorigin="5563,7519" coordsize="1418,416" path="m6980,7519l5563,7519,5563,7935,6980,7935,6980,7519xe" filled="true" fillcolor="#dedfe0" stroked="false">
                <v:path arrowok="t"/>
                <v:fill type="solid"/>
              </v:shape>
            </v:group>
            <v:group style="position:absolute;left:6980;top:7519;width:1418;height:416" coordorigin="6980,7519" coordsize="1418,416">
              <v:shape style="position:absolute;left:6980;top:7519;width:1418;height:416" coordorigin="6980,7519" coordsize="1418,416" path="m8398,7519l6980,7519,6980,7935,8398,7935,8398,7519xe" filled="true" fillcolor="#dedfe0" stroked="false">
                <v:path arrowok="t"/>
                <v:fill type="solid"/>
              </v:shape>
            </v:group>
            <v:group style="position:absolute;left:8398;top:7519;width:1418;height:416" coordorigin="8398,7519" coordsize="1418,416">
              <v:shape style="position:absolute;left:8398;top:7519;width:1418;height:416" coordorigin="8398,7519" coordsize="1418,416" path="m9815,7519l8398,7519,8398,7935,9815,7935,9815,7519xe" filled="true" fillcolor="#dedfe0" stroked="false">
                <v:path arrowok="t"/>
                <v:fill type="solid"/>
              </v:shape>
            </v:group>
            <v:group style="position:absolute;left:9815;top:7519;width:1418;height:416" coordorigin="9815,7519" coordsize="1418,416">
              <v:shape style="position:absolute;left:9815;top:7519;width:1418;height:416" coordorigin="9815,7519" coordsize="1418,416" path="m11232,7519l9815,7519,9815,7935,11232,7935,11232,7519xe" filled="true" fillcolor="#dedfe0" stroked="false">
                <v:path arrowok="t"/>
                <v:fill type="solid"/>
              </v:shape>
            </v:group>
            <v:group style="position:absolute;left:1078;top:7935;width:4486;height:208" coordorigin="1078,7935" coordsize="4486,208">
              <v:shape style="position:absolute;left:1078;top:7935;width:4486;height:208" coordorigin="1078,7935" coordsize="4486,208" path="m5563,7935l1078,7935,1078,8143,5563,8143,5563,7935xe" filled="true" fillcolor="#dedfe0" stroked="false">
                <v:path arrowok="t"/>
                <v:fill type="solid"/>
              </v:shape>
            </v:group>
            <v:group style="position:absolute;left:5563;top:7935;width:1418;height:208" coordorigin="5563,7935" coordsize="1418,208">
              <v:shape style="position:absolute;left:5563;top:7935;width:1418;height:208" coordorigin="5563,7935" coordsize="1418,208" path="m6980,7935l5563,7935,5563,8143,6980,8143,6980,7935xe" filled="true" fillcolor="#dedfe0" stroked="false">
                <v:path arrowok="t"/>
                <v:fill type="solid"/>
              </v:shape>
            </v:group>
            <v:group style="position:absolute;left:6980;top:7935;width:1418;height:208" coordorigin="6980,7935" coordsize="1418,208">
              <v:shape style="position:absolute;left:6980;top:7935;width:1418;height:208" coordorigin="6980,7935" coordsize="1418,208" path="m8398,7935l6980,7935,6980,8143,8398,8143,8398,7935xe" filled="true" fillcolor="#dedfe0" stroked="false">
                <v:path arrowok="t"/>
                <v:fill type="solid"/>
              </v:shape>
            </v:group>
            <v:group style="position:absolute;left:8398;top:7935;width:1418;height:208" coordorigin="8398,7935" coordsize="1418,208">
              <v:shape style="position:absolute;left:8398;top:7935;width:1418;height:208" coordorigin="8398,7935" coordsize="1418,208" path="m9815,7935l8398,7935,8398,8143,9815,8143,9815,7935xe" filled="true" fillcolor="#dedfe0" stroked="false">
                <v:path arrowok="t"/>
                <v:fill type="solid"/>
              </v:shape>
            </v:group>
            <v:group style="position:absolute;left:9815;top:7935;width:1418;height:208" coordorigin="9815,7935" coordsize="1418,208">
              <v:shape style="position:absolute;left:9815;top:7935;width:1418;height:208" coordorigin="9815,7935" coordsize="1418,208" path="m11232,7935l9815,7935,9815,8143,11232,8143,11232,7935xe" filled="true" fillcolor="#dedfe0" stroked="false">
                <v:path arrowok="t"/>
                <v:fill type="solid"/>
              </v:shape>
            </v:group>
            <v:group style="position:absolute;left:1078;top:8143;width:4486;height:208" coordorigin="1078,8143" coordsize="4486,208">
              <v:shape style="position:absolute;left:1078;top:8143;width:4486;height:208" coordorigin="1078,8143" coordsize="4486,208" path="m5563,8143l1078,8143,1078,8350,5563,8350,5563,8143xe" filled="true" fillcolor="#dedfe0" stroked="false">
                <v:path arrowok="t"/>
                <v:fill type="solid"/>
              </v:shape>
            </v:group>
            <v:group style="position:absolute;left:5563;top:8143;width:1418;height:208" coordorigin="5563,8143" coordsize="1418,208">
              <v:shape style="position:absolute;left:5563;top:8143;width:1418;height:208" coordorigin="5563,8143" coordsize="1418,208" path="m6980,8143l5563,8143,5563,8350,6980,8350,6980,8143xe" filled="true" fillcolor="#dedfe0" stroked="false">
                <v:path arrowok="t"/>
                <v:fill type="solid"/>
              </v:shape>
            </v:group>
            <v:group style="position:absolute;left:6980;top:8143;width:1418;height:208" coordorigin="6980,8143" coordsize="1418,208">
              <v:shape style="position:absolute;left:6980;top:8143;width:1418;height:208" coordorigin="6980,8143" coordsize="1418,208" path="m8398,8143l6980,8143,6980,8350,8398,8350,8398,8143xe" filled="true" fillcolor="#dedfe0" stroked="false">
                <v:path arrowok="t"/>
                <v:fill type="solid"/>
              </v:shape>
            </v:group>
            <v:group style="position:absolute;left:8398;top:8143;width:1418;height:208" coordorigin="8398,8143" coordsize="1418,208">
              <v:shape style="position:absolute;left:8398;top:8143;width:1418;height:208" coordorigin="8398,8143" coordsize="1418,208" path="m9815,8143l8398,8143,8398,8350,9815,8350,9815,8143xe" filled="true" fillcolor="#dedfe0" stroked="false">
                <v:path arrowok="t"/>
                <v:fill type="solid"/>
              </v:shape>
            </v:group>
            <v:group style="position:absolute;left:9815;top:8143;width:1418;height:208" coordorigin="9815,8143" coordsize="1418,208">
              <v:shape style="position:absolute;left:9815;top:8143;width:1418;height:208" coordorigin="9815,8143" coordsize="1418,208" path="m11232,8143l9815,8143,9815,8350,11232,8350,11232,8143xe" filled="true" fillcolor="#dedfe0" stroked="false">
                <v:path arrowok="t"/>
                <v:fill type="solid"/>
              </v:shape>
            </v:group>
            <v:group style="position:absolute;left:1078;top:8350;width:4486;height:208" coordorigin="1078,8350" coordsize="4486,208">
              <v:shape style="position:absolute;left:1078;top:8350;width:4486;height:208" coordorigin="1078,8350" coordsize="4486,208" path="m5563,8350l1078,8350,1078,8558,5563,8558,5563,8350xe" filled="true" fillcolor="#dedfe0" stroked="false">
                <v:path arrowok="t"/>
                <v:fill type="solid"/>
              </v:shape>
            </v:group>
            <v:group style="position:absolute;left:5563;top:8350;width:1418;height:208" coordorigin="5563,8350" coordsize="1418,208">
              <v:shape style="position:absolute;left:5563;top:8350;width:1418;height:208" coordorigin="5563,8350" coordsize="1418,208" path="m6980,8350l5563,8350,5563,8558,6980,8558,6980,8350xe" filled="true" fillcolor="#dedfe0" stroked="false">
                <v:path arrowok="t"/>
                <v:fill type="solid"/>
              </v:shape>
            </v:group>
            <v:group style="position:absolute;left:6980;top:8350;width:1418;height:208" coordorigin="6980,8350" coordsize="1418,208">
              <v:shape style="position:absolute;left:6980;top:8350;width:1418;height:208" coordorigin="6980,8350" coordsize="1418,208" path="m8398,8350l6980,8350,6980,8558,8398,8558,8398,8350xe" filled="true" fillcolor="#dedfe0" stroked="false">
                <v:path arrowok="t"/>
                <v:fill type="solid"/>
              </v:shape>
            </v:group>
            <v:group style="position:absolute;left:8398;top:8350;width:1418;height:208" coordorigin="8398,8350" coordsize="1418,208">
              <v:shape style="position:absolute;left:8398;top:8350;width:1418;height:208" coordorigin="8398,8350" coordsize="1418,208" path="m9815,8350l8398,8350,8398,8558,9815,8558,9815,8350xe" filled="true" fillcolor="#dedfe0" stroked="false">
                <v:path arrowok="t"/>
                <v:fill type="solid"/>
              </v:shape>
            </v:group>
            <v:group style="position:absolute;left:9815;top:8350;width:1418;height:208" coordorigin="9815,8350" coordsize="1418,208">
              <v:shape style="position:absolute;left:9815;top:8350;width:1418;height:208" coordorigin="9815,8350" coordsize="1418,208" path="m11232,8350l9815,8350,9815,8558,11232,8558,11232,8350xe" filled="true" fillcolor="#dedfe0" stroked="false">
                <v:path arrowok="t"/>
                <v:fill type="solid"/>
              </v:shape>
            </v:group>
            <v:group style="position:absolute;left:1078;top:8558;width:4486;height:208" coordorigin="1078,8558" coordsize="4486,208">
              <v:shape style="position:absolute;left:1078;top:8558;width:4486;height:208" coordorigin="1078,8558" coordsize="4486,208" path="m5563,8558l1078,8558,1078,8766,5563,8766,5563,8558xe" filled="true" fillcolor="#dedfe0" stroked="false">
                <v:path arrowok="t"/>
                <v:fill type="solid"/>
              </v:shape>
            </v:group>
            <v:group style="position:absolute;left:5563;top:8558;width:1418;height:208" coordorigin="5563,8558" coordsize="1418,208">
              <v:shape style="position:absolute;left:5563;top:8558;width:1418;height:208" coordorigin="5563,8558" coordsize="1418,208" path="m6980,8558l5563,8558,5563,8766,6980,8766,6980,8558xe" filled="true" fillcolor="#dedfe0" stroked="false">
                <v:path arrowok="t"/>
                <v:fill type="solid"/>
              </v:shape>
            </v:group>
            <v:group style="position:absolute;left:6980;top:8558;width:1418;height:208" coordorigin="6980,8558" coordsize="1418,208">
              <v:shape style="position:absolute;left:6980;top:8558;width:1418;height:208" coordorigin="6980,8558" coordsize="1418,208" path="m8398,8558l6980,8558,6980,8766,8398,8766,8398,8558xe" filled="true" fillcolor="#dedfe0" stroked="false">
                <v:path arrowok="t"/>
                <v:fill type="solid"/>
              </v:shape>
            </v:group>
            <v:group style="position:absolute;left:8398;top:8558;width:1418;height:208" coordorigin="8398,8558" coordsize="1418,208">
              <v:shape style="position:absolute;left:8398;top:8558;width:1418;height:208" coordorigin="8398,8558" coordsize="1418,208" path="m9815,8558l8398,8558,8398,8766,9815,8766,9815,8558xe" filled="true" fillcolor="#dedfe0" stroked="false">
                <v:path arrowok="t"/>
                <v:fill type="solid"/>
              </v:shape>
            </v:group>
            <v:group style="position:absolute;left:9815;top:8558;width:1418;height:208" coordorigin="9815,8558" coordsize="1418,208">
              <v:shape style="position:absolute;left:9815;top:8558;width:1418;height:208" coordorigin="9815,8558" coordsize="1418,208" path="m11232,8558l9815,8558,9815,8766,11232,8766,11232,8558xe" filled="true" fillcolor="#dedfe0" stroked="false">
                <v:path arrowok="t"/>
                <v:fill type="solid"/>
              </v:shape>
            </v:group>
            <v:group style="position:absolute;left:1078;top:8766;width:4486;height:416" coordorigin="1078,8766" coordsize="4486,416">
              <v:shape style="position:absolute;left:1078;top:8766;width:4486;height:416" coordorigin="1078,8766" coordsize="4486,416" path="m5563,8766l1078,8766,1078,9182,5563,9182,5563,8766xe" filled="true" fillcolor="#dedfe0" stroked="false">
                <v:path arrowok="t"/>
                <v:fill type="solid"/>
              </v:shape>
            </v:group>
            <v:group style="position:absolute;left:5563;top:8766;width:1418;height:416" coordorigin="5563,8766" coordsize="1418,416">
              <v:shape style="position:absolute;left:5563;top:8766;width:1418;height:416" coordorigin="5563,8766" coordsize="1418,416" path="m6980,8766l5563,8766,5563,9182,6980,9182,6980,8766xe" filled="true" fillcolor="#dedfe0" stroked="false">
                <v:path arrowok="t"/>
                <v:fill type="solid"/>
              </v:shape>
            </v:group>
            <v:group style="position:absolute;left:6980;top:8766;width:1418;height:416" coordorigin="6980,8766" coordsize="1418,416">
              <v:shape style="position:absolute;left:6980;top:8766;width:1418;height:416" coordorigin="6980,8766" coordsize="1418,416" path="m8398,8766l6980,8766,6980,9182,8398,9182,8398,8766xe" filled="true" fillcolor="#dedfe0" stroked="false">
                <v:path arrowok="t"/>
                <v:fill type="solid"/>
              </v:shape>
            </v:group>
            <v:group style="position:absolute;left:8398;top:8766;width:1418;height:416" coordorigin="8398,8766" coordsize="1418,416">
              <v:shape style="position:absolute;left:8398;top:8766;width:1418;height:416" coordorigin="8398,8766" coordsize="1418,416" path="m9815,8766l8398,8766,8398,9182,9815,9182,9815,8766xe" filled="true" fillcolor="#dedfe0" stroked="false">
                <v:path arrowok="t"/>
                <v:fill type="solid"/>
              </v:shape>
            </v:group>
            <v:group style="position:absolute;left:9815;top:8766;width:1418;height:416" coordorigin="9815,8766" coordsize="1418,416">
              <v:shape style="position:absolute;left:9815;top:8766;width:1418;height:416" coordorigin="9815,8766" coordsize="1418,416" path="m11232,8766l9815,8766,9815,9182,11232,9182,11232,8766xe" filled="true" fillcolor="#dedfe0" stroked="false">
                <v:path arrowok="t"/>
                <v:fill type="solid"/>
              </v:shape>
            </v:group>
            <v:group style="position:absolute;left:1078;top:9182;width:4486;height:416" coordorigin="1078,9182" coordsize="4486,416">
              <v:shape style="position:absolute;left:1078;top:9182;width:4486;height:416" coordorigin="1078,9182" coordsize="4486,416" path="m5563,9182l1078,9182,1078,9597,5563,9597,5563,9182xe" filled="true" fillcolor="#dedfe0" stroked="false">
                <v:path arrowok="t"/>
                <v:fill type="solid"/>
              </v:shape>
            </v:group>
            <v:group style="position:absolute;left:5563;top:9182;width:1418;height:416" coordorigin="5563,9182" coordsize="1418,416">
              <v:shape style="position:absolute;left:5563;top:9182;width:1418;height:416" coordorigin="5563,9182" coordsize="1418,416" path="m6980,9182l5563,9182,5563,9597,6980,9597,6980,9182xe" filled="true" fillcolor="#dedfe0" stroked="false">
                <v:path arrowok="t"/>
                <v:fill type="solid"/>
              </v:shape>
            </v:group>
            <v:group style="position:absolute;left:6980;top:9182;width:1418;height:416" coordorigin="6980,9182" coordsize="1418,416">
              <v:shape style="position:absolute;left:6980;top:9182;width:1418;height:416" coordorigin="6980,9182" coordsize="1418,416" path="m8398,9182l6980,9182,6980,9597,8398,9597,8398,9182xe" filled="true" fillcolor="#dedfe0" stroked="false">
                <v:path arrowok="t"/>
                <v:fill type="solid"/>
              </v:shape>
            </v:group>
            <v:group style="position:absolute;left:8398;top:9182;width:1418;height:416" coordorigin="8398,9182" coordsize="1418,416">
              <v:shape style="position:absolute;left:8398;top:9182;width:1418;height:416" coordorigin="8398,9182" coordsize="1418,416" path="m9815,9182l8398,9182,8398,9597,9815,9597,9815,9182xe" filled="true" fillcolor="#dedfe0" stroked="false">
                <v:path arrowok="t"/>
                <v:fill type="solid"/>
              </v:shape>
            </v:group>
            <v:group style="position:absolute;left:9815;top:9182;width:1418;height:416" coordorigin="9815,9182" coordsize="1418,416">
              <v:shape style="position:absolute;left:9815;top:9182;width:1418;height:416" coordorigin="9815,9182" coordsize="1418,416" path="m11232,9182l9815,9182,9815,9597,11232,9597,11232,9182xe" filled="true" fillcolor="#dedfe0" stroked="false">
                <v:path arrowok="t"/>
                <v:fill type="solid"/>
              </v:shape>
            </v:group>
            <v:group style="position:absolute;left:1078;top:9597;width:4486;height:416" coordorigin="1078,9597" coordsize="4486,416">
              <v:shape style="position:absolute;left:1078;top:9597;width:4486;height:416" coordorigin="1078,9597" coordsize="4486,416" path="m5563,9597l1078,9597,1078,10013,5563,10013,5563,9597xe" filled="true" fillcolor="#dedfe0" stroked="false">
                <v:path arrowok="t"/>
                <v:fill type="solid"/>
              </v:shape>
            </v:group>
            <v:group style="position:absolute;left:5563;top:9597;width:1418;height:416" coordorigin="5563,9597" coordsize="1418,416">
              <v:shape style="position:absolute;left:5563;top:9597;width:1418;height:416" coordorigin="5563,9597" coordsize="1418,416" path="m6980,9597l5563,9597,5563,10013,6980,10013,6980,9597xe" filled="true" fillcolor="#dedfe0" stroked="false">
                <v:path arrowok="t"/>
                <v:fill type="solid"/>
              </v:shape>
            </v:group>
            <v:group style="position:absolute;left:6980;top:9597;width:1418;height:416" coordorigin="6980,9597" coordsize="1418,416">
              <v:shape style="position:absolute;left:6980;top:9597;width:1418;height:416" coordorigin="6980,9597" coordsize="1418,416" path="m8398,9597l6980,9597,6980,10013,8398,10013,8398,9597xe" filled="true" fillcolor="#dedfe0" stroked="false">
                <v:path arrowok="t"/>
                <v:fill type="solid"/>
              </v:shape>
            </v:group>
            <v:group style="position:absolute;left:8398;top:9597;width:1418;height:416" coordorigin="8398,9597" coordsize="1418,416">
              <v:shape style="position:absolute;left:8398;top:9597;width:1418;height:416" coordorigin="8398,9597" coordsize="1418,416" path="m9815,9597l8398,9597,8398,10013,9815,10013,9815,9597xe" filled="true" fillcolor="#dedfe0" stroked="false">
                <v:path arrowok="t"/>
                <v:fill type="solid"/>
              </v:shape>
            </v:group>
            <v:group style="position:absolute;left:9815;top:9597;width:1418;height:416" coordorigin="9815,9597" coordsize="1418,416">
              <v:shape style="position:absolute;left:9815;top:9597;width:1418;height:416" coordorigin="9815,9597" coordsize="1418,416" path="m11232,9597l9815,9597,9815,10013,11232,10013,11232,9597xe" filled="true" fillcolor="#dedfe0" stroked="false">
                <v:path arrowok="t"/>
                <v:fill type="solid"/>
              </v:shape>
            </v:group>
            <v:group style="position:absolute;left:1078;top:10013;width:4486;height:208" coordorigin="1078,10013" coordsize="4486,208">
              <v:shape style="position:absolute;left:1078;top:10013;width:4486;height:208" coordorigin="1078,10013" coordsize="4486,208" path="m5563,10013l1078,10013,1078,10220,5563,10220,5563,10013xe" filled="true" fillcolor="#dedfe0" stroked="false">
                <v:path arrowok="t"/>
                <v:fill type="solid"/>
              </v:shape>
            </v:group>
            <v:group style="position:absolute;left:5563;top:10013;width:1418;height:208" coordorigin="5563,10013" coordsize="1418,208">
              <v:shape style="position:absolute;left:5563;top:10013;width:1418;height:208" coordorigin="5563,10013" coordsize="1418,208" path="m6980,10013l5563,10013,5563,10220,6980,10220,6980,10013xe" filled="true" fillcolor="#dedfe0" stroked="false">
                <v:path arrowok="t"/>
                <v:fill type="solid"/>
              </v:shape>
            </v:group>
            <v:group style="position:absolute;left:6980;top:10013;width:1418;height:208" coordorigin="6980,10013" coordsize="1418,208">
              <v:shape style="position:absolute;left:6980;top:10013;width:1418;height:208" coordorigin="6980,10013" coordsize="1418,208" path="m8398,10013l6980,10013,6980,10220,8398,10220,8398,10013xe" filled="true" fillcolor="#dedfe0" stroked="false">
                <v:path arrowok="t"/>
                <v:fill type="solid"/>
              </v:shape>
            </v:group>
            <v:group style="position:absolute;left:8398;top:10013;width:1418;height:208" coordorigin="8398,10013" coordsize="1418,208">
              <v:shape style="position:absolute;left:8398;top:10013;width:1418;height:208" coordorigin="8398,10013" coordsize="1418,208" path="m9815,10013l8398,10013,8398,10220,9815,10220,9815,10013xe" filled="true" fillcolor="#dedfe0" stroked="false">
                <v:path arrowok="t"/>
                <v:fill type="solid"/>
              </v:shape>
            </v:group>
            <v:group style="position:absolute;left:9815;top:10013;width:1418;height:208" coordorigin="9815,10013" coordsize="1418,208">
              <v:shape style="position:absolute;left:9815;top:10013;width:1418;height:208" coordorigin="9815,10013" coordsize="1418,208" path="m11232,10013l9815,10013,9815,10220,11232,10220,11232,10013xe" filled="true" fillcolor="#dedfe0" stroked="false">
                <v:path arrowok="t"/>
                <v:fill type="solid"/>
              </v:shape>
            </v:group>
            <v:group style="position:absolute;left:1078;top:10220;width:4486;height:208" coordorigin="1078,10220" coordsize="4486,208">
              <v:shape style="position:absolute;left:1078;top:10220;width:4486;height:208" coordorigin="1078,10220" coordsize="4486,208" path="m5563,10220l1078,10220,1078,10428,5563,10428,5563,10220xe" filled="true" fillcolor="#dedfe0" stroked="false">
                <v:path arrowok="t"/>
                <v:fill type="solid"/>
              </v:shape>
            </v:group>
            <v:group style="position:absolute;left:5563;top:10220;width:1418;height:208" coordorigin="5563,10220" coordsize="1418,208">
              <v:shape style="position:absolute;left:5563;top:10220;width:1418;height:208" coordorigin="5563,10220" coordsize="1418,208" path="m6980,10220l5563,10220,5563,10428,6980,10428,6980,10220xe" filled="true" fillcolor="#dedfe0" stroked="false">
                <v:path arrowok="t"/>
                <v:fill type="solid"/>
              </v:shape>
            </v:group>
            <v:group style="position:absolute;left:6980;top:10220;width:1418;height:208" coordorigin="6980,10220" coordsize="1418,208">
              <v:shape style="position:absolute;left:6980;top:10220;width:1418;height:208" coordorigin="6980,10220" coordsize="1418,208" path="m8398,10220l6980,10220,6980,10428,8398,10428,8398,10220xe" filled="true" fillcolor="#dedfe0" stroked="false">
                <v:path arrowok="t"/>
                <v:fill type="solid"/>
              </v:shape>
            </v:group>
            <v:group style="position:absolute;left:8398;top:10220;width:1418;height:208" coordorigin="8398,10220" coordsize="1418,208">
              <v:shape style="position:absolute;left:8398;top:10220;width:1418;height:208" coordorigin="8398,10220" coordsize="1418,208" path="m9815,10220l8398,10220,8398,10428,9815,10428,9815,10220xe" filled="true" fillcolor="#dedfe0" stroked="false">
                <v:path arrowok="t"/>
                <v:fill type="solid"/>
              </v:shape>
            </v:group>
            <v:group style="position:absolute;left:9815;top:10220;width:1418;height:208" coordorigin="9815,10220" coordsize="1418,208">
              <v:shape style="position:absolute;left:9815;top:10220;width:1418;height:208" coordorigin="9815,10220" coordsize="1418,208" path="m11232,10220l9815,10220,9815,10428,11232,10428,11232,10220xe" filled="true" fillcolor="#dedfe0" stroked="false">
                <v:path arrowok="t"/>
                <v:fill type="solid"/>
              </v:shape>
            </v:group>
            <v:group style="position:absolute;left:1078;top:10428;width:4486;height:416" coordorigin="1078,10428" coordsize="4486,416">
              <v:shape style="position:absolute;left:1078;top:10428;width:4486;height:416" coordorigin="1078,10428" coordsize="4486,416" path="m5563,10428l1078,10428,1078,10844,5563,10844,5563,10428xe" filled="true" fillcolor="#dedfe0" stroked="false">
                <v:path arrowok="t"/>
                <v:fill type="solid"/>
              </v:shape>
            </v:group>
            <v:group style="position:absolute;left:5563;top:10428;width:1418;height:416" coordorigin="5563,10428" coordsize="1418,416">
              <v:shape style="position:absolute;left:5563;top:10428;width:1418;height:416" coordorigin="5563,10428" coordsize="1418,416" path="m6980,10428l5563,10428,5563,10844,6980,10844,6980,10428xe" filled="true" fillcolor="#dedfe0" stroked="false">
                <v:path arrowok="t"/>
                <v:fill type="solid"/>
              </v:shape>
            </v:group>
            <v:group style="position:absolute;left:6980;top:10428;width:1418;height:416" coordorigin="6980,10428" coordsize="1418,416">
              <v:shape style="position:absolute;left:6980;top:10428;width:1418;height:416" coordorigin="6980,10428" coordsize="1418,416" path="m8398,10428l6980,10428,6980,10844,8398,10844,8398,10428xe" filled="true" fillcolor="#dedfe0" stroked="false">
                <v:path arrowok="t"/>
                <v:fill type="solid"/>
              </v:shape>
            </v:group>
            <v:group style="position:absolute;left:8398;top:10428;width:1418;height:416" coordorigin="8398,10428" coordsize="1418,416">
              <v:shape style="position:absolute;left:8398;top:10428;width:1418;height:416" coordorigin="8398,10428" coordsize="1418,416" path="m9815,10428l8398,10428,8398,10844,9815,10844,9815,10428xe" filled="true" fillcolor="#dedfe0" stroked="false">
                <v:path arrowok="t"/>
                <v:fill type="solid"/>
              </v:shape>
            </v:group>
            <v:group style="position:absolute;left:9815;top:10428;width:1418;height:416" coordorigin="9815,10428" coordsize="1418,416">
              <v:shape style="position:absolute;left:9815;top:10428;width:1418;height:416" coordorigin="9815,10428" coordsize="1418,416" path="m11232,10428l9815,10428,9815,10844,11232,10844,11232,10428xe" filled="true" fillcolor="#dedfe0" stroked="false">
                <v:path arrowok="t"/>
                <v:fill type="solid"/>
              </v:shape>
            </v:group>
            <v:group style="position:absolute;left:1078;top:10844;width:4486;height:416" coordorigin="1078,10844" coordsize="4486,416">
              <v:shape style="position:absolute;left:1078;top:10844;width:4486;height:416" coordorigin="1078,10844" coordsize="4486,416" path="m5563,10844l1078,10844,1078,11259,5563,11259,5563,10844xe" filled="true" fillcolor="#dedfe0" stroked="false">
                <v:path arrowok="t"/>
                <v:fill type="solid"/>
              </v:shape>
            </v:group>
            <v:group style="position:absolute;left:5563;top:10844;width:1418;height:416" coordorigin="5563,10844" coordsize="1418,416">
              <v:shape style="position:absolute;left:5563;top:10844;width:1418;height:416" coordorigin="5563,10844" coordsize="1418,416" path="m6980,10844l5563,10844,5563,11259,6980,11259,6980,10844xe" filled="true" fillcolor="#dedfe0" stroked="false">
                <v:path arrowok="t"/>
                <v:fill type="solid"/>
              </v:shape>
            </v:group>
            <v:group style="position:absolute;left:6980;top:10844;width:1418;height:416" coordorigin="6980,10844" coordsize="1418,416">
              <v:shape style="position:absolute;left:6980;top:10844;width:1418;height:416" coordorigin="6980,10844" coordsize="1418,416" path="m8398,10844l6980,10844,6980,11259,8398,11259,8398,10844xe" filled="true" fillcolor="#dedfe0" stroked="false">
                <v:path arrowok="t"/>
                <v:fill type="solid"/>
              </v:shape>
            </v:group>
            <v:group style="position:absolute;left:8398;top:10844;width:1418;height:416" coordorigin="8398,10844" coordsize="1418,416">
              <v:shape style="position:absolute;left:8398;top:10844;width:1418;height:416" coordorigin="8398,10844" coordsize="1418,416" path="m9815,10844l8398,10844,8398,11259,9815,11259,9815,10844xe" filled="true" fillcolor="#dedfe0" stroked="false">
                <v:path arrowok="t"/>
                <v:fill type="solid"/>
              </v:shape>
            </v:group>
            <v:group style="position:absolute;left:9815;top:10844;width:1418;height:416" coordorigin="9815,10844" coordsize="1418,416">
              <v:shape style="position:absolute;left:9815;top:10844;width:1418;height:416" coordorigin="9815,10844" coordsize="1418,416" path="m11232,10844l9815,10844,9815,11259,11232,11259,11232,10844xe" filled="true" fillcolor="#dedfe0" stroked="false">
                <v:path arrowok="t"/>
                <v:fill type="solid"/>
              </v:shape>
            </v:group>
            <v:group style="position:absolute;left:1078;top:11259;width:4486;height:416" coordorigin="1078,11259" coordsize="4486,416">
              <v:shape style="position:absolute;left:1078;top:11259;width:4486;height:416" coordorigin="1078,11259" coordsize="4486,416" path="m5563,11259l1078,11259,1078,11675,5563,11675,5563,11259xe" filled="true" fillcolor="#dedfe0" stroked="false">
                <v:path arrowok="t"/>
                <v:fill type="solid"/>
              </v:shape>
            </v:group>
            <v:group style="position:absolute;left:5563;top:11259;width:1418;height:416" coordorigin="5563,11259" coordsize="1418,416">
              <v:shape style="position:absolute;left:5563;top:11259;width:1418;height:416" coordorigin="5563,11259" coordsize="1418,416" path="m6980,11259l5563,11259,5563,11675,6980,11675,6980,11259xe" filled="true" fillcolor="#dedfe0" stroked="false">
                <v:path arrowok="t"/>
                <v:fill type="solid"/>
              </v:shape>
            </v:group>
            <v:group style="position:absolute;left:6980;top:11259;width:1418;height:416" coordorigin="6980,11259" coordsize="1418,416">
              <v:shape style="position:absolute;left:6980;top:11259;width:1418;height:416" coordorigin="6980,11259" coordsize="1418,416" path="m8398,11259l6980,11259,6980,11675,8398,11675,8398,11259xe" filled="true" fillcolor="#dedfe0" stroked="false">
                <v:path arrowok="t"/>
                <v:fill type="solid"/>
              </v:shape>
            </v:group>
            <v:group style="position:absolute;left:8398;top:11259;width:1418;height:416" coordorigin="8398,11259" coordsize="1418,416">
              <v:shape style="position:absolute;left:8398;top:11259;width:1418;height:416" coordorigin="8398,11259" coordsize="1418,416" path="m9815,11259l8398,11259,8398,11675,9815,11675,9815,11259xe" filled="true" fillcolor="#dedfe0" stroked="false">
                <v:path arrowok="t"/>
                <v:fill type="solid"/>
              </v:shape>
            </v:group>
            <v:group style="position:absolute;left:9815;top:11259;width:1418;height:416" coordorigin="9815,11259" coordsize="1418,416">
              <v:shape style="position:absolute;left:9815;top:11259;width:1418;height:416" coordorigin="9815,11259" coordsize="1418,416" path="m11232,11259l9815,11259,9815,11675,11232,11675,11232,11259xe" filled="true" fillcolor="#dedfe0" stroked="false">
                <v:path arrowok="t"/>
                <v:fill type="solid"/>
              </v:shape>
            </v:group>
            <v:group style="position:absolute;left:1078;top:11675;width:4486;height:208" coordorigin="1078,11675" coordsize="4486,208">
              <v:shape style="position:absolute;left:1078;top:11675;width:4486;height:208" coordorigin="1078,11675" coordsize="4486,208" path="m5563,11675l1078,11675,1078,11883,5563,11883,5563,11675xe" filled="true" fillcolor="#dedfe0" stroked="false">
                <v:path arrowok="t"/>
                <v:fill type="solid"/>
              </v:shape>
            </v:group>
            <v:group style="position:absolute;left:5563;top:11675;width:1418;height:208" coordorigin="5563,11675" coordsize="1418,208">
              <v:shape style="position:absolute;left:5563;top:11675;width:1418;height:208" coordorigin="5563,11675" coordsize="1418,208" path="m6980,11675l5563,11675,5563,11883,6980,11883,6980,11675xe" filled="true" fillcolor="#dedfe0" stroked="false">
                <v:path arrowok="t"/>
                <v:fill type="solid"/>
              </v:shape>
            </v:group>
            <v:group style="position:absolute;left:6980;top:11675;width:1418;height:208" coordorigin="6980,11675" coordsize="1418,208">
              <v:shape style="position:absolute;left:6980;top:11675;width:1418;height:208" coordorigin="6980,11675" coordsize="1418,208" path="m8398,11675l6980,11675,6980,11883,8398,11883,8398,11675xe" filled="true" fillcolor="#dedfe0" stroked="false">
                <v:path arrowok="t"/>
                <v:fill type="solid"/>
              </v:shape>
            </v:group>
            <v:group style="position:absolute;left:8398;top:11675;width:1418;height:208" coordorigin="8398,11675" coordsize="1418,208">
              <v:shape style="position:absolute;left:8398;top:11675;width:1418;height:208" coordorigin="8398,11675" coordsize="1418,208" path="m9815,11675l8398,11675,8398,11883,9815,11883,9815,11675xe" filled="true" fillcolor="#dedfe0" stroked="false">
                <v:path arrowok="t"/>
                <v:fill type="solid"/>
              </v:shape>
            </v:group>
            <v:group style="position:absolute;left:9815;top:11675;width:1418;height:208" coordorigin="9815,11675" coordsize="1418,208">
              <v:shape style="position:absolute;left:9815;top:11675;width:1418;height:208" coordorigin="9815,11675" coordsize="1418,208" path="m11232,11675l9815,11675,9815,11883,11232,11883,11232,11675xe" filled="true" fillcolor="#dedfe0" stroked="false">
                <v:path arrowok="t"/>
                <v:fill type="solid"/>
              </v:shape>
            </v:group>
            <v:group style="position:absolute;left:1078;top:11883;width:4486;height:208" coordorigin="1078,11883" coordsize="4486,208">
              <v:shape style="position:absolute;left:1078;top:11883;width:4486;height:208" coordorigin="1078,11883" coordsize="4486,208" path="m5563,11883l1078,11883,1078,12090,5563,12090,5563,11883xe" filled="true" fillcolor="#dedfe0" stroked="false">
                <v:path arrowok="t"/>
                <v:fill type="solid"/>
              </v:shape>
            </v:group>
            <v:group style="position:absolute;left:5563;top:11883;width:1418;height:208" coordorigin="5563,11883" coordsize="1418,208">
              <v:shape style="position:absolute;left:5563;top:11883;width:1418;height:208" coordorigin="5563,11883" coordsize="1418,208" path="m6980,11883l5563,11883,5563,12090,6980,12090,6980,11883xe" filled="true" fillcolor="#dedfe0" stroked="false">
                <v:path arrowok="t"/>
                <v:fill type="solid"/>
              </v:shape>
            </v:group>
            <v:group style="position:absolute;left:6980;top:11883;width:1418;height:208" coordorigin="6980,11883" coordsize="1418,208">
              <v:shape style="position:absolute;left:6980;top:11883;width:1418;height:208" coordorigin="6980,11883" coordsize="1418,208" path="m8398,11883l6980,11883,6980,12090,8398,12090,8398,11883xe" filled="true" fillcolor="#dedfe0" stroked="false">
                <v:path arrowok="t"/>
                <v:fill type="solid"/>
              </v:shape>
            </v:group>
            <v:group style="position:absolute;left:8398;top:11883;width:1418;height:208" coordorigin="8398,11883" coordsize="1418,208">
              <v:shape style="position:absolute;left:8398;top:11883;width:1418;height:208" coordorigin="8398,11883" coordsize="1418,208" path="m9815,11883l8398,11883,8398,12090,9815,12090,9815,11883xe" filled="true" fillcolor="#dedfe0" stroked="false">
                <v:path arrowok="t"/>
                <v:fill type="solid"/>
              </v:shape>
            </v:group>
            <v:group style="position:absolute;left:9815;top:11883;width:1418;height:208" coordorigin="9815,11883" coordsize="1418,208">
              <v:shape style="position:absolute;left:9815;top:11883;width:1418;height:208" coordorigin="9815,11883" coordsize="1418,208" path="m11232,11883l9815,11883,9815,12090,11232,12090,11232,11883xe" filled="true" fillcolor="#dedfe0" stroked="false">
                <v:path arrowok="t"/>
                <v:fill type="solid"/>
              </v:shape>
            </v:group>
            <v:group style="position:absolute;left:1078;top:12090;width:4486;height:208" coordorigin="1078,12090" coordsize="4486,208">
              <v:shape style="position:absolute;left:1078;top:12090;width:4486;height:208" coordorigin="1078,12090" coordsize="4486,208" path="m5563,12090l1078,12090,1078,12298,5563,12298,5563,12090xe" filled="true" fillcolor="#dedfe0" stroked="false">
                <v:path arrowok="t"/>
                <v:fill type="solid"/>
              </v:shape>
            </v:group>
            <v:group style="position:absolute;left:5563;top:12090;width:1418;height:208" coordorigin="5563,12090" coordsize="1418,208">
              <v:shape style="position:absolute;left:5563;top:12090;width:1418;height:208" coordorigin="5563,12090" coordsize="1418,208" path="m6980,12090l5563,12090,5563,12298,6980,12298,6980,12090xe" filled="true" fillcolor="#dedfe0" stroked="false">
                <v:path arrowok="t"/>
                <v:fill type="solid"/>
              </v:shape>
            </v:group>
            <v:group style="position:absolute;left:6980;top:12090;width:1418;height:208" coordorigin="6980,12090" coordsize="1418,208">
              <v:shape style="position:absolute;left:6980;top:12090;width:1418;height:208" coordorigin="6980,12090" coordsize="1418,208" path="m8398,12090l6980,12090,6980,12298,8398,12298,8398,12090xe" filled="true" fillcolor="#dedfe0" stroked="false">
                <v:path arrowok="t"/>
                <v:fill type="solid"/>
              </v:shape>
            </v:group>
            <v:group style="position:absolute;left:8398;top:12090;width:1418;height:208" coordorigin="8398,12090" coordsize="1418,208">
              <v:shape style="position:absolute;left:8398;top:12090;width:1418;height:208" coordorigin="8398,12090" coordsize="1418,208" path="m9815,12090l8398,12090,8398,12298,9815,12298,9815,12090xe" filled="true" fillcolor="#dedfe0" stroked="false">
                <v:path arrowok="t"/>
                <v:fill type="solid"/>
              </v:shape>
            </v:group>
            <v:group style="position:absolute;left:9815;top:12090;width:1418;height:208" coordorigin="9815,12090" coordsize="1418,208">
              <v:shape style="position:absolute;left:9815;top:12090;width:1418;height:208" coordorigin="9815,12090" coordsize="1418,208" path="m11232,12090l9815,12090,9815,12298,11232,12298,11232,12090xe" filled="true" fillcolor="#dedfe0" stroked="false">
                <v:path arrowok="t"/>
                <v:fill type="solid"/>
              </v:shape>
            </v:group>
            <v:group style="position:absolute;left:1078;top:12298;width:4486;height:208" coordorigin="1078,12298" coordsize="4486,208">
              <v:shape style="position:absolute;left:1078;top:12298;width:4486;height:208" coordorigin="1078,12298" coordsize="4486,208" path="m5563,12298l1078,12298,1078,12506,5563,12506,5563,12298xe" filled="true" fillcolor="#dedfe0" stroked="false">
                <v:path arrowok="t"/>
                <v:fill type="solid"/>
              </v:shape>
            </v:group>
            <v:group style="position:absolute;left:5563;top:12298;width:1418;height:208" coordorigin="5563,12298" coordsize="1418,208">
              <v:shape style="position:absolute;left:5563;top:12298;width:1418;height:208" coordorigin="5563,12298" coordsize="1418,208" path="m6980,12298l5563,12298,5563,12506,6980,12506,6980,12298xe" filled="true" fillcolor="#dedfe0" stroked="false">
                <v:path arrowok="t"/>
                <v:fill type="solid"/>
              </v:shape>
            </v:group>
            <v:group style="position:absolute;left:6980;top:12298;width:1418;height:208" coordorigin="6980,12298" coordsize="1418,208">
              <v:shape style="position:absolute;left:6980;top:12298;width:1418;height:208" coordorigin="6980,12298" coordsize="1418,208" path="m8398,12298l6980,12298,6980,12506,8398,12506,8398,12298xe" filled="true" fillcolor="#dedfe0" stroked="false">
                <v:path arrowok="t"/>
                <v:fill type="solid"/>
              </v:shape>
            </v:group>
            <v:group style="position:absolute;left:8398;top:12298;width:1418;height:208" coordorigin="8398,12298" coordsize="1418,208">
              <v:shape style="position:absolute;left:8398;top:12298;width:1418;height:208" coordorigin="8398,12298" coordsize="1418,208" path="m9815,12298l8398,12298,8398,12506,9815,12506,9815,12298xe" filled="true" fillcolor="#dedfe0" stroked="false">
                <v:path arrowok="t"/>
                <v:fill type="solid"/>
              </v:shape>
            </v:group>
            <v:group style="position:absolute;left:9815;top:12298;width:1418;height:208" coordorigin="9815,12298" coordsize="1418,208">
              <v:shape style="position:absolute;left:9815;top:12298;width:1418;height:208" coordorigin="9815,12298" coordsize="1418,208" path="m11232,12298l9815,12298,9815,12506,11232,12506,11232,12298xe" filled="true" fillcolor="#dedfe0" stroked="false">
                <v:path arrowok="t"/>
                <v:fill type="solid"/>
              </v:shape>
            </v:group>
            <v:group style="position:absolute;left:1078;top:12506;width:4486;height:416" coordorigin="1078,12506" coordsize="4486,416">
              <v:shape style="position:absolute;left:1078;top:12506;width:4486;height:416" coordorigin="1078,12506" coordsize="4486,416" path="m5563,12506l1078,12506,1078,12921,5563,12921,5563,12506xe" filled="true" fillcolor="#dedfe0" stroked="false">
                <v:path arrowok="t"/>
                <v:fill type="solid"/>
              </v:shape>
            </v:group>
            <v:group style="position:absolute;left:5563;top:12506;width:1418;height:416" coordorigin="5563,12506" coordsize="1418,416">
              <v:shape style="position:absolute;left:5563;top:12506;width:1418;height:416" coordorigin="5563,12506" coordsize="1418,416" path="m6980,12506l5563,12506,5563,12921,6980,12921,6980,12506xe" filled="true" fillcolor="#dedfe0" stroked="false">
                <v:path arrowok="t"/>
                <v:fill type="solid"/>
              </v:shape>
            </v:group>
            <v:group style="position:absolute;left:6980;top:12506;width:1418;height:416" coordorigin="6980,12506" coordsize="1418,416">
              <v:shape style="position:absolute;left:6980;top:12506;width:1418;height:416" coordorigin="6980,12506" coordsize="1418,416" path="m8398,12506l6980,12506,6980,12921,8398,12921,8398,12506xe" filled="true" fillcolor="#dedfe0" stroked="false">
                <v:path arrowok="t"/>
                <v:fill type="solid"/>
              </v:shape>
            </v:group>
            <v:group style="position:absolute;left:8398;top:12506;width:1418;height:416" coordorigin="8398,12506" coordsize="1418,416">
              <v:shape style="position:absolute;left:8398;top:12506;width:1418;height:416" coordorigin="8398,12506" coordsize="1418,416" path="m9815,12506l8398,12506,8398,12921,9815,12921,9815,12506xe" filled="true" fillcolor="#dedfe0" stroked="false">
                <v:path arrowok="t"/>
                <v:fill type="solid"/>
              </v:shape>
            </v:group>
            <v:group style="position:absolute;left:9815;top:12506;width:1418;height:416" coordorigin="9815,12506" coordsize="1418,416">
              <v:shape style="position:absolute;left:9815;top:12506;width:1418;height:416" coordorigin="9815,12506" coordsize="1418,416" path="m11232,12506l9815,12506,9815,12921,11232,12921,11232,12506xe" filled="true" fillcolor="#dedfe0" stroked="false">
                <v:path arrowok="t"/>
                <v:fill type="solid"/>
              </v:shape>
            </v:group>
            <v:group style="position:absolute;left:1078;top:12921;width:4486;height:416" coordorigin="1078,12921" coordsize="4486,416">
              <v:shape style="position:absolute;left:1078;top:12921;width:4486;height:416" coordorigin="1078,12921" coordsize="4486,416" path="m5563,12921l1078,12921,1078,13337,5563,13337,5563,12921xe" filled="true" fillcolor="#dedfe0" stroked="false">
                <v:path arrowok="t"/>
                <v:fill type="solid"/>
              </v:shape>
            </v:group>
            <v:group style="position:absolute;left:5563;top:12921;width:1418;height:416" coordorigin="5563,12921" coordsize="1418,416">
              <v:shape style="position:absolute;left:5563;top:12921;width:1418;height:416" coordorigin="5563,12921" coordsize="1418,416" path="m6980,12921l5563,12921,5563,13337,6980,13337,6980,12921xe" filled="true" fillcolor="#dedfe0" stroked="false">
                <v:path arrowok="t"/>
                <v:fill type="solid"/>
              </v:shape>
            </v:group>
            <v:group style="position:absolute;left:6980;top:12921;width:1418;height:416" coordorigin="6980,12921" coordsize="1418,416">
              <v:shape style="position:absolute;left:6980;top:12921;width:1418;height:416" coordorigin="6980,12921" coordsize="1418,416" path="m8398,12921l6980,12921,6980,13337,8398,13337,8398,12921xe" filled="true" fillcolor="#dedfe0" stroked="false">
                <v:path arrowok="t"/>
                <v:fill type="solid"/>
              </v:shape>
            </v:group>
            <v:group style="position:absolute;left:8398;top:12921;width:1418;height:416" coordorigin="8398,12921" coordsize="1418,416">
              <v:shape style="position:absolute;left:8398;top:12921;width:1418;height:416" coordorigin="8398,12921" coordsize="1418,416" path="m9815,12921l8398,12921,8398,13337,9815,13337,9815,12921xe" filled="true" fillcolor="#dedfe0" stroked="false">
                <v:path arrowok="t"/>
                <v:fill type="solid"/>
              </v:shape>
            </v:group>
            <v:group style="position:absolute;left:9815;top:12921;width:1418;height:416" coordorigin="9815,12921" coordsize="1418,416">
              <v:shape style="position:absolute;left:9815;top:12921;width:1418;height:416" coordorigin="9815,12921" coordsize="1418,416" path="m11232,12921l9815,12921,9815,13337,11232,13337,11232,12921xe" filled="true" fillcolor="#dedfe0" stroked="false">
                <v:path arrowok="t"/>
                <v:fill type="solid"/>
              </v:shape>
            </v:group>
            <v:group style="position:absolute;left:1078;top:13337;width:4486;height:416" coordorigin="1078,13337" coordsize="4486,416">
              <v:shape style="position:absolute;left:1078;top:13337;width:4486;height:416" coordorigin="1078,13337" coordsize="4486,416" path="m5563,13337l1078,13337,1078,13752,5563,13752,5563,13337xe" filled="true" fillcolor="#dedfe0" stroked="false">
                <v:path arrowok="t"/>
                <v:fill type="solid"/>
              </v:shape>
            </v:group>
            <v:group style="position:absolute;left:5563;top:13337;width:1418;height:416" coordorigin="5563,13337" coordsize="1418,416">
              <v:shape style="position:absolute;left:5563;top:13337;width:1418;height:416" coordorigin="5563,13337" coordsize="1418,416" path="m6980,13337l5563,13337,5563,13752,6980,13752,6980,13337xe" filled="true" fillcolor="#dedfe0" stroked="false">
                <v:path arrowok="t"/>
                <v:fill type="solid"/>
              </v:shape>
            </v:group>
            <v:group style="position:absolute;left:6980;top:13337;width:1418;height:416" coordorigin="6980,13337" coordsize="1418,416">
              <v:shape style="position:absolute;left:6980;top:13337;width:1418;height:416" coordorigin="6980,13337" coordsize="1418,416" path="m8398,13337l6980,13337,6980,13752,8398,13752,8398,13337xe" filled="true" fillcolor="#dedfe0" stroked="false">
                <v:path arrowok="t"/>
                <v:fill type="solid"/>
              </v:shape>
            </v:group>
            <v:group style="position:absolute;left:8398;top:13337;width:1418;height:416" coordorigin="8398,13337" coordsize="1418,416">
              <v:shape style="position:absolute;left:8398;top:13337;width:1418;height:416" coordorigin="8398,13337" coordsize="1418,416" path="m9815,13337l8398,13337,8398,13752,9815,13752,9815,13337xe" filled="true" fillcolor="#dedfe0" stroked="false">
                <v:path arrowok="t"/>
                <v:fill type="solid"/>
              </v:shape>
            </v:group>
            <v:group style="position:absolute;left:9815;top:13337;width:1418;height:416" coordorigin="9815,13337" coordsize="1418,416">
              <v:shape style="position:absolute;left:9815;top:13337;width:1418;height:416" coordorigin="9815,13337" coordsize="1418,416" path="m11232,13337l9815,13337,9815,13752,11232,13752,11232,13337xe" filled="true" fillcolor="#dedfe0" stroked="false">
                <v:path arrowok="t"/>
                <v:fill type="solid"/>
              </v:shape>
            </v:group>
            <v:group style="position:absolute;left:1078;top:13752;width:4486;height:416" coordorigin="1078,13752" coordsize="4486,416">
              <v:shape style="position:absolute;left:1078;top:13752;width:4486;height:416" coordorigin="1078,13752" coordsize="4486,416" path="m5563,13752l1078,13752,1078,14168,5563,14168,5563,13752xe" filled="true" fillcolor="#dedfe0" stroked="false">
                <v:path arrowok="t"/>
                <v:fill type="solid"/>
              </v:shape>
            </v:group>
            <v:group style="position:absolute;left:5563;top:13752;width:1418;height:416" coordorigin="5563,13752" coordsize="1418,416">
              <v:shape style="position:absolute;left:5563;top:13752;width:1418;height:416" coordorigin="5563,13752" coordsize="1418,416" path="m6980,13752l5563,13752,5563,14168,6980,14168,6980,13752xe" filled="true" fillcolor="#dedfe0" stroked="false">
                <v:path arrowok="t"/>
                <v:fill type="solid"/>
              </v:shape>
            </v:group>
            <v:group style="position:absolute;left:6980;top:13752;width:1418;height:416" coordorigin="6980,13752" coordsize="1418,416">
              <v:shape style="position:absolute;left:6980;top:13752;width:1418;height:416" coordorigin="6980,13752" coordsize="1418,416" path="m8398,13752l6980,13752,6980,14168,8398,14168,8398,13752xe" filled="true" fillcolor="#dedfe0" stroked="false">
                <v:path arrowok="t"/>
                <v:fill type="solid"/>
              </v:shape>
            </v:group>
            <v:group style="position:absolute;left:8398;top:13752;width:1418;height:416" coordorigin="8398,13752" coordsize="1418,416">
              <v:shape style="position:absolute;left:8398;top:13752;width:1418;height:416" coordorigin="8398,13752" coordsize="1418,416" path="m9815,13752l8398,13752,8398,14168,9815,14168,9815,13752xe" filled="true" fillcolor="#dedfe0" stroked="false">
                <v:path arrowok="t"/>
                <v:fill type="solid"/>
              </v:shape>
            </v:group>
            <v:group style="position:absolute;left:9815;top:13752;width:1418;height:416" coordorigin="9815,13752" coordsize="1418,416">
              <v:shape style="position:absolute;left:9815;top:13752;width:1418;height:416" coordorigin="9815,13752" coordsize="1418,416" path="m11232,13752l9815,13752,9815,14168,11232,14168,11232,13752xe" filled="true" fillcolor="#dedfe0" stroked="false">
                <v:path arrowok="t"/>
                <v:fill type="solid"/>
              </v:shape>
            </v:group>
            <v:group style="position:absolute;left:1078;top:14168;width:4486;height:624" coordorigin="1078,14168" coordsize="4486,624">
              <v:shape style="position:absolute;left:1078;top:14168;width:4486;height:624" coordorigin="1078,14168" coordsize="4486,624" path="m5563,14168l1078,14168,1078,14791,5563,14791,5563,14168xe" filled="true" fillcolor="#dedfe0" stroked="false">
                <v:path arrowok="t"/>
                <v:fill type="solid"/>
              </v:shape>
            </v:group>
            <v:group style="position:absolute;left:5563;top:14168;width:1418;height:624" coordorigin="5563,14168" coordsize="1418,624">
              <v:shape style="position:absolute;left:5563;top:14168;width:1418;height:624" coordorigin="5563,14168" coordsize="1418,624" path="m6980,14168l5563,14168,5563,14791,6980,14791,6980,14168xe" filled="true" fillcolor="#dedfe0" stroked="false">
                <v:path arrowok="t"/>
                <v:fill type="solid"/>
              </v:shape>
            </v:group>
            <v:group style="position:absolute;left:6980;top:14168;width:1418;height:624" coordorigin="6980,14168" coordsize="1418,624">
              <v:shape style="position:absolute;left:6980;top:14168;width:1418;height:624" coordorigin="6980,14168" coordsize="1418,624" path="m8398,14168l6980,14168,6980,14791,8398,14791,8398,14168xe" filled="true" fillcolor="#dedfe0" stroked="false">
                <v:path arrowok="t"/>
                <v:fill type="solid"/>
              </v:shape>
            </v:group>
            <v:group style="position:absolute;left:8398;top:14168;width:1418;height:624" coordorigin="8398,14168" coordsize="1418,624">
              <v:shape style="position:absolute;left:8398;top:14168;width:1418;height:624" coordorigin="8398,14168" coordsize="1418,624" path="m9815,14168l8398,14168,8398,14791,9815,14791,9815,14168xe" filled="true" fillcolor="#dedfe0" stroked="false">
                <v:path arrowok="t"/>
                <v:fill type="solid"/>
              </v:shape>
            </v:group>
            <v:group style="position:absolute;left:9815;top:14168;width:1418;height:624" coordorigin="9815,14168" coordsize="1418,624">
              <v:shape style="position:absolute;left:9815;top:14168;width:1418;height:624" coordorigin="9815,14168" coordsize="1418,624" path="m11232,14168l9815,14168,9815,14791,11232,14791,11232,14168xe" filled="true" fillcolor="#dedfe0" stroked="false">
                <v:path arrowok="t"/>
                <v:fill type="solid"/>
              </v:shape>
            </v:group>
            <v:group style="position:absolute;left:1078;top:14791;width:4486;height:416" coordorigin="1078,14791" coordsize="4486,416">
              <v:shape style="position:absolute;left:1078;top:14791;width:4486;height:416" coordorigin="1078,14791" coordsize="4486,416" path="m5563,14791l1078,14791,1078,15207,5563,15207,5563,14791xe" filled="true" fillcolor="#dedfe0" stroked="false">
                <v:path arrowok="t"/>
                <v:fill type="solid"/>
              </v:shape>
            </v:group>
            <v:group style="position:absolute;left:5563;top:14791;width:1418;height:416" coordorigin="5563,14791" coordsize="1418,416">
              <v:shape style="position:absolute;left:5563;top:14791;width:1418;height:416" coordorigin="5563,14791" coordsize="1418,416" path="m6980,14791l5563,14791,5563,15207,6980,15207,6980,14791xe" filled="true" fillcolor="#dedfe0" stroked="false">
                <v:path arrowok="t"/>
                <v:fill type="solid"/>
              </v:shape>
            </v:group>
            <v:group style="position:absolute;left:6980;top:14791;width:1418;height:416" coordorigin="6980,14791" coordsize="1418,416">
              <v:shape style="position:absolute;left:6980;top:14791;width:1418;height:416" coordorigin="6980,14791" coordsize="1418,416" path="m8398,14791l6980,14791,6980,15207,8398,15207,8398,14791xe" filled="true" fillcolor="#dedfe0" stroked="false">
                <v:path arrowok="t"/>
                <v:fill type="solid"/>
              </v:shape>
            </v:group>
            <v:group style="position:absolute;left:8398;top:14791;width:1418;height:416" coordorigin="8398,14791" coordsize="1418,416">
              <v:shape style="position:absolute;left:8398;top:14791;width:1418;height:416" coordorigin="8398,14791" coordsize="1418,416" path="m9815,14791l8398,14791,8398,15207,9815,15207,9815,14791xe" filled="true" fillcolor="#dedfe0" stroked="false">
                <v:path arrowok="t"/>
                <v:fill type="solid"/>
              </v:shape>
            </v:group>
            <v:group style="position:absolute;left:9815;top:14791;width:1418;height:416" coordorigin="9815,14791" coordsize="1418,416">
              <v:shape style="position:absolute;left:9815;top:14791;width:1418;height:416" coordorigin="9815,14791" coordsize="1418,416" path="m11232,14791l9815,14791,9815,15207,11232,15207,11232,14791xe" filled="true" fillcolor="#dedfe0" stroked="false">
                <v:path arrowok="t"/>
                <v:fill type="solid"/>
              </v:shape>
            </v:group>
            <v:group style="position:absolute;left:1078;top:15207;width:4486;height:416" coordorigin="1078,15207" coordsize="4486,416">
              <v:shape style="position:absolute;left:1078;top:15207;width:4486;height:416" coordorigin="1078,15207" coordsize="4486,416" path="m5563,15207l1078,15207,1078,15622,5563,15622,5563,15207xe" filled="true" fillcolor="#dedfe0" stroked="false">
                <v:path arrowok="t"/>
                <v:fill type="solid"/>
              </v:shape>
            </v:group>
            <v:group style="position:absolute;left:5563;top:15207;width:1418;height:416" coordorigin="5563,15207" coordsize="1418,416">
              <v:shape style="position:absolute;left:5563;top:15207;width:1418;height:416" coordorigin="5563,15207" coordsize="1418,416" path="m6980,15207l5563,15207,5563,15622,6980,15622,6980,15207xe" filled="true" fillcolor="#dedfe0" stroked="false">
                <v:path arrowok="t"/>
                <v:fill type="solid"/>
              </v:shape>
            </v:group>
            <v:group style="position:absolute;left:6980;top:15207;width:1418;height:416" coordorigin="6980,15207" coordsize="1418,416">
              <v:shape style="position:absolute;left:6980;top:15207;width:1418;height:416" coordorigin="6980,15207" coordsize="1418,416" path="m8398,15207l6980,15207,6980,15622,8398,15622,8398,15207xe" filled="true" fillcolor="#dedfe0" stroked="false">
                <v:path arrowok="t"/>
                <v:fill type="solid"/>
              </v:shape>
            </v:group>
            <v:group style="position:absolute;left:8398;top:15207;width:1418;height:416" coordorigin="8398,15207" coordsize="1418,416">
              <v:shape style="position:absolute;left:8398;top:15207;width:1418;height:416" coordorigin="8398,15207" coordsize="1418,416" path="m9815,15207l8398,15207,8398,15622,9815,15622,9815,15207xe" filled="true" fillcolor="#dedfe0" stroked="false">
                <v:path arrowok="t"/>
                <v:fill type="solid"/>
              </v:shape>
            </v:group>
            <v:group style="position:absolute;left:9815;top:15207;width:1418;height:416" coordorigin="9815,15207" coordsize="1418,416">
              <v:shape style="position:absolute;left:9815;top:15207;width:1418;height:416" coordorigin="9815,15207" coordsize="1418,416" path="m11232,15207l9815,15207,9815,15622,11232,15622,11232,15207xe" filled="true" fillcolor="#dedfe0" stroked="false">
                <v:path arrowok="t"/>
                <v:fill type="solid"/>
              </v:shape>
            </v:group>
            <v:group style="position:absolute;left:1078;top:15622;width:4486;height:208" coordorigin="1078,15622" coordsize="4486,208">
              <v:shape style="position:absolute;left:1078;top:15622;width:4486;height:208" coordorigin="1078,15622" coordsize="4486,208" path="m5563,15622l1078,15622,1078,15830,5563,15830,5563,15622xe" filled="true" fillcolor="#dedfe0" stroked="false">
                <v:path arrowok="t"/>
                <v:fill type="solid"/>
              </v:shape>
            </v:group>
            <v:group style="position:absolute;left:5563;top:15622;width:1418;height:208" coordorigin="5563,15622" coordsize="1418,208">
              <v:shape style="position:absolute;left:5563;top:15622;width:1418;height:208" coordorigin="5563,15622" coordsize="1418,208" path="m6980,15622l5563,15622,5563,15830,6980,15830,6980,15622xe" filled="true" fillcolor="#dedfe0" stroked="false">
                <v:path arrowok="t"/>
                <v:fill type="solid"/>
              </v:shape>
            </v:group>
            <v:group style="position:absolute;left:6980;top:15622;width:1418;height:208" coordorigin="6980,15622" coordsize="1418,208">
              <v:shape style="position:absolute;left:6980;top:15622;width:1418;height:208" coordorigin="6980,15622" coordsize="1418,208" path="m8398,15622l6980,15622,6980,15830,8398,15830,8398,15622xe" filled="true" fillcolor="#dedfe0" stroked="false">
                <v:path arrowok="t"/>
                <v:fill type="solid"/>
              </v:shape>
            </v:group>
            <v:group style="position:absolute;left:8398;top:15622;width:1418;height:208" coordorigin="8398,15622" coordsize="1418,208">
              <v:shape style="position:absolute;left:8398;top:15622;width:1418;height:208" coordorigin="8398,15622" coordsize="1418,208" path="m9815,15622l8398,15622,8398,15830,9815,15830,9815,15622xe" filled="true" fillcolor="#dedfe0" stroked="false">
                <v:path arrowok="t"/>
                <v:fill type="solid"/>
              </v:shape>
            </v:group>
            <v:group style="position:absolute;left:9815;top:15622;width:1418;height:208" coordorigin="9815,15622" coordsize="1418,208">
              <v:shape style="position:absolute;left:9815;top:15622;width:1418;height:208" coordorigin="9815,15622" coordsize="1418,208" path="m11232,15622l9815,15622,9815,15830,11232,15830,11232,15622xe" filled="true" fillcolor="#dedfe0" stroked="false">
                <v:path arrowok="t"/>
                <v:fill type="solid"/>
              </v:shape>
            </v:group>
            <v:group style="position:absolute;left:1078;top:1069;width:10155;height:2" coordorigin="1078,1069" coordsize="10155,2">
              <v:shape style="position:absolute;left:1078;top:1069;width:10155;height:2" coordorigin="1078,1069" coordsize="10155,0" path="m1078,1069l11232,1069e" filled="false" stroked="true" strokeweight="1.000091pt" strokecolor="#808285">
                <v:path arrowok="t"/>
              </v:shape>
            </v:group>
            <w10:wrap type="none"/>
          </v:group>
        </w:pict>
      </w:r>
    </w:p>
    <w:p>
      <w:pPr>
        <w:pStyle w:val="BodyText"/>
        <w:spacing w:line="230" w:lineRule="exact" w:before="64"/>
        <w:ind w:left="157" w:right="0"/>
        <w:jc w:val="left"/>
      </w:pPr>
      <w:r>
        <w:rPr>
          <w:color w:val="6D6E71"/>
        </w:rPr>
        <w:t>Revenue</w:t>
      </w:r>
      <w:r>
        <w:rPr/>
      </w:r>
    </w:p>
    <w:p>
      <w:pPr>
        <w:spacing w:line="203" w:lineRule="exact" w:before="0"/>
        <w:ind w:left="15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Fellow</w:t>
      </w:r>
      <w:r>
        <w:rPr>
          <w:rFonts w:ascii="Garamond"/>
          <w:i/>
          <w:color w:val="231F20"/>
          <w:spacing w:val="-15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274" w:val="left" w:leader="none"/>
          <w:tab w:pos="6691" w:val="left" w:leader="none"/>
          <w:tab w:pos="8108" w:val="left" w:leader="none"/>
          <w:tab w:pos="9526" w:val="left" w:leader="none"/>
        </w:tabs>
        <w:spacing w:line="204" w:lineRule="exact"/>
        <w:ind w:left="441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</w:t>
        <w:tab/>
      </w:r>
      <w:r>
        <w:rPr>
          <w:color w:val="231F20"/>
          <w:w w:val="90"/>
        </w:rPr>
        <w:t>504,665</w:t>
        <w:tab/>
        <w:t>447,898</w:t>
        <w:tab/>
        <w:t>184,743</w:t>
        <w:tab/>
      </w:r>
      <w:r>
        <w:rPr>
          <w:color w:val="231F20"/>
        </w:rPr>
        <w:t>402,107</w:t>
      </w:r>
      <w:r>
        <w:rPr/>
      </w:r>
    </w:p>
    <w:p>
      <w:pPr>
        <w:pStyle w:val="BodyText"/>
        <w:tabs>
          <w:tab w:pos="5374" w:val="left" w:leader="none"/>
          <w:tab w:pos="5474" w:val="left" w:leader="none"/>
          <w:tab w:pos="5824" w:val="left" w:leader="none"/>
          <w:tab w:pos="6891" w:val="left" w:leader="none"/>
          <w:tab w:pos="7241" w:val="left" w:leader="none"/>
          <w:tab w:pos="8209" w:val="left" w:leader="none"/>
          <w:tab w:pos="8659" w:val="left" w:leader="none"/>
          <w:tab w:pos="10076" w:val="left" w:leader="none"/>
        </w:tabs>
        <w:spacing w:line="208" w:lineRule="exact" w:before="10"/>
        <w:ind w:left="441" w:right="207" w:hanging="1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Australia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Pty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Ltd</w:t>
        <w:tab/>
        <w:tab/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3,459</w:t>
        <w:tab/>
        <w:tab/>
      </w:r>
      <w:r>
        <w:rPr>
          <w:color w:val="231F20"/>
        </w:rPr>
        <w:t>–</w:t>
        <w:tab/>
        <w:t>–</w:t>
      </w:r>
      <w:r>
        <w:rPr>
          <w:color w:val="231F20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Africa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(PTY)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Ltd.</w:t>
        <w:tab/>
      </w:r>
      <w:r>
        <w:rPr>
          <w:color w:val="231F20"/>
          <w:w w:val="90"/>
        </w:rPr>
        <w:t>97,893</w:t>
        <w:tab/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21,217</w:t>
        <w:tab/>
      </w:r>
      <w:r>
        <w:rPr>
          <w:color w:val="231F20"/>
        </w:rPr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 Corporation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(Pty) Ltd</w:t>
        <w:tab/>
        <w:tab/>
        <w:t>7,514</w:t>
        <w:tab/>
        <w:tab/>
      </w:r>
      <w:r>
        <w:rPr>
          <w:color w:val="231F20"/>
        </w:rPr>
        <w:t>–</w:t>
        <w:tab/>
        <w:tab/>
        <w:t>–</w:t>
        <w:tab/>
        <w:t>–</w:t>
      </w:r>
      <w:r>
        <w:rPr/>
      </w:r>
    </w:p>
    <w:p>
      <w:pPr>
        <w:pStyle w:val="BodyText"/>
        <w:tabs>
          <w:tab w:pos="5474" w:val="left" w:leader="none"/>
          <w:tab w:pos="6892" w:val="left" w:leader="none"/>
          <w:tab w:pos="8659" w:val="left" w:leader="none"/>
          <w:tab w:pos="9727" w:val="left" w:leader="none"/>
        </w:tabs>
        <w:spacing w:line="197" w:lineRule="exact"/>
        <w:ind w:left="441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Limited</w:t>
        <w:tab/>
        <w:t>4,508</w:t>
        <w:tab/>
        <w:t>1,430</w:t>
        <w:tab/>
      </w:r>
      <w:r>
        <w:rPr>
          <w:color w:val="231F20"/>
        </w:rPr>
        <w:t>–</w:t>
        <w:tab/>
        <w:t>1,577</w:t>
      </w:r>
      <w:r>
        <w:rPr/>
      </w:r>
    </w:p>
    <w:p>
      <w:pPr>
        <w:pStyle w:val="BodyText"/>
        <w:tabs>
          <w:tab w:pos="5375" w:val="left" w:leader="none"/>
          <w:tab w:pos="5825" w:val="left" w:leader="none"/>
          <w:tab w:pos="6792" w:val="left" w:leader="none"/>
          <w:tab w:pos="7242" w:val="left" w:leader="none"/>
          <w:tab w:pos="8309" w:val="left" w:leader="none"/>
          <w:tab w:pos="8460" w:val="left" w:leader="none"/>
          <w:tab w:pos="9727" w:val="left" w:leader="none"/>
          <w:tab w:pos="10177" w:val="right" w:leader="none"/>
        </w:tabs>
        <w:spacing w:line="208" w:lineRule="exact" w:before="10"/>
        <w:ind w:left="442" w:right="208" w:hanging="1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  <w:w w:val="90"/>
        </w:rPr>
        <w:t>21,148</w:t>
        <w:tab/>
        <w:t>20,258</w:t>
        <w:tab/>
        <w:t>5,432</w:t>
        <w:tab/>
        <w:t>9,428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(Thailand)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Co.,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Ltd</w:t>
        <w:tab/>
        <w:tab/>
      </w:r>
      <w:r>
        <w:rPr>
          <w:color w:val="231F20"/>
        </w:rPr>
        <w:t>–</w:t>
        <w:tab/>
        <w:tab/>
        <w:t>–</w:t>
        <w:tab/>
        <w:tab/>
        <w:t>292</w:t>
        <w:tab/>
        <w:tab/>
        <w:t>163</w:t>
      </w:r>
      <w:r>
        <w:rPr/>
      </w:r>
    </w:p>
    <w:p>
      <w:pPr>
        <w:pStyle w:val="BodyText"/>
        <w:tabs>
          <w:tab w:pos="5475" w:val="left" w:leader="none"/>
          <w:tab w:pos="7242" w:val="left" w:leader="none"/>
          <w:tab w:pos="8460" w:val="left" w:leader="none"/>
          <w:tab w:pos="10077" w:val="left" w:leader="none"/>
        </w:tabs>
        <w:spacing w:line="197" w:lineRule="exact"/>
        <w:ind w:left="442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Centro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America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S.A.</w:t>
        <w:tab/>
      </w:r>
      <w:r>
        <w:rPr>
          <w:color w:val="231F20"/>
          <w:w w:val="90"/>
        </w:rPr>
        <w:t>1,325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227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375" w:val="left" w:leader="none"/>
          <w:tab w:pos="7243" w:val="left" w:leader="none"/>
          <w:tab w:pos="8660" w:val="left" w:leader="none"/>
          <w:tab w:pos="10077" w:val="left" w:leader="none"/>
        </w:tabs>
        <w:spacing w:line="208" w:lineRule="exact"/>
        <w:ind w:left="442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East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Europe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Limited</w:t>
        <w:tab/>
        <w:t>14,328</w:t>
        <w:tab/>
      </w:r>
      <w:r>
        <w:rPr>
          <w:color w:val="231F20"/>
        </w:rPr>
        <w:t>–</w:t>
        <w:tab/>
        <w:t>–</w:t>
        <w:tab/>
        <w:t>–</w:t>
      </w:r>
      <w:r>
        <w:rPr/>
      </w:r>
    </w:p>
    <w:p>
      <w:pPr>
        <w:pStyle w:val="BodyText"/>
        <w:tabs>
          <w:tab w:pos="5475" w:val="left" w:leader="none"/>
          <w:tab w:pos="7243" w:val="left" w:leader="none"/>
          <w:tab w:pos="8660" w:val="left" w:leader="none"/>
          <w:tab w:pos="10078" w:val="left" w:leader="none"/>
        </w:tabs>
        <w:spacing w:line="208" w:lineRule="exact"/>
        <w:ind w:left="442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Hungary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Kft.</w:t>
        <w:tab/>
      </w:r>
      <w:r>
        <w:rPr>
          <w:color w:val="231F20"/>
          <w:w w:val="90"/>
        </w:rPr>
        <w:t>7,759</w:t>
        <w:tab/>
      </w:r>
      <w:r>
        <w:rPr>
          <w:color w:val="231F20"/>
        </w:rPr>
        <w:t>–</w:t>
        <w:tab/>
        <w:t>–</w:t>
        <w:tab/>
        <w:t>–</w:t>
      </w:r>
      <w:r>
        <w:rPr/>
      </w:r>
    </w:p>
    <w:p>
      <w:pPr>
        <w:pStyle w:val="BodyText"/>
        <w:tabs>
          <w:tab w:pos="5376" w:val="left" w:leader="none"/>
          <w:tab w:pos="7243" w:val="left" w:leader="none"/>
          <w:tab w:pos="8210" w:val="left" w:leader="none"/>
          <w:tab w:pos="10078" w:val="left" w:leader="none"/>
        </w:tabs>
        <w:spacing w:line="208" w:lineRule="exact" w:before="10"/>
        <w:ind w:left="443" w:right="207" w:hanging="1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Limited</w:t>
        <w:tab/>
        <w:t>46,929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15,828</w:t>
        <w:tab/>
      </w:r>
      <w:r>
        <w:rPr>
          <w:color w:val="231F20"/>
        </w:rPr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 Portugal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 Informacao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Lda.</w:t>
        <w:tab/>
        <w:t>56,519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53,654</w:t>
        <w:tab/>
      </w:r>
      <w:r>
        <w:rPr>
          <w:color w:val="231F20"/>
        </w:rPr>
        <w:t>–</w:t>
      </w:r>
      <w:r>
        <w:rPr/>
      </w:r>
    </w:p>
    <w:p>
      <w:pPr>
        <w:spacing w:line="219" w:lineRule="exact" w:before="0"/>
        <w:ind w:left="160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tbl>
      <w:tblPr>
        <w:tblW w:w="0" w:type="auto"/>
        <w:jc w:val="left"/>
        <w:tblInd w:w="3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8"/>
        <w:gridCol w:w="1389"/>
        <w:gridCol w:w="1417"/>
        <w:gridCol w:w="1417"/>
        <w:gridCol w:w="1201"/>
      </w:tblGrid>
      <w:tr>
        <w:trPr>
          <w:trHeight w:val="185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2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5,645,181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5,304,900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1,166,806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1,111,942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Software,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2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5,578,786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4,852,638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2,233,785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2,917,804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 Services Software Pte. 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2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5,342,283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4,324,903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2,303,369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2,558,002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Consulting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Pte.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3,124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8,944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(Shanghai)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312,213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182,752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403,820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2,483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BPO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19,759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19,971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BPO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1,428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Mantas</w:t>
            </w:r>
            <w:r>
              <w:rPr>
                <w:rFonts w:ascii="Cambria"/>
                <w:color w:val="231F20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4,996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231F20"/>
                <w:spacing w:val="-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(Canada)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19,972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621,669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888,802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159,804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191,664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4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ASP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13,910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1,600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30" w:lineRule="exact" w:before="99"/>
        <w:ind w:left="162" w:right="0"/>
        <w:jc w:val="left"/>
      </w:pPr>
      <w:r>
        <w:rPr>
          <w:color w:val="6D6E71"/>
          <w:w w:val="90"/>
        </w:rPr>
        <w:t>Unbilled</w:t>
      </w:r>
      <w:r>
        <w:rPr>
          <w:color w:val="6D6E71"/>
          <w:spacing w:val="4"/>
          <w:w w:val="90"/>
        </w:rPr>
        <w:t> </w:t>
      </w:r>
      <w:r>
        <w:rPr>
          <w:color w:val="6D6E71"/>
          <w:w w:val="90"/>
        </w:rPr>
        <w:t>revenue</w:t>
      </w:r>
      <w:r>
        <w:rPr/>
      </w:r>
    </w:p>
    <w:p>
      <w:pPr>
        <w:spacing w:line="203" w:lineRule="exact" w:before="0"/>
        <w:ind w:left="162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Fellow</w:t>
      </w:r>
      <w:r>
        <w:rPr>
          <w:rFonts w:ascii="Garamond"/>
          <w:i/>
          <w:color w:val="231F20"/>
          <w:spacing w:val="-15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828" w:val="left" w:leader="none"/>
          <w:tab w:pos="7246" w:val="left" w:leader="none"/>
          <w:tab w:pos="8113" w:val="left" w:leader="none"/>
          <w:tab w:pos="9631" w:val="left" w:leader="none"/>
        </w:tabs>
        <w:spacing w:line="204" w:lineRule="exact"/>
        <w:ind w:left="445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110,961</w:t>
        <w:tab/>
      </w:r>
      <w:r>
        <w:rPr>
          <w:color w:val="231F20"/>
        </w:rPr>
        <w:t>13,805</w:t>
      </w:r>
      <w:r>
        <w:rPr/>
      </w:r>
    </w:p>
    <w:p>
      <w:pPr>
        <w:pStyle w:val="BodyText"/>
        <w:tabs>
          <w:tab w:pos="5829" w:val="left" w:leader="none"/>
          <w:tab w:pos="7246" w:val="left" w:leader="none"/>
          <w:tab w:pos="8213" w:val="left" w:leader="none"/>
          <w:tab w:pos="10081" w:val="left" w:leader="none"/>
        </w:tabs>
        <w:spacing w:line="208" w:lineRule="exact"/>
        <w:ind w:left="446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Africa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(PTY)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Ltd.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36,453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829" w:val="left" w:leader="none"/>
          <w:tab w:pos="7246" w:val="left" w:leader="none"/>
          <w:tab w:pos="8214" w:val="left" w:leader="none"/>
          <w:tab w:pos="10081" w:val="left" w:leader="none"/>
        </w:tabs>
        <w:spacing w:line="208" w:lineRule="exact"/>
        <w:ind w:left="446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East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Europe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14,299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829" w:val="left" w:leader="none"/>
          <w:tab w:pos="7246" w:val="left" w:leader="none"/>
          <w:tab w:pos="8314" w:val="left" w:leader="none"/>
          <w:tab w:pos="10081" w:val="left" w:leader="none"/>
        </w:tabs>
        <w:spacing w:line="208" w:lineRule="exact"/>
        <w:ind w:left="446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Hungary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Kft.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7,743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829" w:val="left" w:leader="none"/>
          <w:tab w:pos="7247" w:val="left" w:leader="none"/>
          <w:tab w:pos="8214" w:val="left" w:leader="none"/>
          <w:tab w:pos="10081" w:val="left" w:leader="none"/>
        </w:tabs>
        <w:spacing w:line="208" w:lineRule="exact" w:before="10"/>
        <w:ind w:left="446" w:right="202" w:hanging="1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  <w:t>2,986</w:t>
        <w:tab/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 Portugal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 Informacao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Lda.</w:t>
        <w:tab/>
      </w:r>
      <w:r>
        <w:rPr>
          <w:color w:val="231F20"/>
        </w:rPr>
        <w:t>–</w:t>
        <w:tab/>
        <w:t>–</w:t>
        <w:tab/>
        <w:t>6,760</w:t>
      </w:r>
      <w:r>
        <w:rPr>
          <w:color w:val="231F20"/>
        </w:rPr>
        <w:tab/>
      </w:r>
      <w:r>
        <w:rPr>
          <w:color w:val="231F20"/>
          <w:w w:val="2"/>
        </w:rPr>
        <w:t> </w:t>
      </w:r>
      <w:r>
        <w:rPr>
          <w:color w:val="231F20"/>
        </w:rPr>
        <w:t>– </w:t>
      </w:r>
      <w:r>
        <w:rPr>
          <w:color w:val="231F20"/>
        </w:rPr>
      </w:r>
      <w:r>
        <w:rPr>
          <w:color w:val="231F20"/>
          <w:w w:val="90"/>
        </w:rPr>
        <w:t>Oracle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  <w:t>30,997</w:t>
      </w:r>
      <w:r>
        <w:rPr>
          <w:color w:val="231F20"/>
        </w:rPr>
        <w:tab/>
      </w:r>
      <w:r>
        <w:rPr>
          <w:color w:val="231F20"/>
          <w:w w:val="2"/>
        </w:rPr>
        <w:t> </w:t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830" w:val="left" w:leader="none"/>
          <w:tab w:pos="7247" w:val="left" w:leader="none"/>
          <w:tab w:pos="8665" w:val="left" w:leader="none"/>
          <w:tab w:pos="10182" w:val="right" w:leader="none"/>
        </w:tabs>
        <w:spacing w:line="206" w:lineRule="exact"/>
        <w:ind w:left="447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</w:rPr>
        <w:t>–</w:t>
        <w:tab/>
        <w:t>–</w:t>
        <w:tab/>
        <w:t>–</w:t>
        <w:tab/>
        <w:t>440</w:t>
      </w:r>
      <w:r>
        <w:rPr/>
      </w:r>
    </w:p>
    <w:p>
      <w:pPr>
        <w:spacing w:line="203" w:lineRule="exact" w:before="0"/>
        <w:ind w:left="164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830" w:val="left" w:leader="none"/>
          <w:tab w:pos="7247" w:val="left" w:leader="none"/>
          <w:tab w:pos="8115" w:val="left" w:leader="none"/>
          <w:tab w:pos="9532" w:val="left" w:leader="none"/>
        </w:tabs>
        <w:spacing w:line="204" w:lineRule="exact"/>
        <w:ind w:left="447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B.V.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587,273</w:t>
        <w:tab/>
      </w:r>
      <w:r>
        <w:rPr>
          <w:color w:val="231F20"/>
        </w:rPr>
        <w:t>427,074</w:t>
      </w:r>
      <w:r>
        <w:rPr/>
      </w:r>
    </w:p>
    <w:p>
      <w:pPr>
        <w:pStyle w:val="BodyText"/>
        <w:tabs>
          <w:tab w:pos="5830" w:val="left" w:leader="none"/>
          <w:tab w:pos="7248" w:val="left" w:leader="none"/>
          <w:tab w:pos="8115" w:val="left" w:leader="none"/>
          <w:tab w:pos="9532" w:val="left" w:leader="none"/>
        </w:tabs>
        <w:spacing w:line="208" w:lineRule="exact"/>
        <w:ind w:left="447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757,747</w:t>
        <w:tab/>
      </w:r>
      <w:r>
        <w:rPr>
          <w:color w:val="231F20"/>
        </w:rPr>
        <w:t>496,140</w:t>
      </w:r>
      <w:r>
        <w:rPr/>
      </w:r>
    </w:p>
    <w:p>
      <w:pPr>
        <w:pStyle w:val="BodyText"/>
        <w:tabs>
          <w:tab w:pos="5830" w:val="left" w:leader="none"/>
          <w:tab w:pos="7248" w:val="left" w:leader="none"/>
          <w:tab w:pos="8115" w:val="left" w:leader="none"/>
          <w:tab w:pos="8215" w:val="left" w:leader="none"/>
          <w:tab w:pos="8665" w:val="left" w:leader="none"/>
          <w:tab w:pos="9533" w:val="left" w:leader="none"/>
          <w:tab w:pos="9633" w:val="left" w:leader="none"/>
          <w:tab w:pos="10083" w:val="left" w:leader="none"/>
        </w:tabs>
        <w:spacing w:line="208" w:lineRule="exact" w:before="10"/>
        <w:ind w:left="448" w:right="200" w:hanging="1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 Services Software Pte. Ltd.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90"/>
        </w:rPr>
        <w:t>706,288</w:t>
        <w:tab/>
        <w:t>332,143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(Shanghai)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  <w:tab/>
      </w:r>
      <w:r>
        <w:rPr>
          <w:color w:val="231F20"/>
          <w:w w:val="90"/>
        </w:rPr>
        <w:t>89,824</w:t>
        <w:tab/>
        <w:t>182,752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Chile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Limitada</w:t>
        <w:tab/>
      </w:r>
      <w:r>
        <w:rPr>
          <w:color w:val="231F20"/>
        </w:rPr>
        <w:t>–</w:t>
        <w:tab/>
        <w:t>–</w:t>
        <w:tab/>
        <w:tab/>
        <w:tab/>
      </w:r>
      <w:r>
        <w:rPr>
          <w:color w:val="231F20"/>
          <w:w w:val="85"/>
        </w:rPr>
        <w:t>8</w:t>
        <w:tab/>
        <w:tab/>
        <w:tab/>
      </w:r>
      <w:r>
        <w:rPr>
          <w:color w:val="231F20"/>
        </w:rPr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</w:t>
        <w:tab/>
      </w:r>
      <w:r>
        <w:rPr>
          <w:color w:val="231F20"/>
        </w:rPr>
        <w:t>–</w:t>
        <w:tab/>
        <w:t>–</w:t>
        <w:tab/>
        <w:tab/>
      </w:r>
      <w:r>
        <w:rPr>
          <w:color w:val="231F20"/>
          <w:w w:val="90"/>
        </w:rPr>
        <w:t>44,319</w:t>
        <w:tab/>
        <w:tab/>
        <w:t>11,725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30" w:lineRule="exact"/>
        <w:ind w:left="165" w:right="0"/>
        <w:jc w:val="left"/>
      </w:pPr>
      <w:r>
        <w:rPr>
          <w:color w:val="6D6E71"/>
          <w:w w:val="85"/>
        </w:rPr>
        <w:t>Deferred</w:t>
      </w:r>
      <w:r>
        <w:rPr>
          <w:color w:val="6D6E71"/>
          <w:spacing w:val="20"/>
          <w:w w:val="85"/>
        </w:rPr>
        <w:t> </w:t>
      </w:r>
      <w:r>
        <w:rPr>
          <w:color w:val="6D6E71"/>
          <w:w w:val="85"/>
        </w:rPr>
        <w:t>revenue</w:t>
      </w:r>
      <w:r>
        <w:rPr/>
      </w:r>
    </w:p>
    <w:p>
      <w:pPr>
        <w:spacing w:line="203" w:lineRule="exact" w:before="0"/>
        <w:ind w:left="165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Fellow</w:t>
      </w:r>
      <w:r>
        <w:rPr>
          <w:rFonts w:ascii="Garamond"/>
          <w:i/>
          <w:color w:val="231F20"/>
          <w:spacing w:val="-15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831" w:val="left" w:leader="none"/>
          <w:tab w:pos="7249" w:val="left" w:leader="none"/>
          <w:tab w:pos="8261" w:val="left" w:leader="none"/>
          <w:tab w:pos="9829" w:val="left" w:leader="none"/>
        </w:tabs>
        <w:spacing w:line="204" w:lineRule="exact"/>
        <w:ind w:left="448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(8,627)</w:t>
        <w:tab/>
      </w:r>
      <w:r>
        <w:rPr>
          <w:color w:val="231F20"/>
        </w:rPr>
        <w:t>(334)</w:t>
      </w:r>
      <w:r>
        <w:rPr/>
      </w:r>
    </w:p>
    <w:p>
      <w:pPr>
        <w:pStyle w:val="BodyText"/>
        <w:tabs>
          <w:tab w:pos="5831" w:val="left" w:leader="none"/>
          <w:tab w:pos="7249" w:val="left" w:leader="none"/>
          <w:tab w:pos="8261" w:val="left" w:leader="none"/>
          <w:tab w:pos="10083" w:val="left" w:leader="none"/>
        </w:tabs>
        <w:spacing w:line="208" w:lineRule="exact" w:before="10"/>
        <w:ind w:left="448" w:right="200"/>
        <w:jc w:val="both"/>
      </w:pPr>
      <w:r>
        <w:rPr>
          <w:color w:val="231F20"/>
          <w:w w:val="90"/>
        </w:rPr>
        <w:t>Oracle Corporation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(Pty) Ltd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(3,011)</w:t>
        <w:tab/>
      </w:r>
      <w:r>
        <w:rPr>
          <w:color w:val="231F20"/>
        </w:rPr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 Portugal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 Informacao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Lda.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(2,328)</w:t>
        <w:tab/>
      </w:r>
      <w:r>
        <w:rPr>
          <w:color w:val="231F20"/>
        </w:rPr>
        <w:t>–</w:t>
      </w:r>
      <w:r>
        <w:rPr/>
      </w:r>
    </w:p>
    <w:p>
      <w:pPr>
        <w:spacing w:line="201" w:lineRule="exact" w:before="0"/>
        <w:ind w:left="165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831" w:val="left" w:leader="none"/>
          <w:tab w:pos="7249" w:val="left" w:leader="none"/>
          <w:tab w:pos="8061" w:val="left" w:leader="none"/>
          <w:tab w:pos="9479" w:val="left" w:leader="none"/>
        </w:tabs>
        <w:spacing w:line="204" w:lineRule="exact"/>
        <w:ind w:left="448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B.V.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(730,549)</w:t>
        <w:tab/>
      </w:r>
      <w:r>
        <w:rPr>
          <w:color w:val="231F20"/>
          <w:w w:val="95"/>
        </w:rPr>
        <w:t>(380,664)</w:t>
      </w:r>
      <w:r>
        <w:rPr/>
      </w:r>
    </w:p>
    <w:p>
      <w:pPr>
        <w:pStyle w:val="BodyText"/>
        <w:tabs>
          <w:tab w:pos="5831" w:val="left" w:leader="none"/>
          <w:tab w:pos="7249" w:val="left" w:leader="none"/>
          <w:tab w:pos="8061" w:val="left" w:leader="none"/>
          <w:tab w:pos="9479" w:val="left" w:leader="none"/>
        </w:tabs>
        <w:spacing w:line="208" w:lineRule="exact"/>
        <w:ind w:left="448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(235,424)</w:t>
        <w:tab/>
      </w:r>
      <w:r>
        <w:rPr>
          <w:color w:val="231F20"/>
          <w:w w:val="95"/>
        </w:rPr>
        <w:t>(161,025)</w:t>
      </w:r>
      <w:r>
        <w:rPr/>
      </w:r>
    </w:p>
    <w:p>
      <w:pPr>
        <w:pStyle w:val="BodyText"/>
        <w:tabs>
          <w:tab w:pos="5831" w:val="left" w:leader="none"/>
          <w:tab w:pos="7249" w:val="left" w:leader="none"/>
          <w:tab w:pos="8061" w:val="left" w:leader="none"/>
          <w:tab w:pos="9479" w:val="left" w:leader="none"/>
        </w:tabs>
        <w:spacing w:line="208" w:lineRule="exact"/>
        <w:ind w:left="448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 Services Software Pte. Ltd.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(237,829)</w:t>
        <w:tab/>
      </w:r>
      <w:r>
        <w:rPr>
          <w:color w:val="231F20"/>
          <w:w w:val="95"/>
        </w:rPr>
        <w:t>(233,572)</w:t>
      </w:r>
      <w:r>
        <w:rPr/>
      </w:r>
    </w:p>
    <w:p>
      <w:pPr>
        <w:pStyle w:val="BodyText"/>
        <w:tabs>
          <w:tab w:pos="5831" w:val="left" w:leader="none"/>
          <w:tab w:pos="7249" w:val="left" w:leader="none"/>
          <w:tab w:pos="8161" w:val="left" w:leader="none"/>
          <w:tab w:pos="9479" w:val="left" w:leader="none"/>
        </w:tabs>
        <w:spacing w:line="208" w:lineRule="exact"/>
        <w:ind w:left="448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(86,841)</w:t>
        <w:tab/>
      </w:r>
      <w:r>
        <w:rPr>
          <w:color w:val="231F20"/>
          <w:w w:val="95"/>
        </w:rPr>
        <w:t>(106,592)</w:t>
      </w:r>
      <w:r>
        <w:rPr/>
      </w:r>
    </w:p>
    <w:p>
      <w:pPr>
        <w:pStyle w:val="BodyText"/>
        <w:tabs>
          <w:tab w:pos="5831" w:val="left" w:leader="none"/>
          <w:tab w:pos="7249" w:val="left" w:leader="none"/>
          <w:tab w:pos="8261" w:val="left" w:leader="none"/>
          <w:tab w:pos="8666" w:val="left" w:leader="none"/>
          <w:tab w:pos="9679" w:val="left" w:leader="none"/>
          <w:tab w:pos="10083" w:val="left" w:leader="none"/>
        </w:tabs>
        <w:spacing w:line="208" w:lineRule="exact" w:before="10"/>
        <w:ind w:left="448" w:right="14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(OFSS)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ASP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</w:rPr>
        <w:t>–</w:t>
        <w:tab/>
        <w:t>–</w:t>
        <w:tab/>
        <w:tab/>
        <w:t>–</w:t>
        <w:tab/>
      </w:r>
      <w:r>
        <w:rPr>
          <w:color w:val="231F20"/>
          <w:w w:val="85"/>
        </w:rPr>
        <w:t>(1,556)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(Shanghai)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(2,333)</w:t>
        <w:tab/>
        <w:tab/>
      </w:r>
      <w:r>
        <w:rPr>
          <w:color w:val="231F20"/>
        </w:rPr>
        <w:t>–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30" w:lineRule="exact"/>
        <w:ind w:left="165" w:right="0"/>
        <w:jc w:val="left"/>
      </w:pPr>
      <w:r>
        <w:rPr>
          <w:color w:val="6D6E71"/>
          <w:w w:val="90"/>
        </w:rPr>
        <w:t>Advance</w:t>
      </w:r>
      <w:r>
        <w:rPr>
          <w:color w:val="6D6E71"/>
          <w:spacing w:val="-14"/>
          <w:w w:val="90"/>
        </w:rPr>
        <w:t> </w:t>
      </w:r>
      <w:r>
        <w:rPr>
          <w:color w:val="6D6E71"/>
          <w:w w:val="90"/>
        </w:rPr>
        <w:t>received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from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Customers</w:t>
      </w:r>
      <w:r>
        <w:rPr/>
      </w:r>
    </w:p>
    <w:p>
      <w:pPr>
        <w:spacing w:line="203" w:lineRule="exact" w:before="0"/>
        <w:ind w:left="165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Fellow</w:t>
      </w:r>
      <w:r>
        <w:rPr>
          <w:rFonts w:ascii="Garamond"/>
          <w:i/>
          <w:color w:val="231F20"/>
          <w:spacing w:val="-15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381" w:val="left" w:leader="none"/>
          <w:tab w:pos="7249" w:val="left" w:leader="none"/>
          <w:tab w:pos="8161" w:val="left" w:leader="none"/>
          <w:tab w:pos="10083" w:val="left" w:leader="none"/>
        </w:tabs>
        <w:spacing w:line="204" w:lineRule="exact"/>
        <w:ind w:left="448" w:right="0"/>
        <w:jc w:val="both"/>
      </w:pPr>
      <w:r>
        <w:rPr>
          <w:color w:val="231F20"/>
          <w:w w:val="90"/>
        </w:rPr>
        <w:t>Oracle Corporation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(Pty) Ltd</w:t>
        <w:tab/>
        <w:t>23,686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(23,686)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381" w:val="left" w:leader="none"/>
          <w:tab w:pos="6699" w:val="left" w:leader="none"/>
          <w:tab w:pos="8161" w:val="left" w:leader="none"/>
          <w:tab w:pos="9479" w:val="left" w:leader="none"/>
        </w:tabs>
        <w:spacing w:line="208" w:lineRule="exact"/>
        <w:ind w:left="448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</w:t>
        <w:tab/>
      </w:r>
      <w:r>
        <w:rPr>
          <w:color w:val="231F20"/>
          <w:w w:val="90"/>
        </w:rPr>
        <w:t>66,985</w:t>
        <w:tab/>
        <w:t>343,188</w:t>
        <w:tab/>
      </w:r>
      <w:r>
        <w:rPr>
          <w:color w:val="231F20"/>
          <w:w w:val="85"/>
        </w:rPr>
        <w:t>(66,984)</w:t>
        <w:tab/>
      </w:r>
      <w:r>
        <w:rPr>
          <w:color w:val="231F20"/>
          <w:w w:val="95"/>
        </w:rPr>
        <w:t>(343,188)</w:t>
      </w:r>
      <w:r>
        <w:rPr/>
      </w:r>
    </w:p>
    <w:p>
      <w:pPr>
        <w:pStyle w:val="BodyText"/>
        <w:tabs>
          <w:tab w:pos="5831" w:val="left" w:leader="none"/>
          <w:tab w:pos="6899" w:val="left" w:leader="none"/>
          <w:tab w:pos="8666" w:val="left" w:leader="none"/>
          <w:tab w:pos="9679" w:val="left" w:leader="none"/>
        </w:tabs>
        <w:spacing w:line="217" w:lineRule="exact"/>
        <w:ind w:left="448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2,638</w:t>
        <w:tab/>
      </w:r>
      <w:r>
        <w:rPr>
          <w:color w:val="231F20"/>
        </w:rPr>
        <w:t>–</w:t>
        <w:tab/>
        <w:t>(2,638)</w:t>
      </w:r>
      <w:r>
        <w:rPr/>
      </w:r>
    </w:p>
    <w:p>
      <w:pPr>
        <w:spacing w:line="203" w:lineRule="exact" w:before="0"/>
        <w:ind w:left="165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381" w:val="left" w:leader="none"/>
          <w:tab w:pos="5631" w:val="left" w:leader="none"/>
          <w:tab w:pos="7249" w:val="left" w:leader="none"/>
          <w:tab w:pos="8161" w:val="left" w:leader="none"/>
          <w:tab w:pos="8411" w:val="left" w:leader="none"/>
          <w:tab w:pos="10083" w:val="left" w:leader="none"/>
        </w:tabs>
        <w:spacing w:line="208" w:lineRule="exact" w:before="6"/>
        <w:ind w:left="448" w:right="20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 Services Software Pte. Ltd.</w:t>
        <w:tab/>
        <w:tab/>
        <w:t>251</w:t>
        <w:tab/>
      </w:r>
      <w:r>
        <w:rPr>
          <w:color w:val="231F20"/>
        </w:rPr>
        <w:t>–</w:t>
        <w:tab/>
        <w:tab/>
      </w:r>
      <w:r>
        <w:rPr>
          <w:color w:val="231F20"/>
          <w:w w:val="80"/>
        </w:rPr>
        <w:t>(251)</w:t>
        <w:tab/>
      </w:r>
      <w:r>
        <w:rPr>
          <w:color w:val="231F20"/>
        </w:rPr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</w:t>
        <w:tab/>
        <w:t>23,175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(23,175)</w:t>
        <w:tab/>
      </w:r>
      <w:r>
        <w:rPr>
          <w:color w:val="231F20"/>
        </w:rPr>
        <w:t>–</w:t>
      </w:r>
      <w:r>
        <w:rPr/>
      </w:r>
    </w:p>
    <w:p>
      <w:pPr>
        <w:spacing w:after="0" w:line="208" w:lineRule="exact"/>
        <w:jc w:val="both"/>
        <w:sectPr>
          <w:type w:val="continuous"/>
          <w:pgSz w:w="11910" w:h="16840"/>
          <w:pgMar w:top="1580" w:bottom="280" w:left="960" w:right="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.539257pt;margin-top:34.039886pt;width:508.75pt;height:406.15pt;mso-position-horizontal-relative:page;mso-position-vertical-relative:page;z-index:-708472" coordorigin="671,681" coordsize="10175,8123">
            <v:group style="position:absolute;left:681;top:691;width:4486;height:841" coordorigin="681,691" coordsize="4486,841">
              <v:shape style="position:absolute;left:681;top:691;width:4486;height:841" coordorigin="681,691" coordsize="4486,841" path="m5166,691l681,691,681,1531,5166,1531,5166,691xe" filled="true" fillcolor="#dedfe0" stroked="false">
                <v:path arrowok="t"/>
                <v:fill type="solid"/>
              </v:shape>
            </v:group>
            <v:group style="position:absolute;left:5166;top:916;width:1418;height:614" coordorigin="5166,916" coordsize="1418,614">
              <v:shape style="position:absolute;left:5166;top:916;width:1418;height:614" coordorigin="5166,916" coordsize="1418,614" path="m5166,1530l6583,1530,6583,916,5166,916,5166,1530xe" filled="true" fillcolor="#dedfe0" stroked="false">
                <v:path arrowok="t"/>
                <v:fill type="solid"/>
              </v:shape>
            </v:group>
            <v:group style="position:absolute;left:5166;top:690;width:2835;height:226" coordorigin="5166,690" coordsize="2835,226">
              <v:shape style="position:absolute;left:5166;top:690;width:2835;height:226" coordorigin="5166,690" coordsize="2835,226" path="m5166,916l8001,916,8001,690,5166,690,5166,916xe" filled="true" fillcolor="#dedfe0" stroked="false">
                <v:path arrowok="t"/>
                <v:fill type="solid"/>
              </v:shape>
            </v:group>
            <v:group style="position:absolute;left:6583;top:916;width:1418;height:616" coordorigin="6583,916" coordsize="1418,616">
              <v:shape style="position:absolute;left:6583;top:916;width:1418;height:616" coordorigin="6583,916" coordsize="1418,616" path="m8001,916l6583,916,6583,1531,8001,1531,8001,916xe" filled="true" fillcolor="#dedfe0" stroked="false">
                <v:path arrowok="t"/>
                <v:fill type="solid"/>
              </v:shape>
            </v:group>
            <v:group style="position:absolute;left:8001;top:916;width:1418;height:614" coordorigin="8001,916" coordsize="1418,614">
              <v:shape style="position:absolute;left:8001;top:916;width:1418;height:614" coordorigin="8001,916" coordsize="1418,614" path="m8001,1530l9418,1530,9418,916,8001,916,8001,1530xe" filled="true" fillcolor="#dedfe0" stroked="false">
                <v:path arrowok="t"/>
                <v:fill type="solid"/>
              </v:shape>
            </v:group>
            <v:group style="position:absolute;left:8001;top:690;width:2835;height:226" coordorigin="8001,690" coordsize="2835,226">
              <v:shape style="position:absolute;left:8001;top:690;width:2835;height:226" coordorigin="8001,690" coordsize="2835,226" path="m8001,916l10835,916,10835,690,8001,690,8001,916xe" filled="true" fillcolor="#dedfe0" stroked="false">
                <v:path arrowok="t"/>
                <v:fill type="solid"/>
              </v:shape>
            </v:group>
            <v:group style="position:absolute;left:9418;top:916;width:1418;height:616" coordorigin="9418,916" coordsize="1418,616">
              <v:shape style="position:absolute;left:9418;top:916;width:1418;height:616" coordorigin="9418,916" coordsize="1418,616" path="m10835,916l9418,916,9418,1531,10835,1531,10835,916xe" filled="true" fillcolor="#dedfe0" stroked="false">
                <v:path arrowok="t"/>
                <v:fill type="solid"/>
              </v:shape>
            </v:group>
            <v:group style="position:absolute;left:681;top:1531;width:4486;height:416" coordorigin="681,1531" coordsize="4486,416">
              <v:shape style="position:absolute;left:681;top:1531;width:4486;height:416" coordorigin="681,1531" coordsize="4486,416" path="m5166,1531l681,1531,681,1947,5166,1947,5166,1531xe" filled="true" fillcolor="#dedfe0" stroked="false">
                <v:path arrowok="t"/>
                <v:fill type="solid"/>
              </v:shape>
            </v:group>
            <v:group style="position:absolute;left:5166;top:1531;width:1418;height:416" coordorigin="5166,1531" coordsize="1418,416">
              <v:shape style="position:absolute;left:5166;top:1531;width:1418;height:416" coordorigin="5166,1531" coordsize="1418,416" path="m6583,1531l5166,1531,5166,1947,6583,1947,6583,1531xe" filled="true" fillcolor="#dedfe0" stroked="false">
                <v:path arrowok="t"/>
                <v:fill type="solid"/>
              </v:shape>
            </v:group>
            <v:group style="position:absolute;left:6583;top:1531;width:1418;height:416" coordorigin="6583,1531" coordsize="1418,416">
              <v:shape style="position:absolute;left:6583;top:1531;width:1418;height:416" coordorigin="6583,1531" coordsize="1418,416" path="m8001,1531l6583,1531,6583,1947,8001,1947,8001,1531xe" filled="true" fillcolor="#dedfe0" stroked="false">
                <v:path arrowok="t"/>
                <v:fill type="solid"/>
              </v:shape>
            </v:group>
            <v:group style="position:absolute;left:8001;top:1531;width:1418;height:416" coordorigin="8001,1531" coordsize="1418,416">
              <v:shape style="position:absolute;left:8001;top:1531;width:1418;height:416" coordorigin="8001,1531" coordsize="1418,416" path="m9418,1531l8001,1531,8001,1947,9418,1947,9418,1531xe" filled="true" fillcolor="#dedfe0" stroked="false">
                <v:path arrowok="t"/>
                <v:fill type="solid"/>
              </v:shape>
            </v:group>
            <v:group style="position:absolute;left:9418;top:1531;width:1418;height:416" coordorigin="9418,1531" coordsize="1418,416">
              <v:shape style="position:absolute;left:9418;top:1531;width:1418;height:416" coordorigin="9418,1531" coordsize="1418,416" path="m10835,1531l9418,1531,9418,1947,10835,1947,10835,1531xe" filled="true" fillcolor="#dedfe0" stroked="false">
                <v:path arrowok="t"/>
                <v:fill type="solid"/>
              </v:shape>
            </v:group>
            <v:group style="position:absolute;left:681;top:1947;width:4486;height:416" coordorigin="681,1947" coordsize="4486,416">
              <v:shape style="position:absolute;left:681;top:1947;width:4486;height:416" coordorigin="681,1947" coordsize="4486,416" path="m5166,1947l681,1947,681,2362,5166,2362,5166,1947xe" filled="true" fillcolor="#dedfe0" stroked="false">
                <v:path arrowok="t"/>
                <v:fill type="solid"/>
              </v:shape>
            </v:group>
            <v:group style="position:absolute;left:5166;top:1947;width:1418;height:416" coordorigin="5166,1947" coordsize="1418,416">
              <v:shape style="position:absolute;left:5166;top:1947;width:1418;height:416" coordorigin="5166,1947" coordsize="1418,416" path="m6583,1947l5166,1947,5166,2362,6583,2362,6583,1947xe" filled="true" fillcolor="#dedfe0" stroked="false">
                <v:path arrowok="t"/>
                <v:fill type="solid"/>
              </v:shape>
            </v:group>
            <v:group style="position:absolute;left:6583;top:1947;width:1418;height:416" coordorigin="6583,1947" coordsize="1418,416">
              <v:shape style="position:absolute;left:6583;top:1947;width:1418;height:416" coordorigin="6583,1947" coordsize="1418,416" path="m8001,1947l6583,1947,6583,2362,8001,2362,8001,1947xe" filled="true" fillcolor="#dedfe0" stroked="false">
                <v:path arrowok="t"/>
                <v:fill type="solid"/>
              </v:shape>
            </v:group>
            <v:group style="position:absolute;left:8001;top:1947;width:1418;height:416" coordorigin="8001,1947" coordsize="1418,416">
              <v:shape style="position:absolute;left:8001;top:1947;width:1418;height:416" coordorigin="8001,1947" coordsize="1418,416" path="m9418,1947l8001,1947,8001,2362,9418,2362,9418,1947xe" filled="true" fillcolor="#dedfe0" stroked="false">
                <v:path arrowok="t"/>
                <v:fill type="solid"/>
              </v:shape>
            </v:group>
            <v:group style="position:absolute;left:9418;top:1947;width:1418;height:416" coordorigin="9418,1947" coordsize="1418,416">
              <v:shape style="position:absolute;left:9418;top:1947;width:1418;height:416" coordorigin="9418,1947" coordsize="1418,416" path="m10835,1947l9418,1947,9418,2362,10835,2362,10835,1947xe" filled="true" fillcolor="#dedfe0" stroked="false">
                <v:path arrowok="t"/>
                <v:fill type="solid"/>
              </v:shape>
            </v:group>
            <v:group style="position:absolute;left:681;top:2362;width:4486;height:416" coordorigin="681,2362" coordsize="4486,416">
              <v:shape style="position:absolute;left:681;top:2362;width:4486;height:416" coordorigin="681,2362" coordsize="4486,416" path="m5166,2362l681,2362,681,2778,5166,2778,5166,2362xe" filled="true" fillcolor="#dedfe0" stroked="false">
                <v:path arrowok="t"/>
                <v:fill type="solid"/>
              </v:shape>
            </v:group>
            <v:group style="position:absolute;left:5166;top:2362;width:1418;height:416" coordorigin="5166,2362" coordsize="1418,416">
              <v:shape style="position:absolute;left:5166;top:2362;width:1418;height:416" coordorigin="5166,2362" coordsize="1418,416" path="m6583,2362l5166,2362,5166,2778,6583,2778,6583,2362xe" filled="true" fillcolor="#dedfe0" stroked="false">
                <v:path arrowok="t"/>
                <v:fill type="solid"/>
              </v:shape>
            </v:group>
            <v:group style="position:absolute;left:6583;top:2362;width:1418;height:416" coordorigin="6583,2362" coordsize="1418,416">
              <v:shape style="position:absolute;left:6583;top:2362;width:1418;height:416" coordorigin="6583,2362" coordsize="1418,416" path="m8001,2362l6583,2362,6583,2778,8001,2778,8001,2362xe" filled="true" fillcolor="#dedfe0" stroked="false">
                <v:path arrowok="t"/>
                <v:fill type="solid"/>
              </v:shape>
            </v:group>
            <v:group style="position:absolute;left:8001;top:2362;width:1418;height:416" coordorigin="8001,2362" coordsize="1418,416">
              <v:shape style="position:absolute;left:8001;top:2362;width:1418;height:416" coordorigin="8001,2362" coordsize="1418,416" path="m9418,2362l8001,2362,8001,2778,9418,2778,9418,2362xe" filled="true" fillcolor="#dedfe0" stroked="false">
                <v:path arrowok="t"/>
                <v:fill type="solid"/>
              </v:shape>
            </v:group>
            <v:group style="position:absolute;left:9418;top:2362;width:1418;height:416" coordorigin="9418,2362" coordsize="1418,416">
              <v:shape style="position:absolute;left:9418;top:2362;width:1418;height:416" coordorigin="9418,2362" coordsize="1418,416" path="m10835,2362l9418,2362,9418,2778,10835,2778,10835,2362xe" filled="true" fillcolor="#dedfe0" stroked="false">
                <v:path arrowok="t"/>
                <v:fill type="solid"/>
              </v:shape>
            </v:group>
            <v:group style="position:absolute;left:681;top:2778;width:4486;height:1663" coordorigin="681,2778" coordsize="4486,1663">
              <v:shape style="position:absolute;left:681;top:2778;width:4486;height:1663" coordorigin="681,2778" coordsize="4486,1663" path="m5166,2778l681,2778,681,4440,5166,4440,5166,2778xe" filled="true" fillcolor="#dedfe0" stroked="false">
                <v:path arrowok="t"/>
                <v:fill type="solid"/>
              </v:shape>
            </v:group>
            <v:group style="position:absolute;left:5166;top:2778;width:1418;height:1663" coordorigin="5166,2778" coordsize="1418,1663">
              <v:shape style="position:absolute;left:5166;top:2778;width:1418;height:1663" coordorigin="5166,2778" coordsize="1418,1663" path="m6583,2778l5166,2778,5166,4440,6583,4440,6583,2778xe" filled="true" fillcolor="#dedfe0" stroked="false">
                <v:path arrowok="t"/>
                <v:fill type="solid"/>
              </v:shape>
            </v:group>
            <v:group style="position:absolute;left:6583;top:2778;width:1418;height:1663" coordorigin="6583,2778" coordsize="1418,1663">
              <v:shape style="position:absolute;left:6583;top:2778;width:1418;height:1663" coordorigin="6583,2778" coordsize="1418,1663" path="m8001,2778l6583,2778,6583,4440,8001,4440,8001,2778xe" filled="true" fillcolor="#dedfe0" stroked="false">
                <v:path arrowok="t"/>
                <v:fill type="solid"/>
              </v:shape>
            </v:group>
            <v:group style="position:absolute;left:8001;top:2778;width:1418;height:1663" coordorigin="8001,2778" coordsize="1418,1663">
              <v:shape style="position:absolute;left:8001;top:2778;width:1418;height:1663" coordorigin="8001,2778" coordsize="1418,1663" path="m9418,2778l8001,2778,8001,4440,9418,4440,9418,2778xe" filled="true" fillcolor="#dedfe0" stroked="false">
                <v:path arrowok="t"/>
                <v:fill type="solid"/>
              </v:shape>
            </v:group>
            <v:group style="position:absolute;left:9418;top:2778;width:1418;height:1663" coordorigin="9418,2778" coordsize="1418,1663">
              <v:shape style="position:absolute;left:9418;top:2778;width:1418;height:1663" coordorigin="9418,2778" coordsize="1418,1663" path="m10835,2778l9418,2778,9418,4440,10835,4440,10835,2778xe" filled="true" fillcolor="#dedfe0" stroked="false">
                <v:path arrowok="t"/>
                <v:fill type="solid"/>
              </v:shape>
            </v:group>
            <v:group style="position:absolute;left:681;top:4440;width:4486;height:416" coordorigin="681,4440" coordsize="4486,416">
              <v:shape style="position:absolute;left:681;top:4440;width:4486;height:416" coordorigin="681,4440" coordsize="4486,416" path="m5166,4440l681,4440,681,4855,5166,4855,5166,4440xe" filled="true" fillcolor="#dedfe0" stroked="false">
                <v:path arrowok="t"/>
                <v:fill type="solid"/>
              </v:shape>
            </v:group>
            <v:group style="position:absolute;left:5166;top:4440;width:1418;height:416" coordorigin="5166,4440" coordsize="1418,416">
              <v:shape style="position:absolute;left:5166;top:4440;width:1418;height:416" coordorigin="5166,4440" coordsize="1418,416" path="m6583,4440l5166,4440,5166,4855,6583,4855,6583,4440xe" filled="true" fillcolor="#dedfe0" stroked="false">
                <v:path arrowok="t"/>
                <v:fill type="solid"/>
              </v:shape>
            </v:group>
            <v:group style="position:absolute;left:6583;top:4440;width:1418;height:416" coordorigin="6583,4440" coordsize="1418,416">
              <v:shape style="position:absolute;left:6583;top:4440;width:1418;height:416" coordorigin="6583,4440" coordsize="1418,416" path="m8001,4440l6583,4440,6583,4855,8001,4855,8001,4440xe" filled="true" fillcolor="#dedfe0" stroked="false">
                <v:path arrowok="t"/>
                <v:fill type="solid"/>
              </v:shape>
            </v:group>
            <v:group style="position:absolute;left:8001;top:4440;width:1418;height:416" coordorigin="8001,4440" coordsize="1418,416">
              <v:shape style="position:absolute;left:8001;top:4440;width:1418;height:416" coordorigin="8001,4440" coordsize="1418,416" path="m9418,4440l8001,4440,8001,4855,9418,4855,9418,4440xe" filled="true" fillcolor="#dedfe0" stroked="false">
                <v:path arrowok="t"/>
                <v:fill type="solid"/>
              </v:shape>
            </v:group>
            <v:group style="position:absolute;left:9418;top:4440;width:1418;height:416" coordorigin="9418,4440" coordsize="1418,416">
              <v:shape style="position:absolute;left:9418;top:4440;width:1418;height:416" coordorigin="9418,4440" coordsize="1418,416" path="m10835,4440l9418,4440,9418,4855,10835,4855,10835,4440xe" filled="true" fillcolor="#dedfe0" stroked="false">
                <v:path arrowok="t"/>
                <v:fill type="solid"/>
              </v:shape>
            </v:group>
            <v:group style="position:absolute;left:681;top:4855;width:4486;height:416" coordorigin="681,4855" coordsize="4486,416">
              <v:shape style="position:absolute;left:681;top:4855;width:4486;height:416" coordorigin="681,4855" coordsize="4486,416" path="m5166,4855l681,4855,681,5271,5166,5271,5166,4855xe" filled="true" fillcolor="#dedfe0" stroked="false">
                <v:path arrowok="t"/>
                <v:fill type="solid"/>
              </v:shape>
            </v:group>
            <v:group style="position:absolute;left:5166;top:4855;width:1418;height:416" coordorigin="5166,4855" coordsize="1418,416">
              <v:shape style="position:absolute;left:5166;top:4855;width:1418;height:416" coordorigin="5166,4855" coordsize="1418,416" path="m6583,4855l5166,4855,5166,5271,6583,5271,6583,4855xe" filled="true" fillcolor="#dedfe0" stroked="false">
                <v:path arrowok="t"/>
                <v:fill type="solid"/>
              </v:shape>
            </v:group>
            <v:group style="position:absolute;left:6583;top:4855;width:1418;height:416" coordorigin="6583,4855" coordsize="1418,416">
              <v:shape style="position:absolute;left:6583;top:4855;width:1418;height:416" coordorigin="6583,4855" coordsize="1418,416" path="m8001,4855l6583,4855,6583,5271,8001,5271,8001,4855xe" filled="true" fillcolor="#dedfe0" stroked="false">
                <v:path arrowok="t"/>
                <v:fill type="solid"/>
              </v:shape>
            </v:group>
            <v:group style="position:absolute;left:8001;top:4855;width:1418;height:416" coordorigin="8001,4855" coordsize="1418,416">
              <v:shape style="position:absolute;left:8001;top:4855;width:1418;height:416" coordorigin="8001,4855" coordsize="1418,416" path="m9418,4855l8001,4855,8001,5271,9418,5271,9418,4855xe" filled="true" fillcolor="#dedfe0" stroked="false">
                <v:path arrowok="t"/>
                <v:fill type="solid"/>
              </v:shape>
            </v:group>
            <v:group style="position:absolute;left:9418;top:4855;width:1418;height:416" coordorigin="9418,4855" coordsize="1418,416">
              <v:shape style="position:absolute;left:9418;top:4855;width:1418;height:416" coordorigin="9418,4855" coordsize="1418,416" path="m10835,4855l9418,4855,9418,5271,10835,5271,10835,4855xe" filled="true" fillcolor="#dedfe0" stroked="false">
                <v:path arrowok="t"/>
                <v:fill type="solid"/>
              </v:shape>
            </v:group>
            <v:group style="position:absolute;left:681;top:5271;width:4486;height:416" coordorigin="681,5271" coordsize="4486,416">
              <v:shape style="position:absolute;left:681;top:5271;width:4486;height:416" coordorigin="681,5271" coordsize="4486,416" path="m5166,5271l681,5271,681,5686,5166,5686,5166,5271xe" filled="true" fillcolor="#dedfe0" stroked="false">
                <v:path arrowok="t"/>
                <v:fill type="solid"/>
              </v:shape>
            </v:group>
            <v:group style="position:absolute;left:5166;top:5271;width:1418;height:416" coordorigin="5166,5271" coordsize="1418,416">
              <v:shape style="position:absolute;left:5166;top:5271;width:1418;height:416" coordorigin="5166,5271" coordsize="1418,416" path="m6583,5271l5166,5271,5166,5686,6583,5686,6583,5271xe" filled="true" fillcolor="#dedfe0" stroked="false">
                <v:path arrowok="t"/>
                <v:fill type="solid"/>
              </v:shape>
            </v:group>
            <v:group style="position:absolute;left:6583;top:5271;width:1418;height:416" coordorigin="6583,5271" coordsize="1418,416">
              <v:shape style="position:absolute;left:6583;top:5271;width:1418;height:416" coordorigin="6583,5271" coordsize="1418,416" path="m8001,5271l6583,5271,6583,5686,8001,5686,8001,5271xe" filled="true" fillcolor="#dedfe0" stroked="false">
                <v:path arrowok="t"/>
                <v:fill type="solid"/>
              </v:shape>
            </v:group>
            <v:group style="position:absolute;left:8001;top:5271;width:1418;height:416" coordorigin="8001,5271" coordsize="1418,416">
              <v:shape style="position:absolute;left:8001;top:5271;width:1418;height:416" coordorigin="8001,5271" coordsize="1418,416" path="m9418,5271l8001,5271,8001,5686,9418,5686,9418,5271xe" filled="true" fillcolor="#dedfe0" stroked="false">
                <v:path arrowok="t"/>
                <v:fill type="solid"/>
              </v:shape>
            </v:group>
            <v:group style="position:absolute;left:9418;top:5271;width:1418;height:416" coordorigin="9418,5271" coordsize="1418,416">
              <v:shape style="position:absolute;left:9418;top:5271;width:1418;height:416" coordorigin="9418,5271" coordsize="1418,416" path="m10835,5271l9418,5271,9418,5686,10835,5686,10835,5271xe" filled="true" fillcolor="#dedfe0" stroked="false">
                <v:path arrowok="t"/>
                <v:fill type="solid"/>
              </v:shape>
            </v:group>
            <v:group style="position:absolute;left:681;top:5687;width:4486;height:416" coordorigin="681,5687" coordsize="4486,416">
              <v:shape style="position:absolute;left:681;top:5687;width:4486;height:416" coordorigin="681,5687" coordsize="4486,416" path="m5166,5687l681,5687,681,6102,5166,6102,5166,5687xe" filled="true" fillcolor="#dedfe0" stroked="false">
                <v:path arrowok="t"/>
                <v:fill type="solid"/>
              </v:shape>
            </v:group>
            <v:group style="position:absolute;left:5166;top:5687;width:1418;height:416" coordorigin="5166,5687" coordsize="1418,416">
              <v:shape style="position:absolute;left:5166;top:5687;width:1418;height:416" coordorigin="5166,5687" coordsize="1418,416" path="m6583,5687l5166,5687,5166,6102,6583,6102,6583,5687xe" filled="true" fillcolor="#dedfe0" stroked="false">
                <v:path arrowok="t"/>
                <v:fill type="solid"/>
              </v:shape>
            </v:group>
            <v:group style="position:absolute;left:6583;top:5687;width:1418;height:416" coordorigin="6583,5687" coordsize="1418,416">
              <v:shape style="position:absolute;left:6583;top:5687;width:1418;height:416" coordorigin="6583,5687" coordsize="1418,416" path="m8001,5687l6583,5687,6583,6102,8001,6102,8001,5687xe" filled="true" fillcolor="#dedfe0" stroked="false">
                <v:path arrowok="t"/>
                <v:fill type="solid"/>
              </v:shape>
            </v:group>
            <v:group style="position:absolute;left:8001;top:5687;width:1418;height:416" coordorigin="8001,5687" coordsize="1418,416">
              <v:shape style="position:absolute;left:8001;top:5687;width:1418;height:416" coordorigin="8001,5687" coordsize="1418,416" path="m9418,5687l8001,5687,8001,6102,9418,6102,9418,5687xe" filled="true" fillcolor="#dedfe0" stroked="false">
                <v:path arrowok="t"/>
                <v:fill type="solid"/>
              </v:shape>
            </v:group>
            <v:group style="position:absolute;left:9418;top:5687;width:1418;height:416" coordorigin="9418,5687" coordsize="1418,416">
              <v:shape style="position:absolute;left:9418;top:5687;width:1418;height:416" coordorigin="9418,5687" coordsize="1418,416" path="m10835,5687l9418,5687,9418,6102,10835,6102,10835,5687xe" filled="true" fillcolor="#dedfe0" stroked="false">
                <v:path arrowok="t"/>
                <v:fill type="solid"/>
              </v:shape>
            </v:group>
            <v:group style="position:absolute;left:681;top:6102;width:4486;height:616" coordorigin="681,6102" coordsize="4486,616">
              <v:shape style="position:absolute;left:681;top:6102;width:4486;height:616" coordorigin="681,6102" coordsize="4486,616" path="m5166,6102l681,6102,681,6718,5166,6718,5166,6102xe" filled="true" fillcolor="#dedfe0" stroked="false">
                <v:path arrowok="t"/>
                <v:fill type="solid"/>
              </v:shape>
            </v:group>
            <v:group style="position:absolute;left:5166;top:6102;width:1418;height:616" coordorigin="5166,6102" coordsize="1418,616">
              <v:shape style="position:absolute;left:5166;top:6102;width:1418;height:616" coordorigin="5166,6102" coordsize="1418,616" path="m6583,6102l5166,6102,5166,6718,6583,6718,6583,6102xe" filled="true" fillcolor="#dedfe0" stroked="false">
                <v:path arrowok="t"/>
                <v:fill type="solid"/>
              </v:shape>
            </v:group>
            <v:group style="position:absolute;left:6583;top:6102;width:1418;height:616" coordorigin="6583,6102" coordsize="1418,616">
              <v:shape style="position:absolute;left:6583;top:6102;width:1418;height:616" coordorigin="6583,6102" coordsize="1418,616" path="m8001,6102l6583,6102,6583,6718,8001,6718,8001,6102xe" filled="true" fillcolor="#dedfe0" stroked="false">
                <v:path arrowok="t"/>
                <v:fill type="solid"/>
              </v:shape>
            </v:group>
            <v:group style="position:absolute;left:8001;top:6102;width:1418;height:616" coordorigin="8001,6102" coordsize="1418,616">
              <v:shape style="position:absolute;left:8001;top:6102;width:1418;height:616" coordorigin="8001,6102" coordsize="1418,616" path="m9418,6102l8001,6102,8001,6718,9418,6718,9418,6102xe" filled="true" fillcolor="#dedfe0" stroked="false">
                <v:path arrowok="t"/>
                <v:fill type="solid"/>
              </v:shape>
            </v:group>
            <v:group style="position:absolute;left:9418;top:6102;width:1418;height:616" coordorigin="9418,6102" coordsize="1418,616">
              <v:shape style="position:absolute;left:9418;top:6102;width:1418;height:616" coordorigin="9418,6102" coordsize="1418,616" path="m10835,6102l9418,6102,9418,6718,10835,6718,10835,6102xe" filled="true" fillcolor="#dedfe0" stroked="false">
                <v:path arrowok="t"/>
                <v:fill type="solid"/>
              </v:shape>
            </v:group>
            <v:group style="position:absolute;left:681;top:6718;width:4486;height:624" coordorigin="681,6718" coordsize="4486,624">
              <v:shape style="position:absolute;left:681;top:6718;width:4486;height:624" coordorigin="681,6718" coordsize="4486,624" path="m5166,6718l681,6718,681,7341,5166,7341,5166,6718xe" filled="true" fillcolor="#dedfe0" stroked="false">
                <v:path arrowok="t"/>
                <v:fill type="solid"/>
              </v:shape>
            </v:group>
            <v:group style="position:absolute;left:5166;top:6718;width:1418;height:624" coordorigin="5166,6718" coordsize="1418,624">
              <v:shape style="position:absolute;left:5166;top:6718;width:1418;height:624" coordorigin="5166,6718" coordsize="1418,624" path="m6583,6718l5166,6718,5166,7341,6583,7341,6583,6718xe" filled="true" fillcolor="#dedfe0" stroked="false">
                <v:path arrowok="t"/>
                <v:fill type="solid"/>
              </v:shape>
            </v:group>
            <v:group style="position:absolute;left:6583;top:6718;width:1418;height:624" coordorigin="6583,6718" coordsize="1418,624">
              <v:shape style="position:absolute;left:6583;top:6718;width:1418;height:624" coordorigin="6583,6718" coordsize="1418,624" path="m8001,6718l6583,6718,6583,7341,8001,7341,8001,6718xe" filled="true" fillcolor="#dedfe0" stroked="false">
                <v:path arrowok="t"/>
                <v:fill type="solid"/>
              </v:shape>
            </v:group>
            <v:group style="position:absolute;left:8001;top:6718;width:1418;height:624" coordorigin="8001,6718" coordsize="1418,624">
              <v:shape style="position:absolute;left:8001;top:6718;width:1418;height:624" coordorigin="8001,6718" coordsize="1418,624" path="m9418,6718l8001,6718,8001,7341,9418,7341,9418,6718xe" filled="true" fillcolor="#dedfe0" stroked="false">
                <v:path arrowok="t"/>
                <v:fill type="solid"/>
              </v:shape>
            </v:group>
            <v:group style="position:absolute;left:9418;top:6718;width:1418;height:624" coordorigin="9418,6718" coordsize="1418,624">
              <v:shape style="position:absolute;left:9418;top:6718;width:1418;height:624" coordorigin="9418,6718" coordsize="1418,624" path="m10835,6718l9418,6718,9418,7341,10835,7341,10835,6718xe" filled="true" fillcolor="#dedfe0" stroked="false">
                <v:path arrowok="t"/>
                <v:fill type="solid"/>
              </v:shape>
            </v:group>
            <v:group style="position:absolute;left:681;top:7341;width:4486;height:208" coordorigin="681,7341" coordsize="4486,208">
              <v:shape style="position:absolute;left:681;top:7341;width:4486;height:208" coordorigin="681,7341" coordsize="4486,208" path="m5166,7341l681,7341,681,7549,5166,7549,5166,7341xe" filled="true" fillcolor="#dedfe0" stroked="false">
                <v:path arrowok="t"/>
                <v:fill type="solid"/>
              </v:shape>
            </v:group>
            <v:group style="position:absolute;left:5166;top:7341;width:1418;height:208" coordorigin="5166,7341" coordsize="1418,208">
              <v:shape style="position:absolute;left:5166;top:7341;width:1418;height:208" coordorigin="5166,7341" coordsize="1418,208" path="m6583,7341l5166,7341,5166,7549,6583,7549,6583,7341xe" filled="true" fillcolor="#dedfe0" stroked="false">
                <v:path arrowok="t"/>
                <v:fill type="solid"/>
              </v:shape>
            </v:group>
            <v:group style="position:absolute;left:6583;top:7341;width:1418;height:208" coordorigin="6583,7341" coordsize="1418,208">
              <v:shape style="position:absolute;left:6583;top:7341;width:1418;height:208" coordorigin="6583,7341" coordsize="1418,208" path="m8001,7341l6583,7341,6583,7549,8001,7549,8001,7341xe" filled="true" fillcolor="#dedfe0" stroked="false">
                <v:path arrowok="t"/>
                <v:fill type="solid"/>
              </v:shape>
            </v:group>
            <v:group style="position:absolute;left:8001;top:7341;width:1418;height:208" coordorigin="8001,7341" coordsize="1418,208">
              <v:shape style="position:absolute;left:8001;top:7341;width:1418;height:208" coordorigin="8001,7341" coordsize="1418,208" path="m9418,7341l8001,7341,8001,7549,9418,7549,9418,7341xe" filled="true" fillcolor="#dedfe0" stroked="false">
                <v:path arrowok="t"/>
                <v:fill type="solid"/>
              </v:shape>
            </v:group>
            <v:group style="position:absolute;left:9418;top:7341;width:1418;height:208" coordorigin="9418,7341" coordsize="1418,208">
              <v:shape style="position:absolute;left:9418;top:7341;width:1418;height:208" coordorigin="9418,7341" coordsize="1418,208" path="m10835,7341l9418,7341,9418,7549,10835,7549,10835,7341xe" filled="true" fillcolor="#dedfe0" stroked="false">
                <v:path arrowok="t"/>
                <v:fill type="solid"/>
              </v:shape>
            </v:group>
            <v:group style="position:absolute;left:681;top:7549;width:4486;height:208" coordorigin="681,7549" coordsize="4486,208">
              <v:shape style="position:absolute;left:681;top:7549;width:4486;height:208" coordorigin="681,7549" coordsize="4486,208" path="m5166,7549l681,7549,681,7756,5166,7756,5166,7549xe" filled="true" fillcolor="#dedfe0" stroked="false">
                <v:path arrowok="t"/>
                <v:fill type="solid"/>
              </v:shape>
            </v:group>
            <v:group style="position:absolute;left:5166;top:7549;width:1418;height:208" coordorigin="5166,7549" coordsize="1418,208">
              <v:shape style="position:absolute;left:5166;top:7549;width:1418;height:208" coordorigin="5166,7549" coordsize="1418,208" path="m6583,7549l5166,7549,5166,7756,6583,7756,6583,7549xe" filled="true" fillcolor="#dedfe0" stroked="false">
                <v:path arrowok="t"/>
                <v:fill type="solid"/>
              </v:shape>
            </v:group>
            <v:group style="position:absolute;left:6583;top:7549;width:1418;height:208" coordorigin="6583,7549" coordsize="1418,208">
              <v:shape style="position:absolute;left:6583;top:7549;width:1418;height:208" coordorigin="6583,7549" coordsize="1418,208" path="m8001,7549l6583,7549,6583,7756,8001,7756,8001,7549xe" filled="true" fillcolor="#dedfe0" stroked="false">
                <v:path arrowok="t"/>
                <v:fill type="solid"/>
              </v:shape>
            </v:group>
            <v:group style="position:absolute;left:8001;top:7549;width:1418;height:208" coordorigin="8001,7549" coordsize="1418,208">
              <v:shape style="position:absolute;left:8001;top:7549;width:1418;height:208" coordorigin="8001,7549" coordsize="1418,208" path="m9418,7549l8001,7549,8001,7756,9418,7756,9418,7549xe" filled="true" fillcolor="#dedfe0" stroked="false">
                <v:path arrowok="t"/>
                <v:fill type="solid"/>
              </v:shape>
            </v:group>
            <v:group style="position:absolute;left:9418;top:7549;width:1418;height:208" coordorigin="9418,7549" coordsize="1418,208">
              <v:shape style="position:absolute;left:9418;top:7549;width:1418;height:208" coordorigin="9418,7549" coordsize="1418,208" path="m10835,7549l9418,7549,9418,7756,10835,7756,10835,7549xe" filled="true" fillcolor="#dedfe0" stroked="false">
                <v:path arrowok="t"/>
                <v:fill type="solid"/>
              </v:shape>
            </v:group>
            <v:group style="position:absolute;left:681;top:7756;width:4486;height:416" coordorigin="681,7756" coordsize="4486,416">
              <v:shape style="position:absolute;left:681;top:7756;width:4486;height:416" coordorigin="681,7756" coordsize="4486,416" path="m5166,7756l681,7756,681,8172,5166,8172,5166,7756xe" filled="true" fillcolor="#dedfe0" stroked="false">
                <v:path arrowok="t"/>
                <v:fill type="solid"/>
              </v:shape>
            </v:group>
            <v:group style="position:absolute;left:5166;top:7756;width:1418;height:416" coordorigin="5166,7756" coordsize="1418,416">
              <v:shape style="position:absolute;left:5166;top:7756;width:1418;height:416" coordorigin="5166,7756" coordsize="1418,416" path="m6583,7756l5166,7756,5166,8172,6583,8172,6583,7756xe" filled="true" fillcolor="#dedfe0" stroked="false">
                <v:path arrowok="t"/>
                <v:fill type="solid"/>
              </v:shape>
            </v:group>
            <v:group style="position:absolute;left:6583;top:7756;width:1418;height:416" coordorigin="6583,7756" coordsize="1418,416">
              <v:shape style="position:absolute;left:6583;top:7756;width:1418;height:416" coordorigin="6583,7756" coordsize="1418,416" path="m8001,7756l6583,7756,6583,8172,8001,8172,8001,7756xe" filled="true" fillcolor="#dedfe0" stroked="false">
                <v:path arrowok="t"/>
                <v:fill type="solid"/>
              </v:shape>
            </v:group>
            <v:group style="position:absolute;left:8001;top:7756;width:1418;height:416" coordorigin="8001,7756" coordsize="1418,416">
              <v:shape style="position:absolute;left:8001;top:7756;width:1418;height:416" coordorigin="8001,7756" coordsize="1418,416" path="m9418,7756l8001,7756,8001,8172,9418,8172,9418,7756xe" filled="true" fillcolor="#dedfe0" stroked="false">
                <v:path arrowok="t"/>
                <v:fill type="solid"/>
              </v:shape>
            </v:group>
            <v:group style="position:absolute;left:9418;top:7756;width:1418;height:416" coordorigin="9418,7756" coordsize="1418,416">
              <v:shape style="position:absolute;left:9418;top:7756;width:1418;height:416" coordorigin="9418,7756" coordsize="1418,416" path="m10835,7756l9418,7756,9418,8172,10835,8172,10835,7756xe" filled="true" fillcolor="#dedfe0" stroked="false">
                <v:path arrowok="t"/>
                <v:fill type="solid"/>
              </v:shape>
            </v:group>
            <v:group style="position:absolute;left:681;top:8172;width:4486;height:416" coordorigin="681,8172" coordsize="4486,416">
              <v:shape style="position:absolute;left:681;top:8172;width:4486;height:416" coordorigin="681,8172" coordsize="4486,416" path="m5166,8172l681,8172,681,8587,5166,8587,5166,8172xe" filled="true" fillcolor="#dedfe0" stroked="false">
                <v:path arrowok="t"/>
                <v:fill type="solid"/>
              </v:shape>
            </v:group>
            <v:group style="position:absolute;left:5166;top:8172;width:1418;height:416" coordorigin="5166,8172" coordsize="1418,416">
              <v:shape style="position:absolute;left:5166;top:8172;width:1418;height:416" coordorigin="5166,8172" coordsize="1418,416" path="m6583,8172l5166,8172,5166,8587,6583,8587,6583,8172xe" filled="true" fillcolor="#dedfe0" stroked="false">
                <v:path arrowok="t"/>
                <v:fill type="solid"/>
              </v:shape>
            </v:group>
            <v:group style="position:absolute;left:6583;top:8172;width:1418;height:416" coordorigin="6583,8172" coordsize="1418,416">
              <v:shape style="position:absolute;left:6583;top:8172;width:1418;height:416" coordorigin="6583,8172" coordsize="1418,416" path="m8001,8172l6583,8172,6583,8587,8001,8587,8001,8172xe" filled="true" fillcolor="#dedfe0" stroked="false">
                <v:path arrowok="t"/>
                <v:fill type="solid"/>
              </v:shape>
            </v:group>
            <v:group style="position:absolute;left:8001;top:8172;width:1418;height:416" coordorigin="8001,8172" coordsize="1418,416">
              <v:shape style="position:absolute;left:8001;top:8172;width:1418;height:416" coordorigin="8001,8172" coordsize="1418,416" path="m9418,8172l8001,8172,8001,8587,9418,8587,9418,8172xe" filled="true" fillcolor="#dedfe0" stroked="false">
                <v:path arrowok="t"/>
                <v:fill type="solid"/>
              </v:shape>
            </v:group>
            <v:group style="position:absolute;left:9418;top:8172;width:1418;height:416" coordorigin="9418,8172" coordsize="1418,416">
              <v:shape style="position:absolute;left:9418;top:8172;width:1418;height:416" coordorigin="9418,8172" coordsize="1418,416" path="m10835,8172l9418,8172,9418,8587,10835,8587,10835,8172xe" filled="true" fillcolor="#dedfe0" stroked="false">
                <v:path arrowok="t"/>
                <v:fill type="solid"/>
              </v:shape>
            </v:group>
            <v:group style="position:absolute;left:681;top:8588;width:4486;height:208" coordorigin="681,8588" coordsize="4486,208">
              <v:shape style="position:absolute;left:681;top:8588;width:4486;height:208" coordorigin="681,8588" coordsize="4486,208" path="m5166,8588l681,8588,681,8795,5166,8795,5166,8588xe" filled="true" fillcolor="#dedfe0" stroked="false">
                <v:path arrowok="t"/>
                <v:fill type="solid"/>
              </v:shape>
            </v:group>
            <v:group style="position:absolute;left:5166;top:8588;width:1418;height:208" coordorigin="5166,8588" coordsize="1418,208">
              <v:shape style="position:absolute;left:5166;top:8588;width:1418;height:208" coordorigin="5166,8588" coordsize="1418,208" path="m6583,8588l5166,8588,5166,8795,6583,8795,6583,8588xe" filled="true" fillcolor="#dedfe0" stroked="false">
                <v:path arrowok="t"/>
                <v:fill type="solid"/>
              </v:shape>
            </v:group>
            <v:group style="position:absolute;left:6583;top:8588;width:1418;height:208" coordorigin="6583,8588" coordsize="1418,208">
              <v:shape style="position:absolute;left:6583;top:8588;width:1418;height:208" coordorigin="6583,8588" coordsize="1418,208" path="m8001,8588l6583,8588,6583,8795,8001,8795,8001,8588xe" filled="true" fillcolor="#dedfe0" stroked="false">
                <v:path arrowok="t"/>
                <v:fill type="solid"/>
              </v:shape>
            </v:group>
            <v:group style="position:absolute;left:8001;top:8588;width:1418;height:208" coordorigin="8001,8588" coordsize="1418,208">
              <v:shape style="position:absolute;left:8001;top:8588;width:1418;height:208" coordorigin="8001,8588" coordsize="1418,208" path="m9418,8588l8001,8588,8001,8795,9418,8795,9418,8588xe" filled="true" fillcolor="#dedfe0" stroked="false">
                <v:path arrowok="t"/>
                <v:fill type="solid"/>
              </v:shape>
            </v:group>
            <v:group style="position:absolute;left:9418;top:8588;width:1418;height:208" coordorigin="9418,8588" coordsize="1418,208">
              <v:shape style="position:absolute;left:9418;top:8588;width:1418;height:208" coordorigin="9418,8588" coordsize="1418,208" path="m10835,8588l9418,8588,9418,8795,10835,8795,10835,8588xe" filled="true" fillcolor="#dedfe0" stroked="false">
                <v:path arrowok="t"/>
                <v:fill type="solid"/>
              </v:shape>
            </v:group>
            <v:group style="position:absolute;left:681;top:691;width:10155;height:2" coordorigin="681,691" coordsize="10155,2">
              <v:shape style="position:absolute;left:681;top:691;width:10155;height:2" coordorigin="681,691" coordsize="10155,0" path="m681,691l10835,691e" filled="false" stroked="true" strokeweight="1.000091pt" strokecolor="#808285">
                <v:path arrowok="t"/>
              </v:shape>
              <v:shape style="position:absolute;left:5626;top:722;width:1413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44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Transactions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95;top:722;width:21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Amount</w:t>
                      </w:r>
                      <w:r>
                        <w:rPr>
                          <w:rFonts w:ascii="Cambria"/>
                          <w:color w:val="6D6E71"/>
                          <w:spacing w:val="3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receivable</w:t>
                      </w:r>
                      <w:r>
                        <w:rPr>
                          <w:rFonts w:ascii="Cambria"/>
                          <w:color w:val="6D6E71"/>
                          <w:spacing w:val="3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(payable)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3;top:929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48;top:1129;width:265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6D6E71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083;top:929;width:2657;height:400" type="#_x0000_t202" filled="false" stroked="false">
                <v:textbox inset="0,0,0,0">
                  <w:txbxContent>
                    <w:p>
                      <w:pPr>
                        <w:tabs>
                          <w:tab w:pos="2261" w:val="left" w:leader="none"/>
                        </w:tabs>
                        <w:spacing w:line="181" w:lineRule="exact" w:before="0"/>
                        <w:ind w:left="84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  <w:tab/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6D6E71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1545;width:2489;height:1033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Provision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doubtful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debts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Fellow</w:t>
                      </w:r>
                      <w:r>
                        <w:rPr>
                          <w:rFonts w:ascii="Garamond"/>
                          <w:i/>
                          <w:color w:val="231F2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8" w:lineRule="exact" w:before="6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Private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America,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Inc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37;top:1961;width:4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6,546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55;top:1961;width:507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19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(13)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2,019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17;top:1961;width:562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4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(6,546)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235;top:1961;width:562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4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(2,019)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4039;width:1350;height:409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Professional</w:t>
                      </w:r>
                      <w:r>
                        <w:rPr>
                          <w:rFonts w:ascii="Cambria"/>
                          <w:color w:val="6D6E71"/>
                          <w:spacing w:val="9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fees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Fellow</w:t>
                      </w:r>
                      <w:r>
                        <w:rPr>
                          <w:rFonts w:ascii="Garamond"/>
                          <w:i/>
                          <w:color w:val="231F2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6525;width:834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8395;width:1595;height:409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Application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Fellow</w:t>
                      </w:r>
                      <w:r>
                        <w:rPr>
                          <w:rFonts w:ascii="Garamond"/>
                          <w:i/>
                          <w:color w:val="231F2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4.0396pt;margin-top:491.707001pt;width:507.75pt;height:182.05pt;mso-position-horizontal-relative:page;mso-position-vertical-relative:page;z-index:-708184" coordorigin="681,9834" coordsize="10155,3641">
            <v:group style="position:absolute;left:681;top:9834;width:4486;height:1791" coordorigin="681,9834" coordsize="4486,1791">
              <v:shape style="position:absolute;left:681;top:9834;width:4486;height:1791" coordorigin="681,9834" coordsize="4486,1791" path="m5166,9834l681,9834,681,11625,5166,11625,5166,9834xe" filled="true" fillcolor="#dedfe0" stroked="false">
                <v:path arrowok="t"/>
                <v:fill type="solid"/>
              </v:shape>
            </v:group>
            <v:group style="position:absolute;left:5166;top:9834;width:1418;height:1791" coordorigin="5166,9834" coordsize="1418,1791">
              <v:shape style="position:absolute;left:5166;top:9834;width:1418;height:1791" coordorigin="5166,9834" coordsize="1418,1791" path="m6583,9834l5166,9834,5166,11625,6583,11625,6583,9834xe" filled="true" fillcolor="#dedfe0" stroked="false">
                <v:path arrowok="t"/>
                <v:fill type="solid"/>
              </v:shape>
            </v:group>
            <v:group style="position:absolute;left:6583;top:9834;width:1418;height:1791" coordorigin="6583,9834" coordsize="1418,1791">
              <v:shape style="position:absolute;left:6583;top:9834;width:1418;height:1791" coordorigin="6583,9834" coordsize="1418,1791" path="m8001,9834l6583,9834,6583,11625,8001,11625,8001,9834xe" filled="true" fillcolor="#dedfe0" stroked="false">
                <v:path arrowok="t"/>
                <v:fill type="solid"/>
              </v:shape>
            </v:group>
            <v:group style="position:absolute;left:8001;top:9834;width:1418;height:1791" coordorigin="8001,9834" coordsize="1418,1791">
              <v:shape style="position:absolute;left:8001;top:9834;width:1418;height:1791" coordorigin="8001,9834" coordsize="1418,1791" path="m9418,9834l8001,9834,8001,11625,9418,11625,9418,9834xe" filled="true" fillcolor="#dedfe0" stroked="false">
                <v:path arrowok="t"/>
                <v:fill type="solid"/>
              </v:shape>
            </v:group>
            <v:group style="position:absolute;left:9418;top:9834;width:1418;height:1791" coordorigin="9418,9834" coordsize="1418,1791">
              <v:shape style="position:absolute;left:9418;top:9834;width:1418;height:1791" coordorigin="9418,9834" coordsize="1418,1791" path="m10835,9834l9418,9834,9418,11625,10835,11625,10835,9834xe" filled="true" fillcolor="#dedfe0" stroked="false">
                <v:path arrowok="t"/>
                <v:fill type="solid"/>
              </v:shape>
            </v:group>
            <v:group style="position:absolute;left:681;top:11625;width:4486;height:607" coordorigin="681,11625" coordsize="4486,607">
              <v:shape style="position:absolute;left:681;top:11625;width:4486;height:607" coordorigin="681,11625" coordsize="4486,607" path="m5166,11625l681,11625,681,12231,5166,12231,5166,11625xe" filled="true" fillcolor="#dedfe0" stroked="false">
                <v:path arrowok="t"/>
                <v:fill type="solid"/>
              </v:shape>
            </v:group>
            <v:group style="position:absolute;left:5166;top:11625;width:1418;height:607" coordorigin="5166,11625" coordsize="1418,607">
              <v:shape style="position:absolute;left:5166;top:11625;width:1418;height:607" coordorigin="5166,11625" coordsize="1418,607" path="m6583,11625l5166,11625,5166,12231,6583,12231,6583,11625xe" filled="true" fillcolor="#dedfe0" stroked="false">
                <v:path arrowok="t"/>
                <v:fill type="solid"/>
              </v:shape>
            </v:group>
            <v:group style="position:absolute;left:6583;top:11625;width:1418;height:607" coordorigin="6583,11625" coordsize="1418,607">
              <v:shape style="position:absolute;left:6583;top:11625;width:1418;height:607" coordorigin="6583,11625" coordsize="1418,607" path="m8001,11625l6583,11625,6583,12231,8001,12231,8001,11625xe" filled="true" fillcolor="#dedfe0" stroked="false">
                <v:path arrowok="t"/>
                <v:fill type="solid"/>
              </v:shape>
            </v:group>
            <v:group style="position:absolute;left:8001;top:11625;width:1418;height:607" coordorigin="8001,11625" coordsize="1418,607">
              <v:shape style="position:absolute;left:8001;top:11625;width:1418;height:607" coordorigin="8001,11625" coordsize="1418,607" path="m9418,11625l8001,11625,8001,12231,9418,12231,9418,11625xe" filled="true" fillcolor="#dedfe0" stroked="false">
                <v:path arrowok="t"/>
                <v:fill type="solid"/>
              </v:shape>
            </v:group>
            <v:group style="position:absolute;left:9418;top:11625;width:1418;height:607" coordorigin="9418,11625" coordsize="1418,607">
              <v:shape style="position:absolute;left:9418;top:11625;width:1418;height:607" coordorigin="9418,11625" coordsize="1418,607" path="m10835,11625l9418,11625,9418,12231,10835,12231,10835,11625xe" filled="true" fillcolor="#dedfe0" stroked="false">
                <v:path arrowok="t"/>
                <v:fill type="solid"/>
              </v:shape>
            </v:group>
            <v:group style="position:absolute;left:681;top:12231;width:4486;height:416" coordorigin="681,12231" coordsize="4486,416">
              <v:shape style="position:absolute;left:681;top:12231;width:4486;height:416" coordorigin="681,12231" coordsize="4486,416" path="m5166,12231l681,12231,681,12647,5166,12647,5166,12231xe" filled="true" fillcolor="#dedfe0" stroked="false">
                <v:path arrowok="t"/>
                <v:fill type="solid"/>
              </v:shape>
            </v:group>
            <v:group style="position:absolute;left:5166;top:12231;width:1418;height:416" coordorigin="5166,12231" coordsize="1418,416">
              <v:shape style="position:absolute;left:5166;top:12231;width:1418;height:416" coordorigin="5166,12231" coordsize="1418,416" path="m6583,12231l5166,12231,5166,12647,6583,12647,6583,12231xe" filled="true" fillcolor="#dedfe0" stroked="false">
                <v:path arrowok="t"/>
                <v:fill type="solid"/>
              </v:shape>
            </v:group>
            <v:group style="position:absolute;left:6583;top:12231;width:1418;height:416" coordorigin="6583,12231" coordsize="1418,416">
              <v:shape style="position:absolute;left:6583;top:12231;width:1418;height:416" coordorigin="6583,12231" coordsize="1418,416" path="m8001,12231l6583,12231,6583,12647,8001,12647,8001,12231xe" filled="true" fillcolor="#dedfe0" stroked="false">
                <v:path arrowok="t"/>
                <v:fill type="solid"/>
              </v:shape>
            </v:group>
            <v:group style="position:absolute;left:8001;top:12231;width:1418;height:416" coordorigin="8001,12231" coordsize="1418,416">
              <v:shape style="position:absolute;left:8001;top:12231;width:1418;height:416" coordorigin="8001,12231" coordsize="1418,416" path="m9418,12231l8001,12231,8001,12647,9418,12647,9418,12231xe" filled="true" fillcolor="#dedfe0" stroked="false">
                <v:path arrowok="t"/>
                <v:fill type="solid"/>
              </v:shape>
            </v:group>
            <v:group style="position:absolute;left:9418;top:12231;width:1418;height:416" coordorigin="9418,12231" coordsize="1418,416">
              <v:shape style="position:absolute;left:9418;top:12231;width:1418;height:416" coordorigin="9418,12231" coordsize="1418,416" path="m10835,12231l9418,12231,9418,12647,10835,12647,10835,12231xe" filled="true" fillcolor="#dedfe0" stroked="false">
                <v:path arrowok="t"/>
                <v:fill type="solid"/>
              </v:shape>
            </v:group>
            <v:group style="position:absolute;left:681;top:12647;width:4486;height:410" coordorigin="681,12647" coordsize="4486,410">
              <v:shape style="position:absolute;left:681;top:12647;width:4486;height:410" coordorigin="681,12647" coordsize="4486,410" path="m5166,12647l681,12647,681,13056,5166,13056,5166,12647xe" filled="true" fillcolor="#dedfe0" stroked="false">
                <v:path arrowok="t"/>
                <v:fill type="solid"/>
              </v:shape>
            </v:group>
            <v:group style="position:absolute;left:5166;top:12647;width:1418;height:410" coordorigin="5166,12647" coordsize="1418,410">
              <v:shape style="position:absolute;left:5166;top:12647;width:1418;height:410" coordorigin="5166,12647" coordsize="1418,410" path="m6583,12647l5166,12647,5166,13056,6583,13056,6583,12647xe" filled="true" fillcolor="#dedfe0" stroked="false">
                <v:path arrowok="t"/>
                <v:fill type="solid"/>
              </v:shape>
            </v:group>
            <v:group style="position:absolute;left:6583;top:12647;width:1418;height:410" coordorigin="6583,12647" coordsize="1418,410">
              <v:shape style="position:absolute;left:6583;top:12647;width:1418;height:410" coordorigin="6583,12647" coordsize="1418,410" path="m8001,12647l6583,12647,6583,13056,8001,13056,8001,12647xe" filled="true" fillcolor="#dedfe0" stroked="false">
                <v:path arrowok="t"/>
                <v:fill type="solid"/>
              </v:shape>
            </v:group>
            <v:group style="position:absolute;left:8001;top:12647;width:1418;height:410" coordorigin="8001,12647" coordsize="1418,410">
              <v:shape style="position:absolute;left:8001;top:12647;width:1418;height:410" coordorigin="8001,12647" coordsize="1418,410" path="m9418,12647l8001,12647,8001,13056,9418,13056,9418,12647xe" filled="true" fillcolor="#dedfe0" stroked="false">
                <v:path arrowok="t"/>
                <v:fill type="solid"/>
              </v:shape>
            </v:group>
            <v:group style="position:absolute;left:9418;top:12647;width:1418;height:410" coordorigin="9418,12647" coordsize="1418,410">
              <v:shape style="position:absolute;left:9418;top:12647;width:1418;height:410" coordorigin="9418,12647" coordsize="1418,410" path="m10835,12647l9418,12647,9418,13056,10835,13056,10835,12647xe" filled="true" fillcolor="#dedfe0" stroked="false">
                <v:path arrowok="t"/>
                <v:fill type="solid"/>
              </v:shape>
            </v:group>
            <v:group style="position:absolute;left:681;top:13056;width:4486;height:405" coordorigin="681,13056" coordsize="4486,405">
              <v:shape style="position:absolute;left:681;top:13056;width:4486;height:405" coordorigin="681,13056" coordsize="4486,405" path="m5166,13056l681,13056,681,13461,5166,13461,5166,13056xe" filled="true" fillcolor="#dedfe0" stroked="false">
                <v:path arrowok="t"/>
                <v:fill type="solid"/>
              </v:shape>
            </v:group>
            <v:group style="position:absolute;left:5166;top:13056;width:1418;height:405" coordorigin="5166,13056" coordsize="1418,405">
              <v:shape style="position:absolute;left:5166;top:13056;width:1418;height:405" coordorigin="5166,13056" coordsize="1418,405" path="m6583,13056l5166,13056,5166,13461,6583,13461,6583,13056xe" filled="true" fillcolor="#dedfe0" stroked="false">
                <v:path arrowok="t"/>
                <v:fill type="solid"/>
              </v:shape>
            </v:group>
            <v:group style="position:absolute;left:6583;top:13056;width:1418;height:405" coordorigin="6583,13056" coordsize="1418,405">
              <v:shape style="position:absolute;left:6583;top:13056;width:1418;height:405" coordorigin="6583,13056" coordsize="1418,405" path="m8001,13056l6583,13056,6583,13461,8001,13461,8001,13056xe" filled="true" fillcolor="#dedfe0" stroked="false">
                <v:path arrowok="t"/>
                <v:fill type="solid"/>
              </v:shape>
            </v:group>
            <v:group style="position:absolute;left:8001;top:13056;width:1418;height:405" coordorigin="8001,13056" coordsize="1418,405">
              <v:shape style="position:absolute;left:8001;top:13056;width:1418;height:405" coordorigin="8001,13056" coordsize="1418,405" path="m9418,13056l8001,13056,8001,13461,9418,13461,9418,13056xe" filled="true" fillcolor="#dedfe0" stroked="false">
                <v:path arrowok="t"/>
                <v:fill type="solid"/>
              </v:shape>
            </v:group>
            <v:group style="position:absolute;left:9418;top:13056;width:1418;height:405" coordorigin="9418,13056" coordsize="1418,405">
              <v:shape style="position:absolute;left:9418;top:13056;width:1418;height:405" coordorigin="9418,13056" coordsize="1418,405" path="m10835,13056l9418,13056,9418,13461,10835,13461,10835,13056xe" filled="true" fillcolor="#dedfe0" stroked="false">
                <v:path arrowok="t"/>
                <v:fill type="solid"/>
              </v:shape>
              <v:shape style="position:absolute;left:721;top:10051;width:4407;height:1575" type="#_x0000_t202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Reimbursement</w:t>
                      </w:r>
                      <w:r>
                        <w:rPr>
                          <w:rFonts w:ascii="Cambria"/>
                          <w:color w:val="6D6E71"/>
                          <w:spacing w:val="3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3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196" w:lineRule="exact" w:before="10"/>
                        <w:ind w:left="283" w:right="793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B.V.</w:t>
                      </w:r>
                      <w:r>
                        <w:rPr>
                          <w:rFonts w:ascii="Cambria"/>
                          <w:color w:val="231F20"/>
                          <w:w w:val="10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color w:val="231F20"/>
                          <w:w w:val="9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 Services Software Pte. Ltd.</w:t>
                      </w:r>
                      <w:r>
                        <w:rPr>
                          <w:rFonts w:ascii="Cambria"/>
                          <w:color w:val="231F20"/>
                          <w:w w:val="9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(OFSS)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Processing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(OFSS)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ASP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Private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2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(Shanghai)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688;top:10444;width:857;height:1194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92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954,094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56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2,052,030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56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1,635,456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29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(1,970)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2" w:lineRule="exact" w:before="0"/>
                        <w:ind w:left="19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(10,270)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193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53,988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05;top:10444;width:857;height:1188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1,199,291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1,934,624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1,359,622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55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181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9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(25,505)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8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18;top:10444;width:762;height:1194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(291,579)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(707,083)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(796,917)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97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48,577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2" w:lineRule="exact" w:before="0"/>
                        <w:ind w:left="9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74,326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10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(53,919)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035;top:10444;width:762;height:1188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(188,017)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(995,446)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(474,997)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97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50,547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9" w:lineRule="exact" w:before="0"/>
                        <w:ind w:left="98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85,132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8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11836;width:3017;height:1026" type="#_x0000_t202" filled="false" stroked="false">
                <v:textbox inset="0,0,0,0">
                  <w:txbxContent>
                    <w:p>
                      <w:pPr>
                        <w:spacing w:line="209" w:lineRule="auto" w:before="0"/>
                        <w:ind w:left="283" w:right="0" w:hanging="28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Key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managerial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personnel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Remuneration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[Refer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below]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Rental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deposit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2"/>
                        <w:ind w:left="284" w:right="1969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Rent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paid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Lease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rent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938;top:12044;width:551;height:818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40,318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355;top:12044;width:551;height:824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89,252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4" w:lineRule="exact" w:before="2"/>
                        <w:ind w:left="350" w:right="0" w:firstLine="9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96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9" w:lineRule="exact" w:before="0"/>
                        <w:ind w:left="10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1,429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23;top:12038;width:101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440;top:12038;width:301;height:824" type="#_x0000_t202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100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5" w:lineRule="exact" w:before="0"/>
                        <w:ind w:left="2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13071;width:1317;height:403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Rent</w:t>
                      </w:r>
                      <w:r>
                        <w:rPr>
                          <w:rFonts w:ascii="Cambria"/>
                          <w:color w:val="6D6E71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paid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Fellow</w:t>
                      </w:r>
                      <w:r>
                        <w:rPr>
                          <w:rFonts w:ascii="Garamond"/>
                          <w:i/>
                          <w:color w:val="231F20"/>
                          <w:spacing w:val="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8"/>
        <w:gridCol w:w="1815"/>
        <w:gridCol w:w="1367"/>
        <w:gridCol w:w="1417"/>
        <w:gridCol w:w="1129"/>
      </w:tblGrid>
      <w:tr>
        <w:trPr>
          <w:trHeight w:val="185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8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47,136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(32,320)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(117,772)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(70,636)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Software,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40,994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(15,084)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(207,708)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(166,503)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 Services Software Pte. 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(13,564)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15,253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(82,336)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(95,900)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231F20"/>
                <w:spacing w:val="-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(Canada)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43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(2,574)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(19,972)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8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(576)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(295)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4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Mantas</w:t>
            </w:r>
            <w:r>
              <w:rPr>
                <w:rFonts w:ascii="Cambria"/>
                <w:color w:val="231F20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(25)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0"/>
        <w:gridCol w:w="1492"/>
        <w:gridCol w:w="1390"/>
        <w:gridCol w:w="1446"/>
        <w:gridCol w:w="1094"/>
      </w:tblGrid>
      <w:tr>
        <w:trPr>
          <w:trHeight w:val="185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America,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6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(3,459)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South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(PTY)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(324)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 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(Pty) 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de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Centro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Egypt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1,392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(1,392)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(53)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 Portugal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Sistemas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 Informacao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Lda.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1,231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(1,231)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(114)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87" w:hRule="exact"/>
        </w:trPr>
        <w:tc>
          <w:tcPr>
            <w:tcW w:w="4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111" w:right="506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Research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&amp;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Development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Center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(shenzhen)</w:t>
            </w:r>
            <w:r>
              <w:rPr>
                <w:rFonts w:ascii="Cambria"/>
                <w:color w:val="231F20"/>
                <w:w w:val="8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Co.,</w:t>
            </w:r>
            <w:r>
              <w:rPr>
                <w:rFonts w:ascii="Cambria"/>
                <w:color w:val="231F20"/>
                <w:spacing w:val="-5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 w:before="168"/>
              <w:ind w:left="5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63,053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 w:before="168"/>
              <w:ind w:left="4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59,764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 w:before="168"/>
              <w:ind w:left="4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(74,987)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 w:before="168"/>
              <w:ind w:left="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(53,788)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3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4"/>
        <w:gridCol w:w="1547"/>
        <w:gridCol w:w="1390"/>
        <w:gridCol w:w="1396"/>
        <w:gridCol w:w="1144"/>
      </w:tblGrid>
      <w:tr>
        <w:trPr>
          <w:trHeight w:val="185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Software,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5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15,621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4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18,146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4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(98,221)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(104,171)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ASP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22,918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86,125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(5,308)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(20,323)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 Services Software Pte. 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(15,281)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(13,983)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(4,949)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(4,736)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Mantas</w:t>
            </w:r>
            <w:r>
              <w:rPr>
                <w:rFonts w:ascii="Cambria"/>
                <w:color w:val="231F20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(7,932)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(8,217)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(OFSS)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Processing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32,533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(32,499)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04" w:hRule="exact"/>
        </w:trPr>
        <w:tc>
          <w:tcPr>
            <w:tcW w:w="4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21,447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0"/>
        <w:gridCol w:w="1900"/>
        <w:gridCol w:w="1440"/>
        <w:gridCol w:w="1446"/>
        <w:gridCol w:w="1094"/>
      </w:tblGrid>
      <w:tr>
        <w:trPr>
          <w:trHeight w:val="185" w:hRule="exact"/>
        </w:trPr>
        <w:tc>
          <w:tcPr>
            <w:tcW w:w="4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9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51,267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102,531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4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(14,301)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(15,108)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1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Caribbean,</w:t>
            </w:r>
            <w:r>
              <w:rPr>
                <w:rFonts w:ascii="Cambria"/>
                <w:color w:val="231F20"/>
                <w:spacing w:val="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1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(295)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03" w:hRule="exact"/>
        </w:trPr>
        <w:tc>
          <w:tcPr>
            <w:tcW w:w="4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Software,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right="3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4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18,146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9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1761"/>
        <w:gridCol w:w="1390"/>
        <w:gridCol w:w="1521"/>
        <w:gridCol w:w="988"/>
      </w:tblGrid>
      <w:tr>
        <w:trPr>
          <w:trHeight w:val="182" w:hRule="exact"/>
        </w:trPr>
        <w:tc>
          <w:tcPr>
            <w:tcW w:w="4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4" w:lineRule="exact"/>
              <w:ind w:left="3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Nederland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8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6,779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4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0" w:lineRule="exact"/>
              <w:ind w:left="4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(1,656)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4" w:lineRule="exact"/>
              <w:ind w:right="1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11" w:hRule="exact"/>
        </w:trPr>
        <w:tc>
          <w:tcPr>
            <w:tcW w:w="4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3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South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(PTY)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9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6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5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(372)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0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80" w:bottom="460" w:left="5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1"/>
        <w:gridCol w:w="1681"/>
        <w:gridCol w:w="1395"/>
        <w:gridCol w:w="1389"/>
        <w:gridCol w:w="1089"/>
      </w:tblGrid>
      <w:tr>
        <w:trPr>
          <w:trHeight w:val="176" w:hRule="exact"/>
        </w:trPr>
        <w:tc>
          <w:tcPr>
            <w:tcW w:w="4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4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 Software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America,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555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1" w:hRule="exact"/>
        </w:trPr>
        <w:tc>
          <w:tcPr>
            <w:tcW w:w="4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 2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below]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7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(4,770)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(58,120)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446,140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450,910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1" w:hRule="exact"/>
        </w:trPr>
        <w:tc>
          <w:tcPr>
            <w:tcW w:w="4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ISP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Internet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Mauritius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1" w:hRule="exact"/>
        </w:trPr>
        <w:tc>
          <w:tcPr>
            <w:tcW w:w="4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 2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below]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(453)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4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(5,521)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4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42,379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4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42,832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8" w:hRule="exact"/>
        </w:trPr>
        <w:tc>
          <w:tcPr>
            <w:tcW w:w="4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BPO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303" w:hRule="exact"/>
        </w:trPr>
        <w:tc>
          <w:tcPr>
            <w:tcW w:w="4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1" w:lineRule="exact"/>
              <w:ind w:left="1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 3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below]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1" w:lineRule="exact"/>
              <w:ind w:left="5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(200,000)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6" w:lineRule="exact"/>
              <w:ind w:left="88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1" w:lineRule="exact"/>
              <w:ind w:left="3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1" w:lineRule="exact"/>
              <w:ind w:left="3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500,000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5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/>
        <w:pict>
          <v:group style="position:absolute;margin-left:53.381863pt;margin-top:-379.044159pt;width:508.75pt;height:369.85pt;mso-position-horizontal-relative:page;mso-position-vertical-relative:paragraph;z-index:-707488" coordorigin="1068,-7581" coordsize="10175,7397">
            <v:group style="position:absolute;left:1078;top:-7571;width:4486;height:841" coordorigin="1078,-7571" coordsize="4486,841">
              <v:shape style="position:absolute;left:1078;top:-7571;width:4486;height:841" coordorigin="1078,-7571" coordsize="4486,841" path="m5563,-7571l1078,-7571,1078,-6731,5563,-6731,5563,-7571xe" filled="true" fillcolor="#dedfe0" stroked="false">
                <v:path arrowok="t"/>
                <v:fill type="solid"/>
              </v:shape>
            </v:group>
            <v:group style="position:absolute;left:5563;top:-7345;width:1418;height:614" coordorigin="5563,-7345" coordsize="1418,614">
              <v:shape style="position:absolute;left:5563;top:-7345;width:1418;height:614" coordorigin="5563,-7345" coordsize="1418,614" path="m5563,-6731l6980,-6731,6980,-7345,5563,-7345,5563,-6731xe" filled="true" fillcolor="#dedfe0" stroked="false">
                <v:path arrowok="t"/>
                <v:fill type="solid"/>
              </v:shape>
            </v:group>
            <v:group style="position:absolute;left:5563;top:-7571;width:2835;height:226" coordorigin="5563,-7571" coordsize="2835,226">
              <v:shape style="position:absolute;left:5563;top:-7571;width:2835;height:226" coordorigin="5563,-7571" coordsize="2835,226" path="m5563,-7345l8398,-7345,8398,-7571,5563,-7571,5563,-7345xe" filled="true" fillcolor="#dedfe0" stroked="false">
                <v:path arrowok="t"/>
                <v:fill type="solid"/>
              </v:shape>
            </v:group>
            <v:group style="position:absolute;left:6980;top:-7346;width:1418;height:616" coordorigin="6980,-7346" coordsize="1418,616">
              <v:shape style="position:absolute;left:6980;top:-7346;width:1418;height:616" coordorigin="6980,-7346" coordsize="1418,616" path="m8398,-7346l6980,-7346,6980,-6731,8398,-6731,8398,-7346xe" filled="true" fillcolor="#dedfe0" stroked="false">
                <v:path arrowok="t"/>
                <v:fill type="solid"/>
              </v:shape>
            </v:group>
            <v:group style="position:absolute;left:8398;top:-7345;width:1418;height:614" coordorigin="8398,-7345" coordsize="1418,614">
              <v:shape style="position:absolute;left:8398;top:-7345;width:1418;height:614" coordorigin="8398,-7345" coordsize="1418,614" path="m8398,-6731l9815,-6731,9815,-7345,8398,-7345,8398,-6731xe" filled="true" fillcolor="#dedfe0" stroked="false">
                <v:path arrowok="t"/>
                <v:fill type="solid"/>
              </v:shape>
            </v:group>
            <v:group style="position:absolute;left:8398;top:-7571;width:2835;height:226" coordorigin="8398,-7571" coordsize="2835,226">
              <v:shape style="position:absolute;left:8398;top:-7571;width:2835;height:226" coordorigin="8398,-7571" coordsize="2835,226" path="m8398,-7345l11232,-7345,11232,-7571,8398,-7571,8398,-7345xe" filled="true" fillcolor="#dedfe0" stroked="false">
                <v:path arrowok="t"/>
                <v:fill type="solid"/>
              </v:shape>
            </v:group>
            <v:group style="position:absolute;left:9815;top:-7346;width:1418;height:616" coordorigin="9815,-7346" coordsize="1418,616">
              <v:shape style="position:absolute;left:9815;top:-7346;width:1418;height:616" coordorigin="9815,-7346" coordsize="1418,616" path="m11232,-7346l9815,-7346,9815,-6731,11232,-6731,11232,-7346xe" filled="true" fillcolor="#dedfe0" stroked="false">
                <v:path arrowok="t"/>
                <v:fill type="solid"/>
              </v:shape>
            </v:group>
            <v:group style="position:absolute;left:1078;top:-6731;width:4486;height:820" coordorigin="1078,-6731" coordsize="4486,820">
              <v:shape style="position:absolute;left:1078;top:-6731;width:4486;height:820" coordorigin="1078,-6731" coordsize="4486,820" path="m5563,-6731l1078,-6731,1078,-5911,5563,-5911,5563,-6731xe" filled="true" fillcolor="#dedfe0" stroked="false">
                <v:path arrowok="t"/>
                <v:fill type="solid"/>
              </v:shape>
            </v:group>
            <v:group style="position:absolute;left:5563;top:-6731;width:1418;height:820" coordorigin="5563,-6731" coordsize="1418,820">
              <v:shape style="position:absolute;left:5563;top:-6731;width:1418;height:820" coordorigin="5563,-6731" coordsize="1418,820" path="m6980,-6731l5563,-6731,5563,-5911,6980,-5911,6980,-6731xe" filled="true" fillcolor="#dedfe0" stroked="false">
                <v:path arrowok="t"/>
                <v:fill type="solid"/>
              </v:shape>
            </v:group>
            <v:group style="position:absolute;left:6980;top:-6731;width:1418;height:820" coordorigin="6980,-6731" coordsize="1418,820">
              <v:shape style="position:absolute;left:6980;top:-6731;width:1418;height:820" coordorigin="6980,-6731" coordsize="1418,820" path="m8398,-6731l6980,-6731,6980,-5911,8398,-5911,8398,-6731xe" filled="true" fillcolor="#dedfe0" stroked="false">
                <v:path arrowok="t"/>
                <v:fill type="solid"/>
              </v:shape>
            </v:group>
            <v:group style="position:absolute;left:8398;top:-6731;width:1418;height:820" coordorigin="8398,-6731" coordsize="1418,820">
              <v:shape style="position:absolute;left:8398;top:-6731;width:1418;height:820" coordorigin="8398,-6731" coordsize="1418,820" path="m9815,-6731l8398,-6731,8398,-5911,9815,-5911,9815,-6731xe" filled="true" fillcolor="#dedfe0" stroked="false">
                <v:path arrowok="t"/>
                <v:fill type="solid"/>
              </v:shape>
            </v:group>
            <v:group style="position:absolute;left:9815;top:-6731;width:1418;height:820" coordorigin="9815,-6731" coordsize="1418,820">
              <v:shape style="position:absolute;left:9815;top:-6731;width:1418;height:820" coordorigin="9815,-6731" coordsize="1418,820" path="m11232,-6731l9815,-6731,9815,-5911,11232,-5911,11232,-6731xe" filled="true" fillcolor="#dedfe0" stroked="false">
                <v:path arrowok="t"/>
                <v:fill type="solid"/>
              </v:shape>
            </v:group>
            <v:group style="position:absolute;left:1078;top:-5911;width:4486;height:1823" coordorigin="1078,-5911" coordsize="4486,1823">
              <v:shape style="position:absolute;left:1078;top:-5911;width:4486;height:1823" coordorigin="1078,-5911" coordsize="4486,1823" path="m5563,-5911l1078,-5911,1078,-4088,5563,-4088,5563,-5911xe" filled="true" fillcolor="#dedfe0" stroked="false">
                <v:path arrowok="t"/>
                <v:fill type="solid"/>
              </v:shape>
            </v:group>
            <v:group style="position:absolute;left:5563;top:-5911;width:1418;height:1823" coordorigin="5563,-5911" coordsize="1418,1823">
              <v:shape style="position:absolute;left:5563;top:-5911;width:1418;height:1823" coordorigin="5563,-5911" coordsize="1418,1823" path="m6980,-5911l5563,-5911,5563,-4088,6980,-4088,6980,-5911xe" filled="true" fillcolor="#dedfe0" stroked="false">
                <v:path arrowok="t"/>
                <v:fill type="solid"/>
              </v:shape>
            </v:group>
            <v:group style="position:absolute;left:6980;top:-5911;width:1418;height:1823" coordorigin="6980,-5911" coordsize="1418,1823">
              <v:shape style="position:absolute;left:6980;top:-5911;width:1418;height:1823" coordorigin="6980,-5911" coordsize="1418,1823" path="m8398,-5911l6980,-5911,6980,-4088,8398,-4088,8398,-5911xe" filled="true" fillcolor="#dedfe0" stroked="false">
                <v:path arrowok="t"/>
                <v:fill type="solid"/>
              </v:shape>
            </v:group>
            <v:group style="position:absolute;left:8398;top:-5911;width:1418;height:1823" coordorigin="8398,-5911" coordsize="1418,1823">
              <v:shape style="position:absolute;left:8398;top:-5911;width:1418;height:1823" coordorigin="8398,-5911" coordsize="1418,1823" path="m9815,-5911l8398,-5911,8398,-4088,9815,-4088,9815,-5911xe" filled="true" fillcolor="#dedfe0" stroked="false">
                <v:path arrowok="t"/>
                <v:fill type="solid"/>
              </v:shape>
            </v:group>
            <v:group style="position:absolute;left:9815;top:-5911;width:1418;height:1823" coordorigin="9815,-5911" coordsize="1418,1823">
              <v:shape style="position:absolute;left:9815;top:-5911;width:1418;height:1823" coordorigin="9815,-5911" coordsize="1418,1823" path="m11232,-5911l9815,-5911,9815,-4088,11232,-4088,11232,-5911xe" filled="true" fillcolor="#dedfe0" stroked="false">
                <v:path arrowok="t"/>
                <v:fill type="solid"/>
              </v:shape>
            </v:group>
            <v:group style="position:absolute;left:1078;top:-4088;width:4486;height:3895" coordorigin="1078,-4088" coordsize="4486,3895">
              <v:shape style="position:absolute;left:1078;top:-4088;width:4486;height:3895" coordorigin="1078,-4088" coordsize="4486,3895" path="m5563,-4088l1078,-4088,1078,-194,5563,-194,5563,-4088xe" filled="true" fillcolor="#dedfe0" stroked="false">
                <v:path arrowok="t"/>
                <v:fill type="solid"/>
              </v:shape>
            </v:group>
            <v:group style="position:absolute;left:5563;top:-4088;width:1418;height:3895" coordorigin="5563,-4088" coordsize="1418,3895">
              <v:shape style="position:absolute;left:5563;top:-4088;width:1418;height:3895" coordorigin="5563,-4088" coordsize="1418,3895" path="m6980,-4088l5563,-4088,5563,-194,6980,-194,6980,-4088xe" filled="true" fillcolor="#dedfe0" stroked="false">
                <v:path arrowok="t"/>
                <v:fill type="solid"/>
              </v:shape>
            </v:group>
            <v:group style="position:absolute;left:6980;top:-4088;width:1418;height:3895" coordorigin="6980,-4088" coordsize="1418,3895">
              <v:shape style="position:absolute;left:6980;top:-4088;width:1418;height:3895" coordorigin="6980,-4088" coordsize="1418,3895" path="m8398,-4088l6980,-4088,6980,-194,8398,-194,8398,-4088xe" filled="true" fillcolor="#dedfe0" stroked="false">
                <v:path arrowok="t"/>
                <v:fill type="solid"/>
              </v:shape>
            </v:group>
            <v:group style="position:absolute;left:8398;top:-4088;width:1418;height:3895" coordorigin="8398,-4088" coordsize="1418,3895">
              <v:shape style="position:absolute;left:8398;top:-4088;width:1418;height:3895" coordorigin="8398,-4088" coordsize="1418,3895" path="m9815,-4088l8398,-4088,8398,-194,9815,-194,9815,-4088xe" filled="true" fillcolor="#dedfe0" stroked="false">
                <v:path arrowok="t"/>
                <v:fill type="solid"/>
              </v:shape>
            </v:group>
            <v:group style="position:absolute;left:9815;top:-4088;width:1418;height:3895" coordorigin="9815,-4088" coordsize="1418,3895">
              <v:shape style="position:absolute;left:9815;top:-4088;width:1418;height:3895" coordorigin="9815,-4088" coordsize="1418,3895" path="m11232,-4088l9815,-4088,9815,-194,11232,-194,11232,-4088xe" filled="true" fillcolor="#dedfe0" stroked="false">
                <v:path arrowok="t"/>
                <v:fill type="solid"/>
              </v:shape>
            </v:group>
            <v:group style="position:absolute;left:1078;top:-7571;width:10155;height:2" coordorigin="1078,-7571" coordsize="10155,2">
              <v:shape style="position:absolute;left:1078;top:-7571;width:10155;height:2" coordorigin="1078,-7571" coordsize="10155,0" path="m1078,-7571l11232,-7571e" filled="false" stroked="true" strokeweight="1.000091pt" strokecolor="#808285">
                <v:path arrowok="t"/>
              </v:shape>
            </v:group>
            <v:group style="position:absolute;left:1078;top:-194;width:10155;height:2" coordorigin="1078,-194" coordsize="10155,2">
              <v:shape style="position:absolute;left:1078;top:-194;width:10155;height:2" coordorigin="1078,-194" coordsize="10155,0" path="m1078,-194l11232,-194e" filled="false" stroked="true" strokeweight="1.0pt" strokecolor="#808285">
                <v:path arrowok="t"/>
              </v:shape>
              <v:shape style="position:absolute;left:6023;top:-7540;width:1413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44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Transactions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92;top:-7540;width:21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Amount</w:t>
                      </w:r>
                      <w:r>
                        <w:rPr>
                          <w:rFonts w:ascii="Cambria"/>
                          <w:color w:val="6D6E71"/>
                          <w:spacing w:val="3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receivable</w:t>
                      </w:r>
                      <w:r>
                        <w:rPr>
                          <w:rFonts w:ascii="Cambria"/>
                          <w:color w:val="6D6E71"/>
                          <w:spacing w:val="3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(payable)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40;top:-7332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645;top:-7132;width:265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6D6E71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480;top:-7332;width:2657;height:400" type="#_x0000_t202" filled="false" stroked="false">
                <v:textbox inset="0,0,0,0">
                  <w:txbxContent>
                    <w:p>
                      <w:pPr>
                        <w:tabs>
                          <w:tab w:pos="2261" w:val="left" w:leader="none"/>
                        </w:tabs>
                        <w:spacing w:line="181" w:lineRule="exact" w:before="0"/>
                        <w:ind w:left="84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  <w:tab/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color w:val="6D6E71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18;top:-6717;width:3661;height:2239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36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Fellow</w:t>
                      </w:r>
                      <w:r>
                        <w:rPr>
                          <w:rFonts w:ascii="Garamond"/>
                          <w:i/>
                          <w:color w:val="231F2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1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Private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Corporation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South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Africa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(PTY)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Ltd.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175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Procurement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fixed</w:t>
                      </w:r>
                      <w:r>
                        <w:rPr>
                          <w:rFonts w:ascii="Cambria"/>
                          <w:color w:val="6D6E71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assets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Fellow</w:t>
                      </w:r>
                      <w:r>
                        <w:rPr>
                          <w:rFonts w:ascii="Garamond"/>
                          <w:i/>
                          <w:color w:val="231F20"/>
                          <w:spacing w:val="-1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14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Corporation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Singapore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Pte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Ltd.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175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Loan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34;top:-6307;width:5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3,274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31,543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01;top:-6312;width:101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9;top:-6312;width:101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036;top:-6312;width:101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34;top:-5285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11,385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02;top:-5291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9;top:-5291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037;top:-5291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18;top:-3069;width:4407;height:2863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Interest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loan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given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2" w:lineRule="exact" w:before="8"/>
                        <w:ind w:left="283" w:right="426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 Software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America,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color w:val="231F20"/>
                          <w:w w:val="9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ISP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Internet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Mauritius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Provision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diminution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investment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8" w:lineRule="exact" w:before="3"/>
                        <w:ind w:left="283" w:right="1398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ISP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Internet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Mauritius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(OFSS)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ASP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Private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178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Investments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i/>
                          <w:color w:val="231F20"/>
                          <w:w w:val="105"/>
                          <w:sz w:val="20"/>
                        </w:rPr>
                        <w:t>Subsidiaries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10" w:lineRule="exact" w:before="0"/>
                        <w:ind w:left="283" w:right="0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(Shanghai)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1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Chile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Limitada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35;top:-2665;width:451;height:403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5,007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1,532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52;top:-2665;width:451;height:403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7,583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1,591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69;top:-2665;width:651;height:403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106,871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8" w:lineRule="exact" w:before="0"/>
                        <w:ind w:left="2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9,401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487;top:-2665;width:651;height:403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103,062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8" w:lineRule="exact" w:before="0"/>
                        <w:ind w:left="2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7,987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35;top:-1654;width:550;height:414" type="#_x0000_t202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25,424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02;top:-1654;width:10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15;top:-1648;width:762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(120,000)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(46,104)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433;top:-1648;width:762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(120,000)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(20,680)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35;top:-613;width:5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44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70,493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52;top:-630;width:551;height:44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45,505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20;top:-613;width:101;height:425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037;top:-613;width:101;height:425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mbria"/>
          <w:color w:val="231F20"/>
          <w:sz w:val="18"/>
        </w:rPr>
        <w:t>Notes:</w:t>
      </w:r>
      <w:r>
        <w:rPr>
          <w:rFonts w:ascii="Cambria"/>
          <w:sz w:val="18"/>
        </w:rPr>
      </w:r>
    </w:p>
    <w:p>
      <w:pPr>
        <w:numPr>
          <w:ilvl w:val="0"/>
          <w:numId w:val="23"/>
        </w:numPr>
        <w:tabs>
          <w:tab w:pos="441" w:val="left" w:leader="none"/>
        </w:tabs>
        <w:spacing w:line="180" w:lineRule="exact" w:before="52"/>
        <w:ind w:left="440" w:right="150" w:hanging="283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Remuneration includes salary, bonus and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perquisites. The bonus is included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on payment basis. As the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liabilities for gratuity and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compensated</w:t>
      </w:r>
      <w:r>
        <w:rPr>
          <w:rFonts w:ascii="Cambria"/>
          <w:color w:val="231F20"/>
          <w:w w:val="86"/>
          <w:sz w:val="18"/>
        </w:rPr>
        <w:t> </w:t>
      </w:r>
      <w:r>
        <w:rPr>
          <w:rFonts w:ascii="Cambria"/>
          <w:color w:val="231F20"/>
          <w:w w:val="95"/>
          <w:sz w:val="18"/>
        </w:rPr>
        <w:t>absence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are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provided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actuarial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basis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for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Company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whole,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amounts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pertaining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individual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KMP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are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not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included</w:t>
      </w:r>
      <w:r>
        <w:rPr>
          <w:rFonts w:ascii="Cambria"/>
          <w:color w:val="231F20"/>
          <w:spacing w:val="-1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above.</w:t>
      </w:r>
      <w:r>
        <w:rPr>
          <w:rFonts w:ascii="Cambria"/>
          <w:color w:val="231F20"/>
          <w:w w:val="87"/>
          <w:sz w:val="18"/>
        </w:rPr>
        <w:t> </w:t>
      </w:r>
      <w:r>
        <w:rPr>
          <w:rFonts w:ascii="Cambria"/>
          <w:color w:val="231F20"/>
          <w:w w:val="95"/>
          <w:sz w:val="18"/>
        </w:rPr>
        <w:t>During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year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60,000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options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under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Employees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Stock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Option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Plan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2002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Scheme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10,600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options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under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Employees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Stock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Option</w:t>
      </w:r>
      <w:r>
        <w:rPr>
          <w:rFonts w:ascii="Cambria"/>
          <w:color w:val="231F20"/>
          <w:w w:val="95"/>
          <w:sz w:val="18"/>
        </w:rPr>
        <w:t> Plan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Scheme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were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granted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KMP.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terms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conditions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appointment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Managing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&amp;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Chief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Executive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Officer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w w:val="88"/>
          <w:sz w:val="18"/>
        </w:rPr>
        <w:t> </w:t>
      </w:r>
      <w:r>
        <w:rPr>
          <w:rFonts w:ascii="Cambria"/>
          <w:color w:val="231F20"/>
          <w:w w:val="90"/>
          <w:sz w:val="18"/>
        </w:rPr>
        <w:t>remuneration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paid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him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are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subject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approval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shareholders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at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Annual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General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Meeting.</w:t>
      </w:r>
      <w:r>
        <w:rPr>
          <w:rFonts w:ascii="Cambria"/>
          <w:sz w:val="18"/>
        </w:rPr>
      </w:r>
    </w:p>
    <w:p>
      <w:pPr>
        <w:numPr>
          <w:ilvl w:val="0"/>
          <w:numId w:val="23"/>
        </w:numPr>
        <w:tabs>
          <w:tab w:pos="441" w:val="left" w:leader="none"/>
        </w:tabs>
        <w:spacing w:line="172" w:lineRule="auto" w:before="49"/>
        <w:ind w:left="440" w:right="151" w:hanging="283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0"/>
          <w:sz w:val="18"/>
          <w:szCs w:val="18"/>
        </w:rPr>
        <w:t>Loan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given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subsidiaries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represents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loan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Oracle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Financial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Services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Software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America,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Inc.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amounting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0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5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446,140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(interest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LIBOR+50</w:t>
      </w:r>
      <w:r>
        <w:rPr>
          <w:rFonts w:ascii="Cambria" w:hAnsi="Cambria" w:cs="Cambria" w:eastAsia="Cambria"/>
          <w:color w:val="231F20"/>
          <w:spacing w:val="-8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basis</w:t>
      </w:r>
      <w:r>
        <w:rPr>
          <w:rFonts w:ascii="Cambria" w:hAnsi="Cambria" w:cs="Cambria" w:eastAsia="Cambria"/>
          <w:color w:val="231F20"/>
          <w:w w:val="84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points)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at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March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2011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(March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2010</w:t>
      </w:r>
      <w:r>
        <w:rPr>
          <w:rFonts w:ascii="Cambria" w:hAnsi="Cambria" w:cs="Cambria" w:eastAsia="Cambria"/>
          <w:color w:val="231F20"/>
          <w:spacing w:val="-1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–</w:t>
      </w:r>
      <w:r>
        <w:rPr>
          <w:rFonts w:ascii="Cambria" w:hAnsi="Cambria" w:cs="Cambria" w:eastAsia="Cambria"/>
          <w:color w:val="231F20"/>
          <w:spacing w:val="-12"/>
          <w:w w:val="90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0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56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450,910)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ISP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Internet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Mauritius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Company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amounting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0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56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42,379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(interest</w:t>
      </w:r>
      <w:r>
        <w:rPr>
          <w:rFonts w:ascii="Cambria" w:hAnsi="Cambria" w:cs="Cambria" w:eastAsia="Cambria"/>
          <w:color w:val="231F20"/>
          <w:spacing w:val="-10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LIBOR+50</w:t>
      </w:r>
      <w:r>
        <w:rPr>
          <w:rFonts w:ascii="Cambria" w:hAnsi="Cambria" w:cs="Cambria" w:eastAsia="Cambria"/>
          <w:color w:val="231F20"/>
          <w:spacing w:val="-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basis</w:t>
      </w:r>
      <w:r>
        <w:rPr>
          <w:rFonts w:ascii="Cambria" w:hAnsi="Cambria" w:cs="Cambria" w:eastAsia="Cambria"/>
          <w:color w:val="231F20"/>
          <w:w w:val="84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points)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at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March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2011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(March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2010</w:t>
      </w:r>
      <w:r>
        <w:rPr>
          <w:rFonts w:ascii="Cambria" w:hAnsi="Cambria" w:cs="Cambria" w:eastAsia="Cambria"/>
          <w:color w:val="231F20"/>
          <w:spacing w:val="-28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–</w:t>
      </w:r>
      <w:r>
        <w:rPr>
          <w:rFonts w:ascii="Cambria" w:hAnsi="Cambria" w:cs="Cambria" w:eastAsia="Cambria"/>
          <w:color w:val="231F20"/>
          <w:spacing w:val="-27"/>
          <w:w w:val="95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5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64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42,832).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No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additional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loans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have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been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given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during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year.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1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amount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shown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above</w:t>
      </w:r>
      <w:r>
        <w:rPr>
          <w:rFonts w:ascii="Cambria" w:hAnsi="Cambria" w:cs="Cambria" w:eastAsia="Cambria"/>
          <w:color w:val="231F20"/>
          <w:spacing w:val="-16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is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91" w:lineRule="exact" w:before="0"/>
        <w:ind w:left="4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towards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revaluation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impact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outstanding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loans.</w:t>
      </w:r>
      <w:r>
        <w:rPr>
          <w:rFonts w:ascii="Cambria"/>
          <w:sz w:val="18"/>
        </w:rPr>
      </w:r>
    </w:p>
    <w:p>
      <w:pPr>
        <w:numPr>
          <w:ilvl w:val="0"/>
          <w:numId w:val="23"/>
        </w:numPr>
        <w:tabs>
          <w:tab w:pos="441" w:val="left" w:leader="none"/>
        </w:tabs>
        <w:spacing w:line="160" w:lineRule="auto" w:before="82"/>
        <w:ind w:left="440" w:right="150" w:hanging="283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sz w:val="18"/>
        </w:rPr>
        <w:t>During</w:t>
      </w:r>
      <w:r>
        <w:rPr>
          <w:rFonts w:ascii="Cambria"/>
          <w:color w:val="231F20"/>
          <w:spacing w:val="-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year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ended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2011,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Company</w:t>
      </w:r>
      <w:r>
        <w:rPr>
          <w:rFonts w:ascii="Cambria"/>
          <w:color w:val="231F20"/>
          <w:spacing w:val="-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has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signed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settlement</w:t>
      </w:r>
      <w:r>
        <w:rPr>
          <w:rFonts w:ascii="Cambria"/>
          <w:color w:val="231F20"/>
          <w:spacing w:val="-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agreement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with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Oracle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(OFSS)</w:t>
      </w:r>
      <w:r>
        <w:rPr>
          <w:rFonts w:ascii="Cambria"/>
          <w:color w:val="231F20"/>
          <w:spacing w:val="-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BPO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Services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Limited</w:t>
      </w:r>
      <w:r>
        <w:rPr>
          <w:rFonts w:ascii="Cambria"/>
          <w:color w:val="231F20"/>
          <w:spacing w:val="-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while</w:t>
      </w:r>
      <w:r>
        <w:rPr>
          <w:rFonts w:ascii="Cambria"/>
          <w:color w:val="231F20"/>
          <w:w w:val="87"/>
          <w:sz w:val="18"/>
        </w:rPr>
        <w:t> </w:t>
      </w:r>
      <w:r>
        <w:rPr>
          <w:rFonts w:ascii="Cambria"/>
          <w:color w:val="231F20"/>
          <w:w w:val="90"/>
          <w:sz w:val="18"/>
        </w:rPr>
        <w:t>repaying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SimSun"/>
          <w:color w:val="231F20"/>
          <w:w w:val="90"/>
          <w:sz w:val="18"/>
        </w:rPr>
        <w:t>`</w:t>
      </w:r>
      <w:r>
        <w:rPr>
          <w:rFonts w:ascii="SimSun"/>
          <w:color w:val="231F20"/>
          <w:spacing w:val="-4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200,000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along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with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interest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waiver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same.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Further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this,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interest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free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loan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SimSun"/>
          <w:color w:val="231F20"/>
          <w:w w:val="90"/>
          <w:sz w:val="18"/>
        </w:rPr>
        <w:t>`</w:t>
      </w:r>
      <w:r>
        <w:rPr>
          <w:rFonts w:ascii="SimSun"/>
          <w:color w:val="231F20"/>
          <w:spacing w:val="-4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300,000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outstanding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balance</w:t>
      </w:r>
      <w:r>
        <w:rPr>
          <w:rFonts w:ascii="Cambria"/>
          <w:sz w:val="18"/>
        </w:rPr>
      </w:r>
    </w:p>
    <w:p>
      <w:pPr>
        <w:spacing w:line="193" w:lineRule="exact" w:before="0"/>
        <w:ind w:left="44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/>
        <w:pict>
          <v:group style="position:absolute;margin-left:53.881908pt;margin-top:92.109718pt;width:506.85pt;height:.1pt;mso-position-horizontal-relative:page;mso-position-vertical-relative:paragraph;z-index:-708160" coordorigin="1078,1842" coordsize="10137,2">
            <v:shape style="position:absolute;left:1078;top:1842;width:10137;height:2" coordorigin="1078,1842" coordsize="10137,0" path="m1078,1842l11214,1842e" filled="false" stroked="true" strokeweight="1.0pt" strokecolor="#808285">
              <v:path arrowok="t"/>
            </v:shape>
            <w10:wrap type="none"/>
          </v:group>
        </w:pict>
      </w:r>
      <w:r>
        <w:rPr>
          <w:rFonts w:ascii="Cambria"/>
          <w:color w:val="231F20"/>
          <w:w w:val="90"/>
          <w:sz w:val="18"/>
        </w:rPr>
        <w:t>sheet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date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will be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repaid in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10 equal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annual instalments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effective November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2010.</w:t>
      </w:r>
      <w:r>
        <w:rPr>
          <w:rFonts w:ascii="Cambria"/>
          <w:sz w:val="18"/>
        </w:rPr>
      </w:r>
    </w:p>
    <w:p>
      <w:pPr>
        <w:spacing w:line="240" w:lineRule="auto" w:before="1"/>
        <w:rPr>
          <w:rFonts w:ascii="Cambria" w:hAnsi="Cambria" w:cs="Cambria" w:eastAsia="Cambria"/>
          <w:sz w:val="9"/>
          <w:szCs w:val="9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2"/>
        <w:gridCol w:w="2570"/>
        <w:gridCol w:w="1274"/>
      </w:tblGrid>
      <w:tr>
        <w:trPr>
          <w:trHeight w:val="514" w:hRule="exact"/>
        </w:trPr>
        <w:tc>
          <w:tcPr>
            <w:tcW w:w="629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Maximum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during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were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follows: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844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29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57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13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March</w:t>
            </w:r>
            <w:r>
              <w:rPr>
                <w:rFonts w:ascii="Cambria"/>
                <w:color w:val="6D6E71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2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March</w:t>
            </w:r>
            <w:r>
              <w:rPr>
                <w:rFonts w:ascii="Cambria"/>
                <w:color w:val="6D6E71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 Software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America,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6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448,240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501,670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ISP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Internet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Mauritius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42,578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47,653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6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BPO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6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500,000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500,000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footerReference w:type="default" r:id="rId40"/>
          <w:footerReference w:type="even" r:id="rId41"/>
          <w:pgSz w:w="11910" w:h="16840"/>
          <w:pgMar w:footer="286" w:header="0" w:top="580" w:bottom="480" w:left="960" w:right="560"/>
        </w:sectPr>
      </w:pPr>
    </w:p>
    <w:p>
      <w:pPr>
        <w:pStyle w:val="BodyText"/>
        <w:spacing w:line="200" w:lineRule="exact" w:before="100"/>
        <w:ind w:left="7239" w:right="0" w:firstLine="377"/>
        <w:jc w:val="right"/>
      </w:pPr>
      <w:r>
        <w:rPr/>
        <w:pict>
          <v:group style="position:absolute;margin-left:34.039303pt;margin-top:4.595749pt;width:507.75pt;height:.1pt;mso-position-horizontal-relative:page;mso-position-vertical-relative:paragraph;z-index:11128" coordorigin="681,92" coordsize="10155,2">
            <v:shape style="position:absolute;left:681;top:92;width:10155;height:2" coordorigin="681,92" coordsize="10155,0" path="m681,92l10835,92e" filled="false" stroked="true" strokeweight="1.00003pt" strokecolor="#808285">
              <v:path arrowok="t"/>
            </v:shape>
            <w10:wrap type="none"/>
          </v:group>
        </w:pict>
      </w: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100"/>
        <w:ind w:left="421" w:right="225" w:firstLine="377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spacing w:after="0" w:line="200" w:lineRule="exact"/>
        <w:jc w:val="left"/>
        <w:sectPr>
          <w:pgSz w:w="11910" w:h="16840"/>
          <w:pgMar w:header="0" w:footer="277" w:top="580" w:bottom="460" w:left="560" w:right="940"/>
          <w:cols w:num="2" w:equalWidth="0">
            <w:col w:w="8478" w:space="40"/>
            <w:col w:w="1892"/>
          </w:cols>
        </w:sectPr>
      </w:pPr>
    </w:p>
    <w:p>
      <w:pPr>
        <w:spacing w:line="240" w:lineRule="auto" w:before="8"/>
        <w:rPr>
          <w:rFonts w:ascii="Cambria" w:hAnsi="Cambria" w:cs="Cambria" w:eastAsia="Cambria"/>
          <w:sz w:val="11"/>
          <w:szCs w:val="11"/>
        </w:rPr>
      </w:pPr>
    </w:p>
    <w:p>
      <w:pPr>
        <w:numPr>
          <w:ilvl w:val="0"/>
          <w:numId w:val="24"/>
        </w:numPr>
        <w:tabs>
          <w:tab w:pos="446" w:val="left" w:leader="none"/>
        </w:tabs>
        <w:spacing w:before="70"/>
        <w:ind w:left="440" w:right="0" w:hanging="28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Supplementary</w:t>
      </w:r>
      <w:r>
        <w:rPr>
          <w:rFonts w:ascii="Lucida Sans"/>
          <w:b/>
          <w:color w:val="6D6E71"/>
          <w:spacing w:val="-37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infor</w:t>
      </w:r>
      <w:r>
        <w:rPr>
          <w:rFonts w:ascii="Lucida Sans"/>
          <w:b/>
          <w:color w:val="6D6E71"/>
          <w:spacing w:val="-2"/>
          <w:w w:val="95"/>
          <w:sz w:val="18"/>
        </w:rPr>
        <w:t>mation</w:t>
      </w:r>
      <w:r>
        <w:rPr>
          <w:rFonts w:ascii="Lucida Sans"/>
          <w:sz w:val="18"/>
        </w:rPr>
      </w: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17"/>
          <w:szCs w:val="17"/>
        </w:rPr>
      </w:pPr>
    </w:p>
    <w:p>
      <w:pPr>
        <w:numPr>
          <w:ilvl w:val="1"/>
          <w:numId w:val="24"/>
        </w:numPr>
        <w:tabs>
          <w:tab w:pos="444" w:val="left" w:leader="none"/>
        </w:tabs>
        <w:spacing w:line="191" w:lineRule="exact" w:before="0"/>
        <w:ind w:left="443" w:right="0" w:hanging="28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05"/>
          <w:sz w:val="18"/>
        </w:rPr>
        <w:t>Aggregate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expenses</w:t>
      </w:r>
      <w:r>
        <w:rPr>
          <w:rFonts w:ascii="Arial"/>
          <w:sz w:val="18"/>
        </w:rPr>
      </w:r>
    </w:p>
    <w:p>
      <w:pPr>
        <w:pStyle w:val="BodyText"/>
        <w:spacing w:line="200" w:lineRule="exact" w:before="14"/>
        <w:ind w:left="500" w:right="219" w:hanging="57"/>
        <w:jc w:val="left"/>
      </w:pPr>
      <w:r>
        <w:rPr>
          <w:color w:val="231F20"/>
          <w:w w:val="90"/>
        </w:rPr>
        <w:t>Following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</w:t>
      </w:r>
      <w:r>
        <w:rPr>
          <w:color w:val="231F20"/>
          <w:w w:val="107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Act: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8"/>
          <w:szCs w:val="8"/>
        </w:rPr>
      </w:pPr>
    </w:p>
    <w:tbl>
      <w:tblPr>
        <w:tblW w:w="0" w:type="auto"/>
        <w:jc w:val="left"/>
        <w:tblInd w:w="3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1"/>
        <w:gridCol w:w="2979"/>
        <w:gridCol w:w="1412"/>
      </w:tblGrid>
      <w:tr>
        <w:trPr>
          <w:trHeight w:val="298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64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Salaries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bonus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64"/>
              <w:ind w:left="1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9,675,463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64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9,978,280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Staff</w:t>
            </w:r>
            <w:r>
              <w:rPr>
                <w:rFonts w:ascii="Cambria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welfare</w:t>
            </w:r>
            <w:r>
              <w:rPr>
                <w:rFonts w:ascii="Cambria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445,564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368,225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Contribution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provident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400,297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267,548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related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(net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of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recoveries)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1,163,777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1,346,417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fees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13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950,952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709,383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Application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100,087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186,054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Communication  </w:t>
            </w:r>
            <w:r>
              <w:rPr>
                <w:rFonts w:ascii="Cambria"/>
                <w:color w:val="231F20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123,851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142,567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598,317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407,798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Advertising 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4,960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8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3,485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Power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190,389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189,348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Insurance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19,436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20,640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Repairs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maintenance: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Buildings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leasehold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premises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12,849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28,941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Computer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equipment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38,055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49,606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Others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51,762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46,306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Rates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50,565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114,841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Finance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charge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on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leased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2,132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8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2,326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debts,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199,524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(15,672)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8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6,849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12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274,277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51,255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5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16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14,302,297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13,904,197</w:t>
            </w:r>
            <w:r>
              <w:rPr>
                <w:rFonts w:ascii="Cambria"/>
                <w:sz w:val="20"/>
              </w:rPr>
            </w:r>
          </w:p>
        </w:tc>
      </w:tr>
    </w:tbl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"/>
        <w:gridCol w:w="5659"/>
        <w:gridCol w:w="3012"/>
        <w:gridCol w:w="1180"/>
      </w:tblGrid>
      <w:tr>
        <w:trPr>
          <w:trHeight w:val="282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b.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6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05"/>
                <w:sz w:val="18"/>
              </w:rPr>
              <w:t>Managerial</w:t>
            </w:r>
            <w:r>
              <w:rPr>
                <w:rFonts w:ascii="Arial"/>
                <w:color w:val="231F20"/>
                <w:spacing w:val="12"/>
                <w:w w:val="105"/>
                <w:sz w:val="18"/>
              </w:rPr>
              <w:t> </w:t>
            </w:r>
            <w:r>
              <w:rPr>
                <w:rFonts w:ascii="Arial"/>
                <w:color w:val="231F20"/>
                <w:w w:val="105"/>
                <w:sz w:val="18"/>
              </w:rPr>
              <w:t>remuneration</w:t>
            </w:r>
            <w:r>
              <w:rPr>
                <w:rFonts w:ascii="Arial"/>
                <w:color w:val="231F20"/>
                <w:spacing w:val="13"/>
                <w:w w:val="105"/>
                <w:sz w:val="18"/>
              </w:rPr>
              <w:t> </w:t>
            </w:r>
            <w:r>
              <w:rPr>
                <w:rFonts w:ascii="Arial"/>
                <w:color w:val="231F20"/>
                <w:w w:val="105"/>
                <w:sz w:val="18"/>
              </w:rPr>
              <w:t>(on</w:t>
            </w:r>
            <w:r>
              <w:rPr>
                <w:rFonts w:ascii="Arial"/>
                <w:color w:val="231F20"/>
                <w:spacing w:val="12"/>
                <w:w w:val="105"/>
                <w:sz w:val="18"/>
              </w:rPr>
              <w:t> </w:t>
            </w:r>
            <w:r>
              <w:rPr>
                <w:rFonts w:ascii="Arial"/>
                <w:color w:val="231F20"/>
                <w:w w:val="105"/>
                <w:sz w:val="18"/>
              </w:rPr>
              <w:t>accrual</w:t>
            </w:r>
            <w:r>
              <w:rPr>
                <w:rFonts w:ascii="Arial"/>
                <w:color w:val="231F20"/>
                <w:spacing w:val="13"/>
                <w:w w:val="105"/>
                <w:sz w:val="18"/>
              </w:rPr>
              <w:t> </w:t>
            </w:r>
            <w:r>
              <w:rPr>
                <w:rFonts w:ascii="Arial"/>
                <w:color w:val="231F20"/>
                <w:w w:val="105"/>
                <w:sz w:val="18"/>
              </w:rPr>
              <w:t>basis)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1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Salary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incentives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8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38,682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5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21,422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Contribution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provident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1,636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477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Commission</w:t>
            </w:r>
            <w:r>
              <w:rPr>
                <w:rFonts w:ascii="Cambria" w:hAnsi="Cambria" w:cs="Cambria" w:eastAsia="Cambria"/>
                <w:color w:val="231F20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to</w:t>
            </w:r>
            <w:r>
              <w:rPr>
                <w:rFonts w:ascii="Cambria" w:hAnsi="Cambria" w:cs="Cambria" w:eastAsia="Cambria"/>
                <w:color w:val="231F20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non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whole‑time</w:t>
            </w:r>
            <w:r>
              <w:rPr>
                <w:rFonts w:ascii="Cambria" w:hAnsi="Cambria" w:cs="Cambria" w:eastAsia="Cambria"/>
                <w:color w:val="231F20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directors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9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18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42,813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23,999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00" w:lineRule="exact" w:before="96"/>
        <w:ind w:left="500" w:right="168" w:hanging="57"/>
        <w:jc w:val="both"/>
      </w:pPr>
      <w:r>
        <w:rPr>
          <w:color w:val="231F20"/>
          <w:w w:val="90"/>
        </w:rPr>
        <w:t>Remuneration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salary,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bonus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perquisites.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bonus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included 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basis. 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 gratuity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compensated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absence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actuarial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whole,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pertaining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above.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Meeting.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spacing w:line="200" w:lineRule="exact"/>
        <w:ind w:left="500" w:right="170" w:hanging="57"/>
        <w:jc w:val="both"/>
      </w:pPr>
      <w:r>
        <w:rPr>
          <w:color w:val="231F20"/>
          <w:w w:val="90"/>
        </w:rPr>
        <w:t>Computation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calculating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commission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non‑whole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349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Act: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8"/>
          <w:szCs w:val="8"/>
        </w:rPr>
      </w:pPr>
    </w:p>
    <w:tbl>
      <w:tblPr>
        <w:tblW w:w="0" w:type="auto"/>
        <w:jc w:val="left"/>
        <w:tblInd w:w="3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1"/>
        <w:gridCol w:w="1879"/>
        <w:gridCol w:w="1362"/>
      </w:tblGrid>
      <w:tr>
        <w:trPr>
          <w:trHeight w:val="298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64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color w:val="6D6E71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after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64"/>
              <w:ind w:left="6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9,679,797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 w:before="64"/>
              <w:ind w:left="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6,608,488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7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Add: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7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Managerial </w:t>
            </w:r>
            <w:r>
              <w:rPr>
                <w:rFonts w:ascii="Cambria"/>
                <w:color w:val="231F20"/>
                <w:spacing w:val="2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remuneration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8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40,318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7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21,899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Commission</w:t>
            </w:r>
            <w:r>
              <w:rPr>
                <w:rFonts w:ascii="Cambria" w:hAnsi="Cambria" w:cs="Cambria" w:eastAsia="Cambria"/>
                <w:color w:val="231F20"/>
                <w:spacing w:val="-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to non‑whole‑time Directors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books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336,488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374,102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Donation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3,057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5,361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6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199,524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6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(15,672)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9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664,075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865,196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Less: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10,925,754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7,861,472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assets,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0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 as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 Section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350 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 Act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 note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below]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336,488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374,102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on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which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commission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is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payable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10,584,256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7,487,370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95"/>
              <w:ind w:left="55" w:right="207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Commission</w:t>
            </w:r>
            <w:r>
              <w:rPr>
                <w:rFonts w:ascii="Cambria" w:hAnsi="Cambria" w:cs="Cambria" w:eastAsia="Cambria"/>
                <w:color w:val="231F20"/>
                <w:spacing w:val="-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payable to non‑whole‑time Director: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 Maximum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allowed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as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per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Companies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Act,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1956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(1</w:t>
            </w:r>
            <w:r>
              <w:rPr>
                <w:rFonts w:ascii="Cambria" w:hAnsi="Cambria" w:cs="Cambria" w:eastAsia="Cambria"/>
                <w:color w:val="231F20"/>
                <w:spacing w:val="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percent)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105,843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74,874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Maximum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approved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shareholders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(1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percent)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105,843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74,874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6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Commission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approved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Board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Directors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2,100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180" w:lineRule="exact" w:before="115"/>
        <w:ind w:left="443" w:right="121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Note: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depreciates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fixed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assets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based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on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estimated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useful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lives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assets.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rates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depreciation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used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by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are</w:t>
      </w:r>
      <w:r>
        <w:rPr>
          <w:rFonts w:ascii="Cambria"/>
          <w:color w:val="231F20"/>
          <w:w w:val="79"/>
          <w:sz w:val="18"/>
        </w:rPr>
        <w:t> </w:t>
      </w:r>
      <w:r>
        <w:rPr>
          <w:rFonts w:ascii="Cambria"/>
          <w:color w:val="231F20"/>
          <w:w w:val="95"/>
          <w:sz w:val="18"/>
        </w:rPr>
        <w:t>higher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than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minimum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rates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prescribed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by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Schedule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XIV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Act.</w:t>
      </w:r>
      <w:r>
        <w:rPr>
          <w:rFonts w:ascii="Cambria"/>
          <w:sz w:val="18"/>
        </w:rPr>
      </w:r>
    </w:p>
    <w:p>
      <w:pPr>
        <w:spacing w:line="240" w:lineRule="auto" w:before="10"/>
        <w:rPr>
          <w:rFonts w:ascii="Cambria" w:hAnsi="Cambria" w:cs="Cambria" w:eastAsia="Cambria"/>
          <w:sz w:val="11"/>
          <w:szCs w:val="11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5677"/>
        <w:gridCol w:w="3054"/>
        <w:gridCol w:w="1130"/>
      </w:tblGrid>
      <w:tr>
        <w:trPr>
          <w:trHeight w:val="498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c.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w w:val="110"/>
                <w:sz w:val="18"/>
              </w:rPr>
              <w:t>Payments</w:t>
            </w:r>
            <w:r>
              <w:rPr>
                <w:rFonts w:ascii="Arial"/>
                <w:color w:val="231F20"/>
                <w:spacing w:val="-25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to</w:t>
            </w:r>
            <w:r>
              <w:rPr>
                <w:rFonts w:ascii="Arial"/>
                <w:color w:val="231F20"/>
                <w:spacing w:val="-25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auditors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29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6D6E71"/>
                <w:sz w:val="18"/>
              </w:rPr>
              <w:t>As</w:t>
            </w:r>
            <w:r>
              <w:rPr>
                <w:rFonts w:ascii="Arial"/>
                <w:color w:val="6D6E71"/>
                <w:spacing w:val="6"/>
                <w:sz w:val="18"/>
              </w:rPr>
              <w:t> </w:t>
            </w:r>
            <w:r>
              <w:rPr>
                <w:rFonts w:ascii="Arial"/>
                <w:color w:val="6D6E71"/>
                <w:sz w:val="18"/>
              </w:rPr>
              <w:t>Auditor:</w:t>
            </w:r>
            <w:r>
              <w:rPr>
                <w:rFonts w:ascii="Arial"/>
                <w:sz w:val="18"/>
              </w:rPr>
            </w:r>
          </w:p>
        </w:tc>
        <w:tc>
          <w:tcPr>
            <w:tcW w:w="41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2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Statutory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audits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(including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quarterly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audits)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19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6,177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5,515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Tax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audit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6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662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Certifications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6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579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Out‑of‑pocket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expenses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6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538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507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4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8,078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7,263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9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9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6D6E71"/>
                <w:sz w:val="18"/>
              </w:rPr>
              <w:t>In</w:t>
            </w:r>
            <w:r>
              <w:rPr>
                <w:rFonts w:ascii="Arial"/>
                <w:color w:val="6D6E71"/>
                <w:spacing w:val="4"/>
                <w:sz w:val="18"/>
              </w:rPr>
              <w:t> </w:t>
            </w:r>
            <w:r>
              <w:rPr>
                <w:rFonts w:ascii="Arial"/>
                <w:color w:val="6D6E71"/>
                <w:sz w:val="18"/>
              </w:rPr>
              <w:t>other</w:t>
            </w:r>
            <w:r>
              <w:rPr>
                <w:rFonts w:ascii="Arial"/>
                <w:color w:val="6D6E71"/>
                <w:spacing w:val="4"/>
                <w:sz w:val="18"/>
              </w:rPr>
              <w:t> </w:t>
            </w:r>
            <w:r>
              <w:rPr>
                <w:rFonts w:ascii="Arial"/>
                <w:color w:val="6D6E71"/>
                <w:sz w:val="18"/>
              </w:rPr>
              <w:t>manner: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8" w:hRule="exact"/>
        </w:trPr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2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Special</w:t>
            </w:r>
            <w:r>
              <w:rPr>
                <w:rFonts w:ascii="Cambria"/>
                <w:color w:val="231F20"/>
                <w:spacing w:val="24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reports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right="6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1,324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7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60" w:right="940"/>
        </w:sectPr>
      </w:pPr>
    </w:p>
    <w:p>
      <w:pPr>
        <w:spacing w:line="240" w:lineRule="auto" w:before="6"/>
        <w:rPr>
          <w:rFonts w:ascii="Cambria" w:hAnsi="Cambria" w:cs="Cambria" w:eastAsia="Cambria"/>
          <w:sz w:val="6"/>
          <w:szCs w:val="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"/>
        <w:gridCol w:w="5572"/>
        <w:gridCol w:w="2783"/>
        <w:gridCol w:w="1496"/>
      </w:tblGrid>
      <w:tr>
        <w:trPr>
          <w:trHeight w:val="599" w:hRule="exact"/>
        </w:trPr>
        <w:tc>
          <w:tcPr>
            <w:tcW w:w="58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94"/>
              <w:ind w:left="1284" w:right="257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94"/>
              <w:ind w:left="202" w:right="53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64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z w:val="18"/>
              </w:rPr>
              <w:t>d.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 w:before="70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z w:val="18"/>
              </w:rPr>
              <w:t>Earnings</w:t>
            </w:r>
            <w:r>
              <w:rPr>
                <w:rFonts w:ascii="Lucida Sans"/>
                <w:color w:val="231F20"/>
                <w:spacing w:val="-19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in</w:t>
            </w:r>
            <w:r>
              <w:rPr>
                <w:rFonts w:ascii="Lucida Sans"/>
                <w:color w:val="231F20"/>
                <w:spacing w:val="-18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foreign</w:t>
            </w:r>
            <w:r>
              <w:rPr>
                <w:rFonts w:ascii="Lucida Sans"/>
                <w:color w:val="231F20"/>
                <w:spacing w:val="-18"/>
                <w:sz w:val="18"/>
              </w:rPr>
              <w:t> </w:t>
            </w:r>
            <w:r>
              <w:rPr>
                <w:rFonts w:ascii="Lucida Sans"/>
                <w:color w:val="231F20"/>
                <w:spacing w:val="-2"/>
                <w:sz w:val="18"/>
              </w:rPr>
              <w:t>cur</w:t>
            </w:r>
            <w:r>
              <w:rPr>
                <w:rFonts w:ascii="Lucida Sans"/>
                <w:color w:val="231F20"/>
                <w:spacing w:val="-1"/>
                <w:sz w:val="18"/>
              </w:rPr>
              <w:t>rency</w:t>
            </w:r>
            <w:r>
              <w:rPr>
                <w:rFonts w:ascii="Lucida Sans"/>
                <w:color w:val="231F20"/>
                <w:spacing w:val="-18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(on</w:t>
            </w:r>
            <w:r>
              <w:rPr>
                <w:rFonts w:ascii="Lucida Sans"/>
                <w:color w:val="231F20"/>
                <w:spacing w:val="-18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accrual</w:t>
            </w:r>
            <w:r>
              <w:rPr>
                <w:rFonts w:ascii="Lucida Sans"/>
                <w:color w:val="231F20"/>
                <w:spacing w:val="-18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basis)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198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Product</w:t>
            </w:r>
            <w:r>
              <w:rPr>
                <w:rFonts w:ascii="Garamond"/>
                <w:color w:val="231F20"/>
                <w:spacing w:val="-1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licenses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related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revenue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11" w:lineRule="exact"/>
              <w:ind w:left="16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15,306,208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11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14,434,978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IT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solutions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consulting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services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7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7,355,835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7,187,175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Interest</w:t>
            </w:r>
            <w:r>
              <w:rPr>
                <w:rFonts w:ascii="Garamond"/>
                <w:color w:val="231F20"/>
                <w:spacing w:val="-3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income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4,824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31,637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6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22,666,867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21,653,790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58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z w:val="18"/>
              </w:rPr>
              <w:t>e.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 w:before="63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z w:val="18"/>
              </w:rPr>
              <w:t>Expenditure</w:t>
            </w:r>
            <w:r>
              <w:rPr>
                <w:rFonts w:ascii="Lucida Sans"/>
                <w:color w:val="231F20"/>
                <w:spacing w:val="-23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in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foreign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pacing w:val="-2"/>
                <w:sz w:val="18"/>
              </w:rPr>
              <w:t>cur</w:t>
            </w:r>
            <w:r>
              <w:rPr>
                <w:rFonts w:ascii="Lucida Sans"/>
                <w:color w:val="231F20"/>
                <w:spacing w:val="-1"/>
                <w:sz w:val="18"/>
              </w:rPr>
              <w:t>rency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(on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accrual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basis)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198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Salaries</w:t>
            </w:r>
            <w:r>
              <w:rPr>
                <w:rFonts w:ascii="Garamond"/>
                <w:color w:val="231F20"/>
                <w:spacing w:val="-2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2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bonus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11" w:lineRule="exact"/>
              <w:ind w:left="17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4,428,439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11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4,194,554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Travelling,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recovery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824,650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1,053,991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Professional</w:t>
            </w:r>
            <w:r>
              <w:rPr>
                <w:rFonts w:ascii="Garamond"/>
                <w:color w:val="231F20"/>
                <w:spacing w:val="-10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fees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632,451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7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481,769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Application</w:t>
            </w:r>
            <w:r>
              <w:rPr>
                <w:rFonts w:ascii="Garamond"/>
                <w:color w:val="231F20"/>
                <w:spacing w:val="-3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software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0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(11,509)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45,069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Foreign</w:t>
            </w:r>
            <w:r>
              <w:rPr>
                <w:rFonts w:ascii="Garamond"/>
                <w:color w:val="231F20"/>
                <w:spacing w:val="-3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taxes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341,883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7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104,169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185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150,465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47,116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72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6,366,379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6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5,926,668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90" w:hRule="exact"/>
        </w:trPr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pacing w:val="-4"/>
                <w:sz w:val="18"/>
              </w:rPr>
              <w:t>f.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 w:hAnsi="Lucida Sans" w:cs="Lucida Sans" w:eastAsia="Lucida Sans"/>
                <w:color w:val="231F20"/>
                <w:spacing w:val="-3"/>
                <w:sz w:val="18"/>
                <w:szCs w:val="18"/>
              </w:rPr>
              <w:t>Value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of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pacing w:val="-1"/>
                <w:sz w:val="18"/>
                <w:szCs w:val="18"/>
              </w:rPr>
              <w:t>impor</w:t>
            </w:r>
            <w:r>
              <w:rPr>
                <w:rFonts w:ascii="Lucida Sans" w:hAnsi="Lucida Sans" w:cs="Lucida Sans" w:eastAsia="Lucida Sans"/>
                <w:color w:val="231F20"/>
                <w:spacing w:val="-2"/>
                <w:sz w:val="18"/>
                <w:szCs w:val="18"/>
              </w:rPr>
              <w:t>ts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on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CIF</w:t>
            </w:r>
            <w:r>
              <w:rPr>
                <w:rFonts w:ascii="Lucida Sans" w:hAnsi="Lucida Sans" w:cs="Lucida Sans" w:eastAsia="Lucida Sans"/>
                <w:color w:val="231F20"/>
                <w:spacing w:val="-15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basis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‑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capital</w:t>
            </w:r>
            <w:r>
              <w:rPr>
                <w:rFonts w:ascii="Lucida Sans" w:hAnsi="Lucida Sans" w:cs="Lucida Sans" w:eastAsia="Lucida Sans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Lucida Sans" w:hAnsi="Lucida Sans" w:cs="Lucida Sans" w:eastAsia="Lucida Sans"/>
                <w:color w:val="231F20"/>
                <w:sz w:val="18"/>
                <w:szCs w:val="18"/>
              </w:rPr>
              <w:t>goods</w:t>
            </w:r>
            <w:r>
              <w:rPr>
                <w:rFonts w:ascii="Lucida Sans" w:hAnsi="Lucida Sans" w:cs="Lucida Sans" w:eastAsia="Lucida Sans"/>
                <w:sz w:val="18"/>
                <w:szCs w:val="18"/>
              </w:rPr>
            </w:r>
          </w:p>
        </w:tc>
        <w:tc>
          <w:tcPr>
            <w:tcW w:w="2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257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96,544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8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88,205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numPr>
          <w:ilvl w:val="0"/>
          <w:numId w:val="24"/>
        </w:numPr>
        <w:tabs>
          <w:tab w:pos="441" w:val="left" w:leader="none"/>
        </w:tabs>
        <w:spacing w:before="127"/>
        <w:ind w:left="440" w:right="0" w:hanging="283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b/>
          <w:color w:val="6D6E71"/>
          <w:spacing w:val="-2"/>
          <w:w w:val="105"/>
          <w:sz w:val="18"/>
        </w:rPr>
        <w:t>In</w:t>
      </w:r>
      <w:r>
        <w:rPr>
          <w:rFonts w:ascii="Trebuchet MS"/>
          <w:b/>
          <w:color w:val="6D6E71"/>
          <w:spacing w:val="-1"/>
          <w:w w:val="105"/>
          <w:sz w:val="18"/>
        </w:rPr>
        <w:t>vestments</w:t>
      </w:r>
      <w:r>
        <w:rPr>
          <w:rFonts w:ascii="Trebuchet MS"/>
          <w:b/>
          <w:color w:val="6D6E71"/>
          <w:spacing w:val="-17"/>
          <w:w w:val="105"/>
          <w:sz w:val="18"/>
        </w:rPr>
        <w:t> </w:t>
      </w:r>
      <w:r>
        <w:rPr>
          <w:rFonts w:ascii="Trebuchet MS"/>
          <w:b/>
          <w:color w:val="6D6E71"/>
          <w:w w:val="105"/>
          <w:sz w:val="18"/>
        </w:rPr>
        <w:t>in</w:t>
      </w:r>
      <w:r>
        <w:rPr>
          <w:rFonts w:ascii="Trebuchet MS"/>
          <w:b/>
          <w:color w:val="6D6E71"/>
          <w:spacing w:val="-17"/>
          <w:w w:val="105"/>
          <w:sz w:val="18"/>
        </w:rPr>
        <w:t> </w:t>
      </w:r>
      <w:r>
        <w:rPr>
          <w:rFonts w:ascii="Trebuchet MS"/>
          <w:b/>
          <w:color w:val="6D6E71"/>
          <w:w w:val="105"/>
          <w:sz w:val="18"/>
        </w:rPr>
        <w:t>wholly</w:t>
      </w:r>
      <w:r>
        <w:rPr>
          <w:rFonts w:ascii="Trebuchet MS"/>
          <w:b/>
          <w:color w:val="6D6E71"/>
          <w:spacing w:val="-16"/>
          <w:w w:val="105"/>
          <w:sz w:val="18"/>
        </w:rPr>
        <w:t> </w:t>
      </w:r>
      <w:r>
        <w:rPr>
          <w:rFonts w:ascii="Trebuchet MS"/>
          <w:b/>
          <w:color w:val="6D6E71"/>
          <w:spacing w:val="-1"/>
          <w:w w:val="105"/>
          <w:sz w:val="18"/>
        </w:rPr>
        <w:t>owned</w:t>
      </w:r>
      <w:r>
        <w:rPr>
          <w:rFonts w:ascii="Trebuchet MS"/>
          <w:b/>
          <w:color w:val="6D6E71"/>
          <w:spacing w:val="-17"/>
          <w:w w:val="105"/>
          <w:sz w:val="18"/>
        </w:rPr>
        <w:t> </w:t>
      </w:r>
      <w:r>
        <w:rPr>
          <w:rFonts w:ascii="Trebuchet MS"/>
          <w:b/>
          <w:color w:val="6D6E71"/>
          <w:spacing w:val="-1"/>
          <w:w w:val="105"/>
          <w:sz w:val="18"/>
        </w:rPr>
        <w:t>subsidiar</w:t>
      </w:r>
      <w:r>
        <w:rPr>
          <w:rFonts w:ascii="Trebuchet MS"/>
          <w:b/>
          <w:color w:val="6D6E71"/>
          <w:spacing w:val="-2"/>
          <w:w w:val="105"/>
          <w:sz w:val="18"/>
        </w:rPr>
        <w:t>ies</w:t>
      </w:r>
      <w:r>
        <w:rPr>
          <w:rFonts w:ascii="Trebuchet MS"/>
          <w:sz w:val="18"/>
        </w:rPr>
      </w:r>
    </w:p>
    <w:p>
      <w:pPr>
        <w:pStyle w:val="BodyText"/>
        <w:numPr>
          <w:ilvl w:val="1"/>
          <w:numId w:val="24"/>
        </w:numPr>
        <w:tabs>
          <w:tab w:pos="441" w:val="left" w:leader="none"/>
        </w:tabs>
        <w:spacing w:line="167" w:lineRule="auto" w:before="135" w:after="0"/>
        <w:ind w:left="440" w:right="151" w:hanging="283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As</w:t>
      </w:r>
      <w:r>
        <w:rPr>
          <w:rFonts w:ascii="Garamond" w:hAnsi="Garamond" w:cs="Garamond" w:eastAsia="Garamond"/>
          <w:color w:val="231F20"/>
          <w:spacing w:val="8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2011,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total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investment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1"/>
        </w:rPr>
        <w:t> </w:t>
      </w:r>
      <w:r>
        <w:rPr>
          <w:rFonts w:ascii="Garamond" w:hAnsi="Garamond" w:cs="Garamond" w:eastAsia="Garamond"/>
          <w:color w:val="231F20"/>
        </w:rPr>
        <w:t>6,291,743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Oracle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Financial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Software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America,</w:t>
      </w:r>
      <w:r>
        <w:rPr>
          <w:rFonts w:ascii="Garamond" w:hAnsi="Garamond" w:cs="Garamond" w:eastAsia="Garamond"/>
          <w:color w:val="231F20"/>
          <w:spacing w:val="9"/>
        </w:rPr>
        <w:t> </w:t>
      </w:r>
      <w:r>
        <w:rPr>
          <w:rFonts w:ascii="Garamond" w:hAnsi="Garamond" w:cs="Garamond" w:eastAsia="Garamond"/>
          <w:color w:val="231F20"/>
        </w:rPr>
        <w:t>Inc.</w:t>
      </w:r>
      <w:r>
        <w:rPr>
          <w:rFonts w:ascii="Garamond" w:hAnsi="Garamond" w:cs="Garamond" w:eastAsia="Garamond"/>
          <w:color w:val="231F20"/>
          <w:w w:val="98"/>
        </w:rPr>
        <w:t> </w:t>
      </w:r>
      <w:r>
        <w:rPr>
          <w:rFonts w:ascii="Garamond" w:hAnsi="Garamond" w:cs="Garamond" w:eastAsia="Garamond"/>
          <w:color w:val="231F20"/>
        </w:rPr>
        <w:t>(‘OAI’).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Further,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loan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outstanding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65"/>
        </w:rPr>
        <w:t> </w:t>
      </w:r>
      <w:r>
        <w:rPr>
          <w:rFonts w:ascii="Garamond" w:hAnsi="Garamond" w:cs="Garamond" w:eastAsia="Garamond"/>
          <w:color w:val="231F20"/>
        </w:rPr>
        <w:t>446,140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OAI.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OAI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is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holding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for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US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operations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</w:rPr>
      </w:r>
    </w:p>
    <w:p>
      <w:pPr>
        <w:pStyle w:val="BodyText"/>
        <w:spacing w:line="148" w:lineRule="auto" w:before="57"/>
        <w:ind w:left="440" w:right="12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acquired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Companies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earlier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years.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On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a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consolidated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basis,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OAI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along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subsidiaries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(‘OAI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Group’)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accumulated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losses</w:t>
      </w:r>
      <w:r>
        <w:rPr>
          <w:rFonts w:ascii="Garamond" w:hAnsi="Garamond" w:cs="Garamond" w:eastAsia="Garamond"/>
          <w:color w:val="231F20"/>
          <w:w w:val="93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62"/>
        </w:rPr>
        <w:t> </w:t>
      </w:r>
      <w:r>
        <w:rPr>
          <w:rFonts w:ascii="Garamond" w:hAnsi="Garamond" w:cs="Garamond" w:eastAsia="Garamond"/>
          <w:color w:val="231F20"/>
        </w:rPr>
        <w:t>984,817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as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2011.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OAI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Group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posted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a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profit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62"/>
        </w:rPr>
        <w:t> </w:t>
      </w:r>
      <w:r>
        <w:rPr>
          <w:rFonts w:ascii="Garamond" w:hAnsi="Garamond" w:cs="Garamond" w:eastAsia="Garamond"/>
          <w:color w:val="231F20"/>
        </w:rPr>
        <w:t>449,431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for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year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ended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2011.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Based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on</w:t>
      </w:r>
      <w:r>
        <w:rPr>
          <w:rFonts w:ascii="Garamond" w:hAnsi="Garamond" w:cs="Garamond" w:eastAsia="Garamond"/>
        </w:rPr>
      </w:r>
    </w:p>
    <w:p>
      <w:pPr>
        <w:pStyle w:val="BodyText"/>
        <w:spacing w:line="200" w:lineRule="exact" w:before="7"/>
        <w:ind w:left="440" w:right="12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2"/>
        </w:rPr>
        <w:t> </w:t>
      </w:r>
      <w:r>
        <w:rPr>
          <w:rFonts w:ascii="Garamond"/>
          <w:color w:val="231F20"/>
        </w:rPr>
        <w:t>assessment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estimated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future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cash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flows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from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US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operations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results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year,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management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w w:val="8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believes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that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no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provision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required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towards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diminution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value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investment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OAI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at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2011.</w:t>
      </w:r>
      <w:r>
        <w:rPr>
          <w:rFonts w:ascii="Garamond"/>
        </w:rPr>
      </w:r>
    </w:p>
    <w:p>
      <w:pPr>
        <w:pStyle w:val="BodyText"/>
        <w:numPr>
          <w:ilvl w:val="1"/>
          <w:numId w:val="24"/>
        </w:numPr>
        <w:tabs>
          <w:tab w:pos="441" w:val="left" w:leader="none"/>
        </w:tabs>
        <w:spacing w:line="219" w:lineRule="auto" w:before="79" w:after="0"/>
        <w:ind w:left="440" w:right="151" w:hanging="283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As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2011,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total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investment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9"/>
        </w:rPr>
        <w:t> </w:t>
      </w:r>
      <w:r>
        <w:rPr>
          <w:rFonts w:ascii="Garamond" w:hAnsi="Garamond" w:cs="Garamond" w:eastAsia="Garamond"/>
          <w:color w:val="231F20"/>
        </w:rPr>
        <w:t>192,115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ISP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Internet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Mauritius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(‘ISP’)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which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is</w:t>
      </w:r>
      <w:r>
        <w:rPr>
          <w:rFonts w:ascii="Garamond" w:hAnsi="Garamond" w:cs="Garamond" w:eastAsia="Garamond"/>
          <w:color w:val="231F20"/>
          <w:spacing w:val="1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</w:rPr>
        <w:t> holding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Oracle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(OFSS)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BPO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Inc.,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US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Oracle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(OFSS)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BPO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Limited,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India,</w:t>
      </w:r>
      <w:r>
        <w:rPr>
          <w:rFonts w:ascii="Garamond" w:hAnsi="Garamond" w:cs="Garamond" w:eastAsia="Garamond"/>
          <w:color w:val="231F20"/>
          <w:spacing w:val="-2"/>
        </w:rPr>
        <w:t> </w:t>
      </w:r>
      <w:r>
        <w:rPr>
          <w:rFonts w:ascii="Garamond" w:hAnsi="Garamond" w:cs="Garamond" w:eastAsia="Garamond"/>
          <w:color w:val="231F20"/>
        </w:rPr>
        <w:t>entities</w:t>
      </w:r>
      <w:r>
        <w:rPr>
          <w:rFonts w:ascii="Garamond" w:hAnsi="Garamond" w:cs="Garamond" w:eastAsia="Garamond"/>
          <w:color w:val="231F20"/>
          <w:spacing w:val="-1"/>
        </w:rPr>
        <w:t> </w:t>
      </w:r>
      <w:r>
        <w:rPr>
          <w:rFonts w:ascii="Garamond" w:hAnsi="Garamond" w:cs="Garamond" w:eastAsia="Garamond"/>
          <w:color w:val="231F20"/>
        </w:rPr>
        <w:t>operating</w:t>
      </w:r>
      <w:r>
        <w:rPr>
          <w:rFonts w:ascii="Garamond" w:hAnsi="Garamond" w:cs="Garamond" w:eastAsia="Garamond"/>
        </w:rPr>
      </w:r>
    </w:p>
    <w:p>
      <w:pPr>
        <w:pStyle w:val="BodyText"/>
        <w:spacing w:line="161" w:lineRule="exact"/>
        <w:ind w:left="440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Business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Process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Outsourcing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(BPO).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Further,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has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an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outstanding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loan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13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38"/>
        </w:rPr>
        <w:t> </w:t>
      </w:r>
      <w:r>
        <w:rPr>
          <w:rFonts w:ascii="Garamond"/>
          <w:color w:val="231F20"/>
        </w:rPr>
        <w:t>42,379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12"/>
        </w:rPr>
        <w:t> </w:t>
      </w:r>
      <w:r>
        <w:rPr>
          <w:rFonts w:ascii="Garamond"/>
          <w:color w:val="231F20"/>
        </w:rPr>
        <w:t>ISP</w:t>
      </w:r>
      <w:r>
        <w:rPr>
          <w:rFonts w:ascii="Garamond"/>
          <w:color w:val="231F20"/>
          <w:spacing w:val="1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</w:rPr>
      </w:r>
    </w:p>
    <w:p>
      <w:pPr>
        <w:pStyle w:val="BodyText"/>
        <w:spacing w:line="167" w:lineRule="auto" w:before="27"/>
        <w:ind w:left="440" w:right="120"/>
        <w:jc w:val="left"/>
        <w:rPr>
          <w:rFonts w:ascii="Garamond" w:hAnsi="Garamond" w:cs="Garamond" w:eastAsia="Garamond"/>
        </w:rPr>
      </w:pP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54"/>
        </w:rPr>
        <w:t> </w:t>
      </w:r>
      <w:r>
        <w:rPr>
          <w:rFonts w:ascii="Garamond" w:hAnsi="Garamond" w:cs="Garamond" w:eastAsia="Garamond"/>
          <w:color w:val="231F20"/>
        </w:rPr>
        <w:t>300,000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Oracle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(OFSS)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BPO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Services</w:t>
      </w:r>
      <w:r>
        <w:rPr>
          <w:rFonts w:ascii="Garamond" w:hAnsi="Garamond" w:cs="Garamond" w:eastAsia="Garamond"/>
          <w:color w:val="231F20"/>
          <w:spacing w:val="-3"/>
        </w:rPr>
        <w:t> </w:t>
      </w:r>
      <w:r>
        <w:rPr>
          <w:rFonts w:ascii="Garamond" w:hAnsi="Garamond" w:cs="Garamond" w:eastAsia="Garamond"/>
          <w:color w:val="231F20"/>
        </w:rPr>
        <w:t>Limited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as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2011.</w:t>
      </w:r>
      <w:r>
        <w:rPr>
          <w:rFonts w:ascii="Garamond" w:hAnsi="Garamond" w:cs="Garamond" w:eastAsia="Garamond"/>
          <w:color w:val="231F20"/>
          <w:spacing w:val="-3"/>
        </w:rPr>
        <w:t> </w:t>
      </w:r>
      <w:r>
        <w:rPr>
          <w:rFonts w:ascii="Garamond" w:hAnsi="Garamond" w:cs="Garamond" w:eastAsia="Garamond"/>
          <w:color w:val="231F20"/>
        </w:rPr>
        <w:t>On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a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consolidated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basis,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ISP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and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its</w:t>
      </w:r>
      <w:r>
        <w:rPr>
          <w:rFonts w:ascii="Garamond" w:hAnsi="Garamond" w:cs="Garamond" w:eastAsia="Garamond"/>
          <w:color w:val="231F20"/>
          <w:spacing w:val="-3"/>
        </w:rPr>
        <w:t> </w:t>
      </w:r>
      <w:r>
        <w:rPr>
          <w:rFonts w:ascii="Garamond" w:hAnsi="Garamond" w:cs="Garamond" w:eastAsia="Garamond"/>
          <w:color w:val="231F20"/>
        </w:rPr>
        <w:t>subsidiaries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(‘ISP</w:t>
      </w:r>
      <w:r>
        <w:rPr>
          <w:rFonts w:ascii="Garamond" w:hAnsi="Garamond" w:cs="Garamond" w:eastAsia="Garamond"/>
          <w:color w:val="231F20"/>
          <w:w w:val="96"/>
        </w:rPr>
        <w:t> </w:t>
      </w:r>
      <w:r>
        <w:rPr>
          <w:rFonts w:ascii="Garamond" w:hAnsi="Garamond" w:cs="Garamond" w:eastAsia="Garamond"/>
          <w:color w:val="231F20"/>
        </w:rPr>
        <w:t>Group’)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have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accumulated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losses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amounting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0"/>
        </w:rPr>
        <w:t> </w:t>
      </w:r>
      <w:r>
        <w:rPr>
          <w:rFonts w:ascii="Garamond" w:hAnsi="Garamond" w:cs="Garamond" w:eastAsia="Garamond"/>
          <w:color w:val="231F20"/>
        </w:rPr>
        <w:t>273,805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as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at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11"/>
        </w:rPr>
        <w:t> </w:t>
      </w:r>
      <w:r>
        <w:rPr>
          <w:rFonts w:ascii="Garamond" w:hAnsi="Garamond" w:cs="Garamond" w:eastAsia="Garamond"/>
          <w:color w:val="231F20"/>
        </w:rPr>
        <w:t>2011.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However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ISP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Group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posted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a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profit</w:t>
      </w:r>
      <w:r>
        <w:rPr>
          <w:rFonts w:ascii="Garamond" w:hAnsi="Garamond" w:cs="Garamond" w:eastAsia="Garamond"/>
          <w:color w:val="231F20"/>
          <w:spacing w:val="10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</w:rPr>
      </w:r>
    </w:p>
    <w:p>
      <w:pPr>
        <w:pStyle w:val="BodyText"/>
        <w:spacing w:line="203" w:lineRule="exact"/>
        <w:ind w:left="440" w:right="0"/>
        <w:jc w:val="left"/>
        <w:rPr>
          <w:rFonts w:ascii="Garamond" w:hAnsi="Garamond" w:cs="Garamond" w:eastAsia="Garamond"/>
        </w:rPr>
      </w:pP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6"/>
        </w:rPr>
        <w:t> </w:t>
      </w:r>
      <w:r>
        <w:rPr>
          <w:rFonts w:ascii="Garamond"/>
          <w:color w:val="231F20"/>
        </w:rPr>
        <w:t>48,960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2011.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Accordingly,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believes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that</w:t>
      </w:r>
      <w:r>
        <w:rPr>
          <w:rFonts w:ascii="Garamond"/>
          <w:color w:val="231F20"/>
          <w:spacing w:val="-6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5"/>
        </w:rPr>
        <w:t> </w:t>
      </w:r>
      <w:r>
        <w:rPr>
          <w:rFonts w:ascii="Garamond"/>
          <w:color w:val="231F20"/>
        </w:rPr>
        <w:t>120,000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recorded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diminution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value</w:t>
      </w:r>
      <w:r>
        <w:rPr>
          <w:rFonts w:ascii="Garamond"/>
        </w:rPr>
      </w:r>
    </w:p>
    <w:p>
      <w:pPr>
        <w:pStyle w:val="BodyText"/>
        <w:spacing w:line="213" w:lineRule="exact"/>
        <w:ind w:left="440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investment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earlier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appropriate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no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further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diminution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3"/>
        </w:rPr>
        <w:t> </w:t>
      </w:r>
      <w:r>
        <w:rPr>
          <w:rFonts w:ascii="Garamond"/>
          <w:color w:val="231F20"/>
        </w:rPr>
        <w:t>value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considered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necessary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at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balance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sheet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date.</w:t>
      </w:r>
      <w:r>
        <w:rPr>
          <w:rFonts w:ascii="Garamond"/>
        </w:rPr>
      </w:r>
    </w:p>
    <w:p>
      <w:pPr>
        <w:spacing w:line="240" w:lineRule="auto" w:before="0"/>
        <w:rPr>
          <w:rFonts w:ascii="Garamond" w:hAnsi="Garamond" w:cs="Garamond" w:eastAsia="Garamond"/>
          <w:sz w:val="17"/>
          <w:szCs w:val="17"/>
        </w:rPr>
      </w:pPr>
    </w:p>
    <w:p>
      <w:pPr>
        <w:pStyle w:val="BodyText"/>
        <w:numPr>
          <w:ilvl w:val="0"/>
          <w:numId w:val="24"/>
        </w:numPr>
        <w:tabs>
          <w:tab w:pos="441" w:val="left" w:leader="none"/>
        </w:tabs>
        <w:spacing w:line="219" w:lineRule="auto" w:before="0" w:after="0"/>
        <w:ind w:left="440" w:right="282" w:hanging="283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General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administrative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include</w:t>
      </w:r>
      <w:r>
        <w:rPr>
          <w:rFonts w:ascii="Garamond"/>
          <w:color w:val="231F20"/>
          <w:spacing w:val="-1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1"/>
        </w:rPr>
        <w:t> </w:t>
      </w:r>
      <w:r>
        <w:rPr>
          <w:rFonts w:ascii="Garamond"/>
          <w:color w:val="231F20"/>
        </w:rPr>
        <w:t>122,067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connection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claim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against</w:t>
      </w:r>
      <w:r>
        <w:rPr>
          <w:rFonts w:ascii="Garamond"/>
          <w:color w:val="231F20"/>
          <w:w w:val="10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  <w:spacing w:val="-4"/>
        </w:rPr>
        <w:t>Company</w:t>
      </w:r>
      <w:r>
        <w:rPr>
          <w:rFonts w:ascii="Garamond"/>
          <w:color w:val="231F20"/>
          <w:spacing w:val="-3"/>
        </w:rPr>
        <w:t>.</w:t>
      </w:r>
      <w:r>
        <w:rPr>
          <w:rFonts w:ascii="Garamond"/>
        </w:rPr>
      </w:r>
    </w:p>
    <w:p>
      <w:pPr>
        <w:spacing w:line="240" w:lineRule="auto" w:before="1"/>
        <w:rPr>
          <w:rFonts w:ascii="Garamond" w:hAnsi="Garamond" w:cs="Garamond" w:eastAsia="Garamond"/>
          <w:sz w:val="26"/>
          <w:szCs w:val="26"/>
        </w:rPr>
      </w:pPr>
    </w:p>
    <w:p>
      <w:pPr>
        <w:pStyle w:val="BodyText"/>
        <w:numPr>
          <w:ilvl w:val="0"/>
          <w:numId w:val="24"/>
        </w:numPr>
        <w:tabs>
          <w:tab w:pos="441" w:val="left" w:leader="none"/>
        </w:tabs>
        <w:spacing w:line="148" w:lineRule="auto" w:before="0" w:after="0"/>
        <w:ind w:left="440" w:right="472" w:hanging="283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Selling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marketing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include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reversal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referral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fee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provisions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under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Products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amounting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2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48"/>
        </w:rPr>
        <w:t> </w:t>
      </w:r>
      <w:r>
        <w:rPr>
          <w:rFonts w:ascii="Garamond"/>
          <w:color w:val="231F20"/>
        </w:rPr>
        <w:t>184,476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based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settlement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agreement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entered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  <w:spacing w:val="-1"/>
        </w:rPr>
        <w:t>distributor.</w:t>
      </w:r>
      <w:r>
        <w:rPr>
          <w:rFonts w:ascii="Garamond"/>
        </w:rPr>
      </w:r>
    </w:p>
    <w:p>
      <w:pPr>
        <w:spacing w:line="240" w:lineRule="auto" w:before="10"/>
        <w:rPr>
          <w:rFonts w:ascii="Garamond" w:hAnsi="Garamond" w:cs="Garamond" w:eastAsia="Garamond"/>
          <w:sz w:val="21"/>
          <w:szCs w:val="21"/>
        </w:rPr>
      </w:pPr>
    </w:p>
    <w:p>
      <w:pPr>
        <w:numPr>
          <w:ilvl w:val="0"/>
          <w:numId w:val="24"/>
        </w:numPr>
        <w:tabs>
          <w:tab w:pos="454" w:val="left" w:leader="none"/>
        </w:tabs>
        <w:spacing w:before="0"/>
        <w:ind w:left="453" w:right="0" w:hanging="296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b/>
          <w:color w:val="6D6E71"/>
          <w:spacing w:val="-1"/>
          <w:sz w:val="18"/>
        </w:rPr>
        <w:t>Provision</w:t>
      </w:r>
      <w:r>
        <w:rPr>
          <w:rFonts w:ascii="Trebuchet MS"/>
          <w:b/>
          <w:color w:val="6D6E71"/>
          <w:spacing w:val="8"/>
          <w:sz w:val="18"/>
        </w:rPr>
        <w:t> </w:t>
      </w:r>
      <w:r>
        <w:rPr>
          <w:rFonts w:ascii="Trebuchet MS"/>
          <w:b/>
          <w:color w:val="6D6E71"/>
          <w:spacing w:val="-3"/>
          <w:sz w:val="18"/>
        </w:rPr>
        <w:t>f</w:t>
      </w:r>
      <w:r>
        <w:rPr>
          <w:rFonts w:ascii="Trebuchet MS"/>
          <w:b/>
          <w:color w:val="6D6E71"/>
          <w:spacing w:val="-2"/>
          <w:sz w:val="18"/>
        </w:rPr>
        <w:t>or</w:t>
      </w:r>
      <w:r>
        <w:rPr>
          <w:rFonts w:ascii="Trebuchet MS"/>
          <w:b/>
          <w:color w:val="6D6E71"/>
          <w:spacing w:val="9"/>
          <w:sz w:val="18"/>
        </w:rPr>
        <w:t> </w:t>
      </w:r>
      <w:r>
        <w:rPr>
          <w:rFonts w:ascii="Trebuchet MS"/>
          <w:b/>
          <w:color w:val="6D6E71"/>
          <w:spacing w:val="-1"/>
          <w:sz w:val="18"/>
        </w:rPr>
        <w:t>taxes</w:t>
      </w:r>
      <w:r>
        <w:rPr>
          <w:rFonts w:ascii="Trebuchet MS"/>
          <w:sz w:val="18"/>
        </w:rPr>
      </w:r>
    </w:p>
    <w:p>
      <w:pPr>
        <w:pStyle w:val="BodyText"/>
        <w:numPr>
          <w:ilvl w:val="1"/>
          <w:numId w:val="24"/>
        </w:numPr>
        <w:tabs>
          <w:tab w:pos="441" w:val="left" w:leader="none"/>
        </w:tabs>
        <w:spacing w:line="240" w:lineRule="auto" w:before="114" w:after="0"/>
        <w:ind w:left="440" w:right="0" w:hanging="283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Break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up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tax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follows:</w:t>
      </w:r>
      <w:r>
        <w:rPr>
          <w:rFonts w:ascii="Garamond"/>
        </w:rPr>
      </w:r>
    </w:p>
    <w:p>
      <w:pPr>
        <w:spacing w:line="240" w:lineRule="auto" w:before="11"/>
        <w:rPr>
          <w:rFonts w:ascii="Garamond" w:hAnsi="Garamond" w:cs="Garamond" w:eastAsia="Garamond"/>
          <w:sz w:val="13"/>
          <w:szCs w:val="13"/>
        </w:rPr>
      </w:pPr>
    </w:p>
    <w:p>
      <w:pPr>
        <w:spacing w:line="200" w:lineRule="atLeast"/>
        <w:ind w:left="430" w:right="0" w:firstLine="0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sz w:val="20"/>
          <w:szCs w:val="20"/>
        </w:rPr>
        <w:pict>
          <v:group style="width:492.25pt;height:64.4pt;mso-position-horizontal-relative:char;mso-position-vertical-relative:line" coordorigin="0,0" coordsize="9845,1288">
            <v:group style="position:absolute;left:10;top:10;width:6424;height:852" coordorigin="10,10" coordsize="6424,852">
              <v:shape style="position:absolute;left:10;top:10;width:6424;height:852" coordorigin="10,10" coordsize="6424,852" path="m6433,10l10,10,10,862,6433,862,6433,10xe" filled="true" fillcolor="#dedfe0" stroked="false">
                <v:path arrowok="t"/>
                <v:fill type="solid"/>
              </v:shape>
            </v:group>
            <v:group style="position:absolute;left:6433;top:10;width:1701;height:852" coordorigin="6433,10" coordsize="1701,852">
              <v:shape style="position:absolute;left:6433;top:10;width:1701;height:852" coordorigin="6433,10" coordsize="1701,852" path="m8134,10l6433,10,6433,862,8134,862,8134,10xe" filled="true" fillcolor="#dedfe0" stroked="false">
                <v:path arrowok="t"/>
                <v:fill type="solid"/>
              </v:shape>
            </v:group>
            <v:group style="position:absolute;left:8134;top:10;width:1701;height:852" coordorigin="8134,10" coordsize="1701,852">
              <v:shape style="position:absolute;left:8134;top:10;width:1701;height:852" coordorigin="8134,10" coordsize="1701,852" path="m9835,10l8134,10,8134,862,9835,862,9835,10xe" filled="true" fillcolor="#dedfe0" stroked="false">
                <v:path arrowok="t"/>
                <v:fill type="solid"/>
              </v:shape>
            </v:group>
            <v:group style="position:absolute;left:10;top:862;width:6424;height:416" coordorigin="10,862" coordsize="6424,416">
              <v:shape style="position:absolute;left:10;top:862;width:6424;height:416" coordorigin="10,862" coordsize="6424,416" path="m6433,862l10,862,10,1277,6433,1277,6433,862xe" filled="true" fillcolor="#dedfe0" stroked="false">
                <v:path arrowok="t"/>
                <v:fill type="solid"/>
              </v:shape>
            </v:group>
            <v:group style="position:absolute;left:6433;top:862;width:1701;height:416" coordorigin="6433,862" coordsize="1701,416">
              <v:shape style="position:absolute;left:6433;top:862;width:1701;height:416" coordorigin="6433,862" coordsize="1701,416" path="m8134,862l6433,862,6433,1277,8134,1277,8134,862xe" filled="true" fillcolor="#dedfe0" stroked="false">
                <v:path arrowok="t"/>
                <v:fill type="solid"/>
              </v:shape>
            </v:group>
            <v:group style="position:absolute;left:8134;top:862;width:1701;height:416" coordorigin="8134,862" coordsize="1701,416">
              <v:shape style="position:absolute;left:8134;top:862;width:1701;height:416" coordorigin="8134,862" coordsize="1701,416" path="m9835,862l8134,862,8134,1277,9835,1277,9835,862xe" filled="true" fillcolor="#dedfe0" stroked="false">
                <v:path arrowok="t"/>
                <v:fill type="solid"/>
              </v:shape>
            </v:group>
            <v:group style="position:absolute;left:10;top:10;width:9825;height:2" coordorigin="10,10" coordsize="9825,2">
              <v:shape style="position:absolute;left:10;top:10;width:9825;height:2" coordorigin="10,10" coordsize="9825,0" path="m10,10l9835,10e" filled="false" stroked="true" strokeweight="1.000015pt" strokecolor="#808285">
                <v:path arrowok="t"/>
              </v:shape>
            </v:group>
            <v:group style="position:absolute;left:10;top:1277;width:9825;height:2" coordorigin="10,1277" coordsize="9825,2">
              <v:shape style="position:absolute;left:10;top:1277;width:9825;height:2" coordorigin="10,1277" coordsize="9825,0" path="m10,1277l9835,1277e" filled="false" stroked="true" strokeweight="1.000015pt" strokecolor="#808285">
                <v:path arrowok="t"/>
              </v:shape>
              <v:shape style="position:absolute;left:6799;top:41;width:1239;height:4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0" w:right="0" w:firstLine="37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Garamond"/>
                          <w:color w:val="6D6E71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ended</w:t>
                      </w:r>
                      <w:r>
                        <w:rPr>
                          <w:rFonts w:ascii="Garamond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00;top:41;width:1239;height:4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0" w:right="0" w:firstLine="37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Garamond"/>
                          <w:color w:val="6D6E71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ended</w:t>
                      </w:r>
                      <w:r>
                        <w:rPr>
                          <w:rFonts w:ascii="Garamond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73;width:2278;height:593" type="#_x0000_t20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Current</w:t>
                      </w:r>
                      <w:r>
                        <w:rPr>
                          <w:rFonts w:ascii="Garamond"/>
                          <w:color w:val="231F20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Tax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196" w:lineRule="exact" w:before="1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Less:</w:t>
                      </w:r>
                      <w:r>
                        <w:rPr>
                          <w:rFonts w:ascii="Garamond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MAT</w:t>
                      </w:r>
                      <w:r>
                        <w:rPr>
                          <w:rFonts w:ascii="Garamond"/>
                          <w:color w:val="231F2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credit</w:t>
                      </w:r>
                      <w:r>
                        <w:rPr>
                          <w:rFonts w:ascii="Garamond"/>
                          <w:color w:val="231F2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entitlement</w:t>
                      </w:r>
                      <w:r>
                        <w:rPr>
                          <w:rFonts w:ascii="Garamond"/>
                          <w:color w:val="231F20"/>
                          <w:w w:val="10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Net</w:t>
                      </w:r>
                      <w:r>
                        <w:rPr>
                          <w:rFonts w:ascii="Garamond"/>
                          <w:color w:val="6D6E71"/>
                          <w:spacing w:val="14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Current</w:t>
                      </w:r>
                      <w:r>
                        <w:rPr>
                          <w:rFonts w:ascii="Garamond"/>
                          <w:color w:val="6D6E71"/>
                          <w:spacing w:val="14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Tax</w:t>
                      </w:r>
                      <w:r>
                        <w:rPr>
                          <w:rFonts w:ascii="Garamond"/>
                          <w:color w:val="6D6E71"/>
                          <w:spacing w:val="1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liability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83;top:673;width:912;height:593" type="#_x0000_t20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2,405,155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(1,434,971)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147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970,184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84;top:673;width:912;height:593" type="#_x0000_t20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2,005,571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196" w:lineRule="exact" w:before="0"/>
                        <w:ind w:left="0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(1,036,913)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147" w:right="0" w:firstLine="0"/>
                        <w:jc w:val="center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968,658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aramond" w:hAnsi="Garamond" w:cs="Garamond" w:eastAsia="Garamond"/>
          <w:sz w:val="20"/>
          <w:szCs w:val="20"/>
        </w:rPr>
      </w:r>
    </w:p>
    <w:p>
      <w:pPr>
        <w:spacing w:line="240" w:lineRule="auto" w:before="8"/>
        <w:rPr>
          <w:rFonts w:ascii="Garamond" w:hAnsi="Garamond" w:cs="Garamond" w:eastAsia="Garamond"/>
          <w:sz w:val="6"/>
          <w:szCs w:val="6"/>
        </w:rPr>
      </w:pPr>
    </w:p>
    <w:p>
      <w:pPr>
        <w:pStyle w:val="BodyText"/>
        <w:numPr>
          <w:ilvl w:val="1"/>
          <w:numId w:val="24"/>
        </w:numPr>
        <w:tabs>
          <w:tab w:pos="441" w:val="left" w:leader="none"/>
        </w:tabs>
        <w:spacing w:line="167" w:lineRule="auto" w:before="97" w:after="0"/>
        <w:ind w:left="440" w:right="2161" w:hanging="283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During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year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ended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2011,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Company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recorded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income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tax</w:t>
      </w:r>
      <w:r>
        <w:rPr>
          <w:rFonts w:ascii="Garamond" w:hAnsi="Garamond" w:cs="Garamond" w:eastAsia="Garamond"/>
          <w:color w:val="231F20"/>
          <w:spacing w:val="-5"/>
        </w:rPr>
        <w:t> </w:t>
      </w:r>
      <w:r>
        <w:rPr>
          <w:rFonts w:ascii="Garamond" w:hAnsi="Garamond" w:cs="Garamond" w:eastAsia="Garamond"/>
          <w:color w:val="231F20"/>
        </w:rPr>
        <w:t>expenses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6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56"/>
        </w:rPr>
        <w:t> </w:t>
      </w:r>
      <w:r>
        <w:rPr>
          <w:rFonts w:ascii="Garamond" w:hAnsi="Garamond" w:cs="Garamond" w:eastAsia="Garamond"/>
          <w:color w:val="231F20"/>
        </w:rPr>
        <w:t>337,412</w:t>
      </w:r>
      <w:r>
        <w:rPr>
          <w:rFonts w:ascii="Garamond" w:hAnsi="Garamond" w:cs="Garamond" w:eastAsia="Garamond"/>
          <w:color w:val="231F20"/>
          <w:w w:val="107"/>
        </w:rPr>
        <w:t> </w:t>
      </w:r>
      <w:r>
        <w:rPr>
          <w:rFonts w:ascii="Garamond" w:hAnsi="Garamond" w:cs="Garamond" w:eastAsia="Garamond"/>
          <w:color w:val="231F20"/>
        </w:rPr>
        <w:t>(March</w:t>
      </w:r>
      <w:r>
        <w:rPr>
          <w:rFonts w:ascii="Garamond" w:hAnsi="Garamond" w:cs="Garamond" w:eastAsia="Garamond"/>
          <w:color w:val="231F20"/>
          <w:spacing w:val="3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3"/>
        </w:rPr>
        <w:t> </w:t>
      </w:r>
      <w:r>
        <w:rPr>
          <w:rFonts w:ascii="Garamond" w:hAnsi="Garamond" w:cs="Garamond" w:eastAsia="Garamond"/>
          <w:color w:val="231F20"/>
        </w:rPr>
        <w:t>2010</w:t>
      </w:r>
      <w:r>
        <w:rPr>
          <w:rFonts w:ascii="Garamond" w:hAnsi="Garamond" w:cs="Garamond" w:eastAsia="Garamond"/>
          <w:color w:val="231F20"/>
          <w:spacing w:val="-23"/>
        </w:rPr>
        <w:t> </w:t>
      </w:r>
      <w:r>
        <w:rPr>
          <w:rFonts w:ascii="Garamond" w:hAnsi="Garamond" w:cs="Garamond" w:eastAsia="Garamond"/>
          <w:color w:val="231F20"/>
        </w:rPr>
        <w:t>–</w:t>
      </w:r>
      <w:r>
        <w:rPr>
          <w:rFonts w:ascii="Garamond" w:hAnsi="Garamond" w:cs="Garamond" w:eastAsia="Garamond"/>
          <w:color w:val="231F20"/>
          <w:spacing w:val="-23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47"/>
        </w:rPr>
        <w:t> </w:t>
      </w:r>
      <w:r>
        <w:rPr>
          <w:rFonts w:ascii="Garamond" w:hAnsi="Garamond" w:cs="Garamond" w:eastAsia="Garamond"/>
          <w:color w:val="231F20"/>
        </w:rPr>
        <w:t>544,542)</w:t>
      </w:r>
      <w:r>
        <w:rPr>
          <w:rFonts w:ascii="Garamond" w:hAnsi="Garamond" w:cs="Garamond" w:eastAsia="Garamond"/>
          <w:color w:val="231F20"/>
          <w:spacing w:val="3"/>
        </w:rPr>
        <w:t> </w:t>
      </w:r>
      <w:r>
        <w:rPr>
          <w:rFonts w:ascii="Garamond" w:hAnsi="Garamond" w:cs="Garamond" w:eastAsia="Garamond"/>
          <w:color w:val="231F20"/>
        </w:rPr>
        <w:t>related</w:t>
      </w:r>
      <w:r>
        <w:rPr>
          <w:rFonts w:ascii="Garamond" w:hAnsi="Garamond" w:cs="Garamond" w:eastAsia="Garamond"/>
          <w:color w:val="231F20"/>
          <w:spacing w:val="4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3"/>
        </w:rPr>
        <w:t> </w:t>
      </w:r>
      <w:r>
        <w:rPr>
          <w:rFonts w:ascii="Garamond" w:hAnsi="Garamond" w:cs="Garamond" w:eastAsia="Garamond"/>
          <w:color w:val="231F20"/>
        </w:rPr>
        <w:t>previous</w:t>
      </w:r>
      <w:r>
        <w:rPr>
          <w:rFonts w:ascii="Garamond" w:hAnsi="Garamond" w:cs="Garamond" w:eastAsia="Garamond"/>
          <w:color w:val="231F20"/>
          <w:spacing w:val="3"/>
        </w:rPr>
        <w:t> </w:t>
      </w:r>
      <w:r>
        <w:rPr>
          <w:rFonts w:ascii="Garamond" w:hAnsi="Garamond" w:cs="Garamond" w:eastAsia="Garamond"/>
          <w:color w:val="231F20"/>
        </w:rPr>
        <w:t>years.</w:t>
      </w:r>
      <w:r>
        <w:rPr>
          <w:rFonts w:ascii="Garamond" w:hAnsi="Garamond" w:cs="Garamond" w:eastAsia="Garamond"/>
        </w:rPr>
      </w:r>
    </w:p>
    <w:p>
      <w:pPr>
        <w:spacing w:line="240" w:lineRule="auto" w:before="11"/>
        <w:rPr>
          <w:rFonts w:ascii="Garamond" w:hAnsi="Garamond" w:cs="Garamond" w:eastAsia="Garamond"/>
          <w:sz w:val="23"/>
          <w:szCs w:val="23"/>
        </w:rPr>
      </w:pPr>
    </w:p>
    <w:p>
      <w:pPr>
        <w:pStyle w:val="BodyText"/>
        <w:numPr>
          <w:ilvl w:val="0"/>
          <w:numId w:val="24"/>
        </w:numPr>
        <w:tabs>
          <w:tab w:pos="441" w:val="left" w:leader="none"/>
        </w:tabs>
        <w:spacing w:line="219" w:lineRule="auto" w:before="0" w:after="0"/>
        <w:ind w:left="440" w:right="356" w:hanging="283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Employee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costs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net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7"/>
        </w:rPr>
        <w:t> </w:t>
      </w:r>
      <w:r>
        <w:rPr>
          <w:rFonts w:ascii="Garamond"/>
          <w:color w:val="231F20"/>
        </w:rPr>
        <w:t>219,113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pertaining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write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back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bonus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provision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earlier</w:t>
      </w:r>
      <w:r>
        <w:rPr>
          <w:rFonts w:ascii="Garamond"/>
          <w:color w:val="231F20"/>
          <w:w w:val="101"/>
        </w:rPr>
        <w:t> </w:t>
      </w:r>
      <w:r>
        <w:rPr>
          <w:rFonts w:ascii="Garamond"/>
          <w:color w:val="231F20"/>
        </w:rPr>
        <w:t>year,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no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longer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required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due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changes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compensation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policy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Company.</w:t>
      </w:r>
      <w:r>
        <w:rPr>
          <w:rFonts w:ascii="Garamond"/>
        </w:rPr>
      </w:r>
    </w:p>
    <w:p>
      <w:pPr>
        <w:spacing w:line="240" w:lineRule="auto" w:before="6"/>
        <w:rPr>
          <w:rFonts w:ascii="Garamond" w:hAnsi="Garamond" w:cs="Garamond" w:eastAsia="Garamond"/>
          <w:sz w:val="24"/>
          <w:szCs w:val="24"/>
        </w:rPr>
      </w:pPr>
    </w:p>
    <w:p>
      <w:pPr>
        <w:pStyle w:val="BodyText"/>
        <w:numPr>
          <w:ilvl w:val="0"/>
          <w:numId w:val="24"/>
        </w:numPr>
        <w:tabs>
          <w:tab w:pos="454" w:val="left" w:leader="none"/>
        </w:tabs>
        <w:spacing w:line="240" w:lineRule="auto" w:before="0" w:after="0"/>
        <w:ind w:left="453" w:right="0" w:hanging="296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Prior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year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amounts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have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been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reclassified,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where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necessary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conform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-16"/>
        </w:rPr>
        <w:t> </w:t>
      </w:r>
      <w:r>
        <w:rPr>
          <w:rFonts w:ascii="Garamond" w:hAnsi="Garamond" w:cs="Garamond" w:eastAsia="Garamond"/>
          <w:color w:val="231F20"/>
        </w:rPr>
        <w:t>current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year’s</w:t>
      </w:r>
      <w:r>
        <w:rPr>
          <w:rFonts w:ascii="Garamond" w:hAnsi="Garamond" w:cs="Garamond" w:eastAsia="Garamond"/>
          <w:color w:val="231F20"/>
          <w:spacing w:val="-15"/>
        </w:rPr>
        <w:t> </w:t>
      </w:r>
      <w:r>
        <w:rPr>
          <w:rFonts w:ascii="Garamond" w:hAnsi="Garamond" w:cs="Garamond" w:eastAsia="Garamond"/>
          <w:color w:val="231F20"/>
        </w:rPr>
        <w:t>presentation.</w:t>
      </w:r>
      <w:r>
        <w:rPr>
          <w:rFonts w:ascii="Garamond" w:hAnsi="Garamond" w:cs="Garamond" w:eastAsia="Garamond"/>
        </w:rPr>
      </w:r>
    </w:p>
    <w:p>
      <w:pPr>
        <w:spacing w:line="240" w:lineRule="auto" w:before="11"/>
        <w:rPr>
          <w:rFonts w:ascii="Garamond" w:hAnsi="Garamond" w:cs="Garamond" w:eastAsia="Garamond"/>
          <w:sz w:val="20"/>
          <w:szCs w:val="20"/>
        </w:rPr>
      </w:pPr>
    </w:p>
    <w:p>
      <w:pPr>
        <w:pStyle w:val="BodyText"/>
        <w:tabs>
          <w:tab w:pos="5737" w:val="left" w:leader="none"/>
        </w:tabs>
        <w:spacing w:line="240" w:lineRule="auto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7"/>
        </w:rPr>
        <w:t> </w:t>
      </w:r>
      <w:r>
        <w:rPr>
          <w:rFonts w:ascii="Garamond"/>
          <w:color w:val="231F20"/>
        </w:rPr>
        <w:t>per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report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even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date</w:t>
        <w:tab/>
        <w:t>For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behalf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Board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Directors</w:t>
      </w:r>
      <w:r>
        <w:rPr>
          <w:rFonts w:ascii="Garamond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10"/>
        <w:rPr>
          <w:rFonts w:ascii="Garamond" w:hAnsi="Garamond" w:cs="Garamond" w:eastAsia="Garamond"/>
          <w:sz w:val="26"/>
          <w:szCs w:val="26"/>
        </w:rPr>
      </w:pPr>
    </w:p>
    <w:p>
      <w:pPr>
        <w:spacing w:after="0" w:line="240" w:lineRule="auto"/>
        <w:rPr>
          <w:rFonts w:ascii="Garamond" w:hAnsi="Garamond" w:cs="Garamond" w:eastAsia="Garamond"/>
          <w:sz w:val="26"/>
          <w:szCs w:val="26"/>
        </w:rPr>
        <w:sectPr>
          <w:footerReference w:type="default" r:id="rId42"/>
          <w:footerReference w:type="even" r:id="rId43"/>
          <w:pgSz w:w="11910" w:h="16840"/>
          <w:pgMar w:footer="286" w:header="0" w:top="500" w:bottom="480" w:left="960" w:right="560"/>
          <w:pgNumType w:start="73"/>
        </w:sectPr>
      </w:pPr>
    </w:p>
    <w:p>
      <w:pPr>
        <w:pStyle w:val="Heading3"/>
        <w:spacing w:line="213" w:lineRule="exact"/>
        <w:ind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S.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R.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Batliboi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&amp;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Associates</w:t>
      </w:r>
      <w:r>
        <w:rPr>
          <w:rFonts w:ascii="Garamond"/>
          <w:b w:val="0"/>
        </w:rPr>
      </w:r>
    </w:p>
    <w:p>
      <w:pPr>
        <w:spacing w:line="200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  <w:w w:val="95"/>
        </w:rPr>
        <w:t>Chartered</w:t>
      </w:r>
      <w:r>
        <w:rPr>
          <w:rFonts w:ascii="Garamond"/>
          <w:color w:val="231F20"/>
          <w:spacing w:val="45"/>
          <w:w w:val="95"/>
        </w:rPr>
        <w:t> </w:t>
      </w:r>
      <w:r>
        <w:rPr>
          <w:rFonts w:ascii="Garamond"/>
          <w:color w:val="231F20"/>
          <w:w w:val="95"/>
        </w:rPr>
        <w:t>Accountants</w:t>
      </w:r>
      <w:r>
        <w:rPr>
          <w:rFonts w:ascii="Garamond"/>
        </w:rPr>
      </w:r>
    </w:p>
    <w:p>
      <w:pPr>
        <w:pStyle w:val="Heading3"/>
        <w:spacing w:line="213" w:lineRule="exact"/>
        <w:ind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</w:rPr>
        <w:br w:type="column"/>
      </w:r>
      <w:r>
        <w:rPr>
          <w:rFonts w:ascii="Garamond"/>
          <w:color w:val="231F20"/>
        </w:rPr>
        <w:t>Chaitanya</w:t>
      </w:r>
      <w:r>
        <w:rPr>
          <w:rFonts w:ascii="Garamond"/>
          <w:color w:val="231F20"/>
          <w:spacing w:val="-29"/>
        </w:rPr>
        <w:t> </w:t>
      </w:r>
      <w:r>
        <w:rPr>
          <w:rFonts w:ascii="Garamond"/>
          <w:color w:val="231F20"/>
        </w:rPr>
        <w:t>Kamat</w:t>
      </w:r>
      <w:r>
        <w:rPr>
          <w:rFonts w:ascii="Garamond"/>
          <w:b w:val="0"/>
        </w:rPr>
      </w:r>
    </w:p>
    <w:p>
      <w:pPr>
        <w:pStyle w:val="BodyText"/>
        <w:spacing w:line="200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Managing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Director</w:t>
      </w:r>
      <w:r>
        <w:rPr>
          <w:rFonts w:ascii="Garamond"/>
        </w:rPr>
      </w:r>
    </w:p>
    <w:p>
      <w:pPr>
        <w:pStyle w:val="BodyText"/>
        <w:spacing w:line="213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&amp;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Chief</w:t>
      </w:r>
      <w:r>
        <w:rPr>
          <w:rFonts w:ascii="Garamond"/>
          <w:color w:val="231F20"/>
          <w:spacing w:val="-30"/>
        </w:rPr>
        <w:t> </w:t>
      </w:r>
      <w:r>
        <w:rPr>
          <w:rFonts w:ascii="Garamond"/>
          <w:color w:val="231F20"/>
        </w:rPr>
        <w:t>Executive</w:t>
      </w:r>
      <w:r>
        <w:rPr>
          <w:rFonts w:ascii="Garamond"/>
          <w:color w:val="231F20"/>
          <w:spacing w:val="-30"/>
        </w:rPr>
        <w:t> </w:t>
      </w:r>
      <w:r>
        <w:rPr>
          <w:rFonts w:ascii="Garamond"/>
          <w:color w:val="231F20"/>
        </w:rPr>
        <w:t>Officer</w:t>
      </w:r>
      <w:r>
        <w:rPr>
          <w:rFonts w:ascii="Garamond"/>
        </w:rPr>
      </w:r>
    </w:p>
    <w:p>
      <w:pPr>
        <w:pStyle w:val="Heading3"/>
        <w:spacing w:line="213" w:lineRule="exact"/>
        <w:ind w:right="45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  <w:w w:val="105"/>
        </w:rPr>
        <w:br w:type="column"/>
      </w:r>
      <w:r>
        <w:rPr>
          <w:rFonts w:ascii="Garamond"/>
          <w:color w:val="231F20"/>
          <w:w w:val="105"/>
        </w:rPr>
        <w:t>Y</w:t>
      </w:r>
      <w:r>
        <w:rPr>
          <w:rFonts w:ascii="Garamond"/>
          <w:color w:val="231F20"/>
          <w:spacing w:val="-17"/>
          <w:w w:val="105"/>
        </w:rPr>
        <w:t> </w:t>
      </w:r>
      <w:r>
        <w:rPr>
          <w:rFonts w:ascii="Garamond"/>
          <w:color w:val="231F20"/>
          <w:w w:val="105"/>
        </w:rPr>
        <w:t>M</w:t>
      </w:r>
      <w:r>
        <w:rPr>
          <w:rFonts w:ascii="Garamond"/>
          <w:color w:val="231F20"/>
          <w:spacing w:val="-17"/>
          <w:w w:val="105"/>
        </w:rPr>
        <w:t> </w:t>
      </w:r>
      <w:r>
        <w:rPr>
          <w:rFonts w:ascii="Garamond"/>
          <w:color w:val="231F20"/>
          <w:w w:val="105"/>
        </w:rPr>
        <w:t>Kale</w:t>
      </w:r>
      <w:r>
        <w:rPr>
          <w:rFonts w:ascii="Garamond"/>
          <w:b w:val="0"/>
        </w:rPr>
      </w:r>
    </w:p>
    <w:p>
      <w:pPr>
        <w:pStyle w:val="BodyText"/>
        <w:spacing w:line="213" w:lineRule="exact"/>
        <w:ind w:right="45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Director</w:t>
      </w:r>
      <w:r>
        <w:rPr>
          <w:rFonts w:ascii="Garamond"/>
        </w:rPr>
      </w:r>
    </w:p>
    <w:p>
      <w:pPr>
        <w:spacing w:after="0" w:line="213" w:lineRule="exact"/>
        <w:jc w:val="left"/>
        <w:rPr>
          <w:rFonts w:ascii="Garamond" w:hAnsi="Garamond" w:cs="Garamond" w:eastAsia="Garamond"/>
        </w:rPr>
        <w:sectPr>
          <w:type w:val="continuous"/>
          <w:pgSz w:w="11910" w:h="16840"/>
          <w:pgMar w:top="1580" w:bottom="280" w:left="960" w:right="560"/>
          <w:cols w:num="3" w:equalWidth="0">
            <w:col w:w="3218" w:space="2401"/>
            <w:col w:w="2091" w:space="177"/>
            <w:col w:w="2503"/>
          </w:cols>
        </w:sectPr>
      </w:pPr>
    </w:p>
    <w:p>
      <w:pPr>
        <w:spacing w:line="240" w:lineRule="auto" w:before="7"/>
        <w:rPr>
          <w:rFonts w:ascii="Garamond" w:hAnsi="Garamond" w:cs="Garamond" w:eastAsia="Garamond"/>
          <w:sz w:val="9"/>
          <w:szCs w:val="9"/>
        </w:rPr>
      </w:pPr>
    </w:p>
    <w:p>
      <w:pPr>
        <w:spacing w:after="0" w:line="240" w:lineRule="auto"/>
        <w:rPr>
          <w:rFonts w:ascii="Garamond" w:hAnsi="Garamond" w:cs="Garamond" w:eastAsia="Garamond"/>
          <w:sz w:val="9"/>
          <w:szCs w:val="9"/>
        </w:rPr>
        <w:sectPr>
          <w:type w:val="continuous"/>
          <w:pgSz w:w="11910" w:h="16840"/>
          <w:pgMar w:top="1580" w:bottom="280" w:left="960" w:right="560"/>
        </w:sectPr>
      </w:pPr>
    </w:p>
    <w:p>
      <w:pPr>
        <w:pStyle w:val="Heading3"/>
        <w:spacing w:line="213" w:lineRule="exact"/>
        <w:ind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rFonts w:ascii="Garamond"/>
          <w:color w:val="231F20"/>
        </w:rPr>
        <w:t>per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Amit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Majmudar</w:t>
      </w:r>
      <w:r>
        <w:rPr>
          <w:rFonts w:ascii="Garamond"/>
          <w:b w:val="0"/>
        </w:rPr>
      </w:r>
    </w:p>
    <w:p>
      <w:pPr>
        <w:pStyle w:val="BodyText"/>
        <w:spacing w:line="200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Partner</w:t>
      </w:r>
      <w:r>
        <w:rPr>
          <w:rFonts w:ascii="Garamond"/>
        </w:rPr>
      </w:r>
    </w:p>
    <w:p>
      <w:pPr>
        <w:pStyle w:val="BodyText"/>
        <w:spacing w:line="213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Membership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No.: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36656</w:t>
      </w:r>
      <w:r>
        <w:rPr>
          <w:rFonts w:ascii="Garamond"/>
        </w:rPr>
      </w:r>
    </w:p>
    <w:p>
      <w:pPr>
        <w:pStyle w:val="Heading3"/>
        <w:spacing w:line="213" w:lineRule="exact"/>
        <w:ind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</w:rPr>
        <w:br w:type="column"/>
      </w:r>
      <w:r>
        <w:rPr>
          <w:rFonts w:ascii="Garamond"/>
          <w:color w:val="231F20"/>
        </w:rPr>
        <w:t>Hoshi</w:t>
      </w:r>
      <w:r>
        <w:rPr>
          <w:rFonts w:ascii="Garamond"/>
          <w:color w:val="231F20"/>
          <w:spacing w:val="-27"/>
        </w:rPr>
        <w:t> </w:t>
      </w:r>
      <w:r>
        <w:rPr>
          <w:rFonts w:ascii="Garamond"/>
          <w:color w:val="231F20"/>
        </w:rPr>
        <w:t>D</w:t>
      </w:r>
      <w:r>
        <w:rPr>
          <w:rFonts w:ascii="Garamond"/>
          <w:color w:val="231F20"/>
          <w:spacing w:val="-26"/>
        </w:rPr>
        <w:t> </w:t>
      </w:r>
      <w:r>
        <w:rPr>
          <w:rFonts w:ascii="Garamond"/>
          <w:color w:val="231F20"/>
        </w:rPr>
        <w:t>Bhagwagar</w:t>
      </w:r>
      <w:r>
        <w:rPr>
          <w:rFonts w:ascii="Garamond"/>
          <w:b w:val="0"/>
        </w:rPr>
      </w:r>
    </w:p>
    <w:p>
      <w:pPr>
        <w:pStyle w:val="BodyText"/>
        <w:spacing w:line="200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  <w:w w:val="95"/>
        </w:rPr>
        <w:t>Company</w:t>
      </w:r>
      <w:r>
        <w:rPr>
          <w:rFonts w:ascii="Garamond"/>
          <w:color w:val="231F20"/>
          <w:spacing w:val="38"/>
          <w:w w:val="95"/>
        </w:rPr>
        <w:t> </w:t>
      </w:r>
      <w:r>
        <w:rPr>
          <w:rFonts w:ascii="Garamond"/>
          <w:color w:val="231F20"/>
          <w:w w:val="95"/>
        </w:rPr>
        <w:t>Secretary</w:t>
      </w:r>
      <w:r>
        <w:rPr>
          <w:rFonts w:ascii="Garamond"/>
        </w:rPr>
      </w:r>
    </w:p>
    <w:p>
      <w:pPr>
        <w:pStyle w:val="BodyText"/>
        <w:spacing w:line="213" w:lineRule="exact"/>
        <w:ind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&amp;</w:t>
      </w:r>
      <w:r>
        <w:rPr>
          <w:rFonts w:ascii="Garamond"/>
          <w:color w:val="231F20"/>
          <w:spacing w:val="-33"/>
        </w:rPr>
        <w:t> </w:t>
      </w:r>
      <w:r>
        <w:rPr>
          <w:rFonts w:ascii="Garamond"/>
          <w:color w:val="231F20"/>
        </w:rPr>
        <w:t>Compliance</w:t>
      </w:r>
      <w:r>
        <w:rPr>
          <w:rFonts w:ascii="Garamond"/>
          <w:color w:val="231F20"/>
          <w:spacing w:val="-33"/>
        </w:rPr>
        <w:t> </w:t>
      </w:r>
      <w:r>
        <w:rPr>
          <w:rFonts w:ascii="Garamond"/>
          <w:color w:val="231F20"/>
        </w:rPr>
        <w:t>Officer</w:t>
      </w:r>
      <w:r>
        <w:rPr>
          <w:rFonts w:ascii="Garamond"/>
        </w:rPr>
      </w:r>
    </w:p>
    <w:p>
      <w:pPr>
        <w:pStyle w:val="Heading3"/>
        <w:spacing w:line="213" w:lineRule="exact"/>
        <w:ind w:right="45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</w:rPr>
        <w:br w:type="column"/>
      </w:r>
      <w:r>
        <w:rPr>
          <w:rFonts w:ascii="Garamond"/>
          <w:color w:val="231F20"/>
        </w:rPr>
        <w:t>S</w:t>
      </w:r>
      <w:r>
        <w:rPr>
          <w:rFonts w:ascii="Garamond"/>
          <w:color w:val="231F20"/>
          <w:spacing w:val="-29"/>
        </w:rPr>
        <w:t> </w:t>
      </w:r>
      <w:r>
        <w:rPr>
          <w:rFonts w:ascii="Garamond"/>
          <w:color w:val="231F20"/>
        </w:rPr>
        <w:t>Venkatachalam</w:t>
      </w:r>
      <w:r>
        <w:rPr>
          <w:rFonts w:ascii="Garamond"/>
          <w:b w:val="0"/>
        </w:rPr>
      </w:r>
    </w:p>
    <w:p>
      <w:pPr>
        <w:pStyle w:val="BodyText"/>
        <w:spacing w:line="213" w:lineRule="exact"/>
        <w:ind w:right="45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Director</w:t>
      </w:r>
      <w:r>
        <w:rPr>
          <w:rFonts w:ascii="Garamond"/>
        </w:rPr>
      </w:r>
    </w:p>
    <w:p>
      <w:pPr>
        <w:spacing w:after="0" w:line="213" w:lineRule="exact"/>
        <w:jc w:val="left"/>
        <w:rPr>
          <w:rFonts w:ascii="Garamond" w:hAnsi="Garamond" w:cs="Garamond" w:eastAsia="Garamond"/>
        </w:rPr>
        <w:sectPr>
          <w:type w:val="continuous"/>
          <w:pgSz w:w="11910" w:h="16840"/>
          <w:pgMar w:top="1580" w:bottom="280" w:left="960" w:right="560"/>
          <w:cols w:num="3" w:equalWidth="0">
            <w:col w:w="2029" w:space="3591"/>
            <w:col w:w="1818" w:space="449"/>
            <w:col w:w="2503"/>
          </w:cols>
        </w:sectPr>
      </w:pPr>
    </w:p>
    <w:p>
      <w:pPr>
        <w:spacing w:line="240" w:lineRule="auto" w:before="7"/>
        <w:rPr>
          <w:rFonts w:ascii="Garamond" w:hAnsi="Garamond" w:cs="Garamond" w:eastAsia="Garamond"/>
          <w:sz w:val="9"/>
          <w:szCs w:val="9"/>
        </w:rPr>
      </w:pPr>
    </w:p>
    <w:p>
      <w:pPr>
        <w:spacing w:after="0" w:line="240" w:lineRule="auto"/>
        <w:rPr>
          <w:rFonts w:ascii="Garamond" w:hAnsi="Garamond" w:cs="Garamond" w:eastAsia="Garamond"/>
          <w:sz w:val="9"/>
          <w:szCs w:val="9"/>
        </w:rPr>
        <w:sectPr>
          <w:type w:val="continuous"/>
          <w:pgSz w:w="11910" w:h="16840"/>
          <w:pgMar w:top="1580" w:bottom="280" w:left="960" w:right="560"/>
        </w:sectPr>
      </w:pPr>
    </w:p>
    <w:p>
      <w:pPr>
        <w:pStyle w:val="Heading3"/>
        <w:spacing w:line="200" w:lineRule="exact" w:before="94"/>
        <w:ind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rFonts w:ascii="Garamond"/>
          <w:color w:val="231F20"/>
          <w:w w:val="95"/>
        </w:rPr>
        <w:t>Mumbai,</w:t>
      </w:r>
      <w:r>
        <w:rPr>
          <w:rFonts w:ascii="Garamond"/>
          <w:color w:val="231F20"/>
          <w:spacing w:val="23"/>
          <w:w w:val="95"/>
        </w:rPr>
        <w:t> </w:t>
      </w:r>
      <w:r>
        <w:rPr>
          <w:rFonts w:ascii="Garamond"/>
          <w:color w:val="231F20"/>
          <w:w w:val="95"/>
        </w:rPr>
        <w:t>India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  <w:w w:val="105"/>
        </w:rPr>
        <w:t>May</w:t>
      </w:r>
      <w:r>
        <w:rPr>
          <w:rFonts w:ascii="Garamond"/>
          <w:color w:val="231F20"/>
          <w:spacing w:val="-3"/>
          <w:w w:val="105"/>
        </w:rPr>
        <w:t> </w:t>
      </w:r>
      <w:r>
        <w:rPr>
          <w:rFonts w:ascii="Garamond"/>
          <w:color w:val="231F20"/>
          <w:w w:val="105"/>
        </w:rPr>
        <w:t>10,</w:t>
      </w:r>
      <w:r>
        <w:rPr>
          <w:rFonts w:ascii="Garamond"/>
          <w:color w:val="231F20"/>
          <w:spacing w:val="-3"/>
          <w:w w:val="105"/>
        </w:rPr>
        <w:t> </w:t>
      </w:r>
      <w:r>
        <w:rPr>
          <w:rFonts w:ascii="Garamond"/>
          <w:color w:val="231F20"/>
          <w:w w:val="105"/>
        </w:rPr>
        <w:t>2011</w:t>
      </w:r>
      <w:r>
        <w:rPr>
          <w:rFonts w:ascii="Garamond"/>
          <w:b w:val="0"/>
        </w:rPr>
      </w:r>
    </w:p>
    <w:p>
      <w:pPr>
        <w:spacing w:line="200" w:lineRule="exact" w:before="94"/>
        <w:ind w:left="117" w:right="3037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560"/>
          <w:cols w:num="2" w:equalWidth="0">
            <w:col w:w="1363" w:space="4257"/>
            <w:col w:w="4770"/>
          </w:cols>
        </w:sectPr>
      </w:pPr>
    </w:p>
    <w:p>
      <w:pPr>
        <w:spacing w:line="325" w:lineRule="exact" w:before="38"/>
        <w:ind w:left="10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1"/>
          <w:w w:val="95"/>
          <w:sz w:val="28"/>
        </w:rPr>
        <w:t>Statement</w:t>
      </w:r>
      <w:r>
        <w:rPr>
          <w:rFonts w:ascii="Lucida Sans"/>
          <w:b/>
          <w:color w:val="231F20"/>
          <w:spacing w:val="-14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of</w:t>
      </w:r>
      <w:r>
        <w:rPr>
          <w:rFonts w:ascii="Lucida Sans"/>
          <w:b/>
          <w:color w:val="231F20"/>
          <w:spacing w:val="-13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cash</w:t>
      </w:r>
      <w:r>
        <w:rPr>
          <w:rFonts w:ascii="Lucida Sans"/>
          <w:b/>
          <w:color w:val="231F20"/>
          <w:spacing w:val="-14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flo</w:t>
      </w:r>
      <w:r>
        <w:rPr>
          <w:rFonts w:ascii="Lucida Sans"/>
          <w:b/>
          <w:color w:val="231F20"/>
          <w:spacing w:val="-2"/>
          <w:w w:val="95"/>
          <w:sz w:val="28"/>
        </w:rPr>
        <w:t>w</w:t>
      </w:r>
      <w:r>
        <w:rPr>
          <w:rFonts w:ascii="Lucida Sans"/>
          <w:sz w:val="28"/>
        </w:rPr>
      </w:r>
    </w:p>
    <w:p>
      <w:pPr>
        <w:spacing w:line="321" w:lineRule="exact" w:before="0"/>
        <w:ind w:left="1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34.0396pt;margin-top:70.228851pt;width:508pt;height:549.950pt;mso-position-horizontal-relative:page;mso-position-vertical-relative:paragraph;z-index:-707296" coordorigin="681,1405" coordsize="10160,10999">
            <v:group style="position:absolute;left:5593;top:1406;width:2;height:10997" coordorigin="5593,1406" coordsize="2,10997">
              <v:shape style="position:absolute;left:5593;top:1406;width:2;height:10997" coordorigin="5593,1406" coordsize="0,10997" path="m5593,1406l5593,12402e" filled="false" stroked="true" strokeweight=".101pt" strokecolor="#f8f8f8">
                <v:path arrowok="t"/>
              </v:shape>
            </v:group>
            <v:group style="position:absolute;left:681;top:12194;width:4913;height:208" coordorigin="681,12194" coordsize="4913,208">
              <v:shape style="position:absolute;left:681;top:12194;width:4913;height:208" coordorigin="681,12194" coordsize="4913,208" path="m5593,12194l681,12194,681,12402,5593,12402,5593,12194xe" filled="true" fillcolor="#f8f8f8" stroked="false">
                <v:path arrowok="t"/>
                <v:fill type="solid"/>
              </v:shape>
            </v:group>
            <v:group style="position:absolute;left:5593;top:12194;width:1846;height:208" coordorigin="5593,12194" coordsize="1846,208">
              <v:shape style="position:absolute;left:5593;top:12194;width:1846;height:208" coordorigin="5593,12194" coordsize="1846,208" path="m7439,12194l5593,12194,5593,12402,7439,12402,7439,12194xe" filled="true" fillcolor="#f8f8f8" stroked="false">
                <v:path arrowok="t"/>
                <v:fill type="solid"/>
              </v:shape>
            </v:group>
            <v:group style="position:absolute;left:7439;top:12194;width:1701;height:208" coordorigin="7439,12194" coordsize="1701,208">
              <v:shape style="position:absolute;left:7439;top:12194;width:1701;height:208" coordorigin="7439,12194" coordsize="1701,208" path="m9140,12194l7439,12194,7439,12402,9140,12402,9140,12194xe" filled="true" fillcolor="#f8f8f8" stroked="false">
                <v:path arrowok="t"/>
                <v:fill type="solid"/>
              </v:shape>
            </v:group>
            <v:group style="position:absolute;left:9140;top:12194;width:1701;height:208" coordorigin="9140,12194" coordsize="1701,208">
              <v:shape style="position:absolute;left:9140;top:12194;width:1701;height:208" coordorigin="9140,12194" coordsize="1701,208" path="m10840,12194l9140,12194,9140,12402,10840,12402,10840,12194xe" filled="true" fillcolor="#f8f8f8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/>
          <w:color w:val="231F20"/>
          <w:spacing w:val="-2"/>
          <w:sz w:val="28"/>
        </w:rPr>
        <w:t>for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the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2"/>
          <w:sz w:val="28"/>
        </w:rPr>
        <w:t>y</w:t>
      </w:r>
      <w:r>
        <w:rPr>
          <w:rFonts w:ascii="Arial"/>
          <w:color w:val="231F20"/>
          <w:spacing w:val="-3"/>
          <w:sz w:val="28"/>
        </w:rPr>
        <w:t>ear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ended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3"/>
          <w:sz w:val="28"/>
        </w:rPr>
        <w:t>March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31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2"/>
        <w:gridCol w:w="3570"/>
        <w:gridCol w:w="1677"/>
      </w:tblGrid>
      <w:tr>
        <w:trPr>
          <w:trHeight w:val="279" w:hRule="exact"/>
        </w:trPr>
        <w:tc>
          <w:tcPr>
            <w:tcW w:w="491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7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63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70" w:type="dxa"/>
            <w:tcBorders>
              <w:top w:val="single" w:sz="8" w:space="0" w:color="808285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flows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before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10,343,872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7,473,682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0" w:lineRule="exact" w:before="102"/>
              <w:ind w:left="96" w:right="292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Adjustments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reconcile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(used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in)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provided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by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6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6" w:lineRule="exact"/>
              <w:ind w:right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336,488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6" w:lineRule="exact"/>
              <w:ind w:left="9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374,102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(Profit)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sale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assets,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(5,010)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10,468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Marked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market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(417)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(1,364,154)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(680,051)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diminution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25,424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Effect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changes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equivalent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(68,411)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336,480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Unrealised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loss,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101,746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765,452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Finance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charge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on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leased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2,132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2,326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88,106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(34,029)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debts,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199,524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(15,672)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6,849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 before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working capital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changes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9,659,757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8,239,190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Changes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liabilities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Decrease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sundry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864,550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2,216,564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Increase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(1,171,731)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(535,739)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Increase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loans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(9,302)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(53,419)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Increase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(decrease)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306,573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(839,903)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 operating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9,649,847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9,026,693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Payment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domestic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(2,499,952)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(2,099,647)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provided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by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7,149,895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6,927,046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flows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investing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Additions</w:t>
            </w:r>
            <w:r>
              <w:rPr>
                <w:rFonts w:ascii="Cambria" w:hAnsi="Cambria" w:cs="Cambria" w:eastAsia="Cambria"/>
                <w:color w:val="231F20"/>
                <w:spacing w:val="-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to fixed assets including capital work‑in‑progress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(647,739)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(357,851)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8,224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13,336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Repayment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loan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200,000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subsidiary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(70,493)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(45,505)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office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premises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8,090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(132,689)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Proceeds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from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sale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5,178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884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4" w:lineRule="auto"/>
              <w:ind w:left="95" w:right="1042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having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maturity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more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three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months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68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35,687,734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68"/>
              <w:ind w:left="6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22,465,711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4" w:lineRule="auto"/>
              <w:ind w:left="95" w:right="1042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having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maturity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more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three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months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booked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68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(46,281,156)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68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(26,920,639)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</w:t>
            </w:r>
            <w:r>
              <w:rPr>
                <w:rFonts w:ascii="Cambria"/>
                <w:color w:val="231F20"/>
                <w:spacing w:val="2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received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1,035,750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646,149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 cash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(used) in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investing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(10,054,412)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(4,330,604)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flows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financing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Issue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against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Employee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Stock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42,833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69,908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Advance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against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equity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shares 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be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issued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under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ESOP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scheme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8,068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Payment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(12,219)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(12,147)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provided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by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financing</w:t>
            </w:r>
            <w:r>
              <w:rPr>
                <w:rFonts w:ascii="Cambria"/>
                <w:color w:val="6D6E71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30,614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65,829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increase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equivalents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6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(2,873,903)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2,662,272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equivalents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3,882,958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1,557,167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Effect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changes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68,411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(336,480)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4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equivalents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at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(Note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570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1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1,077,466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3,882,958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60" w:bottom="460" w:left="580" w:right="960"/>
        </w:sectPr>
      </w:pPr>
    </w:p>
    <w:p>
      <w:pPr>
        <w:spacing w:line="325" w:lineRule="exact" w:before="38"/>
        <w:ind w:left="113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1"/>
          <w:w w:val="95"/>
          <w:sz w:val="28"/>
        </w:rPr>
        <w:t>Statement</w:t>
      </w:r>
      <w:r>
        <w:rPr>
          <w:rFonts w:ascii="Lucida Sans"/>
          <w:b/>
          <w:color w:val="231F20"/>
          <w:spacing w:val="-25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of</w:t>
      </w:r>
      <w:r>
        <w:rPr>
          <w:rFonts w:ascii="Lucida Sans"/>
          <w:b/>
          <w:color w:val="231F20"/>
          <w:spacing w:val="-25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cash</w:t>
      </w:r>
      <w:r>
        <w:rPr>
          <w:rFonts w:ascii="Lucida Sans"/>
          <w:b/>
          <w:color w:val="231F20"/>
          <w:spacing w:val="-25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flo</w:t>
      </w:r>
      <w:r>
        <w:rPr>
          <w:rFonts w:ascii="Lucida Sans"/>
          <w:b/>
          <w:color w:val="231F20"/>
          <w:spacing w:val="-2"/>
          <w:w w:val="95"/>
          <w:sz w:val="28"/>
        </w:rPr>
        <w:t>w</w:t>
      </w:r>
      <w:r>
        <w:rPr>
          <w:rFonts w:ascii="Lucida Sans"/>
          <w:b/>
          <w:color w:val="231F20"/>
          <w:spacing w:val="-25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(continued)</w:t>
      </w:r>
      <w:r>
        <w:rPr>
          <w:rFonts w:ascii="Lucida Sans"/>
          <w:sz w:val="28"/>
        </w:rPr>
      </w:r>
    </w:p>
    <w:p>
      <w:pPr>
        <w:spacing w:line="321" w:lineRule="exact" w:before="0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spacing w:val="-2"/>
          <w:sz w:val="28"/>
        </w:rPr>
        <w:t>for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the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2"/>
          <w:sz w:val="28"/>
        </w:rPr>
        <w:t>y</w:t>
      </w:r>
      <w:r>
        <w:rPr>
          <w:rFonts w:ascii="Arial"/>
          <w:color w:val="231F20"/>
          <w:spacing w:val="-3"/>
          <w:sz w:val="28"/>
        </w:rPr>
        <w:t>ear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ended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3"/>
          <w:sz w:val="28"/>
        </w:rPr>
        <w:t>March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31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0" w:right="162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thousands)</w:t>
      </w:r>
      <w:r>
        <w:rPr>
          <w:rFonts w:ascii="Cambria"/>
          <w:sz w:val="14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8"/>
        <w:gridCol w:w="2006"/>
        <w:gridCol w:w="1396"/>
      </w:tblGrid>
      <w:tr>
        <w:trPr>
          <w:trHeight w:val="218" w:hRule="exact"/>
        </w:trPr>
        <w:tc>
          <w:tcPr>
            <w:tcW w:w="6758" w:type="dxa"/>
            <w:vMerge w:val="restart"/>
            <w:tcBorders>
              <w:top w:val="single" w:sz="8" w:space="0" w:color="808285"/>
              <w:left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40" w:lineRule="auto" w:before="176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Note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1: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Component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equivalent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06" w:type="dxa"/>
            <w:tcBorders>
              <w:top w:val="single" w:sz="8" w:space="0" w:color="808285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6758" w:type="dxa"/>
            <w:vMerge/>
            <w:tcBorders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/>
          </w:p>
        </w:tc>
        <w:tc>
          <w:tcPr>
            <w:tcW w:w="2006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313" w:hRule="exact"/>
        </w:trPr>
        <w:tc>
          <w:tcPr>
            <w:tcW w:w="6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4" w:lineRule="exact"/>
              <w:ind w:left="39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6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(b)]</w:t>
            </w:r>
            <w:r>
              <w:rPr>
                <w:rFonts w:ascii="Cambria"/>
                <w:color w:val="231F20"/>
                <w:spacing w:val="-1"/>
                <w:w w:val="90"/>
                <w:position w:val="7"/>
                <w:sz w:val="11"/>
              </w:rPr>
              <w:t>*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2006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4" w:lineRule="exact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25,380,296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4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17,592,367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Less: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06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having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maturity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more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three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months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06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(24,296,763)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(13,703,342)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Margin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money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06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(6,067)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(6,067)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5" w:hRule="exact"/>
        </w:trPr>
        <w:tc>
          <w:tcPr>
            <w:tcW w:w="6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F8F8F8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equivalents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at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06" w:type="dxa"/>
            <w:tcBorders>
              <w:top w:val="nil" w:sz="6" w:space="0" w:color="auto"/>
              <w:left w:val="single" w:sz="1" w:space="0" w:color="F8F8F8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1,077,466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3,882,958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2" w:hRule="exact"/>
        </w:trPr>
        <w:tc>
          <w:tcPr>
            <w:tcW w:w="10160" w:type="dxa"/>
            <w:gridSpan w:val="3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171" w:lineRule="exact"/>
              <w:ind w:left="3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 w:hAnsi="Cambria" w:cs="Cambria" w:eastAsia="Cambria"/>
                <w:color w:val="231F20"/>
                <w:position w:val="6"/>
                <w:sz w:val="10"/>
                <w:szCs w:val="10"/>
              </w:rPr>
              <w:t>*</w:t>
            </w:r>
            <w:r>
              <w:rPr>
                <w:rFonts w:ascii="Cambria" w:hAnsi="Cambria" w:cs="Cambria" w:eastAsia="Cambria"/>
                <w:color w:val="231F20"/>
                <w:spacing w:val="12"/>
                <w:position w:val="6"/>
                <w:sz w:val="10"/>
                <w:szCs w:val="10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Includes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amount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kept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in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unclaimed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dividend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accounts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color w:val="231F20"/>
                <w:sz w:val="18"/>
                <w:szCs w:val="18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5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3,457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30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0"/>
                <w:sz w:val="18"/>
                <w:szCs w:val="18"/>
              </w:rPr>
              <w:t> </w:t>
            </w:r>
            <w:r>
              <w:rPr>
                <w:rFonts w:ascii="SimSun" w:hAnsi="SimSun" w:cs="SimSun" w:eastAsia="SimSun"/>
                <w:color w:val="231F20"/>
                <w:sz w:val="18"/>
                <w:szCs w:val="18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5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982)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not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available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for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use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by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the</w:t>
            </w:r>
            <w:r>
              <w:rPr>
                <w:rFonts w:ascii="Cambria" w:hAnsi="Cambria" w:cs="Cambria" w:eastAsia="Cambria"/>
                <w:color w:val="231F20"/>
                <w:spacing w:val="-5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Company</w:t>
            </w:r>
            <w:r>
              <w:rPr>
                <w:rFonts w:ascii="Cambria" w:hAnsi="Cambria" w:cs="Cambria" w:eastAsia="Cambria"/>
                <w:color w:val="231F20"/>
                <w:spacing w:val="-6"/>
                <w:sz w:val="18"/>
                <w:szCs w:val="18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18"/>
                <w:szCs w:val="18"/>
              </w:rPr>
              <w:t>and</w:t>
            </w:r>
            <w:r>
              <w:rPr>
                <w:rFonts w:ascii="Cambria" w:hAnsi="Cambria" w:cs="Cambria" w:eastAsia="Cambria"/>
                <w:sz w:val="18"/>
                <w:szCs w:val="18"/>
              </w:rPr>
            </w:r>
          </w:p>
          <w:p>
            <w:pPr>
              <w:pStyle w:val="TableParagraph"/>
              <w:spacing w:line="215" w:lineRule="exact"/>
              <w:ind w:left="84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SimSun"/>
                <w:color w:val="231F20"/>
                <w:w w:val="95"/>
                <w:sz w:val="18"/>
              </w:rPr>
              <w:t>`</w:t>
            </w:r>
            <w:r>
              <w:rPr>
                <w:rFonts w:ascii="SimSun"/>
                <w:color w:val="231F20"/>
                <w:spacing w:val="-68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24,324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held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in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current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account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of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Central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Bank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of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Libya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which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are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not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freely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remissible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to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the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Company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due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to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unstable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conditions</w:t>
            </w:r>
            <w:r>
              <w:rPr>
                <w:rFonts w:ascii="Cambria"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in</w:t>
            </w:r>
            <w:r>
              <w:rPr>
                <w:rFonts w:ascii="Cambria"/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rFonts w:ascii="Cambria"/>
                <w:color w:val="231F20"/>
                <w:w w:val="95"/>
                <w:sz w:val="18"/>
              </w:rPr>
              <w:t>Libya.</w:t>
            </w:r>
            <w:r>
              <w:rPr>
                <w:rFonts w:ascii="Cambria"/>
                <w:sz w:val="18"/>
              </w:rPr>
            </w:r>
          </w:p>
        </w:tc>
      </w:tr>
    </w:tbl>
    <w:p>
      <w:pPr>
        <w:spacing w:line="240" w:lineRule="auto" w:before="8"/>
        <w:rPr>
          <w:rFonts w:ascii="Cambria" w:hAnsi="Cambria" w:cs="Cambria" w:eastAsia="Cambria"/>
          <w:sz w:val="11"/>
          <w:szCs w:val="11"/>
        </w:rPr>
      </w:pPr>
    </w:p>
    <w:p>
      <w:pPr>
        <w:pStyle w:val="BodyText"/>
        <w:tabs>
          <w:tab w:pos="5726" w:val="left" w:leader="none"/>
        </w:tabs>
        <w:spacing w:line="240" w:lineRule="auto" w:before="64"/>
        <w:ind w:left="114" w:right="0"/>
        <w:jc w:val="left"/>
      </w:pP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  <w:tab/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7"/>
          <w:szCs w:val="27"/>
        </w:rPr>
      </w:pPr>
    </w:p>
    <w:p>
      <w:pPr>
        <w:spacing w:after="0" w:line="240" w:lineRule="auto"/>
        <w:rPr>
          <w:rFonts w:ascii="Cambria" w:hAnsi="Cambria" w:cs="Cambria" w:eastAsia="Cambria"/>
          <w:sz w:val="27"/>
          <w:szCs w:val="27"/>
        </w:rPr>
        <w:sectPr>
          <w:pgSz w:w="11910" w:h="16840"/>
          <w:pgMar w:header="0" w:footer="286" w:top="560" w:bottom="480" w:left="960" w:right="560"/>
        </w:sectPr>
      </w:pPr>
    </w:p>
    <w:p>
      <w:pPr>
        <w:pStyle w:val="Heading3"/>
        <w:spacing w:line="213" w:lineRule="exact"/>
        <w:ind w:left="114"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191" w:lineRule="exact" w:before="0"/>
        <w:ind w:left="114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14"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left="114"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left="114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Kale</w:t>
      </w:r>
      <w:r>
        <w:rPr>
          <w:b w:val="0"/>
        </w:rPr>
      </w:r>
    </w:p>
    <w:p>
      <w:pPr>
        <w:pStyle w:val="BodyText"/>
        <w:spacing w:line="213" w:lineRule="exact"/>
        <w:ind w:left="114"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60"/>
          <w:cols w:num="3" w:equalWidth="0">
            <w:col w:w="3216" w:space="2396"/>
            <w:col w:w="2088" w:space="180"/>
            <w:col w:w="2510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60"/>
        </w:sectPr>
      </w:pP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196" w:lineRule="exact"/>
        <w:ind w:left="114"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17" w:lineRule="exact"/>
        <w:ind w:left="114"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left="114"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left="114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left="114"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60"/>
          <w:cols w:num="3" w:equalWidth="0">
            <w:col w:w="2026" w:space="3585"/>
            <w:col w:w="1816" w:space="452"/>
            <w:col w:w="2511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60"/>
        </w:sectPr>
      </w:pPr>
    </w:p>
    <w:p>
      <w:pPr>
        <w:pStyle w:val="Heading3"/>
        <w:spacing w:line="200" w:lineRule="exact" w:before="94"/>
        <w:ind w:left="114" w:right="0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0" w:lineRule="exact" w:before="94"/>
        <w:ind w:left="114" w:right="3413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560"/>
          <w:cols w:num="2" w:equalWidth="0">
            <w:col w:w="1360" w:space="4252"/>
            <w:col w:w="4778"/>
          </w:cols>
        </w:sectPr>
      </w:pPr>
    </w:p>
    <w:p>
      <w:pPr>
        <w:spacing w:before="46"/>
        <w:ind w:left="12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Balance</w:t>
      </w:r>
      <w:r>
        <w:rPr>
          <w:rFonts w:ascii="Lucida Sans" w:hAnsi="Lucida Sans" w:cs="Lucida Sans" w:eastAsia="Lucida Sans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sheet</w:t>
      </w:r>
      <w:r>
        <w:rPr>
          <w:rFonts w:ascii="Lucida Sans" w:hAnsi="Lucida Sans" w:cs="Lucida Sans" w:eastAsia="Lucida Sans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abstract</w:t>
      </w:r>
      <w:r>
        <w:rPr>
          <w:rFonts w:ascii="Lucida Sans" w:hAnsi="Lucida Sans" w:cs="Lucida Sans" w:eastAsia="Lucida Sans"/>
          <w:b/>
          <w:bCs/>
          <w:color w:val="231F20"/>
          <w:spacing w:val="-17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and</w:t>
      </w:r>
      <w:r>
        <w:rPr>
          <w:rFonts w:ascii="Lucida Sans" w:hAnsi="Lucida Sans" w:cs="Lucida Sans" w:eastAsia="Lucida Sans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company’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s</w:t>
      </w:r>
      <w:r>
        <w:rPr>
          <w:rFonts w:ascii="Lucida Sans" w:hAnsi="Lucida Sans" w:cs="Lucida Sans" w:eastAsia="Lucida Sans"/>
          <w:b/>
          <w:bCs/>
          <w:color w:val="231F20"/>
          <w:spacing w:val="-17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general</w:t>
      </w:r>
      <w:r>
        <w:rPr>
          <w:rFonts w:ascii="Lucida Sans" w:hAnsi="Lucida Sans" w:cs="Lucida Sans" w:eastAsia="Lucida Sans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business</w:t>
      </w:r>
      <w:r>
        <w:rPr>
          <w:rFonts w:ascii="Lucida Sans" w:hAnsi="Lucida Sans" w:cs="Lucida Sans" w:eastAsia="Lucida Sans"/>
          <w:b/>
          <w:bCs/>
          <w:color w:val="231F20"/>
          <w:spacing w:val="-1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pr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ofile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6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pStyle w:val="BodyText"/>
        <w:numPr>
          <w:ilvl w:val="0"/>
          <w:numId w:val="25"/>
        </w:numPr>
        <w:tabs>
          <w:tab w:pos="405" w:val="left" w:leader="none"/>
        </w:tabs>
        <w:spacing w:line="230" w:lineRule="exact" w:before="0" w:after="0"/>
        <w:ind w:left="404" w:right="8474" w:hanging="284"/>
        <w:jc w:val="left"/>
      </w:pPr>
      <w:r>
        <w:rPr/>
        <w:pict>
          <v:shape style="position:absolute;margin-left:215.206711pt;margin-top:11.501117pt;width:298.4pt;height:12.05pt;mso-position-horizontal-relative:page;mso-position-vertical-relative:paragraph;z-index:1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3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M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8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74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6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6D6E71"/>
          <w:w w:val="90"/>
        </w:rPr>
        <w:t>Registration</w:t>
      </w:r>
      <w:r>
        <w:rPr>
          <w:color w:val="6D6E71"/>
          <w:spacing w:val="-7"/>
          <w:w w:val="90"/>
        </w:rPr>
        <w:t> </w:t>
      </w:r>
      <w:r>
        <w:rPr>
          <w:color w:val="6D6E71"/>
          <w:w w:val="90"/>
        </w:rPr>
        <w:t>details</w:t>
      </w:r>
      <w:r>
        <w:rPr>
          <w:color w:val="6D6E71"/>
          <w:w w:val="87"/>
        </w:rPr>
        <w:t> </w:t>
      </w:r>
      <w:r>
        <w:rPr>
          <w:color w:val="231F20"/>
        </w:rPr>
        <w:t>CIN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3"/>
          <w:szCs w:val="13"/>
        </w:rPr>
      </w:pPr>
    </w:p>
    <w:p>
      <w:pPr>
        <w:spacing w:after="0" w:line="240" w:lineRule="auto"/>
        <w:rPr>
          <w:rFonts w:ascii="Cambria" w:hAnsi="Cambria" w:cs="Cambria" w:eastAsia="Cambria"/>
          <w:sz w:val="13"/>
          <w:szCs w:val="13"/>
        </w:rPr>
        <w:sectPr>
          <w:pgSz w:w="11910" w:h="16840"/>
          <w:pgMar w:header="0" w:footer="277" w:top="1120" w:bottom="460" w:left="560" w:right="960"/>
        </w:sectPr>
      </w:pPr>
    </w:p>
    <w:p>
      <w:pPr>
        <w:pStyle w:val="BodyText"/>
        <w:spacing w:line="240" w:lineRule="auto" w:before="64"/>
        <w:ind w:left="403" w:right="0"/>
        <w:jc w:val="left"/>
      </w:pPr>
      <w:r>
        <w:rPr>
          <w:color w:val="231F20"/>
          <w:w w:val="90"/>
        </w:rPr>
        <w:t>Registration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number</w:t>
      </w:r>
      <w:r>
        <w:rPr/>
      </w:r>
    </w:p>
    <w:p>
      <w:pPr>
        <w:pStyle w:val="BodyText"/>
        <w:spacing w:line="240" w:lineRule="auto" w:before="64"/>
        <w:ind w:left="403" w:right="0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State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Code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560" w:right="960"/>
          <w:cols w:num="2" w:equalWidth="0">
            <w:col w:w="2009" w:space="5304"/>
            <w:col w:w="3077"/>
          </w:cols>
        </w:sectPr>
      </w:pPr>
    </w:p>
    <w:p>
      <w:pPr>
        <w:spacing w:line="240" w:lineRule="auto" w:before="10"/>
        <w:rPr>
          <w:rFonts w:ascii="Cambria" w:hAnsi="Cambria" w:cs="Cambria" w:eastAsia="Cambria"/>
          <w:sz w:val="13"/>
          <w:szCs w:val="13"/>
        </w:rPr>
      </w:pPr>
    </w:p>
    <w:p>
      <w:pPr>
        <w:spacing w:after="0" w:line="240" w:lineRule="auto"/>
        <w:rPr>
          <w:rFonts w:ascii="Cambria" w:hAnsi="Cambria" w:cs="Cambria" w:eastAsia="Cambria"/>
          <w:sz w:val="13"/>
          <w:szCs w:val="13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BodyText"/>
        <w:spacing w:line="240" w:lineRule="auto" w:before="64"/>
        <w:ind w:left="402" w:right="0"/>
        <w:jc w:val="left"/>
      </w:pPr>
      <w:r>
        <w:rPr/>
        <w:pict>
          <v:group style="position:absolute;margin-left:484.247986pt;margin-top:-19.552166pt;width:29.35pt;height:12.05pt;mso-position-horizontal-relative:page;mso-position-vertical-relative:paragraph;z-index:11416" coordorigin="9685,-391" coordsize="587,241">
            <v:group style="position:absolute;left:9690;top:-386;width:577;height:2" coordorigin="9690,-386" coordsize="577,2">
              <v:shape style="position:absolute;left:9690;top:-386;width:577;height:2" coordorigin="9690,-386" coordsize="577,0" path="m9690,-386l10267,-386e" filled="false" stroked="true" strokeweight=".5pt" strokecolor="#231f20">
                <v:path arrowok="t"/>
              </v:shape>
            </v:group>
            <v:group style="position:absolute;left:9695;top:-381;width:2;height:221" coordorigin="9695,-381" coordsize="2,221">
              <v:shape style="position:absolute;left:9695;top:-381;width:2;height:221" coordorigin="9695,-381" coordsize="0,221" path="m9695,-161l9695,-381e" filled="false" stroked="true" strokeweight=".5pt" strokecolor="#231f20">
                <v:path arrowok="t"/>
              </v:shape>
            </v:group>
            <v:group style="position:absolute;left:9978;top:-381;width:2;height:221" coordorigin="9978,-381" coordsize="2,221">
              <v:shape style="position:absolute;left:9978;top:-381;width:2;height:221" coordorigin="9978,-381" coordsize="0,221" path="m9978,-161l9978,-381e" filled="false" stroked="true" strokeweight=".5pt" strokecolor="#231f20">
                <v:path arrowok="t"/>
              </v:shape>
            </v:group>
            <v:group style="position:absolute;left:10262;top:-381;width:2;height:221" coordorigin="10262,-381" coordsize="2,221">
              <v:shape style="position:absolute;left:10262;top:-381;width:2;height:221" coordorigin="10262,-381" coordsize="0,221" path="m10262,-161l10262,-381e" filled="false" stroked="true" strokeweight=".5pt" strokecolor="#231f20">
                <v:path arrowok="t"/>
              </v:shape>
            </v:group>
            <v:group style="position:absolute;left:9690;top:-156;width:577;height:2" coordorigin="9690,-156" coordsize="577,2">
              <v:shape style="position:absolute;left:9690;top:-156;width:577;height:2" coordorigin="9690,-156" coordsize="577,0" path="m9690,-156l10267,-156e" filled="false" stroked="true" strokeweight=".5pt" strokecolor="#231f20">
                <v:path arrowok="t"/>
              </v:shape>
              <v:shape style="position:absolute;left:9695;top:-386;width:284;height:231" type="#_x0000_t20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9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978;top:-386;width:284;height:231" type="#_x0000_t20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9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57.72641pt;margin-top:-19.552258pt;width:114.15pt;height:12.05pt;mso-position-horizontal-relative:page;mso-position-vertical-relative:paragraph;z-index:11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85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date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4"/>
          <w:szCs w:val="4"/>
        </w:rPr>
      </w:pPr>
      <w:r>
        <w:rPr/>
        <w:br w:type="column"/>
      </w:r>
      <w:r>
        <w:rPr>
          <w:rFonts w:ascii="Cambria"/>
          <w:sz w:val="4"/>
        </w:rPr>
      </w:r>
    </w:p>
    <w:tbl>
      <w:tblPr>
        <w:tblW w:w="0" w:type="auto"/>
        <w:jc w:val="left"/>
        <w:tblInd w:w="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30" w:hRule="exact"/>
        </w:trPr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tabs>
          <w:tab w:pos="969" w:val="left" w:leader="none"/>
          <w:tab w:pos="1925" w:val="left" w:leader="none"/>
        </w:tabs>
        <w:spacing w:line="240" w:lineRule="auto"/>
        <w:ind w:left="402" w:right="0"/>
        <w:jc w:val="left"/>
      </w:pPr>
      <w:r>
        <w:rPr>
          <w:color w:val="231F20"/>
          <w:w w:val="90"/>
        </w:rPr>
        <w:t>Date</w:t>
        <w:tab/>
        <w:t>Month</w:t>
        <w:tab/>
      </w:r>
      <w:r>
        <w:rPr>
          <w:color w:val="231F20"/>
        </w:rPr>
        <w:t>Year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560" w:right="960"/>
          <w:cols w:num="2" w:equalWidth="0">
            <w:col w:w="1825" w:space="2369"/>
            <w:col w:w="6196"/>
          </w:cols>
        </w:sectPr>
      </w:pPr>
    </w:p>
    <w:p>
      <w:pPr>
        <w:spacing w:line="240" w:lineRule="auto" w:before="3"/>
        <w:rPr>
          <w:rFonts w:ascii="Cambria" w:hAnsi="Cambria" w:cs="Cambria" w:eastAsia="Cambria"/>
          <w:sz w:val="14"/>
          <w:szCs w:val="14"/>
        </w:rPr>
      </w:pPr>
    </w:p>
    <w:p>
      <w:pPr>
        <w:spacing w:after="0" w:line="240" w:lineRule="auto"/>
        <w:rPr>
          <w:rFonts w:ascii="Cambria" w:hAnsi="Cambria" w:cs="Cambria" w:eastAsia="Cambria"/>
          <w:sz w:val="14"/>
          <w:szCs w:val="14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BodyText"/>
        <w:numPr>
          <w:ilvl w:val="0"/>
          <w:numId w:val="25"/>
        </w:numPr>
        <w:tabs>
          <w:tab w:pos="403" w:val="left" w:leader="none"/>
        </w:tabs>
        <w:spacing w:line="240" w:lineRule="auto" w:before="27" w:after="0"/>
        <w:ind w:left="402" w:right="0" w:hanging="284"/>
        <w:jc w:val="left"/>
      </w:pPr>
      <w:r>
        <w:rPr>
          <w:color w:val="6D6E71"/>
          <w:w w:val="90"/>
        </w:rPr>
        <w:t>Capital</w:t>
      </w:r>
      <w:r>
        <w:rPr>
          <w:color w:val="6D6E71"/>
          <w:spacing w:val="-3"/>
          <w:w w:val="90"/>
        </w:rPr>
        <w:t> </w:t>
      </w:r>
      <w:r>
        <w:rPr>
          <w:color w:val="6D6E71"/>
          <w:w w:val="90"/>
        </w:rPr>
        <w:t>raised</w:t>
      </w:r>
      <w:r>
        <w:rPr>
          <w:color w:val="6D6E71"/>
          <w:spacing w:val="-3"/>
          <w:w w:val="90"/>
        </w:rPr>
        <w:t> </w:t>
      </w:r>
      <w:r>
        <w:rPr>
          <w:color w:val="6D6E71"/>
          <w:w w:val="90"/>
        </w:rPr>
        <w:t>during</w:t>
      </w:r>
      <w:r>
        <w:rPr>
          <w:color w:val="6D6E71"/>
          <w:spacing w:val="-3"/>
          <w:w w:val="90"/>
        </w:rPr>
        <w:t> </w:t>
      </w:r>
      <w:r>
        <w:rPr>
          <w:color w:val="6D6E71"/>
          <w:w w:val="90"/>
        </w:rPr>
        <w:t>the</w:t>
      </w:r>
      <w:r>
        <w:rPr>
          <w:color w:val="6D6E71"/>
          <w:spacing w:val="-2"/>
          <w:w w:val="90"/>
        </w:rPr>
        <w:t> </w:t>
      </w:r>
      <w:r>
        <w:rPr>
          <w:color w:val="6D6E71"/>
          <w:w w:val="90"/>
        </w:rPr>
        <w:t>year</w:t>
      </w:r>
      <w:r>
        <w:rPr>
          <w:color w:val="6D6E71"/>
          <w:spacing w:val="-3"/>
          <w:w w:val="90"/>
        </w:rPr>
        <w:t> </w:t>
      </w:r>
      <w:r>
        <w:rPr>
          <w:color w:val="6D6E71"/>
          <w:w w:val="90"/>
        </w:rPr>
        <w:t>(amount</w:t>
      </w:r>
      <w:r>
        <w:rPr>
          <w:color w:val="6D6E71"/>
          <w:spacing w:val="-3"/>
          <w:w w:val="90"/>
        </w:rPr>
        <w:t> </w:t>
      </w:r>
      <w:r>
        <w:rPr>
          <w:color w:val="6D6E71"/>
          <w:w w:val="90"/>
        </w:rPr>
        <w:t>in</w:t>
      </w:r>
      <w:r>
        <w:rPr>
          <w:color w:val="6D6E71"/>
          <w:spacing w:val="-2"/>
          <w:w w:val="90"/>
        </w:rPr>
        <w:t> </w:t>
      </w:r>
      <w:r>
        <w:rPr>
          <w:rFonts w:ascii="SimSun"/>
          <w:color w:val="6D6E71"/>
          <w:w w:val="90"/>
        </w:rPr>
        <w:t>`</w:t>
      </w:r>
      <w:r>
        <w:rPr>
          <w:rFonts w:ascii="SimSun"/>
          <w:color w:val="6D6E71"/>
          <w:spacing w:val="-53"/>
          <w:w w:val="90"/>
        </w:rPr>
        <w:t> </w:t>
      </w:r>
      <w:r>
        <w:rPr>
          <w:color w:val="6D6E71"/>
          <w:w w:val="90"/>
        </w:rPr>
        <w:t>thousands)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  <w:r>
        <w:rPr/>
        <w:br w:type="column"/>
      </w:r>
      <w:r>
        <w:rPr>
          <w:rFonts w:ascii="Cambria"/>
          <w:sz w:val="25"/>
        </w:rPr>
      </w:r>
    </w:p>
    <w:p>
      <w:pPr>
        <w:pStyle w:val="BodyText"/>
        <w:tabs>
          <w:tab w:pos="3651" w:val="left" w:leader="none"/>
        </w:tabs>
        <w:spacing w:line="240" w:lineRule="auto"/>
        <w:ind w:left="118" w:right="0"/>
        <w:jc w:val="left"/>
      </w:pPr>
      <w:r>
        <w:rPr>
          <w:color w:val="231F20"/>
          <w:w w:val="90"/>
        </w:rPr>
        <w:t>Public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issue</w:t>
        <w:tab/>
        <w:t>Rights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issue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560" w:right="960"/>
          <w:cols w:num="2" w:equalWidth="0">
            <w:col w:w="4602" w:space="552"/>
            <w:col w:w="5236"/>
          </w:cols>
        </w:sectPr>
      </w:pP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9" w:lineRule="exact" w:before="0"/>
                          <w:ind w:left="56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9" w:lineRule="exact" w:before="0"/>
                          <w:ind w:left="0" w:right="1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9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9" w:lineRule="exact" w:before="0"/>
                          <w:ind w:left="56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9" w:lineRule="exact" w:before="0"/>
                          <w:ind w:left="0" w:right="1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9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pStyle w:val="BodyText"/>
        <w:tabs>
          <w:tab w:pos="8583" w:val="left" w:leader="none"/>
        </w:tabs>
        <w:spacing w:line="218" w:lineRule="exact"/>
        <w:ind w:left="5284" w:right="0"/>
        <w:jc w:val="left"/>
      </w:pPr>
      <w:r>
        <w:rPr>
          <w:color w:val="231F20"/>
          <w:w w:val="90"/>
        </w:rPr>
        <w:t>Bonus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issue</w:t>
        <w:tab/>
        <w:t>Private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placement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57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0" w:right="1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5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57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0" w:right="1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5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3"/>
          <w:szCs w:val="13"/>
        </w:rPr>
      </w:pPr>
    </w:p>
    <w:p>
      <w:pPr>
        <w:pStyle w:val="BodyText"/>
        <w:numPr>
          <w:ilvl w:val="0"/>
          <w:numId w:val="25"/>
        </w:numPr>
        <w:tabs>
          <w:tab w:pos="403" w:val="left" w:leader="none"/>
        </w:tabs>
        <w:spacing w:line="276" w:lineRule="exact" w:before="27" w:after="0"/>
        <w:ind w:left="402" w:right="0" w:hanging="283"/>
        <w:jc w:val="left"/>
      </w:pPr>
      <w:r>
        <w:rPr>
          <w:color w:val="6D6E71"/>
          <w:w w:val="90"/>
        </w:rPr>
        <w:t>Position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mobilisation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and deployment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funds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(amount in</w:t>
      </w:r>
      <w:r>
        <w:rPr>
          <w:color w:val="6D6E71"/>
          <w:spacing w:val="-1"/>
          <w:w w:val="90"/>
        </w:rPr>
        <w:t> </w:t>
      </w:r>
      <w:r>
        <w:rPr>
          <w:rFonts w:ascii="SimSun"/>
          <w:color w:val="6D6E71"/>
          <w:w w:val="90"/>
        </w:rPr>
        <w:t>`</w:t>
      </w:r>
      <w:r>
        <w:rPr>
          <w:rFonts w:ascii="SimSun"/>
          <w:color w:val="6D6E71"/>
          <w:spacing w:val="-51"/>
          <w:w w:val="90"/>
        </w:rPr>
        <w:t> </w:t>
      </w:r>
      <w:r>
        <w:rPr>
          <w:color w:val="6D6E71"/>
          <w:w w:val="90"/>
        </w:rPr>
        <w:t>thousands)</w:t>
      </w:r>
      <w:r>
        <w:rPr/>
      </w:r>
    </w:p>
    <w:p>
      <w:pPr>
        <w:pStyle w:val="BodyText"/>
        <w:tabs>
          <w:tab w:pos="8833" w:val="left" w:leader="none"/>
        </w:tabs>
        <w:spacing w:line="232" w:lineRule="exact"/>
        <w:ind w:left="5139" w:right="0"/>
        <w:jc w:val="left"/>
      </w:pPr>
      <w:r>
        <w:rPr>
          <w:color w:val="231F20"/>
          <w:w w:val="90"/>
        </w:rPr>
        <w:t>Total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liabilities</w:t>
        <w:tab/>
      </w:r>
      <w:r>
        <w:rPr>
          <w:color w:val="231F20"/>
          <w:w w:val="85"/>
        </w:rPr>
        <w:t>Total</w:t>
      </w:r>
      <w:r>
        <w:rPr>
          <w:color w:val="231F20"/>
          <w:spacing w:val="23"/>
          <w:w w:val="85"/>
        </w:rPr>
        <w:t> </w:t>
      </w:r>
      <w:r>
        <w:rPr>
          <w:color w:val="231F20"/>
          <w:w w:val="85"/>
        </w:rPr>
        <w:t>assets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5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spacing w:after="0" w:line="200" w:lineRule="atLeast"/>
        <w:jc w:val="left"/>
        <w:sectPr>
          <w:type w:val="continuous"/>
          <w:pgSz w:w="11910" w:h="16840"/>
          <w:pgMar w:top="1580" w:bottom="280" w:left="560" w:right="960"/>
        </w:sectPr>
      </w:pPr>
    </w:p>
    <w:p>
      <w:pPr>
        <w:pStyle w:val="BodyText"/>
        <w:spacing w:line="218" w:lineRule="exact"/>
        <w:ind w:left="401" w:right="0"/>
        <w:jc w:val="left"/>
      </w:pPr>
      <w:r>
        <w:rPr>
          <w:color w:val="231F20"/>
          <w:w w:val="90"/>
        </w:rPr>
        <w:t>Sources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funds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15"/>
          <w:szCs w:val="15"/>
        </w:rPr>
      </w:pPr>
      <w:r>
        <w:rPr/>
        <w:br w:type="column"/>
      </w:r>
      <w:r>
        <w:rPr>
          <w:rFonts w:ascii="Cambria"/>
          <w:sz w:val="15"/>
        </w:rPr>
      </w:r>
    </w:p>
    <w:p>
      <w:pPr>
        <w:pStyle w:val="BodyText"/>
        <w:spacing w:line="240" w:lineRule="auto"/>
        <w:ind w:left="401" w:right="0"/>
        <w:jc w:val="left"/>
      </w:pPr>
      <w:r>
        <w:rPr>
          <w:color w:val="231F20"/>
          <w:w w:val="90"/>
        </w:rPr>
        <w:t>Paid‑up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capital</w:t>
      </w:r>
      <w:r>
        <w:rPr/>
      </w:r>
    </w:p>
    <w:p>
      <w:pPr>
        <w:pStyle w:val="BodyText"/>
        <w:spacing w:line="200" w:lineRule="exact" w:before="14"/>
        <w:ind w:left="626" w:right="313" w:hanging="225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Share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pending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allotment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560" w:right="960"/>
          <w:cols w:num="3" w:equalWidth="0">
            <w:col w:w="1635" w:space="3249"/>
            <w:col w:w="1575" w:space="1333"/>
            <w:col w:w="2598"/>
          </w:cols>
        </w:sectPr>
      </w:pP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4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pStyle w:val="BodyText"/>
        <w:spacing w:line="220" w:lineRule="exact"/>
        <w:ind w:left="4936" w:right="3579"/>
        <w:jc w:val="center"/>
      </w:pPr>
      <w:r>
        <w:rPr>
          <w:color w:val="231F20"/>
          <w:w w:val="85"/>
        </w:rPr>
        <w:t>Reserves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surplus</w:t>
      </w:r>
      <w:r>
        <w:rPr/>
      </w:r>
    </w:p>
    <w:tbl>
      <w:tblPr>
        <w:tblW w:w="0" w:type="auto"/>
        <w:jc w:val="left"/>
        <w:tblInd w:w="45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30" w:hRule="exact"/>
        </w:trPr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8" w:lineRule="exact"/>
              <w:ind w:left="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tabs>
          <w:tab w:pos="8648" w:val="left" w:leader="none"/>
        </w:tabs>
        <w:spacing w:line="220" w:lineRule="exact"/>
        <w:ind w:left="5357" w:right="0"/>
        <w:jc w:val="left"/>
      </w:pPr>
      <w:r>
        <w:rPr>
          <w:color w:val="231F20"/>
          <w:w w:val="85"/>
        </w:rPr>
        <w:t>Secured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loans</w:t>
        <w:tab/>
        <w:t>Unsecured 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loans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55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0" w:right="5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55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0" w:right="5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pStyle w:val="BodyText"/>
        <w:tabs>
          <w:tab w:pos="5271" w:val="left" w:leader="none"/>
          <w:tab w:pos="8806" w:val="left" w:leader="none"/>
        </w:tabs>
        <w:spacing w:line="220" w:lineRule="exact"/>
        <w:ind w:left="400" w:right="0"/>
        <w:jc w:val="left"/>
      </w:pPr>
      <w:r>
        <w:rPr>
          <w:color w:val="231F20"/>
          <w:w w:val="90"/>
        </w:rPr>
        <w:t>Application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funds</w:t>
        <w:tab/>
        <w:t>Net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assets</w:t>
        <w:tab/>
      </w:r>
      <w:r>
        <w:rPr>
          <w:color w:val="231F20"/>
        </w:rPr>
        <w:t>Investments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tabs>
          <w:tab w:pos="8561" w:val="left" w:leader="none"/>
        </w:tabs>
        <w:spacing w:line="240" w:lineRule="auto" w:before="64"/>
        <w:ind w:left="5040" w:right="0"/>
        <w:jc w:val="left"/>
      </w:pPr>
      <w:r>
        <w:rPr>
          <w:color w:val="231F20"/>
          <w:w w:val="90"/>
        </w:rPr>
        <w:t>Net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assets</w:t>
        <w:tab/>
      </w:r>
      <w:r>
        <w:rPr>
          <w:color w:val="231F20"/>
          <w:w w:val="85"/>
        </w:rPr>
        <w:t>Deferred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tax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assets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2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spacing w:line="217" w:lineRule="exact" w:before="64"/>
        <w:ind w:left="1354" w:right="0"/>
        <w:jc w:val="center"/>
      </w:pPr>
      <w:r>
        <w:rPr>
          <w:color w:val="231F20"/>
        </w:rPr>
        <w:t>Miscellaneous</w:t>
      </w:r>
      <w:r>
        <w:rPr/>
      </w:r>
    </w:p>
    <w:p>
      <w:pPr>
        <w:pStyle w:val="BodyText"/>
        <w:tabs>
          <w:tab w:pos="8524" w:val="left" w:leader="none"/>
        </w:tabs>
        <w:spacing w:line="217" w:lineRule="exact"/>
        <w:ind w:left="5414" w:right="0"/>
        <w:jc w:val="left"/>
      </w:pPr>
      <w:r>
        <w:rPr>
          <w:color w:val="231F20"/>
          <w:w w:val="85"/>
        </w:rPr>
        <w:t>expenditure</w:t>
        <w:tab/>
        <w:t>Accumulated 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losses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5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0" w:right="7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53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0" w:right="7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3"/>
          <w:szCs w:val="13"/>
        </w:rPr>
      </w:pPr>
    </w:p>
    <w:p>
      <w:pPr>
        <w:spacing w:after="0" w:line="240" w:lineRule="auto"/>
        <w:rPr>
          <w:rFonts w:ascii="Cambria" w:hAnsi="Cambria" w:cs="Cambria" w:eastAsia="Cambria"/>
          <w:sz w:val="13"/>
          <w:szCs w:val="13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BodyText"/>
        <w:numPr>
          <w:ilvl w:val="0"/>
          <w:numId w:val="25"/>
        </w:numPr>
        <w:tabs>
          <w:tab w:pos="400" w:val="left" w:leader="none"/>
        </w:tabs>
        <w:spacing w:line="240" w:lineRule="auto" w:before="27" w:after="0"/>
        <w:ind w:left="399" w:right="0" w:hanging="283"/>
        <w:jc w:val="left"/>
      </w:pPr>
      <w:r>
        <w:rPr>
          <w:color w:val="6D6E71"/>
          <w:w w:val="90"/>
        </w:rPr>
        <w:t>Performance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company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(amount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in</w:t>
      </w:r>
      <w:r>
        <w:rPr>
          <w:color w:val="6D6E71"/>
          <w:spacing w:val="-10"/>
          <w:w w:val="90"/>
        </w:rPr>
        <w:t> </w:t>
      </w:r>
      <w:r>
        <w:rPr>
          <w:rFonts w:ascii="SimSun"/>
          <w:color w:val="6D6E71"/>
          <w:w w:val="90"/>
        </w:rPr>
        <w:t>`</w:t>
      </w:r>
      <w:r>
        <w:rPr>
          <w:rFonts w:ascii="SimSun"/>
          <w:color w:val="6D6E71"/>
          <w:spacing w:val="-60"/>
          <w:w w:val="90"/>
        </w:rPr>
        <w:t> </w:t>
      </w:r>
      <w:r>
        <w:rPr>
          <w:color w:val="6D6E71"/>
          <w:w w:val="90"/>
        </w:rPr>
        <w:t>thousands)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  <w:r>
        <w:rPr/>
        <w:br w:type="column"/>
      </w:r>
      <w:r>
        <w:rPr>
          <w:rFonts w:ascii="Cambria"/>
          <w:sz w:val="25"/>
        </w:rPr>
      </w:r>
    </w:p>
    <w:p>
      <w:pPr>
        <w:pStyle w:val="BodyText"/>
        <w:tabs>
          <w:tab w:pos="3309" w:val="left" w:leader="none"/>
        </w:tabs>
        <w:spacing w:line="240" w:lineRule="auto"/>
        <w:ind w:left="115" w:right="0"/>
        <w:jc w:val="left"/>
      </w:pPr>
      <w:r>
        <w:rPr>
          <w:color w:val="231F20"/>
          <w:w w:val="85"/>
        </w:rPr>
        <w:t>Revenue</w:t>
        <w:tab/>
      </w:r>
      <w:r>
        <w:rPr>
          <w:color w:val="231F20"/>
          <w:w w:val="90"/>
        </w:rPr>
        <w:t>Other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Income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560" w:right="960"/>
          <w:cols w:num="2" w:equalWidth="0">
            <w:col w:w="4211" w:space="1074"/>
            <w:col w:w="5105"/>
          </w:cols>
        </w:sectPr>
      </w:pP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pStyle w:val="BodyText"/>
        <w:tabs>
          <w:tab w:pos="8584" w:val="left" w:leader="none"/>
        </w:tabs>
        <w:spacing w:line="220" w:lineRule="exact"/>
        <w:ind w:left="5228" w:right="0"/>
        <w:jc w:val="left"/>
      </w:pPr>
      <w:r>
        <w:rPr>
          <w:color w:val="231F20"/>
          <w:spacing w:val="-4"/>
          <w:w w:val="90"/>
        </w:rPr>
        <w:t>T</w:t>
      </w:r>
      <w:r>
        <w:rPr>
          <w:color w:val="231F20"/>
          <w:spacing w:val="-5"/>
          <w:w w:val="90"/>
        </w:rPr>
        <w:t>otal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income</w:t>
        <w:tab/>
        <w:t>Total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expenditure</w:t>
      </w:r>
      <w:r>
        <w:rPr/>
      </w: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8" w:lineRule="exact" w:before="0"/>
                          <w:ind w:left="80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pStyle w:val="BodyText"/>
        <w:tabs>
          <w:tab w:pos="5079" w:val="left" w:leader="none"/>
          <w:tab w:pos="7289" w:val="left" w:leader="none"/>
          <w:tab w:pos="8542" w:val="left" w:leader="none"/>
        </w:tabs>
        <w:spacing w:line="220" w:lineRule="exact"/>
        <w:ind w:left="3888" w:right="0"/>
        <w:jc w:val="left"/>
      </w:pPr>
      <w:r>
        <w:rPr>
          <w:color w:val="231F20"/>
          <w:w w:val="85"/>
        </w:rPr>
        <w:t>+/–</w:t>
        <w:tab/>
        <w:t>Profit/loss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before</w:t>
      </w:r>
      <w:r>
        <w:rPr>
          <w:color w:val="231F20"/>
          <w:spacing w:val="10"/>
          <w:w w:val="85"/>
        </w:rPr>
        <w:t> </w:t>
      </w:r>
      <w:r>
        <w:rPr>
          <w:color w:val="231F20"/>
          <w:w w:val="85"/>
        </w:rPr>
        <w:t>tax</w:t>
        <w:tab/>
        <w:t>+/–</w:t>
        <w:tab/>
        <w:t>Profit/loss</w:t>
      </w:r>
      <w:r>
        <w:rPr>
          <w:color w:val="231F20"/>
          <w:spacing w:val="12"/>
          <w:w w:val="85"/>
        </w:rPr>
        <w:t> </w:t>
      </w:r>
      <w:r>
        <w:rPr>
          <w:color w:val="231F20"/>
          <w:w w:val="85"/>
        </w:rPr>
        <w:t>after</w:t>
      </w:r>
      <w:r>
        <w:rPr>
          <w:color w:val="231F20"/>
          <w:spacing w:val="11"/>
          <w:w w:val="85"/>
        </w:rPr>
        <w:t> </w:t>
      </w:r>
      <w:r>
        <w:rPr>
          <w:color w:val="231F20"/>
          <w:w w:val="85"/>
        </w:rPr>
        <w:t>tax</w:t>
      </w:r>
      <w:r>
        <w:rPr/>
      </w:r>
    </w:p>
    <w:p>
      <w:pPr>
        <w:pStyle w:val="BodyText"/>
        <w:tabs>
          <w:tab w:pos="7225" w:val="left" w:leader="none"/>
        </w:tabs>
        <w:spacing w:line="230" w:lineRule="exact"/>
        <w:ind w:left="3824" w:right="0"/>
        <w:jc w:val="left"/>
      </w:pPr>
      <w:r>
        <w:rPr/>
        <w:pict>
          <v:group style="position:absolute;margin-left:385.0354pt;margin-top:.14212pt;width:29.35pt;height:12.05pt;mso-position-horizontal-relative:page;mso-position-vertical-relative:paragraph;z-index:-707272" coordorigin="7701,3" coordsize="587,241">
            <v:group style="position:absolute;left:7994;top:13;width:2;height:221" coordorigin="7994,13" coordsize="2,221">
              <v:shape style="position:absolute;left:7994;top:13;width:2;height:221" coordorigin="7994,13" coordsize="0,221" path="m7994,233l7994,13e" filled="false" stroked="true" strokeweight=".5pt" strokecolor="#231f20">
                <v:path arrowok="t"/>
              </v:shape>
            </v:group>
            <v:group style="position:absolute;left:7706;top:8;width:577;height:2" coordorigin="7706,8" coordsize="577,2">
              <v:shape style="position:absolute;left:7706;top:8;width:577;height:2" coordorigin="7706,8" coordsize="577,0" path="m7706,8l8283,8e" filled="false" stroked="true" strokeweight=".5pt" strokecolor="#231f20">
                <v:path arrowok="t"/>
              </v:shape>
            </v:group>
            <v:group style="position:absolute;left:8278;top:13;width:2;height:221" coordorigin="8278,13" coordsize="2,221">
              <v:shape style="position:absolute;left:8278;top:13;width:2;height:221" coordorigin="8278,13" coordsize="0,221" path="m8278,233l8278,13e" filled="false" stroked="true" strokeweight=".5pt" strokecolor="#231f20">
                <v:path arrowok="t"/>
              </v:shape>
            </v:group>
            <v:group style="position:absolute;left:7706;top:238;width:577;height:2" coordorigin="7706,238" coordsize="577,2">
              <v:shape style="position:absolute;left:7706;top:238;width:577;height:2" coordorigin="7706,238" coordsize="577,0" path="m7706,238l8283,238e" filled="false" stroked="true" strokeweight=".5pt" strokecolor="#231f20">
                <v:path arrowok="t"/>
              </v:shape>
            </v:group>
            <v:group style="position:absolute;left:7711;top:13;width:2;height:221" coordorigin="7711,13" coordsize="2,221">
              <v:shape style="position:absolute;left:7711;top:13;width:2;height:221" coordorigin="7711,13" coordsize="0,221" path="m7711,233l7711,13e" filled="false" stroked="true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4.956711pt;margin-top:.14212pt;width:29.35pt;height:12.05pt;mso-position-horizontal-relative:page;mso-position-vertical-relative:paragraph;z-index:-707248" coordorigin="4299,3" coordsize="587,241">
            <v:group style="position:absolute;left:4309;top:13;width:2;height:221" coordorigin="4309,13" coordsize="2,221">
              <v:shape style="position:absolute;left:4309;top:13;width:2;height:221" coordorigin="4309,13" coordsize="0,221" path="m4309,233l4309,13e" filled="false" stroked="true" strokeweight=".5pt" strokecolor="#231f20">
                <v:path arrowok="t"/>
              </v:shape>
            </v:group>
            <v:group style="position:absolute;left:4304;top:8;width:577;height:2" coordorigin="4304,8" coordsize="577,2">
              <v:shape style="position:absolute;left:4304;top:8;width:577;height:2" coordorigin="4304,8" coordsize="577,0" path="m4304,8l4881,8e" filled="false" stroked="true" strokeweight=".5pt" strokecolor="#231f20">
                <v:path arrowok="t"/>
              </v:shape>
            </v:group>
            <v:group style="position:absolute;left:4593;top:13;width:2;height:221" coordorigin="4593,13" coordsize="2,221">
              <v:shape style="position:absolute;left:4593;top:13;width:2;height:221" coordorigin="4593,13" coordsize="0,221" path="m4593,233l4593,13e" filled="false" stroked="true" strokeweight=".5pt" strokecolor="#231f20">
                <v:path arrowok="t"/>
              </v:shape>
            </v:group>
            <v:group style="position:absolute;left:4876;top:13;width:2;height:221" coordorigin="4876,13" coordsize="2,221">
              <v:shape style="position:absolute;left:4876;top:13;width:2;height:221" coordorigin="4876,13" coordsize="0,221" path="m4876,233l4876,13e" filled="false" stroked="true" strokeweight=".5pt" strokecolor="#231f20">
                <v:path arrowok="t"/>
              </v:shape>
            </v:group>
            <v:group style="position:absolute;left:4304;top:238;width:577;height:2" coordorigin="4304,238" coordsize="577,2">
              <v:shape style="position:absolute;left:4304;top:238;width:577;height:2" coordorigin="4304,238" coordsize="577,0" path="m4304,238l4881,238e" filled="false" stroked="true" strokeweight=".5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57.72641pt;margin-top:.14212pt;width:114.15pt;height:12.05pt;mso-position-horizontal-relative:page;mso-position-vertical-relative:paragraph;z-index:11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3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8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27.805084pt;margin-top:.14212pt;width:114.15pt;height:12.05pt;mso-position-horizontal-relative:page;mso-position-vertical-relative:paragraph;z-index:11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80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79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6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79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79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79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79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9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79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7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+</w:t>
        <w:tab/>
      </w:r>
      <w:r>
        <w:rPr>
          <w:color w:val="231F20"/>
          <w:w w:val="110"/>
        </w:rPr>
        <w:t>+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3"/>
          <w:szCs w:val="13"/>
        </w:rPr>
      </w:pPr>
    </w:p>
    <w:p>
      <w:pPr>
        <w:spacing w:after="0" w:line="240" w:lineRule="auto"/>
        <w:rPr>
          <w:rFonts w:ascii="Cambria" w:hAnsi="Cambria" w:cs="Cambria" w:eastAsia="Cambria"/>
          <w:sz w:val="13"/>
          <w:szCs w:val="13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BodyText"/>
        <w:spacing w:line="240" w:lineRule="auto" w:before="64"/>
        <w:ind w:left="397" w:right="0"/>
        <w:jc w:val="left"/>
      </w:pPr>
      <w:r>
        <w:rPr>
          <w:color w:val="231F20"/>
          <w:w w:val="90"/>
        </w:rPr>
        <w:t>(Please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+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profit,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loss)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2"/>
          <w:szCs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pStyle w:val="BodyText"/>
        <w:tabs>
          <w:tab w:pos="4357" w:val="left" w:leader="none"/>
        </w:tabs>
        <w:spacing w:line="240" w:lineRule="auto"/>
        <w:ind w:left="378" w:right="0"/>
        <w:jc w:val="left"/>
      </w:pPr>
      <w:r>
        <w:rPr>
          <w:color w:val="231F20"/>
          <w:w w:val="95"/>
        </w:rPr>
        <w:t>Earning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8"/>
          <w:w w:val="95"/>
        </w:rPr>
        <w:t> </w:t>
      </w:r>
      <w:r>
        <w:rPr>
          <w:color w:val="231F20"/>
          <w:w w:val="95"/>
        </w:rPr>
        <w:t>Basic</w:t>
        <w:tab/>
        <w:t>Dividend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%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560" w:right="960"/>
          <w:cols w:num="2" w:equalWidth="0">
            <w:col w:w="4234" w:space="40"/>
            <w:col w:w="6116"/>
          </w:cols>
        </w:sectPr>
      </w:pPr>
    </w:p>
    <w:p>
      <w:pPr>
        <w:pStyle w:val="BodyText"/>
        <w:tabs>
          <w:tab w:pos="7996" w:val="left" w:leader="none"/>
        </w:tabs>
        <w:spacing w:line="200" w:lineRule="atLeast"/>
        <w:ind w:left="4594" w:right="0"/>
        <w:jc w:val="left"/>
      </w:pP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79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79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1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79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5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0" w:right="12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2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79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4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79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0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14.15pt;height:12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51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0" w:right="12" w:firstLine="0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I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spacing w:line="217" w:lineRule="exact" w:before="0"/>
                          <w:ind w:left="79" w:right="0" w:firstLine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sz w:val="20"/>
                          </w:rPr>
                          <w:t>L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spacing w:line="195" w:lineRule="exact" w:before="64"/>
        <w:ind w:left="4771" w:right="3706"/>
        <w:jc w:val="center"/>
      </w:pPr>
      <w:r>
        <w:rPr>
          <w:color w:val="231F20"/>
          <w:w w:val="90"/>
        </w:rPr>
        <w:t>Earning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/>
      </w:r>
    </w:p>
    <w:p>
      <w:pPr>
        <w:pStyle w:val="BodyText"/>
        <w:spacing w:line="239" w:lineRule="exact"/>
        <w:ind w:left="4771" w:right="3706"/>
        <w:jc w:val="center"/>
      </w:pP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82"/>
        </w:rPr>
        <w:t> </w:t>
      </w:r>
      <w:r>
        <w:rPr>
          <w:color w:val="231F20"/>
        </w:rPr>
        <w:t>Diluted</w:t>
      </w:r>
      <w:r>
        <w:rPr/>
      </w:r>
    </w:p>
    <w:tbl>
      <w:tblPr>
        <w:tblW w:w="0" w:type="auto"/>
        <w:jc w:val="left"/>
        <w:tblInd w:w="45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30" w:hRule="exact"/>
        </w:trPr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7" w:lineRule="exact"/>
              <w:ind w:left="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7" w:lineRule="exact"/>
              <w:ind w:left="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7" w:lineRule="exact"/>
              <w:ind w:left="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7" w:lineRule="exact"/>
              <w:ind w:right="12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20"/>
                <w:sz w:val="20"/>
              </w:rPr>
              <w:t>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7" w:lineRule="exact"/>
              <w:ind w:left="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17" w:lineRule="exact"/>
              <w:ind w:left="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11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numPr>
          <w:ilvl w:val="0"/>
          <w:numId w:val="25"/>
        </w:numPr>
        <w:tabs>
          <w:tab w:pos="397" w:val="left" w:leader="none"/>
        </w:tabs>
        <w:spacing w:line="230" w:lineRule="exact" w:before="70" w:after="0"/>
        <w:ind w:left="396" w:right="5205" w:hanging="283"/>
        <w:jc w:val="left"/>
      </w:pPr>
      <w:r>
        <w:rPr>
          <w:color w:val="6D6E71"/>
          <w:w w:val="90"/>
        </w:rPr>
        <w:t>Generic</w:t>
      </w:r>
      <w:r>
        <w:rPr>
          <w:color w:val="6D6E71"/>
          <w:spacing w:val="-17"/>
          <w:w w:val="90"/>
        </w:rPr>
        <w:t> </w:t>
      </w:r>
      <w:r>
        <w:rPr>
          <w:color w:val="6D6E71"/>
          <w:w w:val="90"/>
        </w:rPr>
        <w:t>names</w:t>
      </w:r>
      <w:r>
        <w:rPr>
          <w:color w:val="6D6E71"/>
          <w:spacing w:val="-17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7"/>
          <w:w w:val="90"/>
        </w:rPr>
        <w:t> </w:t>
      </w:r>
      <w:r>
        <w:rPr>
          <w:color w:val="6D6E71"/>
          <w:w w:val="90"/>
        </w:rPr>
        <w:t>three</w:t>
      </w:r>
      <w:r>
        <w:rPr>
          <w:color w:val="6D6E71"/>
          <w:spacing w:val="-16"/>
          <w:w w:val="90"/>
        </w:rPr>
        <w:t> </w:t>
      </w:r>
      <w:r>
        <w:rPr>
          <w:color w:val="6D6E71"/>
          <w:w w:val="90"/>
        </w:rPr>
        <w:t>principal</w:t>
      </w:r>
      <w:r>
        <w:rPr>
          <w:color w:val="6D6E71"/>
          <w:spacing w:val="-17"/>
          <w:w w:val="90"/>
        </w:rPr>
        <w:t> </w:t>
      </w:r>
      <w:r>
        <w:rPr>
          <w:color w:val="6D6E71"/>
          <w:w w:val="90"/>
        </w:rPr>
        <w:t>products/services</w:t>
      </w:r>
      <w:r>
        <w:rPr>
          <w:color w:val="6D6E71"/>
          <w:spacing w:val="-17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6"/>
          <w:w w:val="90"/>
        </w:rPr>
        <w:t> </w:t>
      </w:r>
      <w:r>
        <w:rPr>
          <w:color w:val="6D6E71"/>
          <w:w w:val="90"/>
        </w:rPr>
        <w:t>company</w:t>
      </w:r>
      <w:r>
        <w:rPr>
          <w:color w:val="6D6E71"/>
          <w:w w:val="88"/>
        </w:rPr>
        <w:t> </w:t>
      </w:r>
      <w:r>
        <w:rPr>
          <w:color w:val="231F20"/>
          <w:w w:val="85"/>
        </w:rPr>
        <w:t>(as</w:t>
      </w:r>
      <w:r>
        <w:rPr>
          <w:color w:val="231F20"/>
          <w:spacing w:val="3"/>
          <w:w w:val="85"/>
        </w:rPr>
        <w:t> </w:t>
      </w:r>
      <w:r>
        <w:rPr>
          <w:color w:val="231F20"/>
          <w:w w:val="85"/>
        </w:rPr>
        <w:t>per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monetary</w:t>
      </w:r>
      <w:r>
        <w:rPr>
          <w:color w:val="231F20"/>
          <w:spacing w:val="4"/>
          <w:w w:val="85"/>
        </w:rPr>
        <w:t> </w:t>
      </w:r>
      <w:r>
        <w:rPr>
          <w:color w:val="231F20"/>
          <w:w w:val="85"/>
        </w:rPr>
        <w:t>terms)</w:t>
      </w:r>
      <w:r>
        <w:rPr/>
      </w:r>
    </w:p>
    <w:p>
      <w:pPr>
        <w:pStyle w:val="BodyText"/>
        <w:spacing w:line="230" w:lineRule="exact"/>
        <w:ind w:left="396" w:right="8474"/>
        <w:jc w:val="left"/>
      </w:pPr>
      <w:r>
        <w:rPr/>
        <w:pict>
          <v:shape style="position:absolute;margin-left:257.72641pt;margin-top:11.59389pt;width:114.15pt;height:12.05pt;mso-position-horizontal-relative:page;mso-position-vertical-relative:paragraph;z-index:11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>
                    <w:trPr>
                      <w:trHeight w:val="230" w:hRule="exact"/>
                    </w:trPr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51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3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2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62" w:right="0"/>
                          <w:jc w:val="left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3"/>
                          <w:jc w:val="center"/>
                          <w:rPr>
                            <w:rFonts w:ascii="Cambria" w:hAnsi="Cambria" w:cs="Cambria" w:eastAsia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/>
                            <w:color w:val="231F20"/>
                            <w:w w:val="12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Item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(ITC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code)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4"/>
          <w:szCs w:val="14"/>
        </w:rPr>
      </w:pPr>
    </w:p>
    <w:p>
      <w:pPr>
        <w:pStyle w:val="BodyText"/>
        <w:spacing w:line="240" w:lineRule="auto" w:before="64"/>
        <w:ind w:left="404" w:right="0"/>
        <w:jc w:val="left"/>
      </w:pPr>
      <w:r>
        <w:rPr>
          <w:color w:val="6D6E71"/>
          <w:w w:val="85"/>
        </w:rPr>
        <w:t>Product </w:t>
      </w:r>
      <w:r>
        <w:rPr>
          <w:color w:val="6D6E71"/>
          <w:spacing w:val="21"/>
          <w:w w:val="85"/>
        </w:rPr>
        <w:t> </w:t>
      </w:r>
      <w:r>
        <w:rPr>
          <w:color w:val="6D6E71"/>
          <w:w w:val="85"/>
        </w:rPr>
        <w:t>description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tbl>
      <w:tblPr>
        <w:tblW w:w="0" w:type="auto"/>
        <w:jc w:val="left"/>
        <w:tblInd w:w="17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32" w:hRule="exact"/>
        </w:trPr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W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V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P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V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3"/>
        <w:rPr>
          <w:rFonts w:ascii="Cambria" w:hAnsi="Cambria" w:cs="Cambria" w:eastAsia="Cambria"/>
          <w:sz w:val="4"/>
          <w:szCs w:val="4"/>
        </w:rPr>
      </w:pPr>
    </w:p>
    <w:tbl>
      <w:tblPr>
        <w:tblW w:w="0" w:type="auto"/>
        <w:jc w:val="left"/>
        <w:tblInd w:w="17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32" w:hRule="exact"/>
        </w:trPr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W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P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25"/>
                <w:sz w:val="20"/>
              </w:rPr>
              <w:t>J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20"/>
                <w:sz w:val="20"/>
              </w:rPr>
              <w:t>G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Cambria" w:hAnsi="Cambria" w:cs="Cambria" w:eastAsia="Cambria"/>
          <w:sz w:val="4"/>
          <w:szCs w:val="4"/>
        </w:rPr>
      </w:pPr>
    </w:p>
    <w:tbl>
      <w:tblPr>
        <w:tblW w:w="0" w:type="auto"/>
        <w:jc w:val="left"/>
        <w:tblInd w:w="17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val="232" w:hRule="exact"/>
        </w:trPr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W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P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O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U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0"/>
                <w:sz w:val="20"/>
              </w:rPr>
              <w:t>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20"/>
                <w:sz w:val="20"/>
              </w:rPr>
              <w:t>G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15"/>
                <w:sz w:val="20"/>
              </w:rPr>
              <w:t>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0" w:lineRule="exact"/>
              <w:ind w:left="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2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10" w:h="16840"/>
          <w:pgMar w:top="1580" w:bottom="280" w:left="560" w:right="960"/>
        </w:sectPr>
      </w:pPr>
    </w:p>
    <w:p>
      <w:pPr>
        <w:pStyle w:val="Heading1"/>
        <w:spacing w:line="240" w:lineRule="auto" w:before="27"/>
        <w:ind w:left="140" w:right="0"/>
        <w:jc w:val="left"/>
        <w:rPr>
          <w:b w:val="0"/>
          <w:bCs w:val="0"/>
        </w:rPr>
      </w:pPr>
      <w:r>
        <w:rPr/>
        <w:pict>
          <v:group style="position:absolute;margin-left:34.0396pt;margin-top:171.207596pt;width:773.9pt;height:19.4pt;mso-position-horizontal-relative:page;mso-position-vertical-relative:page;z-index:-707032" coordorigin="681,3424" coordsize="15478,388">
            <v:group style="position:absolute;left:681;top:3424;width:4139;height:388" coordorigin="681,3424" coordsize="4139,388">
              <v:shape style="position:absolute;left:681;top:3424;width:4139;height:388" coordorigin="681,3424" coordsize="4139,388" path="m4819,3812l4819,3424,681,3424,681,3812,4819,3812xe" filled="true" fillcolor="#dedfe0" stroked="false">
                <v:path arrowok="t"/>
                <v:fill type="solid"/>
              </v:shape>
            </v:group>
            <v:group style="position:absolute;left:4819;top:3424;width:6804;height:388" coordorigin="4819,3424" coordsize="6804,388">
              <v:shape style="position:absolute;left:4819;top:3424;width:6804;height:388" coordorigin="4819,3424" coordsize="6804,388" path="m11623,3812l11623,3424,4819,3424,4819,3812,11623,3812xe" filled="true" fillcolor="#dedfe0" stroked="false">
                <v:path arrowok="t"/>
                <v:fill type="solid"/>
              </v:shape>
            </v:group>
            <v:group style="position:absolute;left:11623;top:3424;width:4536;height:388" coordorigin="11623,3424" coordsize="4536,388">
              <v:shape style="position:absolute;left:11623;top:3424;width:4536;height:388" coordorigin="11623,3424" coordsize="4536,388" path="m16158,3812l16158,3424,11623,3424,11623,3812,16158,3812xe" filled="true" fillcolor="#dedfe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3.539291pt;margin-top:251.767593pt;width:774.9pt;height:148.050pt;mso-position-horizontal-relative:page;mso-position-vertical-relative:page;z-index:-706408" coordorigin="671,5035" coordsize="15498,2961">
            <v:group style="position:absolute;left:681;top:5035;width:4139;height:208" coordorigin="681,5035" coordsize="4139,208">
              <v:shape style="position:absolute;left:681;top:5035;width:4139;height:208" coordorigin="681,5035" coordsize="4139,208" path="m4819,5243l4819,5035,681,5035,681,5243,4819,5243xe" filled="true" fillcolor="#dedfe0" stroked="false">
                <v:path arrowok="t"/>
                <v:fill type="solid"/>
              </v:shape>
            </v:group>
            <v:group style="position:absolute;left:4819;top:5035;width:6804;height:208" coordorigin="4819,5035" coordsize="6804,208">
              <v:shape style="position:absolute;left:4819;top:5035;width:6804;height:208" coordorigin="4819,5035" coordsize="6804,208" path="m11623,5243l11623,5035,4819,5035,4819,5243,11623,5243xe" filled="true" fillcolor="#dedfe0" stroked="false">
                <v:path arrowok="t"/>
                <v:fill type="solid"/>
              </v:shape>
            </v:group>
            <v:group style="position:absolute;left:11623;top:5035;width:4536;height:208" coordorigin="11623,5035" coordsize="4536,208">
              <v:shape style="position:absolute;left:11623;top:5035;width:4536;height:208" coordorigin="11623,5035" coordsize="4536,208" path="m16158,5243l16158,5035,11623,5035,11623,5243,16158,5243xe" filled="true" fillcolor="#dedfe0" stroked="false">
                <v:path arrowok="t"/>
                <v:fill type="solid"/>
              </v:shape>
            </v:group>
            <v:group style="position:absolute;left:681;top:5243;width:15478;height:208" coordorigin="681,5243" coordsize="15478,208">
              <v:shape style="position:absolute;left:681;top:5243;width:15478;height:208" coordorigin="681,5243" coordsize="15478,208" path="m16158,5451l16158,5243,681,5243,681,5451,16158,5451xe" filled="true" fillcolor="#dedfe0" stroked="false">
                <v:path arrowok="t"/>
                <v:fill type="solid"/>
              </v:shape>
            </v:group>
            <v:group style="position:absolute;left:681;top:5451;width:4139;height:208" coordorigin="681,5451" coordsize="4139,208">
              <v:shape style="position:absolute;left:681;top:5451;width:4139;height:208" coordorigin="681,5451" coordsize="4139,208" path="m4819,5659l4819,5451,681,5451,681,5659,4819,5659xe" filled="true" fillcolor="#dedfe0" stroked="false">
                <v:path arrowok="t"/>
                <v:fill type="solid"/>
              </v:shape>
            </v:group>
            <v:group style="position:absolute;left:4819;top:5451;width:6804;height:208" coordorigin="4819,5451" coordsize="6804,208">
              <v:shape style="position:absolute;left:4819;top:5451;width:6804;height:208" coordorigin="4819,5451" coordsize="6804,208" path="m11623,5659l11623,5451,4819,5451,4819,5659,11623,5659xe" filled="true" fillcolor="#dedfe0" stroked="false">
                <v:path arrowok="t"/>
                <v:fill type="solid"/>
              </v:shape>
            </v:group>
            <v:group style="position:absolute;left:11623;top:5451;width:4536;height:208" coordorigin="11623,5451" coordsize="4536,208">
              <v:shape style="position:absolute;left:11623;top:5451;width:4536;height:208" coordorigin="11623,5451" coordsize="4536,208" path="m16158,5659l16158,5451,11623,5451,11623,5659,16158,5659xe" filled="true" fillcolor="#dedfe0" stroked="false">
                <v:path arrowok="t"/>
                <v:fill type="solid"/>
              </v:shape>
            </v:group>
            <v:group style="position:absolute;left:681;top:5659;width:4139;height:208" coordorigin="681,5659" coordsize="4139,208">
              <v:shape style="position:absolute;left:681;top:5659;width:4139;height:208" coordorigin="681,5659" coordsize="4139,208" path="m4819,5866l4819,5659,681,5659,681,5866,4819,5866xe" filled="true" fillcolor="#dedfe0" stroked="false">
                <v:path arrowok="t"/>
                <v:fill type="solid"/>
              </v:shape>
            </v:group>
            <v:group style="position:absolute;left:681;top:5866;width:4139;height:208" coordorigin="681,5866" coordsize="4139,208">
              <v:shape style="position:absolute;left:681;top:5866;width:4139;height:208" coordorigin="681,5866" coordsize="4139,208" path="m4819,6074l4819,5866,681,5866,681,6074,4819,6074xe" filled="true" fillcolor="#dedfe0" stroked="false">
                <v:path arrowok="t"/>
                <v:fill type="solid"/>
              </v:shape>
            </v:group>
            <v:group style="position:absolute;left:4819;top:5659;width:6804;height:208" coordorigin="4819,5659" coordsize="6804,208">
              <v:shape style="position:absolute;left:4819;top:5659;width:6804;height:208" coordorigin="4819,5659" coordsize="6804,208" path="m11623,5866l11623,5659,4819,5659,4819,5866,11623,5866xe" filled="true" fillcolor="#dedfe0" stroked="false">
                <v:path arrowok="t"/>
                <v:fill type="solid"/>
              </v:shape>
            </v:group>
            <v:group style="position:absolute;left:4819;top:5866;width:6804;height:208" coordorigin="4819,5866" coordsize="6804,208">
              <v:shape style="position:absolute;left:4819;top:5866;width:6804;height:208" coordorigin="4819,5866" coordsize="6804,208" path="m11623,6074l11623,5866,4819,5866,4819,6074,11623,6074xe" filled="true" fillcolor="#dedfe0" stroked="false">
                <v:path arrowok="t"/>
                <v:fill type="solid"/>
              </v:shape>
            </v:group>
            <v:group style="position:absolute;left:11623;top:5659;width:4536;height:208" coordorigin="11623,5659" coordsize="4536,208">
              <v:shape style="position:absolute;left:11623;top:5659;width:4536;height:208" coordorigin="11623,5659" coordsize="4536,208" path="m16158,5866l16158,5659,11623,5659,11623,5866,16158,5866xe" filled="true" fillcolor="#dedfe0" stroked="false">
                <v:path arrowok="t"/>
                <v:fill type="solid"/>
              </v:shape>
            </v:group>
            <v:group style="position:absolute;left:11623;top:5866;width:4536;height:208" coordorigin="11623,5866" coordsize="4536,208">
              <v:shape style="position:absolute;left:11623;top:5866;width:4536;height:208" coordorigin="11623,5866" coordsize="4536,208" path="m16158,6074l16158,5866,11623,5866,11623,6074,16158,6074xe" filled="true" fillcolor="#dedfe0" stroked="false">
                <v:path arrowok="t"/>
                <v:fill type="solid"/>
              </v:shape>
            </v:group>
            <v:group style="position:absolute;left:681;top:6074;width:4139;height:428" coordorigin="681,6074" coordsize="4139,428">
              <v:shape style="position:absolute;left:681;top:6074;width:4139;height:428" coordorigin="681,6074" coordsize="4139,428" path="m4819,6502l4819,6074,681,6074,681,6502,4819,6502xe" filled="true" fillcolor="#dedfe0" stroked="false">
                <v:path arrowok="t"/>
                <v:fill type="solid"/>
              </v:shape>
            </v:group>
            <v:group style="position:absolute;left:681;top:6502;width:4139;height:208" coordorigin="681,6502" coordsize="4139,208">
              <v:shape style="position:absolute;left:681;top:6502;width:4139;height:208" coordorigin="681,6502" coordsize="4139,208" path="m4819,6710l4819,6502,681,6502,681,6710,4819,6710xe" filled="true" fillcolor="#dedfe0" stroked="false">
                <v:path arrowok="t"/>
                <v:fill type="solid"/>
              </v:shape>
            </v:group>
            <v:group style="position:absolute;left:4819;top:6074;width:6804;height:428" coordorigin="4819,6074" coordsize="6804,428">
              <v:shape style="position:absolute;left:4819;top:6074;width:6804;height:428" coordorigin="4819,6074" coordsize="6804,428" path="m11623,6502l11623,6074,4819,6074,4819,6502,11623,6502xe" filled="true" fillcolor="#dedfe0" stroked="false">
                <v:path arrowok="t"/>
                <v:fill type="solid"/>
              </v:shape>
            </v:group>
            <v:group style="position:absolute;left:4819;top:6502;width:6804;height:208" coordorigin="4819,6502" coordsize="6804,208">
              <v:shape style="position:absolute;left:4819;top:6502;width:6804;height:208" coordorigin="4819,6502" coordsize="6804,208" path="m11623,6710l11623,6502,4819,6502,4819,6710,11623,6710xe" filled="true" fillcolor="#dedfe0" stroked="false">
                <v:path arrowok="t"/>
                <v:fill type="solid"/>
              </v:shape>
            </v:group>
            <v:group style="position:absolute;left:11623;top:6074;width:4536;height:428" coordorigin="11623,6074" coordsize="4536,428">
              <v:shape style="position:absolute;left:11623;top:6074;width:4536;height:428" coordorigin="11623,6074" coordsize="4536,428" path="m16158,6502l16158,6074,11623,6074,11623,6502,16158,6502xe" filled="true" fillcolor="#dedfe0" stroked="false">
                <v:path arrowok="t"/>
                <v:fill type="solid"/>
              </v:shape>
            </v:group>
            <v:group style="position:absolute;left:11623;top:6502;width:4536;height:208" coordorigin="11623,6502" coordsize="4536,208">
              <v:shape style="position:absolute;left:11623;top:6502;width:4536;height:208" coordorigin="11623,6502" coordsize="4536,208" path="m16158,6710l16158,6502,11623,6502,11623,6710,16158,6710xe" filled="true" fillcolor="#dedfe0" stroked="false">
                <v:path arrowok="t"/>
                <v:fill type="solid"/>
              </v:shape>
            </v:group>
            <v:group style="position:absolute;left:681;top:6710;width:15478;height:208" coordorigin="681,6710" coordsize="15478,208">
              <v:shape style="position:absolute;left:681;top:6710;width:15478;height:208" coordorigin="681,6710" coordsize="15478,208" path="m16158,6918l16158,6710,681,6710,681,6918,16158,6918xe" filled="true" fillcolor="#dedfe0" stroked="false">
                <v:path arrowok="t"/>
                <v:fill type="solid"/>
              </v:shape>
            </v:group>
            <v:group style="position:absolute;left:681;top:6918;width:15478;height:208" coordorigin="681,6918" coordsize="15478,208">
              <v:shape style="position:absolute;left:681;top:6918;width:15478;height:208" coordorigin="681,6918" coordsize="15478,208" path="m16158,7125l16158,6918,681,6918,681,7125,16158,7125xe" filled="true" fillcolor="#dedfe0" stroked="false">
                <v:path arrowok="t"/>
                <v:fill type="solid"/>
              </v:shape>
            </v:group>
            <v:group style="position:absolute;left:681;top:7125;width:4139;height:208" coordorigin="681,7125" coordsize="4139,208">
              <v:shape style="position:absolute;left:681;top:7125;width:4139;height:208" coordorigin="681,7125" coordsize="4139,208" path="m4819,7333l4819,7125,681,7125,681,7333,4819,7333xe" filled="true" fillcolor="#dedfe0" stroked="false">
                <v:path arrowok="t"/>
                <v:fill type="solid"/>
              </v:shape>
            </v:group>
            <v:group style="position:absolute;left:4819;top:7125;width:6804;height:208" coordorigin="4819,7125" coordsize="6804,208">
              <v:shape style="position:absolute;left:4819;top:7125;width:6804;height:208" coordorigin="4819,7125" coordsize="6804,208" path="m11623,7333l11623,7125,4819,7125,4819,7333,11623,7333xe" filled="true" fillcolor="#dedfe0" stroked="false">
                <v:path arrowok="t"/>
                <v:fill type="solid"/>
              </v:shape>
            </v:group>
            <v:group style="position:absolute;left:11623;top:7125;width:4536;height:208" coordorigin="11623,7125" coordsize="4536,208">
              <v:shape style="position:absolute;left:11623;top:7125;width:4536;height:208" coordorigin="11623,7125" coordsize="4536,208" path="m16158,7333l16158,7125,11623,7125,11623,7333,16158,7333xe" filled="true" fillcolor="#dedfe0" stroked="false">
                <v:path arrowok="t"/>
                <v:fill type="solid"/>
              </v:shape>
            </v:group>
            <v:group style="position:absolute;left:681;top:7333;width:4139;height:208" coordorigin="681,7333" coordsize="4139,208">
              <v:shape style="position:absolute;left:681;top:7333;width:4139;height:208" coordorigin="681,7333" coordsize="4139,208" path="m4819,7541l4819,7333,681,7333,681,7541,4819,7541xe" filled="true" fillcolor="#dedfe0" stroked="false">
                <v:path arrowok="t"/>
                <v:fill type="solid"/>
              </v:shape>
            </v:group>
            <v:group style="position:absolute;left:4819;top:7333;width:6804;height:208" coordorigin="4819,7333" coordsize="6804,208">
              <v:shape style="position:absolute;left:4819;top:7333;width:6804;height:208" coordorigin="4819,7333" coordsize="6804,208" path="m11623,7541l11623,7333,4819,7333,4819,7541,11623,7541xe" filled="true" fillcolor="#dedfe0" stroked="false">
                <v:path arrowok="t"/>
                <v:fill type="solid"/>
              </v:shape>
            </v:group>
            <v:group style="position:absolute;left:11623;top:7333;width:4536;height:208" coordorigin="11623,7333" coordsize="4536,208">
              <v:shape style="position:absolute;left:11623;top:7333;width:4536;height:208" coordorigin="11623,7333" coordsize="4536,208" path="m16158,7541l16158,7333,11623,7333,11623,7541,16158,7541xe" filled="true" fillcolor="#dedfe0" stroked="false">
                <v:path arrowok="t"/>
                <v:fill type="solid"/>
              </v:shape>
            </v:group>
            <v:group style="position:absolute;left:681;top:7541;width:4139;height:445" coordorigin="681,7541" coordsize="4139,445">
              <v:shape style="position:absolute;left:681;top:7541;width:4139;height:445" coordorigin="681,7541" coordsize="4139,445" path="m4819,7986l4819,7541,681,7541,681,7986,4819,7986xe" filled="true" fillcolor="#dedfe0" stroked="false">
                <v:path arrowok="t"/>
                <v:fill type="solid"/>
              </v:shape>
            </v:group>
            <v:group style="position:absolute;left:4819;top:7541;width:6804;height:445" coordorigin="4819,7541" coordsize="6804,445">
              <v:shape style="position:absolute;left:4819;top:7541;width:6804;height:445" coordorigin="4819,7541" coordsize="6804,445" path="m11623,7986l11623,7541,4819,7541,4819,7986,11623,7986xe" filled="true" fillcolor="#dedfe0" stroked="false">
                <v:path arrowok="t"/>
                <v:fill type="solid"/>
              </v:shape>
            </v:group>
            <v:group style="position:absolute;left:11623;top:7541;width:4536;height:445" coordorigin="11623,7541" coordsize="4536,445">
              <v:shape style="position:absolute;left:11623;top:7541;width:4536;height:445" coordorigin="11623,7541" coordsize="4536,445" path="m16158,7986l16158,7541,11623,7541,11623,7986,16158,7986xe" filled="true" fillcolor="#dedfe0" stroked="false">
                <v:path arrowok="t"/>
                <v:fill type="solid"/>
              </v:shape>
            </v:group>
            <v:group style="position:absolute;left:681;top:7986;width:15478;height:2" coordorigin="681,7986" coordsize="15478,2">
              <v:shape style="position:absolute;left:681;top:7986;width:15478;height:2" coordorigin="681,7986" coordsize="15478,0" path="m16158,7986l681,7986e" filled="false" stroked="true" strokeweight="1.0pt" strokecolor="#808285">
                <v:path arrowok="t"/>
              </v:shape>
              <v:shape style="position:absolute;left:721;top:5257;width:1307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Net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Profit/(losses)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far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concerns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Members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dealt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5673;width:38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a.</w:t>
                      </w:r>
                      <w:r>
                        <w:rPr>
                          <w:rFonts w:ascii="Cambria"/>
                          <w:color w:val="231F20"/>
                          <w:spacing w:val="4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41;top:5673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612,124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09;top:5673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54,509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77;top:5673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276,943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190;top:5673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(14,662)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358;top:5673;width:7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(415,215)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6088;width:3933;height:420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283" w:right="0" w:hanging="28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b. 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previous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since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became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192;top:6308;width:8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1,733,396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09;top:6308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217,520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727;top:6308;width:8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1,431,682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090;top:6308;width:7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(161,937)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358;top:6308;width:7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(232,104)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6724;width:1395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Net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Profit/(losses)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far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concerns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Members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dealt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5"/>
                          <w:sz w:val="20"/>
                        </w:rPr>
                        <w:t>provided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7139;width:3933;height:836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6"/>
                        </w:numPr>
                        <w:tabs>
                          <w:tab w:pos="284" w:val="left" w:leader="none"/>
                        </w:tabs>
                        <w:spacing w:line="199" w:lineRule="exact" w:before="0"/>
                        <w:ind w:left="283" w:right="0" w:hanging="283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Lucida Sans" w:hAnsi="Lucida Sans" w:cs="Lucida Sans" w:eastAsia="Lucida Sans"/>
                          <w:b/>
                          <w:bCs/>
                          <w:sz w:val="16"/>
                          <w:szCs w:val="16"/>
                        </w:rPr>
                      </w:pPr>
                    </w:p>
                    <w:p>
                      <w:pPr>
                        <w:numPr>
                          <w:ilvl w:val="0"/>
                          <w:numId w:val="26"/>
                        </w:numPr>
                        <w:tabs>
                          <w:tab w:pos="284" w:val="left" w:leader="none"/>
                        </w:tabs>
                        <w:spacing w:line="220" w:lineRule="exact" w:before="0"/>
                        <w:ind w:left="283" w:right="0" w:hanging="283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previous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since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became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92;top:713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160;top:713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427;top:713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95;top:713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63;top:713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92;top:777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160;top:777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428;top:777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95;top:777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63;top:777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.280012pt;margin-top:552.888672pt;width:9pt;height:9.4pt;mso-position-horizontal-relative:page;mso-position-vertical-relative:page;z-index:12208" type="#_x0000_t202" filled="false" stroked="false">
            <v:textbox inset="0,0,0,0" style="layout-flow:vertical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14"/>
                    </w:rPr>
                    <w:t>77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212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7"/>
          <w:w w:val="95"/>
        </w:rPr>
        <w:t> </w:t>
      </w:r>
      <w:r>
        <w:rPr>
          <w:color w:val="231F20"/>
          <w:spacing w:val="-2"/>
          <w:w w:val="95"/>
        </w:rPr>
        <w:t>Act,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1956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relating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1"/>
        <w:rPr>
          <w:rFonts w:ascii="Lucida Sans" w:hAnsi="Lucida Sans" w:cs="Lucida Sans" w:eastAsia="Lucida Sans"/>
          <w:b/>
          <w:bCs/>
          <w:sz w:val="25"/>
          <w:szCs w:val="25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9"/>
        <w:gridCol w:w="2480"/>
        <w:gridCol w:w="2268"/>
        <w:gridCol w:w="2268"/>
        <w:gridCol w:w="2268"/>
        <w:gridCol w:w="2215"/>
      </w:tblGrid>
      <w:tr>
        <w:trPr>
          <w:trHeight w:val="279" w:hRule="exact"/>
        </w:trPr>
        <w:tc>
          <w:tcPr>
            <w:tcW w:w="13332" w:type="dxa"/>
            <w:gridSpan w:val="5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76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408" w:hRule="exact"/>
        </w:trPr>
        <w:tc>
          <w:tcPr>
            <w:tcW w:w="40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3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12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Software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1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11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Software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706" w:right="182" w:hanging="52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Software</w:t>
            </w:r>
            <w:r>
              <w:rPr>
                <w:rFonts w:ascii="Cambria"/>
                <w:color w:val="6D6E71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Pte.</w:t>
            </w:r>
            <w:r>
              <w:rPr>
                <w:rFonts w:ascii="Cambria"/>
                <w:color w:val="6D6E71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506" w:right="182" w:hanging="32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Consulting Pte.</w:t>
            </w:r>
            <w:r>
              <w:rPr>
                <w:rFonts w:ascii="Cambria"/>
                <w:color w:val="6D6E71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339" w:right="129" w:hanging="15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Software</w:t>
            </w:r>
            <w:r>
              <w:rPr>
                <w:rFonts w:ascii="Cambria"/>
                <w:color w:val="6D6E71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America,</w:t>
            </w:r>
            <w:r>
              <w:rPr>
                <w:rFonts w:ascii="Cambria"/>
                <w:color w:val="6D6E71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04" w:hRule="exact"/>
        </w:trPr>
        <w:tc>
          <w:tcPr>
            <w:tcW w:w="4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131" w:right="39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Subsidiary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color w:val="231F20"/>
                <w:w w:val="90"/>
                <w:sz w:val="20"/>
              </w:rPr>
              <w:t> ended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9"/>
        <w:rPr>
          <w:rFonts w:ascii="Lucida Sans" w:hAnsi="Lucida Sans" w:cs="Lucida Sans" w:eastAsia="Lucida Sans"/>
          <w:b/>
          <w:bCs/>
          <w:sz w:val="16"/>
          <w:szCs w:val="16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7"/>
        <w:gridCol w:w="2606"/>
        <w:gridCol w:w="2235"/>
        <w:gridCol w:w="2239"/>
        <w:gridCol w:w="2185"/>
        <w:gridCol w:w="2295"/>
      </w:tblGrid>
      <w:tr>
        <w:trPr>
          <w:trHeight w:val="504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Holding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4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10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1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9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Software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1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7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94"/>
              <w:ind w:left="739" w:right="66" w:hanging="52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Pte.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2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88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Holding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Company's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1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4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4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Shares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held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by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Holding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Company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140,000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equity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2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60,000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shares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EUR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250,000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16,185,170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Equity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USD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0.01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right="1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</w:t>
            </w:r>
            <w:r>
              <w:rPr>
                <w:rFonts w:ascii="Cambria"/>
                <w:color w:val="231F20"/>
                <w:spacing w:val="-26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EUR</w:t>
            </w:r>
            <w:r>
              <w:rPr>
                <w:rFonts w:ascii="Cambria"/>
                <w:color w:val="231F20"/>
                <w:spacing w:val="-25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each,</w:t>
            </w:r>
            <w:r>
              <w:rPr>
                <w:rFonts w:ascii="Cambria"/>
                <w:color w:val="231F20"/>
                <w:spacing w:val="-25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fully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right="1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6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1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SGD</w:t>
            </w:r>
            <w:r>
              <w:rPr>
                <w:rFonts w:ascii="Cambria" w:hAnsi="Cambria" w:cs="Cambria" w:eastAsia="Cambria"/>
                <w:color w:val="231F20"/>
                <w:spacing w:val="-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</w:t>
            </w:r>
            <w:r>
              <w:rPr>
                <w:rFonts w:ascii="Cambria" w:hAnsi="Cambria" w:cs="Cambria" w:eastAsia="Cambria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</w:t>
            </w:r>
            <w:r>
              <w:rPr>
                <w:rFonts w:ascii="Cambria" w:hAnsi="Cambria" w:cs="Cambria" w:eastAsia="Cambria"/>
                <w:color w:val="231F20"/>
                <w:spacing w:val="-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1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SGD</w:t>
            </w:r>
            <w:r>
              <w:rPr>
                <w:rFonts w:ascii="Cambria" w:hAnsi="Cambria" w:cs="Cambria" w:eastAsia="Cambria"/>
                <w:color w:val="231F20"/>
                <w:spacing w:val="-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</w:t>
            </w:r>
            <w:r>
              <w:rPr>
                <w:rFonts w:ascii="Cambria" w:hAnsi="Cambria" w:cs="Cambria" w:eastAsia="Cambria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</w:t>
            </w:r>
            <w:r>
              <w:rPr>
                <w:rFonts w:ascii="Cambria" w:hAnsi="Cambria" w:cs="Cambria" w:eastAsia="Cambria"/>
                <w:color w:val="231F20"/>
                <w:spacing w:val="-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81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each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after="0" w:line="199" w:lineRule="exact"/>
        <w:jc w:val="left"/>
        <w:rPr>
          <w:rFonts w:ascii="Cambria" w:hAnsi="Cambria" w:cs="Cambria" w:eastAsia="Cambria"/>
          <w:sz w:val="20"/>
          <w:szCs w:val="20"/>
        </w:rPr>
        <w:sectPr>
          <w:footerReference w:type="default" r:id="rId44"/>
          <w:pgSz w:w="16840" w:h="11910" w:orient="landscape"/>
          <w:pgMar w:footer="0" w:header="0" w:top="980" w:bottom="0" w:left="540" w:right="540"/>
        </w:sectPr>
      </w:pPr>
    </w:p>
    <w:p>
      <w:pPr>
        <w:pStyle w:val="Heading1"/>
        <w:spacing w:line="240" w:lineRule="auto" w:before="30"/>
        <w:ind w:left="120" w:right="0"/>
        <w:jc w:val="left"/>
        <w:rPr>
          <w:b w:val="0"/>
          <w:bCs w:val="0"/>
        </w:rPr>
      </w:pPr>
      <w:r>
        <w:rPr/>
        <w:pict>
          <v:shape style="position:absolute;margin-left:16.868649pt;margin-top:33.03928pt;width:8pt;height:156.4pt;mso-position-horizontal-relative:page;mso-position-vertical-relative:page;z-index:13048" type="#_x0000_t202" filled="false" stroked="false">
            <v:textbox inset="0,0,0,0" style="layout-flow:vertical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color w:val="6D6E71"/>
                      <w:w w:val="93"/>
                      <w:sz w:val="12"/>
                      <w:szCs w:val="12"/>
                    </w:rPr>
                    <w:t>Oracle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Financial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Ser</w:t>
                  </w:r>
                  <w:r>
                    <w:rPr>
                      <w:rFonts w:ascii="Arial" w:hAnsi="Arial" w:cs="Arial" w:eastAsia="Arial"/>
                      <w:color w:val="6D6E71"/>
                      <w:w w:val="95"/>
                      <w:sz w:val="12"/>
                      <w:szCs w:val="12"/>
                    </w:rPr>
                    <w:t>vices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4"/>
                      <w:sz w:val="12"/>
                      <w:szCs w:val="12"/>
                    </w:rPr>
                    <w:t>Sof</w:t>
                  </w:r>
                  <w:r>
                    <w:rPr>
                      <w:rFonts w:ascii="Arial" w:hAnsi="Arial" w:cs="Arial" w:eastAsia="Arial"/>
                      <w:color w:val="6D6E71"/>
                      <w:w w:val="113"/>
                      <w:sz w:val="12"/>
                      <w:szCs w:val="12"/>
                    </w:rPr>
                    <w:t>t</w:t>
                  </w:r>
                  <w:r>
                    <w:rPr>
                      <w:rFonts w:ascii="Arial" w:hAnsi="Arial" w:cs="Arial" w:eastAsia="Arial"/>
                      <w:color w:val="6D6E71"/>
                      <w:w w:val="109"/>
                      <w:sz w:val="12"/>
                      <w:szCs w:val="12"/>
                    </w:rPr>
                    <w:t>w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are</w:t>
                  </w:r>
                  <w:r>
                    <w:rPr>
                      <w:rFonts w:ascii="Arial" w:hAnsi="Arial" w:cs="Arial" w:eastAsia="Arial"/>
                      <w:color w:val="6D6E71"/>
                      <w:w w:val="85"/>
                      <w:sz w:val="12"/>
                      <w:szCs w:val="12"/>
                    </w:rPr>
                    <w:t>–</w:t>
                  </w:r>
                  <w:r>
                    <w:rPr>
                      <w:rFonts w:ascii="Arial" w:hAnsi="Arial" w:cs="Arial" w:eastAsia="Arial"/>
                      <w:color w:val="6D6E71"/>
                      <w:spacing w:val="-2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3"/>
                      <w:sz w:val="12"/>
                      <w:szCs w:val="12"/>
                    </w:rPr>
                    <w:t>Annual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spacing w:val="-1"/>
                      <w:w w:val="87"/>
                      <w:sz w:val="12"/>
                      <w:szCs w:val="12"/>
                    </w:rPr>
                    <w:t>R</w:t>
                  </w:r>
                  <w:r>
                    <w:rPr>
                      <w:rFonts w:ascii="Arial" w:hAnsi="Arial" w:cs="Arial" w:eastAsia="Arial"/>
                      <w:color w:val="6D6E71"/>
                      <w:spacing w:val="-1"/>
                      <w:w w:val="97"/>
                      <w:sz w:val="12"/>
                      <w:szCs w:val="12"/>
                    </w:rPr>
                    <w:t>eport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5"/>
                      <w:sz w:val="12"/>
                      <w:szCs w:val="12"/>
                    </w:rPr>
                    <w:t>201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2"/>
                      <w:sz w:val="12"/>
                      <w:szCs w:val="12"/>
                    </w:rPr>
                    <w:t>0-20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5"/>
                      <w:sz w:val="12"/>
                      <w:szCs w:val="12"/>
                    </w:rPr>
                    <w:t>11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212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Act,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1956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relating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(continued)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1"/>
        <w:rPr>
          <w:rFonts w:ascii="Lucida Sans" w:hAnsi="Lucida Sans" w:cs="Lucida Sans" w:eastAsia="Lucida Sans"/>
          <w:b/>
          <w:bCs/>
          <w:sz w:val="25"/>
          <w:szCs w:val="25"/>
        </w:rPr>
      </w:pPr>
    </w:p>
    <w:p>
      <w:pPr>
        <w:spacing w:before="49"/>
        <w:ind w:left="0" w:right="158" w:firstLine="0"/>
        <w:jc w:val="right"/>
        <w:rPr>
          <w:rFonts w:ascii="Cambria" w:hAnsi="Cambria" w:cs="Cambria" w:eastAsia="Cambria"/>
          <w:sz w:val="14"/>
          <w:szCs w:val="14"/>
        </w:rPr>
      </w:pPr>
      <w:r>
        <w:rPr/>
        <w:pict>
          <v:group style="position:absolute;margin-left:33.539261pt;margin-top:12.960498pt;width:774.9pt;height:60.7pt;mso-position-horizontal-relative:page;mso-position-vertical-relative:paragraph;z-index:-706216" coordorigin="671,259" coordsize="15498,1214">
            <v:group style="position:absolute;left:681;top:269;width:4139;height:408" coordorigin="681,269" coordsize="4139,408">
              <v:shape style="position:absolute;left:681;top:269;width:4139;height:408" coordorigin="681,269" coordsize="4139,408" path="m4819,677l4819,269,681,269,681,677,4819,677xe" filled="true" fillcolor="#dedfe0" stroked="false">
                <v:path arrowok="t"/>
                <v:fill type="solid"/>
              </v:shape>
            </v:group>
            <v:group style="position:absolute;left:681;top:677;width:4139;height:408" coordorigin="681,677" coordsize="4139,408">
              <v:shape style="position:absolute;left:681;top:677;width:4139;height:408" coordorigin="681,677" coordsize="4139,408" path="m4819,1085l4819,677,681,677,681,1085,4819,1085xe" filled="true" fillcolor="#dedfe0" stroked="false">
                <v:path arrowok="t"/>
                <v:fill type="solid"/>
              </v:shape>
            </v:group>
            <v:group style="position:absolute;left:4819;top:269;width:6804;height:408" coordorigin="4819,269" coordsize="6804,408">
              <v:shape style="position:absolute;left:4819;top:269;width:6804;height:408" coordorigin="4819,269" coordsize="6804,408" path="m11623,677l11623,269,4819,269,4819,677,11623,677xe" filled="true" fillcolor="#dedfe0" stroked="false">
                <v:path arrowok="t"/>
                <v:fill type="solid"/>
              </v:shape>
            </v:group>
            <v:group style="position:absolute;left:4819;top:677;width:6804;height:408" coordorigin="4819,677" coordsize="6804,408">
              <v:shape style="position:absolute;left:4819;top:677;width:6804;height:408" coordorigin="4819,677" coordsize="6804,408" path="m11623,1085l11623,677,4819,677,4819,1085,11623,1085xe" filled="true" fillcolor="#dedfe0" stroked="false">
                <v:path arrowok="t"/>
                <v:fill type="solid"/>
              </v:shape>
            </v:group>
            <v:group style="position:absolute;left:11623;top:269;width:4536;height:408" coordorigin="11623,269" coordsize="4536,408">
              <v:shape style="position:absolute;left:11623;top:269;width:4536;height:408" coordorigin="11623,269" coordsize="4536,408" path="m16158,677l16158,269,11623,269,11623,677,16158,677xe" filled="true" fillcolor="#dedfe0" stroked="false">
                <v:path arrowok="t"/>
                <v:fill type="solid"/>
              </v:shape>
            </v:group>
            <v:group style="position:absolute;left:11623;top:677;width:4536;height:408" coordorigin="11623,677" coordsize="4536,408">
              <v:shape style="position:absolute;left:11623;top:677;width:4536;height:408" coordorigin="11623,677" coordsize="4536,408" path="m16158,1085l16158,677,11623,677,11623,1085,16158,1085xe" filled="true" fillcolor="#dedfe0" stroked="false">
                <v:path arrowok="t"/>
                <v:fill type="solid"/>
              </v:shape>
            </v:group>
            <v:group style="position:absolute;left:681;top:1085;width:4139;height:388" coordorigin="681,1085" coordsize="4139,388">
              <v:shape style="position:absolute;left:681;top:1085;width:4139;height:388" coordorigin="681,1085" coordsize="4139,388" path="m4819,1473l4819,1085,681,1085,681,1473,4819,1473xe" filled="true" fillcolor="#dedfe0" stroked="false">
                <v:path arrowok="t"/>
                <v:fill type="solid"/>
              </v:shape>
            </v:group>
            <v:group style="position:absolute;left:4819;top:1085;width:6804;height:388" coordorigin="4819,1085" coordsize="6804,388">
              <v:shape style="position:absolute;left:4819;top:1085;width:6804;height:388" coordorigin="4819,1085" coordsize="6804,388" path="m11623,1473l11623,1085,4819,1085,4819,1473,11623,1473xe" filled="true" fillcolor="#dedfe0" stroked="false">
                <v:path arrowok="t"/>
                <v:fill type="solid"/>
              </v:shape>
            </v:group>
            <v:group style="position:absolute;left:11623;top:1085;width:4536;height:388" coordorigin="11623,1085" coordsize="4536,388">
              <v:shape style="position:absolute;left:11623;top:1085;width:4536;height:388" coordorigin="11623,1085" coordsize="4536,388" path="m16158,1473l16158,1085,11623,1085,11623,1473,16158,1473xe" filled="true" fillcolor="#dedfe0" stroked="false">
                <v:path arrowok="t"/>
                <v:fill type="solid"/>
              </v:shape>
            </v:group>
            <v:group style="position:absolute;left:681;top:269;width:15478;height:2" coordorigin="681,269" coordsize="15478,2">
              <v:shape style="position:absolute;left:681;top:269;width:15478;height:2" coordorigin="681,269" coordsize="15478,0" path="m16158,269l681,269e" filled="false" stroked="true" strokeweight="1.000061pt" strokecolor="#808285">
                <v:path arrowok="t"/>
              </v:shape>
              <v:shape style="position:absolute;left:720;top:691;width:3578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ended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91;top:283;width:1900;height:608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6D6E71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6D6E71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6"/>
                        <w:ind w:left="661" w:right="0" w:firstLine="18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Software,</w:t>
                      </w:r>
                      <w:r>
                        <w:rPr>
                          <w:rFonts w:ascii="Cambria"/>
                          <w:color w:val="6D6E71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color w:val="6D6E71"/>
                          <w:w w:val="9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32;top:283;width:1483;height:608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i‑flex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spacing w:val="1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solutions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spacing w:val="12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Inc.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6"/>
                        <w:ind w:left="187" w:right="0" w:firstLine="57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(Canada)</w:t>
                      </w:r>
                      <w:r>
                        <w:rPr>
                          <w:rFonts w:ascii="Cambria"/>
                          <w:color w:val="6D6E71"/>
                          <w:w w:val="8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Cambria"/>
                          <w:color w:val="6D6E71"/>
                          <w:w w:val="9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065;top:281;width:1461;height:611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547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Castek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color w:val="6D6E71"/>
                          <w:w w:val="95"/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September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333;top:283;width:1461;height:608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419" w:right="0" w:hanging="175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Castek 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Factory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Ltd.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position w:val="7"/>
                          <w:sz w:val="11"/>
                        </w:rPr>
                        <w:t>3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September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1;top:281;width:1461;height:611" type="#_x0000_t20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47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Castek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RBG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Inc.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position w:val="7"/>
                          <w:sz w:val="11"/>
                        </w:rPr>
                        <w:t>4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  <w:p>
                      <w:pPr>
                        <w:spacing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September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thousands)</w:t>
      </w:r>
      <w:r>
        <w:rPr>
          <w:rFonts w:ascii="Cambria"/>
          <w:sz w:val="14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7"/>
        <w:gridCol w:w="2528"/>
        <w:gridCol w:w="2335"/>
        <w:gridCol w:w="2296"/>
        <w:gridCol w:w="2343"/>
        <w:gridCol w:w="2059"/>
      </w:tblGrid>
      <w:tr>
        <w:trPr>
          <w:trHeight w:val="504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Holding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94"/>
              <w:ind w:left="648" w:right="132" w:hanging="15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America,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94"/>
              <w:ind w:left="388" w:right="199" w:hanging="15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America,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6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7" w:lineRule="exact"/>
              <w:ind w:left="14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(Canada)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6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7" w:lineRule="exact"/>
              <w:ind w:left="14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(Canada)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7" w:lineRule="exact" w:before="64"/>
              <w:ind w:left="5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231F20"/>
                <w:spacing w:val="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17" w:lineRule="exact"/>
              <w:ind w:left="13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(Canada)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Holding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Company's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3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2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30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704" w:hRule="exact"/>
        </w:trPr>
        <w:tc>
          <w:tcPr>
            <w:tcW w:w="3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96" w:right="491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Shares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held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by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Holding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Company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3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133" w:right="198" w:firstLine="28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528,138,676</w:t>
            </w:r>
            <w:r>
              <w:rPr>
                <w:rFonts w:ascii="Cambria"/>
                <w:color w:val="231F20"/>
                <w:spacing w:val="2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common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shares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CAD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0.0032583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7" w:lineRule="exact"/>
              <w:ind w:left="1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per</w:t>
            </w:r>
            <w:r>
              <w:rPr>
                <w:rFonts w:ascii="Cambria"/>
                <w:color w:val="231F20"/>
                <w:spacing w:val="-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share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2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2,000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common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356" w:right="226" w:firstLine="522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average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price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USD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682.19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per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2,000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common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328" w:right="301" w:firstLine="522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average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price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USD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682.19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per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2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950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common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253" w:right="93" w:firstLine="522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average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price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USD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245.37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per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spacing w:line="196" w:lineRule="exact" w:before="67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/>
        <w:pict>
          <v:group style="position:absolute;margin-left:33.539291pt;margin-top:-156.154037pt;width:774.9pt;height:148.050pt;mso-position-horizontal-relative:page;mso-position-vertical-relative:paragraph;z-index:-705568" coordorigin="671,-3123" coordsize="15498,2961">
            <v:group style="position:absolute;left:681;top:-3123;width:4139;height:208" coordorigin="681,-3123" coordsize="4139,208">
              <v:shape style="position:absolute;left:681;top:-3123;width:4139;height:208" coordorigin="681,-3123" coordsize="4139,208" path="m4819,-2915l4819,-3123,681,-3123,681,-2915,4819,-2915xe" filled="true" fillcolor="#dedfe0" stroked="false">
                <v:path arrowok="t"/>
                <v:fill type="solid"/>
              </v:shape>
            </v:group>
            <v:group style="position:absolute;left:4819;top:-3123;width:6804;height:208" coordorigin="4819,-3123" coordsize="6804,208">
              <v:shape style="position:absolute;left:4819;top:-3123;width:6804;height:208" coordorigin="4819,-3123" coordsize="6804,208" path="m11623,-2915l11623,-3123,4819,-3123,4819,-2915,11623,-2915xe" filled="true" fillcolor="#dedfe0" stroked="false">
                <v:path arrowok="t"/>
                <v:fill type="solid"/>
              </v:shape>
            </v:group>
            <v:group style="position:absolute;left:11623;top:-3123;width:4536;height:208" coordorigin="11623,-3123" coordsize="4536,208">
              <v:shape style="position:absolute;left:11623;top:-3123;width:4536;height:208" coordorigin="11623,-3123" coordsize="4536,208" path="m16158,-2915l16158,-3123,11623,-3123,11623,-2915,16158,-2915xe" filled="true" fillcolor="#dedfe0" stroked="false">
                <v:path arrowok="t"/>
                <v:fill type="solid"/>
              </v:shape>
            </v:group>
            <v:group style="position:absolute;left:681;top:-2915;width:15478;height:208" coordorigin="681,-2915" coordsize="15478,208">
              <v:shape style="position:absolute;left:681;top:-2915;width:15478;height:208" coordorigin="681,-2915" coordsize="15478,208" path="m16158,-2708l16158,-2915,681,-2915,681,-2708,16158,-2708xe" filled="true" fillcolor="#dedfe0" stroked="false">
                <v:path arrowok="t"/>
                <v:fill type="solid"/>
              </v:shape>
            </v:group>
            <v:group style="position:absolute;left:681;top:-2708;width:4139;height:208" coordorigin="681,-2708" coordsize="4139,208">
              <v:shape style="position:absolute;left:681;top:-2708;width:4139;height:208" coordorigin="681,-2708" coordsize="4139,208" path="m4819,-2500l4819,-2708,681,-2708,681,-2500,4819,-2500xe" filled="true" fillcolor="#dedfe0" stroked="false">
                <v:path arrowok="t"/>
                <v:fill type="solid"/>
              </v:shape>
            </v:group>
            <v:group style="position:absolute;left:4819;top:-2708;width:6804;height:208" coordorigin="4819,-2708" coordsize="6804,208">
              <v:shape style="position:absolute;left:4819;top:-2708;width:6804;height:208" coordorigin="4819,-2708" coordsize="6804,208" path="m11623,-2500l11623,-2708,4819,-2708,4819,-2500,11623,-2500xe" filled="true" fillcolor="#dedfe0" stroked="false">
                <v:path arrowok="t"/>
                <v:fill type="solid"/>
              </v:shape>
            </v:group>
            <v:group style="position:absolute;left:11623;top:-2708;width:4536;height:208" coordorigin="11623,-2708" coordsize="4536,208">
              <v:shape style="position:absolute;left:11623;top:-2708;width:4536;height:208" coordorigin="11623,-2708" coordsize="4536,208" path="m16158,-2500l16158,-2708,11623,-2708,11623,-2500,16158,-2500xe" filled="true" fillcolor="#dedfe0" stroked="false">
                <v:path arrowok="t"/>
                <v:fill type="solid"/>
              </v:shape>
            </v:group>
            <v:group style="position:absolute;left:681;top:-2500;width:4139;height:208" coordorigin="681,-2500" coordsize="4139,208">
              <v:shape style="position:absolute;left:681;top:-2500;width:4139;height:208" coordorigin="681,-2500" coordsize="4139,208" path="m4819,-2292l4819,-2500,681,-2500,681,-2292,4819,-2292xe" filled="true" fillcolor="#dedfe0" stroked="false">
                <v:path arrowok="t"/>
                <v:fill type="solid"/>
              </v:shape>
            </v:group>
            <v:group style="position:absolute;left:4819;top:-2500;width:6804;height:208" coordorigin="4819,-2500" coordsize="6804,208">
              <v:shape style="position:absolute;left:4819;top:-2500;width:6804;height:208" coordorigin="4819,-2500" coordsize="6804,208" path="m11623,-2292l11623,-2500,4819,-2500,4819,-2292,11623,-2292xe" filled="true" fillcolor="#dedfe0" stroked="false">
                <v:path arrowok="t"/>
                <v:fill type="solid"/>
              </v:shape>
            </v:group>
            <v:group style="position:absolute;left:11623;top:-2500;width:4536;height:208" coordorigin="11623,-2500" coordsize="4536,208">
              <v:shape style="position:absolute;left:11623;top:-2500;width:4536;height:208" coordorigin="11623,-2500" coordsize="4536,208" path="m16158,-2292l16158,-2500,11623,-2500,11623,-2292,16158,-2292xe" filled="true" fillcolor="#dedfe0" stroked="false">
                <v:path arrowok="t"/>
                <v:fill type="solid"/>
              </v:shape>
            </v:group>
            <v:group style="position:absolute;left:681;top:-2292;width:4139;height:208" coordorigin="681,-2292" coordsize="4139,208">
              <v:shape style="position:absolute;left:681;top:-2292;width:4139;height:208" coordorigin="681,-2292" coordsize="4139,208" path="m4819,-2084l4819,-2292,681,-2292,681,-2084,4819,-2084xe" filled="true" fillcolor="#dedfe0" stroked="false">
                <v:path arrowok="t"/>
                <v:fill type="solid"/>
              </v:shape>
            </v:group>
            <v:group style="position:absolute;left:681;top:-2084;width:4139;height:428" coordorigin="681,-2084" coordsize="4139,428">
              <v:shape style="position:absolute;left:681;top:-2084;width:4139;height:428" coordorigin="681,-2084" coordsize="4139,428" path="m4819,-1656l4819,-2084,681,-2084,681,-1656,4819,-1656xe" filled="true" fillcolor="#dedfe0" stroked="false">
                <v:path arrowok="t"/>
                <v:fill type="solid"/>
              </v:shape>
            </v:group>
            <v:group style="position:absolute;left:4819;top:-2292;width:6804;height:208" coordorigin="4819,-2292" coordsize="6804,208">
              <v:shape style="position:absolute;left:4819;top:-2292;width:6804;height:208" coordorigin="4819,-2292" coordsize="6804,208" path="m11623,-2084l11623,-2292,4819,-2292,4819,-2084,11623,-2084xe" filled="true" fillcolor="#dedfe0" stroked="false">
                <v:path arrowok="t"/>
                <v:fill type="solid"/>
              </v:shape>
            </v:group>
            <v:group style="position:absolute;left:4819;top:-2084;width:6804;height:428" coordorigin="4819,-2084" coordsize="6804,428">
              <v:shape style="position:absolute;left:4819;top:-2084;width:6804;height:428" coordorigin="4819,-2084" coordsize="6804,428" path="m11623,-1656l11623,-2084,4819,-2084,4819,-1656,11623,-1656xe" filled="true" fillcolor="#dedfe0" stroked="false">
                <v:path arrowok="t"/>
                <v:fill type="solid"/>
              </v:shape>
            </v:group>
            <v:group style="position:absolute;left:11623;top:-2292;width:4536;height:208" coordorigin="11623,-2292" coordsize="4536,208">
              <v:shape style="position:absolute;left:11623;top:-2292;width:4536;height:208" coordorigin="11623,-2292" coordsize="4536,208" path="m16158,-2084l16158,-2292,11623,-2292,11623,-2084,16158,-2084xe" filled="true" fillcolor="#dedfe0" stroked="false">
                <v:path arrowok="t"/>
                <v:fill type="solid"/>
              </v:shape>
            </v:group>
            <v:group style="position:absolute;left:11623;top:-2084;width:4536;height:428" coordorigin="11623,-2084" coordsize="4536,428">
              <v:shape style="position:absolute;left:11623;top:-2084;width:4536;height:428" coordorigin="11623,-2084" coordsize="4536,428" path="m16158,-1656l16158,-2084,11623,-2084,11623,-1656,16158,-1656xe" filled="true" fillcolor="#dedfe0" stroked="false">
                <v:path arrowok="t"/>
                <v:fill type="solid"/>
              </v:shape>
            </v:group>
            <v:group style="position:absolute;left:681;top:-1656;width:15478;height:208" coordorigin="681,-1656" coordsize="15478,208">
              <v:shape style="position:absolute;left:681;top:-1656;width:15478;height:208" coordorigin="681,-1656" coordsize="15478,208" path="m16158,-1449l16158,-1656,681,-1656,681,-1449,16158,-1449xe" filled="true" fillcolor="#dedfe0" stroked="false">
                <v:path arrowok="t"/>
                <v:fill type="solid"/>
              </v:shape>
            </v:group>
            <v:group style="position:absolute;left:681;top:-1449;width:15478;height:208" coordorigin="681,-1449" coordsize="15478,208">
              <v:shape style="position:absolute;left:681;top:-1449;width:15478;height:208" coordorigin="681,-1449" coordsize="15478,208" path="m16158,-1241l16158,-1449,681,-1449,681,-1241,16158,-1241xe" filled="true" fillcolor="#dedfe0" stroked="false">
                <v:path arrowok="t"/>
                <v:fill type="solid"/>
              </v:shape>
            </v:group>
            <v:group style="position:absolute;left:681;top:-1241;width:4139;height:208" coordorigin="681,-1241" coordsize="4139,208">
              <v:shape style="position:absolute;left:681;top:-1241;width:4139;height:208" coordorigin="681,-1241" coordsize="4139,208" path="m4819,-1033l4819,-1241,681,-1241,681,-1033,4819,-1033xe" filled="true" fillcolor="#dedfe0" stroked="false">
                <v:path arrowok="t"/>
                <v:fill type="solid"/>
              </v:shape>
            </v:group>
            <v:group style="position:absolute;left:4819;top:-1241;width:6804;height:208" coordorigin="4819,-1241" coordsize="6804,208">
              <v:shape style="position:absolute;left:4819;top:-1241;width:6804;height:208" coordorigin="4819,-1241" coordsize="6804,208" path="m11623,-1033l11623,-1241,4819,-1241,4819,-1033,11623,-1033xe" filled="true" fillcolor="#dedfe0" stroked="false">
                <v:path arrowok="t"/>
                <v:fill type="solid"/>
              </v:shape>
            </v:group>
            <v:group style="position:absolute;left:11623;top:-1241;width:4536;height:208" coordorigin="11623,-1241" coordsize="4536,208">
              <v:shape style="position:absolute;left:11623;top:-1241;width:4536;height:208" coordorigin="11623,-1241" coordsize="4536,208" path="m16158,-1033l16158,-1241,11623,-1241,11623,-1033,16158,-1033xe" filled="true" fillcolor="#dedfe0" stroked="false">
                <v:path arrowok="t"/>
                <v:fill type="solid"/>
              </v:shape>
            </v:group>
            <v:group style="position:absolute;left:681;top:-1033;width:4139;height:208" coordorigin="681,-1033" coordsize="4139,208">
              <v:shape style="position:absolute;left:681;top:-1033;width:4139;height:208" coordorigin="681,-1033" coordsize="4139,208" path="m4819,-825l4819,-1033,681,-1033,681,-825,4819,-825xe" filled="true" fillcolor="#dedfe0" stroked="false">
                <v:path arrowok="t"/>
                <v:fill type="solid"/>
              </v:shape>
            </v:group>
            <v:group style="position:absolute;left:4819;top:-1033;width:6804;height:208" coordorigin="4819,-1033" coordsize="6804,208">
              <v:shape style="position:absolute;left:4819;top:-1033;width:6804;height:208" coordorigin="4819,-1033" coordsize="6804,208" path="m11623,-825l11623,-1033,4819,-1033,4819,-825,11623,-825xe" filled="true" fillcolor="#dedfe0" stroked="false">
                <v:path arrowok="t"/>
                <v:fill type="solid"/>
              </v:shape>
            </v:group>
            <v:group style="position:absolute;left:11623;top:-1033;width:4536;height:208" coordorigin="11623,-1033" coordsize="4536,208">
              <v:shape style="position:absolute;left:11623;top:-1033;width:4536;height:208" coordorigin="11623,-1033" coordsize="4536,208" path="m16158,-825l16158,-1033,11623,-1033,11623,-825,16158,-825xe" filled="true" fillcolor="#dedfe0" stroked="false">
                <v:path arrowok="t"/>
                <v:fill type="solid"/>
              </v:shape>
            </v:group>
            <v:group style="position:absolute;left:681;top:-825;width:4139;height:208" coordorigin="681,-825" coordsize="4139,208">
              <v:shape style="position:absolute;left:681;top:-825;width:4139;height:208" coordorigin="681,-825" coordsize="4139,208" path="m4819,-618l4819,-825,681,-825,681,-618,4819,-618xe" filled="true" fillcolor="#dedfe0" stroked="false">
                <v:path arrowok="t"/>
                <v:fill type="solid"/>
              </v:shape>
            </v:group>
            <v:group style="position:absolute;left:681;top:-618;width:15478;height:2" coordorigin="681,-618" coordsize="15478,2">
              <v:shape style="position:absolute;left:681;top:-618;width:15478;height:2" coordorigin="681,-618" coordsize="15478,0" path="m681,-618l16158,-618e" filled="false" stroked="true" strokeweight=".101pt" strokecolor="#dedfe0">
                <v:path arrowok="t"/>
              </v:shape>
            </v:group>
            <v:group style="position:absolute;left:681;top:-618;width:4139;height:445" coordorigin="681,-618" coordsize="4139,445">
              <v:shape style="position:absolute;left:681;top:-618;width:4139;height:445" coordorigin="681,-618" coordsize="4139,445" path="m4819,-173l4819,-618,681,-618,681,-173,4819,-173xe" filled="true" fillcolor="#dedfe0" stroked="false">
                <v:path arrowok="t"/>
                <v:fill type="solid"/>
              </v:shape>
            </v:group>
            <v:group style="position:absolute;left:4819;top:-825;width:6804;height:208" coordorigin="4819,-825" coordsize="6804,208">
              <v:shape style="position:absolute;left:4819;top:-825;width:6804;height:208" coordorigin="4819,-825" coordsize="6804,208" path="m11623,-618l11623,-825,4819,-825,4819,-618,11623,-618xe" filled="true" fillcolor="#dedfe0" stroked="false">
                <v:path arrowok="t"/>
                <v:fill type="solid"/>
              </v:shape>
            </v:group>
            <v:group style="position:absolute;left:4819;top:-618;width:6804;height:445" coordorigin="4819,-618" coordsize="6804,445">
              <v:shape style="position:absolute;left:4819;top:-618;width:6804;height:445" coordorigin="4819,-618" coordsize="6804,445" path="m11623,-173l11623,-618,4819,-618,4819,-173,11623,-173xe" filled="true" fillcolor="#dedfe0" stroked="false">
                <v:path arrowok="t"/>
                <v:fill type="solid"/>
              </v:shape>
            </v:group>
            <v:group style="position:absolute;left:11623;top:-825;width:4536;height:208" coordorigin="11623,-825" coordsize="4536,208">
              <v:shape style="position:absolute;left:11623;top:-825;width:4536;height:208" coordorigin="11623,-825" coordsize="4536,208" path="m16158,-618l16158,-825,11623,-825,11623,-618,16158,-618xe" filled="true" fillcolor="#dedfe0" stroked="false">
                <v:path arrowok="t"/>
                <v:fill type="solid"/>
              </v:shape>
            </v:group>
            <v:group style="position:absolute;left:11623;top:-618;width:4536;height:445" coordorigin="11623,-618" coordsize="4536,445">
              <v:shape style="position:absolute;left:11623;top:-618;width:4536;height:445" coordorigin="11623,-618" coordsize="4536,445" path="m16158,-173l16158,-618,11623,-618,11623,-173,16158,-173xe" filled="true" fillcolor="#dedfe0" stroked="false">
                <v:path arrowok="t"/>
                <v:fill type="solid"/>
              </v:shape>
            </v:group>
            <v:group style="position:absolute;left:681;top:-173;width:15478;height:2" coordorigin="681,-173" coordsize="15478,2">
              <v:shape style="position:absolute;left:681;top:-173;width:15478;height:2" coordorigin="681,-173" coordsize="15478,0" path="m16158,-173l681,-173e" filled="false" stroked="true" strokeweight="1.0pt" strokecolor="#808285">
                <v:path arrowok="t"/>
              </v:shape>
              <v:shape style="position:absolute;left:721;top:-2901;width:1307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Net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Profit/(losses)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far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concerns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Members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dealt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-2486;width:38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a.</w:t>
                      </w:r>
                      <w:r>
                        <w:rPr>
                          <w:rFonts w:ascii="Cambria"/>
                          <w:color w:val="231F20"/>
                          <w:spacing w:val="4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387;top:-2486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(58,560)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66;top:-2486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946,832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022;top:-2486;width:5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(1,516)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495;top:-2486;width:3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559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458;top:-2486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(18,846)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-2070;width:3933;height:420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283" w:right="0" w:hanging="28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b. 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previous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since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became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87;top:-1850;width:7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(236,818)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55;top:-1850;width:7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(946,832)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134;top:-1850;width:4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1,516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440;top:-1850;width:41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(559)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569;top:-185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18,846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-1435;width:1395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Net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Profit/(losses)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far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concerns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Members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dealt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5"/>
                          <w:sz w:val="20"/>
                        </w:rPr>
                        <w:t>provided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-1019;width:38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a.</w:t>
                      </w:r>
                      <w:r>
                        <w:rPr>
                          <w:rFonts w:ascii="Cambria"/>
                          <w:color w:val="231F20"/>
                          <w:spacing w:val="4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92;top:-101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159;top:-101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427;top:-101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95;top:-101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63;top:-1019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-603;width:3933;height:420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283" w:right="0" w:hanging="28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b. </w:t>
                      </w:r>
                      <w:r>
                        <w:rPr>
                          <w:rFonts w:ascii="Cambria"/>
                          <w:color w:val="231F20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previous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7" w:lineRule="exact" w:before="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since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became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92;top:-3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160;top:-3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427;top:-3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95;top:-3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63;top:-3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mbria"/>
          <w:color w:val="231F20"/>
          <w:sz w:val="18"/>
        </w:rPr>
        <w:t>Notes:</w:t>
      </w:r>
      <w:r>
        <w:rPr>
          <w:rFonts w:ascii="Cambria"/>
          <w:sz w:val="18"/>
        </w:rPr>
      </w:r>
    </w:p>
    <w:p>
      <w:pPr>
        <w:spacing w:line="180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</w:t>
      </w:r>
      <w:r>
        <w:rPr>
          <w:rFonts w:ascii="Cambria"/>
          <w:color w:val="231F20"/>
          <w:spacing w:val="2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</w:t>
      </w:r>
      <w:r>
        <w:rPr>
          <w:rFonts w:ascii="Cambria"/>
          <w:sz w:val="18"/>
        </w:rPr>
      </w:r>
    </w:p>
    <w:p>
      <w:pPr>
        <w:spacing w:line="180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September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1,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sz w:val="18"/>
        </w:rPr>
      </w:r>
    </w:p>
    <w:p>
      <w:pPr>
        <w:spacing w:line="180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3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September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1,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sz w:val="18"/>
        </w:rPr>
      </w:r>
    </w:p>
    <w:p>
      <w:pPr>
        <w:spacing w:line="196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4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September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1,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sz w:val="18"/>
        </w:rPr>
      </w:r>
    </w:p>
    <w:p>
      <w:pPr>
        <w:spacing w:after="0" w:line="196" w:lineRule="exact"/>
        <w:jc w:val="left"/>
        <w:rPr>
          <w:rFonts w:ascii="Cambria" w:hAnsi="Cambria" w:cs="Cambria" w:eastAsia="Cambria"/>
          <w:sz w:val="18"/>
          <w:szCs w:val="18"/>
        </w:rPr>
        <w:sectPr>
          <w:footerReference w:type="even" r:id="rId45"/>
          <w:pgSz w:w="16840" w:h="11910" w:orient="landscape"/>
          <w:pgMar w:footer="0" w:header="0" w:top="580" w:bottom="0" w:left="560" w:right="560"/>
        </w:sectPr>
      </w:pPr>
    </w:p>
    <w:p>
      <w:pPr>
        <w:pStyle w:val="Heading1"/>
        <w:spacing w:line="240" w:lineRule="auto" w:before="31"/>
        <w:ind w:left="120" w:right="0"/>
        <w:jc w:val="left"/>
        <w:rPr>
          <w:rFonts w:ascii="Arial" w:hAnsi="Arial" w:cs="Arial" w:eastAsia="Arial"/>
          <w:b w:val="0"/>
          <w:bCs w:val="0"/>
        </w:rPr>
      </w:pPr>
      <w:r>
        <w:rPr/>
        <w:pict>
          <v:group style="position:absolute;margin-left:33.539291pt;margin-top:315.098602pt;width:774.9pt;height:74.7pt;mso-position-horizontal-relative:page;mso-position-vertical-relative:page;z-index:-704944" coordorigin="671,6302" coordsize="15498,1494">
            <v:group style="position:absolute;left:681;top:6302;width:4139;height:208" coordorigin="681,6302" coordsize="4139,208">
              <v:shape style="position:absolute;left:681;top:6302;width:4139;height:208" coordorigin="681,6302" coordsize="4139,208" path="m4819,6510l4819,6302,681,6302,681,6510,4819,6510xe" filled="true" fillcolor="#dedfe0" stroked="false">
                <v:path arrowok="t"/>
                <v:fill type="solid"/>
              </v:shape>
            </v:group>
            <v:group style="position:absolute;left:4819;top:6302;width:6804;height:208" coordorigin="4819,6302" coordsize="6804,208">
              <v:shape style="position:absolute;left:4819;top:6302;width:6804;height:208" coordorigin="4819,6302" coordsize="6804,208" path="m11623,6510l11623,6302,4819,6302,4819,6510,11623,6510xe" filled="true" fillcolor="#dedfe0" stroked="false">
                <v:path arrowok="t"/>
                <v:fill type="solid"/>
              </v:shape>
            </v:group>
            <v:group style="position:absolute;left:11623;top:6302;width:4536;height:208" coordorigin="11623,6302" coordsize="4536,208">
              <v:shape style="position:absolute;left:11623;top:6302;width:4536;height:208" coordorigin="11623,6302" coordsize="4536,208" path="m16158,6510l16158,6302,11623,6302,11623,6510,16158,6510xe" filled="true" fillcolor="#dedfe0" stroked="false">
                <v:path arrowok="t"/>
                <v:fill type="solid"/>
              </v:shape>
            </v:group>
            <v:group style="position:absolute;left:681;top:6510;width:15478;height:208" coordorigin="681,6510" coordsize="15478,208">
              <v:shape style="position:absolute;left:681;top:6510;width:15478;height:208" coordorigin="681,6510" coordsize="15478,208" path="m16158,6718l16158,6510,681,6510,681,6718,16158,6718xe" filled="true" fillcolor="#dedfe0" stroked="false">
                <v:path arrowok="t"/>
                <v:fill type="solid"/>
              </v:shape>
            </v:group>
            <v:group style="position:absolute;left:681;top:6718;width:15478;height:208" coordorigin="681,6718" coordsize="15478,208">
              <v:shape style="position:absolute;left:681;top:6718;width:15478;height:208" coordorigin="681,6718" coordsize="15478,208" path="m16158,6925l16158,6718,681,6718,681,6925,16158,6925xe" filled="true" fillcolor="#dedfe0" stroked="false">
                <v:path arrowok="t"/>
                <v:fill type="solid"/>
              </v:shape>
            </v:group>
            <v:group style="position:absolute;left:681;top:6925;width:4139;height:208" coordorigin="681,6925" coordsize="4139,208">
              <v:shape style="position:absolute;left:681;top:6925;width:4139;height:208" coordorigin="681,6925" coordsize="4139,208" path="m4819,7133l4819,6925,681,6925,681,7133,4819,7133xe" filled="true" fillcolor="#dedfe0" stroked="false">
                <v:path arrowok="t"/>
                <v:fill type="solid"/>
              </v:shape>
            </v:group>
            <v:group style="position:absolute;left:4819;top:6925;width:6804;height:208" coordorigin="4819,6925" coordsize="6804,208">
              <v:shape style="position:absolute;left:4819;top:6925;width:6804;height:208" coordorigin="4819,6925" coordsize="6804,208" path="m11623,7133l11623,6925,4819,6925,4819,7133,11623,7133xe" filled="true" fillcolor="#dedfe0" stroked="false">
                <v:path arrowok="t"/>
                <v:fill type="solid"/>
              </v:shape>
            </v:group>
            <v:group style="position:absolute;left:11623;top:6925;width:4536;height:208" coordorigin="11623,6925" coordsize="4536,208">
              <v:shape style="position:absolute;left:11623;top:6925;width:4536;height:208" coordorigin="11623,6925" coordsize="4536,208" path="m16158,7133l16158,6925,11623,6925,11623,7133,16158,7133xe" filled="true" fillcolor="#dedfe0" stroked="false">
                <v:path arrowok="t"/>
                <v:fill type="solid"/>
              </v:shape>
            </v:group>
            <v:group style="position:absolute;left:681;top:7133;width:4139;height:208" coordorigin="681,7133" coordsize="4139,208">
              <v:shape style="position:absolute;left:681;top:7133;width:4139;height:208" coordorigin="681,7133" coordsize="4139,208" path="m4819,7341l4819,7133,681,7133,681,7341,4819,7341xe" filled="true" fillcolor="#dedfe0" stroked="false">
                <v:path arrowok="t"/>
                <v:fill type="solid"/>
              </v:shape>
            </v:group>
            <v:group style="position:absolute;left:4819;top:7133;width:6804;height:208" coordorigin="4819,7133" coordsize="6804,208">
              <v:shape style="position:absolute;left:4819;top:7133;width:6804;height:208" coordorigin="4819,7133" coordsize="6804,208" path="m11623,7341l11623,7133,4819,7133,4819,7341,11623,7341xe" filled="true" fillcolor="#dedfe0" stroked="false">
                <v:path arrowok="t"/>
                <v:fill type="solid"/>
              </v:shape>
            </v:group>
            <v:group style="position:absolute;left:11623;top:7133;width:4536;height:208" coordorigin="11623,7133" coordsize="4536,208">
              <v:shape style="position:absolute;left:11623;top:7133;width:4536;height:208" coordorigin="11623,7133" coordsize="4536,208" path="m16158,7341l16158,7133,11623,7133,11623,7341,16158,7341xe" filled="true" fillcolor="#dedfe0" stroked="false">
                <v:path arrowok="t"/>
                <v:fill type="solid"/>
              </v:shape>
            </v:group>
            <v:group style="position:absolute;left:681;top:7341;width:4139;height:445" coordorigin="681,7341" coordsize="4139,445">
              <v:shape style="position:absolute;left:681;top:7341;width:4139;height:445" coordorigin="681,7341" coordsize="4139,445" path="m4819,7786l4819,7341,681,7341,681,7786,4819,7786xe" filled="true" fillcolor="#dedfe0" stroked="false">
                <v:path arrowok="t"/>
                <v:fill type="solid"/>
              </v:shape>
            </v:group>
            <v:group style="position:absolute;left:4819;top:7341;width:6804;height:445" coordorigin="4819,7341" coordsize="6804,445">
              <v:shape style="position:absolute;left:4819;top:7341;width:6804;height:445" coordorigin="4819,7341" coordsize="6804,445" path="m11623,7786l11623,7341,4819,7341,4819,7786,11623,7786xe" filled="true" fillcolor="#dedfe0" stroked="false">
                <v:path arrowok="t"/>
                <v:fill type="solid"/>
              </v:shape>
            </v:group>
            <v:group style="position:absolute;left:11623;top:7341;width:4536;height:445" coordorigin="11623,7341" coordsize="4536,445">
              <v:shape style="position:absolute;left:11623;top:7341;width:4536;height:445" coordorigin="11623,7341" coordsize="4536,445" path="m16158,7786l16158,7341,11623,7341,11623,7786,16158,7786xe" filled="true" fillcolor="#dedfe0" stroked="false">
                <v:path arrowok="t"/>
                <v:fill type="solid"/>
              </v:shape>
            </v:group>
            <v:group style="position:absolute;left:681;top:7786;width:15478;height:2" coordorigin="681,7786" coordsize="15478,2">
              <v:shape style="position:absolute;left:681;top:7786;width:15478;height:2" coordorigin="681,7786" coordsize="15478,0" path="m16158,7786l681,7786e" filled="false" stroked="true" strokeweight="1.0pt" strokecolor="#808285">
                <v:path arrowok="t"/>
              </v:shape>
              <v:shape style="position:absolute;left:722;top:6524;width:13959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Net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aggregate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Profit/(losses)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subsidiary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so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far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as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it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concerns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Members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is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dealt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with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or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pacing w:val="-1"/>
                          <w:sz w:val="20"/>
                        </w:rPr>
                        <w:t>provided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for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accounts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6939;width:3933;height:836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7"/>
                        </w:numPr>
                        <w:tabs>
                          <w:tab w:pos="284" w:val="left" w:leader="none"/>
                        </w:tabs>
                        <w:spacing w:line="194" w:lineRule="exact" w:before="0"/>
                        <w:ind w:left="283" w:right="0" w:hanging="283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for the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financial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year ended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on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March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31, 2011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PMingLiU" w:hAnsi="PMingLiU" w:cs="PMingLiU" w:eastAsia="PMingLiU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27"/>
                        </w:numPr>
                        <w:tabs>
                          <w:tab w:pos="284" w:val="left" w:leader="none"/>
                        </w:tabs>
                        <w:spacing w:line="220" w:lineRule="exact" w:before="0"/>
                        <w:ind w:left="283" w:right="0" w:hanging="283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for</w:t>
                      </w:r>
                      <w:r>
                        <w:rPr>
                          <w:rFonts w:ascii="PMingLiU"/>
                          <w:color w:val="231F2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previous</w:t>
                      </w:r>
                      <w:r>
                        <w:rPr>
                          <w:rFonts w:ascii="PMingLiU"/>
                          <w:color w:val="231F2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financial</w:t>
                      </w:r>
                      <w:r>
                        <w:rPr>
                          <w:rFonts w:ascii="PMingLiU"/>
                          <w:color w:val="231F2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years</w:t>
                      </w:r>
                      <w:r>
                        <w:rPr>
                          <w:rFonts w:ascii="PMingLiU"/>
                          <w:color w:val="231F2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subsidiary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 since</w:t>
                      </w:r>
                      <w:r>
                        <w:rPr>
                          <w:rFonts w:ascii="PMingLiU"/>
                          <w:color w:val="231F2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it</w:t>
                      </w:r>
                      <w:r>
                        <w:rPr>
                          <w:rFonts w:ascii="PMingLiU"/>
                          <w:color w:val="231F2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became</w:t>
                      </w:r>
                      <w:r>
                        <w:rPr>
                          <w:rFonts w:ascii="PMingLiU"/>
                          <w:color w:val="231F2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</w:t>
                      </w:r>
                      <w:r>
                        <w:rPr>
                          <w:rFonts w:ascii="PMingLiU"/>
                          <w:color w:val="231F2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subsidiary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92;top:6939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160;top:6939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427;top:6939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95;top:6939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63;top:6939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92;top:7575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160;top:7575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428;top:7575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95;top:7575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63;top:7575;width:100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 w:hAnsi="PMingLiU" w:cs="PMingLiU" w:eastAsia="PMingLiU"/>
                          <w:color w:val="231F20"/>
                          <w:w w:val="5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.280012pt;margin-top:552.888672pt;width:9pt;height:9.4pt;mso-position-horizontal-relative:page;mso-position-vertical-relative:page;z-index:13672" type="#_x0000_t202" filled="false" stroked="false">
            <v:textbox inset="0,0,0,0" style="layout-flow:vertical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14"/>
                    </w:rPr>
                    <w:t>79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pacing w:val="-1"/>
        </w:rPr>
        <w:t>Statement</w:t>
      </w:r>
      <w:r>
        <w:rPr>
          <w:rFonts w:ascii="Arial"/>
          <w:color w:val="231F20"/>
        </w:rPr>
        <w:t> pursuant </w:t>
      </w:r>
      <w:r>
        <w:rPr>
          <w:rFonts w:ascii="Arial"/>
          <w:color w:val="231F20"/>
          <w:spacing w:val="-3"/>
        </w:rPr>
        <w:t>to</w:t>
      </w:r>
      <w:r>
        <w:rPr>
          <w:rFonts w:ascii="Arial"/>
          <w:color w:val="231F20"/>
        </w:rPr>
        <w:t> Section 212 of the Companies</w:t>
      </w:r>
      <w:r>
        <w:rPr>
          <w:rFonts w:ascii="Arial"/>
          <w:color w:val="231F20"/>
          <w:spacing w:val="-23"/>
        </w:rPr>
        <w:t> </w:t>
      </w:r>
      <w:r>
        <w:rPr>
          <w:rFonts w:ascii="Arial"/>
          <w:color w:val="231F20"/>
          <w:spacing w:val="-2"/>
        </w:rPr>
        <w:t>Act,</w:t>
      </w:r>
      <w:r>
        <w:rPr>
          <w:rFonts w:ascii="Arial"/>
          <w:color w:val="231F20"/>
          <w:spacing w:val="-7"/>
        </w:rPr>
        <w:t> </w:t>
      </w:r>
      <w:r>
        <w:rPr>
          <w:rFonts w:ascii="Arial"/>
          <w:color w:val="231F20"/>
          <w:spacing w:val="-2"/>
        </w:rPr>
        <w:t>1956</w:t>
      </w:r>
      <w:r>
        <w:rPr>
          <w:rFonts w:ascii="Arial"/>
          <w:color w:val="231F20"/>
        </w:rPr>
        <w:t> </w:t>
      </w:r>
      <w:r>
        <w:rPr>
          <w:rFonts w:ascii="Arial"/>
          <w:color w:val="231F20"/>
          <w:spacing w:val="-2"/>
        </w:rPr>
        <w:t>relating</w:t>
      </w:r>
      <w:r>
        <w:rPr>
          <w:rFonts w:ascii="Arial"/>
          <w:color w:val="231F20"/>
        </w:rPr>
        <w:t> </w:t>
      </w:r>
      <w:r>
        <w:rPr>
          <w:rFonts w:ascii="Arial"/>
          <w:color w:val="231F20"/>
          <w:spacing w:val="-3"/>
        </w:rPr>
        <w:t>to</w:t>
      </w:r>
      <w:r>
        <w:rPr>
          <w:rFonts w:ascii="Arial"/>
          <w:color w:val="231F20"/>
          <w:spacing w:val="1"/>
        </w:rPr>
        <w:t> </w:t>
      </w:r>
      <w:r>
        <w:rPr>
          <w:rFonts w:ascii="Arial"/>
          <w:color w:val="231F20"/>
        </w:rPr>
        <w:t>subsidiary companies (continued)</w:t>
      </w:r>
      <w:r>
        <w:rPr>
          <w:rFonts w:ascii="Arial"/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before="49"/>
        <w:ind w:left="0" w:right="158" w:firstLine="0"/>
        <w:jc w:val="right"/>
        <w:rPr>
          <w:rFonts w:ascii="PMingLiU" w:hAnsi="PMingLiU" w:cs="PMingLiU" w:eastAsia="PMingLiU"/>
          <w:sz w:val="14"/>
          <w:szCs w:val="14"/>
        </w:rPr>
      </w:pPr>
      <w:r>
        <w:rPr/>
        <w:pict>
          <v:group style="position:absolute;margin-left:33.539261pt;margin-top:12.960376pt;width:774.9pt;height:143.050pt;mso-position-horizontal-relative:page;mso-position-vertical-relative:paragraph;z-index:-705256" coordorigin="671,259" coordsize="15498,2861">
            <v:group style="position:absolute;left:681;top:269;width:4139;height:208" coordorigin="681,269" coordsize="4139,208">
              <v:shape style="position:absolute;left:681;top:269;width:4139;height:208" coordorigin="681,269" coordsize="4139,208" path="m4819,477l4819,269,681,269,681,477,4819,477xe" filled="true" fillcolor="#dedfe0" stroked="false">
                <v:path arrowok="t"/>
                <v:fill type="solid"/>
              </v:shape>
            </v:group>
            <v:group style="position:absolute;left:4819;top:269;width:6804;height:208" coordorigin="4819,269" coordsize="6804,208">
              <v:shape style="position:absolute;left:4819;top:269;width:6804;height:208" coordorigin="4819,269" coordsize="6804,208" path="m11623,477l11623,269,4819,269,4819,477,11623,477xe" filled="true" fillcolor="#dedfe0" stroked="false">
                <v:path arrowok="t"/>
                <v:fill type="solid"/>
              </v:shape>
            </v:group>
            <v:group style="position:absolute;left:11623;top:269;width:4536;height:208" coordorigin="11623,269" coordsize="4536,208">
              <v:shape style="position:absolute;left:11623;top:269;width:4536;height:208" coordorigin="11623,269" coordsize="4536,208" path="m16158,477l16158,269,11623,269,11623,477,16158,477xe" filled="true" fillcolor="#dedfe0" stroked="false">
                <v:path arrowok="t"/>
                <v:fill type="solid"/>
              </v:shape>
            </v:group>
            <v:group style="position:absolute;left:681;top:477;width:4139;height:408" coordorigin="681,477" coordsize="4139,408">
              <v:shape style="position:absolute;left:681;top:477;width:4139;height:408" coordorigin="681,477" coordsize="4139,408" path="m4819,885l4819,477,681,477,681,885,4819,885xe" filled="true" fillcolor="#dedfe0" stroked="false">
                <v:path arrowok="t"/>
                <v:fill type="solid"/>
              </v:shape>
            </v:group>
            <v:group style="position:absolute;left:681;top:885;width:4139;height:388" coordorigin="681,885" coordsize="4139,388">
              <v:shape style="position:absolute;left:681;top:885;width:4139;height:388" coordorigin="681,885" coordsize="4139,388" path="m4819,1273l4819,885,681,885,681,1273,4819,1273xe" filled="true" fillcolor="#dedfe0" stroked="false">
                <v:path arrowok="t"/>
                <v:fill type="solid"/>
              </v:shape>
            </v:group>
            <v:group style="position:absolute;left:4819;top:477;width:6804;height:408" coordorigin="4819,477" coordsize="6804,408">
              <v:shape style="position:absolute;left:4819;top:477;width:6804;height:408" coordorigin="4819,477" coordsize="6804,408" path="m11623,885l11623,477,4819,477,4819,885,11623,885xe" filled="true" fillcolor="#dedfe0" stroked="false">
                <v:path arrowok="t"/>
                <v:fill type="solid"/>
              </v:shape>
            </v:group>
            <v:group style="position:absolute;left:4819;top:885;width:6804;height:388" coordorigin="4819,885" coordsize="6804,388">
              <v:shape style="position:absolute;left:4819;top:885;width:6804;height:388" coordorigin="4819,885" coordsize="6804,388" path="m11623,1273l11623,885,4819,885,4819,1273,11623,1273xe" filled="true" fillcolor="#dedfe0" stroked="false">
                <v:path arrowok="t"/>
                <v:fill type="solid"/>
              </v:shape>
            </v:group>
            <v:group style="position:absolute;left:11623;top:477;width:4536;height:408" coordorigin="11623,477" coordsize="4536,408">
              <v:shape style="position:absolute;left:11623;top:477;width:4536;height:408" coordorigin="11623,477" coordsize="4536,408" path="m16158,885l16158,477,11623,477,11623,885,16158,885xe" filled="true" fillcolor="#dedfe0" stroked="false">
                <v:path arrowok="t"/>
                <v:fill type="solid"/>
              </v:shape>
            </v:group>
            <v:group style="position:absolute;left:11623;top:885;width:4536;height:388" coordorigin="11623,885" coordsize="4536,388">
              <v:shape style="position:absolute;left:11623;top:885;width:4536;height:388" coordorigin="11623,885" coordsize="4536,388" path="m16158,1273l16158,885,11623,885,11623,1273,16158,1273xe" filled="true" fillcolor="#dedfe0" stroked="false">
                <v:path arrowok="t"/>
                <v:fill type="solid"/>
              </v:shape>
            </v:group>
            <v:group style="position:absolute;left:681;top:1273;width:4139;height:408" coordorigin="681,1273" coordsize="4139,408">
              <v:shape style="position:absolute;left:681;top:1273;width:4139;height:408" coordorigin="681,1273" coordsize="4139,408" path="m4819,1680l4819,1273,681,1273,681,1680,4819,1680xe" filled="true" fillcolor="#dedfe0" stroked="false">
                <v:path arrowok="t"/>
                <v:fill type="solid"/>
              </v:shape>
            </v:group>
            <v:group style="position:absolute;left:681;top:1680;width:4139;height:208" coordorigin="681,1680" coordsize="4139,208">
              <v:shape style="position:absolute;left:681;top:1680;width:4139;height:208" coordorigin="681,1680" coordsize="4139,208" path="m4819,1888l4819,1680,681,1680,681,1888,4819,1888xe" filled="true" fillcolor="#dedfe0" stroked="false">
                <v:path arrowok="t"/>
                <v:fill type="solid"/>
              </v:shape>
            </v:group>
            <v:group style="position:absolute;left:4819;top:1273;width:6804;height:408" coordorigin="4819,1273" coordsize="6804,408">
              <v:shape style="position:absolute;left:4819;top:1273;width:6804;height:408" coordorigin="4819,1273" coordsize="6804,408" path="m11623,1680l11623,1273,4819,1273,4819,1680,11623,1680xe" filled="true" fillcolor="#dedfe0" stroked="false">
                <v:path arrowok="t"/>
                <v:fill type="solid"/>
              </v:shape>
            </v:group>
            <v:group style="position:absolute;left:4819;top:1680;width:6804;height:208" coordorigin="4819,1680" coordsize="6804,208">
              <v:shape style="position:absolute;left:4819;top:1680;width:6804;height:208" coordorigin="4819,1680" coordsize="6804,208" path="m11623,1888l11623,1680,4819,1680,4819,1888,11623,1888xe" filled="true" fillcolor="#dedfe0" stroked="false">
                <v:path arrowok="t"/>
                <v:fill type="solid"/>
              </v:shape>
            </v:group>
            <v:group style="position:absolute;left:11623;top:1273;width:4536;height:408" coordorigin="11623,1273" coordsize="4536,408">
              <v:shape style="position:absolute;left:11623;top:1273;width:4536;height:408" coordorigin="11623,1273" coordsize="4536,408" path="m16158,1680l16158,1273,11623,1273,11623,1680,16158,1680xe" filled="true" fillcolor="#dedfe0" stroked="false">
                <v:path arrowok="t"/>
                <v:fill type="solid"/>
              </v:shape>
            </v:group>
            <v:group style="position:absolute;left:11623;top:1680;width:4536;height:208" coordorigin="11623,1680" coordsize="4536,208">
              <v:shape style="position:absolute;left:11623;top:1680;width:4536;height:208" coordorigin="11623,1680" coordsize="4536,208" path="m16158,1888l16158,1680,11623,1680,11623,1888,16158,1888xe" filled="true" fillcolor="#dedfe0" stroked="false">
                <v:path arrowok="t"/>
                <v:fill type="solid"/>
              </v:shape>
            </v:group>
            <v:group style="position:absolute;left:681;top:1888;width:4139;height:608" coordorigin="681,1888" coordsize="4139,608">
              <v:shape style="position:absolute;left:681;top:1888;width:4139;height:608" coordorigin="681,1888" coordsize="4139,608" path="m4819,2496l4819,1888,681,1888,681,2496,4819,2496xe" filled="true" fillcolor="#dedfe0" stroked="false">
                <v:path arrowok="t"/>
                <v:fill type="solid"/>
              </v:shape>
            </v:group>
            <v:group style="position:absolute;left:4819;top:1888;width:6804;height:608" coordorigin="4819,1888" coordsize="6804,608">
              <v:shape style="position:absolute;left:4819;top:1888;width:6804;height:608" coordorigin="4819,1888" coordsize="6804,608" path="m11623,2496l11623,1888,4819,1888,4819,2496,11623,2496xe" filled="true" fillcolor="#dedfe0" stroked="false">
                <v:path arrowok="t"/>
                <v:fill type="solid"/>
              </v:shape>
            </v:group>
            <v:group style="position:absolute;left:11623;top:1888;width:4536;height:608" coordorigin="11623,1888" coordsize="4536,608">
              <v:shape style="position:absolute;left:11623;top:1888;width:4536;height:608" coordorigin="11623,1888" coordsize="4536,608" path="m16158,2496l16158,1888,11623,1888,11623,2496,16158,2496xe" filled="true" fillcolor="#dedfe0" stroked="false">
                <v:path arrowok="t"/>
                <v:fill type="solid"/>
              </v:shape>
            </v:group>
            <v:group style="position:absolute;left:681;top:2496;width:4139;height:208" coordorigin="681,2496" coordsize="4139,208">
              <v:shape style="position:absolute;left:681;top:2496;width:4139;height:208" coordorigin="681,2496" coordsize="4139,208" path="m4819,2704l4819,2496,681,2496,681,2704,4819,2704xe" filled="true" fillcolor="#dedfe0" stroked="false">
                <v:path arrowok="t"/>
                <v:fill type="solid"/>
              </v:shape>
            </v:group>
            <v:group style="position:absolute;left:4819;top:2496;width:6804;height:208" coordorigin="4819,2496" coordsize="6804,208">
              <v:shape style="position:absolute;left:4819;top:2496;width:6804;height:208" coordorigin="4819,2496" coordsize="6804,208" path="m11623,2704l11623,2496,4819,2496,4819,2704,11623,2704xe" filled="true" fillcolor="#dedfe0" stroked="false">
                <v:path arrowok="t"/>
                <v:fill type="solid"/>
              </v:shape>
            </v:group>
            <v:group style="position:absolute;left:11623;top:2496;width:4536;height:208" coordorigin="11623,2496" coordsize="4536,208">
              <v:shape style="position:absolute;left:11623;top:2496;width:4536;height:208" coordorigin="11623,2496" coordsize="4536,208" path="m16158,2704l16158,2496,11623,2496,11623,2704,16158,2704xe" filled="true" fillcolor="#dedfe0" stroked="false">
                <v:path arrowok="t"/>
                <v:fill type="solid"/>
              </v:shape>
            </v:group>
            <v:group style="position:absolute;left:681;top:2704;width:15478;height:208" coordorigin="681,2704" coordsize="15478,208">
              <v:shape style="position:absolute;left:681;top:2704;width:15478;height:208" coordorigin="681,2704" coordsize="15478,208" path="m16158,2911l16158,2704,681,2704,681,2911,16158,2911xe" filled="true" fillcolor="#dedfe0" stroked="false">
                <v:path arrowok="t"/>
                <v:fill type="solid"/>
              </v:shape>
            </v:group>
            <v:group style="position:absolute;left:681;top:2911;width:4139;height:208" coordorigin="681,2911" coordsize="4139,208">
              <v:shape style="position:absolute;left:681;top:2911;width:4139;height:208" coordorigin="681,2911" coordsize="4139,208" path="m4819,3119l4819,2911,681,2911,681,3119,4819,3119xe" filled="true" fillcolor="#dedfe0" stroked="false">
                <v:path arrowok="t"/>
                <v:fill type="solid"/>
              </v:shape>
            </v:group>
            <v:group style="position:absolute;left:4819;top:2911;width:6804;height:208" coordorigin="4819,2911" coordsize="6804,208">
              <v:shape style="position:absolute;left:4819;top:2911;width:6804;height:208" coordorigin="4819,2911" coordsize="6804,208" path="m11623,3119l11623,2911,4819,2911,4819,3119,11623,3119xe" filled="true" fillcolor="#dedfe0" stroked="false">
                <v:path arrowok="t"/>
                <v:fill type="solid"/>
              </v:shape>
            </v:group>
            <v:group style="position:absolute;left:11623;top:2911;width:4536;height:208" coordorigin="11623,2911" coordsize="4536,208">
              <v:shape style="position:absolute;left:11623;top:2911;width:4536;height:208" coordorigin="11623,2911" coordsize="4536,208" path="m16158,3119l16158,2911,11623,2911,11623,3119,16158,3119xe" filled="true" fillcolor="#dedfe0" stroked="false">
                <v:path arrowok="t"/>
                <v:fill type="solid"/>
              </v:shape>
            </v:group>
            <v:group style="position:absolute;left:681;top:269;width:15478;height:2" coordorigin="681,269" coordsize="15478,2">
              <v:shape style="position:absolute;left:681;top:269;width:15478;height:2" coordorigin="681,269" coordsize="15478,0" path="m16158,269l681,269e" filled="false" stroked="true" strokeweight="1.000061pt" strokecolor="#808285">
                <v:path arrowok="t"/>
              </v:shape>
              <v:shape style="position:absolute;left:721;top:491;width:3578;height:400" type="#_x0000_t2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56" w:right="0" w:hanging="57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Financial</w:t>
                      </w:r>
                      <w:r>
                        <w:rPr>
                          <w:rFonts w:ascii="PMingLiU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Year</w:t>
                      </w:r>
                      <w:r>
                        <w:rPr>
                          <w:rFonts w:ascii="PMingLiU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Subsidiary</w:t>
                      </w:r>
                      <w:r>
                        <w:rPr>
                          <w:rFonts w:ascii="PMingLiU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31" w:lineRule="exact" w:before="0"/>
                        <w:ind w:left="56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ended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on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752;top:283;width:1239;height:40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338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6D6E71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6D6E71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Inc.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March</w:t>
                      </w:r>
                      <w:r>
                        <w:rPr>
                          <w:rFonts w:ascii="PMingLiU"/>
                          <w:color w:val="231F20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PMingLiU"/>
                          <w:color w:val="231F20"/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2011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020;top:283;width:1239;height:40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22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6D6E71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6D6E71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Limited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March</w:t>
                      </w:r>
                      <w:r>
                        <w:rPr>
                          <w:rFonts w:ascii="PMingLiU"/>
                          <w:color w:val="231F20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PMingLiU"/>
                          <w:color w:val="231F20"/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2011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288;top:283;width:3507;height:40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505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6D6E71"/>
                          <w:sz w:val="20"/>
                        </w:rPr>
                        <w:t>Sotas</w:t>
                      </w:r>
                      <w:r>
                        <w:rPr>
                          <w:rFonts w:ascii="PMingLiU"/>
                          <w:color w:val="6D6E7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Inc.  </w:t>
                      </w:r>
                      <w:r>
                        <w:rPr>
                          <w:rFonts w:ascii="PMingLiU"/>
                          <w:color w:val="6D6E71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6D6E7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Singapore</w:t>
                      </w:r>
                      <w:r>
                        <w:rPr>
                          <w:rFonts w:ascii="PMingLiU"/>
                          <w:color w:val="6D6E71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Pte.</w:t>
                      </w:r>
                      <w:r>
                        <w:rPr>
                          <w:rFonts w:ascii="PMingLiU"/>
                          <w:color w:val="6D6E7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sz w:val="20"/>
                        </w:rPr>
                        <w:t>Ltd.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tabs>
                          <w:tab w:pos="226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March</w:t>
                      </w:r>
                      <w:r>
                        <w:rPr>
                          <w:rFonts w:ascii="PMingLiU"/>
                          <w:color w:val="231F20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PMingLiU"/>
                          <w:color w:val="231F20"/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2011</w:t>
                        <w:tab/>
                        <w:t>March</w:t>
                      </w:r>
                      <w:r>
                        <w:rPr>
                          <w:rFonts w:ascii="PMingLiU"/>
                          <w:color w:val="231F20"/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PMingLiU"/>
                          <w:color w:val="231F20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2011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323;top:283;width:1739;height:408" type="#_x0000_t20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500" w:right="0" w:hanging="50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6D6E71"/>
                          <w:w w:val="105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6D6E71"/>
                          <w:spacing w:val="-1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w w:val="105"/>
                          <w:sz w:val="20"/>
                        </w:rPr>
                        <w:t>India</w:t>
                      </w:r>
                      <w:r>
                        <w:rPr>
                          <w:rFonts w:ascii="PMingLiU"/>
                          <w:color w:val="6D6E71"/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w w:val="105"/>
                          <w:sz w:val="20"/>
                        </w:rPr>
                        <w:t>Pvt.</w:t>
                      </w:r>
                      <w:r>
                        <w:rPr>
                          <w:rFonts w:ascii="PMingLiU"/>
                          <w:color w:val="6D6E71"/>
                          <w:spacing w:val="-1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6D6E71"/>
                          <w:w w:val="105"/>
                          <w:sz w:val="20"/>
                        </w:rPr>
                        <w:t>Ltd.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35" w:lineRule="exact" w:before="0"/>
                        <w:ind w:left="50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March</w:t>
                      </w:r>
                      <w:r>
                        <w:rPr>
                          <w:rFonts w:ascii="PMingLiU"/>
                          <w:color w:val="231F20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PMingLiU"/>
                          <w:color w:val="231F20"/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2011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1286;width:3384;height:1016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-3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35" w:lineRule="exact" w:before="146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-2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Company's</w:t>
                      </w:r>
                      <w:r>
                        <w:rPr>
                          <w:rFonts w:ascii="PMingLiU"/>
                          <w:color w:val="231F20"/>
                          <w:spacing w:val="-2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interest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183" w:lineRule="auto" w:before="25"/>
                        <w:ind w:left="56" w:right="0" w:hanging="57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Shares</w:t>
                      </w:r>
                      <w:r>
                        <w:rPr>
                          <w:rFonts w:ascii="PMingLiU"/>
                          <w:color w:val="231F2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held</w:t>
                      </w:r>
                      <w:r>
                        <w:rPr>
                          <w:rFonts w:ascii="PMingLiU"/>
                          <w:color w:val="231F2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by</w:t>
                      </w:r>
                      <w:r>
                        <w:rPr>
                          <w:rFonts w:ascii="PMingLiU"/>
                          <w:color w:val="231F2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color w:val="231F2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</w:t>
                      </w:r>
                      <w:r>
                        <w:rPr>
                          <w:rFonts w:ascii="PMingLiU"/>
                          <w:color w:val="231F20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w w:val="10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Subsidiary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91;top:1286;width:1901;height:1216" type="#_x0000_t2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Oracle</w:t>
                      </w:r>
                      <w:r>
                        <w:rPr>
                          <w:rFonts w:ascii="PMingLiU"/>
                          <w:color w:val="231F20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Financial</w:t>
                      </w:r>
                      <w:r>
                        <w:rPr>
                          <w:rFonts w:ascii="PMingLiU"/>
                          <w:color w:val="231F20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Services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Software</w:t>
                      </w:r>
                      <w:r>
                        <w:rPr>
                          <w:rFonts w:ascii="PMingLiU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America,</w:t>
                      </w:r>
                      <w:r>
                        <w:rPr>
                          <w:rFonts w:ascii="PMingLiU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Inc.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100%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183" w:lineRule="auto" w:before="25"/>
                        <w:ind w:left="139" w:right="0" w:hanging="95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1</w:t>
                      </w:r>
                      <w:r>
                        <w:rPr>
                          <w:rFonts w:ascii="PMingLiU"/>
                          <w:color w:val="231F2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share</w:t>
                      </w:r>
                      <w:r>
                        <w:rPr>
                          <w:rFonts w:ascii="PMingLiU"/>
                          <w:color w:val="231F2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 USD</w:t>
                      </w:r>
                      <w:r>
                        <w:rPr>
                          <w:rFonts w:ascii="PMingLiU"/>
                          <w:color w:val="231F2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0.01 par</w:t>
                      </w:r>
                      <w:r>
                        <w:rPr>
                          <w:rFonts w:ascii="PMingLiU"/>
                          <w:color w:val="231F20"/>
                          <w:w w:val="10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value common stock at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09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USD</w:t>
                      </w:r>
                      <w:r>
                        <w:rPr>
                          <w:rFonts w:ascii="PMingLiU"/>
                          <w:color w:val="231F20"/>
                          <w:spacing w:val="-2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1.00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359;top:1386;width:901;height:716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Inc.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190" w:lineRule="auto" w:before="91"/>
                        <w:ind w:left="578" w:right="0" w:hanging="145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100%</w:t>
                      </w:r>
                      <w:r>
                        <w:rPr>
                          <w:rFonts w:ascii="PMingLiU"/>
                          <w:color w:val="231F20"/>
                          <w:w w:val="10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NIL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627;top:1386;width:901;height:716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Inc.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190" w:lineRule="auto" w:before="91"/>
                        <w:ind w:left="578" w:right="0" w:hanging="145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100%</w:t>
                      </w:r>
                      <w:r>
                        <w:rPr>
                          <w:rFonts w:ascii="PMingLiU"/>
                          <w:color w:val="231F20"/>
                          <w:w w:val="10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NIL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895;top:1386;width:3168;height:916" type="#_x0000_t202" filled="false" stroked="false">
                <v:textbox inset="0,0,0,0">
                  <w:txbxContent>
                    <w:p>
                      <w:pPr>
                        <w:tabs>
                          <w:tab w:pos="2434" w:val="left" w:leader="none"/>
                        </w:tabs>
                        <w:spacing w:line="194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Mantas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Inc.</w:t>
                        <w:tab/>
                        <w:t>Sotas</w:t>
                      </w:r>
                      <w:r>
                        <w:rPr>
                          <w:rFonts w:ascii="PMingLiU"/>
                          <w:color w:val="231F20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Inc.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tabs>
                          <w:tab w:pos="2267" w:val="left" w:leader="none"/>
                        </w:tabs>
                        <w:spacing w:line="235" w:lineRule="exact" w:before="46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100%</w:t>
                        <w:tab/>
                        <w:t>100%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198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NIL </w:t>
                      </w:r>
                      <w:r>
                        <w:rPr>
                          <w:rFonts w:ascii="PMingLiU"/>
                          <w:color w:val="231F20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1,500,000</w:t>
                      </w:r>
                      <w:r>
                        <w:rPr>
                          <w:rFonts w:ascii="PMingLiU"/>
                          <w:color w:val="231F20"/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Equity</w:t>
                      </w:r>
                      <w:r>
                        <w:rPr>
                          <w:rFonts w:ascii="PMingLiU"/>
                          <w:color w:val="231F20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Shares</w:t>
                      </w:r>
                      <w:r>
                        <w:rPr>
                          <w:rFonts w:ascii="PMingLiU"/>
                          <w:color w:val="231F20"/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w w:val="105"/>
                          <w:sz w:val="20"/>
                        </w:rPr>
                        <w:t>@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  <w:p>
                      <w:pPr>
                        <w:spacing w:line="237" w:lineRule="exact" w:before="0"/>
                        <w:ind w:left="0" w:right="0" w:firstLine="0"/>
                        <w:jc w:val="righ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SimSun"/>
                          <w:color w:val="231F20"/>
                          <w:sz w:val="20"/>
                        </w:rPr>
                        <w:t>`</w:t>
                      </w:r>
                      <w:r>
                        <w:rPr>
                          <w:rFonts w:ascii="SimSun"/>
                          <w:color w:val="231F20"/>
                          <w:spacing w:val="-48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10/- each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2;top:2718;width:13071;height:200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PMingLiU" w:hAnsi="PMingLiU" w:cs="PMingLiU" w:eastAsia="PMingLiU"/>
                          <w:sz w:val="20"/>
                          <w:szCs w:val="20"/>
                        </w:rPr>
                      </w:pPr>
                      <w:r>
                        <w:rPr>
                          <w:rFonts w:ascii="PMingLiU"/>
                          <w:color w:val="231F20"/>
                          <w:sz w:val="20"/>
                        </w:rPr>
                        <w:t>Net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aggregate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Profit/(losses)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subsidiary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so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far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as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it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concerns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Members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and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is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not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dealt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with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in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accounts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the</w:t>
                      </w:r>
                      <w:r>
                        <w:rPr>
                          <w:rFonts w:ascii="PMingLiU"/>
                          <w:color w:val="231F2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Holding</w:t>
                      </w:r>
                      <w:r>
                        <w:rPr>
                          <w:rFonts w:ascii="PMingLiU"/>
                          <w:color w:val="231F2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PMingLiU"/>
                          <w:color w:val="231F20"/>
                          <w:sz w:val="20"/>
                        </w:rPr>
                        <w:t>Company</w:t>
                      </w:r>
                      <w:r>
                        <w:rPr>
                          <w:rFonts w:ascii="PMingLiU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PMingLiU"/>
          <w:color w:val="231F20"/>
          <w:sz w:val="14"/>
        </w:rPr>
        <w:t>(All</w:t>
      </w:r>
      <w:r>
        <w:rPr>
          <w:rFonts w:ascii="PMingLiU"/>
          <w:color w:val="231F20"/>
          <w:spacing w:val="1"/>
          <w:sz w:val="14"/>
        </w:rPr>
        <w:t> </w:t>
      </w:r>
      <w:r>
        <w:rPr>
          <w:rFonts w:ascii="PMingLiU"/>
          <w:color w:val="231F20"/>
          <w:sz w:val="14"/>
        </w:rPr>
        <w:t>amounts</w:t>
      </w:r>
      <w:r>
        <w:rPr>
          <w:rFonts w:ascii="PMingLiU"/>
          <w:color w:val="231F20"/>
          <w:spacing w:val="1"/>
          <w:sz w:val="14"/>
        </w:rPr>
        <w:t> </w:t>
      </w:r>
      <w:r>
        <w:rPr>
          <w:rFonts w:ascii="PMingLiU"/>
          <w:color w:val="231F20"/>
          <w:sz w:val="14"/>
        </w:rPr>
        <w:t>in</w:t>
      </w:r>
      <w:r>
        <w:rPr>
          <w:rFonts w:ascii="PMingLiU"/>
          <w:color w:val="231F20"/>
          <w:spacing w:val="1"/>
          <w:sz w:val="14"/>
        </w:rPr>
        <w:t> </w:t>
      </w:r>
      <w:r>
        <w:rPr>
          <w:rFonts w:ascii="SimSun"/>
          <w:color w:val="231F20"/>
          <w:sz w:val="14"/>
        </w:rPr>
        <w:t>`</w:t>
      </w:r>
      <w:r>
        <w:rPr>
          <w:rFonts w:ascii="SimSun"/>
          <w:color w:val="231F20"/>
          <w:spacing w:val="-32"/>
          <w:sz w:val="14"/>
        </w:rPr>
        <w:t> </w:t>
      </w:r>
      <w:r>
        <w:rPr>
          <w:rFonts w:ascii="PMingLiU"/>
          <w:color w:val="231F20"/>
          <w:sz w:val="14"/>
        </w:rPr>
        <w:t>thousands)</w:t>
      </w:r>
      <w:r>
        <w:rPr>
          <w:rFonts w:ascii="PMingLiU"/>
          <w:sz w:val="14"/>
        </w:rPr>
      </w: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0"/>
        <w:rPr>
          <w:rFonts w:ascii="PMingLiU" w:hAnsi="PMingLiU" w:cs="PMingLiU" w:eastAsia="PMingLiU"/>
          <w:sz w:val="20"/>
          <w:szCs w:val="20"/>
        </w:rPr>
      </w:pPr>
    </w:p>
    <w:p>
      <w:pPr>
        <w:spacing w:line="240" w:lineRule="auto" w:before="6"/>
        <w:rPr>
          <w:rFonts w:ascii="PMingLiU" w:hAnsi="PMingLiU" w:cs="PMingLiU" w:eastAsia="PMingLiU"/>
          <w:sz w:val="13"/>
          <w:szCs w:val="13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0"/>
        <w:gridCol w:w="2381"/>
        <w:gridCol w:w="2343"/>
        <w:gridCol w:w="2268"/>
        <w:gridCol w:w="2220"/>
        <w:gridCol w:w="1426"/>
      </w:tblGrid>
      <w:tr>
        <w:trPr>
          <w:trHeight w:val="408" w:hRule="exact"/>
        </w:trPr>
        <w:tc>
          <w:tcPr>
            <w:tcW w:w="4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a.  </w:t>
            </w:r>
            <w:r>
              <w:rPr>
                <w:rFonts w:ascii="PMingLiU"/>
                <w:color w:val="231F20"/>
                <w:spacing w:val="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for the</w:t>
            </w:r>
            <w:r>
              <w:rPr>
                <w:rFonts w:ascii="PMingLiU"/>
                <w:color w:val="231F20"/>
                <w:spacing w:val="-1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financial year ended</w:t>
            </w:r>
            <w:r>
              <w:rPr>
                <w:rFonts w:ascii="PMingLiU"/>
                <w:color w:val="231F20"/>
                <w:spacing w:val="-1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on March 31, 2011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32"/>
              <w:ind w:left="113"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(9,127)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32"/>
              <w:ind w:left="36"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w w:val="105"/>
                <w:sz w:val="20"/>
              </w:rPr>
              <w:t>3,069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32"/>
              <w:ind w:left="197"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w w:val="105"/>
                <w:sz w:val="20"/>
              </w:rPr>
              <w:t>5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32"/>
              <w:ind w:left="45"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w w:val="105"/>
                <w:sz w:val="20"/>
              </w:rPr>
              <w:t>156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32"/>
              <w:ind w:left="880" w:right="0"/>
              <w:jc w:val="left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w w:val="105"/>
                <w:sz w:val="20"/>
              </w:rPr>
              <w:t>2,073</w:t>
            </w:r>
            <w:r>
              <w:rPr>
                <w:rFonts w:ascii="PMingLiU"/>
                <w:sz w:val="20"/>
              </w:rPr>
            </w:r>
          </w:p>
        </w:tc>
      </w:tr>
      <w:tr>
        <w:trPr>
          <w:trHeight w:val="628" w:hRule="exact"/>
        </w:trPr>
        <w:tc>
          <w:tcPr>
            <w:tcW w:w="4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 w:before="86"/>
              <w:ind w:left="324" w:right="864" w:hanging="284"/>
              <w:jc w:val="left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b. </w:t>
            </w:r>
            <w:r>
              <w:rPr>
                <w:rFonts w:ascii="PMingLiU"/>
                <w:color w:val="231F20"/>
                <w:spacing w:val="2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for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the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previous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financial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years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of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the</w:t>
            </w:r>
            <w:r>
              <w:rPr>
                <w:rFonts w:ascii="PMingLiU"/>
                <w:color w:val="231F20"/>
                <w:spacing w:val="-4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subsidiary</w:t>
            </w:r>
            <w:r>
              <w:rPr>
                <w:rFonts w:ascii="PMingLiU"/>
                <w:color w:val="231F20"/>
                <w:sz w:val="20"/>
              </w:rPr>
              <w:t> since</w:t>
            </w:r>
            <w:r>
              <w:rPr>
                <w:rFonts w:ascii="PMingLiU"/>
                <w:color w:val="231F20"/>
                <w:spacing w:val="-5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it</w:t>
            </w:r>
            <w:r>
              <w:rPr>
                <w:rFonts w:ascii="PMingLiU"/>
                <w:color w:val="231F20"/>
                <w:spacing w:val="-5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became</w:t>
            </w:r>
            <w:r>
              <w:rPr>
                <w:rFonts w:ascii="PMingLiU"/>
                <w:color w:val="231F20"/>
                <w:spacing w:val="-5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a</w:t>
            </w:r>
            <w:r>
              <w:rPr>
                <w:rFonts w:ascii="PMingLiU"/>
                <w:color w:val="231F20"/>
                <w:spacing w:val="-5"/>
                <w:sz w:val="20"/>
              </w:rPr>
              <w:t> </w:t>
            </w:r>
            <w:r>
              <w:rPr>
                <w:rFonts w:ascii="PMingLiU"/>
                <w:color w:val="231F20"/>
                <w:sz w:val="20"/>
              </w:rPr>
              <w:t>subsidiary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PMingLiU" w:hAnsi="PMingLiU" w:cs="PMingLiU" w:eastAsia="PMingLiU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3"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(40,820)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PMingLiU" w:hAnsi="PMingLiU" w:cs="PMingLiU" w:eastAsia="PMingLiU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73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(1,264)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PMingLiU" w:hAnsi="PMingLiU" w:cs="PMingLiU" w:eastAsia="PMingLiU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(414)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2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PMingLiU" w:hAnsi="PMingLiU" w:cs="PMingLiU" w:eastAsia="PMingLiU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center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sz w:val="20"/>
              </w:rPr>
              <w:t>(577)</w:t>
            </w:r>
            <w:r>
              <w:rPr>
                <w:rFonts w:ascii="PMingLiU"/>
                <w:sz w:val="20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PMingLiU" w:hAnsi="PMingLiU" w:cs="PMingLiU" w:eastAsia="PMingLiU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80" w:right="0"/>
              <w:jc w:val="left"/>
              <w:rPr>
                <w:rFonts w:ascii="PMingLiU" w:hAnsi="PMingLiU" w:cs="PMingLiU" w:eastAsia="PMingLiU"/>
                <w:sz w:val="20"/>
                <w:szCs w:val="20"/>
              </w:rPr>
            </w:pPr>
            <w:r>
              <w:rPr>
                <w:rFonts w:ascii="PMingLiU"/>
                <w:color w:val="231F20"/>
                <w:w w:val="105"/>
                <w:sz w:val="20"/>
              </w:rPr>
              <w:t>4,780</w:t>
            </w:r>
            <w:r>
              <w:rPr>
                <w:rFonts w:ascii="PMingLiU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PMingLiU" w:hAnsi="PMingLiU" w:cs="PMingLiU" w:eastAsia="PMingLiU"/>
          <w:sz w:val="20"/>
          <w:szCs w:val="20"/>
        </w:rPr>
        <w:sectPr>
          <w:footerReference w:type="default" r:id="rId46"/>
          <w:pgSz w:w="16840" w:h="11910" w:orient="landscape"/>
          <w:pgMar w:footer="0" w:header="0" w:top="980" w:bottom="0" w:left="560" w:right="560"/>
        </w:sectPr>
      </w:pPr>
    </w:p>
    <w:p>
      <w:pPr>
        <w:pStyle w:val="Heading1"/>
        <w:spacing w:line="240" w:lineRule="auto" w:before="30"/>
        <w:ind w:left="120" w:right="0"/>
        <w:jc w:val="left"/>
        <w:rPr>
          <w:b w:val="0"/>
          <w:bCs w:val="0"/>
        </w:rPr>
      </w:pP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212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Act,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1956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relating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(continued)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1"/>
        <w:rPr>
          <w:rFonts w:ascii="Lucida Sans" w:hAnsi="Lucida Sans" w:cs="Lucida Sans" w:eastAsia="Lucida Sans"/>
          <w:b/>
          <w:bCs/>
          <w:sz w:val="25"/>
          <w:szCs w:val="2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2"/>
        <w:gridCol w:w="2597"/>
        <w:gridCol w:w="1971"/>
        <w:gridCol w:w="2404"/>
        <w:gridCol w:w="2209"/>
        <w:gridCol w:w="2204"/>
      </w:tblGrid>
      <w:tr>
        <w:trPr>
          <w:trHeight w:val="279" w:hRule="exact"/>
        </w:trPr>
        <w:tc>
          <w:tcPr>
            <w:tcW w:w="13273" w:type="dxa"/>
            <w:gridSpan w:val="5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2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600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408" w:hRule="exact"/>
        </w:trPr>
        <w:tc>
          <w:tcPr>
            <w:tcW w:w="409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59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4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ISP</w:t>
            </w:r>
            <w:r>
              <w:rPr>
                <w:rFonts w:ascii="Cambria"/>
                <w:color w:val="6D6E71"/>
                <w:spacing w:val="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Internet</w:t>
            </w:r>
            <w:r>
              <w:rPr>
                <w:rFonts w:ascii="Cambria"/>
                <w:color w:val="6D6E71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Mauritius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14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3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Oracle</w:t>
            </w:r>
            <w:r>
              <w:rPr>
                <w:rFonts w:ascii="Cambria"/>
                <w:color w:val="6D6E71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(OFSS)</w:t>
            </w:r>
            <w:r>
              <w:rPr>
                <w:rFonts w:ascii="Cambria"/>
                <w:color w:val="6D6E71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BPO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836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Inc.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position w:val="7"/>
                <w:sz w:val="11"/>
              </w:rPr>
              <w:t>1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240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right="15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(OFSS)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BPO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right="15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0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1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(OFSS)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Processing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8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0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Oracle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(OFSS)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ASP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Private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04" w:hRule="exact"/>
        </w:trPr>
        <w:tc>
          <w:tcPr>
            <w:tcW w:w="4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96" w:right="472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Subsidiary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color w:val="231F20"/>
                <w:w w:val="90"/>
                <w:sz w:val="20"/>
              </w:rPr>
              <w:t> ended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1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9"/>
        <w:rPr>
          <w:rFonts w:ascii="Lucida Sans" w:hAnsi="Lucida Sans" w:cs="Lucida Sans" w:eastAsia="Lucida Sans"/>
          <w:b/>
          <w:bCs/>
          <w:sz w:val="16"/>
          <w:szCs w:val="16"/>
        </w:rPr>
      </w:pPr>
    </w:p>
    <w:p>
      <w:pPr>
        <w:spacing w:after="0" w:line="240" w:lineRule="auto"/>
        <w:rPr>
          <w:rFonts w:ascii="Lucida Sans" w:hAnsi="Lucida Sans" w:cs="Lucida Sans" w:eastAsia="Lucida Sans"/>
          <w:sz w:val="16"/>
          <w:szCs w:val="16"/>
        </w:rPr>
        <w:sectPr>
          <w:footerReference w:type="even" r:id="rId47"/>
          <w:pgSz w:w="16840" w:h="11910" w:orient="landscape"/>
          <w:pgMar w:footer="0" w:header="0" w:top="580" w:bottom="0" w:left="560" w:right="560"/>
        </w:sectPr>
      </w:pPr>
    </w:p>
    <w:p>
      <w:pPr>
        <w:pStyle w:val="BodyText"/>
        <w:tabs>
          <w:tab w:pos="4530" w:val="left" w:leader="none"/>
        </w:tabs>
        <w:spacing w:line="200" w:lineRule="exact" w:before="94"/>
        <w:ind w:left="5114" w:right="0" w:hanging="4954"/>
        <w:jc w:val="right"/>
      </w:pPr>
      <w:r>
        <w:rPr/>
        <w:pict>
          <v:group style="position:absolute;margin-left:33.539291pt;margin-top:-15.097099pt;width:774.9pt;height:238.6pt;mso-position-horizontal-relative:page;mso-position-vertical-relative:paragraph;z-index:-704896" coordorigin="671,-302" coordsize="15498,4772">
            <v:group style="position:absolute;left:681;top:-302;width:4139;height:388" coordorigin="681,-302" coordsize="4139,388">
              <v:shape style="position:absolute;left:681;top:-302;width:4139;height:388" coordorigin="681,-302" coordsize="4139,388" path="m4819,86l4819,-302,681,-302,681,86,4819,86xe" filled="true" fillcolor="#dedfe0" stroked="false">
                <v:path arrowok="t"/>
                <v:fill type="solid"/>
              </v:shape>
            </v:group>
            <v:group style="position:absolute;left:681;top:86;width:4139;height:408" coordorigin="681,86" coordsize="4139,408">
              <v:shape style="position:absolute;left:681;top:86;width:4139;height:408" coordorigin="681,86" coordsize="4139,408" path="m4819,494l4819,86,681,86,681,494,4819,494xe" filled="true" fillcolor="#dedfe0" stroked="false">
                <v:path arrowok="t"/>
                <v:fill type="solid"/>
              </v:shape>
            </v:group>
            <v:group style="position:absolute;left:4819;top:-302;width:6804;height:388" coordorigin="4819,-302" coordsize="6804,388">
              <v:shape style="position:absolute;left:4819;top:-302;width:6804;height:388" coordorigin="4819,-302" coordsize="6804,388" path="m11623,86l11623,-302,4819,-302,4819,86,11623,86xe" filled="true" fillcolor="#dedfe0" stroked="false">
                <v:path arrowok="t"/>
                <v:fill type="solid"/>
              </v:shape>
            </v:group>
            <v:group style="position:absolute;left:4819;top:86;width:6804;height:408" coordorigin="4819,86" coordsize="6804,408">
              <v:shape style="position:absolute;left:4819;top:86;width:6804;height:408" coordorigin="4819,86" coordsize="6804,408" path="m11623,494l11623,86,4819,86,4819,494,11623,494xe" filled="true" fillcolor="#dedfe0" stroked="false">
                <v:path arrowok="t"/>
                <v:fill type="solid"/>
              </v:shape>
            </v:group>
            <v:group style="position:absolute;left:11623;top:-302;width:4536;height:388" coordorigin="11623,-302" coordsize="4536,388">
              <v:shape style="position:absolute;left:11623;top:-302;width:4536;height:388" coordorigin="11623,-302" coordsize="4536,388" path="m16158,86l16158,-302,11623,-302,11623,86,16158,86xe" filled="true" fillcolor="#dedfe0" stroked="false">
                <v:path arrowok="t"/>
                <v:fill type="solid"/>
              </v:shape>
            </v:group>
            <v:group style="position:absolute;left:11623;top:86;width:4536;height:408" coordorigin="11623,86" coordsize="4536,408">
              <v:shape style="position:absolute;left:11623;top:86;width:4536;height:408" coordorigin="11623,86" coordsize="4536,408" path="m16158,494l16158,86,11623,86,11623,494,16158,494xe" filled="true" fillcolor="#dedfe0" stroked="false">
                <v:path arrowok="t"/>
                <v:fill type="solid"/>
              </v:shape>
            </v:group>
            <v:group style="position:absolute;left:681;top:494;width:4139;height:208" coordorigin="681,494" coordsize="4139,208">
              <v:shape style="position:absolute;left:681;top:494;width:4139;height:208" coordorigin="681,494" coordsize="4139,208" path="m4819,701l4819,494,681,494,681,701,4819,701xe" filled="true" fillcolor="#dedfe0" stroked="false">
                <v:path arrowok="t"/>
                <v:fill type="solid"/>
              </v:shape>
            </v:group>
            <v:group style="position:absolute;left:681;top:701;width:4139;height:808" coordorigin="681,701" coordsize="4139,808">
              <v:shape style="position:absolute;left:681;top:701;width:4139;height:808" coordorigin="681,701" coordsize="4139,808" path="m4819,1509l4819,701,681,701,681,1509,4819,1509xe" filled="true" fillcolor="#dedfe0" stroked="false">
                <v:path arrowok="t"/>
                <v:fill type="solid"/>
              </v:shape>
            </v:group>
            <v:group style="position:absolute;left:681;top:1509;width:4139;height:208" coordorigin="681,1509" coordsize="4139,208">
              <v:shape style="position:absolute;left:681;top:1509;width:4139;height:208" coordorigin="681,1509" coordsize="4139,208" path="m4819,1717l4819,1509,681,1509,681,1717,4819,1717xe" filled="true" fillcolor="#dedfe0" stroked="false">
                <v:path arrowok="t"/>
                <v:fill type="solid"/>
              </v:shape>
            </v:group>
            <v:group style="position:absolute;left:4819;top:494;width:6804;height:208" coordorigin="4819,494" coordsize="6804,208">
              <v:shape style="position:absolute;left:4819;top:494;width:6804;height:208" coordorigin="4819,494" coordsize="6804,208" path="m11623,701l11623,494,4819,494,4819,701,11623,701xe" filled="true" fillcolor="#dedfe0" stroked="false">
                <v:path arrowok="t"/>
                <v:fill type="solid"/>
              </v:shape>
            </v:group>
            <v:group style="position:absolute;left:4819;top:701;width:6804;height:808" coordorigin="4819,701" coordsize="6804,808">
              <v:shape style="position:absolute;left:4819;top:701;width:6804;height:808" coordorigin="4819,701" coordsize="6804,808" path="m11623,1509l11623,701,4819,701,4819,1509,11623,1509xe" filled="true" fillcolor="#dedfe0" stroked="false">
                <v:path arrowok="t"/>
                <v:fill type="solid"/>
              </v:shape>
            </v:group>
            <v:group style="position:absolute;left:4819;top:1509;width:6804;height:208" coordorigin="4819,1509" coordsize="6804,208">
              <v:shape style="position:absolute;left:4819;top:1509;width:6804;height:208" coordorigin="4819,1509" coordsize="6804,208" path="m11623,1717l11623,1509,4819,1509,4819,1717,11623,1717xe" filled="true" fillcolor="#dedfe0" stroked="false">
                <v:path arrowok="t"/>
                <v:fill type="solid"/>
              </v:shape>
            </v:group>
            <v:group style="position:absolute;left:11623;top:494;width:4536;height:208" coordorigin="11623,494" coordsize="4536,208">
              <v:shape style="position:absolute;left:11623;top:494;width:4536;height:208" coordorigin="11623,494" coordsize="4536,208" path="m16158,701l16158,494,11623,494,11623,701,16158,701xe" filled="true" fillcolor="#dedfe0" stroked="false">
                <v:path arrowok="t"/>
                <v:fill type="solid"/>
              </v:shape>
            </v:group>
            <v:group style="position:absolute;left:11623;top:701;width:4536;height:808" coordorigin="11623,701" coordsize="4536,808">
              <v:shape style="position:absolute;left:11623;top:701;width:4536;height:808" coordorigin="11623,701" coordsize="4536,808" path="m16158,1509l16158,701,11623,701,11623,1509,16158,1509xe" filled="true" fillcolor="#dedfe0" stroked="false">
                <v:path arrowok="t"/>
                <v:fill type="solid"/>
              </v:shape>
            </v:group>
            <v:group style="position:absolute;left:11623;top:1509;width:4536;height:208" coordorigin="11623,1509" coordsize="4536,208">
              <v:shape style="position:absolute;left:11623;top:1509;width:4536;height:208" coordorigin="11623,1509" coordsize="4536,208" path="m16158,1717l16158,1509,11623,1509,11623,1717,16158,1717xe" filled="true" fillcolor="#dedfe0" stroked="false">
                <v:path arrowok="t"/>
                <v:fill type="solid"/>
              </v:shape>
            </v:group>
            <v:group style="position:absolute;left:681;top:1717;width:15478;height:208" coordorigin="681,1717" coordsize="15478,208">
              <v:shape style="position:absolute;left:681;top:1717;width:15478;height:208" coordorigin="681,1717" coordsize="15478,208" path="m16158,1925l16158,1717,681,1717,681,1925,16158,1925xe" filled="true" fillcolor="#dedfe0" stroked="false">
                <v:path arrowok="t"/>
                <v:fill type="solid"/>
              </v:shape>
            </v:group>
            <v:group style="position:absolute;left:681;top:1925;width:4139;height:208" coordorigin="681,1925" coordsize="4139,208">
              <v:shape style="position:absolute;left:681;top:1925;width:4139;height:208" coordorigin="681,1925" coordsize="4139,208" path="m4819,2133l4819,1925,681,1925,681,2133,4819,2133xe" filled="true" fillcolor="#dedfe0" stroked="false">
                <v:path arrowok="t"/>
                <v:fill type="solid"/>
              </v:shape>
            </v:group>
            <v:group style="position:absolute;left:4819;top:1925;width:6804;height:208" coordorigin="4819,1925" coordsize="6804,208">
              <v:shape style="position:absolute;left:4819;top:1925;width:6804;height:208" coordorigin="4819,1925" coordsize="6804,208" path="m11623,2133l11623,1925,4819,1925,4819,2133,11623,2133xe" filled="true" fillcolor="#dedfe0" stroked="false">
                <v:path arrowok="t"/>
                <v:fill type="solid"/>
              </v:shape>
            </v:group>
            <v:group style="position:absolute;left:11623;top:1925;width:4536;height:208" coordorigin="11623,1925" coordsize="4536,208">
              <v:shape style="position:absolute;left:11623;top:1925;width:4536;height:208" coordorigin="11623,1925" coordsize="4536,208" path="m16158,2133l16158,1925,11623,1925,11623,2133,16158,2133xe" filled="true" fillcolor="#dedfe0" stroked="false">
                <v:path arrowok="t"/>
                <v:fill type="solid"/>
              </v:shape>
            </v:group>
            <v:group style="position:absolute;left:681;top:2133;width:4139;height:208" coordorigin="681,2133" coordsize="4139,208">
              <v:shape style="position:absolute;left:681;top:2133;width:4139;height:208" coordorigin="681,2133" coordsize="4139,208" path="m4819,2340l4819,2133,681,2133,681,2340,4819,2340xe" filled="true" fillcolor="#dedfe0" stroked="false">
                <v:path arrowok="t"/>
                <v:fill type="solid"/>
              </v:shape>
            </v:group>
            <v:group style="position:absolute;left:4819;top:2133;width:6804;height:208" coordorigin="4819,2133" coordsize="6804,208">
              <v:shape style="position:absolute;left:4819;top:2133;width:6804;height:208" coordorigin="4819,2133" coordsize="6804,208" path="m11623,2340l11623,2133,4819,2133,4819,2340,11623,2340xe" filled="true" fillcolor="#dedfe0" stroked="false">
                <v:path arrowok="t"/>
                <v:fill type="solid"/>
              </v:shape>
            </v:group>
            <v:group style="position:absolute;left:11623;top:2133;width:4536;height:208" coordorigin="11623,2133" coordsize="4536,208">
              <v:shape style="position:absolute;left:11623;top:2133;width:4536;height:208" coordorigin="11623,2133" coordsize="4536,208" path="m16158,2340l16158,2133,11623,2133,11623,2340,16158,2340xe" filled="true" fillcolor="#dedfe0" stroked="false">
                <v:path arrowok="t"/>
                <v:fill type="solid"/>
              </v:shape>
            </v:group>
            <v:group style="position:absolute;left:681;top:2340;width:4139;height:208" coordorigin="681,2340" coordsize="4139,208">
              <v:shape style="position:absolute;left:681;top:2340;width:4139;height:208" coordorigin="681,2340" coordsize="4139,208" path="m4819,2548l4819,2340,681,2340,681,2548,4819,2548xe" filled="true" fillcolor="#dedfe0" stroked="false">
                <v:path arrowok="t"/>
                <v:fill type="solid"/>
              </v:shape>
            </v:group>
            <v:group style="position:absolute;left:681;top:2548;width:4139;height:428" coordorigin="681,2548" coordsize="4139,428">
              <v:shape style="position:absolute;left:681;top:2548;width:4139;height:428" coordorigin="681,2548" coordsize="4139,428" path="m4819,2976l4819,2548,681,2548,681,2976,4819,2976xe" filled="true" fillcolor="#dedfe0" stroked="false">
                <v:path arrowok="t"/>
                <v:fill type="solid"/>
              </v:shape>
            </v:group>
            <v:group style="position:absolute;left:4819;top:2340;width:6804;height:208" coordorigin="4819,2340" coordsize="6804,208">
              <v:shape style="position:absolute;left:4819;top:2340;width:6804;height:208" coordorigin="4819,2340" coordsize="6804,208" path="m11623,2548l11623,2340,4819,2340,4819,2548,11623,2548xe" filled="true" fillcolor="#dedfe0" stroked="false">
                <v:path arrowok="t"/>
                <v:fill type="solid"/>
              </v:shape>
            </v:group>
            <v:group style="position:absolute;left:4819;top:2548;width:6804;height:428" coordorigin="4819,2548" coordsize="6804,428">
              <v:shape style="position:absolute;left:4819;top:2548;width:6804;height:428" coordorigin="4819,2548" coordsize="6804,428" path="m11623,2976l11623,2548,4819,2548,4819,2976,11623,2976xe" filled="true" fillcolor="#dedfe0" stroked="false">
                <v:path arrowok="t"/>
                <v:fill type="solid"/>
              </v:shape>
            </v:group>
            <v:group style="position:absolute;left:11623;top:2340;width:4536;height:208" coordorigin="11623,2340" coordsize="4536,208">
              <v:shape style="position:absolute;left:11623;top:2340;width:4536;height:208" coordorigin="11623,2340" coordsize="4536,208" path="m16158,2548l16158,2340,11623,2340,11623,2548,16158,2548xe" filled="true" fillcolor="#dedfe0" stroked="false">
                <v:path arrowok="t"/>
                <v:fill type="solid"/>
              </v:shape>
            </v:group>
            <v:group style="position:absolute;left:11623;top:2548;width:4536;height:428" coordorigin="11623,2548" coordsize="4536,428">
              <v:shape style="position:absolute;left:11623;top:2548;width:4536;height:428" coordorigin="11623,2548" coordsize="4536,428" path="m16158,2976l16158,2548,11623,2548,11623,2976,16158,2976xe" filled="true" fillcolor="#dedfe0" stroked="false">
                <v:path arrowok="t"/>
                <v:fill type="solid"/>
              </v:shape>
            </v:group>
            <v:group style="position:absolute;left:681;top:2976;width:15478;height:208" coordorigin="681,2976" coordsize="15478,208">
              <v:shape style="position:absolute;left:681;top:2976;width:15478;height:208" coordorigin="681,2976" coordsize="15478,208" path="m16158,3184l16158,2976,681,2976,681,3184,16158,3184xe" filled="true" fillcolor="#dedfe0" stroked="false">
                <v:path arrowok="t"/>
                <v:fill type="solid"/>
              </v:shape>
            </v:group>
            <v:group style="position:absolute;left:681;top:3184;width:15478;height:208" coordorigin="681,3184" coordsize="15478,208">
              <v:shape style="position:absolute;left:681;top:3184;width:15478;height:208" coordorigin="681,3184" coordsize="15478,208" path="m16158,3391l16158,3184,681,3184,681,3391,16158,3391xe" filled="true" fillcolor="#dedfe0" stroked="false">
                <v:path arrowok="t"/>
                <v:fill type="solid"/>
              </v:shape>
            </v:group>
            <v:group style="position:absolute;left:681;top:3391;width:4139;height:208" coordorigin="681,3391" coordsize="4139,208">
              <v:shape style="position:absolute;left:681;top:3391;width:4139;height:208" coordorigin="681,3391" coordsize="4139,208" path="m4819,3599l4819,3391,681,3391,681,3599,4819,3599xe" filled="true" fillcolor="#dedfe0" stroked="false">
                <v:path arrowok="t"/>
                <v:fill type="solid"/>
              </v:shape>
            </v:group>
            <v:group style="position:absolute;left:4819;top:3391;width:6804;height:208" coordorigin="4819,3391" coordsize="6804,208">
              <v:shape style="position:absolute;left:4819;top:3391;width:6804;height:208" coordorigin="4819,3391" coordsize="6804,208" path="m11623,3599l11623,3391,4819,3391,4819,3599,11623,3599xe" filled="true" fillcolor="#dedfe0" stroked="false">
                <v:path arrowok="t"/>
                <v:fill type="solid"/>
              </v:shape>
            </v:group>
            <v:group style="position:absolute;left:11623;top:3391;width:4536;height:208" coordorigin="11623,3391" coordsize="4536,208">
              <v:shape style="position:absolute;left:11623;top:3391;width:4536;height:208" coordorigin="11623,3391" coordsize="4536,208" path="m16158,3599l16158,3391,11623,3391,11623,3599,16158,3599xe" filled="true" fillcolor="#dedfe0" stroked="false">
                <v:path arrowok="t"/>
                <v:fill type="solid"/>
              </v:shape>
            </v:group>
            <v:group style="position:absolute;left:681;top:3599;width:4139;height:208" coordorigin="681,3599" coordsize="4139,208">
              <v:shape style="position:absolute;left:681;top:3599;width:4139;height:208" coordorigin="681,3599" coordsize="4139,208" path="m4819,3807l4819,3599,681,3599,681,3807,4819,3807xe" filled="true" fillcolor="#dedfe0" stroked="false">
                <v:path arrowok="t"/>
                <v:fill type="solid"/>
              </v:shape>
            </v:group>
            <v:group style="position:absolute;left:4819;top:3599;width:6804;height:208" coordorigin="4819,3599" coordsize="6804,208">
              <v:shape style="position:absolute;left:4819;top:3599;width:6804;height:208" coordorigin="4819,3599" coordsize="6804,208" path="m11623,3807l11623,3599,4819,3599,4819,3807,11623,3807xe" filled="true" fillcolor="#dedfe0" stroked="false">
                <v:path arrowok="t"/>
                <v:fill type="solid"/>
              </v:shape>
            </v:group>
            <v:group style="position:absolute;left:11623;top:3599;width:4536;height:208" coordorigin="11623,3599" coordsize="4536,208">
              <v:shape style="position:absolute;left:11623;top:3599;width:4536;height:208" coordorigin="11623,3599" coordsize="4536,208" path="m16158,3807l16158,3599,11623,3599,11623,3807,16158,3807xe" filled="true" fillcolor="#dedfe0" stroked="false">
                <v:path arrowok="t"/>
                <v:fill type="solid"/>
              </v:shape>
            </v:group>
            <v:group style="position:absolute;left:681;top:3807;width:4139;height:208" coordorigin="681,3807" coordsize="4139,208">
              <v:shape style="position:absolute;left:681;top:3807;width:4139;height:208" coordorigin="681,3807" coordsize="4139,208" path="m4819,4015l4819,3807,681,3807,681,4015,4819,4015xe" filled="true" fillcolor="#dedfe0" stroked="false">
                <v:path arrowok="t"/>
                <v:fill type="solid"/>
              </v:shape>
            </v:group>
            <v:group style="position:absolute;left:681;top:4015;width:15478;height:2" coordorigin="681,4015" coordsize="15478,2">
              <v:shape style="position:absolute;left:681;top:4015;width:15478;height:2" coordorigin="681,4015" coordsize="15478,0" path="m681,4015l16158,4015e" filled="false" stroked="true" strokeweight=".101pt" strokecolor="#dedfe0">
                <v:path arrowok="t"/>
              </v:shape>
            </v:group>
            <v:group style="position:absolute;left:681;top:4015;width:4139;height:445" coordorigin="681,4015" coordsize="4139,445">
              <v:shape style="position:absolute;left:681;top:4015;width:4139;height:445" coordorigin="681,4015" coordsize="4139,445" path="m4819,4459l4819,4015,681,4015,681,4459,4819,4459xe" filled="true" fillcolor="#dedfe0" stroked="false">
                <v:path arrowok="t"/>
                <v:fill type="solid"/>
              </v:shape>
            </v:group>
            <v:group style="position:absolute;left:4819;top:3807;width:6804;height:208" coordorigin="4819,3807" coordsize="6804,208">
              <v:shape style="position:absolute;left:4819;top:3807;width:6804;height:208" coordorigin="4819,3807" coordsize="6804,208" path="m11623,4015l11623,3807,4819,3807,4819,4015,11623,4015xe" filled="true" fillcolor="#dedfe0" stroked="false">
                <v:path arrowok="t"/>
                <v:fill type="solid"/>
              </v:shape>
            </v:group>
            <v:group style="position:absolute;left:4819;top:4015;width:6804;height:445" coordorigin="4819,4015" coordsize="6804,445">
              <v:shape style="position:absolute;left:4819;top:4015;width:6804;height:445" coordorigin="4819,4015" coordsize="6804,445" path="m11623,4459l11623,4015,4819,4015,4819,4459,11623,4459xe" filled="true" fillcolor="#dedfe0" stroked="false">
                <v:path arrowok="t"/>
                <v:fill type="solid"/>
              </v:shape>
            </v:group>
            <v:group style="position:absolute;left:11623;top:3807;width:4536;height:208" coordorigin="11623,3807" coordsize="4536,208">
              <v:shape style="position:absolute;left:11623;top:3807;width:4536;height:208" coordorigin="11623,3807" coordsize="4536,208" path="m16158,4015l16158,3807,11623,3807,11623,4015,16158,4015xe" filled="true" fillcolor="#dedfe0" stroked="false">
                <v:path arrowok="t"/>
                <v:fill type="solid"/>
              </v:shape>
            </v:group>
            <v:group style="position:absolute;left:11623;top:4015;width:4536;height:445" coordorigin="11623,4015" coordsize="4536,445">
              <v:shape style="position:absolute;left:11623;top:4015;width:4536;height:445" coordorigin="11623,4015" coordsize="4536,445" path="m16158,4459l16158,4015,11623,4015,11623,4459,16158,4459xe" filled="true" fillcolor="#dedfe0" stroked="false">
                <v:path arrowok="t"/>
                <v:fill type="solid"/>
              </v:shape>
            </v:group>
            <v:group style="position:absolute;left:681;top:4459;width:15478;height:2" coordorigin="681,4459" coordsize="15478,2">
              <v:shape style="position:absolute;left:681;top:4459;width:15478;height:2" coordorigin="681,4459" coordsize="15478,0" path="m16158,4459l681,4459e" filled="false" stroked="true" strokeweight="1.0pt" strokecolor="#808285">
                <v:path arrowok="t"/>
              </v:shape>
            </v:group>
            <w10:wrap type="none"/>
          </v:group>
        </w:pict>
      </w:r>
      <w:r>
        <w:rPr>
          <w:color w:val="231F20"/>
          <w:w w:val="95"/>
        </w:rPr>
        <w:t>Holding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  <w:tab/>
      </w: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pStyle w:val="BodyText"/>
        <w:spacing w:line="217" w:lineRule="exact" w:before="64"/>
        <w:ind w:left="160" w:right="0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ISP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Internet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Mauritius</w:t>
      </w:r>
      <w:r>
        <w:rPr/>
      </w:r>
    </w:p>
    <w:p>
      <w:pPr>
        <w:pStyle w:val="BodyText"/>
        <w:spacing w:line="217" w:lineRule="exact"/>
        <w:ind w:left="1171" w:right="0"/>
        <w:jc w:val="left"/>
      </w:pPr>
      <w:r>
        <w:rPr>
          <w:color w:val="231F20"/>
          <w:w w:val="90"/>
        </w:rPr>
        <w:t>Company</w:t>
      </w:r>
      <w:r>
        <w:rPr/>
      </w:r>
    </w:p>
    <w:p>
      <w:pPr>
        <w:pStyle w:val="BodyText"/>
        <w:spacing w:line="217" w:lineRule="exact" w:before="64"/>
        <w:ind w:left="160" w:right="0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ISP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Internet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Mauritius</w:t>
      </w:r>
      <w:r>
        <w:rPr/>
      </w:r>
    </w:p>
    <w:p>
      <w:pPr>
        <w:pStyle w:val="BodyText"/>
        <w:spacing w:line="217" w:lineRule="exact"/>
        <w:ind w:left="1171" w:right="0"/>
        <w:jc w:val="left"/>
      </w:pPr>
      <w:r>
        <w:rPr>
          <w:color w:val="231F20"/>
          <w:w w:val="90"/>
        </w:rPr>
        <w:t>Company</w:t>
      </w:r>
      <w:r>
        <w:rPr/>
      </w:r>
    </w:p>
    <w:p>
      <w:pPr>
        <w:pStyle w:val="BodyText"/>
        <w:spacing w:line="217" w:lineRule="exact" w:before="64"/>
        <w:ind w:left="160" w:right="0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spacing w:line="217" w:lineRule="exact"/>
        <w:ind w:left="744" w:right="0"/>
        <w:jc w:val="left"/>
      </w:pPr>
      <w:r>
        <w:rPr>
          <w:color w:val="231F20"/>
          <w:w w:val="90"/>
        </w:rPr>
        <w:t>Software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pStyle w:val="BodyText"/>
        <w:spacing w:line="217" w:lineRule="exact" w:before="64"/>
        <w:ind w:left="160" w:right="0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spacing w:line="217" w:lineRule="exact"/>
        <w:ind w:left="744" w:right="0"/>
        <w:jc w:val="left"/>
      </w:pPr>
      <w:r>
        <w:rPr>
          <w:color w:val="231F20"/>
          <w:w w:val="90"/>
        </w:rPr>
        <w:t>Software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spacing w:after="0" w:line="217" w:lineRule="exact"/>
        <w:jc w:val="left"/>
        <w:sectPr>
          <w:type w:val="continuous"/>
          <w:pgSz w:w="16840" w:h="11910" w:orient="landscape"/>
          <w:pgMar w:top="1580" w:bottom="280" w:left="560" w:right="560"/>
          <w:cols w:num="5" w:equalWidth="0">
            <w:col w:w="6432" w:space="362"/>
            <w:col w:w="1905" w:space="362"/>
            <w:col w:w="1905" w:space="206"/>
            <w:col w:w="2061" w:space="206"/>
            <w:col w:w="2281"/>
          </w:cols>
        </w:sectPr>
      </w:pPr>
    </w:p>
    <w:p>
      <w:pPr>
        <w:pStyle w:val="BodyText"/>
        <w:tabs>
          <w:tab w:pos="5964" w:val="left" w:leader="none"/>
          <w:tab w:pos="8232" w:val="left" w:leader="none"/>
          <w:tab w:pos="10500" w:val="left" w:leader="none"/>
          <w:tab w:pos="12767" w:val="left" w:leader="none"/>
          <w:tab w:pos="15035" w:val="left" w:leader="none"/>
        </w:tabs>
        <w:spacing w:line="208" w:lineRule="exact"/>
        <w:ind w:left="161" w:right="0"/>
        <w:jc w:val="left"/>
      </w:pPr>
      <w:r>
        <w:rPr>
          <w:color w:val="231F20"/>
          <w:w w:val="90"/>
        </w:rPr>
        <w:t>Holding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Company's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interest</w:t>
        <w:tab/>
        <w:t>100%</w:t>
        <w:tab/>
        <w:t>100%</w:t>
        <w:tab/>
        <w:t>100%</w:t>
        <w:tab/>
        <w:t>100%</w:t>
        <w:tab/>
      </w:r>
      <w:r>
        <w:rPr>
          <w:color w:val="231F20"/>
        </w:rPr>
        <w:t>100%</w:t>
      </w:r>
      <w:r>
        <w:rPr/>
      </w:r>
    </w:p>
    <w:p>
      <w:pPr>
        <w:spacing w:after="0" w:line="208" w:lineRule="exact"/>
        <w:jc w:val="left"/>
        <w:sectPr>
          <w:type w:val="continuous"/>
          <w:pgSz w:w="16840" w:h="11910" w:orient="landscape"/>
          <w:pgMar w:top="1580" w:bottom="280" w:left="560" w:right="560"/>
        </w:sectPr>
      </w:pPr>
    </w:p>
    <w:p>
      <w:pPr>
        <w:pStyle w:val="BodyText"/>
        <w:spacing w:line="200" w:lineRule="exact" w:before="3"/>
        <w:ind w:left="217" w:right="0" w:hanging="57"/>
        <w:jc w:val="left"/>
      </w:pPr>
      <w:r>
        <w:rPr>
          <w:color w:val="231F20"/>
          <w:w w:val="95"/>
        </w:rPr>
        <w:t>Shares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Subsidiary</w:t>
      </w:r>
      <w:r>
        <w:rPr/>
      </w:r>
    </w:p>
    <w:p>
      <w:pPr>
        <w:pStyle w:val="BodyText"/>
        <w:spacing w:line="200" w:lineRule="exact" w:before="3"/>
        <w:ind w:left="272" w:right="0" w:hanging="112"/>
        <w:jc w:val="both"/>
      </w:pPr>
      <w:r>
        <w:rPr>
          <w:w w:val="90"/>
        </w:rPr>
        <w:br w:type="column"/>
      </w:r>
      <w:r>
        <w:rPr>
          <w:color w:val="231F20"/>
          <w:w w:val="90"/>
        </w:rPr>
        <w:t>25,200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Series A ordinary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4,800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ordinary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value</w:t>
      </w:r>
      <w:r>
        <w:rPr/>
      </w:r>
    </w:p>
    <w:p>
      <w:pPr>
        <w:pStyle w:val="BodyText"/>
        <w:spacing w:line="191" w:lineRule="exact"/>
        <w:ind w:left="161" w:right="0"/>
        <w:jc w:val="left"/>
      </w:pPr>
      <w:r>
        <w:rPr>
          <w:w w:val="90"/>
        </w:rPr>
        <w:br w:type="column"/>
      </w:r>
      <w:r>
        <w:rPr>
          <w:color w:val="231F20"/>
          <w:w w:val="90"/>
        </w:rPr>
        <w:t>20,000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common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spacing w:line="217" w:lineRule="exact"/>
        <w:ind w:left="911" w:right="0"/>
        <w:jc w:val="left"/>
      </w:pPr>
      <w:r>
        <w:rPr>
          <w:color w:val="231F20"/>
          <w:w w:val="95"/>
        </w:rPr>
        <w:t>USD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0.01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each</w:t>
      </w:r>
      <w:r>
        <w:rPr/>
      </w:r>
    </w:p>
    <w:p>
      <w:pPr>
        <w:pStyle w:val="BodyText"/>
        <w:spacing w:line="169" w:lineRule="exact"/>
        <w:ind w:left="161" w:right="0"/>
        <w:jc w:val="center"/>
      </w:pPr>
      <w:r>
        <w:rPr>
          <w:w w:val="90"/>
        </w:rPr>
        <w:br w:type="column"/>
      </w:r>
      <w:r>
        <w:rPr>
          <w:color w:val="231F20"/>
          <w:w w:val="90"/>
        </w:rPr>
        <w:t>5,819,360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equity shares of</w:t>
      </w:r>
      <w:r>
        <w:rPr/>
      </w:r>
    </w:p>
    <w:p>
      <w:pPr>
        <w:pStyle w:val="BodyText"/>
        <w:spacing w:line="239" w:lineRule="exact"/>
        <w:ind w:left="288" w:right="0"/>
        <w:jc w:val="center"/>
      </w:pP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10/‑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paid‑up</w:t>
      </w:r>
      <w:r>
        <w:rPr/>
      </w:r>
    </w:p>
    <w:p>
      <w:pPr>
        <w:pStyle w:val="BodyText"/>
        <w:spacing w:line="169" w:lineRule="exact"/>
        <w:ind w:left="155" w:right="0"/>
        <w:jc w:val="center"/>
      </w:pPr>
      <w:r>
        <w:rPr>
          <w:w w:val="90"/>
        </w:rPr>
        <w:br w:type="column"/>
      </w:r>
      <w:r>
        <w:rPr>
          <w:color w:val="231F20"/>
          <w:w w:val="90"/>
        </w:rPr>
        <w:t>1,300,000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spacing w:line="239" w:lineRule="exact"/>
        <w:ind w:left="316" w:right="0"/>
        <w:jc w:val="center"/>
      </w:pP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10/‑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paid‑up</w:t>
      </w:r>
      <w:r>
        <w:rPr/>
      </w:r>
    </w:p>
    <w:p>
      <w:pPr>
        <w:pStyle w:val="BodyText"/>
        <w:spacing w:line="169" w:lineRule="exact"/>
        <w:ind w:left="0" w:right="80"/>
        <w:jc w:val="center"/>
      </w:pPr>
      <w:r>
        <w:rPr>
          <w:w w:val="90"/>
        </w:rPr>
        <w:br w:type="column"/>
      </w:r>
      <w:r>
        <w:rPr>
          <w:color w:val="231F20"/>
          <w:w w:val="90"/>
        </w:rPr>
        <w:t>5,170,000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/>
      </w:r>
    </w:p>
    <w:p>
      <w:pPr>
        <w:pStyle w:val="BodyText"/>
        <w:spacing w:line="239" w:lineRule="exact"/>
        <w:ind w:left="50" w:right="0"/>
        <w:jc w:val="center"/>
      </w:pP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10/‑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each,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paid‑up</w:t>
      </w:r>
      <w:r>
        <w:rPr/>
      </w:r>
    </w:p>
    <w:p>
      <w:pPr>
        <w:spacing w:after="0" w:line="239" w:lineRule="exact"/>
        <w:jc w:val="center"/>
        <w:sectPr>
          <w:type w:val="continuous"/>
          <w:pgSz w:w="16840" w:h="11910" w:orient="landscape"/>
          <w:pgMar w:top="1580" w:bottom="280" w:left="560" w:right="560"/>
          <w:cols w:num="6" w:equalWidth="0">
            <w:col w:w="3545" w:space="815"/>
            <w:col w:w="2073" w:space="195"/>
            <w:col w:w="2073" w:space="67"/>
            <w:col w:w="2200" w:space="40"/>
            <w:col w:w="2228" w:space="40"/>
            <w:col w:w="2444"/>
          </w:cols>
        </w:sectPr>
      </w:pPr>
    </w:p>
    <w:p>
      <w:pPr>
        <w:spacing w:line="240" w:lineRule="auto" w:before="4"/>
        <w:rPr>
          <w:rFonts w:ascii="Cambria" w:hAnsi="Cambria" w:cs="Cambria" w:eastAsia="Cambria"/>
          <w:sz w:val="10"/>
          <w:szCs w:val="10"/>
        </w:rPr>
      </w:pPr>
      <w:r>
        <w:rPr/>
        <w:pict>
          <v:shape style="position:absolute;margin-left:16.868649pt;margin-top:33.03928pt;width:8pt;height:156.4pt;mso-position-horizontal-relative:page;mso-position-vertical-relative:page;z-index:13720" type="#_x0000_t202" filled="false" stroked="false">
            <v:textbox inset="0,0,0,0" style="layout-flow:vertical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color w:val="6D6E71"/>
                      <w:w w:val="93"/>
                      <w:sz w:val="12"/>
                      <w:szCs w:val="12"/>
                    </w:rPr>
                    <w:t>Oracle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Financial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Ser</w:t>
                  </w:r>
                  <w:r>
                    <w:rPr>
                      <w:rFonts w:ascii="Arial" w:hAnsi="Arial" w:cs="Arial" w:eastAsia="Arial"/>
                      <w:color w:val="6D6E71"/>
                      <w:w w:val="95"/>
                      <w:sz w:val="12"/>
                      <w:szCs w:val="12"/>
                    </w:rPr>
                    <w:t>vices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4"/>
                      <w:sz w:val="12"/>
                      <w:szCs w:val="12"/>
                    </w:rPr>
                    <w:t>Sof</w:t>
                  </w:r>
                  <w:r>
                    <w:rPr>
                      <w:rFonts w:ascii="Arial" w:hAnsi="Arial" w:cs="Arial" w:eastAsia="Arial"/>
                      <w:color w:val="6D6E71"/>
                      <w:w w:val="113"/>
                      <w:sz w:val="12"/>
                      <w:szCs w:val="12"/>
                    </w:rPr>
                    <w:t>t</w:t>
                  </w:r>
                  <w:r>
                    <w:rPr>
                      <w:rFonts w:ascii="Arial" w:hAnsi="Arial" w:cs="Arial" w:eastAsia="Arial"/>
                      <w:color w:val="6D6E71"/>
                      <w:w w:val="109"/>
                      <w:sz w:val="12"/>
                      <w:szCs w:val="12"/>
                    </w:rPr>
                    <w:t>w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are</w:t>
                  </w:r>
                  <w:r>
                    <w:rPr>
                      <w:rFonts w:ascii="Arial" w:hAnsi="Arial" w:cs="Arial" w:eastAsia="Arial"/>
                      <w:color w:val="6D6E71"/>
                      <w:w w:val="85"/>
                      <w:sz w:val="12"/>
                      <w:szCs w:val="12"/>
                    </w:rPr>
                    <w:t>–</w:t>
                  </w:r>
                  <w:r>
                    <w:rPr>
                      <w:rFonts w:ascii="Arial" w:hAnsi="Arial" w:cs="Arial" w:eastAsia="Arial"/>
                      <w:color w:val="6D6E71"/>
                      <w:spacing w:val="-2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3"/>
                      <w:sz w:val="12"/>
                      <w:szCs w:val="12"/>
                    </w:rPr>
                    <w:t>Annual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spacing w:val="-1"/>
                      <w:w w:val="87"/>
                      <w:sz w:val="12"/>
                      <w:szCs w:val="12"/>
                    </w:rPr>
                    <w:t>R</w:t>
                  </w:r>
                  <w:r>
                    <w:rPr>
                      <w:rFonts w:ascii="Arial" w:hAnsi="Arial" w:cs="Arial" w:eastAsia="Arial"/>
                      <w:color w:val="6D6E71"/>
                      <w:spacing w:val="-1"/>
                      <w:w w:val="97"/>
                      <w:sz w:val="12"/>
                      <w:szCs w:val="12"/>
                    </w:rPr>
                    <w:t>eport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5"/>
                      <w:sz w:val="12"/>
                      <w:szCs w:val="12"/>
                    </w:rPr>
                    <w:t>201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2"/>
                      <w:sz w:val="12"/>
                      <w:szCs w:val="12"/>
                    </w:rPr>
                    <w:t>0-20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5"/>
                      <w:sz w:val="12"/>
                      <w:szCs w:val="12"/>
                    </w:rPr>
                    <w:t>11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64"/>
        <w:ind w:left="161" w:right="0"/>
        <w:jc w:val="left"/>
      </w:pPr>
      <w:r>
        <w:rPr>
          <w:color w:val="231F20"/>
          <w:w w:val="95"/>
        </w:rPr>
        <w:t>Net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Profit/(losses)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dealt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5926" w:val="left" w:leader="none"/>
          <w:tab w:pos="8094" w:val="left" w:leader="none"/>
          <w:tab w:pos="10416" w:val="left" w:leader="none"/>
          <w:tab w:pos="12684" w:val="left" w:leader="none"/>
          <w:tab w:pos="14897" w:val="left" w:leader="none"/>
        </w:tabs>
        <w:spacing w:line="240" w:lineRule="auto"/>
        <w:ind w:left="161" w:right="0"/>
        <w:jc w:val="left"/>
      </w:pPr>
      <w:r>
        <w:rPr>
          <w:color w:val="231F20"/>
          <w:w w:val="95"/>
        </w:rPr>
        <w:t>a.</w:t>
      </w:r>
      <w:r>
        <w:rPr>
          <w:color w:val="231F20"/>
          <w:spacing w:val="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</w:t>
        <w:tab/>
      </w:r>
      <w:r>
        <w:rPr>
          <w:color w:val="231F20"/>
          <w:w w:val="85"/>
        </w:rPr>
        <w:t>(2,614)</w:t>
        <w:tab/>
        <w:t>(17,930)</w:t>
        <w:tab/>
      </w:r>
      <w:r>
        <w:rPr>
          <w:color w:val="231F20"/>
          <w:w w:val="90"/>
        </w:rPr>
        <w:t>62,171</w:t>
        <w:tab/>
        <w:t>87,265</w:t>
        <w:tab/>
      </w:r>
      <w:r>
        <w:rPr>
          <w:color w:val="231F20"/>
        </w:rPr>
        <w:t>(41,837)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7" w:lineRule="exact"/>
        <w:ind w:left="161" w:right="0"/>
        <w:jc w:val="left"/>
      </w:pPr>
      <w:r>
        <w:rPr>
          <w:color w:val="231F20"/>
          <w:w w:val="90"/>
        </w:rPr>
        <w:t>b. 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subsidiary</w:t>
      </w:r>
      <w:r>
        <w:rPr/>
      </w:r>
    </w:p>
    <w:p>
      <w:pPr>
        <w:pStyle w:val="BodyText"/>
        <w:tabs>
          <w:tab w:pos="5826" w:val="left" w:leader="none"/>
          <w:tab w:pos="7994" w:val="left" w:leader="none"/>
          <w:tab w:pos="10473" w:val="left" w:leader="none"/>
          <w:tab w:pos="12684" w:val="left" w:leader="none"/>
          <w:tab w:pos="14952" w:val="left" w:leader="none"/>
        </w:tabs>
        <w:spacing w:line="425" w:lineRule="auto"/>
        <w:ind w:left="161" w:right="214" w:firstLine="283"/>
        <w:jc w:val="left"/>
      </w:pPr>
      <w:r>
        <w:rPr>
          <w:color w:val="231F20"/>
          <w:w w:val="90"/>
        </w:rPr>
        <w:t>since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became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subsidiary</w:t>
        <w:tab/>
      </w:r>
      <w:r>
        <w:rPr>
          <w:color w:val="231F20"/>
          <w:w w:val="85"/>
        </w:rPr>
        <w:t>(33,469)</w:t>
        <w:tab/>
        <w:t>(334,781)</w:t>
        <w:tab/>
      </w:r>
      <w:r>
        <w:rPr>
          <w:color w:val="231F20"/>
          <w:w w:val="90"/>
        </w:rPr>
        <w:t>26,878</w:t>
        <w:tab/>
        <w:t>66,795</w:t>
        <w:tab/>
        <w:t>15,935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Profit/(losses)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dealt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2"/>
          <w:w w:val="95"/>
        </w:rPr>
        <w:t>provided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/>
      </w:r>
    </w:p>
    <w:p>
      <w:pPr>
        <w:pStyle w:val="BodyText"/>
        <w:numPr>
          <w:ilvl w:val="0"/>
          <w:numId w:val="28"/>
        </w:numPr>
        <w:tabs>
          <w:tab w:pos="445" w:val="left" w:leader="none"/>
          <w:tab w:pos="6331" w:val="left" w:leader="none"/>
          <w:tab w:pos="8599" w:val="left" w:leader="none"/>
          <w:tab w:pos="10867" w:val="left" w:leader="none"/>
          <w:tab w:pos="13134" w:val="left" w:leader="none"/>
          <w:tab w:pos="15402" w:val="left" w:leader="none"/>
        </w:tabs>
        <w:spacing w:line="240" w:lineRule="auto" w:before="0" w:after="0"/>
        <w:ind w:left="444" w:right="0" w:hanging="283"/>
        <w:jc w:val="left"/>
      </w:pP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2011</w:t>
        <w:tab/>
      </w:r>
      <w:r>
        <w:rPr>
          <w:color w:val="231F20"/>
        </w:rPr>
        <w:t>–</w:t>
        <w:tab/>
        <w:t>–</w:t>
        <w:tab/>
        <w:t>–</w:t>
        <w:tab/>
        <w:t>–</w:t>
        <w:tab/>
        <w:t>–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numPr>
          <w:ilvl w:val="0"/>
          <w:numId w:val="28"/>
        </w:numPr>
        <w:tabs>
          <w:tab w:pos="446" w:val="left" w:leader="none"/>
        </w:tabs>
        <w:spacing w:line="227" w:lineRule="exact" w:before="0" w:after="0"/>
        <w:ind w:left="445" w:right="0" w:hanging="284"/>
        <w:jc w:val="left"/>
      </w:pP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subsidiary</w:t>
      </w:r>
      <w:r>
        <w:rPr/>
      </w:r>
    </w:p>
    <w:p>
      <w:pPr>
        <w:pStyle w:val="BodyText"/>
        <w:tabs>
          <w:tab w:pos="6331" w:val="left" w:leader="none"/>
          <w:tab w:pos="8599" w:val="left" w:leader="none"/>
          <w:tab w:pos="10867" w:val="left" w:leader="none"/>
          <w:tab w:pos="13135" w:val="left" w:leader="none"/>
          <w:tab w:pos="15402" w:val="left" w:leader="none"/>
        </w:tabs>
        <w:spacing w:line="227" w:lineRule="exact"/>
        <w:ind w:left="120" w:right="0" w:firstLine="324"/>
        <w:jc w:val="left"/>
      </w:pPr>
      <w:r>
        <w:rPr>
          <w:color w:val="231F20"/>
          <w:w w:val="90"/>
        </w:rPr>
        <w:t>since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became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subsidiary</w:t>
        <w:tab/>
      </w:r>
      <w:r>
        <w:rPr>
          <w:color w:val="231F20"/>
        </w:rPr>
        <w:t>–</w:t>
        <w:tab/>
        <w:t>–</w:t>
        <w:tab/>
        <w:t>–</w:t>
        <w:tab/>
        <w:t>–</w:t>
        <w:tab/>
        <w:t>–</w:t>
      </w:r>
      <w:r>
        <w:rPr/>
      </w:r>
    </w:p>
    <w:p>
      <w:pPr>
        <w:spacing w:line="196" w:lineRule="exact" w:before="83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sz w:val="18"/>
        </w:rPr>
        <w:t>Note:</w:t>
      </w:r>
      <w:r>
        <w:rPr>
          <w:rFonts w:ascii="Cambria"/>
          <w:sz w:val="18"/>
        </w:rPr>
      </w:r>
    </w:p>
    <w:p>
      <w:pPr>
        <w:spacing w:line="196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0"/>
          <w:position w:val="6"/>
          <w:sz w:val="10"/>
          <w:szCs w:val="10"/>
        </w:rPr>
        <w:t>1   </w:t>
      </w:r>
      <w:r>
        <w:rPr>
          <w:rFonts w:ascii="Cambria" w:hAnsi="Cambria" w:cs="Cambria" w:eastAsia="Cambria"/>
          <w:color w:val="231F20"/>
          <w:spacing w:val="10"/>
          <w:w w:val="90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Formerly</w:t>
      </w:r>
      <w:r>
        <w:rPr>
          <w:rFonts w:ascii="Cambria" w:hAnsi="Cambria" w:cs="Cambria" w:eastAsia="Cambria"/>
          <w:color w:val="231F20"/>
          <w:spacing w:val="-1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known</w:t>
      </w:r>
      <w:r>
        <w:rPr>
          <w:rFonts w:ascii="Cambria" w:hAnsi="Cambria" w:cs="Cambria" w:eastAsia="Cambria"/>
          <w:color w:val="231F20"/>
          <w:spacing w:val="-1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-2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i‑flex</w:t>
      </w:r>
      <w:r>
        <w:rPr>
          <w:rFonts w:ascii="Cambria" w:hAnsi="Cambria" w:cs="Cambria" w:eastAsia="Cambria"/>
          <w:color w:val="231F20"/>
          <w:spacing w:val="-1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Processing</w:t>
      </w:r>
      <w:r>
        <w:rPr>
          <w:rFonts w:ascii="Cambria" w:hAnsi="Cambria" w:cs="Cambria" w:eastAsia="Cambria"/>
          <w:color w:val="231F20"/>
          <w:spacing w:val="-1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Services</w:t>
      </w:r>
      <w:r>
        <w:rPr>
          <w:rFonts w:ascii="Cambria" w:hAnsi="Cambria" w:cs="Cambria" w:eastAsia="Cambria"/>
          <w:color w:val="231F20"/>
          <w:spacing w:val="-2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Inc.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after="0" w:line="196" w:lineRule="exact"/>
        <w:jc w:val="left"/>
        <w:rPr>
          <w:rFonts w:ascii="Cambria" w:hAnsi="Cambria" w:cs="Cambria" w:eastAsia="Cambria"/>
          <w:sz w:val="18"/>
          <w:szCs w:val="18"/>
        </w:rPr>
        <w:sectPr>
          <w:type w:val="continuous"/>
          <w:pgSz w:w="16840" w:h="11910" w:orient="landscape"/>
          <w:pgMar w:top="1580" w:bottom="280" w:left="560" w:right="560"/>
        </w:sectPr>
      </w:pPr>
    </w:p>
    <w:p>
      <w:pPr>
        <w:pStyle w:val="Heading1"/>
        <w:spacing w:line="240" w:lineRule="auto" w:before="27"/>
        <w:ind w:left="120" w:right="0"/>
        <w:jc w:val="left"/>
        <w:rPr>
          <w:b w:val="0"/>
          <w:bCs w:val="0"/>
        </w:rPr>
      </w:pPr>
      <w:r>
        <w:rPr/>
        <w:pict>
          <v:group style="position:absolute;margin-left:33.539295pt;margin-top:294.098602pt;width:774.25pt;height:63.7pt;mso-position-horizontal-relative:page;mso-position-vertical-relative:page;z-index:-704560" coordorigin="671,5882" coordsize="15485,1274">
            <v:group style="position:absolute;left:681;top:5882;width:15465;height:208" coordorigin="681,5882" coordsize="15465,208">
              <v:shape style="position:absolute;left:681;top:5882;width:15465;height:208" coordorigin="681,5882" coordsize="15465,208" path="m16145,6090l16145,5882,681,5882,681,6090,16145,6090xe" filled="true" fillcolor="#dedfe0" stroked="false">
                <v:path arrowok="t"/>
                <v:fill type="solid"/>
              </v:shape>
            </v:group>
            <v:group style="position:absolute;left:681;top:6298;width:15465;height:208" coordorigin="681,6298" coordsize="15465,208">
              <v:shape style="position:absolute;left:681;top:6298;width:15465;height:208" coordorigin="681,6298" coordsize="15465,208" path="m16145,6505l16145,6298,681,6298,681,6505,16145,6505xe" filled="true" fillcolor="#dedfe0" stroked="false">
                <v:path arrowok="t"/>
                <v:fill type="solid"/>
              </v:shape>
            </v:group>
            <v:group style="position:absolute;left:681;top:6090;width:15465;height:208" coordorigin="681,6090" coordsize="15465,208">
              <v:shape style="position:absolute;left:681;top:6090;width:15465;height:208" coordorigin="681,6090" coordsize="15465,208" path="m16145,6298l16145,6090,681,6090,681,6298,16145,6298xe" filled="true" fillcolor="#dedfe0" stroked="false">
                <v:path arrowok="t"/>
                <v:fill type="solid"/>
              </v:shape>
            </v:group>
            <v:group style="position:absolute;left:681;top:6505;width:15465;height:208" coordorigin="681,6505" coordsize="15465,208">
              <v:shape style="position:absolute;left:681;top:6505;width:15465;height:208" coordorigin="681,6505" coordsize="15465,208" path="m16145,6713l16145,6505,681,6505,681,6713,16145,6713xe" filled="true" fillcolor="#dedfe0" stroked="false">
                <v:path arrowok="t"/>
                <v:fill type="solid"/>
              </v:shape>
            </v:group>
            <v:group style="position:absolute;left:681;top:6713;width:15465;height:208" coordorigin="681,6713" coordsize="15465,208">
              <v:shape style="position:absolute;left:681;top:6713;width:15465;height:208" coordorigin="681,6713" coordsize="15465,208" path="m16145,6921l16145,6713,681,6713,681,6921,16145,6921xe" filled="true" fillcolor="#dedfe0" stroked="false">
                <v:path arrowok="t"/>
                <v:fill type="solid"/>
              </v:shape>
            </v:group>
            <v:group style="position:absolute;left:681;top:6921;width:15465;height:225" coordorigin="681,6921" coordsize="15465,225">
              <v:shape style="position:absolute;left:681;top:6921;width:15465;height:225" coordorigin="681,6921" coordsize="15465,225" path="m16145,7146l16145,6921,681,6921,681,7146,16145,7146xe" filled="true" fillcolor="#dedfe0" stroked="false">
                <v:path arrowok="t"/>
                <v:fill type="solid"/>
              </v:shape>
            </v:group>
            <v:group style="position:absolute;left:681;top:7146;width:15465;height:2" coordorigin="681,7146" coordsize="15465,2">
              <v:shape style="position:absolute;left:681;top:7146;width:15465;height:2" coordorigin="681,7146" coordsize="15465,0" path="m16145,7146l681,7146e" filled="false" stroked="true" strokeweight="1.0pt" strokecolor="#808285">
                <v:path arrowok="t"/>
              </v:shape>
              <v:shape style="position:absolute;left:720;top:6104;width:1395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Net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Profit/(losses)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far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concerns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Members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dealt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5"/>
                          <w:sz w:val="20"/>
                        </w:rPr>
                        <w:t>provided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0;top:6519;width:6105;height:616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9"/>
                        </w:numPr>
                        <w:tabs>
                          <w:tab w:pos="284" w:val="left" w:leader="none"/>
                        </w:tabs>
                        <w:spacing w:line="199" w:lineRule="exact" w:before="0"/>
                        <w:ind w:left="283" w:right="0" w:hanging="283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numPr>
                          <w:ilvl w:val="0"/>
                          <w:numId w:val="29"/>
                        </w:numPr>
                        <w:tabs>
                          <w:tab w:pos="284" w:val="left" w:leader="none"/>
                        </w:tabs>
                        <w:spacing w:before="0"/>
                        <w:ind w:left="283" w:right="0" w:hanging="283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previous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since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became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681;top:6519;width:100;height: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5948;top:6519;width:100;height: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.280012pt;margin-top:552.888672pt;width:9pt;height:9.4pt;mso-position-horizontal-relative:page;mso-position-vertical-relative:page;z-index:14056" type="#_x0000_t202" filled="false" stroked="false">
            <v:textbox inset="0,0,0,0" style="layout-flow:vertical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14"/>
                    </w:rPr>
                    <w:t>81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212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Act,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1956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relating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(continued)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1"/>
        <w:rPr>
          <w:rFonts w:ascii="Lucida Sans" w:hAnsi="Lucida Sans" w:cs="Lucida Sans" w:eastAsia="Lucida Sans"/>
          <w:b/>
          <w:bCs/>
          <w:sz w:val="25"/>
          <w:szCs w:val="25"/>
        </w:rPr>
      </w:pPr>
    </w:p>
    <w:p>
      <w:pPr>
        <w:spacing w:before="49"/>
        <w:ind w:left="0" w:right="151" w:firstLine="0"/>
        <w:jc w:val="right"/>
        <w:rPr>
          <w:rFonts w:ascii="Cambria" w:hAnsi="Cambria" w:cs="Cambria" w:eastAsia="Cambria"/>
          <w:sz w:val="14"/>
          <w:szCs w:val="14"/>
        </w:rPr>
      </w:pPr>
      <w:r>
        <w:rPr/>
        <w:pict>
          <v:group style="position:absolute;margin-left:33.539291pt;margin-top:12.960376pt;width:774.25pt;height:133.050pt;mso-position-horizontal-relative:page;mso-position-vertical-relative:paragraph;z-index:-704680" coordorigin="671,259" coordsize="15485,2661">
            <v:group style="position:absolute;left:681;top:269;width:15465;height:608" coordorigin="681,269" coordsize="15465,608">
              <v:shape style="position:absolute;left:681;top:269;width:15465;height:608" coordorigin="681,269" coordsize="15465,608" path="m16145,877l16145,269,681,269,681,877,16145,877xe" filled="true" fillcolor="#dedfe0" stroked="false">
                <v:path arrowok="t"/>
                <v:fill type="solid"/>
              </v:shape>
            </v:group>
            <v:group style="position:absolute;left:681;top:877;width:15465;height:208" coordorigin="681,877" coordsize="15465,208">
              <v:shape style="position:absolute;left:681;top:877;width:15465;height:208" coordorigin="681,877" coordsize="15465,208" path="m16145,1085l16145,877,681,877,681,1085,16145,1085xe" filled="true" fillcolor="#dedfe0" stroked="false">
                <v:path arrowok="t"/>
                <v:fill type="solid"/>
              </v:shape>
            </v:group>
            <v:group style="position:absolute;left:681;top:1085;width:15465;height:388" coordorigin="681,1085" coordsize="15465,388">
              <v:shape style="position:absolute;left:681;top:1085;width:15465;height:388" coordorigin="681,1085" coordsize="15465,388" path="m16145,1473l16145,1085,681,1085,681,1473,16145,1473xe" filled="true" fillcolor="#dedfe0" stroked="false">
                <v:path arrowok="t"/>
                <v:fill type="solid"/>
              </v:shape>
            </v:group>
            <v:group style="position:absolute;left:681;top:1473;width:15465;height:408" coordorigin="681,1473" coordsize="15465,408">
              <v:shape style="position:absolute;left:681;top:1473;width:15465;height:408" coordorigin="681,1473" coordsize="15465,408" path="m16145,1880l16145,1473,681,1473,681,1880,16145,1880xe" filled="true" fillcolor="#dedfe0" stroked="false">
                <v:path arrowok="t"/>
                <v:fill type="solid"/>
              </v:shape>
            </v:group>
            <v:group style="position:absolute;left:681;top:1880;width:15465;height:208" coordorigin="681,1880" coordsize="15465,208">
              <v:shape style="position:absolute;left:681;top:1880;width:15465;height:208" coordorigin="681,1880" coordsize="15465,208" path="m16145,2088l16145,1880,681,1880,681,2088,16145,2088xe" filled="true" fillcolor="#dedfe0" stroked="false">
                <v:path arrowok="t"/>
                <v:fill type="solid"/>
              </v:shape>
            </v:group>
            <v:group style="position:absolute;left:681;top:2088;width:15465;height:208" coordorigin="681,2088" coordsize="15465,208">
              <v:shape style="position:absolute;left:681;top:2088;width:15465;height:208" coordorigin="681,2088" coordsize="15465,208" path="m16145,2296l16145,2088,681,2088,681,2296,16145,2296xe" filled="true" fillcolor="#dedfe0" stroked="false">
                <v:path arrowok="t"/>
                <v:fill type="solid"/>
              </v:shape>
            </v:group>
            <v:group style="position:absolute;left:681;top:2296;width:15465;height:208" coordorigin="681,2296" coordsize="15465,208">
              <v:shape style="position:absolute;left:681;top:2296;width:15465;height:208" coordorigin="681,2296" coordsize="15465,208" path="m16145,2504l16145,2296,681,2296,681,2504,16145,2504xe" filled="true" fillcolor="#dedfe0" stroked="false">
                <v:path arrowok="t"/>
                <v:fill type="solid"/>
              </v:shape>
            </v:group>
            <v:group style="position:absolute;left:681;top:2504;width:15465;height:208" coordorigin="681,2504" coordsize="15465,208">
              <v:shape style="position:absolute;left:681;top:2504;width:15465;height:208" coordorigin="681,2504" coordsize="15465,208" path="m16145,2711l16145,2504,681,2504,681,2711,16145,2711xe" filled="true" fillcolor="#dedfe0" stroked="false">
                <v:path arrowok="t"/>
                <v:fill type="solid"/>
              </v:shape>
            </v:group>
            <v:group style="position:absolute;left:681;top:2711;width:15465;height:208" coordorigin="681,2711" coordsize="15465,208">
              <v:shape style="position:absolute;left:681;top:2711;width:15465;height:208" coordorigin="681,2711" coordsize="15465,208" path="m16145,2919l16145,2711,681,2711,681,2919,16145,2919xe" filled="true" fillcolor="#dedfe0" stroked="false">
                <v:path arrowok="t"/>
                <v:fill type="solid"/>
              </v:shape>
            </v:group>
            <v:group style="position:absolute;left:681;top:269;width:15465;height:2" coordorigin="681,269" coordsize="15465,2">
              <v:shape style="position:absolute;left:681;top:269;width:15465;height:2" coordorigin="681,269" coordsize="15465,0" path="m16145,269l681,269e" filled="false" stroked="true" strokeweight="1.000015pt" strokecolor="#808285">
                <v:path arrowok="t"/>
              </v:shape>
              <v:shape style="position:absolute;left:721;top:891;width:432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81;top:283;width:1900;height:808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44" w:right="0" w:hanging="45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6D6E71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6D6E71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Chile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Limitada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180"/>
                        <w:ind w:left="661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149;top:283;width:1900;height:808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383" w:right="0" w:hanging="38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6D6E71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6D6E71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6D6E71"/>
                          <w:spacing w:val="2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(Shanghai)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2" w:lineRule="auto" w:before="0"/>
                        <w:ind w:left="661" w:right="0" w:firstLine="62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6D6E71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1486;width:4233;height:8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173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Company's</w:t>
                      </w:r>
                      <w:r>
                        <w:rPr>
                          <w:rFonts w:ascii="Cambria"/>
                          <w:color w:val="231F20"/>
                          <w:spacing w:val="1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interest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held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by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81;top:1486;width:1900;height:816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1510" w:right="0" w:hanging="78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N.A.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149;top:1486;width:1900;height:816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1510" w:right="0" w:hanging="78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N.A.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21;top:2518;width:1307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Net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aggregate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Profit/(losses)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so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far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concerns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Members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dealt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Holding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thousands)</w:t>
      </w:r>
      <w:r>
        <w:rPr>
          <w:rFonts w:ascii="Cambria"/>
          <w:sz w:val="14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0"/>
        <w:rPr>
          <w:rFonts w:ascii="Cambria" w:hAnsi="Cambria" w:cs="Cambria" w:eastAsia="Cambria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0"/>
        <w:gridCol w:w="4667"/>
        <w:gridCol w:w="1477"/>
      </w:tblGrid>
      <w:tr>
        <w:trPr>
          <w:trHeight w:val="408" w:hRule="exact"/>
        </w:trPr>
        <w:tc>
          <w:tcPr>
            <w:tcW w:w="9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a.</w:t>
            </w:r>
            <w:r>
              <w:rPr>
                <w:rFonts w:ascii="Cambria"/>
                <w:color w:val="231F20"/>
                <w:spacing w:val="4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for</w:t>
            </w:r>
            <w:r>
              <w:rPr>
                <w:rFonts w:ascii="Cambria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ended</w:t>
            </w:r>
            <w:r>
              <w:rPr>
                <w:rFonts w:ascii="Cambria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March</w:t>
            </w:r>
            <w:r>
              <w:rPr>
                <w:rFonts w:ascii="Cambria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31,</w:t>
            </w:r>
            <w:r>
              <w:rPr>
                <w:rFonts w:ascii="Cambria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right="82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(60,071)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64"/>
              <w:ind w:left="8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30,991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9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b. 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previous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subsidiary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since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became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88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35,845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ambria" w:hAnsi="Cambria" w:cs="Cambria" w:eastAsia="Cambria"/>
          <w:sz w:val="20"/>
          <w:szCs w:val="20"/>
        </w:rPr>
        <w:sectPr>
          <w:footerReference w:type="default" r:id="rId48"/>
          <w:pgSz w:w="16840" w:h="11910" w:orient="landscape"/>
          <w:pgMar w:footer="0" w:header="0" w:top="980" w:bottom="0" w:left="560" w:right="580"/>
        </w:sectPr>
      </w:pPr>
    </w:p>
    <w:p>
      <w:pPr>
        <w:pStyle w:val="Heading1"/>
        <w:spacing w:line="320" w:lineRule="exact" w:before="41"/>
        <w:ind w:left="120" w:right="2383"/>
        <w:jc w:val="left"/>
        <w:rPr>
          <w:b w:val="0"/>
          <w:bCs w:val="0"/>
        </w:rPr>
      </w:pP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1"/>
          <w:w w:val="95"/>
        </w:rPr>
        <w:t>exemption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received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212(8)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8"/>
          <w:w w:val="95"/>
        </w:rPr>
        <w:t> </w:t>
      </w:r>
      <w:r>
        <w:rPr>
          <w:color w:val="231F20"/>
          <w:spacing w:val="-2"/>
          <w:w w:val="95"/>
        </w:rPr>
        <w:t>Act,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1956</w:t>
      </w:r>
      <w:r>
        <w:rPr>
          <w:color w:val="231F20"/>
          <w:spacing w:val="23"/>
          <w:w w:val="84"/>
        </w:rPr>
        <w:t> </w:t>
      </w:r>
      <w:r>
        <w:rPr>
          <w:color w:val="231F20"/>
          <w:spacing w:val="-3"/>
          <w:w w:val="95"/>
        </w:rPr>
        <w:t>relating</w:t>
      </w:r>
      <w:r>
        <w:rPr>
          <w:color w:val="231F20"/>
          <w:spacing w:val="-57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companies</w:t>
      </w:r>
      <w:r>
        <w:rPr>
          <w:b w:val="0"/>
        </w:rPr>
      </w:r>
    </w:p>
    <w:p>
      <w:pPr>
        <w:spacing w:line="240" w:lineRule="auto" w:before="8"/>
        <w:rPr>
          <w:rFonts w:ascii="Lucida Sans" w:hAnsi="Lucida Sans" w:cs="Lucida Sans" w:eastAsia="Lucida Sans"/>
          <w:b/>
          <w:bCs/>
          <w:sz w:val="27"/>
          <w:szCs w:val="27"/>
        </w:rPr>
      </w:pPr>
    </w:p>
    <w:p>
      <w:pPr>
        <w:spacing w:before="49"/>
        <w:ind w:left="0" w:right="162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thousands)</w:t>
      </w:r>
      <w:r>
        <w:rPr>
          <w:rFonts w:ascii="Cambria"/>
          <w:sz w:val="14"/>
        </w:rPr>
      </w:r>
    </w:p>
    <w:p>
      <w:pPr>
        <w:spacing w:after="0"/>
        <w:jc w:val="right"/>
        <w:rPr>
          <w:rFonts w:ascii="Cambria" w:hAnsi="Cambria" w:cs="Cambria" w:eastAsia="Cambria"/>
          <w:sz w:val="14"/>
          <w:szCs w:val="14"/>
        </w:rPr>
        <w:sectPr>
          <w:footerReference w:type="even" r:id="rId49"/>
          <w:pgSz w:w="16840" w:h="11910" w:orient="landscape"/>
          <w:pgMar w:footer="0" w:header="0" w:top="580" w:bottom="0" w:left="560" w:right="560"/>
        </w:sectPr>
      </w:pPr>
    </w:p>
    <w:p>
      <w:pPr>
        <w:pStyle w:val="BodyText"/>
        <w:spacing w:line="200" w:lineRule="exact" w:before="33"/>
        <w:ind w:left="217" w:right="115" w:hanging="57"/>
        <w:jc w:val="left"/>
      </w:pPr>
      <w:r>
        <w:rPr/>
        <w:pict>
          <v:group style="position:absolute;margin-left:33.539276pt;margin-top:.745795pt;width:774.65pt;height:443.45pt;mso-position-horizontal-relative:page;mso-position-vertical-relative:paragraph;z-index:-704512" coordorigin="671,15" coordsize="15493,8869">
            <v:group style="position:absolute;left:681;top:25;width:6171;height:1008" coordorigin="681,25" coordsize="6171,1008">
              <v:shape style="position:absolute;left:681;top:25;width:6171;height:1008" coordorigin="681,25" coordsize="6171,1008" path="m6851,1033l6851,25,681,25,681,1033,6851,1033xe" filled="true" fillcolor="#dedfe0" stroked="false">
                <v:path arrowok="t"/>
                <v:fill type="solid"/>
              </v:shape>
            </v:group>
            <v:group style="position:absolute;left:681;top:1033;width:6171;height:129" coordorigin="681,1033" coordsize="6171,129">
              <v:shape style="position:absolute;left:681;top:1033;width:6171;height:129" coordorigin="681,1033" coordsize="6171,129" path="m6851,1161l6851,1033,681,1033,681,1161,6851,1161xe" filled="true" fillcolor="#dedfe0" stroked="false">
                <v:path arrowok="t"/>
                <v:fill type="solid"/>
              </v:shape>
            </v:group>
            <v:group style="position:absolute;left:6851;top:25;width:4351;height:1008" coordorigin="6851,25" coordsize="4351,1008">
              <v:shape style="position:absolute;left:6851;top:25;width:4351;height:1008" coordorigin="6851,25" coordsize="4351,1008" path="m11202,1033l11202,25,6851,25,6851,1033,11202,1033xe" filled="true" fillcolor="#dedfe0" stroked="false">
                <v:path arrowok="t"/>
                <v:fill type="solid"/>
              </v:shape>
            </v:group>
            <v:group style="position:absolute;left:6851;top:1033;width:4351;height:129" coordorigin="6851,1033" coordsize="4351,129">
              <v:shape style="position:absolute;left:6851;top:1033;width:4351;height:129" coordorigin="6851,1033" coordsize="4351,129" path="m11202,1161l11202,1033,6851,1033,6851,1161,11202,1161xe" filled="true" fillcolor="#dedfe0" stroked="false">
                <v:path arrowok="t"/>
                <v:fill type="solid"/>
              </v:shape>
            </v:group>
            <v:group style="position:absolute;left:11202;top:25;width:4952;height:1008" coordorigin="11202,25" coordsize="4952,1008">
              <v:shape style="position:absolute;left:11202;top:25;width:4952;height:1008" coordorigin="11202,25" coordsize="4952,1008" path="m16154,1033l16154,25,11202,25,11202,1033,16154,1033xe" filled="true" fillcolor="#dedfe0" stroked="false">
                <v:path arrowok="t"/>
                <v:fill type="solid"/>
              </v:shape>
            </v:group>
            <v:group style="position:absolute;left:11202;top:1033;width:4952;height:129" coordorigin="11202,1033" coordsize="4952,129">
              <v:shape style="position:absolute;left:11202;top:1033;width:4952;height:129" coordorigin="11202,1033" coordsize="4952,129" path="m16154,1161l16154,1033,11202,1033,11202,1161,16154,1161xe" filled="true" fillcolor="#dedfe0" stroked="false">
                <v:path arrowok="t"/>
                <v:fill type="solid"/>
              </v:shape>
            </v:group>
            <v:group style="position:absolute;left:681;top:1161;width:6171;height:408" coordorigin="681,1161" coordsize="6171,408">
              <v:shape style="position:absolute;left:681;top:1161;width:6171;height:408" coordorigin="681,1161" coordsize="6171,408" path="m6851,1569l6851,1161,681,1161,681,1569,6851,1569xe" filled="true" fillcolor="#dedfe0" stroked="false">
                <v:path arrowok="t"/>
                <v:fill type="solid"/>
              </v:shape>
            </v:group>
            <v:group style="position:absolute;left:6851;top:1161;width:4351;height:408" coordorigin="6851,1161" coordsize="4351,408">
              <v:shape style="position:absolute;left:6851;top:1161;width:4351;height:408" coordorigin="6851,1161" coordsize="4351,408" path="m11202,1569l11202,1161,6851,1161,6851,1569,11202,1569xe" filled="true" fillcolor="#dedfe0" stroked="false">
                <v:path arrowok="t"/>
                <v:fill type="solid"/>
              </v:shape>
            </v:group>
            <v:group style="position:absolute;left:11202;top:1161;width:4952;height:408" coordorigin="11202,1161" coordsize="4952,408">
              <v:shape style="position:absolute;left:11202;top:1161;width:4952;height:408" coordorigin="11202,1161" coordsize="4952,408" path="m16154,1569l16154,1161,11202,1161,11202,1569,16154,1569xe" filled="true" fillcolor="#dedfe0" stroked="false">
                <v:path arrowok="t"/>
                <v:fill type="solid"/>
              </v:shape>
            </v:group>
            <v:group style="position:absolute;left:681;top:1569;width:6171;height:129" coordorigin="681,1569" coordsize="6171,129">
              <v:shape style="position:absolute;left:681;top:1569;width:6171;height:129" coordorigin="681,1569" coordsize="6171,129" path="m6851,1697l6851,1569,681,1569,681,1697,6851,1697xe" filled="true" fillcolor="#dedfe0" stroked="false">
                <v:path arrowok="t"/>
                <v:fill type="solid"/>
              </v:shape>
            </v:group>
            <v:group style="position:absolute;left:6851;top:1569;width:4351;height:129" coordorigin="6851,1569" coordsize="4351,129">
              <v:shape style="position:absolute;left:6851;top:1569;width:4351;height:129" coordorigin="6851,1569" coordsize="4351,129" path="m11202,1697l11202,1569,6851,1569,6851,1697,11202,1697xe" filled="true" fillcolor="#dedfe0" stroked="false">
                <v:path arrowok="t"/>
                <v:fill type="solid"/>
              </v:shape>
            </v:group>
            <v:group style="position:absolute;left:11202;top:1569;width:4952;height:129" coordorigin="11202,1569" coordsize="4952,129">
              <v:shape style="position:absolute;left:11202;top:1569;width:4952;height:129" coordorigin="11202,1569" coordsize="4952,129" path="m16154,1697l16154,1569,11202,1569,11202,1697,16154,1697xe" filled="true" fillcolor="#dedfe0" stroked="false">
                <v:path arrowok="t"/>
                <v:fill type="solid"/>
              </v:shape>
            </v:group>
            <v:group style="position:absolute;left:681;top:1697;width:6171;height:408" coordorigin="681,1697" coordsize="6171,408">
              <v:shape style="position:absolute;left:681;top:1697;width:6171;height:408" coordorigin="681,1697" coordsize="6171,408" path="m6851,2105l6851,1697,681,1697,681,2105,6851,2105xe" filled="true" fillcolor="#dedfe0" stroked="false">
                <v:path arrowok="t"/>
                <v:fill type="solid"/>
              </v:shape>
            </v:group>
            <v:group style="position:absolute;left:681;top:2105;width:6171;height:129" coordorigin="681,2105" coordsize="6171,129">
              <v:shape style="position:absolute;left:681;top:2105;width:6171;height:129" coordorigin="681,2105" coordsize="6171,129" path="m6851,2233l6851,2105,681,2105,681,2233,6851,2233xe" filled="true" fillcolor="#dedfe0" stroked="false">
                <v:path arrowok="t"/>
                <v:fill type="solid"/>
              </v:shape>
            </v:group>
            <v:group style="position:absolute;left:6851;top:1697;width:4351;height:408" coordorigin="6851,1697" coordsize="4351,408">
              <v:shape style="position:absolute;left:6851;top:1697;width:4351;height:408" coordorigin="6851,1697" coordsize="4351,408" path="m11202,2105l11202,1697,6851,1697,6851,2105,11202,2105xe" filled="true" fillcolor="#dedfe0" stroked="false">
                <v:path arrowok="t"/>
                <v:fill type="solid"/>
              </v:shape>
            </v:group>
            <v:group style="position:absolute;left:6851;top:2105;width:4351;height:129" coordorigin="6851,2105" coordsize="4351,129">
              <v:shape style="position:absolute;left:6851;top:2105;width:4351;height:129" coordorigin="6851,2105" coordsize="4351,129" path="m11202,2233l11202,2105,6851,2105,6851,2233,11202,2233xe" filled="true" fillcolor="#dedfe0" stroked="false">
                <v:path arrowok="t"/>
                <v:fill type="solid"/>
              </v:shape>
            </v:group>
            <v:group style="position:absolute;left:11202;top:1697;width:4952;height:408" coordorigin="11202,1697" coordsize="4952,408">
              <v:shape style="position:absolute;left:11202;top:1697;width:4952;height:408" coordorigin="11202,1697" coordsize="4952,408" path="m16154,2105l16154,1697,11202,1697,11202,2105,16154,2105xe" filled="true" fillcolor="#dedfe0" stroked="false">
                <v:path arrowok="t"/>
                <v:fill type="solid"/>
              </v:shape>
            </v:group>
            <v:group style="position:absolute;left:11202;top:2105;width:4952;height:129" coordorigin="11202,2105" coordsize="4952,129">
              <v:shape style="position:absolute;left:11202;top:2105;width:4952;height:129" coordorigin="11202,2105" coordsize="4952,129" path="m16154,2233l16154,2105,11202,2105,11202,2233,16154,2233xe" filled="true" fillcolor="#dedfe0" stroked="false">
                <v:path arrowok="t"/>
                <v:fill type="solid"/>
              </v:shape>
            </v:group>
            <v:group style="position:absolute;left:681;top:2233;width:6171;height:408" coordorigin="681,2233" coordsize="6171,408">
              <v:shape style="position:absolute;left:681;top:2233;width:6171;height:408" coordorigin="681,2233" coordsize="6171,408" path="m6851,2641l6851,2233,681,2233,681,2641,6851,2641xe" filled="true" fillcolor="#dedfe0" stroked="false">
                <v:path arrowok="t"/>
                <v:fill type="solid"/>
              </v:shape>
            </v:group>
            <v:group style="position:absolute;left:6851;top:2233;width:4351;height:408" coordorigin="6851,2233" coordsize="4351,408">
              <v:shape style="position:absolute;left:6851;top:2233;width:4351;height:408" coordorigin="6851,2233" coordsize="4351,408" path="m11202,2641l11202,2233,6851,2233,6851,2641,11202,2641xe" filled="true" fillcolor="#dedfe0" stroked="false">
                <v:path arrowok="t"/>
                <v:fill type="solid"/>
              </v:shape>
            </v:group>
            <v:group style="position:absolute;left:11202;top:2233;width:4952;height:408" coordorigin="11202,2233" coordsize="4952,408">
              <v:shape style="position:absolute;left:11202;top:2233;width:4952;height:408" coordorigin="11202,2233" coordsize="4952,408" path="m16154,2641l16154,2233,11202,2233,11202,2641,16154,2641xe" filled="true" fillcolor="#dedfe0" stroked="false">
                <v:path arrowok="t"/>
                <v:fill type="solid"/>
              </v:shape>
            </v:group>
            <v:group style="position:absolute;left:681;top:2641;width:6171;height:129" coordorigin="681,2641" coordsize="6171,129">
              <v:shape style="position:absolute;left:681;top:2641;width:6171;height:129" coordorigin="681,2641" coordsize="6171,129" path="m6851,2770l6851,2641,681,2641,681,2770,6851,2770xe" filled="true" fillcolor="#dedfe0" stroked="false">
                <v:path arrowok="t"/>
                <v:fill type="solid"/>
              </v:shape>
            </v:group>
            <v:group style="position:absolute;left:681;top:2770;width:6171;height:408" coordorigin="681,2770" coordsize="6171,408">
              <v:shape style="position:absolute;left:681;top:2770;width:6171;height:408" coordorigin="681,2770" coordsize="6171,408" path="m6851,3177l6851,2770,681,2770,681,3177,6851,3177xe" filled="true" fillcolor="#dedfe0" stroked="false">
                <v:path arrowok="t"/>
                <v:fill type="solid"/>
              </v:shape>
            </v:group>
            <v:group style="position:absolute;left:681;top:3177;width:15473;height:2" coordorigin="681,3177" coordsize="15473,2">
              <v:shape style="position:absolute;left:681;top:3177;width:15473;height:2" coordorigin="681,3177" coordsize="15473,0" path="m681,3177l16154,3177e" filled="false" stroked="true" strokeweight=".101pt" strokecolor="#dedfe0">
                <v:path arrowok="t"/>
              </v:shape>
            </v:group>
            <v:group style="position:absolute;left:681;top:3177;width:6171;height:129" coordorigin="681,3177" coordsize="6171,129">
              <v:shape style="position:absolute;left:681;top:3177;width:6171;height:129" coordorigin="681,3177" coordsize="6171,129" path="m6851,3306l6851,3177,681,3177,681,3306,6851,3306xe" filled="true" fillcolor="#dedfe0" stroked="false">
                <v:path arrowok="t"/>
                <v:fill type="solid"/>
              </v:shape>
            </v:group>
            <v:group style="position:absolute;left:681;top:3306;width:6171;height:408" coordorigin="681,3306" coordsize="6171,408">
              <v:shape style="position:absolute;left:681;top:3306;width:6171;height:408" coordorigin="681,3306" coordsize="6171,408" path="m6851,3714l6851,3306,681,3306,681,3714,6851,3714xe" filled="true" fillcolor="#dedfe0" stroked="false">
                <v:path arrowok="t"/>
                <v:fill type="solid"/>
              </v:shape>
            </v:group>
            <v:group style="position:absolute;left:6851;top:2641;width:4351;height:129" coordorigin="6851,2641" coordsize="4351,129">
              <v:shape style="position:absolute;left:6851;top:2641;width:4351;height:129" coordorigin="6851,2641" coordsize="4351,129" path="m11202,2770l11202,2641,6851,2641,6851,2770,11202,2770xe" filled="true" fillcolor="#dedfe0" stroked="false">
                <v:path arrowok="t"/>
                <v:fill type="solid"/>
              </v:shape>
            </v:group>
            <v:group style="position:absolute;left:6851;top:2770;width:4351;height:408" coordorigin="6851,2770" coordsize="4351,408">
              <v:shape style="position:absolute;left:6851;top:2770;width:4351;height:408" coordorigin="6851,2770" coordsize="4351,408" path="m11202,3177l11202,2770,6851,2770,6851,3177,11202,3177xe" filled="true" fillcolor="#dedfe0" stroked="false">
                <v:path arrowok="t"/>
                <v:fill type="solid"/>
              </v:shape>
            </v:group>
            <v:group style="position:absolute;left:6851;top:3177;width:4351;height:129" coordorigin="6851,3177" coordsize="4351,129">
              <v:shape style="position:absolute;left:6851;top:3177;width:4351;height:129" coordorigin="6851,3177" coordsize="4351,129" path="m11202,3306l11202,3177,6851,3177,6851,3306,11202,3306xe" filled="true" fillcolor="#dedfe0" stroked="false">
                <v:path arrowok="t"/>
                <v:fill type="solid"/>
              </v:shape>
            </v:group>
            <v:group style="position:absolute;left:6851;top:3306;width:4351;height:408" coordorigin="6851,3306" coordsize="4351,408">
              <v:shape style="position:absolute;left:6851;top:3306;width:4351;height:408" coordorigin="6851,3306" coordsize="4351,408" path="m11202,3714l11202,3306,6851,3306,6851,3714,11202,3714xe" filled="true" fillcolor="#dedfe0" stroked="false">
                <v:path arrowok="t"/>
                <v:fill type="solid"/>
              </v:shape>
            </v:group>
            <v:group style="position:absolute;left:11202;top:2641;width:4952;height:129" coordorigin="11202,2641" coordsize="4952,129">
              <v:shape style="position:absolute;left:11202;top:2641;width:4952;height:129" coordorigin="11202,2641" coordsize="4952,129" path="m16154,2770l16154,2641,11202,2641,11202,2770,16154,2770xe" filled="true" fillcolor="#dedfe0" stroked="false">
                <v:path arrowok="t"/>
                <v:fill type="solid"/>
              </v:shape>
            </v:group>
            <v:group style="position:absolute;left:11202;top:2770;width:4952;height:408" coordorigin="11202,2770" coordsize="4952,408">
              <v:shape style="position:absolute;left:11202;top:2770;width:4952;height:408" coordorigin="11202,2770" coordsize="4952,408" path="m16154,3177l16154,2770,11202,2770,11202,3177,16154,3177xe" filled="true" fillcolor="#dedfe0" stroked="false">
                <v:path arrowok="t"/>
                <v:fill type="solid"/>
              </v:shape>
            </v:group>
            <v:group style="position:absolute;left:11202;top:3177;width:4952;height:129" coordorigin="11202,3177" coordsize="4952,129">
              <v:shape style="position:absolute;left:11202;top:3177;width:4952;height:129" coordorigin="11202,3177" coordsize="4952,129" path="m16154,3306l16154,3177,11202,3177,11202,3306,16154,3306xe" filled="true" fillcolor="#dedfe0" stroked="false">
                <v:path arrowok="t"/>
                <v:fill type="solid"/>
              </v:shape>
            </v:group>
            <v:group style="position:absolute;left:11202;top:3306;width:4952;height:408" coordorigin="11202,3306" coordsize="4952,408">
              <v:shape style="position:absolute;left:11202;top:3306;width:4952;height:408" coordorigin="11202,3306" coordsize="4952,408" path="m16154,3714l16154,3306,11202,3306,11202,3714,16154,3714xe" filled="true" fillcolor="#dedfe0" stroked="false">
                <v:path arrowok="t"/>
                <v:fill type="solid"/>
              </v:shape>
            </v:group>
            <v:group style="position:absolute;left:681;top:3714;width:6171;height:129" coordorigin="681,3714" coordsize="6171,129">
              <v:shape style="position:absolute;left:681;top:3714;width:6171;height:129" coordorigin="681,3714" coordsize="6171,129" path="m6851,3842l6851,3714,681,3714,681,3842,6851,3842xe" filled="true" fillcolor="#dedfe0" stroked="false">
                <v:path arrowok="t"/>
                <v:fill type="solid"/>
              </v:shape>
            </v:group>
            <v:group style="position:absolute;left:681;top:3842;width:6171;height:408" coordorigin="681,3842" coordsize="6171,408">
              <v:shape style="position:absolute;left:681;top:3842;width:6171;height:408" coordorigin="681,3842" coordsize="6171,408" path="m6851,4250l6851,3842,681,3842,681,4250,6851,4250xe" filled="true" fillcolor="#dedfe0" stroked="false">
                <v:path arrowok="t"/>
                <v:fill type="solid"/>
              </v:shape>
            </v:group>
            <v:group style="position:absolute;left:6851;top:3714;width:4351;height:129" coordorigin="6851,3714" coordsize="4351,129">
              <v:shape style="position:absolute;left:6851;top:3714;width:4351;height:129" coordorigin="6851,3714" coordsize="4351,129" path="m11202,3842l11202,3714,6851,3714,6851,3842,11202,3842xe" filled="true" fillcolor="#dedfe0" stroked="false">
                <v:path arrowok="t"/>
                <v:fill type="solid"/>
              </v:shape>
            </v:group>
            <v:group style="position:absolute;left:6851;top:3842;width:4351;height:408" coordorigin="6851,3842" coordsize="4351,408">
              <v:shape style="position:absolute;left:6851;top:3842;width:4351;height:408" coordorigin="6851,3842" coordsize="4351,408" path="m11202,4250l11202,3842,6851,3842,6851,4250,11202,4250xe" filled="true" fillcolor="#dedfe0" stroked="false">
                <v:path arrowok="t"/>
                <v:fill type="solid"/>
              </v:shape>
            </v:group>
            <v:group style="position:absolute;left:11202;top:3714;width:4952;height:129" coordorigin="11202,3714" coordsize="4952,129">
              <v:shape style="position:absolute;left:11202;top:3714;width:4952;height:129" coordorigin="11202,3714" coordsize="4952,129" path="m16154,3842l16154,3714,11202,3714,11202,3842,16154,3842xe" filled="true" fillcolor="#dedfe0" stroked="false">
                <v:path arrowok="t"/>
                <v:fill type="solid"/>
              </v:shape>
            </v:group>
            <v:group style="position:absolute;left:11202;top:3842;width:4952;height:408" coordorigin="11202,3842" coordsize="4952,408">
              <v:shape style="position:absolute;left:11202;top:3842;width:4952;height:408" coordorigin="11202,3842" coordsize="4952,408" path="m16154,4250l16154,3842,11202,3842,11202,4250,16154,4250xe" filled="true" fillcolor="#dedfe0" stroked="false">
                <v:path arrowok="t"/>
                <v:fill type="solid"/>
              </v:shape>
            </v:group>
            <v:group style="position:absolute;left:681;top:4250;width:6171;height:129" coordorigin="681,4250" coordsize="6171,129">
              <v:shape style="position:absolute;left:681;top:4250;width:6171;height:129" coordorigin="681,4250" coordsize="6171,129" path="m6851,4378l6851,4250,681,4250,681,4378,6851,4378xe" filled="true" fillcolor="#dedfe0" stroked="false">
                <v:path arrowok="t"/>
                <v:fill type="solid"/>
              </v:shape>
            </v:group>
            <v:group style="position:absolute;left:681;top:4378;width:6171;height:208" coordorigin="681,4378" coordsize="6171,208">
              <v:shape style="position:absolute;left:681;top:4378;width:6171;height:208" coordorigin="681,4378" coordsize="6171,208" path="m6851,4586l6851,4378,681,4378,681,4586,6851,4586xe" filled="true" fillcolor="#dedfe0" stroked="false">
                <v:path arrowok="t"/>
                <v:fill type="solid"/>
              </v:shape>
            </v:group>
            <v:group style="position:absolute;left:6851;top:4250;width:4351;height:129" coordorigin="6851,4250" coordsize="4351,129">
              <v:shape style="position:absolute;left:6851;top:4250;width:4351;height:129" coordorigin="6851,4250" coordsize="4351,129" path="m11202,4378l11202,4250,6851,4250,6851,4378,11202,4378xe" filled="true" fillcolor="#dedfe0" stroked="false">
                <v:path arrowok="t"/>
                <v:fill type="solid"/>
              </v:shape>
            </v:group>
            <v:group style="position:absolute;left:6851;top:4378;width:4351;height:208" coordorigin="6851,4378" coordsize="4351,208">
              <v:shape style="position:absolute;left:6851;top:4378;width:4351;height:208" coordorigin="6851,4378" coordsize="4351,208" path="m11202,4586l11202,4378,6851,4378,6851,4586,11202,4586xe" filled="true" fillcolor="#dedfe0" stroked="false">
                <v:path arrowok="t"/>
                <v:fill type="solid"/>
              </v:shape>
            </v:group>
            <v:group style="position:absolute;left:11202;top:4250;width:4952;height:129" coordorigin="11202,4250" coordsize="4952,129">
              <v:shape style="position:absolute;left:11202;top:4250;width:4952;height:129" coordorigin="11202,4250" coordsize="4952,129" path="m16154,4378l16154,4250,11202,4250,11202,4378,16154,4378xe" filled="true" fillcolor="#dedfe0" stroked="false">
                <v:path arrowok="t"/>
                <v:fill type="solid"/>
              </v:shape>
            </v:group>
            <v:group style="position:absolute;left:11202;top:4378;width:4952;height:208" coordorigin="11202,4378" coordsize="4952,208">
              <v:shape style="position:absolute;left:11202;top:4378;width:4952;height:208" coordorigin="11202,4378" coordsize="4952,208" path="m16154,4586l16154,4378,11202,4378,11202,4586,16154,4586xe" filled="true" fillcolor="#dedfe0" stroked="false">
                <v:path arrowok="t"/>
                <v:fill type="solid"/>
              </v:shape>
            </v:group>
            <v:group style="position:absolute;left:681;top:4586;width:6171;height:129" coordorigin="681,4586" coordsize="6171,129">
              <v:shape style="position:absolute;left:681;top:4586;width:6171;height:129" coordorigin="681,4586" coordsize="6171,129" path="m6851,4714l6851,4586,681,4586,681,4714,6851,4714xe" filled="true" fillcolor="#dedfe0" stroked="false">
                <v:path arrowok="t"/>
                <v:fill type="solid"/>
              </v:shape>
            </v:group>
            <v:group style="position:absolute;left:681;top:4714;width:6171;height:208" coordorigin="681,4714" coordsize="6171,208">
              <v:shape style="position:absolute;left:681;top:4714;width:6171;height:208" coordorigin="681,4714" coordsize="6171,208" path="m6851,4922l6851,4714,681,4714,681,4922,6851,4922xe" filled="true" fillcolor="#dedfe0" stroked="false">
                <v:path arrowok="t"/>
                <v:fill type="solid"/>
              </v:shape>
            </v:group>
            <v:group style="position:absolute;left:681;top:4922;width:6171;height:129" coordorigin="681,4922" coordsize="6171,129">
              <v:shape style="position:absolute;left:681;top:4922;width:6171;height:129" coordorigin="681,4922" coordsize="6171,129" path="m6851,5050l6851,4922,681,4922,681,5050,6851,5050xe" filled="true" fillcolor="#dedfe0" stroked="false">
                <v:path arrowok="t"/>
                <v:fill type="solid"/>
              </v:shape>
            </v:group>
            <v:group style="position:absolute;left:681;top:5050;width:6171;height:208" coordorigin="681,5050" coordsize="6171,208">
              <v:shape style="position:absolute;left:681;top:5050;width:6171;height:208" coordorigin="681,5050" coordsize="6171,208" path="m6851,5258l6851,5050,681,5050,681,5258,6851,5258xe" filled="true" fillcolor="#dedfe0" stroked="false">
                <v:path arrowok="t"/>
                <v:fill type="solid"/>
              </v:shape>
            </v:group>
            <v:group style="position:absolute;left:6851;top:4586;width:4351;height:129" coordorigin="6851,4586" coordsize="4351,129">
              <v:shape style="position:absolute;left:6851;top:4586;width:4351;height:129" coordorigin="6851,4586" coordsize="4351,129" path="m11202,4714l11202,4586,6851,4586,6851,4714,11202,4714xe" filled="true" fillcolor="#dedfe0" stroked="false">
                <v:path arrowok="t"/>
                <v:fill type="solid"/>
              </v:shape>
            </v:group>
            <v:group style="position:absolute;left:6851;top:4714;width:4351;height:208" coordorigin="6851,4714" coordsize="4351,208">
              <v:shape style="position:absolute;left:6851;top:4714;width:4351;height:208" coordorigin="6851,4714" coordsize="4351,208" path="m11202,4922l11202,4714,6851,4714,6851,4922,11202,4922xe" filled="true" fillcolor="#dedfe0" stroked="false">
                <v:path arrowok="t"/>
                <v:fill type="solid"/>
              </v:shape>
            </v:group>
            <v:group style="position:absolute;left:6851;top:4922;width:4351;height:129" coordorigin="6851,4922" coordsize="4351,129">
              <v:shape style="position:absolute;left:6851;top:4922;width:4351;height:129" coordorigin="6851,4922" coordsize="4351,129" path="m11202,5050l11202,4922,6851,4922,6851,5050,11202,5050xe" filled="true" fillcolor="#dedfe0" stroked="false">
                <v:path arrowok="t"/>
                <v:fill type="solid"/>
              </v:shape>
            </v:group>
            <v:group style="position:absolute;left:6851;top:5050;width:4351;height:208" coordorigin="6851,5050" coordsize="4351,208">
              <v:shape style="position:absolute;left:6851;top:5050;width:4351;height:208" coordorigin="6851,5050" coordsize="4351,208" path="m11202,5258l11202,5050,6851,5050,6851,5258,11202,5258xe" filled="true" fillcolor="#dedfe0" stroked="false">
                <v:path arrowok="t"/>
                <v:fill type="solid"/>
              </v:shape>
            </v:group>
            <v:group style="position:absolute;left:11202;top:4586;width:4952;height:129" coordorigin="11202,4586" coordsize="4952,129">
              <v:shape style="position:absolute;left:11202;top:4586;width:4952;height:129" coordorigin="11202,4586" coordsize="4952,129" path="m16154,4714l16154,4586,11202,4586,11202,4714,16154,4714xe" filled="true" fillcolor="#dedfe0" stroked="false">
                <v:path arrowok="t"/>
                <v:fill type="solid"/>
              </v:shape>
            </v:group>
            <v:group style="position:absolute;left:11202;top:4714;width:4952;height:208" coordorigin="11202,4714" coordsize="4952,208">
              <v:shape style="position:absolute;left:11202;top:4714;width:4952;height:208" coordorigin="11202,4714" coordsize="4952,208" path="m16154,4922l16154,4714,11202,4714,11202,4922,16154,4922xe" filled="true" fillcolor="#dedfe0" stroked="false">
                <v:path arrowok="t"/>
                <v:fill type="solid"/>
              </v:shape>
            </v:group>
            <v:group style="position:absolute;left:11202;top:4922;width:4952;height:129" coordorigin="11202,4922" coordsize="4952,129">
              <v:shape style="position:absolute;left:11202;top:4922;width:4952;height:129" coordorigin="11202,4922" coordsize="4952,129" path="m16154,5050l16154,4922,11202,4922,11202,5050,16154,5050xe" filled="true" fillcolor="#dedfe0" stroked="false">
                <v:path arrowok="t"/>
                <v:fill type="solid"/>
              </v:shape>
            </v:group>
            <v:group style="position:absolute;left:11202;top:5050;width:4952;height:208" coordorigin="11202,5050" coordsize="4952,208">
              <v:shape style="position:absolute;left:11202;top:5050;width:4952;height:208" coordorigin="11202,5050" coordsize="4952,208" path="m16154,5258l16154,5050,11202,5050,11202,5258,16154,5258xe" filled="true" fillcolor="#dedfe0" stroked="false">
                <v:path arrowok="t"/>
                <v:fill type="solid"/>
              </v:shape>
            </v:group>
            <v:group style="position:absolute;left:681;top:5258;width:6171;height:129" coordorigin="681,5258" coordsize="6171,129">
              <v:shape style="position:absolute;left:681;top:5258;width:6171;height:129" coordorigin="681,5258" coordsize="6171,129" path="m6851,5387l6851,5258,681,5258,681,5387,6851,5387xe" filled="true" fillcolor="#dedfe0" stroked="false">
                <v:path arrowok="t"/>
                <v:fill type="solid"/>
              </v:shape>
            </v:group>
            <v:group style="position:absolute;left:681;top:5387;width:6171;height:208" coordorigin="681,5387" coordsize="6171,208">
              <v:shape style="position:absolute;left:681;top:5387;width:6171;height:208" coordorigin="681,5387" coordsize="6171,208" path="m6851,5594l6851,5387,681,5387,681,5594,6851,5594xe" filled="true" fillcolor="#dedfe0" stroked="false">
                <v:path arrowok="t"/>
                <v:fill type="solid"/>
              </v:shape>
            </v:group>
            <v:group style="position:absolute;left:681;top:5594;width:6171;height:129" coordorigin="681,5594" coordsize="6171,129">
              <v:shape style="position:absolute;left:681;top:5594;width:6171;height:129" coordorigin="681,5594" coordsize="6171,129" path="m6851,5723l6851,5594,681,5594,681,5723,6851,5723xe" filled="true" fillcolor="#dedfe0" stroked="false">
                <v:path arrowok="t"/>
                <v:fill type="solid"/>
              </v:shape>
            </v:group>
            <v:group style="position:absolute;left:681;top:5723;width:6171;height:208" coordorigin="681,5723" coordsize="6171,208">
              <v:shape style="position:absolute;left:681;top:5723;width:6171;height:208" coordorigin="681,5723" coordsize="6171,208" path="m6851,5931l6851,5723,681,5723,681,5931,6851,5931xe" filled="true" fillcolor="#dedfe0" stroked="false">
                <v:path arrowok="t"/>
                <v:fill type="solid"/>
              </v:shape>
            </v:group>
            <v:group style="position:absolute;left:6851;top:5258;width:4351;height:129" coordorigin="6851,5258" coordsize="4351,129">
              <v:shape style="position:absolute;left:6851;top:5258;width:4351;height:129" coordorigin="6851,5258" coordsize="4351,129" path="m11202,5387l11202,5258,6851,5258,6851,5387,11202,5387xe" filled="true" fillcolor="#dedfe0" stroked="false">
                <v:path arrowok="t"/>
                <v:fill type="solid"/>
              </v:shape>
            </v:group>
            <v:group style="position:absolute;left:6851;top:5387;width:4351;height:208" coordorigin="6851,5387" coordsize="4351,208">
              <v:shape style="position:absolute;left:6851;top:5387;width:4351;height:208" coordorigin="6851,5387" coordsize="4351,208" path="m11202,5594l11202,5387,6851,5387,6851,5594,11202,5594xe" filled="true" fillcolor="#dedfe0" stroked="false">
                <v:path arrowok="t"/>
                <v:fill type="solid"/>
              </v:shape>
            </v:group>
            <v:group style="position:absolute;left:6851;top:5594;width:4351;height:129" coordorigin="6851,5594" coordsize="4351,129">
              <v:shape style="position:absolute;left:6851;top:5594;width:4351;height:129" coordorigin="6851,5594" coordsize="4351,129" path="m11202,5723l11202,5594,6851,5594,6851,5723,11202,5723xe" filled="true" fillcolor="#dedfe0" stroked="false">
                <v:path arrowok="t"/>
                <v:fill type="solid"/>
              </v:shape>
            </v:group>
            <v:group style="position:absolute;left:6851;top:5723;width:4351;height:208" coordorigin="6851,5723" coordsize="4351,208">
              <v:shape style="position:absolute;left:6851;top:5723;width:4351;height:208" coordorigin="6851,5723" coordsize="4351,208" path="m11202,5931l11202,5723,6851,5723,6851,5931,11202,5931xe" filled="true" fillcolor="#dedfe0" stroked="false">
                <v:path arrowok="t"/>
                <v:fill type="solid"/>
              </v:shape>
            </v:group>
            <v:group style="position:absolute;left:11202;top:5258;width:4952;height:129" coordorigin="11202,5258" coordsize="4952,129">
              <v:shape style="position:absolute;left:11202;top:5258;width:4952;height:129" coordorigin="11202,5258" coordsize="4952,129" path="m16154,5387l16154,5258,11202,5258,11202,5387,16154,5387xe" filled="true" fillcolor="#dedfe0" stroked="false">
                <v:path arrowok="t"/>
                <v:fill type="solid"/>
              </v:shape>
            </v:group>
            <v:group style="position:absolute;left:11202;top:5387;width:4952;height:208" coordorigin="11202,5387" coordsize="4952,208">
              <v:shape style="position:absolute;left:11202;top:5387;width:4952;height:208" coordorigin="11202,5387" coordsize="4952,208" path="m16154,5594l16154,5387,11202,5387,11202,5594,16154,5594xe" filled="true" fillcolor="#dedfe0" stroked="false">
                <v:path arrowok="t"/>
                <v:fill type="solid"/>
              </v:shape>
            </v:group>
            <v:group style="position:absolute;left:11202;top:5594;width:4952;height:129" coordorigin="11202,5594" coordsize="4952,129">
              <v:shape style="position:absolute;left:11202;top:5594;width:4952;height:129" coordorigin="11202,5594" coordsize="4952,129" path="m16154,5723l16154,5594,11202,5594,11202,5723,16154,5723xe" filled="true" fillcolor="#dedfe0" stroked="false">
                <v:path arrowok="t"/>
                <v:fill type="solid"/>
              </v:shape>
            </v:group>
            <v:group style="position:absolute;left:11202;top:5723;width:4952;height:208" coordorigin="11202,5723" coordsize="4952,208">
              <v:shape style="position:absolute;left:11202;top:5723;width:4952;height:208" coordorigin="11202,5723" coordsize="4952,208" path="m16154,5931l16154,5723,11202,5723,11202,5931,16154,5931xe" filled="true" fillcolor="#dedfe0" stroked="false">
                <v:path arrowok="t"/>
                <v:fill type="solid"/>
              </v:shape>
            </v:group>
            <v:group style="position:absolute;left:681;top:5931;width:6171;height:129" coordorigin="681,5931" coordsize="6171,129">
              <v:shape style="position:absolute;left:681;top:5931;width:6171;height:129" coordorigin="681,5931" coordsize="6171,129" path="m6851,6059l6851,5931,681,5931,681,6059,6851,6059xe" filled="true" fillcolor="#dedfe0" stroked="false">
                <v:path arrowok="t"/>
                <v:fill type="solid"/>
              </v:shape>
            </v:group>
            <v:group style="position:absolute;left:681;top:6059;width:6171;height:208" coordorigin="681,6059" coordsize="6171,208">
              <v:shape style="position:absolute;left:681;top:6059;width:6171;height:208" coordorigin="681,6059" coordsize="6171,208" path="m6851,6267l6851,6059,681,6059,681,6267,6851,6267xe" filled="true" fillcolor="#dedfe0" stroked="false">
                <v:path arrowok="t"/>
                <v:fill type="solid"/>
              </v:shape>
            </v:group>
            <v:group style="position:absolute;left:6851;top:5931;width:4351;height:129" coordorigin="6851,5931" coordsize="4351,129">
              <v:shape style="position:absolute;left:6851;top:5931;width:4351;height:129" coordorigin="6851,5931" coordsize="4351,129" path="m11202,6059l11202,5931,6851,5931,6851,6059,11202,6059xe" filled="true" fillcolor="#dedfe0" stroked="false">
                <v:path arrowok="t"/>
                <v:fill type="solid"/>
              </v:shape>
            </v:group>
            <v:group style="position:absolute;left:6851;top:6059;width:4351;height:208" coordorigin="6851,6059" coordsize="4351,208">
              <v:shape style="position:absolute;left:6851;top:6059;width:4351;height:208" coordorigin="6851,6059" coordsize="4351,208" path="m11202,6267l11202,6059,6851,6059,6851,6267,11202,6267xe" filled="true" fillcolor="#dedfe0" stroked="false">
                <v:path arrowok="t"/>
                <v:fill type="solid"/>
              </v:shape>
            </v:group>
            <v:group style="position:absolute;left:11202;top:5931;width:4952;height:129" coordorigin="11202,5931" coordsize="4952,129">
              <v:shape style="position:absolute;left:11202;top:5931;width:4952;height:129" coordorigin="11202,5931" coordsize="4952,129" path="m16154,6059l16154,5931,11202,5931,11202,6059,16154,6059xe" filled="true" fillcolor="#dedfe0" stroked="false">
                <v:path arrowok="t"/>
                <v:fill type="solid"/>
              </v:shape>
            </v:group>
            <v:group style="position:absolute;left:11202;top:6059;width:4952;height:208" coordorigin="11202,6059" coordsize="4952,208">
              <v:shape style="position:absolute;left:11202;top:6059;width:4952;height:208" coordorigin="11202,6059" coordsize="4952,208" path="m16154,6267l16154,6059,11202,6059,11202,6267,16154,6267xe" filled="true" fillcolor="#dedfe0" stroked="false">
                <v:path arrowok="t"/>
                <v:fill type="solid"/>
              </v:shape>
            </v:group>
            <v:group style="position:absolute;left:681;top:6267;width:6171;height:129" coordorigin="681,6267" coordsize="6171,129">
              <v:shape style="position:absolute;left:681;top:6267;width:6171;height:129" coordorigin="681,6267" coordsize="6171,129" path="m6851,6395l6851,6267,681,6267,681,6395,6851,6395xe" filled="true" fillcolor="#dedfe0" stroked="false">
                <v:path arrowok="t"/>
                <v:fill type="solid"/>
              </v:shape>
            </v:group>
            <v:group style="position:absolute;left:681;top:6395;width:6171;height:208" coordorigin="681,6395" coordsize="6171,208">
              <v:shape style="position:absolute;left:681;top:6395;width:6171;height:208" coordorigin="681,6395" coordsize="6171,208" path="m6851,6603l6851,6395,681,6395,681,6603,6851,6603xe" filled="true" fillcolor="#dedfe0" stroked="false">
                <v:path arrowok="t"/>
                <v:fill type="solid"/>
              </v:shape>
            </v:group>
            <v:group style="position:absolute;left:6851;top:6267;width:4351;height:129" coordorigin="6851,6267" coordsize="4351,129">
              <v:shape style="position:absolute;left:6851;top:6267;width:4351;height:129" coordorigin="6851,6267" coordsize="4351,129" path="m11202,6395l11202,6267,6851,6267,6851,6395,11202,6395xe" filled="true" fillcolor="#dedfe0" stroked="false">
                <v:path arrowok="t"/>
                <v:fill type="solid"/>
              </v:shape>
            </v:group>
            <v:group style="position:absolute;left:6851;top:6395;width:4351;height:208" coordorigin="6851,6395" coordsize="4351,208">
              <v:shape style="position:absolute;left:6851;top:6395;width:4351;height:208" coordorigin="6851,6395" coordsize="4351,208" path="m11202,6603l11202,6395,6851,6395,6851,6603,11202,6603xe" filled="true" fillcolor="#dedfe0" stroked="false">
                <v:path arrowok="t"/>
                <v:fill type="solid"/>
              </v:shape>
            </v:group>
            <v:group style="position:absolute;left:11202;top:6267;width:4952;height:129" coordorigin="11202,6267" coordsize="4952,129">
              <v:shape style="position:absolute;left:11202;top:6267;width:4952;height:129" coordorigin="11202,6267" coordsize="4952,129" path="m16154,6395l16154,6267,11202,6267,11202,6395,16154,6395xe" filled="true" fillcolor="#dedfe0" stroked="false">
                <v:path arrowok="t"/>
                <v:fill type="solid"/>
              </v:shape>
            </v:group>
            <v:group style="position:absolute;left:11202;top:6395;width:4952;height:208" coordorigin="11202,6395" coordsize="4952,208">
              <v:shape style="position:absolute;left:11202;top:6395;width:4952;height:208" coordorigin="11202,6395" coordsize="4952,208" path="m16154,6603l16154,6395,11202,6395,11202,6603,16154,6603xe" filled="true" fillcolor="#dedfe0" stroked="false">
                <v:path arrowok="t"/>
                <v:fill type="solid"/>
              </v:shape>
            </v:group>
            <v:group style="position:absolute;left:681;top:6603;width:6171;height:129" coordorigin="681,6603" coordsize="6171,129">
              <v:shape style="position:absolute;left:681;top:6603;width:6171;height:129" coordorigin="681,6603" coordsize="6171,129" path="m6851,6731l6851,6603,681,6603,681,6731,6851,6731xe" filled="true" fillcolor="#dedfe0" stroked="false">
                <v:path arrowok="t"/>
                <v:fill type="solid"/>
              </v:shape>
            </v:group>
            <v:group style="position:absolute;left:681;top:6731;width:6171;height:208" coordorigin="681,6731" coordsize="6171,208">
              <v:shape style="position:absolute;left:681;top:6731;width:6171;height:208" coordorigin="681,6731" coordsize="6171,208" path="m6851,6939l6851,6731,681,6731,681,6939,6851,6939xe" filled="true" fillcolor="#dedfe0" stroked="false">
                <v:path arrowok="t"/>
                <v:fill type="solid"/>
              </v:shape>
            </v:group>
            <v:group style="position:absolute;left:681;top:6939;width:6171;height:129" coordorigin="681,6939" coordsize="6171,129">
              <v:shape style="position:absolute;left:681;top:6939;width:6171;height:129" coordorigin="681,6939" coordsize="6171,129" path="m6851,7067l6851,6939,681,6939,681,7067,6851,7067xe" filled="true" fillcolor="#dedfe0" stroked="false">
                <v:path arrowok="t"/>
                <v:fill type="solid"/>
              </v:shape>
            </v:group>
            <v:group style="position:absolute;left:681;top:7067;width:6171;height:208" coordorigin="681,7067" coordsize="6171,208">
              <v:shape style="position:absolute;left:681;top:7067;width:6171;height:208" coordorigin="681,7067" coordsize="6171,208" path="m6851,7275l6851,7067,681,7067,681,7275,6851,7275xe" filled="true" fillcolor="#dedfe0" stroked="false">
                <v:path arrowok="t"/>
                <v:fill type="solid"/>
              </v:shape>
            </v:group>
            <v:group style="position:absolute;left:6851;top:6603;width:4351;height:129" coordorigin="6851,6603" coordsize="4351,129">
              <v:shape style="position:absolute;left:6851;top:6603;width:4351;height:129" coordorigin="6851,6603" coordsize="4351,129" path="m11202,6731l11202,6603,6851,6603,6851,6731,11202,6731xe" filled="true" fillcolor="#dedfe0" stroked="false">
                <v:path arrowok="t"/>
                <v:fill type="solid"/>
              </v:shape>
            </v:group>
            <v:group style="position:absolute;left:6851;top:6731;width:4351;height:208" coordorigin="6851,6731" coordsize="4351,208">
              <v:shape style="position:absolute;left:6851;top:6731;width:4351;height:208" coordorigin="6851,6731" coordsize="4351,208" path="m11202,6939l11202,6731,6851,6731,6851,6939,11202,6939xe" filled="true" fillcolor="#dedfe0" stroked="false">
                <v:path arrowok="t"/>
                <v:fill type="solid"/>
              </v:shape>
            </v:group>
            <v:group style="position:absolute;left:6851;top:6939;width:4351;height:129" coordorigin="6851,6939" coordsize="4351,129">
              <v:shape style="position:absolute;left:6851;top:6939;width:4351;height:129" coordorigin="6851,6939" coordsize="4351,129" path="m11202,7067l11202,6939,6851,6939,6851,7067,11202,7067xe" filled="true" fillcolor="#dedfe0" stroked="false">
                <v:path arrowok="t"/>
                <v:fill type="solid"/>
              </v:shape>
            </v:group>
            <v:group style="position:absolute;left:6851;top:7067;width:4351;height:208" coordorigin="6851,7067" coordsize="4351,208">
              <v:shape style="position:absolute;left:6851;top:7067;width:4351;height:208" coordorigin="6851,7067" coordsize="4351,208" path="m11202,7275l11202,7067,6851,7067,6851,7275,11202,7275xe" filled="true" fillcolor="#dedfe0" stroked="false">
                <v:path arrowok="t"/>
                <v:fill type="solid"/>
              </v:shape>
            </v:group>
            <v:group style="position:absolute;left:11202;top:6603;width:4952;height:129" coordorigin="11202,6603" coordsize="4952,129">
              <v:shape style="position:absolute;left:11202;top:6603;width:4952;height:129" coordorigin="11202,6603" coordsize="4952,129" path="m16154,6731l16154,6603,11202,6603,11202,6731,16154,6731xe" filled="true" fillcolor="#dedfe0" stroked="false">
                <v:path arrowok="t"/>
                <v:fill type="solid"/>
              </v:shape>
            </v:group>
            <v:group style="position:absolute;left:11202;top:6731;width:4952;height:208" coordorigin="11202,6731" coordsize="4952,208">
              <v:shape style="position:absolute;left:11202;top:6731;width:4952;height:208" coordorigin="11202,6731" coordsize="4952,208" path="m16154,6939l16154,6731,11202,6731,11202,6939,16154,6939xe" filled="true" fillcolor="#dedfe0" stroked="false">
                <v:path arrowok="t"/>
                <v:fill type="solid"/>
              </v:shape>
            </v:group>
            <v:group style="position:absolute;left:11202;top:6939;width:4952;height:129" coordorigin="11202,6939" coordsize="4952,129">
              <v:shape style="position:absolute;left:11202;top:6939;width:4952;height:129" coordorigin="11202,6939" coordsize="4952,129" path="m16154,7067l16154,6939,11202,6939,11202,7067,16154,7067xe" filled="true" fillcolor="#dedfe0" stroked="false">
                <v:path arrowok="t"/>
                <v:fill type="solid"/>
              </v:shape>
            </v:group>
            <v:group style="position:absolute;left:11202;top:7067;width:4952;height:208" coordorigin="11202,7067" coordsize="4952,208">
              <v:shape style="position:absolute;left:11202;top:7067;width:4952;height:208" coordorigin="11202,7067" coordsize="4952,208" path="m16154,7275l16154,7067,11202,7067,11202,7275,16154,7275xe" filled="true" fillcolor="#dedfe0" stroked="false">
                <v:path arrowok="t"/>
                <v:fill type="solid"/>
              </v:shape>
            </v:group>
            <v:group style="position:absolute;left:681;top:7275;width:6171;height:129" coordorigin="681,7275" coordsize="6171,129">
              <v:shape style="position:absolute;left:681;top:7275;width:6171;height:129" coordorigin="681,7275" coordsize="6171,129" path="m6851,7404l6851,7275,681,7275,681,7404,6851,7404xe" filled="true" fillcolor="#dedfe0" stroked="false">
                <v:path arrowok="t"/>
                <v:fill type="solid"/>
              </v:shape>
            </v:group>
            <v:group style="position:absolute;left:681;top:7404;width:6171;height:408" coordorigin="681,7404" coordsize="6171,408">
              <v:shape style="position:absolute;left:681;top:7404;width:6171;height:408" coordorigin="681,7404" coordsize="6171,408" path="m6851,7811l6851,7404,681,7404,681,7811,6851,7811xe" filled="true" fillcolor="#dedfe0" stroked="false">
                <v:path arrowok="t"/>
                <v:fill type="solid"/>
              </v:shape>
            </v:group>
            <v:group style="position:absolute;left:681;top:7811;width:6171;height:129" coordorigin="681,7811" coordsize="6171,129">
              <v:shape style="position:absolute;left:681;top:7811;width:6171;height:129" coordorigin="681,7811" coordsize="6171,129" path="m6851,7940l6851,7811,681,7811,681,7940,6851,7940xe" filled="true" fillcolor="#dedfe0" stroked="false">
                <v:path arrowok="t"/>
                <v:fill type="solid"/>
              </v:shape>
            </v:group>
            <v:group style="position:absolute;left:681;top:7940;width:6171;height:408" coordorigin="681,7940" coordsize="6171,408">
              <v:shape style="position:absolute;left:681;top:7940;width:6171;height:408" coordorigin="681,7940" coordsize="6171,408" path="m6851,8348l6851,7940,681,7940,681,8348,6851,8348xe" filled="true" fillcolor="#dedfe0" stroked="false">
                <v:path arrowok="t"/>
                <v:fill type="solid"/>
              </v:shape>
            </v:group>
            <v:group style="position:absolute;left:681;top:8348;width:6171;height:129" coordorigin="681,8348" coordsize="6171,129">
              <v:shape style="position:absolute;left:681;top:8348;width:6171;height:129" coordorigin="681,8348" coordsize="6171,129" path="m6851,8476l6851,8348,681,8348,681,8476,6851,8476xe" filled="true" fillcolor="#dedfe0" stroked="false">
                <v:path arrowok="t"/>
                <v:fill type="solid"/>
              </v:shape>
            </v:group>
            <v:group style="position:absolute;left:681;top:8476;width:15473;height:2" coordorigin="681,8476" coordsize="15473,2">
              <v:shape style="position:absolute;left:681;top:8476;width:15473;height:2" coordorigin="681,8476" coordsize="15473,0" path="m681,8476l16154,8476e" filled="false" stroked="true" strokeweight=".101pt" strokecolor="#dedfe0">
                <v:path arrowok="t"/>
              </v:shape>
            </v:group>
            <v:group style="position:absolute;left:681;top:8476;width:6171;height:408" coordorigin="681,8476" coordsize="6171,408">
              <v:shape style="position:absolute;left:681;top:8476;width:6171;height:408" coordorigin="681,8476" coordsize="6171,408" path="m6851,8884l6851,8476,681,8476,681,8884,6851,8884xe" filled="true" fillcolor="#dedfe0" stroked="false">
                <v:path arrowok="t"/>
                <v:fill type="solid"/>
              </v:shape>
            </v:group>
            <v:group style="position:absolute;left:6851;top:7275;width:4351;height:129" coordorigin="6851,7275" coordsize="4351,129">
              <v:shape style="position:absolute;left:6851;top:7275;width:4351;height:129" coordorigin="6851,7275" coordsize="4351,129" path="m11202,7404l11202,7275,6851,7275,6851,7404,11202,7404xe" filled="true" fillcolor="#dedfe0" stroked="false">
                <v:path arrowok="t"/>
                <v:fill type="solid"/>
              </v:shape>
            </v:group>
            <v:group style="position:absolute;left:6851;top:7404;width:4351;height:408" coordorigin="6851,7404" coordsize="4351,408">
              <v:shape style="position:absolute;left:6851;top:7404;width:4351;height:408" coordorigin="6851,7404" coordsize="4351,408" path="m11202,7811l11202,7404,6851,7404,6851,7811,11202,7811xe" filled="true" fillcolor="#dedfe0" stroked="false">
                <v:path arrowok="t"/>
                <v:fill type="solid"/>
              </v:shape>
            </v:group>
            <v:group style="position:absolute;left:6851;top:7811;width:4351;height:129" coordorigin="6851,7811" coordsize="4351,129">
              <v:shape style="position:absolute;left:6851;top:7811;width:4351;height:129" coordorigin="6851,7811" coordsize="4351,129" path="m11202,7940l11202,7811,6851,7811,6851,7940,11202,7940xe" filled="true" fillcolor="#dedfe0" stroked="false">
                <v:path arrowok="t"/>
                <v:fill type="solid"/>
              </v:shape>
            </v:group>
            <v:group style="position:absolute;left:6851;top:7940;width:4351;height:408" coordorigin="6851,7940" coordsize="4351,408">
              <v:shape style="position:absolute;left:6851;top:7940;width:4351;height:408" coordorigin="6851,7940" coordsize="4351,408" path="m11202,8348l11202,7940,6851,7940,6851,8348,11202,8348xe" filled="true" fillcolor="#dedfe0" stroked="false">
                <v:path arrowok="t"/>
                <v:fill type="solid"/>
              </v:shape>
            </v:group>
            <v:group style="position:absolute;left:6851;top:8348;width:4351;height:129" coordorigin="6851,8348" coordsize="4351,129">
              <v:shape style="position:absolute;left:6851;top:8348;width:4351;height:129" coordorigin="6851,8348" coordsize="4351,129" path="m11202,8476l11202,8348,6851,8348,6851,8476,11202,8476xe" filled="true" fillcolor="#dedfe0" stroked="false">
                <v:path arrowok="t"/>
                <v:fill type="solid"/>
              </v:shape>
            </v:group>
            <v:group style="position:absolute;left:6851;top:8476;width:4351;height:408" coordorigin="6851,8476" coordsize="4351,408">
              <v:shape style="position:absolute;left:6851;top:8476;width:4351;height:408" coordorigin="6851,8476" coordsize="4351,408" path="m11202,8884l11202,8476,6851,8476,6851,8884,11202,8884xe" filled="true" fillcolor="#dedfe0" stroked="false">
                <v:path arrowok="t"/>
                <v:fill type="solid"/>
              </v:shape>
            </v:group>
            <v:group style="position:absolute;left:11202;top:7275;width:4952;height:129" coordorigin="11202,7275" coordsize="4952,129">
              <v:shape style="position:absolute;left:11202;top:7275;width:4952;height:129" coordorigin="11202,7275" coordsize="4952,129" path="m16154,7404l16154,7275,11202,7275,11202,7404,16154,7404xe" filled="true" fillcolor="#dedfe0" stroked="false">
                <v:path arrowok="t"/>
                <v:fill type="solid"/>
              </v:shape>
            </v:group>
            <v:group style="position:absolute;left:11202;top:7404;width:4952;height:408" coordorigin="11202,7404" coordsize="4952,408">
              <v:shape style="position:absolute;left:11202;top:7404;width:4952;height:408" coordorigin="11202,7404" coordsize="4952,408" path="m16154,7811l16154,7404,11202,7404,11202,7811,16154,7811xe" filled="true" fillcolor="#dedfe0" stroked="false">
                <v:path arrowok="t"/>
                <v:fill type="solid"/>
              </v:shape>
            </v:group>
            <v:group style="position:absolute;left:11202;top:7811;width:4952;height:129" coordorigin="11202,7811" coordsize="4952,129">
              <v:shape style="position:absolute;left:11202;top:7811;width:4952;height:129" coordorigin="11202,7811" coordsize="4952,129" path="m16154,7940l16154,7811,11202,7811,11202,7940,16154,7940xe" filled="true" fillcolor="#dedfe0" stroked="false">
                <v:path arrowok="t"/>
                <v:fill type="solid"/>
              </v:shape>
            </v:group>
            <v:group style="position:absolute;left:11202;top:7940;width:4952;height:408" coordorigin="11202,7940" coordsize="4952,408">
              <v:shape style="position:absolute;left:11202;top:7940;width:4952;height:408" coordorigin="11202,7940" coordsize="4952,408" path="m16154,8348l16154,7940,11202,7940,11202,8348,16154,8348xe" filled="true" fillcolor="#dedfe0" stroked="false">
                <v:path arrowok="t"/>
                <v:fill type="solid"/>
              </v:shape>
            </v:group>
            <v:group style="position:absolute;left:11202;top:8348;width:4952;height:129" coordorigin="11202,8348" coordsize="4952,129">
              <v:shape style="position:absolute;left:11202;top:8348;width:4952;height:129" coordorigin="11202,8348" coordsize="4952,129" path="m16154,8476l16154,8348,11202,8348,11202,8476,16154,8476xe" filled="true" fillcolor="#dedfe0" stroked="false">
                <v:path arrowok="t"/>
                <v:fill type="solid"/>
              </v:shape>
            </v:group>
            <v:group style="position:absolute;left:11202;top:8476;width:4952;height:408" coordorigin="11202,8476" coordsize="4952,408">
              <v:shape style="position:absolute;left:11202;top:8476;width:4952;height:408" coordorigin="11202,8476" coordsize="4952,408" path="m16154,8884l16154,8476,11202,8476,11202,8884,16154,8884xe" filled="true" fillcolor="#dedfe0" stroked="false">
                <v:path arrowok="t"/>
                <v:fill type="solid"/>
              </v:shape>
            </v:group>
            <v:group style="position:absolute;left:681;top:25;width:15473;height:2" coordorigin="681,25" coordsize="15473,2">
              <v:shape style="position:absolute;left:681;top:25;width:15473;height:2" coordorigin="681,25" coordsize="15473,0" path="m16154,25l681,25e" filled="false" stroked="true" strokeweight="1.0pt" strokecolor="#808285">
                <v:path arrowok="t"/>
              </v:shape>
            </v:group>
            <w10:wrap type="none"/>
          </v:group>
        </w:pict>
      </w:r>
      <w:r>
        <w:rPr>
          <w:color w:val="6D6E71"/>
          <w:w w:val="90"/>
        </w:rPr>
        <w:t>Name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the subsidiary</w:t>
      </w:r>
      <w:r>
        <w:rPr>
          <w:color w:val="6D6E71"/>
          <w:w w:val="86"/>
        </w:rPr>
        <w:t> </w:t>
      </w:r>
      <w:r>
        <w:rPr>
          <w:color w:val="6D6E71"/>
        </w:rPr>
        <w:t>company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/>
        <w:ind w:left="16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spacing w:line="200" w:lineRule="exact" w:before="33"/>
        <w:ind w:left="249" w:right="0" w:hanging="89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Reporting</w:t>
      </w:r>
      <w:r>
        <w:rPr>
          <w:color w:val="6D6E71"/>
          <w:w w:val="92"/>
        </w:rPr>
        <w:t> </w:t>
      </w:r>
      <w:r>
        <w:rPr>
          <w:color w:val="6D6E71"/>
          <w:w w:val="85"/>
        </w:rPr>
        <w:t>Currency</w:t>
      </w:r>
      <w:r>
        <w:rPr/>
      </w:r>
    </w:p>
    <w:p>
      <w:pPr>
        <w:pStyle w:val="BodyText"/>
        <w:spacing w:line="217" w:lineRule="exact" w:before="3"/>
        <w:ind w:left="160" w:right="0"/>
        <w:jc w:val="left"/>
      </w:pPr>
      <w:r>
        <w:rPr>
          <w:w w:val="85"/>
        </w:rPr>
        <w:br w:type="column"/>
      </w:r>
      <w:r>
        <w:rPr>
          <w:color w:val="6D6E71"/>
          <w:w w:val="85"/>
        </w:rPr>
        <w:t>Exchange</w:t>
      </w:r>
      <w:r>
        <w:rPr/>
      </w:r>
    </w:p>
    <w:p>
      <w:pPr>
        <w:pStyle w:val="BodyText"/>
        <w:spacing w:line="217" w:lineRule="exact"/>
        <w:ind w:left="479" w:right="0"/>
        <w:jc w:val="left"/>
        <w:rPr>
          <w:sz w:val="11"/>
          <w:szCs w:val="11"/>
        </w:rPr>
      </w:pPr>
      <w:r>
        <w:rPr>
          <w:color w:val="6D6E71"/>
          <w:w w:val="90"/>
        </w:rPr>
        <w:t>Rate</w:t>
      </w:r>
      <w:r>
        <w:rPr>
          <w:color w:val="6D6E71"/>
          <w:w w:val="90"/>
          <w:position w:val="7"/>
          <w:sz w:val="11"/>
        </w:rPr>
        <w:t>6</w:t>
      </w:r>
      <w:r>
        <w:rPr>
          <w:sz w:val="11"/>
        </w:rPr>
      </w:r>
    </w:p>
    <w:p>
      <w:pPr>
        <w:pStyle w:val="BodyText"/>
        <w:spacing w:line="200" w:lineRule="exact" w:before="33"/>
        <w:ind w:left="160" w:right="0" w:firstLine="144"/>
        <w:jc w:val="left"/>
      </w:pPr>
      <w:r>
        <w:rPr>
          <w:w w:val="80"/>
        </w:rPr>
        <w:br w:type="column"/>
      </w:r>
      <w:r>
        <w:rPr>
          <w:color w:val="6D6E71"/>
          <w:w w:val="80"/>
        </w:rPr>
        <w:t>Share</w:t>
      </w:r>
      <w:r>
        <w:rPr>
          <w:color w:val="6D6E71"/>
          <w:w w:val="84"/>
        </w:rPr>
        <w:t> </w:t>
      </w:r>
      <w:r>
        <w:rPr>
          <w:color w:val="6D6E71"/>
          <w:w w:val="90"/>
        </w:rPr>
        <w:t>Capital</w:t>
      </w:r>
      <w:r>
        <w:rPr/>
      </w:r>
    </w:p>
    <w:p>
      <w:pPr>
        <w:pStyle w:val="BodyText"/>
        <w:tabs>
          <w:tab w:pos="2631" w:val="left" w:leader="none"/>
        </w:tabs>
        <w:spacing w:line="200" w:lineRule="exact" w:before="33"/>
        <w:ind w:left="2275" w:right="0" w:hanging="2116"/>
        <w:jc w:val="right"/>
      </w:pPr>
      <w:r>
        <w:rPr>
          <w:w w:val="90"/>
        </w:rPr>
        <w:br w:type="column"/>
      </w:r>
      <w:r>
        <w:rPr>
          <w:color w:val="6D6E71"/>
          <w:w w:val="90"/>
        </w:rPr>
        <w:t>Reserves</w:t>
      </w:r>
      <w:r>
        <w:rPr>
          <w:color w:val="6D6E71"/>
          <w:w w:val="90"/>
          <w:position w:val="7"/>
          <w:sz w:val="11"/>
        </w:rPr>
        <w:t>7   </w:t>
      </w:r>
      <w:r>
        <w:rPr>
          <w:color w:val="6D6E71"/>
          <w:spacing w:val="13"/>
          <w:w w:val="90"/>
          <w:position w:val="7"/>
          <w:sz w:val="11"/>
        </w:rPr>
        <w:t> </w:t>
      </w:r>
      <w:r>
        <w:rPr>
          <w:color w:val="6D6E71"/>
          <w:w w:val="90"/>
        </w:rPr>
        <w:t>Total</w:t>
      </w:r>
      <w:r>
        <w:rPr>
          <w:color w:val="6D6E71"/>
          <w:spacing w:val="-3"/>
          <w:w w:val="90"/>
        </w:rPr>
        <w:t> </w:t>
      </w:r>
      <w:r>
        <w:rPr>
          <w:color w:val="6D6E71"/>
          <w:w w:val="90"/>
        </w:rPr>
        <w:t>Assets</w:t>
        <w:tab/>
        <w:tab/>
        <w:t>Total</w:t>
      </w:r>
      <w:r>
        <w:rPr>
          <w:color w:val="6D6E71"/>
          <w:w w:val="92"/>
        </w:rPr>
        <w:t> </w:t>
      </w:r>
      <w:r>
        <w:rPr>
          <w:color w:val="6D6E71"/>
          <w:w w:val="90"/>
        </w:rPr>
        <w:t>Liabilities</w:t>
      </w:r>
      <w:r>
        <w:rPr/>
      </w:r>
    </w:p>
    <w:p>
      <w:pPr>
        <w:pStyle w:val="BodyText"/>
        <w:spacing w:line="200" w:lineRule="exact" w:before="33"/>
        <w:ind w:left="160" w:right="0"/>
        <w:jc w:val="both"/>
      </w:pPr>
      <w:r>
        <w:rPr>
          <w:w w:val="85"/>
        </w:rPr>
        <w:br w:type="column"/>
      </w:r>
      <w:r>
        <w:rPr>
          <w:color w:val="6D6E71"/>
          <w:w w:val="85"/>
        </w:rPr>
        <w:t>Investment</w:t>
      </w:r>
      <w:r>
        <w:rPr>
          <w:color w:val="6D6E71"/>
          <w:w w:val="89"/>
        </w:rPr>
        <w:t> </w:t>
      </w:r>
      <w:r>
        <w:rPr>
          <w:color w:val="6D6E71"/>
          <w:w w:val="95"/>
        </w:rPr>
        <w:t>other</w:t>
      </w:r>
      <w:r>
        <w:rPr>
          <w:color w:val="6D6E71"/>
          <w:spacing w:val="-19"/>
          <w:w w:val="95"/>
        </w:rPr>
        <w:t> </w:t>
      </w:r>
      <w:r>
        <w:rPr>
          <w:color w:val="6D6E71"/>
          <w:w w:val="95"/>
        </w:rPr>
        <w:t>than</w:t>
      </w:r>
      <w:r>
        <w:rPr>
          <w:color w:val="6D6E71"/>
          <w:w w:val="88"/>
        </w:rPr>
        <w:t> </w:t>
      </w:r>
      <w:r>
        <w:rPr>
          <w:color w:val="6D6E71"/>
          <w:w w:val="85"/>
        </w:rPr>
        <w:t>Investment</w:t>
      </w:r>
      <w:r>
        <w:rPr/>
      </w:r>
    </w:p>
    <w:p>
      <w:pPr>
        <w:pStyle w:val="BodyText"/>
        <w:spacing w:line="200" w:lineRule="exact"/>
        <w:ind w:left="227" w:right="0" w:firstLine="644"/>
        <w:jc w:val="left"/>
      </w:pPr>
      <w:r>
        <w:rPr>
          <w:color w:val="6D6E71"/>
          <w:w w:val="90"/>
        </w:rPr>
        <w:t>in</w:t>
      </w:r>
      <w:r>
        <w:rPr>
          <w:color w:val="6D6E71"/>
          <w:w w:val="93"/>
        </w:rPr>
        <w:t> </w:t>
      </w:r>
      <w:r>
        <w:rPr>
          <w:color w:val="6D6E71"/>
          <w:w w:val="85"/>
        </w:rPr>
        <w:t>Subsidiary</w:t>
      </w:r>
      <w:r>
        <w:rPr/>
      </w:r>
    </w:p>
    <w:p>
      <w:pPr>
        <w:pStyle w:val="BodyText"/>
        <w:tabs>
          <w:tab w:pos="1334" w:val="left" w:leader="none"/>
        </w:tabs>
        <w:spacing w:line="200" w:lineRule="exact" w:before="33"/>
        <w:ind w:left="1157" w:right="0" w:hanging="997"/>
        <w:jc w:val="right"/>
      </w:pPr>
      <w:r>
        <w:rPr>
          <w:w w:val="85"/>
        </w:rPr>
        <w:br w:type="column"/>
      </w:r>
      <w:r>
        <w:rPr>
          <w:color w:val="6D6E71"/>
          <w:w w:val="85"/>
        </w:rPr>
        <w:t>Turnover</w:t>
        <w:tab/>
        <w:tab/>
        <w:t>Profit/</w:t>
      </w:r>
      <w:r>
        <w:rPr>
          <w:color w:val="6D6E71"/>
          <w:w w:val="85"/>
        </w:rPr>
        <w:t> </w:t>
      </w:r>
      <w:r>
        <w:rPr>
          <w:color w:val="6D6E71"/>
          <w:w w:val="80"/>
        </w:rPr>
        <w:t>(Loss)</w:t>
      </w:r>
      <w:r>
        <w:rPr>
          <w:color w:val="6D6E71"/>
          <w:w w:val="80"/>
        </w:rPr>
        <w:t> before</w:t>
      </w:r>
      <w:r>
        <w:rPr>
          <w:color w:val="6D6E71"/>
          <w:w w:val="84"/>
        </w:rPr>
        <w:t> </w:t>
      </w:r>
      <w:r>
        <w:rPr>
          <w:color w:val="6D6E71"/>
          <w:w w:val="90"/>
        </w:rPr>
        <w:t>Taxation</w:t>
      </w:r>
      <w:r>
        <w:rPr/>
      </w:r>
    </w:p>
    <w:p>
      <w:pPr>
        <w:pStyle w:val="BodyText"/>
        <w:spacing w:line="217" w:lineRule="exact" w:before="3"/>
        <w:ind w:left="88" w:right="0"/>
        <w:jc w:val="left"/>
      </w:pPr>
      <w:r>
        <w:rPr>
          <w:w w:val="85"/>
        </w:rPr>
        <w:br w:type="column"/>
      </w:r>
      <w:r>
        <w:rPr>
          <w:color w:val="6D6E71"/>
          <w:w w:val="85"/>
        </w:rPr>
        <w:t>Provision</w:t>
      </w:r>
      <w:r>
        <w:rPr/>
      </w:r>
    </w:p>
    <w:p>
      <w:pPr>
        <w:pStyle w:val="BodyText"/>
        <w:spacing w:line="200" w:lineRule="exact" w:before="13"/>
        <w:ind w:left="132" w:right="0" w:firstLine="466"/>
        <w:jc w:val="left"/>
      </w:pPr>
      <w:r>
        <w:rPr>
          <w:color w:val="6D6E71"/>
          <w:w w:val="80"/>
        </w:rPr>
        <w:t>for</w:t>
      </w:r>
      <w:r>
        <w:rPr>
          <w:color w:val="6D6E71"/>
          <w:w w:val="84"/>
        </w:rPr>
        <w:t> </w:t>
      </w:r>
      <w:r>
        <w:rPr>
          <w:color w:val="6D6E71"/>
          <w:w w:val="90"/>
        </w:rPr>
        <w:t>Taxation</w:t>
      </w:r>
      <w:r>
        <w:rPr/>
      </w:r>
    </w:p>
    <w:p>
      <w:pPr>
        <w:pStyle w:val="BodyText"/>
        <w:spacing w:line="200" w:lineRule="exact" w:before="33"/>
        <w:ind w:left="160" w:right="0" w:firstLine="233"/>
        <w:jc w:val="right"/>
      </w:pPr>
      <w:r>
        <w:rPr>
          <w:w w:val="90"/>
        </w:rPr>
        <w:br w:type="column"/>
      </w:r>
      <w:r>
        <w:rPr>
          <w:color w:val="6D6E71"/>
          <w:w w:val="90"/>
        </w:rPr>
        <w:t>Profit</w:t>
      </w:r>
      <w:r>
        <w:rPr>
          <w:color w:val="6D6E71"/>
          <w:w w:val="91"/>
        </w:rPr>
        <w:t> </w:t>
      </w:r>
      <w:r>
        <w:rPr>
          <w:color w:val="6D6E71"/>
          <w:w w:val="80"/>
        </w:rPr>
        <w:t>after</w:t>
      </w:r>
      <w:r>
        <w:rPr>
          <w:color w:val="6D6E71"/>
          <w:w w:val="84"/>
        </w:rPr>
        <w:t> </w:t>
      </w:r>
      <w:r>
        <w:rPr>
          <w:color w:val="6D6E71"/>
          <w:w w:val="90"/>
        </w:rPr>
        <w:t>Taxation</w:t>
      </w:r>
      <w:r>
        <w:rPr/>
      </w:r>
    </w:p>
    <w:p>
      <w:pPr>
        <w:pStyle w:val="BodyText"/>
        <w:spacing w:line="200" w:lineRule="exact" w:before="33"/>
        <w:ind w:left="160" w:right="0" w:firstLine="22"/>
        <w:jc w:val="left"/>
      </w:pPr>
      <w:r>
        <w:rPr>
          <w:w w:val="85"/>
        </w:rPr>
        <w:br w:type="column"/>
      </w:r>
      <w:r>
        <w:rPr>
          <w:color w:val="6D6E71"/>
          <w:w w:val="85"/>
        </w:rPr>
        <w:t>Proposed</w:t>
      </w:r>
      <w:r>
        <w:rPr>
          <w:color w:val="6D6E71"/>
          <w:w w:val="85"/>
        </w:rPr>
        <w:t> </w:t>
      </w:r>
      <w:r>
        <w:rPr>
          <w:color w:val="6D6E71"/>
          <w:w w:val="90"/>
        </w:rPr>
        <w:t>Dividend</w:t>
      </w:r>
      <w:r>
        <w:rPr/>
      </w:r>
    </w:p>
    <w:p>
      <w:pPr>
        <w:pStyle w:val="BodyText"/>
        <w:spacing w:line="200" w:lineRule="exact" w:before="33"/>
        <w:ind w:left="160" w:right="219" w:firstLine="216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Country</w:t>
      </w:r>
      <w:r>
        <w:rPr>
          <w:color w:val="6D6E71"/>
          <w:spacing w:val="10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w w:val="86"/>
        </w:rPr>
        <w:t> </w:t>
      </w:r>
      <w:r>
        <w:rPr>
          <w:color w:val="6D6E71"/>
          <w:w w:val="85"/>
        </w:rPr>
        <w:t>Incorporation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/>
        <w:ind w:left="904" w:right="0"/>
        <w:jc w:val="left"/>
      </w:pPr>
      <w:r>
        <w:rPr>
          <w:color w:val="231F20"/>
        </w:rPr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6840" w:h="11910" w:orient="landscape"/>
          <w:pgMar w:top="1580" w:bottom="280" w:left="560" w:right="560"/>
          <w:cols w:num="11" w:equalWidth="0">
            <w:col w:w="2061" w:space="321"/>
            <w:col w:w="950" w:space="41"/>
            <w:col w:w="894" w:space="247"/>
            <w:col w:w="717" w:space="89"/>
            <w:col w:w="3043" w:space="64"/>
            <w:col w:w="1027" w:space="219"/>
            <w:col w:w="1836" w:space="40"/>
            <w:col w:w="811" w:space="125"/>
            <w:col w:w="839" w:space="44"/>
            <w:col w:w="883" w:space="42"/>
            <w:col w:w="1427"/>
          </w:cols>
        </w:sectPr>
      </w:pPr>
    </w:p>
    <w:p>
      <w:pPr>
        <w:pStyle w:val="BodyText"/>
        <w:tabs>
          <w:tab w:pos="2942" w:val="left" w:leader="none"/>
          <w:tab w:pos="3817" w:val="left" w:leader="none"/>
          <w:tab w:pos="4581" w:val="left" w:leader="none"/>
          <w:tab w:pos="7563" w:val="left" w:leader="none"/>
          <w:tab w:pos="9354" w:val="left" w:leader="none"/>
          <w:tab w:pos="9745" w:val="left" w:leader="none"/>
          <w:tab w:pos="10802" w:val="left" w:leader="none"/>
          <w:tab w:pos="11655" w:val="left" w:leader="none"/>
          <w:tab w:pos="12673" w:val="left" w:leader="none"/>
          <w:tab w:pos="14150" w:val="left" w:leader="none"/>
        </w:tabs>
        <w:spacing w:line="200" w:lineRule="exact"/>
        <w:ind w:left="217" w:right="0"/>
        <w:jc w:val="left"/>
      </w:pPr>
      <w:r>
        <w:rPr>
          <w:color w:val="231F20"/>
          <w:w w:val="95"/>
        </w:rPr>
        <w:t>Software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B.V.</w:t>
        <w:tab/>
      </w:r>
      <w:r>
        <w:rPr>
          <w:color w:val="231F20"/>
        </w:rPr>
        <w:t>EUR</w:t>
        <w:tab/>
      </w:r>
      <w:r>
        <w:rPr>
          <w:color w:val="231F20"/>
          <w:w w:val="90"/>
        </w:rPr>
        <w:t>63.17</w:t>
        <w:tab/>
      </w:r>
      <w:r>
        <w:rPr>
          <w:color w:val="231F20"/>
        </w:rPr>
        <w:t>776,308</w:t>
      </w:r>
      <w:r>
        <w:rPr>
          <w:color w:val="231F20"/>
          <w:spacing w:val="26"/>
        </w:rPr>
        <w:t> </w:t>
      </w:r>
      <w:r>
        <w:rPr>
          <w:color w:val="231F20"/>
        </w:rPr>
        <w:t>2,345,520</w:t>
      </w:r>
      <w:r>
        <w:rPr>
          <w:color w:val="231F20"/>
          <w:spacing w:val="32"/>
        </w:rPr>
        <w:t> </w:t>
      </w:r>
      <w:r>
        <w:rPr>
          <w:color w:val="231F20"/>
        </w:rPr>
        <w:t>11,882,550</w:t>
        <w:tab/>
      </w:r>
      <w:r>
        <w:rPr>
          <w:color w:val="231F20"/>
          <w:w w:val="90"/>
        </w:rPr>
        <w:t>8,760,722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7,050,674</w:t>
        <w:tab/>
        <w:t>792,532</w:t>
        <w:tab/>
      </w:r>
      <w:r>
        <w:rPr>
          <w:color w:val="231F20"/>
          <w:w w:val="85"/>
        </w:rPr>
        <w:t>(180,409)</w:t>
        <w:tab/>
      </w:r>
      <w:r>
        <w:rPr>
          <w:color w:val="231F20"/>
          <w:w w:val="90"/>
        </w:rPr>
        <w:t>612,124</w:t>
        <w:tab/>
      </w:r>
      <w:r>
        <w:rPr>
          <w:color w:val="231F20"/>
        </w:rPr>
        <w:t>–</w:t>
      </w:r>
      <w:r>
        <w:rPr/>
      </w:r>
    </w:p>
    <w:p>
      <w:pPr>
        <w:pStyle w:val="BodyText"/>
        <w:spacing w:line="240" w:lineRule="auto" w:before="101"/>
        <w:ind w:left="16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spacing w:line="200" w:lineRule="exact"/>
        <w:ind w:left="160" w:right="0"/>
        <w:jc w:val="left"/>
      </w:pPr>
      <w:r>
        <w:rPr/>
        <w:br w:type="column"/>
      </w:r>
      <w:r>
        <w:rPr>
          <w:color w:val="231F20"/>
        </w:rPr>
        <w:t>Netherlands</w:t>
      </w:r>
      <w:r>
        <w:rPr/>
      </w:r>
    </w:p>
    <w:p>
      <w:pPr>
        <w:spacing w:after="0" w:line="200" w:lineRule="exact"/>
        <w:jc w:val="left"/>
        <w:sectPr>
          <w:type w:val="continuous"/>
          <w:pgSz w:w="16840" w:h="11910" w:orient="landscape"/>
          <w:pgMar w:top="1580" w:bottom="280" w:left="560" w:right="560"/>
          <w:cols w:num="2" w:equalWidth="0">
            <w:col w:w="14251" w:space="142"/>
            <w:col w:w="1327"/>
          </w:cols>
        </w:sectPr>
      </w:pPr>
    </w:p>
    <w:p>
      <w:pPr>
        <w:pStyle w:val="BodyText"/>
        <w:tabs>
          <w:tab w:pos="2942" w:val="left" w:leader="none"/>
          <w:tab w:pos="3817" w:val="left" w:leader="none"/>
          <w:tab w:pos="9354" w:val="left" w:leader="none"/>
          <w:tab w:pos="14150" w:val="left" w:leader="none"/>
          <w:tab w:pos="14975" w:val="left" w:leader="none"/>
        </w:tabs>
        <w:spacing w:line="200" w:lineRule="exact"/>
        <w:ind w:left="217" w:right="0"/>
        <w:jc w:val="both"/>
      </w:pPr>
      <w:r>
        <w:rPr>
          <w:color w:val="231F20"/>
          <w:w w:val="90"/>
        </w:rPr>
        <w:t>Software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</w:t>
        <w:tab/>
      </w:r>
      <w:r>
        <w:rPr>
          <w:color w:val="231F20"/>
        </w:rPr>
        <w:t>EUR</w:t>
        <w:tab/>
        <w:t>63.17    </w:t>
      </w:r>
      <w:r>
        <w:rPr>
          <w:color w:val="231F20"/>
          <w:spacing w:val="22"/>
        </w:rPr>
        <w:t> </w:t>
      </w:r>
      <w:r>
        <w:rPr>
          <w:color w:val="231F20"/>
        </w:rPr>
        <w:t>723,642    </w:t>
      </w:r>
      <w:r>
        <w:rPr>
          <w:color w:val="231F20"/>
          <w:spacing w:val="21"/>
        </w:rPr>
        <w:t> </w:t>
      </w:r>
      <w:r>
        <w:rPr>
          <w:color w:val="231F20"/>
        </w:rPr>
        <w:t>281,467   </w:t>
      </w:r>
      <w:r>
        <w:rPr>
          <w:color w:val="231F20"/>
          <w:spacing w:val="38"/>
        </w:rPr>
        <w:t> </w:t>
      </w:r>
      <w:r>
        <w:rPr>
          <w:color w:val="231F20"/>
        </w:rPr>
        <w:t>2,184,076    </w:t>
      </w:r>
      <w:r>
        <w:rPr>
          <w:color w:val="231F20"/>
          <w:spacing w:val="5"/>
        </w:rPr>
        <w:t> </w:t>
      </w:r>
      <w:r>
        <w:rPr>
          <w:color w:val="231F20"/>
        </w:rPr>
        <w:t>1,178,967</w:t>
        <w:tab/>
        <w:t>–       </w:t>
      </w:r>
      <w:r>
        <w:rPr>
          <w:color w:val="231F20"/>
          <w:spacing w:val="16"/>
        </w:rPr>
        <w:t> </w:t>
      </w:r>
      <w:r>
        <w:rPr>
          <w:color w:val="231F20"/>
        </w:rPr>
        <w:t>791,632     </w:t>
      </w:r>
      <w:r>
        <w:rPr>
          <w:color w:val="231F20"/>
          <w:spacing w:val="34"/>
        </w:rPr>
        <w:t> </w:t>
      </w:r>
      <w:r>
        <w:rPr>
          <w:color w:val="231F20"/>
        </w:rPr>
        <w:t>66,014    </w:t>
      </w:r>
      <w:r>
        <w:rPr>
          <w:color w:val="231F20"/>
          <w:spacing w:val="32"/>
        </w:rPr>
        <w:t> </w:t>
      </w:r>
      <w:r>
        <w:rPr>
          <w:color w:val="231F20"/>
        </w:rPr>
        <w:t>(11,505)     </w:t>
      </w:r>
      <w:r>
        <w:rPr>
          <w:color w:val="231F20"/>
          <w:spacing w:val="34"/>
        </w:rPr>
        <w:t> </w:t>
      </w:r>
      <w:r>
        <w:rPr>
          <w:color w:val="231F20"/>
        </w:rPr>
        <w:t>54,509</w:t>
        <w:tab/>
        <w:t>–</w:t>
        <w:tab/>
        <w:t>Greece</w:t>
      </w:r>
      <w:r>
        <w:rPr/>
      </w:r>
    </w:p>
    <w:p>
      <w:pPr>
        <w:pStyle w:val="BodyText"/>
        <w:spacing w:line="217" w:lineRule="exact" w:before="101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tabs>
          <w:tab w:pos="2954" w:val="left" w:leader="none"/>
          <w:tab w:pos="3817" w:val="left" w:leader="none"/>
          <w:tab w:pos="4780" w:val="left" w:leader="none"/>
          <w:tab w:pos="9354" w:val="left" w:leader="none"/>
          <w:tab w:pos="14149" w:val="left" w:leader="none"/>
          <w:tab w:pos="14741" w:val="left" w:leader="none"/>
        </w:tabs>
        <w:spacing w:line="217" w:lineRule="exact"/>
        <w:ind w:left="217" w:right="0"/>
        <w:jc w:val="both"/>
      </w:pPr>
      <w:r>
        <w:rPr>
          <w:color w:val="231F20"/>
          <w:w w:val="90"/>
        </w:rPr>
        <w:t>Software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Pte.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Ltd.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6,626 </w:t>
      </w:r>
      <w:r>
        <w:rPr>
          <w:color w:val="231F20"/>
          <w:spacing w:val="14"/>
        </w:rPr>
        <w:t> </w:t>
      </w:r>
      <w:r>
        <w:rPr>
          <w:color w:val="231F20"/>
        </w:rPr>
        <w:t>1,708,624 </w:t>
      </w:r>
      <w:r>
        <w:rPr>
          <w:color w:val="231F20"/>
          <w:spacing w:val="22"/>
        </w:rPr>
        <w:t> </w:t>
      </w:r>
      <w:r>
        <w:rPr>
          <w:color w:val="231F20"/>
        </w:rPr>
        <w:t>10,175,974   </w:t>
      </w:r>
      <w:r>
        <w:rPr>
          <w:color w:val="231F20"/>
          <w:spacing w:val="6"/>
        </w:rPr>
        <w:t> </w:t>
      </w:r>
      <w:r>
        <w:rPr>
          <w:color w:val="231F20"/>
        </w:rPr>
        <w:t>8,460,724</w:t>
        <w:tab/>
        <w:t>–   </w:t>
      </w:r>
      <w:r>
        <w:rPr>
          <w:color w:val="231F20"/>
          <w:spacing w:val="36"/>
        </w:rPr>
        <w:t> </w:t>
      </w:r>
      <w:r>
        <w:rPr>
          <w:color w:val="231F20"/>
        </w:rPr>
        <w:t>6,760,561   </w:t>
      </w:r>
      <w:r>
        <w:rPr>
          <w:color w:val="231F20"/>
          <w:spacing w:val="10"/>
        </w:rPr>
        <w:t> </w:t>
      </w:r>
      <w:r>
        <w:rPr>
          <w:color w:val="231F20"/>
        </w:rPr>
        <w:t>628,499  </w:t>
      </w:r>
      <w:r>
        <w:rPr>
          <w:color w:val="231F20"/>
          <w:spacing w:val="15"/>
        </w:rPr>
        <w:t> </w:t>
      </w:r>
      <w:r>
        <w:rPr>
          <w:color w:val="231F20"/>
        </w:rPr>
        <w:t>(351,556)   </w:t>
      </w:r>
      <w:r>
        <w:rPr>
          <w:color w:val="231F20"/>
          <w:spacing w:val="10"/>
        </w:rPr>
        <w:t> </w:t>
      </w:r>
      <w:r>
        <w:rPr>
          <w:color w:val="231F20"/>
        </w:rPr>
        <w:t>276,943</w:t>
        <w:tab/>
        <w:t>–</w:t>
        <w:tab/>
        <w:t>Singapore</w:t>
      </w:r>
      <w:r>
        <w:rPr/>
      </w:r>
    </w:p>
    <w:p>
      <w:pPr>
        <w:pStyle w:val="BodyText"/>
        <w:spacing w:line="217" w:lineRule="exact" w:before="101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tabs>
          <w:tab w:pos="2953" w:val="left" w:leader="none"/>
          <w:tab w:pos="3816" w:val="left" w:leader="none"/>
          <w:tab w:pos="7812" w:val="left" w:leader="none"/>
          <w:tab w:pos="9353" w:val="left" w:leader="none"/>
          <w:tab w:pos="9995" w:val="left" w:leader="none"/>
          <w:tab w:pos="12259" w:val="left" w:leader="none"/>
          <w:tab w:pos="14149" w:val="left" w:leader="none"/>
          <w:tab w:pos="14741" w:val="left" w:leader="none"/>
        </w:tabs>
        <w:spacing w:line="217" w:lineRule="exact"/>
        <w:ind w:left="216" w:right="0"/>
        <w:jc w:val="both"/>
      </w:pPr>
      <w:r>
        <w:rPr>
          <w:color w:val="231F20"/>
          <w:w w:val="95"/>
        </w:rPr>
        <w:t>Consulting Pte.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Ltd.</w:t>
        <w:tab/>
      </w:r>
      <w:r>
        <w:rPr>
          <w:color w:val="231F20"/>
        </w:rPr>
        <w:t>USD</w:t>
        <w:tab/>
        <w:t>44.61     </w:t>
      </w:r>
      <w:r>
        <w:rPr>
          <w:color w:val="231F20"/>
          <w:spacing w:val="43"/>
        </w:rPr>
        <w:t> </w:t>
      </w:r>
      <w:r>
        <w:rPr>
          <w:color w:val="231F20"/>
        </w:rPr>
        <w:t>46,366   </w:t>
      </w:r>
      <w:r>
        <w:rPr>
          <w:color w:val="231F20"/>
          <w:spacing w:val="17"/>
        </w:rPr>
        <w:t> </w:t>
      </w:r>
      <w:r>
        <w:rPr>
          <w:color w:val="231F20"/>
        </w:rPr>
        <w:t>(176,599)      </w:t>
      </w:r>
      <w:r>
        <w:rPr>
          <w:color w:val="231F20"/>
          <w:spacing w:val="1"/>
        </w:rPr>
        <w:t> </w:t>
      </w:r>
      <w:r>
        <w:rPr>
          <w:color w:val="231F20"/>
        </w:rPr>
        <w:t>(82,441)</w:t>
        <w:tab/>
      </w:r>
      <w:r>
        <w:rPr>
          <w:color w:val="231F20"/>
          <w:w w:val="90"/>
        </w:rPr>
        <w:t>47,792</w:t>
        <w:tab/>
      </w:r>
      <w:r>
        <w:rPr>
          <w:color w:val="231F20"/>
        </w:rPr>
        <w:t>–</w:t>
        <w:tab/>
        <w:t>15,654  </w:t>
      </w:r>
      <w:r>
        <w:rPr>
          <w:color w:val="231F20"/>
          <w:spacing w:val="32"/>
        </w:rPr>
        <w:t> </w:t>
      </w:r>
      <w:r>
        <w:rPr>
          <w:color w:val="231F20"/>
        </w:rPr>
        <w:t>(14,662)</w:t>
        <w:tab/>
        <w:t>–     </w:t>
      </w:r>
      <w:r>
        <w:rPr>
          <w:color w:val="231F20"/>
          <w:spacing w:val="6"/>
        </w:rPr>
        <w:t> </w:t>
      </w:r>
      <w:r>
        <w:rPr>
          <w:color w:val="231F20"/>
        </w:rPr>
        <w:t>(14,662)</w:t>
        <w:tab/>
        <w:t>–</w:t>
        <w:tab/>
        <w:t>Singapore</w:t>
      </w:r>
      <w:r>
        <w:rPr/>
      </w:r>
    </w:p>
    <w:p>
      <w:pPr>
        <w:pStyle w:val="BodyText"/>
        <w:spacing w:line="217" w:lineRule="exact" w:before="101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tabs>
          <w:tab w:pos="2953" w:val="left" w:leader="none"/>
          <w:tab w:pos="3816" w:val="left" w:leader="none"/>
          <w:tab w:pos="9353" w:val="left" w:leader="none"/>
          <w:tab w:pos="10444" w:val="left" w:leader="none"/>
          <w:tab w:pos="14149" w:val="left" w:leader="none"/>
          <w:tab w:pos="15130" w:val="left" w:leader="none"/>
        </w:tabs>
        <w:spacing w:line="217" w:lineRule="exact"/>
        <w:ind w:left="216" w:right="0"/>
        <w:jc w:val="both"/>
      </w:pPr>
      <w:r>
        <w:rPr>
          <w:color w:val="231F20"/>
          <w:w w:val="90"/>
        </w:rPr>
        <w:t>Software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America,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Inc.</w:t>
        <w:tab/>
      </w:r>
      <w:r>
        <w:rPr>
          <w:color w:val="231F20"/>
        </w:rPr>
        <w:t>USD</w:t>
        <w:tab/>
        <w:t>44.61 </w:t>
      </w:r>
      <w:r>
        <w:rPr>
          <w:color w:val="231F20"/>
          <w:spacing w:val="28"/>
        </w:rPr>
        <w:t> </w:t>
      </w:r>
      <w:r>
        <w:rPr>
          <w:color w:val="231F20"/>
        </w:rPr>
        <w:t>5,810,566   </w:t>
      </w:r>
      <w:r>
        <w:rPr>
          <w:color w:val="231F20"/>
          <w:spacing w:val="6"/>
        </w:rPr>
        <w:t> </w:t>
      </w:r>
      <w:r>
        <w:rPr>
          <w:color w:val="231F20"/>
        </w:rPr>
        <w:t>(107,549)  </w:t>
      </w:r>
      <w:r>
        <w:rPr>
          <w:color w:val="231F20"/>
          <w:spacing w:val="24"/>
        </w:rPr>
        <w:t> </w:t>
      </w:r>
      <w:r>
        <w:rPr>
          <w:color w:val="231F20"/>
        </w:rPr>
        <w:t>6,524,815      </w:t>
      </w:r>
      <w:r>
        <w:rPr>
          <w:color w:val="231F20"/>
          <w:spacing w:val="3"/>
        </w:rPr>
        <w:t> </w:t>
      </w:r>
      <w:r>
        <w:rPr>
          <w:color w:val="231F20"/>
        </w:rPr>
        <w:t>821,798</w:t>
        <w:tab/>
        <w:t>–</w:t>
        <w:tab/>
        <w:t>– </w:t>
      </w:r>
      <w:r>
        <w:rPr>
          <w:color w:val="231F20"/>
          <w:spacing w:val="38"/>
        </w:rPr>
        <w:t> </w:t>
      </w:r>
      <w:r>
        <w:rPr>
          <w:color w:val="231F20"/>
        </w:rPr>
        <w:t>(410,162)   </w:t>
      </w:r>
      <w:r>
        <w:rPr>
          <w:color w:val="231F20"/>
          <w:spacing w:val="39"/>
        </w:rPr>
        <w:t> </w:t>
      </w:r>
      <w:r>
        <w:rPr>
          <w:color w:val="231F20"/>
        </w:rPr>
        <w:t>(5,053) </w:t>
      </w:r>
      <w:r>
        <w:rPr>
          <w:color w:val="231F20"/>
          <w:spacing w:val="38"/>
        </w:rPr>
        <w:t> </w:t>
      </w:r>
      <w:r>
        <w:rPr>
          <w:color w:val="231F20"/>
        </w:rPr>
        <w:t>(415,215)</w:t>
        <w:tab/>
        <w:t>–</w:t>
        <w:tab/>
        <w:t>USA</w:t>
      </w:r>
      <w:r>
        <w:rPr/>
      </w:r>
    </w:p>
    <w:p>
      <w:pPr>
        <w:pStyle w:val="BodyText"/>
        <w:spacing w:line="217" w:lineRule="exact" w:before="101"/>
        <w:ind w:left="159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tabs>
          <w:tab w:pos="2953" w:val="left" w:leader="none"/>
          <w:tab w:pos="3816" w:val="left" w:leader="none"/>
          <w:tab w:pos="5130" w:val="left" w:leader="none"/>
          <w:tab w:pos="9353" w:val="left" w:leader="none"/>
          <w:tab w:pos="14149" w:val="left" w:leader="none"/>
          <w:tab w:pos="15130" w:val="left" w:leader="none"/>
        </w:tabs>
        <w:spacing w:line="217" w:lineRule="exact"/>
        <w:ind w:left="216" w:right="0"/>
        <w:jc w:val="both"/>
      </w:pPr>
      <w:r>
        <w:rPr>
          <w:color w:val="231F20"/>
          <w:w w:val="90"/>
        </w:rPr>
        <w:t>Software,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Inc.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–    </w:t>
      </w:r>
      <w:r>
        <w:rPr>
          <w:color w:val="231F20"/>
          <w:spacing w:val="30"/>
        </w:rPr>
        <w:t> </w:t>
      </w:r>
      <w:r>
        <w:rPr>
          <w:color w:val="231F20"/>
        </w:rPr>
        <w:t>249,840    </w:t>
      </w:r>
      <w:r>
        <w:rPr>
          <w:color w:val="231F20"/>
          <w:spacing w:val="2"/>
        </w:rPr>
        <w:t> </w:t>
      </w:r>
      <w:r>
        <w:rPr>
          <w:color w:val="231F20"/>
        </w:rPr>
        <w:t>8,810,222    </w:t>
      </w:r>
      <w:r>
        <w:rPr>
          <w:color w:val="231F20"/>
          <w:spacing w:val="13"/>
        </w:rPr>
        <w:t> </w:t>
      </w:r>
      <w:r>
        <w:rPr>
          <w:color w:val="231F20"/>
        </w:rPr>
        <w:t>8,560,382</w:t>
        <w:tab/>
        <w:t>–    </w:t>
      </w:r>
      <w:r>
        <w:rPr>
          <w:color w:val="231F20"/>
          <w:spacing w:val="11"/>
        </w:rPr>
        <w:t> </w:t>
      </w:r>
      <w:r>
        <w:rPr>
          <w:color w:val="231F20"/>
        </w:rPr>
        <w:t>8,587,695       </w:t>
      </w:r>
      <w:r>
        <w:rPr>
          <w:color w:val="231F20"/>
          <w:spacing w:val="11"/>
        </w:rPr>
        <w:t> </w:t>
      </w:r>
      <w:r>
        <w:rPr>
          <w:color w:val="231F20"/>
        </w:rPr>
        <w:t>5,189    </w:t>
      </w:r>
      <w:r>
        <w:rPr>
          <w:color w:val="231F20"/>
          <w:spacing w:val="19"/>
        </w:rPr>
        <w:t> </w:t>
      </w:r>
      <w:r>
        <w:rPr>
          <w:color w:val="231F20"/>
        </w:rPr>
        <w:t>(63,750)    </w:t>
      </w:r>
      <w:r>
        <w:rPr>
          <w:color w:val="231F20"/>
          <w:spacing w:val="20"/>
        </w:rPr>
        <w:t> </w:t>
      </w:r>
      <w:r>
        <w:rPr>
          <w:color w:val="231F20"/>
        </w:rPr>
        <w:t>(58,560)</w:t>
        <w:tab/>
        <w:t>–</w:t>
        <w:tab/>
        <w:t>USA</w:t>
      </w:r>
      <w:r>
        <w:rPr/>
      </w:r>
    </w:p>
    <w:p>
      <w:pPr>
        <w:pStyle w:val="BodyText"/>
        <w:tabs>
          <w:tab w:pos="2931" w:val="left" w:leader="none"/>
          <w:tab w:pos="3817" w:val="left" w:leader="none"/>
          <w:tab w:pos="5130" w:val="left" w:leader="none"/>
          <w:tab w:pos="6094" w:val="left" w:leader="none"/>
          <w:tab w:pos="7171" w:val="left" w:leader="none"/>
          <w:tab w:pos="8263" w:val="left" w:leader="none"/>
          <w:tab w:pos="9354" w:val="left" w:leader="none"/>
          <w:tab w:pos="10445" w:val="left" w:leader="none"/>
          <w:tab w:pos="10859" w:val="left" w:leader="none"/>
          <w:tab w:pos="12005" w:val="left" w:leader="none"/>
          <w:tab w:pos="12259" w:val="left" w:leader="none"/>
          <w:tab w:pos="12730" w:val="left" w:leader="none"/>
          <w:tab w:pos="12818" w:val="left" w:leader="none"/>
          <w:tab w:pos="14150" w:val="left" w:leader="none"/>
          <w:tab w:pos="14941" w:val="left" w:leader="none"/>
          <w:tab w:pos="15130" w:val="left" w:leader="none"/>
        </w:tabs>
        <w:spacing w:line="343" w:lineRule="auto" w:before="101"/>
        <w:ind w:left="160" w:right="219" w:hanging="1"/>
        <w:jc w:val="left"/>
      </w:pPr>
      <w:r>
        <w:rPr>
          <w:color w:val="231F20"/>
          <w:w w:val="90"/>
        </w:rPr>
        <w:t>i‑flex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solutions Inc.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(Canada)</w:t>
      </w:r>
      <w:r>
        <w:rPr>
          <w:color w:val="231F20"/>
          <w:w w:val="90"/>
          <w:position w:val="7"/>
          <w:sz w:val="11"/>
          <w:szCs w:val="11"/>
        </w:rPr>
        <w:t>1</w:t>
        <w:tab/>
      </w:r>
      <w:r>
        <w:rPr>
          <w:color w:val="231F20"/>
        </w:rPr>
        <w:t>CAD</w:t>
        <w:tab/>
      </w:r>
      <w:r>
        <w:rPr>
          <w:color w:val="231F20"/>
          <w:w w:val="90"/>
        </w:rPr>
        <w:t>45.93</w:t>
        <w:tab/>
      </w:r>
      <w:r>
        <w:rPr>
          <w:color w:val="231F20"/>
        </w:rPr>
        <w:t>–</w:t>
        <w:tab/>
        <w:t>–</w:t>
        <w:tab/>
        <w:t>–</w:t>
        <w:tab/>
        <w:t>–</w:t>
        <w:tab/>
        <w:t>–</w:t>
        <w:tab/>
        <w:t>–</w:t>
        <w:tab/>
      </w:r>
      <w:r>
        <w:rPr>
          <w:color w:val="231F20"/>
          <w:w w:val="90"/>
        </w:rPr>
        <w:t>947,480</w:t>
        <w:tab/>
      </w:r>
      <w:r>
        <w:rPr>
          <w:color w:val="231F20"/>
          <w:w w:val="80"/>
        </w:rPr>
        <w:t>(648)</w:t>
        <w:tab/>
      </w:r>
      <w:r>
        <w:rPr>
          <w:color w:val="231F20"/>
          <w:w w:val="90"/>
        </w:rPr>
        <w:t>946,832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Canada</w:t>
      </w:r>
      <w:r>
        <w:rPr>
          <w:color w:val="231F20"/>
          <w:w w:val="88"/>
        </w:rPr>
        <w:t> </w:t>
      </w:r>
      <w:r>
        <w:rPr>
          <w:color w:val="231F20"/>
        </w:rPr>
        <w:t>Castek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Inc.</w:t>
      </w:r>
      <w:r>
        <w:rPr>
          <w:color w:val="231F20"/>
          <w:spacing w:val="-2"/>
          <w:position w:val="7"/>
          <w:sz w:val="11"/>
          <w:szCs w:val="11"/>
        </w:rPr>
        <w:t>2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–</w:t>
        <w:tab/>
        <w:t>–</w:t>
        <w:tab/>
        <w:t>–</w:t>
        <w:tab/>
        <w:t>–</w:t>
        <w:tab/>
        <w:t>–</w:t>
        <w:tab/>
        <w:t>–</w:t>
        <w:tab/>
        <w:t>(1,516)</w:t>
        <w:tab/>
        <w:tab/>
        <w:t>–</w:t>
        <w:tab/>
        <w:tab/>
      </w:r>
      <w:r>
        <w:rPr>
          <w:color w:val="231F20"/>
          <w:w w:val="85"/>
        </w:rPr>
        <w:t>(1,516)</w:t>
        <w:tab/>
      </w:r>
      <w:r>
        <w:rPr>
          <w:color w:val="231F20"/>
        </w:rPr>
        <w:t>–</w:t>
        <w:tab/>
        <w:tab/>
        <w:t>USA</w:t>
      </w:r>
      <w:r>
        <w:rPr/>
      </w:r>
    </w:p>
    <w:p>
      <w:pPr>
        <w:pStyle w:val="BodyText"/>
        <w:tabs>
          <w:tab w:pos="2954" w:val="left" w:leader="none"/>
          <w:tab w:pos="3817" w:val="left" w:leader="none"/>
          <w:tab w:pos="5130" w:val="left" w:leader="none"/>
          <w:tab w:pos="6094" w:val="left" w:leader="none"/>
          <w:tab w:pos="7171" w:val="left" w:leader="none"/>
          <w:tab w:pos="7913" w:val="left" w:leader="none"/>
          <w:tab w:pos="8263" w:val="left" w:leader="none"/>
          <w:tab w:pos="9354" w:val="left" w:leader="none"/>
          <w:tab w:pos="10445" w:val="left" w:leader="none"/>
          <w:tab w:pos="11152" w:val="left" w:leader="none"/>
          <w:tab w:pos="12005" w:val="left" w:leader="none"/>
          <w:tab w:pos="12259" w:val="left" w:leader="none"/>
          <w:tab w:pos="13023" w:val="left" w:leader="none"/>
          <w:tab w:pos="14150" w:val="left" w:leader="none"/>
          <w:tab w:pos="15130" w:val="left" w:leader="none"/>
        </w:tabs>
        <w:spacing w:line="344" w:lineRule="auto"/>
        <w:ind w:left="160" w:right="219"/>
        <w:jc w:val="both"/>
      </w:pPr>
      <w:r>
        <w:rPr>
          <w:color w:val="231F20"/>
          <w:w w:val="90"/>
        </w:rPr>
        <w:t>Castek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Factory</w:t>
      </w:r>
      <w:r>
        <w:rPr>
          <w:color w:val="231F20"/>
          <w:spacing w:val="-1"/>
          <w:w w:val="90"/>
        </w:rPr>
        <w:t> Ltd.</w:t>
      </w:r>
      <w:r>
        <w:rPr>
          <w:color w:val="231F20"/>
          <w:spacing w:val="-1"/>
          <w:w w:val="90"/>
          <w:position w:val="7"/>
          <w:sz w:val="11"/>
          <w:szCs w:val="11"/>
        </w:rPr>
        <w:t>3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–</w:t>
        <w:tab/>
        <w:t>–</w:t>
        <w:tab/>
        <w:t>–</w:t>
        <w:tab/>
        <w:tab/>
        <w:t>–</w:t>
        <w:tab/>
        <w:t>–</w:t>
        <w:tab/>
        <w:t>–</w:t>
        <w:tab/>
      </w:r>
      <w:r>
        <w:rPr>
          <w:color w:val="231F20"/>
          <w:w w:val="85"/>
        </w:rPr>
        <w:t>559</w:t>
        <w:tab/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559</w:t>
        <w:tab/>
      </w:r>
      <w:r>
        <w:rPr>
          <w:color w:val="231F20"/>
        </w:rPr>
        <w:t>–</w:t>
        <w:tab/>
        <w:t>USA</w:t>
      </w:r>
      <w:r>
        <w:rPr>
          <w:color w:val="231F20"/>
          <w:spacing w:val="24"/>
          <w:w w:val="103"/>
        </w:rPr>
        <w:t> </w:t>
      </w:r>
      <w:r>
        <w:rPr>
          <w:color w:val="231F20"/>
        </w:rPr>
        <w:t>Castek</w:t>
      </w:r>
      <w:r>
        <w:rPr>
          <w:color w:val="231F20"/>
          <w:spacing w:val="-13"/>
        </w:rPr>
        <w:t> </w:t>
      </w:r>
      <w:r>
        <w:rPr>
          <w:color w:val="231F20"/>
        </w:rPr>
        <w:t>RBG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Inc.</w:t>
      </w:r>
      <w:r>
        <w:rPr>
          <w:color w:val="231F20"/>
          <w:spacing w:val="-2"/>
          <w:position w:val="7"/>
          <w:sz w:val="11"/>
          <w:szCs w:val="11"/>
        </w:rPr>
        <w:t>4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–</w:t>
        <w:tab/>
        <w:t>–</w:t>
        <w:tab/>
        <w:t>–</w:t>
        <w:tab/>
        <w:tab/>
        <w:t>–</w:t>
        <w:tab/>
        <w:t>–</w:t>
        <w:tab/>
        <w:t>–   </w:t>
      </w:r>
      <w:r>
        <w:rPr>
          <w:color w:val="231F20"/>
          <w:spacing w:val="36"/>
        </w:rPr>
        <w:t> </w:t>
      </w:r>
      <w:r>
        <w:rPr>
          <w:color w:val="231F20"/>
        </w:rPr>
        <w:t>(18,846)</w:t>
        <w:tab/>
        <w:tab/>
        <w:t>–     </w:t>
      </w:r>
      <w:r>
        <w:rPr>
          <w:color w:val="231F20"/>
          <w:spacing w:val="6"/>
        </w:rPr>
        <w:t> </w:t>
      </w:r>
      <w:r>
        <w:rPr>
          <w:color w:val="231F20"/>
        </w:rPr>
        <w:t>(18,846)</w:t>
        <w:tab/>
        <w:t>–</w:t>
        <w:tab/>
        <w:t>USA</w:t>
      </w:r>
      <w:r>
        <w:rPr>
          <w:color w:val="231F20"/>
          <w:spacing w:val="24"/>
          <w:w w:val="103"/>
        </w:rPr>
        <w:t> </w:t>
      </w:r>
      <w:r>
        <w:rPr>
          <w:color w:val="231F20"/>
          <w:w w:val="90"/>
        </w:rPr>
        <w:t>Mantas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Inc.</w:t>
        <w:tab/>
      </w:r>
      <w:r>
        <w:rPr>
          <w:color w:val="231F20"/>
        </w:rPr>
        <w:t>USD</w:t>
        <w:tab/>
        <w:t>44.61 </w:t>
      </w:r>
      <w:r>
        <w:rPr>
          <w:color w:val="231F20"/>
          <w:spacing w:val="9"/>
        </w:rPr>
        <w:t> </w:t>
      </w:r>
      <w:r>
        <w:rPr>
          <w:color w:val="231F20"/>
        </w:rPr>
        <w:t>5,650,170  </w:t>
      </w:r>
      <w:r>
        <w:rPr>
          <w:color w:val="231F20"/>
          <w:spacing w:val="21"/>
        </w:rPr>
        <w:t> </w:t>
      </w:r>
      <w:r>
        <w:rPr>
          <w:color w:val="231F20"/>
        </w:rPr>
        <w:t>(788,319) </w:t>
      </w:r>
      <w:r>
        <w:rPr>
          <w:color w:val="231F20"/>
          <w:spacing w:val="42"/>
        </w:rPr>
        <w:t> </w:t>
      </w:r>
      <w:r>
        <w:rPr>
          <w:color w:val="231F20"/>
        </w:rPr>
        <w:t>4,871,571</w:t>
        <w:tab/>
      </w:r>
      <w:r>
        <w:rPr>
          <w:color w:val="231F20"/>
          <w:w w:val="90"/>
        </w:rPr>
        <w:t>9,721</w:t>
        <w:tab/>
      </w:r>
      <w:r>
        <w:rPr>
          <w:color w:val="231F20"/>
        </w:rPr>
        <w:t>–</w:t>
        <w:tab/>
        <w:t>–      </w:t>
      </w:r>
      <w:r>
        <w:rPr>
          <w:color w:val="231F20"/>
          <w:spacing w:val="18"/>
        </w:rPr>
        <w:t> </w:t>
      </w:r>
      <w:r>
        <w:rPr>
          <w:color w:val="231F20"/>
        </w:rPr>
        <w:t>(8,841)</w:t>
        <w:tab/>
        <w:t>(286)    </w:t>
      </w:r>
      <w:r>
        <w:rPr>
          <w:color w:val="231F20"/>
          <w:spacing w:val="28"/>
        </w:rPr>
        <w:t> </w:t>
      </w:r>
      <w:r>
        <w:rPr>
          <w:color w:val="231F20"/>
        </w:rPr>
        <w:t>(9,127)</w:t>
        <w:tab/>
        <w:t>–</w:t>
        <w:tab/>
        <w:t>USA</w:t>
      </w:r>
      <w:r>
        <w:rPr/>
      </w:r>
    </w:p>
    <w:p>
      <w:pPr>
        <w:pStyle w:val="BodyText"/>
        <w:tabs>
          <w:tab w:pos="2954" w:val="left" w:leader="none"/>
          <w:tab w:pos="3817" w:val="left" w:leader="none"/>
          <w:tab w:pos="5131" w:val="left" w:leader="none"/>
          <w:tab w:pos="5744" w:val="left" w:leader="none"/>
          <w:tab w:pos="6822" w:val="left" w:leader="none"/>
          <w:tab w:pos="7913" w:val="left" w:leader="none"/>
          <w:tab w:pos="9354" w:val="left" w:leader="none"/>
          <w:tab w:pos="10445" w:val="left" w:leader="none"/>
          <w:tab w:pos="12059" w:val="left" w:leader="none"/>
          <w:tab w:pos="12873" w:val="left" w:leader="none"/>
          <w:tab w:pos="14150" w:val="left" w:leader="none"/>
          <w:tab w:pos="15208" w:val="left" w:leader="none"/>
        </w:tabs>
        <w:spacing w:line="240" w:lineRule="auto"/>
        <w:ind w:left="160" w:right="0"/>
        <w:jc w:val="both"/>
      </w:pPr>
      <w:r>
        <w:rPr>
          <w:color w:val="231F20"/>
          <w:w w:val="90"/>
        </w:rPr>
        <w:t>Mantas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GBP</w:t>
        <w:tab/>
      </w:r>
      <w:r>
        <w:rPr>
          <w:color w:val="231F20"/>
          <w:w w:val="90"/>
        </w:rPr>
        <w:t>71.81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1,962</w:t>
        <w:tab/>
        <w:t>4,547</w:t>
        <w:tab/>
        <w:t>2,585</w:t>
        <w:tab/>
      </w:r>
      <w:r>
        <w:rPr>
          <w:color w:val="231F20"/>
        </w:rPr>
        <w:t>–</w:t>
        <w:tab/>
        <w:t>–        </w:t>
      </w:r>
      <w:r>
        <w:rPr>
          <w:color w:val="231F20"/>
          <w:spacing w:val="22"/>
        </w:rPr>
        <w:t> </w:t>
      </w:r>
      <w:r>
        <w:rPr>
          <w:color w:val="231F20"/>
        </w:rPr>
        <w:t>2,782</w:t>
        <w:tab/>
      </w:r>
      <w:r>
        <w:rPr>
          <w:color w:val="231F20"/>
          <w:w w:val="85"/>
        </w:rPr>
        <w:t>287</w:t>
        <w:tab/>
      </w:r>
      <w:r>
        <w:rPr>
          <w:color w:val="231F20"/>
          <w:w w:val="90"/>
        </w:rPr>
        <w:t>3,069</w:t>
        <w:tab/>
      </w:r>
      <w:r>
        <w:rPr>
          <w:color w:val="231F20"/>
        </w:rPr>
        <w:t>–</w:t>
        <w:tab/>
        <w:t>UK</w:t>
      </w:r>
      <w:r>
        <w:rPr/>
      </w:r>
    </w:p>
    <w:p>
      <w:pPr>
        <w:pStyle w:val="BodyText"/>
        <w:tabs>
          <w:tab w:pos="2954" w:val="left" w:leader="none"/>
          <w:tab w:pos="3817" w:val="left" w:leader="none"/>
          <w:tab w:pos="5131" w:val="left" w:leader="none"/>
          <w:tab w:pos="5840" w:val="left" w:leader="none"/>
          <w:tab w:pos="7172" w:val="left" w:leader="none"/>
          <w:tab w:pos="8063" w:val="left" w:leader="none"/>
          <w:tab w:pos="9354" w:val="left" w:leader="none"/>
          <w:tab w:pos="10445" w:val="left" w:leader="none"/>
          <w:tab w:pos="11409" w:val="left" w:leader="none"/>
          <w:tab w:pos="12259" w:val="left" w:leader="none"/>
          <w:tab w:pos="13280" w:val="left" w:leader="none"/>
          <w:tab w:pos="14150" w:val="left" w:leader="none"/>
          <w:tab w:pos="15130" w:val="left" w:leader="none"/>
        </w:tabs>
        <w:spacing w:line="240" w:lineRule="auto" w:before="101"/>
        <w:ind w:left="160" w:right="0"/>
        <w:jc w:val="both"/>
      </w:pPr>
      <w:r>
        <w:rPr>
          <w:color w:val="231F20"/>
          <w:w w:val="90"/>
        </w:rPr>
        <w:t>Sotas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Inc.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–</w:t>
        <w:tab/>
      </w:r>
      <w:r>
        <w:rPr>
          <w:color w:val="231F20"/>
          <w:w w:val="80"/>
        </w:rPr>
        <w:t>(439)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439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5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5</w:t>
        <w:tab/>
      </w:r>
      <w:r>
        <w:rPr>
          <w:color w:val="231F20"/>
        </w:rPr>
        <w:t>–</w:t>
        <w:tab/>
        <w:t>USA</w:t>
      </w:r>
      <w:r>
        <w:rPr/>
      </w:r>
    </w:p>
    <w:p>
      <w:pPr>
        <w:pStyle w:val="BodyText"/>
        <w:tabs>
          <w:tab w:pos="2954" w:val="left" w:leader="none"/>
          <w:tab w:pos="3817" w:val="left" w:leader="none"/>
          <w:tab w:pos="4681" w:val="left" w:leader="none"/>
          <w:tab w:pos="5131" w:val="left" w:leader="none"/>
          <w:tab w:pos="5840" w:val="left" w:leader="none"/>
          <w:tab w:pos="6722" w:val="left" w:leader="none"/>
          <w:tab w:pos="6917" w:val="left" w:leader="none"/>
          <w:tab w:pos="8263" w:val="left" w:leader="none"/>
          <w:tab w:pos="9354" w:val="left" w:leader="none"/>
          <w:tab w:pos="10445" w:val="left" w:leader="none"/>
          <w:tab w:pos="11002" w:val="left" w:leader="none"/>
          <w:tab w:pos="12259" w:val="left" w:leader="none"/>
          <w:tab w:pos="12873" w:val="left" w:leader="none"/>
          <w:tab w:pos="13023" w:val="left" w:leader="none"/>
          <w:tab w:pos="14150" w:val="left" w:leader="none"/>
          <w:tab w:pos="14742" w:val="left" w:leader="none"/>
          <w:tab w:pos="15097" w:val="left" w:leader="none"/>
        </w:tabs>
        <w:spacing w:line="344" w:lineRule="auto" w:before="101"/>
        <w:ind w:left="160" w:right="219"/>
        <w:jc w:val="left"/>
      </w:pPr>
      <w:r>
        <w:rPr>
          <w:color w:val="231F20"/>
          <w:w w:val="90"/>
        </w:rPr>
        <w:t>Mantas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Singapore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Pte.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Ltd.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  <w:tab/>
      </w:r>
      <w:r>
        <w:rPr>
          <w:color w:val="231F20"/>
        </w:rPr>
        <w:t>–</w:t>
        <w:tab/>
      </w:r>
      <w:r>
        <w:rPr>
          <w:color w:val="231F20"/>
          <w:w w:val="80"/>
        </w:rPr>
        <w:t>(429)</w:t>
        <w:tab/>
        <w:tab/>
        <w:t>(429)</w:t>
        <w:tab/>
      </w:r>
      <w:r>
        <w:rPr>
          <w:color w:val="231F20"/>
        </w:rPr>
        <w:t>–</w:t>
        <w:tab/>
        <w:t>–</w:t>
        <w:tab/>
        <w:t>–</w:t>
        <w:tab/>
        <w:t>156</w:t>
        <w:tab/>
        <w:t>–</w:t>
        <w:tab/>
        <w:tab/>
      </w:r>
      <w:r>
        <w:rPr>
          <w:color w:val="231F20"/>
          <w:w w:val="85"/>
        </w:rPr>
        <w:t>156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Singapore</w:t>
      </w:r>
      <w:r>
        <w:rPr>
          <w:color w:val="231F20"/>
          <w:w w:val="87"/>
        </w:rPr>
        <w:t> </w:t>
      </w:r>
      <w:r>
        <w:rPr>
          <w:color w:val="231F20"/>
        </w:rPr>
        <w:t>Mantas</w:t>
      </w:r>
      <w:r>
        <w:rPr>
          <w:color w:val="231F20"/>
          <w:spacing w:val="1"/>
        </w:rPr>
        <w:t> </w:t>
      </w:r>
      <w:r>
        <w:rPr>
          <w:color w:val="231F20"/>
        </w:rPr>
        <w:t>India</w:t>
      </w:r>
      <w:r>
        <w:rPr>
          <w:color w:val="231F20"/>
          <w:spacing w:val="2"/>
        </w:rPr>
        <w:t> </w:t>
      </w:r>
      <w:r>
        <w:rPr>
          <w:color w:val="231F20"/>
        </w:rPr>
        <w:t>Pvt.</w:t>
      </w:r>
      <w:r>
        <w:rPr>
          <w:color w:val="231F20"/>
          <w:spacing w:val="2"/>
        </w:rPr>
        <w:t> </w:t>
      </w:r>
      <w:r>
        <w:rPr>
          <w:color w:val="231F20"/>
        </w:rPr>
        <w:t>Ltd.</w:t>
        <w:tab/>
        <w:t>INR</w:t>
        <w:tab/>
      </w:r>
      <w:r>
        <w:rPr>
          <w:color w:val="231F20"/>
          <w:w w:val="90"/>
        </w:rPr>
        <w:t>1.00</w:t>
        <w:tab/>
        <w:t>15,000</w:t>
        <w:tab/>
      </w:r>
      <w:r>
        <w:rPr>
          <w:color w:val="231F20"/>
          <w:w w:val="80"/>
        </w:rPr>
        <w:t>(837)</w:t>
        <w:tab/>
      </w:r>
      <w:r>
        <w:rPr>
          <w:color w:val="231F20"/>
          <w:w w:val="90"/>
        </w:rPr>
        <w:t>14,163</w:t>
        <w:tab/>
      </w:r>
      <w:r>
        <w:rPr>
          <w:color w:val="231F20"/>
        </w:rPr>
        <w:t>–</w:t>
        <w:tab/>
        <w:t>–</w:t>
        <w:tab/>
        <w:t>–</w:t>
        <w:tab/>
      </w:r>
      <w:r>
        <w:rPr>
          <w:color w:val="231F20"/>
          <w:w w:val="90"/>
        </w:rPr>
        <w:t>2,073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2,073</w:t>
        <w:tab/>
      </w:r>
      <w:r>
        <w:rPr>
          <w:color w:val="231F20"/>
        </w:rPr>
        <w:t>–</w:t>
        <w:tab/>
        <w:tab/>
      </w:r>
      <w:r>
        <w:rPr>
          <w:color w:val="231F20"/>
          <w:w w:val="90"/>
        </w:rPr>
        <w:t>India</w:t>
      </w:r>
      <w:r>
        <w:rPr/>
      </w:r>
    </w:p>
    <w:p>
      <w:pPr>
        <w:spacing w:after="0" w:line="344" w:lineRule="auto"/>
        <w:jc w:val="left"/>
        <w:sectPr>
          <w:type w:val="continuous"/>
          <w:pgSz w:w="16840" w:h="11910" w:orient="landscape"/>
          <w:pgMar w:top="1580" w:bottom="280" w:left="560" w:right="560"/>
        </w:sectPr>
      </w:pPr>
    </w:p>
    <w:p>
      <w:pPr>
        <w:pStyle w:val="BodyText"/>
        <w:spacing w:line="217" w:lineRule="exact"/>
        <w:ind w:left="160" w:right="0"/>
        <w:jc w:val="left"/>
      </w:pPr>
      <w:r>
        <w:rPr>
          <w:color w:val="231F20"/>
          <w:w w:val="90"/>
        </w:rPr>
        <w:t>ISP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Internet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Mauritius</w:t>
      </w:r>
      <w:r>
        <w:rPr/>
      </w:r>
    </w:p>
    <w:p>
      <w:pPr>
        <w:pStyle w:val="BodyText"/>
        <w:tabs>
          <w:tab w:pos="2954" w:val="left" w:leader="none"/>
          <w:tab w:pos="3817" w:val="left" w:leader="none"/>
          <w:tab w:pos="4581" w:val="left" w:leader="none"/>
          <w:tab w:pos="5590" w:val="left" w:leader="none"/>
          <w:tab w:pos="6621" w:val="left" w:leader="none"/>
          <w:tab w:pos="7813" w:val="left" w:leader="none"/>
          <w:tab w:pos="9354" w:val="left" w:leader="none"/>
          <w:tab w:pos="10445" w:val="left" w:leader="none"/>
          <w:tab w:pos="10948" w:val="left" w:leader="none"/>
          <w:tab w:pos="12259" w:val="left" w:leader="none"/>
          <w:tab w:pos="12818" w:val="left" w:leader="none"/>
          <w:tab w:pos="14150" w:val="left" w:leader="none"/>
        </w:tabs>
        <w:spacing w:line="217" w:lineRule="exact"/>
        <w:ind w:left="217" w:right="0"/>
        <w:jc w:val="left"/>
      </w:pPr>
      <w:r>
        <w:rPr>
          <w:color w:val="231F20"/>
          <w:w w:val="90"/>
        </w:rPr>
        <w:t>Company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  <w:t>139,982</w:t>
        <w:tab/>
      </w:r>
      <w:r>
        <w:rPr>
          <w:color w:val="231F20"/>
          <w:w w:val="85"/>
        </w:rPr>
        <w:t>(26,631)</w:t>
        <w:tab/>
      </w:r>
      <w:r>
        <w:rPr>
          <w:color w:val="231F20"/>
          <w:w w:val="90"/>
        </w:rPr>
        <w:t>165,128</w:t>
        <w:tab/>
        <w:t>51,777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(2,614)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(2,614)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spacing w:line="233" w:lineRule="exact" w:before="101"/>
        <w:ind w:left="16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(OFSS)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BPO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spacing w:line="200" w:lineRule="exact" w:before="30"/>
        <w:ind w:left="299" w:right="219" w:hanging="14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Republic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Mauritius</w:t>
      </w:r>
      <w:r>
        <w:rPr/>
      </w:r>
    </w:p>
    <w:p>
      <w:pPr>
        <w:spacing w:after="0" w:line="200" w:lineRule="exact"/>
        <w:jc w:val="left"/>
        <w:sectPr>
          <w:type w:val="continuous"/>
          <w:pgSz w:w="16840" w:h="11910" w:orient="landscape"/>
          <w:pgMar w:top="1580" w:bottom="280" w:left="560" w:right="560"/>
          <w:cols w:num="2" w:equalWidth="0">
            <w:col w:w="14251" w:space="192"/>
            <w:col w:w="1277"/>
          </w:cols>
        </w:sectPr>
      </w:pPr>
    </w:p>
    <w:p>
      <w:pPr>
        <w:pStyle w:val="BodyText"/>
        <w:tabs>
          <w:tab w:pos="2954" w:val="left" w:leader="none"/>
          <w:tab w:pos="3817" w:val="left" w:leader="none"/>
          <w:tab w:pos="5130" w:val="left" w:leader="none"/>
          <w:tab w:pos="5490" w:val="left" w:leader="none"/>
          <w:tab w:pos="6721" w:val="left" w:leader="none"/>
          <w:tab w:pos="7712" w:val="left" w:leader="none"/>
          <w:tab w:pos="9354" w:val="left" w:leader="none"/>
          <w:tab w:pos="9895" w:val="left" w:leader="none"/>
          <w:tab w:pos="10847" w:val="left" w:leader="none"/>
          <w:tab w:pos="12159" w:val="left" w:leader="none"/>
          <w:tab w:pos="12718" w:val="left" w:leader="none"/>
          <w:tab w:pos="14149" w:val="left" w:leader="none"/>
          <w:tab w:pos="15130" w:val="left" w:leader="none"/>
        </w:tabs>
        <w:spacing w:line="201" w:lineRule="exact"/>
        <w:ind w:left="217" w:right="0"/>
        <w:jc w:val="left"/>
      </w:pPr>
      <w:r>
        <w:rPr/>
        <w:pict>
          <v:shape style="position:absolute;margin-left:16.868649pt;margin-top:33.03928pt;width:8pt;height:156.4pt;mso-position-horizontal-relative:page;mso-position-vertical-relative:page;z-index:14104" type="#_x0000_t202" filled="false" stroked="false">
            <v:textbox inset="0,0,0,0" style="layout-flow:vertical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color w:val="6D6E71"/>
                      <w:w w:val="93"/>
                      <w:sz w:val="12"/>
                      <w:szCs w:val="12"/>
                    </w:rPr>
                    <w:t>Oracle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Financial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Ser</w:t>
                  </w:r>
                  <w:r>
                    <w:rPr>
                      <w:rFonts w:ascii="Arial" w:hAnsi="Arial" w:cs="Arial" w:eastAsia="Arial"/>
                      <w:color w:val="6D6E71"/>
                      <w:w w:val="95"/>
                      <w:sz w:val="12"/>
                      <w:szCs w:val="12"/>
                    </w:rPr>
                    <w:t>vices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4"/>
                      <w:sz w:val="12"/>
                      <w:szCs w:val="12"/>
                    </w:rPr>
                    <w:t>Sof</w:t>
                  </w:r>
                  <w:r>
                    <w:rPr>
                      <w:rFonts w:ascii="Arial" w:hAnsi="Arial" w:cs="Arial" w:eastAsia="Arial"/>
                      <w:color w:val="6D6E71"/>
                      <w:w w:val="113"/>
                      <w:sz w:val="12"/>
                      <w:szCs w:val="12"/>
                    </w:rPr>
                    <w:t>t</w:t>
                  </w:r>
                  <w:r>
                    <w:rPr>
                      <w:rFonts w:ascii="Arial" w:hAnsi="Arial" w:cs="Arial" w:eastAsia="Arial"/>
                      <w:color w:val="6D6E71"/>
                      <w:w w:val="109"/>
                      <w:sz w:val="12"/>
                      <w:szCs w:val="12"/>
                    </w:rPr>
                    <w:t>w</w:t>
                  </w:r>
                  <w:r>
                    <w:rPr>
                      <w:rFonts w:ascii="Arial" w:hAnsi="Arial" w:cs="Arial" w:eastAsia="Arial"/>
                      <w:color w:val="6D6E71"/>
                      <w:w w:val="91"/>
                      <w:sz w:val="12"/>
                      <w:szCs w:val="12"/>
                    </w:rPr>
                    <w:t>are</w:t>
                  </w:r>
                  <w:r>
                    <w:rPr>
                      <w:rFonts w:ascii="Arial" w:hAnsi="Arial" w:cs="Arial" w:eastAsia="Arial"/>
                      <w:color w:val="6D6E71"/>
                      <w:w w:val="85"/>
                      <w:sz w:val="12"/>
                      <w:szCs w:val="12"/>
                    </w:rPr>
                    <w:t>–</w:t>
                  </w:r>
                  <w:r>
                    <w:rPr>
                      <w:rFonts w:ascii="Arial" w:hAnsi="Arial" w:cs="Arial" w:eastAsia="Arial"/>
                      <w:color w:val="6D6E71"/>
                      <w:spacing w:val="-2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w w:val="93"/>
                      <w:sz w:val="12"/>
                      <w:szCs w:val="12"/>
                    </w:rPr>
                    <w:t>Annual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spacing w:val="-1"/>
                      <w:w w:val="87"/>
                      <w:sz w:val="12"/>
                      <w:szCs w:val="12"/>
                    </w:rPr>
                    <w:t>R</w:t>
                  </w:r>
                  <w:r>
                    <w:rPr>
                      <w:rFonts w:ascii="Arial" w:hAnsi="Arial" w:cs="Arial" w:eastAsia="Arial"/>
                      <w:color w:val="6D6E71"/>
                      <w:spacing w:val="-1"/>
                      <w:w w:val="97"/>
                      <w:sz w:val="12"/>
                      <w:szCs w:val="12"/>
                    </w:rPr>
                    <w:t>eport</w:t>
                  </w:r>
                  <w:r>
                    <w:rPr>
                      <w:rFonts w:ascii="Arial" w:hAnsi="Arial" w:cs="Arial" w:eastAsia="Arial"/>
                      <w:color w:val="6D6E71"/>
                      <w:spacing w:val="-2"/>
                      <w:sz w:val="12"/>
                      <w:szCs w:val="12"/>
                    </w:rPr>
                    <w:t> 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5"/>
                      <w:sz w:val="12"/>
                      <w:szCs w:val="12"/>
                    </w:rPr>
                    <w:t>201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2"/>
                      <w:sz w:val="12"/>
                      <w:szCs w:val="12"/>
                    </w:rPr>
                    <w:t>0-20</w:t>
                  </w:r>
                  <w:r>
                    <w:rPr>
                      <w:rFonts w:ascii="Arial" w:hAnsi="Arial" w:cs="Arial" w:eastAsia="Arial"/>
                      <w:color w:val="6D6E71"/>
                      <w:spacing w:val="-5"/>
                      <w:w w:val="95"/>
                      <w:sz w:val="12"/>
                      <w:szCs w:val="12"/>
                    </w:rPr>
                    <w:t>11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1"/>
          <w:w w:val="95"/>
        </w:rPr>
        <w:t>Inc.</w:t>
      </w:r>
      <w:r>
        <w:rPr>
          <w:color w:val="231F20"/>
          <w:spacing w:val="-1"/>
          <w:w w:val="95"/>
          <w:position w:val="7"/>
          <w:sz w:val="11"/>
          <w:szCs w:val="11"/>
        </w:rPr>
        <w:t>5</w:t>
        <w:tab/>
      </w:r>
      <w:r>
        <w:rPr>
          <w:color w:val="231F20"/>
        </w:rPr>
        <w:t>USD</w:t>
        <w:tab/>
      </w:r>
      <w:r>
        <w:rPr>
          <w:color w:val="231F20"/>
          <w:w w:val="90"/>
        </w:rPr>
        <w:t>44.61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(374,197)</w:t>
        <w:tab/>
      </w:r>
      <w:r>
        <w:rPr>
          <w:color w:val="231F20"/>
          <w:w w:val="90"/>
        </w:rPr>
        <w:t>80,194</w:t>
        <w:tab/>
        <w:t>454,391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366,387</w:t>
        <w:tab/>
      </w:r>
      <w:r>
        <w:rPr>
          <w:color w:val="231F20"/>
          <w:w w:val="85"/>
        </w:rPr>
        <w:t>(17,957)</w:t>
        <w:tab/>
        <w:t>27</w:t>
        <w:tab/>
        <w:t>(17,930)</w:t>
        <w:tab/>
      </w:r>
      <w:r>
        <w:rPr>
          <w:color w:val="231F20"/>
        </w:rPr>
        <w:t>–</w:t>
        <w:tab/>
        <w:t>USA</w:t>
      </w:r>
      <w:r>
        <w:rPr/>
      </w:r>
    </w:p>
    <w:p>
      <w:pPr>
        <w:pStyle w:val="BodyText"/>
        <w:spacing w:line="217" w:lineRule="exact" w:before="101"/>
        <w:ind w:left="160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/>
      </w:r>
    </w:p>
    <w:p>
      <w:pPr>
        <w:pStyle w:val="BodyText"/>
        <w:tabs>
          <w:tab w:pos="2998" w:val="left" w:leader="none"/>
          <w:tab w:pos="3916" w:val="left" w:leader="none"/>
          <w:tab w:pos="4680" w:val="left" w:leader="none"/>
          <w:tab w:pos="5589" w:val="left" w:leader="none"/>
          <w:tab w:pos="6721" w:val="left" w:leader="none"/>
          <w:tab w:pos="7812" w:val="left" w:leader="none"/>
          <w:tab w:pos="9353" w:val="left" w:leader="none"/>
          <w:tab w:pos="9995" w:val="left" w:leader="none"/>
          <w:tab w:pos="10847" w:val="left" w:leader="none"/>
          <w:tab w:pos="11854" w:val="left" w:leader="none"/>
          <w:tab w:pos="12718" w:val="left" w:leader="none"/>
          <w:tab w:pos="14149" w:val="left" w:leader="none"/>
          <w:tab w:pos="15085" w:val="left" w:leader="none"/>
        </w:tabs>
        <w:spacing w:line="217" w:lineRule="exact"/>
        <w:ind w:left="216" w:right="0"/>
        <w:jc w:val="left"/>
      </w:pPr>
      <w:r>
        <w:rPr>
          <w:color w:val="231F20"/>
          <w:w w:val="90"/>
        </w:rPr>
        <w:t>Software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Chile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Limitada</w:t>
        <w:tab/>
      </w:r>
      <w:r>
        <w:rPr>
          <w:color w:val="231F20"/>
          <w:w w:val="95"/>
        </w:rPr>
        <w:t>CLP</w:t>
        <w:tab/>
      </w:r>
      <w:r>
        <w:rPr>
          <w:color w:val="231F20"/>
          <w:w w:val="90"/>
        </w:rPr>
        <w:t>0.09</w:t>
        <w:tab/>
        <w:t>70,493</w:t>
        <w:tab/>
      </w:r>
      <w:r>
        <w:rPr>
          <w:color w:val="231F20"/>
          <w:w w:val="85"/>
        </w:rPr>
        <w:t>(60,071)</w:t>
        <w:tab/>
      </w:r>
      <w:r>
        <w:rPr>
          <w:color w:val="231F20"/>
          <w:w w:val="90"/>
        </w:rPr>
        <w:t>56,164</w:t>
        <w:tab/>
        <w:t>45,742</w:t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77,924</w:t>
        <w:tab/>
      </w:r>
      <w:r>
        <w:rPr>
          <w:color w:val="231F20"/>
          <w:w w:val="85"/>
        </w:rPr>
        <w:t>(57,140)</w:t>
        <w:tab/>
        <w:t>(2,931)</w:t>
        <w:tab/>
        <w:t>(60,071)</w:t>
        <w:tab/>
      </w:r>
      <w:r>
        <w:rPr>
          <w:color w:val="231F20"/>
        </w:rPr>
        <w:t>–</w:t>
        <w:tab/>
        <w:t>Chile</w:t>
      </w:r>
      <w:r>
        <w:rPr/>
      </w:r>
    </w:p>
    <w:p>
      <w:pPr>
        <w:spacing w:after="0" w:line="217" w:lineRule="exact"/>
        <w:jc w:val="left"/>
        <w:sectPr>
          <w:type w:val="continuous"/>
          <w:pgSz w:w="16840" w:h="11910" w:orient="landscape"/>
          <w:pgMar w:top="1580" w:bottom="280" w:left="560" w:right="560"/>
        </w:sectPr>
      </w:pPr>
    </w:p>
    <w:p>
      <w:pPr>
        <w:pStyle w:val="Heading1"/>
        <w:spacing w:line="320" w:lineRule="exact"/>
        <w:ind w:left="107" w:right="3337"/>
        <w:jc w:val="left"/>
        <w:rPr>
          <w:b w:val="0"/>
          <w:bCs w:val="0"/>
        </w:rPr>
      </w:pPr>
      <w:r>
        <w:rPr>
          <w:color w:val="231F20"/>
          <w:spacing w:val="-1"/>
          <w:w w:val="95"/>
        </w:rPr>
        <w:t>Statement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1"/>
          <w:w w:val="95"/>
        </w:rPr>
        <w:t>exemption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received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212(8)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8"/>
          <w:w w:val="95"/>
        </w:rPr>
        <w:t> </w:t>
      </w:r>
      <w:r>
        <w:rPr>
          <w:color w:val="231F20"/>
          <w:spacing w:val="-2"/>
          <w:w w:val="95"/>
        </w:rPr>
        <w:t>Act,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1956</w:t>
      </w:r>
      <w:r>
        <w:rPr>
          <w:color w:val="231F20"/>
          <w:spacing w:val="23"/>
          <w:w w:val="84"/>
        </w:rPr>
        <w:t> </w:t>
      </w:r>
      <w:r>
        <w:rPr>
          <w:color w:val="231F20"/>
          <w:spacing w:val="-3"/>
          <w:w w:val="95"/>
        </w:rPr>
        <w:t>relating</w:t>
      </w:r>
      <w:r>
        <w:rPr>
          <w:color w:val="231F20"/>
          <w:spacing w:val="-58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58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58"/>
          <w:w w:val="95"/>
        </w:rPr>
        <w:t> </w:t>
      </w:r>
      <w:r>
        <w:rPr>
          <w:color w:val="231F20"/>
          <w:w w:val="95"/>
        </w:rPr>
        <w:t>(continued)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7"/>
          <w:szCs w:val="27"/>
        </w:rPr>
      </w:pPr>
    </w:p>
    <w:p>
      <w:pPr>
        <w:spacing w:before="49"/>
        <w:ind w:left="0" w:right="150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1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thousands)</w:t>
      </w:r>
      <w:r>
        <w:rPr>
          <w:rFonts w:ascii="Cambria"/>
          <w:sz w:val="14"/>
        </w:rPr>
      </w:r>
    </w:p>
    <w:p>
      <w:pPr>
        <w:spacing w:line="200" w:lineRule="atLeast"/>
        <w:ind w:left="103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774.65pt;height:162.050pt;mso-position-horizontal-relative:char;mso-position-vertical-relative:line" coordorigin="0,0" coordsize="15493,3241">
            <v:group style="position:absolute;left:10;top:10;width:7248;height:1008" coordorigin="10,10" coordsize="7248,1008">
              <v:shape style="position:absolute;left:10;top:10;width:7248;height:1008" coordorigin="10,10" coordsize="7248,1008" path="m7258,1018l7258,10,10,10,10,1018,7258,1018xe" filled="true" fillcolor="#dedfe0" stroked="false">
                <v:path arrowok="t"/>
                <v:fill type="solid"/>
              </v:shape>
            </v:group>
            <v:group style="position:absolute;left:10;top:1018;width:7248;height:129" coordorigin="10,1018" coordsize="7248,129">
              <v:shape style="position:absolute;left:10;top:1018;width:7248;height:129" coordorigin="10,1018" coordsize="7248,129" path="m7258,1146l7258,1018,10,1018,10,1146,7258,1146xe" filled="true" fillcolor="#dedfe0" stroked="false">
                <v:path arrowok="t"/>
                <v:fill type="solid"/>
              </v:shape>
            </v:group>
            <v:group style="position:absolute;left:10;top:1146;width:7248;height:425" coordorigin="10,1146" coordsize="7248,425">
              <v:shape style="position:absolute;left:10;top:1146;width:7248;height:425" coordorigin="10,1146" coordsize="7248,425" path="m7258,1571l7258,1146,10,1146,10,1571,7258,1571xe" filled="true" fillcolor="#dedfe0" stroked="false">
                <v:path arrowok="t"/>
                <v:fill type="solid"/>
              </v:shape>
            </v:group>
            <v:group style="position:absolute;left:10;top:1571;width:7248;height:129" coordorigin="10,1571" coordsize="7248,129">
              <v:shape style="position:absolute;left:10;top:1571;width:7248;height:129" coordorigin="10,1571" coordsize="7248,129" path="m7258,1699l7258,1571,10,1571,10,1699,7258,1699xe" filled="true" fillcolor="#dedfe0" stroked="false">
                <v:path arrowok="t"/>
                <v:fill type="solid"/>
              </v:shape>
            </v:group>
            <v:group style="position:absolute;left:7258;top:10;width:4181;height:1008" coordorigin="7258,10" coordsize="4181,1008">
              <v:shape style="position:absolute;left:7258;top:10;width:4181;height:1008" coordorigin="7258,10" coordsize="4181,1008" path="m11438,1018l11438,10,7258,10,7258,1018,11438,1018xe" filled="true" fillcolor="#dedfe0" stroked="false">
                <v:path arrowok="t"/>
                <v:fill type="solid"/>
              </v:shape>
            </v:group>
            <v:group style="position:absolute;left:7258;top:1018;width:4181;height:129" coordorigin="7258,1018" coordsize="4181,129">
              <v:shape style="position:absolute;left:7258;top:1018;width:4181;height:129" coordorigin="7258,1018" coordsize="4181,129" path="m11438,1146l11438,1018,7258,1018,7258,1146,11438,1146xe" filled="true" fillcolor="#dedfe0" stroked="false">
                <v:path arrowok="t"/>
                <v:fill type="solid"/>
              </v:shape>
            </v:group>
            <v:group style="position:absolute;left:7258;top:1146;width:4181;height:425" coordorigin="7258,1146" coordsize="4181,425">
              <v:shape style="position:absolute;left:7258;top:1146;width:4181;height:425" coordorigin="7258,1146" coordsize="4181,425" path="m11438,1571l11438,1146,7258,1146,7258,1571,11438,1571xe" filled="true" fillcolor="#dedfe0" stroked="false">
                <v:path arrowok="t"/>
                <v:fill type="solid"/>
              </v:shape>
            </v:group>
            <v:group style="position:absolute;left:7258;top:1571;width:4181;height:129" coordorigin="7258,1571" coordsize="4181,129">
              <v:shape style="position:absolute;left:7258;top:1571;width:4181;height:129" coordorigin="7258,1571" coordsize="4181,129" path="m11438,1699l11438,1571,7258,1571,7258,1699,11438,1699xe" filled="true" fillcolor="#dedfe0" stroked="false">
                <v:path arrowok="t"/>
                <v:fill type="solid"/>
              </v:shape>
            </v:group>
            <v:group style="position:absolute;left:11438;top:10;width:2798;height:1008" coordorigin="11438,10" coordsize="2798,1008">
              <v:shape style="position:absolute;left:11438;top:10;width:2798;height:1008" coordorigin="11438,10" coordsize="2798,1008" path="m14236,1018l14236,10,11438,10,11438,1018,14236,1018xe" filled="true" fillcolor="#dedfe0" stroked="false">
                <v:path arrowok="t"/>
                <v:fill type="solid"/>
              </v:shape>
            </v:group>
            <v:group style="position:absolute;left:11438;top:1018;width:2798;height:129" coordorigin="11438,1018" coordsize="2798,129">
              <v:shape style="position:absolute;left:11438;top:1018;width:2798;height:129" coordorigin="11438,1018" coordsize="2798,129" path="m14236,1146l14236,1018,11438,1018,11438,1146,14236,1146xe" filled="true" fillcolor="#dedfe0" stroked="false">
                <v:path arrowok="t"/>
                <v:fill type="solid"/>
              </v:shape>
            </v:group>
            <v:group style="position:absolute;left:11438;top:1146;width:2798;height:425" coordorigin="11438,1146" coordsize="2798,425">
              <v:shape style="position:absolute;left:11438;top:1146;width:2798;height:425" coordorigin="11438,1146" coordsize="2798,425" path="m14236,1571l14236,1146,11438,1146,11438,1571,14236,1571xe" filled="true" fillcolor="#dedfe0" stroked="false">
                <v:path arrowok="t"/>
                <v:fill type="solid"/>
              </v:shape>
            </v:group>
            <v:group style="position:absolute;left:11438;top:1571;width:2798;height:129" coordorigin="11438,1571" coordsize="2798,129">
              <v:shape style="position:absolute;left:11438;top:1571;width:2798;height:129" coordorigin="11438,1571" coordsize="2798,129" path="m14236,1699l14236,1571,11438,1571,11438,1699,14236,1699xe" filled="true" fillcolor="#dedfe0" stroked="false">
                <v:path arrowok="t"/>
                <v:fill type="solid"/>
              </v:shape>
            </v:group>
            <v:group style="position:absolute;left:14236;top:10;width:1248;height:1008" coordorigin="14236,10" coordsize="1248,1008">
              <v:shape style="position:absolute;left:14236;top:10;width:1248;height:1008" coordorigin="14236,10" coordsize="1248,1008" path="m15483,1018l15483,10,14236,10,14236,1018,15483,1018xe" filled="true" fillcolor="#dedfe0" stroked="false">
                <v:path arrowok="t"/>
                <v:fill type="solid"/>
              </v:shape>
            </v:group>
            <v:group style="position:absolute;left:14236;top:1018;width:1248;height:129" coordorigin="14236,1018" coordsize="1248,129">
              <v:shape style="position:absolute;left:14236;top:1018;width:1248;height:129" coordorigin="14236,1018" coordsize="1248,129" path="m15483,1146l15483,1018,14236,1018,14236,1146,15483,1146xe" filled="true" fillcolor="#dedfe0" stroked="false">
                <v:path arrowok="t"/>
                <v:fill type="solid"/>
              </v:shape>
            </v:group>
            <v:group style="position:absolute;left:14236;top:1146;width:1248;height:425" coordorigin="14236,1146" coordsize="1248,425">
              <v:shape style="position:absolute;left:14236;top:1146;width:1248;height:425" coordorigin="14236,1146" coordsize="1248,425" path="m15483,1571l15483,1146,14236,1146,14236,1571,15483,1571xe" filled="true" fillcolor="#dedfe0" stroked="false">
                <v:path arrowok="t"/>
                <v:fill type="solid"/>
              </v:shape>
            </v:group>
            <v:group style="position:absolute;left:14236;top:1571;width:1248;height:129" coordorigin="14236,1571" coordsize="1248,129">
              <v:shape style="position:absolute;left:14236;top:1571;width:1248;height:129" coordorigin="14236,1571" coordsize="1248,129" path="m15483,1699l15483,1571,14236,1571,14236,1699,15483,1699xe" filled="true" fillcolor="#dedfe0" stroked="false">
                <v:path arrowok="t"/>
                <v:fill type="solid"/>
              </v:shape>
            </v:group>
            <v:group style="position:absolute;left:10;top:1699;width:7248;height:425" coordorigin="10,1699" coordsize="7248,425">
              <v:shape style="position:absolute;left:10;top:1699;width:7248;height:425" coordorigin="10,1699" coordsize="7248,425" path="m7258,2124l7258,1699,10,1699,10,2124,7258,2124xe" filled="true" fillcolor="#dedfe0" stroked="false">
                <v:path arrowok="t"/>
                <v:fill type="solid"/>
              </v:shape>
            </v:group>
            <v:group style="position:absolute;left:10;top:2124;width:7248;height:129" coordorigin="10,2124" coordsize="7248,129">
              <v:shape style="position:absolute;left:10;top:2124;width:7248;height:129" coordorigin="10,2124" coordsize="7248,129" path="m7258,2253l7258,2124,10,2124,10,2253,7258,2253xe" filled="true" fillcolor="#dedfe0" stroked="false">
                <v:path arrowok="t"/>
                <v:fill type="solid"/>
              </v:shape>
            </v:group>
            <v:group style="position:absolute;left:10;top:2253;width:7248;height:425" coordorigin="10,2253" coordsize="7248,425">
              <v:shape style="position:absolute;left:10;top:2253;width:7248;height:425" coordorigin="10,2253" coordsize="7248,425" path="m7258,2677l7258,2253,10,2253,10,2677,7258,2677xe" filled="true" fillcolor="#dedfe0" stroked="false">
                <v:path arrowok="t"/>
                <v:fill type="solid"/>
              </v:shape>
            </v:group>
            <v:group style="position:absolute;left:10;top:2677;width:7248;height:129" coordorigin="10,2677" coordsize="7248,129">
              <v:shape style="position:absolute;left:10;top:2677;width:7248;height:129" coordorigin="10,2677" coordsize="7248,129" path="m7258,2806l7258,2677,10,2677,10,2806,7258,2806xe" filled="true" fillcolor="#dedfe0" stroked="false">
                <v:path arrowok="t"/>
                <v:fill type="solid"/>
              </v:shape>
            </v:group>
            <v:group style="position:absolute;left:10;top:2806;width:7248;height:425" coordorigin="10,2806" coordsize="7248,425">
              <v:shape style="position:absolute;left:10;top:2806;width:7248;height:425" coordorigin="10,2806" coordsize="7248,425" path="m7258,3230l7258,2806,10,2806,10,3230,7258,3230xe" filled="true" fillcolor="#dedfe0" stroked="false">
                <v:path arrowok="t"/>
                <v:fill type="solid"/>
              </v:shape>
            </v:group>
            <v:group style="position:absolute;left:7258;top:1699;width:4181;height:425" coordorigin="7258,1699" coordsize="4181,425">
              <v:shape style="position:absolute;left:7258;top:1699;width:4181;height:425" coordorigin="7258,1699" coordsize="4181,425" path="m11438,2124l11438,1699,7258,1699,7258,2124,11438,2124xe" filled="true" fillcolor="#dedfe0" stroked="false">
                <v:path arrowok="t"/>
                <v:fill type="solid"/>
              </v:shape>
            </v:group>
            <v:group style="position:absolute;left:7258;top:2124;width:4181;height:129" coordorigin="7258,2124" coordsize="4181,129">
              <v:shape style="position:absolute;left:7258;top:2124;width:4181;height:129" coordorigin="7258,2124" coordsize="4181,129" path="m11438,2253l11438,2124,7258,2124,7258,2253,11438,2253xe" filled="true" fillcolor="#dedfe0" stroked="false">
                <v:path arrowok="t"/>
                <v:fill type="solid"/>
              </v:shape>
            </v:group>
            <v:group style="position:absolute;left:7258;top:2253;width:4181;height:425" coordorigin="7258,2253" coordsize="4181,425">
              <v:shape style="position:absolute;left:7258;top:2253;width:4181;height:425" coordorigin="7258,2253" coordsize="4181,425" path="m11438,2677l11438,2253,7258,2253,7258,2677,11438,2677xe" filled="true" fillcolor="#dedfe0" stroked="false">
                <v:path arrowok="t"/>
                <v:fill type="solid"/>
              </v:shape>
            </v:group>
            <v:group style="position:absolute;left:7258;top:2677;width:4181;height:129" coordorigin="7258,2677" coordsize="4181,129">
              <v:shape style="position:absolute;left:7258;top:2677;width:4181;height:129" coordorigin="7258,2677" coordsize="4181,129" path="m11438,2806l11438,2677,7258,2677,7258,2806,11438,2806xe" filled="true" fillcolor="#dedfe0" stroked="false">
                <v:path arrowok="t"/>
                <v:fill type="solid"/>
              </v:shape>
            </v:group>
            <v:group style="position:absolute;left:7258;top:2806;width:4181;height:425" coordorigin="7258,2806" coordsize="4181,425">
              <v:shape style="position:absolute;left:7258;top:2806;width:4181;height:425" coordorigin="7258,2806" coordsize="4181,425" path="m11438,3230l11438,2806,7258,2806,7258,3230,11438,3230xe" filled="true" fillcolor="#dedfe0" stroked="false">
                <v:path arrowok="t"/>
                <v:fill type="solid"/>
              </v:shape>
            </v:group>
            <v:group style="position:absolute;left:11438;top:1699;width:2798;height:425" coordorigin="11438,1699" coordsize="2798,425">
              <v:shape style="position:absolute;left:11438;top:1699;width:2798;height:425" coordorigin="11438,1699" coordsize="2798,425" path="m14236,2124l14236,1699,11438,1699,11438,2124,14236,2124xe" filled="true" fillcolor="#dedfe0" stroked="false">
                <v:path arrowok="t"/>
                <v:fill type="solid"/>
              </v:shape>
            </v:group>
            <v:group style="position:absolute;left:11438;top:2124;width:2798;height:129" coordorigin="11438,2124" coordsize="2798,129">
              <v:shape style="position:absolute;left:11438;top:2124;width:2798;height:129" coordorigin="11438,2124" coordsize="2798,129" path="m14236,2253l14236,2124,11438,2124,11438,2253,14236,2253xe" filled="true" fillcolor="#dedfe0" stroked="false">
                <v:path arrowok="t"/>
                <v:fill type="solid"/>
              </v:shape>
            </v:group>
            <v:group style="position:absolute;left:11438;top:2253;width:2798;height:425" coordorigin="11438,2253" coordsize="2798,425">
              <v:shape style="position:absolute;left:11438;top:2253;width:2798;height:425" coordorigin="11438,2253" coordsize="2798,425" path="m14236,2677l14236,2253,11438,2253,11438,2677,14236,2677xe" filled="true" fillcolor="#dedfe0" stroked="false">
                <v:path arrowok="t"/>
                <v:fill type="solid"/>
              </v:shape>
            </v:group>
            <v:group style="position:absolute;left:11438;top:2677;width:2798;height:129" coordorigin="11438,2677" coordsize="2798,129">
              <v:shape style="position:absolute;left:11438;top:2677;width:2798;height:129" coordorigin="11438,2677" coordsize="2798,129" path="m14236,2806l14236,2677,11438,2677,11438,2806,14236,2806xe" filled="true" fillcolor="#dedfe0" stroked="false">
                <v:path arrowok="t"/>
                <v:fill type="solid"/>
              </v:shape>
            </v:group>
            <v:group style="position:absolute;left:11438;top:2806;width:2798;height:425" coordorigin="11438,2806" coordsize="2798,425">
              <v:shape style="position:absolute;left:11438;top:2806;width:2798;height:425" coordorigin="11438,2806" coordsize="2798,425" path="m14236,3230l14236,2806,11438,2806,11438,3230,14236,3230xe" filled="true" fillcolor="#dedfe0" stroked="false">
                <v:path arrowok="t"/>
                <v:fill type="solid"/>
              </v:shape>
            </v:group>
            <v:group style="position:absolute;left:14236;top:1699;width:1248;height:425" coordorigin="14236,1699" coordsize="1248,425">
              <v:shape style="position:absolute;left:14236;top:1699;width:1248;height:425" coordorigin="14236,1699" coordsize="1248,425" path="m15483,2124l15483,1699,14236,1699,14236,2124,15483,2124xe" filled="true" fillcolor="#dedfe0" stroked="false">
                <v:path arrowok="t"/>
                <v:fill type="solid"/>
              </v:shape>
            </v:group>
            <v:group style="position:absolute;left:14236;top:2124;width:1248;height:129" coordorigin="14236,2124" coordsize="1248,129">
              <v:shape style="position:absolute;left:14236;top:2124;width:1248;height:129" coordorigin="14236,2124" coordsize="1248,129" path="m15483,2253l15483,2124,14236,2124,14236,2253,15483,2253xe" filled="true" fillcolor="#dedfe0" stroked="false">
                <v:path arrowok="t"/>
                <v:fill type="solid"/>
              </v:shape>
            </v:group>
            <v:group style="position:absolute;left:14236;top:2253;width:1248;height:425" coordorigin="14236,2253" coordsize="1248,425">
              <v:shape style="position:absolute;left:14236;top:2253;width:1248;height:425" coordorigin="14236,2253" coordsize="1248,425" path="m15483,2677l15483,2253,14236,2253,14236,2677,15483,2677xe" filled="true" fillcolor="#dedfe0" stroked="false">
                <v:path arrowok="t"/>
                <v:fill type="solid"/>
              </v:shape>
            </v:group>
            <v:group style="position:absolute;left:14236;top:2677;width:1248;height:129" coordorigin="14236,2677" coordsize="1248,129">
              <v:shape style="position:absolute;left:14236;top:2677;width:1248;height:129" coordorigin="14236,2677" coordsize="1248,129" path="m15483,2806l15483,2677,14236,2677,14236,2806,15483,2806xe" filled="true" fillcolor="#dedfe0" stroked="false">
                <v:path arrowok="t"/>
                <v:fill type="solid"/>
              </v:shape>
            </v:group>
            <v:group style="position:absolute;left:14236;top:2806;width:1248;height:425" coordorigin="14236,2806" coordsize="1248,425">
              <v:shape style="position:absolute;left:14236;top:2806;width:1248;height:425" coordorigin="14236,2806" coordsize="1248,425" path="m15483,3230l15483,2806,14236,2806,14236,3230,15483,3230xe" filled="true" fillcolor="#dedfe0" stroked="false">
                <v:path arrowok="t"/>
                <v:fill type="solid"/>
              </v:shape>
            </v:group>
            <v:group style="position:absolute;left:10;top:3230;width:15473;height:2" coordorigin="10,3230" coordsize="15473,2">
              <v:shape style="position:absolute;left:10;top:3230;width:15473;height:2" coordorigin="10,3230" coordsize="15473,0" path="m15483,3230l10,3230e" filled="false" stroked="true" strokeweight="1.000183pt" strokecolor="#808285">
                <v:path arrowok="t"/>
              </v:shape>
            </v:group>
            <v:group style="position:absolute;left:10;top:10;width:15473;height:2" coordorigin="10,10" coordsize="15473,2">
              <v:shape style="position:absolute;left:10;top:10;width:15473;height:2" coordorigin="10,10" coordsize="15473,0" path="m15483,10l10,10e" filled="false" stroked="true" strokeweight="1.0pt" strokecolor="#808285">
                <v:path arrowok="t"/>
              </v:shape>
              <v:shape style="position:absolute;left:50;top:24;width:1784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56" w:right="0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6D6E71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the subsidiary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company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32;top:24;width:1725;height:400" type="#_x0000_t202" filled="false" stroked="false">
                <v:textbox inset="0,0,0,0">
                  <w:txbxContent>
                    <w:p>
                      <w:pPr>
                        <w:tabs>
                          <w:tab w:pos="990" w:val="left" w:leader="none"/>
                          <w:tab w:pos="1310" w:val="left" w:leader="none"/>
                        </w:tabs>
                        <w:spacing w:line="204" w:lineRule="auto" w:before="0"/>
                        <w:ind w:left="88" w:right="0" w:hanging="89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Reporting</w:t>
                        <w:tab/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Exchange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Currency</w:t>
                        <w:tab/>
                        <w:tab/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Rate</w:t>
                      </w:r>
                      <w:r>
                        <w:rPr>
                          <w:rFonts w:ascii="Cambria"/>
                          <w:color w:val="6D6E71"/>
                          <w:w w:val="90"/>
                          <w:position w:val="7"/>
                          <w:sz w:val="11"/>
                        </w:rPr>
                        <w:t>6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565;top:22;width:2597;height:403" type="#_x0000_t202" filled="false" stroked="false">
                <v:textbox inset="0,0,0,0">
                  <w:txbxContent>
                    <w:p>
                      <w:pPr>
                        <w:tabs>
                          <w:tab w:pos="805" w:val="left" w:leader="none"/>
                        </w:tabs>
                        <w:spacing w:line="204" w:lineRule="auto" w:before="0"/>
                        <w:ind w:left="0" w:right="0" w:firstLine="14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</w:t>
                        <w:tab/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Reserves</w:t>
                      </w:r>
                      <w:r>
                        <w:rPr>
                          <w:rFonts w:ascii="Cambria"/>
                          <w:color w:val="6D6E71"/>
                          <w:w w:val="90"/>
                          <w:position w:val="7"/>
                          <w:sz w:val="11"/>
                        </w:rPr>
                        <w:t>7   </w:t>
                      </w:r>
                      <w:r>
                        <w:rPr>
                          <w:rFonts w:ascii="Cambria"/>
                          <w:color w:val="6D6E71"/>
                          <w:spacing w:val="13"/>
                          <w:w w:val="90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Assets</w:t>
                      </w:r>
                      <w:r>
                        <w:rPr>
                          <w:rFonts w:ascii="Cambria"/>
                          <w:color w:val="6D6E71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Capital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86;top:24;width:767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55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Liabilities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477;top:24;width:867;height:10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Investment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than</w:t>
                      </w:r>
                      <w:r>
                        <w:rPr>
                          <w:rFonts w:ascii="Cambria"/>
                          <w:color w:val="6D6E71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Investment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2"/>
                        <w:ind w:left="66" w:right="0" w:firstLine="64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w w:val="9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Subsidiary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724;top:24;width:71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Turnover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99;top:24;width:135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Profit/ 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Provision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721;top:224;width:678;height:6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244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(Loss) before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Taxation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571;top:224;width:678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46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Taxation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535;top:24;width:678;height:6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233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Profit</w:t>
                      </w:r>
                      <w:r>
                        <w:rPr>
                          <w:rFonts w:ascii="Cambria"/>
                          <w:color w:val="6D6E71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after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Taxation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417;top:24;width:723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22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Proposed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Dividend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343;top:24;width:1044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21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Country</w:t>
                      </w:r>
                      <w:r>
                        <w:rPr>
                          <w:rFonts w:ascii="Cambria"/>
                          <w:color w:val="6D6E71"/>
                          <w:spacing w:val="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Incorporation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160;width:2235;height:206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Financial</w:t>
                      </w:r>
                      <w:r>
                        <w:rPr>
                          <w:rFonts w:ascii="Cambria"/>
                          <w:color w:val="231F20"/>
                          <w:spacing w:val="-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Software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(Shanghai)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55"/>
                        <w:ind w:left="56" w:right="71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(OFSS)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BPO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53"/>
                        <w:ind w:left="56" w:right="288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(OFSS)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Processing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53"/>
                        <w:ind w:left="56" w:right="171" w:hanging="5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(OFSS)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ASP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Private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810;top:1360;width:41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10"/>
                          <w:sz w:val="20"/>
                        </w:rPr>
                        <w:t>CNY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07;top:1360;width:3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6.81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70;top:136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45,505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34;top:136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66,836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11;top:1360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617,411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603;top:1360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505,069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44;top:1377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785;top:1360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395,742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49;top:136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34,050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745;top:1360;width:5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(3,059)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720;top:136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30,991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040;top:1360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492;top:1160;width:895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Republic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43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China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866;top:1913;width:3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INR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07;top:1913;width:3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1.00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70;top:1913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58,194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34;top:1913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89,050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11;top:1913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524,353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603;top:1913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377,109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44;top:1930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785;top:1913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277,229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49;top:1913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67,884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745;top:1913;width:5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(5,712)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720;top:1913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62,171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040;top:1930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987;top:1913;width:4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866;top:2466;width:3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INR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07;top:2466;width:3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1.00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70;top:2466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434;top:2466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154,761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11;top:2466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234,857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03;top:2466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67,096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44;top:24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785;top:2466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247,167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749;top:2466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131,120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645;top:2466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(43,155)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720;top:2466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87,966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040;top:2483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987;top:2466;width:4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866;top:3020;width:3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105"/>
                          <w:sz w:val="20"/>
                        </w:rPr>
                        <w:t>INR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07;top:3020;width:3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1.00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70;top:302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51,700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480;top:3020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(25,126)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11;top:3020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139,708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602;top:3020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113,134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44;top:3037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885;top:3020;width:5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85,060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737;top:3020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(42,087)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006;top:3020;width:3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608;top:3020;width:6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(41,837)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039;top:3037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987;top:3020;width:4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India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6"/>
        <w:rPr>
          <w:rFonts w:ascii="Cambria" w:hAnsi="Cambria" w:cs="Cambria" w:eastAsia="Cambria"/>
          <w:sz w:val="5"/>
          <w:szCs w:val="5"/>
        </w:rPr>
      </w:pPr>
    </w:p>
    <w:p>
      <w:pPr>
        <w:spacing w:line="196" w:lineRule="exact" w:before="67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sz w:val="18"/>
        </w:rPr>
        <w:t>Notes:</w:t>
      </w:r>
      <w:r>
        <w:rPr>
          <w:rFonts w:ascii="Cambria"/>
          <w:sz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1</w:t>
      </w:r>
      <w:r>
        <w:rPr>
          <w:rFonts w:ascii="Cambria"/>
          <w:color w:val="231F20"/>
          <w:spacing w:val="2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</w:t>
      </w:r>
      <w:r>
        <w:rPr>
          <w:rFonts w:ascii="Cambria"/>
          <w:sz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2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September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1,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sz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3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September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1,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sz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4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Dissolved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September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1,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sz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0"/>
          <w:position w:val="6"/>
          <w:sz w:val="10"/>
          <w:szCs w:val="10"/>
        </w:rPr>
        <w:t>5</w:t>
      </w:r>
      <w:r>
        <w:rPr>
          <w:rFonts w:ascii="Cambria" w:hAnsi="Cambria" w:cs="Cambria" w:eastAsia="Cambria"/>
          <w:color w:val="231F20"/>
          <w:spacing w:val="12"/>
          <w:w w:val="90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Formerly</w:t>
      </w:r>
      <w:r>
        <w:rPr>
          <w:rFonts w:ascii="Cambria" w:hAnsi="Cambria" w:cs="Cambria" w:eastAsia="Cambria"/>
          <w:color w:val="231F20"/>
          <w:spacing w:val="-4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known</w:t>
      </w:r>
      <w:r>
        <w:rPr>
          <w:rFonts w:ascii="Cambria" w:hAnsi="Cambria" w:cs="Cambria" w:eastAsia="Cambria"/>
          <w:color w:val="231F20"/>
          <w:spacing w:val="-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-4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i‑flex</w:t>
      </w:r>
      <w:r>
        <w:rPr>
          <w:rFonts w:ascii="Cambria" w:hAnsi="Cambria" w:cs="Cambria" w:eastAsia="Cambria"/>
          <w:color w:val="231F20"/>
          <w:spacing w:val="-4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Processing</w:t>
      </w:r>
      <w:r>
        <w:rPr>
          <w:rFonts w:ascii="Cambria" w:hAnsi="Cambria" w:cs="Cambria" w:eastAsia="Cambria"/>
          <w:color w:val="231F20"/>
          <w:spacing w:val="-4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Services</w:t>
      </w:r>
      <w:r>
        <w:rPr>
          <w:rFonts w:ascii="Cambria" w:hAnsi="Cambria" w:cs="Cambria" w:eastAsia="Cambria"/>
          <w:color w:val="231F20"/>
          <w:spacing w:val="-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Inc.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6</w:t>
      </w:r>
      <w:r>
        <w:rPr>
          <w:rFonts w:ascii="Cambria"/>
          <w:color w:val="231F20"/>
          <w:spacing w:val="-1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Exchange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rate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</w:t>
      </w:r>
      <w:r>
        <w:rPr>
          <w:rFonts w:ascii="Cambria"/>
          <w:sz w:val="18"/>
        </w:rPr>
      </w:r>
    </w:p>
    <w:p>
      <w:pPr>
        <w:spacing w:line="180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7</w:t>
      </w:r>
      <w:r>
        <w:rPr>
          <w:rFonts w:ascii="Cambria"/>
          <w:color w:val="231F20"/>
          <w:spacing w:val="7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reserve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figures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have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changed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due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audit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adjustment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entries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passed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post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balance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sheet</w:t>
      </w:r>
      <w:r>
        <w:rPr>
          <w:rFonts w:ascii="Cambria"/>
          <w:color w:val="231F20"/>
          <w:spacing w:val="-9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date</w:t>
      </w:r>
      <w:r>
        <w:rPr>
          <w:rFonts w:ascii="Cambria"/>
          <w:sz w:val="18"/>
        </w:rPr>
      </w:r>
    </w:p>
    <w:p>
      <w:pPr>
        <w:spacing w:line="196" w:lineRule="exact" w:before="0"/>
        <w:ind w:left="10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8</w:t>
      </w:r>
      <w:r>
        <w:rPr>
          <w:rFonts w:ascii="Cambria"/>
          <w:color w:val="231F20"/>
          <w:spacing w:val="12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Accounting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policy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adopted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for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foreign</w:t>
      </w:r>
      <w:r>
        <w:rPr>
          <w:rFonts w:ascii="Cambria"/>
          <w:color w:val="231F20"/>
          <w:spacing w:val="-5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currency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transactions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are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similar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those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adopted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consolidated</w:t>
      </w:r>
      <w:r>
        <w:rPr>
          <w:rFonts w:ascii="Cambria"/>
          <w:color w:val="231F20"/>
          <w:spacing w:val="-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financials.</w:t>
      </w:r>
      <w:r>
        <w:rPr>
          <w:rFonts w:ascii="Cambria"/>
          <w:sz w:val="18"/>
        </w:rPr>
      </w:r>
    </w:p>
    <w:p>
      <w:pPr>
        <w:pStyle w:val="BodyText"/>
        <w:spacing w:line="240" w:lineRule="auto" w:before="108"/>
        <w:ind w:left="107" w:right="0"/>
        <w:jc w:val="left"/>
      </w:pP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6"/>
          <w:szCs w:val="26"/>
        </w:rPr>
      </w:pPr>
    </w:p>
    <w:p>
      <w:pPr>
        <w:spacing w:after="0" w:line="240" w:lineRule="auto"/>
        <w:rPr>
          <w:rFonts w:ascii="Cambria" w:hAnsi="Cambria" w:cs="Cambria" w:eastAsia="Cambria"/>
          <w:sz w:val="26"/>
          <w:szCs w:val="26"/>
        </w:rPr>
        <w:sectPr>
          <w:footerReference w:type="default" r:id="rId50"/>
          <w:pgSz w:w="16840" w:h="11910" w:orient="landscape"/>
          <w:pgMar w:footer="0" w:header="0" w:top="980" w:bottom="0" w:left="560" w:right="580"/>
        </w:sectPr>
      </w:pPr>
    </w:p>
    <w:p>
      <w:pPr>
        <w:pStyle w:val="Heading3"/>
        <w:spacing w:line="204" w:lineRule="exact"/>
        <w:ind w:left="107" w:right="0"/>
        <w:jc w:val="left"/>
        <w:rPr>
          <w:b w:val="0"/>
          <w:bCs w:val="0"/>
        </w:rPr>
      </w:pP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left="107"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left="107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 w:before="176"/>
        <w:ind w:left="107" w:right="0"/>
        <w:jc w:val="left"/>
        <w:rPr>
          <w:b w:val="0"/>
          <w:bCs w:val="0"/>
        </w:rPr>
      </w:pP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left="107"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left="107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pStyle w:val="Heading3"/>
        <w:spacing w:line="200" w:lineRule="exact" w:before="0"/>
        <w:ind w:left="107" w:right="725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4" w:lineRule="exact" w:before="82"/>
        <w:ind w:left="10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105"/>
        </w:rPr>
        <w:br w:type="column"/>
      </w:r>
      <w:r>
        <w:rPr>
          <w:rFonts w:ascii="Garamond"/>
          <w:b/>
          <w:color w:val="231F20"/>
          <w:w w:val="105"/>
          <w:sz w:val="20"/>
        </w:rPr>
        <w:t>Y</w:t>
      </w:r>
      <w:r>
        <w:rPr>
          <w:rFonts w:ascii="Garamond"/>
          <w:b/>
          <w:color w:val="231F20"/>
          <w:spacing w:val="-17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</w:t>
      </w:r>
      <w:r>
        <w:rPr>
          <w:rFonts w:ascii="Garamond"/>
          <w:b/>
          <w:color w:val="231F20"/>
          <w:spacing w:val="-17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Kale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07" w:right="0"/>
        <w:jc w:val="left"/>
      </w:pPr>
      <w:r>
        <w:rPr>
          <w:color w:val="231F20"/>
        </w:rPr>
        <w:t>Director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Heading3"/>
        <w:spacing w:line="204" w:lineRule="exact" w:before="141"/>
        <w:ind w:left="107" w:right="0"/>
        <w:jc w:val="left"/>
        <w:rPr>
          <w:b w:val="0"/>
          <w:bCs w:val="0"/>
        </w:rPr>
      </w:pP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left="107"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6840" w:h="11910" w:orient="landscape"/>
          <w:pgMar w:top="1580" w:bottom="280" w:left="560" w:right="580"/>
          <w:cols w:num="2" w:equalWidth="0">
            <w:col w:w="2080" w:space="187"/>
            <w:col w:w="13433"/>
          </w:cols>
        </w:sectPr>
      </w:pPr>
    </w:p>
    <w:p>
      <w:pPr>
        <w:spacing w:line="180" w:lineRule="exact" w:before="135"/>
        <w:ind w:left="107" w:right="126" w:firstLine="0"/>
        <w:jc w:val="both"/>
        <w:rPr>
          <w:rFonts w:ascii="Cambria" w:hAnsi="Cambria" w:cs="Cambria" w:eastAsia="Cambria"/>
          <w:sz w:val="18"/>
          <w:szCs w:val="18"/>
        </w:rPr>
      </w:pPr>
      <w:r>
        <w:rPr/>
        <w:pict>
          <v:shape style="position:absolute;margin-left:16.280012pt;margin-top:552.888672pt;width:9pt;height:9.4pt;mso-position-horizontal-relative:page;mso-position-vertical-relative:page;z-index:15712" type="#_x0000_t202" filled="false" stroked="false">
            <v:textbox inset="0,0,0,0" style="layout-flow:vertical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14"/>
                    </w:rPr>
                    <w:t>83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"/>
          <w:color w:val="231F20"/>
          <w:w w:val="90"/>
          <w:sz w:val="18"/>
        </w:rPr>
        <w:t>The Company presents audited consolidated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financial statements under Indian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GAAP in its Annual Report.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 accounts and related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reports of the subsidiary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companies are not attached to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 Annual Report of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 Company</w:t>
      </w:r>
      <w:r>
        <w:rPr>
          <w:rFonts w:ascii="Cambria"/>
          <w:color w:val="231F20"/>
          <w:w w:val="90"/>
          <w:sz w:val="18"/>
        </w:rPr>
        <w:t> </w:t>
      </w:r>
      <w:r>
        <w:rPr>
          <w:rFonts w:ascii="Cambria"/>
          <w:color w:val="231F20"/>
          <w:w w:val="95"/>
          <w:sz w:val="18"/>
        </w:rPr>
        <w:t>for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year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ended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March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31,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terms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general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exemption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provided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by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Ministry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Company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Affairs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vide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General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Circular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No.: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2/2011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dated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February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8,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2011</w:t>
      </w:r>
      <w:r>
        <w:rPr>
          <w:rFonts w:ascii="Cambria"/>
          <w:color w:val="231F20"/>
          <w:spacing w:val="-21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that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Company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has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fulfilled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0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conditions</w:t>
      </w:r>
      <w:r>
        <w:rPr>
          <w:rFonts w:ascii="Cambria"/>
          <w:color w:val="231F20"/>
          <w:w w:val="88"/>
          <w:sz w:val="18"/>
        </w:rPr>
        <w:t> </w:t>
      </w:r>
      <w:r>
        <w:rPr>
          <w:rFonts w:ascii="Cambria"/>
          <w:color w:val="231F20"/>
          <w:w w:val="90"/>
          <w:sz w:val="18"/>
        </w:rPr>
        <w:t>stated</w:t>
      </w:r>
      <w:r>
        <w:rPr>
          <w:rFonts w:ascii="Cambria"/>
          <w:color w:val="231F20"/>
          <w:spacing w:val="-1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therein.</w:t>
      </w:r>
      <w:r>
        <w:rPr>
          <w:rFonts w:ascii="Cambria"/>
          <w:sz w:val="18"/>
        </w:rPr>
      </w:r>
    </w:p>
    <w:p>
      <w:pPr>
        <w:spacing w:line="240" w:lineRule="auto" w:before="4"/>
        <w:rPr>
          <w:rFonts w:ascii="Cambria" w:hAnsi="Cambria" w:cs="Cambria" w:eastAsia="Cambria"/>
          <w:sz w:val="15"/>
          <w:szCs w:val="15"/>
        </w:rPr>
      </w:pPr>
    </w:p>
    <w:p>
      <w:pPr>
        <w:spacing w:line="180" w:lineRule="exact" w:before="0"/>
        <w:ind w:left="107" w:right="122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will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make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available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accounts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reports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subsidiary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companies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upon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request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by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any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member/investor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or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its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subsidiary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companies.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accounts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reports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subsidiary</w:t>
      </w:r>
      <w:r>
        <w:rPr>
          <w:rFonts w:ascii="Cambria"/>
          <w:color w:val="231F20"/>
          <w:spacing w:val="-6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companies</w:t>
      </w:r>
      <w:r>
        <w:rPr>
          <w:rFonts w:ascii="Cambria"/>
          <w:color w:val="231F20"/>
          <w:w w:val="86"/>
          <w:sz w:val="18"/>
        </w:rPr>
        <w:t> </w:t>
      </w:r>
      <w:r>
        <w:rPr>
          <w:rFonts w:ascii="Cambria"/>
          <w:color w:val="231F20"/>
          <w:w w:val="90"/>
          <w:sz w:val="18"/>
        </w:rPr>
        <w:t>will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kept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open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for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inspection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by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any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member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at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registered/corporate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office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registered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office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subsidiaries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during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office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hours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Company/subsidiaries.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will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also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make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w w:val="88"/>
          <w:sz w:val="18"/>
        </w:rPr>
        <w:t> </w:t>
      </w:r>
      <w:r>
        <w:rPr>
          <w:rFonts w:ascii="Cambria"/>
          <w:color w:val="231F20"/>
          <w:w w:val="85"/>
          <w:sz w:val="18"/>
        </w:rPr>
        <w:t>same</w:t>
      </w:r>
      <w:r>
        <w:rPr>
          <w:rFonts w:ascii="Cambria"/>
          <w:color w:val="231F20"/>
          <w:spacing w:val="21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available</w:t>
      </w:r>
      <w:r>
        <w:rPr>
          <w:rFonts w:ascii="Cambria"/>
          <w:color w:val="231F20"/>
          <w:spacing w:val="22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at</w:t>
      </w:r>
      <w:r>
        <w:rPr>
          <w:rFonts w:ascii="Cambria"/>
          <w:color w:val="231F20"/>
          <w:spacing w:val="22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its</w:t>
      </w:r>
      <w:r>
        <w:rPr>
          <w:rFonts w:ascii="Cambria"/>
          <w:color w:val="231F20"/>
          <w:spacing w:val="22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website</w:t>
      </w:r>
      <w:r>
        <w:rPr>
          <w:rFonts w:ascii="Cambria"/>
          <w:color w:val="231F20"/>
          <w:spacing w:val="22"/>
          <w:w w:val="85"/>
          <w:sz w:val="18"/>
        </w:rPr>
        <w:t> </w:t>
      </w:r>
      <w:hyperlink r:id="rId9">
        <w:r>
          <w:rPr>
            <w:rFonts w:ascii="Cambria"/>
            <w:color w:val="231F20"/>
            <w:w w:val="85"/>
            <w:sz w:val="18"/>
          </w:rPr>
          <w:t>www.oracle.com/financialservices.</w:t>
        </w:r>
        <w:r>
          <w:rPr>
            <w:rFonts w:ascii="Cambria"/>
            <w:sz w:val="18"/>
          </w:rPr>
        </w:r>
      </w:hyperlink>
    </w:p>
    <w:p>
      <w:pPr>
        <w:spacing w:after="0" w:line="180" w:lineRule="exact"/>
        <w:jc w:val="both"/>
        <w:rPr>
          <w:rFonts w:ascii="Cambria" w:hAnsi="Cambria" w:cs="Cambria" w:eastAsia="Cambria"/>
          <w:sz w:val="18"/>
          <w:szCs w:val="18"/>
        </w:rPr>
        <w:sectPr>
          <w:type w:val="continuous"/>
          <w:pgSz w:w="16840" w:h="11910" w:orient="landscape"/>
          <w:pgMar w:top="1580" w:bottom="280" w:left="560" w:right="58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6"/>
          <w:szCs w:val="26"/>
        </w:rPr>
      </w:pPr>
    </w:p>
    <w:p>
      <w:pPr>
        <w:spacing w:before="78"/>
        <w:ind w:left="371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383436"/>
          <w:w w:val="120"/>
          <w:sz w:val="17"/>
        </w:rPr>
        <w:t>This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spacing w:val="-4"/>
          <w:w w:val="120"/>
          <w:sz w:val="17"/>
        </w:rPr>
        <w:t>pa</w:t>
      </w:r>
      <w:r>
        <w:rPr>
          <w:rFonts w:ascii="Times New Roman"/>
          <w:color w:val="5E5B5D"/>
          <w:spacing w:val="-4"/>
          <w:w w:val="120"/>
          <w:sz w:val="17"/>
        </w:rPr>
        <w:t>ge</w:t>
      </w:r>
      <w:r>
        <w:rPr>
          <w:rFonts w:ascii="Times New Roman"/>
          <w:color w:val="5E5B5D"/>
          <w:spacing w:val="-34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has</w:t>
      </w:r>
      <w:r>
        <w:rPr>
          <w:rFonts w:ascii="Times New Roman"/>
          <w:color w:val="383436"/>
          <w:spacing w:val="-29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</w:t>
      </w:r>
      <w:r>
        <w:rPr>
          <w:rFonts w:ascii="Times New Roman"/>
          <w:color w:val="5E5B5D"/>
          <w:w w:val="120"/>
          <w:sz w:val="17"/>
        </w:rPr>
        <w:t>ee</w:t>
      </w:r>
      <w:r>
        <w:rPr>
          <w:rFonts w:ascii="Times New Roman"/>
          <w:color w:val="383436"/>
          <w:w w:val="120"/>
          <w:sz w:val="17"/>
        </w:rPr>
        <w:t>n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intentionally</w:t>
      </w:r>
      <w:r>
        <w:rPr>
          <w:rFonts w:ascii="Times New Roman"/>
          <w:color w:val="383436"/>
          <w:spacing w:val="-21"/>
          <w:w w:val="120"/>
          <w:sz w:val="17"/>
        </w:rPr>
        <w:t> </w:t>
      </w:r>
      <w:r>
        <w:rPr>
          <w:rFonts w:ascii="Times New Roman"/>
          <w:color w:val="383436"/>
          <w:spacing w:val="-6"/>
          <w:w w:val="120"/>
          <w:sz w:val="17"/>
        </w:rPr>
        <w:t>l</w:t>
      </w:r>
      <w:r>
        <w:rPr>
          <w:rFonts w:ascii="Times New Roman"/>
          <w:color w:val="5E5B5D"/>
          <w:spacing w:val="-6"/>
          <w:w w:val="120"/>
          <w:sz w:val="17"/>
        </w:rPr>
        <w:t>e</w:t>
      </w:r>
      <w:r>
        <w:rPr>
          <w:rFonts w:ascii="Times New Roman"/>
          <w:color w:val="383436"/>
          <w:spacing w:val="-5"/>
          <w:w w:val="120"/>
          <w:sz w:val="17"/>
        </w:rPr>
        <w:t>ft</w:t>
      </w:r>
      <w:r>
        <w:rPr>
          <w:rFonts w:ascii="Times New Roman"/>
          <w:color w:val="383436"/>
          <w:spacing w:val="-26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blank</w:t>
      </w:r>
      <w:r>
        <w:rPr>
          <w:rFonts w:ascii="Times New Roman"/>
          <w:color w:val="383436"/>
          <w:spacing w:val="-41"/>
          <w:w w:val="120"/>
          <w:sz w:val="17"/>
        </w:rPr>
        <w:t> </w:t>
      </w:r>
      <w:r>
        <w:rPr>
          <w:rFonts w:ascii="Times New Roman"/>
          <w:color w:val="77797B"/>
          <w:w w:val="125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51"/>
          <w:footerReference w:type="default" r:id="rId52"/>
          <w:pgSz w:w="11910" w:h="16840"/>
          <w:pgMar w:footer="293" w:header="0" w:top="1580" w:bottom="480" w:left="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71"/>
        <w:ind w:right="0"/>
        <w:jc w:val="left"/>
        <w:rPr>
          <w:rFonts w:ascii="Lucida Sans" w:hAnsi="Lucida Sans" w:cs="Lucida Sans" w:eastAsia="Lucida Sans"/>
          <w:b w:val="0"/>
          <w:bCs w:val="0"/>
        </w:rPr>
      </w:pPr>
      <w:r>
        <w:rPr>
          <w:rFonts w:ascii="Lucida Sans"/>
          <w:color w:val="808285"/>
          <w:spacing w:val="12"/>
        </w:rPr>
        <w:t>Financials</w:t>
      </w:r>
      <w:r>
        <w:rPr>
          <w:rFonts w:ascii="Lucida Sans"/>
          <w:b w:val="0"/>
        </w:rPr>
      </w: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29"/>
          <w:szCs w:val="29"/>
        </w:rPr>
      </w:pPr>
    </w:p>
    <w:p>
      <w:pPr>
        <w:spacing w:line="297" w:lineRule="auto" w:before="0"/>
        <w:ind w:left="117" w:right="3923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808285"/>
          <w:spacing w:val="2"/>
          <w:w w:val="95"/>
          <w:sz w:val="18"/>
        </w:rPr>
        <w:t>Financial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statements</w:t>
      </w:r>
      <w:r>
        <w:rPr>
          <w:rFonts w:ascii="Lucida Sans"/>
          <w:b/>
          <w:color w:val="808285"/>
          <w:spacing w:val="-20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for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the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year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ended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March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31,</w:t>
      </w:r>
      <w:r>
        <w:rPr>
          <w:rFonts w:ascii="Lucida Sans"/>
          <w:b/>
          <w:color w:val="808285"/>
          <w:spacing w:val="-21"/>
          <w:w w:val="95"/>
          <w:sz w:val="18"/>
        </w:rPr>
        <w:t> </w:t>
      </w:r>
      <w:r>
        <w:rPr>
          <w:rFonts w:ascii="Lucida Sans"/>
          <w:b/>
          <w:color w:val="808285"/>
          <w:spacing w:val="-6"/>
          <w:w w:val="95"/>
          <w:sz w:val="18"/>
        </w:rPr>
        <w:t>2011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prepared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3"/>
          <w:w w:val="95"/>
          <w:sz w:val="18"/>
        </w:rPr>
        <w:t>in</w:t>
      </w:r>
      <w:r>
        <w:rPr>
          <w:rFonts w:ascii="Lucida Sans"/>
          <w:b/>
          <w:color w:val="808285"/>
          <w:spacing w:val="43"/>
          <w:w w:val="90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accordance</w:t>
      </w:r>
      <w:r>
        <w:rPr>
          <w:rFonts w:ascii="Lucida Sans"/>
          <w:b/>
          <w:color w:val="808285"/>
          <w:spacing w:val="-20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with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Indian</w:t>
      </w:r>
      <w:r>
        <w:rPr>
          <w:rFonts w:ascii="Lucida Sans"/>
          <w:b/>
          <w:color w:val="808285"/>
          <w:spacing w:val="-20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Generally</w:t>
      </w:r>
      <w:r>
        <w:rPr>
          <w:rFonts w:ascii="Lucida Sans"/>
          <w:b/>
          <w:color w:val="808285"/>
          <w:spacing w:val="-28"/>
          <w:w w:val="95"/>
          <w:sz w:val="18"/>
        </w:rPr>
        <w:t> </w:t>
      </w:r>
      <w:r>
        <w:rPr>
          <w:rFonts w:ascii="Lucida Sans"/>
          <w:b/>
          <w:color w:val="808285"/>
          <w:w w:val="95"/>
          <w:sz w:val="18"/>
        </w:rPr>
        <w:t>A</w:t>
      </w:r>
      <w:r>
        <w:rPr>
          <w:rFonts w:ascii="Lucida Sans"/>
          <w:b/>
          <w:color w:val="808285"/>
          <w:spacing w:val="1"/>
          <w:w w:val="95"/>
          <w:sz w:val="18"/>
        </w:rPr>
        <w:t>ccepted</w:t>
      </w:r>
      <w:r>
        <w:rPr>
          <w:rFonts w:ascii="Lucida Sans"/>
          <w:b/>
          <w:color w:val="808285"/>
          <w:spacing w:val="-29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A</w:t>
      </w:r>
      <w:r>
        <w:rPr>
          <w:rFonts w:ascii="Lucida Sans"/>
          <w:b/>
          <w:color w:val="808285"/>
          <w:spacing w:val="2"/>
          <w:w w:val="95"/>
          <w:sz w:val="18"/>
        </w:rPr>
        <w:t>ccounting</w:t>
      </w:r>
      <w:r>
        <w:rPr>
          <w:rFonts w:ascii="Lucida Sans"/>
          <w:b/>
          <w:color w:val="808285"/>
          <w:spacing w:val="-19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Principles</w:t>
      </w:r>
      <w:r>
        <w:rPr>
          <w:rFonts w:ascii="Lucida Sans"/>
          <w:b/>
          <w:color w:val="808285"/>
          <w:spacing w:val="52"/>
          <w:w w:val="90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(Indian</w:t>
      </w:r>
      <w:r>
        <w:rPr>
          <w:rFonts w:ascii="Lucida Sans"/>
          <w:b/>
          <w:color w:val="808285"/>
          <w:spacing w:val="-18"/>
          <w:w w:val="95"/>
          <w:sz w:val="18"/>
        </w:rPr>
        <w:t> </w:t>
      </w:r>
      <w:r>
        <w:rPr>
          <w:rFonts w:ascii="Lucida Sans"/>
          <w:b/>
          <w:color w:val="808285"/>
          <w:spacing w:val="1"/>
          <w:w w:val="95"/>
          <w:sz w:val="18"/>
        </w:rPr>
        <w:t>GAAP)</w:t>
      </w:r>
      <w:r>
        <w:rPr>
          <w:rFonts w:ascii="Lucida Sans"/>
          <w:b/>
          <w:color w:val="808285"/>
          <w:spacing w:val="-18"/>
          <w:w w:val="95"/>
          <w:sz w:val="18"/>
        </w:rPr>
        <w:t> </w:t>
      </w:r>
      <w:r>
        <w:rPr>
          <w:rFonts w:ascii="Lucida Sans"/>
          <w:b/>
          <w:color w:val="808285"/>
          <w:spacing w:val="2"/>
          <w:w w:val="95"/>
          <w:sz w:val="18"/>
        </w:rPr>
        <w:t>(Consolidated).</w:t>
      </w:r>
      <w:r>
        <w:rPr>
          <w:rFonts w:ascii="Lucida Sans"/>
          <w:sz w:val="18"/>
        </w:rPr>
      </w:r>
    </w:p>
    <w:p>
      <w:pPr>
        <w:spacing w:after="0" w:line="297" w:lineRule="auto"/>
        <w:jc w:val="left"/>
        <w:rPr>
          <w:rFonts w:ascii="Lucida Sans" w:hAnsi="Lucida Sans" w:cs="Lucida Sans" w:eastAsia="Lucida Sans"/>
          <w:sz w:val="18"/>
          <w:szCs w:val="18"/>
        </w:rPr>
        <w:sectPr>
          <w:pgSz w:w="11910" w:h="16840"/>
          <w:pgMar w:header="0" w:footer="286" w:top="1580" w:bottom="480" w:left="960" w:right="580"/>
        </w:sect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0"/>
        <w:rPr>
          <w:rFonts w:ascii="Lucida Sans" w:hAnsi="Lucida Sans" w:cs="Lucida Sans" w:eastAsia="Lucida Sans"/>
          <w:b/>
          <w:bCs/>
          <w:sz w:val="15"/>
          <w:szCs w:val="15"/>
        </w:rPr>
      </w:pPr>
    </w:p>
    <w:p>
      <w:pPr>
        <w:spacing w:before="78"/>
        <w:ind w:left="371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383436"/>
          <w:w w:val="120"/>
          <w:sz w:val="17"/>
        </w:rPr>
        <w:t>This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spacing w:val="-4"/>
          <w:w w:val="120"/>
          <w:sz w:val="17"/>
        </w:rPr>
        <w:t>pa</w:t>
      </w:r>
      <w:r>
        <w:rPr>
          <w:rFonts w:ascii="Times New Roman"/>
          <w:color w:val="5E5B5D"/>
          <w:spacing w:val="-4"/>
          <w:w w:val="120"/>
          <w:sz w:val="17"/>
        </w:rPr>
        <w:t>ge</w:t>
      </w:r>
      <w:r>
        <w:rPr>
          <w:rFonts w:ascii="Times New Roman"/>
          <w:color w:val="5E5B5D"/>
          <w:spacing w:val="-34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has</w:t>
      </w:r>
      <w:r>
        <w:rPr>
          <w:rFonts w:ascii="Times New Roman"/>
          <w:color w:val="383436"/>
          <w:spacing w:val="-29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</w:t>
      </w:r>
      <w:r>
        <w:rPr>
          <w:rFonts w:ascii="Times New Roman"/>
          <w:color w:val="5E5B5D"/>
          <w:w w:val="120"/>
          <w:sz w:val="17"/>
        </w:rPr>
        <w:t>ee</w:t>
      </w:r>
      <w:r>
        <w:rPr>
          <w:rFonts w:ascii="Times New Roman"/>
          <w:color w:val="383436"/>
          <w:w w:val="120"/>
          <w:sz w:val="17"/>
        </w:rPr>
        <w:t>n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intentionally</w:t>
      </w:r>
      <w:r>
        <w:rPr>
          <w:rFonts w:ascii="Times New Roman"/>
          <w:color w:val="383436"/>
          <w:spacing w:val="-21"/>
          <w:w w:val="120"/>
          <w:sz w:val="17"/>
        </w:rPr>
        <w:t> </w:t>
      </w:r>
      <w:r>
        <w:rPr>
          <w:rFonts w:ascii="Times New Roman"/>
          <w:color w:val="383436"/>
          <w:spacing w:val="-6"/>
          <w:w w:val="120"/>
          <w:sz w:val="17"/>
        </w:rPr>
        <w:t>l</w:t>
      </w:r>
      <w:r>
        <w:rPr>
          <w:rFonts w:ascii="Times New Roman"/>
          <w:color w:val="5E5B5D"/>
          <w:spacing w:val="-6"/>
          <w:w w:val="120"/>
          <w:sz w:val="17"/>
        </w:rPr>
        <w:t>e</w:t>
      </w:r>
      <w:r>
        <w:rPr>
          <w:rFonts w:ascii="Times New Roman"/>
          <w:color w:val="383436"/>
          <w:spacing w:val="-5"/>
          <w:w w:val="120"/>
          <w:sz w:val="17"/>
        </w:rPr>
        <w:t>ft</w:t>
      </w:r>
      <w:r>
        <w:rPr>
          <w:rFonts w:ascii="Times New Roman"/>
          <w:color w:val="383436"/>
          <w:spacing w:val="-26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blank</w:t>
      </w:r>
      <w:r>
        <w:rPr>
          <w:rFonts w:ascii="Times New Roman"/>
          <w:color w:val="383436"/>
          <w:spacing w:val="-41"/>
          <w:w w:val="120"/>
          <w:sz w:val="17"/>
        </w:rPr>
        <w:t> </w:t>
      </w:r>
      <w:r>
        <w:rPr>
          <w:rFonts w:ascii="Times New Roman"/>
          <w:color w:val="77797B"/>
          <w:w w:val="125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0" w:footer="293" w:top="1580" w:bottom="480" w:left="580" w:right="1680"/>
        </w:sectPr>
      </w:pPr>
    </w:p>
    <w:p>
      <w:pPr>
        <w:pStyle w:val="Heading1"/>
        <w:spacing w:line="325" w:lineRule="exact"/>
        <w:ind w:right="0"/>
        <w:jc w:val="left"/>
        <w:rPr>
          <w:b w:val="0"/>
          <w:bCs w:val="0"/>
        </w:rPr>
      </w:pPr>
      <w:r>
        <w:rPr>
          <w:color w:val="231F20"/>
          <w:spacing w:val="-3"/>
          <w:w w:val="95"/>
        </w:rPr>
        <w:t>Management’</w:t>
      </w:r>
      <w:r>
        <w:rPr>
          <w:color w:val="231F20"/>
          <w:spacing w:val="-4"/>
          <w:w w:val="95"/>
        </w:rPr>
        <w:t>s</w:t>
      </w:r>
      <w:r>
        <w:rPr>
          <w:color w:val="231F20"/>
          <w:spacing w:val="-47"/>
          <w:w w:val="95"/>
        </w:rPr>
        <w:t> </w:t>
      </w:r>
      <w:r>
        <w:rPr>
          <w:color w:val="231F20"/>
          <w:w w:val="95"/>
        </w:rPr>
        <w:t>discussion</w:t>
      </w:r>
      <w:r>
        <w:rPr>
          <w:color w:val="231F20"/>
          <w:spacing w:val="-4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7"/>
          <w:w w:val="95"/>
        </w:rPr>
        <w:t> </w:t>
      </w:r>
      <w:r>
        <w:rPr>
          <w:color w:val="231F20"/>
          <w:w w:val="95"/>
        </w:rPr>
        <w:t>analysis</w:t>
      </w:r>
      <w:r>
        <w:rPr>
          <w:b w:val="0"/>
          <w:bCs w:val="0"/>
        </w:rPr>
      </w:r>
    </w:p>
    <w:p>
      <w:pPr>
        <w:pStyle w:val="Heading2"/>
        <w:spacing w:line="321" w:lineRule="exact"/>
        <w:ind w:right="0"/>
        <w:jc w:val="left"/>
      </w:pP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condition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results of</w:t>
      </w:r>
      <w:r>
        <w:rPr>
          <w:color w:val="231F20"/>
          <w:spacing w:val="-1"/>
        </w:rPr>
        <w:t> </w:t>
      </w:r>
      <w:r>
        <w:rPr>
          <w:color w:val="231F20"/>
        </w:rPr>
        <w:t>operations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20" w:lineRule="exact" w:before="78"/>
        <w:ind w:right="11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audited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statements,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conformity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principles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accepted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complying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respects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Standards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notified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(Accounting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Standards)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Rules,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amended).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Group”)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Company”),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associate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(together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“the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Group”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statements)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Login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SA,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associate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method,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considering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Login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SA.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detailed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GAAP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statements.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Inf</w:t>
      </w:r>
      <w:r>
        <w:rPr>
          <w:rFonts w:ascii="Lucida Sans"/>
          <w:b/>
          <w:color w:val="231F20"/>
          <w:spacing w:val="-1"/>
          <w:w w:val="105"/>
          <w:sz w:val="18"/>
        </w:rPr>
        <w:t>ormation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tec</w:t>
      </w:r>
      <w:r>
        <w:rPr>
          <w:rFonts w:ascii="Lucida Sans"/>
          <w:b/>
          <w:color w:val="231F20"/>
          <w:spacing w:val="-2"/>
          <w:w w:val="105"/>
          <w:sz w:val="18"/>
        </w:rPr>
        <w:t>hnology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in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the</w:t>
      </w:r>
      <w:r>
        <w:rPr>
          <w:rFonts w:ascii="Lucida Sans"/>
          <w:b/>
          <w:color w:val="231F20"/>
          <w:spacing w:val="-16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financial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services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industr</w:t>
      </w:r>
      <w:r>
        <w:rPr>
          <w:rFonts w:ascii="Lucida Sans"/>
          <w:b/>
          <w:color w:val="231F20"/>
          <w:spacing w:val="-1"/>
          <w:w w:val="105"/>
          <w:sz w:val="18"/>
        </w:rPr>
        <w:t>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challenges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quest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innovative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customers.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shifts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landscape.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wars,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emergence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models,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competitors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effectively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differentiated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themselves,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buyer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preferences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opportunities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threats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deregulation.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focus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transformation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models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identify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cost‑saving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opportunities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enhance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targeted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customers.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Besides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gain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enhancing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reputation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creating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resilience.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forced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abandon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traditional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reliance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silos.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Today,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stay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competitive,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variety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sync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dynamics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evolving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mandates.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emergence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chose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“next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generation”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models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innovative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turmoil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lessons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institutions.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lesson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threatened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crunch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capitalised.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thus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vital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sound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system.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bodies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actively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frameworks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regulation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supervision,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risk.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operational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complexity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accompanied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innovation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measurement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exposure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risks.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testing,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examination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firm’s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specified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exceptional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plausible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events,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innovation.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scenario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testing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becoming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element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planning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process,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helping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w w:val="90"/>
        </w:rPr>
        <w:t> identify,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analyse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inherent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businesses.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cope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scrutiny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sophistication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fraudulent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Fraudsters,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today,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techniques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circumvent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detect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fraud.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w w:val="90"/>
        </w:rPr>
        <w:t> 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turning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tackle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fraud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dynamic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mandates.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Banks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renewal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regulation,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consistency.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Over</w:t>
      </w:r>
      <w:r>
        <w:rPr>
          <w:rFonts w:ascii="Lucida Sans"/>
          <w:b/>
          <w:color w:val="231F20"/>
          <w:spacing w:val="-1"/>
          <w:w w:val="105"/>
          <w:sz w:val="18"/>
        </w:rPr>
        <w:t>view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Limited,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owned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Oracle,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leader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solutions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industry.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delivering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value‑based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institutions,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understands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challenges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face: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intimacy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advantage through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cost‑effective solutions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while,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simultaneously, adhering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stringent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demands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dynamic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regulatory</w:t>
      </w:r>
      <w:r>
        <w:rPr>
          <w:color w:val="231F20"/>
          <w:w w:val="87"/>
        </w:rPr>
        <w:t> </w:t>
      </w:r>
      <w:r>
        <w:rPr>
          <w:color w:val="231F20"/>
        </w:rPr>
        <w:t>environment.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mission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enable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excel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technology.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world’s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contemporary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footprint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addresses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complex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requirements.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100" w:right="117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organised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region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segment.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(comprising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licensing,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customisation,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support)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(comprising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services).</w:t>
      </w:r>
      <w:r>
        <w:rPr/>
      </w:r>
    </w:p>
    <w:p>
      <w:pPr>
        <w:pStyle w:val="BodyText"/>
        <w:spacing w:line="240" w:lineRule="auto" w:before="156"/>
        <w:ind w:left="100" w:right="0"/>
        <w:jc w:val="both"/>
      </w:pPr>
      <w:r>
        <w:rPr>
          <w:color w:val="231F20"/>
          <w:w w:val="90"/>
        </w:rPr>
        <w:t>These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detail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Products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Oracle</w:t>
      </w:r>
      <w:r>
        <w:rPr>
          <w:rFonts w:ascii="Arial"/>
          <w:color w:val="231F20"/>
          <w:spacing w:val="-13"/>
          <w:sz w:val="18"/>
        </w:rPr>
        <w:t> </w:t>
      </w:r>
      <w:r>
        <w:rPr>
          <w:rFonts w:ascii="Arial"/>
          <w:color w:val="231F20"/>
          <w:sz w:val="18"/>
        </w:rPr>
        <w:t>FLEXCUBE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0"/>
        </w:rPr>
        <w:t>Oracle FLEXCUBE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 complete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suite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consumer,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corporate, investment,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mobile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internet banking,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lending,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servicing,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payments.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FLEXCUBE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enables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standardise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multiple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countries,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transform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niche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models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banking,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Islamic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banking.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dynamics,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define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processes, while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compliance.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suite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equipped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SWIFT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 enhancements.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addresses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lifecycle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origination,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collections.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centric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architecture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insight.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SWIFT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cost‑effectively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optimise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leverage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achieve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objectives.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leverage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solution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consolidate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SWIFTNet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messaging,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efficiency,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transform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messaging</w:t>
      </w:r>
      <w:r>
        <w:rPr>
          <w:color w:val="231F20"/>
          <w:w w:val="89"/>
        </w:rPr>
        <w:t> </w:t>
      </w:r>
      <w:r>
        <w:rPr>
          <w:color w:val="231F20"/>
        </w:rPr>
        <w:t>platform.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comprehensive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solution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supports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flow,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orders,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confirmations,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cancellations,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statements,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reports,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transfers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SWIFTNet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InterAct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messaging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protocol.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provides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integration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back‑office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convert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proprietary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messages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20022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formats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versa.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gain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foothold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cross‑border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remittances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segment;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initiate,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process,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disburse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remittances.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release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11.0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brings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Oracle’s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vast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supporting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globe.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solution’s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functionality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earn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multi‑product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origination,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broker‑aided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distribution,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end‑to‑end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management.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exhaustive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Web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SOA‑enabled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enables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accelerated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deployment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integration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bank’s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application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landscape.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Release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11.0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lifecycle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consumer,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commercial,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syndicated,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Islamic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processing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origination,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servicing,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collections.</w:t>
      </w:r>
      <w:r>
        <w:rPr/>
      </w:r>
    </w:p>
    <w:p>
      <w:pPr>
        <w:spacing w:line="220" w:lineRule="exact" w:before="170"/>
        <w:ind w:left="100" w:right="116" w:firstLine="0"/>
        <w:jc w:val="both"/>
        <w:rPr>
          <w:rFonts w:ascii="Cambria" w:hAnsi="Cambria" w:cs="Cambria" w:eastAsia="Cambria"/>
          <w:sz w:val="20"/>
          <w:szCs w:val="20"/>
        </w:rPr>
      </w:pPr>
      <w:r>
        <w:rPr>
          <w:rFonts w:ascii="Garamond"/>
          <w:b/>
          <w:color w:val="231F20"/>
          <w:w w:val="95"/>
          <w:sz w:val="20"/>
        </w:rPr>
        <w:t>Oracle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FLEXCUBE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Enterprise</w:t>
      </w:r>
      <w:r>
        <w:rPr>
          <w:rFonts w:ascii="Garamond"/>
          <w:b/>
          <w:color w:val="231F20"/>
          <w:spacing w:val="-25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Limits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and</w:t>
      </w:r>
      <w:r>
        <w:rPr>
          <w:rFonts w:ascii="Garamond"/>
          <w:b/>
          <w:color w:val="231F20"/>
          <w:spacing w:val="-25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Collateral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Management</w:t>
      </w:r>
      <w:r>
        <w:rPr>
          <w:rFonts w:ascii="Garamond"/>
          <w:b/>
          <w:color w:val="231F20"/>
          <w:spacing w:val="-26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offers</w:t>
      </w:r>
      <w:r>
        <w:rPr>
          <w:rFonts w:ascii="Cambria"/>
          <w:color w:val="231F20"/>
          <w:spacing w:val="-19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a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single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source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for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managing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exposure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across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a</w:t>
      </w:r>
      <w:r>
        <w:rPr>
          <w:rFonts w:ascii="Cambria"/>
          <w:color w:val="231F20"/>
          <w:spacing w:val="-20"/>
          <w:w w:val="95"/>
          <w:sz w:val="20"/>
        </w:rPr>
        <w:t> </w:t>
      </w:r>
      <w:r>
        <w:rPr>
          <w:rFonts w:ascii="Cambria"/>
          <w:color w:val="231F20"/>
          <w:w w:val="95"/>
          <w:sz w:val="20"/>
        </w:rPr>
        <w:t>business</w:t>
      </w:r>
      <w:r>
        <w:rPr>
          <w:rFonts w:ascii="Cambria"/>
          <w:color w:val="231F20"/>
          <w:w w:val="85"/>
          <w:sz w:val="20"/>
        </w:rPr>
        <w:t> </w:t>
      </w:r>
      <w:r>
        <w:rPr>
          <w:rFonts w:ascii="Cambria"/>
          <w:color w:val="231F20"/>
          <w:w w:val="90"/>
          <w:sz w:val="20"/>
        </w:rPr>
        <w:t>portfolio.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It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enables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centralised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collateral</w:t>
      </w:r>
      <w:r>
        <w:rPr>
          <w:rFonts w:ascii="Cambria"/>
          <w:color w:val="231F20"/>
          <w:spacing w:val="2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management,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limits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definition,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tracking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and</w:t>
      </w:r>
      <w:r>
        <w:rPr>
          <w:rFonts w:ascii="Cambria"/>
          <w:color w:val="231F20"/>
          <w:spacing w:val="2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exposure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measurement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for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effective</w:t>
      </w:r>
      <w:r>
        <w:rPr>
          <w:rFonts w:ascii="Cambria"/>
          <w:color w:val="231F20"/>
          <w:spacing w:val="1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exposure</w:t>
      </w:r>
      <w:r>
        <w:rPr>
          <w:rFonts w:ascii="Cambria"/>
          <w:color w:val="231F20"/>
          <w:w w:val="84"/>
          <w:sz w:val="20"/>
        </w:rPr>
        <w:t> </w:t>
      </w:r>
      <w:r>
        <w:rPr>
          <w:rFonts w:ascii="Cambria"/>
          <w:color w:val="231F20"/>
          <w:w w:val="90"/>
          <w:sz w:val="20"/>
        </w:rPr>
        <w:t>management</w:t>
      </w:r>
      <w:r>
        <w:rPr>
          <w:rFonts w:ascii="Cambria"/>
          <w:color w:val="231F20"/>
          <w:spacing w:val="-16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and</w:t>
      </w:r>
      <w:r>
        <w:rPr>
          <w:rFonts w:ascii="Cambria"/>
          <w:color w:val="231F20"/>
          <w:spacing w:val="-15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resource</w:t>
      </w:r>
      <w:r>
        <w:rPr>
          <w:rFonts w:ascii="Cambria"/>
          <w:color w:val="231F20"/>
          <w:spacing w:val="-15"/>
          <w:w w:val="90"/>
          <w:sz w:val="20"/>
        </w:rPr>
        <w:t> </w:t>
      </w:r>
      <w:r>
        <w:rPr>
          <w:rFonts w:ascii="Cambria"/>
          <w:color w:val="231F20"/>
          <w:w w:val="90"/>
          <w:sz w:val="20"/>
        </w:rPr>
        <w:t>utilisation.</w:t>
      </w:r>
      <w:r>
        <w:rPr>
          <w:rFonts w:ascii="Cambria"/>
          <w:sz w:val="20"/>
        </w:rPr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Oracle</w:t>
      </w:r>
      <w:r>
        <w:rPr>
          <w:rFonts w:ascii="Garamond" w:hAnsi="Garamond" w:cs="Garamond" w:eastAsia="Garamond"/>
          <w:b/>
          <w:bCs/>
          <w:color w:val="231F20"/>
          <w:spacing w:val="-7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FLEXCUBE</w:t>
      </w:r>
      <w:r>
        <w:rPr>
          <w:rFonts w:ascii="Garamond" w:hAnsi="Garamond" w:cs="Garamond" w:eastAsia="Garamond"/>
          <w:b/>
          <w:bCs/>
          <w:color w:val="231F20"/>
          <w:spacing w:val="-7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Private</w:t>
      </w:r>
      <w:r>
        <w:rPr>
          <w:rFonts w:ascii="Garamond" w:hAnsi="Garamond" w:cs="Garamond" w:eastAsia="Garamond"/>
          <w:b/>
          <w:bCs/>
          <w:color w:val="231F20"/>
          <w:spacing w:val="-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Banking</w:t>
      </w:r>
      <w:r>
        <w:rPr>
          <w:rFonts w:ascii="Garamond" w:hAnsi="Garamond" w:cs="Garamond" w:eastAsia="Garamond"/>
          <w:b/>
          <w:bCs/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comprehensive solution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banking.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gives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wealth managers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unified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analyses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customers’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wealth across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classes,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added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tracking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improved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comprehensive,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customer‑centric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portal,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tool,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portfolio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capabilities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‑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integrated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core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bank.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Oracle</w:t>
      </w:r>
      <w:r>
        <w:rPr>
          <w:rFonts w:ascii="Garamond" w:hAnsi="Garamond" w:cs="Garamond" w:eastAsia="Garamond"/>
          <w:b/>
          <w:bCs/>
          <w:color w:val="231F20"/>
          <w:spacing w:val="-2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FLEXCUBE</w:t>
      </w:r>
      <w:r>
        <w:rPr>
          <w:rFonts w:ascii="Garamond" w:hAnsi="Garamond" w:cs="Garamond" w:eastAsia="Garamond"/>
          <w:b/>
          <w:bCs/>
          <w:color w:val="231F20"/>
          <w:spacing w:val="-1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Investor</w:t>
      </w:r>
      <w:r>
        <w:rPr>
          <w:rFonts w:ascii="Garamond" w:hAnsi="Garamond" w:cs="Garamond" w:eastAsia="Garamond"/>
          <w:b/>
          <w:bCs/>
          <w:color w:val="231F20"/>
          <w:spacing w:val="-1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Servicing</w:t>
      </w:r>
      <w:r>
        <w:rPr>
          <w:rFonts w:ascii="Garamond" w:hAnsi="Garamond" w:cs="Garamond" w:eastAsia="Garamond"/>
          <w:b/>
          <w:bCs/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enabled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agency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investor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solution.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automation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structures,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intermediary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hierarchies,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investors.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20022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15022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compliant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FLEXCUBE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ensures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enhanced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STP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processing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SWIFT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4.0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messages.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comprehensive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engine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hedge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mutual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unit‑linked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structures,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Investor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Servicing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allows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configure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rapidly.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rFonts w:ascii="Garamond" w:hAnsi="Garamond" w:cs="Garamond" w:eastAsia="Garamond"/>
          <w:b/>
          <w:bCs/>
          <w:color w:val="231F20"/>
          <w:w w:val="95"/>
        </w:rPr>
        <w:t>Oracle</w:t>
      </w:r>
      <w:r>
        <w:rPr>
          <w:rFonts w:ascii="Garamond" w:hAnsi="Garamond" w:cs="Garamond" w:eastAsia="Garamond"/>
          <w:b/>
          <w:bCs/>
          <w:color w:val="231F20"/>
          <w:spacing w:val="-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Financial</w:t>
      </w:r>
      <w:r>
        <w:rPr>
          <w:rFonts w:ascii="Garamond" w:hAnsi="Garamond" w:cs="Garamond" w:eastAsia="Garamond"/>
          <w:b/>
          <w:bCs/>
          <w:color w:val="231F20"/>
          <w:spacing w:val="-5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Services</w:t>
      </w:r>
      <w:r>
        <w:rPr>
          <w:rFonts w:ascii="Garamond" w:hAnsi="Garamond" w:cs="Garamond" w:eastAsia="Garamond"/>
          <w:b/>
          <w:bCs/>
          <w:color w:val="231F20"/>
          <w:spacing w:val="-5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Analytical</w:t>
      </w:r>
      <w:r>
        <w:rPr>
          <w:rFonts w:ascii="Garamond" w:hAnsi="Garamond" w:cs="Garamond" w:eastAsia="Garamond"/>
          <w:b/>
          <w:bCs/>
          <w:color w:val="231F20"/>
          <w:spacing w:val="-6"/>
          <w:w w:val="95"/>
        </w:rPr>
        <w:t> </w:t>
      </w:r>
      <w:r>
        <w:rPr>
          <w:rFonts w:ascii="Garamond" w:hAnsi="Garamond" w:cs="Garamond" w:eastAsia="Garamond"/>
          <w:b/>
          <w:bCs/>
          <w:color w:val="231F20"/>
          <w:w w:val="95"/>
        </w:rPr>
        <w:t>Applications</w:t>
      </w:r>
      <w:r>
        <w:rPr>
          <w:rFonts w:ascii="Garamond" w:hAnsi="Garamond" w:cs="Garamond" w:eastAsia="Garamond"/>
          <w:b/>
          <w:bCs/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 complete 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fully integrated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portfolio 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analytical solutions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covering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risk,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management,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regulatory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insight.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built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shared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consisting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unified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model,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shared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computations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industry‑leading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w w:val="90"/>
        </w:rPr>
        <w:t> Business Intelligence platform.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contains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holistic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applications.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need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integrated approach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 combines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diverse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set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compliance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risk solutions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help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them address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 only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needs,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requirements.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driven,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readily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adapts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change.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Unlike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hard‑coded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solutions,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prebuilt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capability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modify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rules.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flexibility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easily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custom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analytical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cost‑effectively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ever‑changing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regulations.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rule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viewed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audited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definition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supervisory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oversight.</w:t>
      </w:r>
      <w:r>
        <w:rPr/>
      </w:r>
    </w:p>
    <w:p>
      <w:pPr>
        <w:spacing w:after="0" w:line="220" w:lineRule="exact"/>
        <w:jc w:val="both"/>
        <w:sectPr>
          <w:footerReference w:type="even" r:id="rId53"/>
          <w:footerReference w:type="default" r:id="rId54"/>
          <w:pgSz w:w="11910" w:h="16840"/>
          <w:pgMar w:footer="257" w:header="0" w:top="560" w:bottom="440" w:left="580" w:right="960"/>
        </w:sectPr>
      </w:pPr>
    </w:p>
    <w:p>
      <w:pPr>
        <w:spacing w:before="44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Oracle Financial</w:t>
      </w:r>
      <w:r>
        <w:rPr>
          <w:rFonts w:ascii="Arial"/>
          <w:color w:val="231F20"/>
          <w:spacing w:val="1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color w:val="231F20"/>
          <w:spacing w:val="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Consulting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Consulting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Consulting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Application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institutions.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Consulting</w:t>
      </w:r>
      <w:r>
        <w:rPr>
          <w:rFonts w:ascii="Arial"/>
          <w:color w:val="231F20"/>
          <w:spacing w:val="18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end‑to‑end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partnership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providing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enterprises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efficiency,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optimise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requirements,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define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architecture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transformation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process.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transformation,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program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architecture,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improvement.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rimeSourcing</w:t>
      </w:r>
      <w:r>
        <w:rPr>
          <w:rFonts w:ascii="Arial"/>
          <w:color w:val="231F20"/>
          <w:spacing w:val="18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Application</w:t>
      </w:r>
      <w:r>
        <w:rPr>
          <w:rFonts w:ascii="Arial"/>
          <w:color w:val="231F20"/>
          <w:spacing w:val="34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0"/>
        </w:rPr>
        <w:t>Your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customised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insurance.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high‑quality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division’s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domain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expertise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gleaned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specialised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lines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payments,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intelligence,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CRM,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testing.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encompass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‑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conceptualisation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creation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maintenance.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Customers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in‑depth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technologies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Java,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Microsoft,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Mainframe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Source.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sought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processes,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COBIT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practices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proprietary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methodologies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tools.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rimeSourcing</w:t>
      </w:r>
      <w:r>
        <w:rPr>
          <w:rFonts w:ascii="Arial"/>
          <w:color w:val="231F20"/>
          <w:spacing w:val="-24"/>
          <w:w w:val="105"/>
          <w:sz w:val="18"/>
        </w:rPr>
        <w:t> </w:t>
      </w:r>
      <w:r>
        <w:rPr>
          <w:rFonts w:ascii="Arial"/>
          <w:color w:val="231F20"/>
          <w:spacing w:val="-4"/>
          <w:w w:val="105"/>
          <w:sz w:val="18"/>
        </w:rPr>
        <w:t>Tec</w:t>
      </w:r>
      <w:r>
        <w:rPr>
          <w:rFonts w:ascii="Arial"/>
          <w:color w:val="231F20"/>
          <w:spacing w:val="-3"/>
          <w:w w:val="105"/>
          <w:sz w:val="18"/>
        </w:rPr>
        <w:t>hnology</w:t>
      </w:r>
      <w:r>
        <w:rPr>
          <w:rFonts w:ascii="Arial"/>
          <w:color w:val="231F20"/>
          <w:spacing w:val="34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expertise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conceptualisation,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design,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evaluation,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infrastructure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lines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2"/>
          <w:w w:val="95"/>
        </w:rPr>
        <w:t> </w:t>
      </w:r>
      <w:r>
        <w:rPr>
          <w:rFonts w:ascii="Garamond"/>
          <w:b/>
          <w:color w:val="231F20"/>
          <w:w w:val="95"/>
        </w:rPr>
        <w:t>Technology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Management</w:t>
      </w:r>
      <w:r>
        <w:rPr>
          <w:rFonts w:ascii="Garamond"/>
          <w:b/>
          <w:color w:val="231F20"/>
          <w:spacing w:val="6"/>
          <w:w w:val="95"/>
        </w:rPr>
        <w:t> </w:t>
      </w:r>
      <w:r>
        <w:rPr>
          <w:rFonts w:ascii="Garamond"/>
          <w:b/>
          <w:color w:val="231F20"/>
          <w:w w:val="95"/>
        </w:rPr>
        <w:t>Services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and</w:t>
      </w:r>
      <w:r>
        <w:rPr>
          <w:rFonts w:ascii="Garamond"/>
          <w:b/>
          <w:color w:val="231F20"/>
          <w:spacing w:val="6"/>
          <w:w w:val="95"/>
        </w:rPr>
        <w:t> </w:t>
      </w:r>
      <w:r>
        <w:rPr>
          <w:rFonts w:ascii="Garamond"/>
          <w:b/>
          <w:color w:val="231F20"/>
          <w:w w:val="95"/>
        </w:rPr>
        <w:t>Remote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Infrastructure</w:t>
      </w:r>
      <w:r>
        <w:rPr>
          <w:rFonts w:ascii="Garamond"/>
          <w:b/>
          <w:color w:val="231F20"/>
          <w:spacing w:val="7"/>
          <w:w w:val="95"/>
        </w:rPr>
        <w:t> </w:t>
      </w:r>
      <w:r>
        <w:rPr>
          <w:rFonts w:ascii="Garamond"/>
          <w:b/>
          <w:color w:val="231F20"/>
          <w:w w:val="95"/>
        </w:rPr>
        <w:t>Management.</w:t>
      </w:r>
      <w:r>
        <w:rPr>
          <w:rFonts w:ascii="Garamond"/>
          <w:b/>
          <w:color w:val="231F2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practices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ITIL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Infrastructure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Library)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COBIT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(Control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Objectives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Technology)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governance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models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(globally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control)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certified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27001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(Information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System)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20000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(IT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Management).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Business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rocess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Outsourcing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Your group’s BPO offering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excels in providing cost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effective and high quality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BPO services ranging 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complex back‑office work 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contact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centre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domains.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ecosystem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draws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applications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backed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mature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consulting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framework.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group’s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offering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selected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Leadership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Category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‘2010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Outsourcing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100’.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Outsourcing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Centre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listed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amongst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Finalists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Outsourcing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Excellence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Awards.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offerings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9001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certified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27001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certified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management.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05"/>
          <w:sz w:val="18"/>
        </w:rPr>
        <w:t>Support</w:t>
      </w:r>
      <w:r>
        <w:rPr>
          <w:rFonts w:ascii="Arial"/>
          <w:color w:val="231F20"/>
          <w:spacing w:val="15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services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2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Applications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accelerate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adoption,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investments,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effort,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applications.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advantage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industry‑leading</w:t>
      </w:r>
      <w:r>
        <w:rPr>
          <w:color w:val="231F20"/>
          <w:w w:val="90"/>
        </w:rPr>
        <w:t> technology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enhancements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effectively.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6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10"/>
          <w:sz w:val="18"/>
        </w:rPr>
        <w:t>Unmatc</w:t>
      </w:r>
      <w:r>
        <w:rPr>
          <w:rFonts w:ascii="Arial"/>
          <w:color w:val="231F20"/>
          <w:spacing w:val="-2"/>
          <w:w w:val="110"/>
          <w:sz w:val="18"/>
        </w:rPr>
        <w:t>hed</w:t>
      </w:r>
      <w:r>
        <w:rPr>
          <w:rFonts w:ascii="Arial"/>
          <w:color w:val="231F20"/>
          <w:spacing w:val="-15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banking</w:t>
      </w:r>
      <w:r>
        <w:rPr>
          <w:rFonts w:ascii="Arial"/>
          <w:color w:val="231F20"/>
          <w:spacing w:val="-1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solutions</w:t>
      </w:r>
      <w:r>
        <w:rPr>
          <w:rFonts w:ascii="Arial"/>
          <w:color w:val="231F20"/>
          <w:spacing w:val="-1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footprint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0"/>
        </w:rPr>
        <w:t>Together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Oracle,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world’s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comprehensive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contemporary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technology footprint.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This footprint spans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distribution, manufacturing,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risk and finance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corporate administration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functions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institution.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footprint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best‑of‑breed,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integrated.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Corporate </w:t>
      </w:r>
      <w:r>
        <w:rPr>
          <w:rFonts w:ascii="Lucida Sans"/>
          <w:b/>
          <w:color w:val="231F20"/>
          <w:spacing w:val="2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development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5"/>
        </w:rPr>
        <w:t>Ownership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(Mauritius)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80.44%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pStyle w:val="BodyText"/>
        <w:spacing w:line="220" w:lineRule="exact" w:before="169"/>
        <w:ind w:right="119"/>
        <w:jc w:val="both"/>
      </w:pP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2010,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Castek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Inc.,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Castek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RBG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Castek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Factory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Ltd.,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wholly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owned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i‑flex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(Canada)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got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dissolved.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i‑flex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solutions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(Canada),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wholly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owned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got</w:t>
      </w:r>
      <w:r>
        <w:rPr>
          <w:color w:val="231F20"/>
          <w:w w:val="93"/>
        </w:rPr>
        <w:t> </w:t>
      </w:r>
      <w:r>
        <w:rPr>
          <w:color w:val="231F20"/>
        </w:rPr>
        <w:t>dissolved.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strategic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operational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alignment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group,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from: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5"/>
        </w:rPr>
        <w:t>– 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‘i‑flex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Processing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Inc.’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“Oracle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(OFSS)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Inc.”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22,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286" w:top="580" w:bottom="480" w:left="960" w:right="560"/>
        </w:sectPr>
      </w:pPr>
    </w:p>
    <w:p>
      <w:pPr>
        <w:spacing w:before="61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Business</w:t>
      </w:r>
      <w:r>
        <w:rPr>
          <w:rFonts w:ascii="Lucida Sans"/>
          <w:b/>
          <w:color w:val="231F20"/>
          <w:spacing w:val="-3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metrics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20" w:right="115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29,969.3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representing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28,739.7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5"/>
          <w:w w:val="95"/>
        </w:rPr>
        <w:t> </w:t>
      </w:r>
      <w:r>
        <w:rPr>
          <w:color w:val="231F20"/>
          <w:w w:val="95"/>
        </w:rPr>
        <w:t>11,109.9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5"/>
          <w:w w:val="95"/>
        </w:rPr>
        <w:t> </w:t>
      </w:r>
      <w:r>
        <w:rPr>
          <w:color w:val="231F20"/>
          <w:w w:val="95"/>
        </w:rPr>
        <w:t>7,736.6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37%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27%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respectively.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define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income</w:t>
      </w:r>
      <w:r>
        <w:rPr/>
      </w:r>
    </w:p>
    <w:p>
      <w:pPr>
        <w:pStyle w:val="BodyText"/>
        <w:spacing w:line="226" w:lineRule="exact"/>
        <w:ind w:left="120" w:right="0"/>
        <w:jc w:val="both"/>
      </w:pP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9,652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10,451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0"/>
          <w:sz w:val="18"/>
        </w:rPr>
        <w:t>Products</w:t>
      </w:r>
      <w:r>
        <w:rPr>
          <w:rFonts w:ascii="Lucida Sans"/>
          <w:b/>
          <w:color w:val="6D6E71"/>
          <w:spacing w:val="20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business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58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1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9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millions)</w:t>
      </w:r>
      <w:r>
        <w:rPr>
          <w:rFonts w:ascii="Cambria"/>
          <w:sz w:val="14"/>
        </w:rPr>
      </w: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3pt;height:105.35pt;mso-position-horizontal-relative:char;mso-position-vertical-relative:line" coordorigin="0,0" coordsize="10166,2107">
            <v:group style="position:absolute;left:10;top:10;width:6744;height:408" coordorigin="10,10" coordsize="6744,408">
              <v:shape style="position:absolute;left:10;top:10;width:6744;height:408" coordorigin="10,10" coordsize="6744,408" path="m6754,10l10,10,10,418,6754,418,6754,10xe" filled="true" fillcolor="#dedfe0" stroked="false">
                <v:path arrowok="t"/>
                <v:fill type="solid"/>
              </v:shape>
            </v:group>
            <v:group style="position:absolute;left:6754;top:10;width:1701;height:408" coordorigin="6754,10" coordsize="1701,408">
              <v:shape style="position:absolute;left:6754;top:10;width:1701;height:408" coordorigin="6754,10" coordsize="1701,408" path="m8454,10l6754,10,6754,418,8454,418,8454,10xe" filled="true" fillcolor="#dedfe0" stroked="false">
                <v:path arrowok="t"/>
                <v:fill type="solid"/>
              </v:shape>
            </v:group>
            <v:group style="position:absolute;left:8454;top:10;width:1701;height:408" coordorigin="8454,10" coordsize="1701,408">
              <v:shape style="position:absolute;left:8454;top:10;width:1701;height:408" coordorigin="8454,10" coordsize="1701,408" path="m10155,10l8454,10,8454,418,10155,418,10155,10xe" filled="true" fillcolor="#dedfe0" stroked="false">
                <v:path arrowok="t"/>
                <v:fill type="solid"/>
              </v:shape>
            </v:group>
            <v:group style="position:absolute;left:10;top:418;width:6744;height:416" coordorigin="10,418" coordsize="6744,416">
              <v:shape style="position:absolute;left:10;top:418;width:6744;height:416" coordorigin="10,418" coordsize="6744,416" path="m6754,418l10,418,10,833,6754,833,6754,418xe" filled="true" fillcolor="#dedfe0" stroked="false">
                <v:path arrowok="t"/>
                <v:fill type="solid"/>
              </v:shape>
            </v:group>
            <v:group style="position:absolute;left:6754;top:418;width:1701;height:416" coordorigin="6754,418" coordsize="1701,416">
              <v:shape style="position:absolute;left:6754;top:418;width:1701;height:416" coordorigin="6754,418" coordsize="1701,416" path="m8454,418l6754,418,6754,833,8454,833,8454,418xe" filled="true" fillcolor="#dedfe0" stroked="false">
                <v:path arrowok="t"/>
                <v:fill type="solid"/>
              </v:shape>
            </v:group>
            <v:group style="position:absolute;left:8454;top:418;width:1701;height:416" coordorigin="8454,418" coordsize="1701,416">
              <v:shape style="position:absolute;left:8454;top:418;width:1701;height:416" coordorigin="8454,418" coordsize="1701,416" path="m10155,418l8454,418,8454,833,10155,833,10155,418xe" filled="true" fillcolor="#dedfe0" stroked="false">
                <v:path arrowok="t"/>
                <v:fill type="solid"/>
              </v:shape>
            </v:group>
            <v:group style="position:absolute;left:10;top:833;width:6744;height:416" coordorigin="10,833" coordsize="6744,416">
              <v:shape style="position:absolute;left:10;top:833;width:6744;height:416" coordorigin="10,833" coordsize="6744,416" path="m6754,833l10,833,10,1249,6754,1249,6754,833xe" filled="true" fillcolor="#dedfe0" stroked="false">
                <v:path arrowok="t"/>
                <v:fill type="solid"/>
              </v:shape>
            </v:group>
            <v:group style="position:absolute;left:6754;top:833;width:1701;height:416" coordorigin="6754,833" coordsize="1701,416">
              <v:shape style="position:absolute;left:6754;top:833;width:1701;height:416" coordorigin="6754,833" coordsize="1701,416" path="m8454,833l6754,833,6754,1249,8454,1249,8454,833xe" filled="true" fillcolor="#dedfe0" stroked="false">
                <v:path arrowok="t"/>
                <v:fill type="solid"/>
              </v:shape>
            </v:group>
            <v:group style="position:absolute;left:8454;top:833;width:1701;height:416" coordorigin="8454,833" coordsize="1701,416">
              <v:shape style="position:absolute;left:8454;top:833;width:1701;height:416" coordorigin="8454,833" coordsize="1701,416" path="m10155,833l8454,833,8454,1249,10155,1249,10155,833xe" filled="true" fillcolor="#dedfe0" stroked="false">
                <v:path arrowok="t"/>
                <v:fill type="solid"/>
              </v:shape>
            </v:group>
            <v:group style="position:absolute;left:10;top:1249;width:6744;height:416" coordorigin="10,1249" coordsize="6744,416">
              <v:shape style="position:absolute;left:10;top:1249;width:6744;height:416" coordorigin="10,1249" coordsize="6744,416" path="m6754,1249l10,1249,10,1664,6754,1664,6754,1249xe" filled="true" fillcolor="#dedfe0" stroked="false">
                <v:path arrowok="t"/>
                <v:fill type="solid"/>
              </v:shape>
            </v:group>
            <v:group style="position:absolute;left:6754;top:1249;width:1701;height:416" coordorigin="6754,1249" coordsize="1701,416">
              <v:shape style="position:absolute;left:6754;top:1249;width:1701;height:416" coordorigin="6754,1249" coordsize="1701,416" path="m8454,1249l6754,1249,6754,1664,8454,1664,8454,1249xe" filled="true" fillcolor="#dedfe0" stroked="false">
                <v:path arrowok="t"/>
                <v:fill type="solid"/>
              </v:shape>
            </v:group>
            <v:group style="position:absolute;left:8454;top:1249;width:1701;height:416" coordorigin="8454,1249" coordsize="1701,416">
              <v:shape style="position:absolute;left:8454;top:1249;width:1701;height:416" coordorigin="8454,1249" coordsize="1701,416" path="m10155,1249l8454,1249,8454,1664,10155,1664,10155,1249xe" filled="true" fillcolor="#dedfe0" stroked="false">
                <v:path arrowok="t"/>
                <v:fill type="solid"/>
              </v:shape>
            </v:group>
            <v:group style="position:absolute;left:10;top:1664;width:6744;height:433" coordorigin="10,1664" coordsize="6744,433">
              <v:shape style="position:absolute;left:10;top:1664;width:6744;height:433" coordorigin="10,1664" coordsize="6744,433" path="m6754,1664l10,1664,10,2097,6754,2097,6754,1664xe" filled="true" fillcolor="#dedfe0" stroked="false">
                <v:path arrowok="t"/>
                <v:fill type="solid"/>
              </v:shape>
            </v:group>
            <v:group style="position:absolute;left:6754;top:1664;width:1701;height:433" coordorigin="6754,1664" coordsize="1701,433">
              <v:shape style="position:absolute;left:6754;top:1664;width:1701;height:433" coordorigin="6754,1664" coordsize="1701,433" path="m8454,1664l6754,1664,6754,2097,8454,2097,8454,1664xe" filled="true" fillcolor="#dedfe0" stroked="false">
                <v:path arrowok="t"/>
                <v:fill type="solid"/>
              </v:shape>
            </v:group>
            <v:group style="position:absolute;left:8454;top:1664;width:1701;height:433" coordorigin="8454,1664" coordsize="1701,433">
              <v:shape style="position:absolute;left:8454;top:1664;width:1701;height:433" coordorigin="8454,1664" coordsize="1701,433" path="m10155,1664l8454,1664,8454,2097,10155,2097,10155,1664xe" filled="true" fillcolor="#dedfe0" stroked="false">
                <v:path arrowok="t"/>
                <v:fill type="solid"/>
              </v:shape>
            </v:group>
            <v:group style="position:absolute;left:10;top:2097;width:10146;height:2" coordorigin="10,2097" coordsize="10146,2">
              <v:shape style="position:absolute;left:10;top:2097;width:10146;height:2" coordorigin="10,2097" coordsize="10146,0" path="m10,2097l10155,2097e" filled="false" stroked="true" strokeweight="1.00003pt" strokecolor="#808285">
                <v:path arrowok="t"/>
              </v:shape>
            </v:group>
            <v:group style="position:absolute;left:10;top:10;width:10146;height:2" coordorigin="10,10" coordsize="10146,2">
              <v:shape style="position:absolute;left:10;top:10;width:10146;height:2" coordorigin="10,10" coordsize="10146,0" path="m10,10l10155,10e" filled="false" stroked="true" strokeweight="1.000015pt" strokecolor="#808285">
                <v:path arrowok="t"/>
              </v:shape>
              <v:shape style="position:absolute;left:50;top:639;width:2795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Product</w:t>
                      </w:r>
                      <w:r>
                        <w:rPr>
                          <w:rFonts w:ascii="Cambria"/>
                          <w:color w:val="231F20"/>
                          <w:spacing w:val="24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5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Cost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product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Sales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marketing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General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administrative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Depreciation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amortisation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Income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Operating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margin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position w:val="7"/>
                          <w:sz w:val="11"/>
                        </w:rPr>
                        <w:t>*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19;top:24;width:1296;height:2063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5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19,965.4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(7,129.8)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(2,260.6)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(851.1)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(158.1)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9,565.9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48%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0;top:24;width:1296;height:2063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5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19,032.8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(7,506.2)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(1,965.9)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(870.3)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(229.3)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8,461.1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44%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80" w:lineRule="exact" w:before="141"/>
        <w:ind w:left="290" w:right="120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*  </w:t>
      </w:r>
      <w:r>
        <w:rPr>
          <w:rFonts w:ascii="Cambria"/>
          <w:color w:val="231F20"/>
          <w:spacing w:val="12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Operating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margin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is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defined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income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operations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products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business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(excluding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corporate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expenses)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percentage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total</w:t>
      </w:r>
      <w:r>
        <w:rPr>
          <w:rFonts w:ascii="Cambria"/>
          <w:color w:val="231F20"/>
          <w:spacing w:val="-1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products</w:t>
      </w:r>
      <w:r>
        <w:rPr>
          <w:rFonts w:ascii="Cambria"/>
          <w:color w:val="231F20"/>
          <w:w w:val="87"/>
          <w:sz w:val="18"/>
        </w:rPr>
        <w:t> </w:t>
      </w:r>
      <w:r>
        <w:rPr>
          <w:rFonts w:ascii="Cambria"/>
          <w:color w:val="231F20"/>
          <w:w w:val="95"/>
          <w:sz w:val="18"/>
        </w:rPr>
        <w:t>revenues.</w:t>
      </w:r>
      <w:r>
        <w:rPr>
          <w:rFonts w:ascii="Cambria"/>
          <w:sz w:val="18"/>
        </w:rPr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roducts </w:t>
      </w:r>
      <w:r>
        <w:rPr>
          <w:rFonts w:ascii="Arial"/>
          <w:color w:val="231F20"/>
          <w:w w:val="105"/>
          <w:sz w:val="18"/>
        </w:rPr>
        <w:t>revenues</w:t>
      </w:r>
      <w:r>
        <w:rPr>
          <w:rFonts w:ascii="Arial"/>
          <w:sz w:val="18"/>
        </w:rPr>
      </w:r>
    </w:p>
    <w:p>
      <w:pPr>
        <w:pStyle w:val="BodyText"/>
        <w:spacing w:line="226" w:lineRule="auto" w:before="75"/>
        <w:ind w:left="120" w:right="117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8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1"/>
          <w:w w:val="95"/>
        </w:rPr>
        <w:t> </w:t>
      </w:r>
      <w:r>
        <w:rPr>
          <w:color w:val="231F20"/>
          <w:w w:val="95"/>
        </w:rPr>
        <w:t>19,965.4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1"/>
          <w:w w:val="95"/>
        </w:rPr>
        <w:t> </w:t>
      </w:r>
      <w:r>
        <w:rPr>
          <w:color w:val="231F20"/>
          <w:w w:val="95"/>
        </w:rPr>
        <w:t>19,032.8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represented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67%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66%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respectively.</w:t>
      </w:r>
      <w:r>
        <w:rPr/>
      </w:r>
    </w:p>
    <w:p>
      <w:pPr>
        <w:pStyle w:val="BodyText"/>
        <w:spacing w:line="220" w:lineRule="exact" w:before="172"/>
        <w:ind w:left="120" w:right="115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comprise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license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fees,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enhancement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(Post Contract Support –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PCS) fees for 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products.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License</w:t>
      </w:r>
      <w:r>
        <w:rPr>
          <w:rFonts w:ascii="Arial"/>
          <w:color w:val="231F20"/>
          <w:spacing w:val="-2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fee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5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licensing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arrangements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perpetual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right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pre‑defined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license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license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function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quantitative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qualitative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copies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sold,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users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supported,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modules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sold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sites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geographical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locations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supported.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licenses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non‑exclusive,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personal,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non‑transferable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royalty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free.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Implementation</w:t>
      </w:r>
      <w:r>
        <w:rPr>
          <w:rFonts w:ascii="Arial"/>
          <w:color w:val="231F20"/>
          <w:spacing w:val="4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fee</w:t>
      </w:r>
      <w:r>
        <w:rPr>
          <w:rFonts w:ascii="Arial"/>
          <w:sz w:val="18"/>
        </w:rPr>
      </w:r>
    </w:p>
    <w:p>
      <w:pPr>
        <w:pStyle w:val="BodyText"/>
        <w:spacing w:line="224" w:lineRule="exact" w:before="120"/>
        <w:ind w:left="120" w:right="115"/>
        <w:jc w:val="both"/>
      </w:pPr>
      <w:r>
        <w:rPr>
          <w:color w:val="231F20"/>
          <w:w w:val="95"/>
        </w:rPr>
        <w:t>Along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licenses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optionally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avail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integration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enhancements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requirements.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fee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Annual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maintenance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contract</w:t>
      </w:r>
      <w:r>
        <w:rPr>
          <w:rFonts w:ascii="Arial"/>
          <w:color w:val="231F20"/>
          <w:spacing w:val="8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fees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6"/>
        <w:jc w:val="both"/>
      </w:pPr>
      <w:r>
        <w:rPr>
          <w:color w:val="231F20"/>
          <w:w w:val="90"/>
        </w:rPr>
        <w:t>Customers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sign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technical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maintenance,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resolution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upgrades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licensed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agreements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streams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license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fees,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enhancement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rendered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added,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milestones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achieved,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etc.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Therefore,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year.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steady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entering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phase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 lifecycle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 us.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percentages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streams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2pt;height:75.05pt;mso-position-horizontal-relative:char;mso-position-vertical-relative:line" coordorigin="0,0" coordsize="10164,1501">
            <v:group style="position:absolute;left:10;top:10;width:6742;height:633" coordorigin="10,10" coordsize="6742,633">
              <v:shape style="position:absolute;left:10;top:10;width:6742;height:633" coordorigin="10,10" coordsize="6742,633" path="m6752,10l10,10,10,643,6752,643,6752,10xe" filled="true" fillcolor="#dedfe0" stroked="false">
                <v:path arrowok="t"/>
                <v:fill type="solid"/>
              </v:shape>
            </v:group>
            <v:group style="position:absolute;left:6752;top:10;width:1701;height:633" coordorigin="6752,10" coordsize="1701,633">
              <v:shape style="position:absolute;left:6752;top:10;width:1701;height:633" coordorigin="6752,10" coordsize="1701,633" path="m8453,10l6752,10,6752,643,8453,643,8453,10xe" filled="true" fillcolor="#dedfe0" stroked="false">
                <v:path arrowok="t"/>
                <v:fill type="solid"/>
              </v:shape>
            </v:group>
            <v:group style="position:absolute;left:8453;top:10;width:1701;height:633" coordorigin="8453,10" coordsize="1701,633">
              <v:shape style="position:absolute;left:8453;top:10;width:1701;height:633" coordorigin="8453,10" coordsize="1701,633" path="m10153,10l8453,10,8453,643,10153,643,10153,10xe" filled="true" fillcolor="#dedfe0" stroked="false">
                <v:path arrowok="t"/>
                <v:fill type="solid"/>
              </v:shape>
            </v:group>
            <v:group style="position:absolute;left:10;top:643;width:6742;height:416" coordorigin="10,643" coordsize="6742,416">
              <v:shape style="position:absolute;left:10;top:643;width:6742;height:416" coordorigin="10,643" coordsize="6742,416" path="m6752,643l10,643,10,1058,6752,1058,6752,643xe" filled="true" fillcolor="#dedfe0" stroked="false">
                <v:path arrowok="t"/>
                <v:fill type="solid"/>
              </v:shape>
            </v:group>
            <v:group style="position:absolute;left:6752;top:643;width:1701;height:416" coordorigin="6752,643" coordsize="1701,416">
              <v:shape style="position:absolute;left:6752;top:643;width:1701;height:416" coordorigin="6752,643" coordsize="1701,416" path="m8453,643l6752,643,6752,1058,8453,1058,8453,643xe" filled="true" fillcolor="#dedfe0" stroked="false">
                <v:path arrowok="t"/>
                <v:fill type="solid"/>
              </v:shape>
            </v:group>
            <v:group style="position:absolute;left:8453;top:643;width:1701;height:416" coordorigin="8453,643" coordsize="1701,416">
              <v:shape style="position:absolute;left:8453;top:643;width:1701;height:416" coordorigin="8453,643" coordsize="1701,416" path="m10153,643l8453,643,8453,1058,10153,1058,10153,643xe" filled="true" fillcolor="#dedfe0" stroked="false">
                <v:path arrowok="t"/>
                <v:fill type="solid"/>
              </v:shape>
            </v:group>
            <v:group style="position:absolute;left:10;top:1058;width:6742;height:433" coordorigin="10,1058" coordsize="6742,433">
              <v:shape style="position:absolute;left:10;top:1058;width:6742;height:433" coordorigin="10,1058" coordsize="6742,433" path="m6752,1058l10,1058,10,1491,6752,1491,6752,1058xe" filled="true" fillcolor="#dedfe0" stroked="false">
                <v:path arrowok="t"/>
                <v:fill type="solid"/>
              </v:shape>
            </v:group>
            <v:group style="position:absolute;left:6752;top:1058;width:1701;height:433" coordorigin="6752,1058" coordsize="1701,433">
              <v:shape style="position:absolute;left:6752;top:1058;width:1701;height:433" coordorigin="6752,1058" coordsize="1701,433" path="m8453,1058l6752,1058,6752,1491,8453,1491,8453,1058xe" filled="true" fillcolor="#dedfe0" stroked="false">
                <v:path arrowok="t"/>
                <v:fill type="solid"/>
              </v:shape>
            </v:group>
            <v:group style="position:absolute;left:8453;top:1058;width:1701;height:433" coordorigin="8453,1058" coordsize="1701,433">
              <v:shape style="position:absolute;left:8453;top:1058;width:1701;height:433" coordorigin="8453,1058" coordsize="1701,433" path="m10153,1058l8453,1058,8453,1491,10153,1491,10153,1058xe" filled="true" fillcolor="#dedfe0" stroked="false">
                <v:path arrowok="t"/>
                <v:fill type="solid"/>
              </v:shape>
            </v:group>
            <v:group style="position:absolute;left:10;top:10;width:10144;height:2" coordorigin="10,10" coordsize="10144,2">
              <v:shape style="position:absolute;left:10;top:10;width:10144;height:2" coordorigin="10,10" coordsize="10144,0" path="m10,10l10153,10e" filled="false" stroked="true" strokeweight="1.0pt" strokecolor="#808285">
                <v:path arrowok="t"/>
              </v:shape>
            </v:group>
            <v:group style="position:absolute;left:10;top:1491;width:10144;height:2" coordorigin="10,1491" coordsize="10144,2">
              <v:shape style="position:absolute;left:10;top:1491;width:10144;height:2" coordorigin="10,1491" coordsize="10144,0" path="m10,1491l10153,1491e" filled="false" stroked="true" strokeweight="1.0pt" strokecolor="#808285">
                <v:path arrowok="t"/>
              </v:shape>
              <v:shape style="position:absolute;left:7117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18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301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License</w:t>
                      </w:r>
                      <w:r>
                        <w:rPr>
                          <w:rFonts w:ascii="Cambria"/>
                          <w:color w:val="231F20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fees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Implementation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customisation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fees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PCS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arrangements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90;top:656;width:46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21%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54%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25%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90;top:656;width:46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18%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59%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23%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after="0" w:line="200" w:lineRule="atLeas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57" w:top="560" w:bottom="460" w:left="560" w:right="960"/>
        </w:sectPr>
      </w:pPr>
    </w:p>
    <w:p>
      <w:pPr>
        <w:spacing w:before="44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Cost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of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products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revenues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and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operating</w:t>
      </w:r>
      <w:r>
        <w:rPr>
          <w:rFonts w:ascii="Arial"/>
          <w:color w:val="231F20"/>
          <w:spacing w:val="-30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expenses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consists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attributable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implementation,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enhancement,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maintenance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development,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efforts,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offerings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‑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FLEXCUBE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Oracle Financial Services Analytical Applications and other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products. These costs primarily consist of compensation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expenses for all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professionals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business,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project‑related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vendors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use.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5"/>
        </w:rPr>
        <w:t>Research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incurred.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feasibility 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established. Software product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development cost incurred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subsequent to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achievement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feasibility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expensed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incurred.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selling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consist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commissions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partners,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advertising,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allocated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overhead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functions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resources,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facilities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control,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amortisation.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0"/>
          <w:sz w:val="18"/>
        </w:rPr>
        <w:t>Services</w:t>
      </w:r>
      <w:r>
        <w:rPr>
          <w:rFonts w:ascii="Lucida Sans"/>
          <w:b/>
          <w:color w:val="6D6E71"/>
          <w:spacing w:val="26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business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65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1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9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millions)</w:t>
      </w:r>
      <w:r>
        <w:rPr>
          <w:rFonts w:ascii="Cambria"/>
          <w:sz w:val="14"/>
        </w:rPr>
      </w: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1pt;height:115.75pt;mso-position-horizontal-relative:char;mso-position-vertical-relative:line" coordorigin="0,0" coordsize="10162,2315">
            <v:group style="position:absolute;left:10;top:10;width:6740;height:616" coordorigin="10,10" coordsize="6740,616">
              <v:shape style="position:absolute;left:10;top:10;width:6740;height:616" coordorigin="10,10" coordsize="6740,616" path="m6750,10l10,10,10,626,6750,626,6750,10xe" filled="true" fillcolor="#dedfe0" stroked="false">
                <v:path arrowok="t"/>
                <v:fill type="solid"/>
              </v:shape>
            </v:group>
            <v:group style="position:absolute;left:6750;top:10;width:1701;height:616" coordorigin="6750,10" coordsize="1701,616">
              <v:shape style="position:absolute;left:6750;top:10;width:1701;height:616" coordorigin="6750,10" coordsize="1701,616" path="m8450,10l6750,10,6750,626,8450,626,8450,10xe" filled="true" fillcolor="#dedfe0" stroked="false">
                <v:path arrowok="t"/>
                <v:fill type="solid"/>
              </v:shape>
            </v:group>
            <v:group style="position:absolute;left:8450;top:10;width:1701;height:616" coordorigin="8450,10" coordsize="1701,616">
              <v:shape style="position:absolute;left:8450;top:10;width:1701;height:616" coordorigin="8450,10" coordsize="1701,616" path="m10151,10l8450,10,8450,626,10151,626,10151,10xe" filled="true" fillcolor="#dedfe0" stroked="false">
                <v:path arrowok="t"/>
                <v:fill type="solid"/>
              </v:shape>
            </v:group>
            <v:group style="position:absolute;left:10;top:626;width:6740;height:416" coordorigin="10,626" coordsize="6740,416">
              <v:shape style="position:absolute;left:10;top:626;width:6740;height:416" coordorigin="10,626" coordsize="6740,416" path="m6750,626l10,626,10,1041,6750,1041,6750,626xe" filled="true" fillcolor="#dedfe0" stroked="false">
                <v:path arrowok="t"/>
                <v:fill type="solid"/>
              </v:shape>
            </v:group>
            <v:group style="position:absolute;left:6750;top:626;width:1701;height:416" coordorigin="6750,626" coordsize="1701,416">
              <v:shape style="position:absolute;left:6750;top:626;width:1701;height:416" coordorigin="6750,626" coordsize="1701,416" path="m8450,626l6750,626,6750,1041,8450,1041,8450,626xe" filled="true" fillcolor="#dedfe0" stroked="false">
                <v:path arrowok="t"/>
                <v:fill type="solid"/>
              </v:shape>
            </v:group>
            <v:group style="position:absolute;left:8450;top:626;width:1701;height:416" coordorigin="8450,626" coordsize="1701,416">
              <v:shape style="position:absolute;left:8450;top:626;width:1701;height:416" coordorigin="8450,626" coordsize="1701,416" path="m10151,626l8450,626,8450,1041,10151,1041,10151,626xe" filled="true" fillcolor="#dedfe0" stroked="false">
                <v:path arrowok="t"/>
                <v:fill type="solid"/>
              </v:shape>
            </v:group>
            <v:group style="position:absolute;left:10;top:1041;width:6740;height:416" coordorigin="10,1041" coordsize="6740,416">
              <v:shape style="position:absolute;left:10;top:1041;width:6740;height:416" coordorigin="10,1041" coordsize="6740,416" path="m6750,1041l10,1041,10,1457,6750,1457,6750,1041xe" filled="true" fillcolor="#dedfe0" stroked="false">
                <v:path arrowok="t"/>
                <v:fill type="solid"/>
              </v:shape>
            </v:group>
            <v:group style="position:absolute;left:6750;top:1041;width:1701;height:416" coordorigin="6750,1041" coordsize="1701,416">
              <v:shape style="position:absolute;left:6750;top:1041;width:1701;height:416" coordorigin="6750,1041" coordsize="1701,416" path="m8450,1041l6750,1041,6750,1457,8450,1457,8450,1041xe" filled="true" fillcolor="#dedfe0" stroked="false">
                <v:path arrowok="t"/>
                <v:fill type="solid"/>
              </v:shape>
            </v:group>
            <v:group style="position:absolute;left:8450;top:1041;width:1701;height:416" coordorigin="8450,1041" coordsize="1701,416">
              <v:shape style="position:absolute;left:8450;top:1041;width:1701;height:416" coordorigin="8450,1041" coordsize="1701,416" path="m10151,1041l8450,1041,8450,1457,10151,1457,10151,1041xe" filled="true" fillcolor="#dedfe0" stroked="false">
                <v:path arrowok="t"/>
                <v:fill type="solid"/>
              </v:shape>
            </v:group>
            <v:group style="position:absolute;left:10;top:1457;width:6740;height:416" coordorigin="10,1457" coordsize="6740,416">
              <v:shape style="position:absolute;left:10;top:1457;width:6740;height:416" coordorigin="10,1457" coordsize="6740,416" path="m6750,1457l10,1457,10,1872,6750,1872,6750,1457xe" filled="true" fillcolor="#dedfe0" stroked="false">
                <v:path arrowok="t"/>
                <v:fill type="solid"/>
              </v:shape>
            </v:group>
            <v:group style="position:absolute;left:6750;top:1457;width:1701;height:416" coordorigin="6750,1457" coordsize="1701,416">
              <v:shape style="position:absolute;left:6750;top:1457;width:1701;height:416" coordorigin="6750,1457" coordsize="1701,416" path="m8450,1457l6750,1457,6750,1872,8450,1872,8450,1457xe" filled="true" fillcolor="#dedfe0" stroked="false">
                <v:path arrowok="t"/>
                <v:fill type="solid"/>
              </v:shape>
            </v:group>
            <v:group style="position:absolute;left:8450;top:1457;width:1701;height:416" coordorigin="8450,1457" coordsize="1701,416">
              <v:shape style="position:absolute;left:8450;top:1457;width:1701;height:416" coordorigin="8450,1457" coordsize="1701,416" path="m10151,1457l8450,1457,8450,1872,10151,1872,10151,1457xe" filled="true" fillcolor="#dedfe0" stroked="false">
                <v:path arrowok="t"/>
                <v:fill type="solid"/>
              </v:shape>
            </v:group>
            <v:group style="position:absolute;left:10;top:1872;width:6740;height:433" coordorigin="10,1872" coordsize="6740,433">
              <v:shape style="position:absolute;left:10;top:1872;width:6740;height:433" coordorigin="10,1872" coordsize="6740,433" path="m6750,1872l10,1872,10,2305,6750,2305,6750,1872xe" filled="true" fillcolor="#dedfe0" stroked="false">
                <v:path arrowok="t"/>
                <v:fill type="solid"/>
              </v:shape>
            </v:group>
            <v:group style="position:absolute;left:6750;top:1872;width:1701;height:433" coordorigin="6750,1872" coordsize="1701,433">
              <v:shape style="position:absolute;left:6750;top:1872;width:1701;height:433" coordorigin="6750,1872" coordsize="1701,433" path="m8450,1872l6750,1872,6750,2305,8450,2305,8450,1872xe" filled="true" fillcolor="#dedfe0" stroked="false">
                <v:path arrowok="t"/>
                <v:fill type="solid"/>
              </v:shape>
            </v:group>
            <v:group style="position:absolute;left:8450;top:1872;width:1701;height:433" coordorigin="8450,1872" coordsize="1701,433">
              <v:shape style="position:absolute;left:8450;top:1872;width:1701;height:433" coordorigin="8450,1872" coordsize="1701,433" path="m10151,1872l8450,1872,8450,2305,10151,2305,10151,1872xe" filled="true" fillcolor="#dedfe0" stroked="false">
                <v:path arrowok="t"/>
                <v:fill type="solid"/>
              </v:shape>
            </v:group>
            <v:group style="position:absolute;left:10;top:2305;width:10142;height:2" coordorigin="10,2305" coordsize="10142,2">
              <v:shape style="position:absolute;left:10;top:2305;width:10142;height:2" coordorigin="10,2305" coordsize="10142,0" path="m10,2305l10151,2305e" filled="false" stroked="true" strokeweight="1.000015pt" strokecolor="#808285">
                <v:path arrowok="t"/>
              </v:shape>
            </v:group>
            <v:group style="position:absolute;left:10;top:10;width:10142;height:2" coordorigin="10,10" coordsize="10142,2">
              <v:shape style="position:absolute;left:10;top:10;width:10142;height:2" coordorigin="10,10" coordsize="10142,0" path="m10,10l10151,10e" filled="false" stroked="true" strokeweight="1.0pt" strokecolor="#808285">
                <v:path arrowok="t"/>
              </v:shape>
              <v:shape style="position:absolute;left:50;top:639;width:2795;height:1655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5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Cost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Sales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marketing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General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administrative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0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expenses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Depreciation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9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8"/>
                          <w:w w:val="90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amortisation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7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Inter‑segment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6"/>
                          <w:w w:val="8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expense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97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Income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operations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Operating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margin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position w:val="7"/>
                          <w:sz w:val="11"/>
                        </w:rPr>
                        <w:t>*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115;top:24;width:1296;height:227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9,532.4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(5,959.7)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(408.1)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(431.8)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(165.1)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(258.0)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2,309.7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24%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16;top:24;width:1296;height:227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54" w:firstLine="37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6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9,072.3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8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(5,828.7)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(340.4)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(400.2)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(176.6)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734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(211.2)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631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2115.2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23%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80" w:lineRule="exact" w:before="141"/>
        <w:ind w:left="287" w:right="120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position w:val="6"/>
          <w:sz w:val="10"/>
        </w:rPr>
        <w:t>*  </w:t>
      </w:r>
      <w:r>
        <w:rPr>
          <w:rFonts w:ascii="Cambria"/>
          <w:color w:val="231F20"/>
          <w:spacing w:val="13"/>
          <w:w w:val="90"/>
          <w:position w:val="6"/>
          <w:sz w:val="10"/>
        </w:rPr>
        <w:t> </w:t>
      </w:r>
      <w:r>
        <w:rPr>
          <w:rFonts w:ascii="Cambria"/>
          <w:color w:val="231F20"/>
          <w:w w:val="90"/>
          <w:sz w:val="18"/>
        </w:rPr>
        <w:t>Operating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margin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defined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income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operations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from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services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business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(excluding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corporate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expenses)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percentage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total</w:t>
      </w:r>
      <w:r>
        <w:rPr>
          <w:rFonts w:ascii="Cambria"/>
          <w:color w:val="231F20"/>
          <w:spacing w:val="-7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services</w:t>
      </w:r>
      <w:r>
        <w:rPr>
          <w:rFonts w:ascii="Cambria"/>
          <w:color w:val="231F20"/>
          <w:w w:val="83"/>
          <w:sz w:val="18"/>
        </w:rPr>
        <w:t> </w:t>
      </w:r>
      <w:r>
        <w:rPr>
          <w:rFonts w:ascii="Cambria"/>
          <w:color w:val="231F20"/>
          <w:w w:val="95"/>
          <w:sz w:val="18"/>
        </w:rPr>
        <w:t>revenues.</w:t>
      </w:r>
      <w:r>
        <w:rPr>
          <w:rFonts w:ascii="Cambria"/>
          <w:sz w:val="18"/>
        </w:rPr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color w:val="231F20"/>
          <w:spacing w:val="-8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revenues</w:t>
      </w:r>
      <w:r>
        <w:rPr>
          <w:rFonts w:ascii="Arial"/>
          <w:sz w:val="18"/>
        </w:rPr>
      </w:r>
    </w:p>
    <w:p>
      <w:pPr>
        <w:pStyle w:val="BodyText"/>
        <w:spacing w:line="204" w:lineRule="auto" w:before="133"/>
        <w:ind w:right="117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32%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9,532.4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representing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9,072.3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20" w:lineRule="exact" w:before="176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contracts.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w w:val="90"/>
        </w:rPr>
        <w:t> 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64%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66%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2010,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remainder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attributable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contracts.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render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located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India,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onsite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teams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customers’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located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world.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locations.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Onsite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consist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premises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centres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outside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India.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composition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onsite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project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lifecycle.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Typically,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involving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design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rollout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onsite,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development,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offshore.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48%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50%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onsite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52%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50%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offshore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respectively.</w:t>
      </w:r>
      <w:r>
        <w:rPr/>
      </w:r>
    </w:p>
    <w:p>
      <w:pPr>
        <w:spacing w:before="177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w w:val="105"/>
          <w:sz w:val="18"/>
        </w:rPr>
        <w:t>Cost</w:t>
      </w:r>
      <w:r>
        <w:rPr>
          <w:rFonts w:ascii="Arial"/>
          <w:color w:val="6D6E71"/>
          <w:spacing w:val="-1"/>
          <w:w w:val="105"/>
          <w:sz w:val="18"/>
        </w:rPr>
        <w:t> </w:t>
      </w:r>
      <w:r>
        <w:rPr>
          <w:rFonts w:ascii="Arial"/>
          <w:color w:val="6D6E71"/>
          <w:w w:val="105"/>
          <w:sz w:val="18"/>
        </w:rPr>
        <w:t>of</w:t>
      </w:r>
      <w:r>
        <w:rPr>
          <w:rFonts w:ascii="Arial"/>
          <w:color w:val="6D6E71"/>
          <w:spacing w:val="-1"/>
          <w:w w:val="105"/>
          <w:sz w:val="18"/>
        </w:rPr>
        <w:t> </w:t>
      </w:r>
      <w:r>
        <w:rPr>
          <w:rFonts w:ascii="Arial"/>
          <w:color w:val="6D6E71"/>
          <w:w w:val="105"/>
          <w:sz w:val="18"/>
        </w:rPr>
        <w:t>services revenues</w:t>
      </w:r>
      <w:r>
        <w:rPr>
          <w:rFonts w:ascii="Arial"/>
          <w:color w:val="6D6E71"/>
          <w:spacing w:val="-1"/>
          <w:w w:val="105"/>
          <w:sz w:val="18"/>
        </w:rPr>
        <w:t> </w:t>
      </w:r>
      <w:r>
        <w:rPr>
          <w:rFonts w:ascii="Arial"/>
          <w:color w:val="6D6E71"/>
          <w:w w:val="105"/>
          <w:sz w:val="18"/>
        </w:rPr>
        <w:t>and operating</w:t>
      </w:r>
      <w:r>
        <w:rPr>
          <w:rFonts w:ascii="Arial"/>
          <w:color w:val="6D6E71"/>
          <w:spacing w:val="-1"/>
          <w:w w:val="105"/>
          <w:sz w:val="18"/>
        </w:rPr>
        <w:t> </w:t>
      </w:r>
      <w:r>
        <w:rPr>
          <w:rFonts w:ascii="Arial"/>
          <w:color w:val="6D6E71"/>
          <w:w w:val="105"/>
          <w:sz w:val="18"/>
        </w:rPr>
        <w:t>expenses</w:t>
      </w:r>
      <w:r>
        <w:rPr>
          <w:rFonts w:ascii="Arial"/>
          <w:sz w:val="18"/>
        </w:rPr>
      </w: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20" w:lineRule="exact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professionals;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vendors.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recognise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incurred.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selling,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allocated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overhead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functions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resources,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marketing,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systems,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depreciation.</w:t>
      </w:r>
      <w:r>
        <w:rPr/>
      </w:r>
    </w:p>
    <w:p>
      <w:pPr>
        <w:spacing w:after="0" w:line="220" w:lineRule="exact"/>
        <w:jc w:val="both"/>
        <w:sectPr>
          <w:footerReference w:type="default" r:id="rId55"/>
          <w:footerReference w:type="even" r:id="rId56"/>
          <w:pgSz w:w="11910" w:h="16840"/>
          <w:pgMar w:footer="286" w:header="0" w:top="580" w:bottom="480" w:left="960" w:right="560"/>
        </w:sectPr>
      </w:pPr>
    </w:p>
    <w:p>
      <w:pPr>
        <w:spacing w:before="41"/>
        <w:ind w:left="12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Business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Pr</w:t>
      </w:r>
      <w:r>
        <w:rPr>
          <w:rFonts w:ascii="Lucida Sans"/>
          <w:b/>
          <w:color w:val="6D6E71"/>
          <w:spacing w:val="-2"/>
          <w:w w:val="95"/>
          <w:sz w:val="18"/>
        </w:rPr>
        <w:t>ocess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Outsourcing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(BPO)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Services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Business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11"/>
          <w:szCs w:val="11"/>
        </w:rPr>
      </w:pPr>
    </w:p>
    <w:p>
      <w:pPr>
        <w:spacing w:before="0"/>
        <w:ind w:left="0" w:right="188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5"/>
          <w:sz w:val="14"/>
        </w:rPr>
        <w:t>(All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amounts</w:t>
      </w:r>
      <w:r>
        <w:rPr>
          <w:rFonts w:ascii="Cambria"/>
          <w:color w:val="231F20"/>
          <w:spacing w:val="-12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in</w:t>
      </w:r>
      <w:r>
        <w:rPr>
          <w:rFonts w:ascii="Cambria"/>
          <w:color w:val="231F20"/>
          <w:spacing w:val="-11"/>
          <w:w w:val="95"/>
          <w:sz w:val="14"/>
        </w:rPr>
        <w:t> </w:t>
      </w:r>
      <w:r>
        <w:rPr>
          <w:rFonts w:ascii="SimSun"/>
          <w:color w:val="231F20"/>
          <w:w w:val="95"/>
          <w:sz w:val="14"/>
        </w:rPr>
        <w:t>`</w:t>
      </w:r>
      <w:r>
        <w:rPr>
          <w:rFonts w:ascii="SimSun"/>
          <w:color w:val="231F20"/>
          <w:spacing w:val="-49"/>
          <w:w w:val="95"/>
          <w:sz w:val="14"/>
        </w:rPr>
        <w:t> </w:t>
      </w:r>
      <w:r>
        <w:rPr>
          <w:rFonts w:ascii="Cambria"/>
          <w:color w:val="231F20"/>
          <w:w w:val="95"/>
          <w:sz w:val="14"/>
        </w:rPr>
        <w:t>millions)</w:t>
      </w:r>
      <w:r>
        <w:rPr>
          <w:rFonts w:ascii="Cambria"/>
          <w:sz w:val="14"/>
        </w:rPr>
      </w: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8pt;height:105.35pt;mso-position-horizontal-relative:char;mso-position-vertical-relative:line" coordorigin="0,0" coordsize="10156,2107">
            <v:group style="position:absolute;left:10;top:10;width:6734;height:616" coordorigin="10,10" coordsize="6734,616">
              <v:shape style="position:absolute;left:10;top:10;width:6734;height:616" coordorigin="10,10" coordsize="6734,616" path="m6743,10l10,10,10,626,6743,626,6743,10xe" filled="true" fillcolor="#dedfe0" stroked="false">
                <v:path arrowok="t"/>
                <v:fill type="solid"/>
              </v:shape>
            </v:group>
            <v:group style="position:absolute;left:6743;top:10;width:2;height:2087" coordorigin="6743,10" coordsize="2,2087">
              <v:shape style="position:absolute;left:6743;top:10;width:2;height:2087" coordorigin="6743,10" coordsize="0,2087" path="m6743,10l6743,2097e" filled="false" stroked="true" strokeweight=".101pt" strokecolor="#dedfe0">
                <v:path arrowok="t"/>
              </v:shape>
            </v:group>
            <v:group style="position:absolute;left:6743;top:10;width:1701;height:616" coordorigin="6743,10" coordsize="1701,616">
              <v:shape style="position:absolute;left:6743;top:10;width:1701;height:616" coordorigin="6743,10" coordsize="1701,616" path="m8444,10l6743,10,6743,626,8444,626,8444,10xe" filled="true" fillcolor="#dedfe0" stroked="false">
                <v:path arrowok="t"/>
                <v:fill type="solid"/>
              </v:shape>
            </v:group>
            <v:group style="position:absolute;left:8444;top:10;width:1701;height:616" coordorigin="8444,10" coordsize="1701,616">
              <v:shape style="position:absolute;left:8444;top:10;width:1701;height:616" coordorigin="8444,10" coordsize="1701,616" path="m10145,10l8444,10,8444,626,10145,626,10145,10xe" filled="true" fillcolor="#dedfe0" stroked="false">
                <v:path arrowok="t"/>
                <v:fill type="solid"/>
              </v:shape>
            </v:group>
            <v:group style="position:absolute;left:10;top:626;width:6734;height:416" coordorigin="10,626" coordsize="6734,416">
              <v:shape style="position:absolute;left:10;top:626;width:6734;height:416" coordorigin="10,626" coordsize="6734,416" path="m6743,626l10,626,10,1041,6743,1041,6743,626xe" filled="true" fillcolor="#dedfe0" stroked="false">
                <v:path arrowok="t"/>
                <v:fill type="solid"/>
              </v:shape>
            </v:group>
            <v:group style="position:absolute;left:6743;top:626;width:1701;height:416" coordorigin="6743,626" coordsize="1701,416">
              <v:shape style="position:absolute;left:6743;top:626;width:1701;height:416" coordorigin="6743,626" coordsize="1701,416" path="m8444,626l6743,626,6743,1041,8444,1041,8444,626xe" filled="true" fillcolor="#dedfe0" stroked="false">
                <v:path arrowok="t"/>
                <v:fill type="solid"/>
              </v:shape>
            </v:group>
            <v:group style="position:absolute;left:8444;top:626;width:1701;height:416" coordorigin="8444,626" coordsize="1701,416">
              <v:shape style="position:absolute;left:8444;top:626;width:1701;height:416" coordorigin="8444,626" coordsize="1701,416" path="m10145,626l8444,626,8444,1041,10145,1041,10145,626xe" filled="true" fillcolor="#dedfe0" stroked="false">
                <v:path arrowok="t"/>
                <v:fill type="solid"/>
              </v:shape>
            </v:group>
            <v:group style="position:absolute;left:10;top:1041;width:6734;height:624" coordorigin="10,1041" coordsize="6734,624">
              <v:shape style="position:absolute;left:10;top:1041;width:6734;height:624" coordorigin="10,1041" coordsize="6734,624" path="m6743,1041l10,1041,10,1664,6743,1664,6743,1041xe" filled="true" fillcolor="#dedfe0" stroked="false">
                <v:path arrowok="t"/>
                <v:fill type="solid"/>
              </v:shape>
            </v:group>
            <v:group style="position:absolute;left:6743;top:1041;width:1701;height:624" coordorigin="6743,1041" coordsize="1701,624">
              <v:shape style="position:absolute;left:6743;top:1041;width:1701;height:624" coordorigin="6743,1041" coordsize="1701,624" path="m8444,1041l6743,1041,6743,1664,8444,1664,8444,1041xe" filled="true" fillcolor="#dedfe0" stroked="false">
                <v:path arrowok="t"/>
                <v:fill type="solid"/>
              </v:shape>
            </v:group>
            <v:group style="position:absolute;left:8444;top:1041;width:1701;height:624" coordorigin="8444,1041" coordsize="1701,624">
              <v:shape style="position:absolute;left:8444;top:1041;width:1701;height:624" coordorigin="8444,1041" coordsize="1701,624" path="m10145,1041l8444,1041,8444,1664,10145,1664,10145,1041xe" filled="true" fillcolor="#dedfe0" stroked="false">
                <v:path arrowok="t"/>
                <v:fill type="solid"/>
              </v:shape>
            </v:group>
            <v:group style="position:absolute;left:10;top:1664;width:6734;height:433" coordorigin="10,1664" coordsize="6734,433">
              <v:shape style="position:absolute;left:10;top:1664;width:6734;height:433" coordorigin="10,1664" coordsize="6734,433" path="m6743,1664l10,1664,10,2097,6743,2097,6743,1664xe" filled="true" fillcolor="#dedfe0" stroked="false">
                <v:path arrowok="t"/>
                <v:fill type="solid"/>
              </v:shape>
            </v:group>
            <v:group style="position:absolute;left:6743;top:1664;width:1701;height:433" coordorigin="6743,1664" coordsize="1701,433">
              <v:shape style="position:absolute;left:6743;top:1664;width:1701;height:433" coordorigin="6743,1664" coordsize="1701,433" path="m8444,1664l6743,1664,6743,2097,8444,2097,8444,1664xe" filled="true" fillcolor="#dedfe0" stroked="false">
                <v:path arrowok="t"/>
                <v:fill type="solid"/>
              </v:shape>
            </v:group>
            <v:group style="position:absolute;left:8444;top:1664;width:1701;height:433" coordorigin="8444,1664" coordsize="1701,433">
              <v:shape style="position:absolute;left:8444;top:1664;width:1701;height:433" coordorigin="8444,1664" coordsize="1701,433" path="m10145,1664l8444,1664,8444,2097,10145,2097,10145,1664xe" filled="true" fillcolor="#dedfe0" stroked="false">
                <v:path arrowok="t"/>
                <v:fill type="solid"/>
              </v:shape>
            </v:group>
            <v:group style="position:absolute;left:10;top:2097;width:10136;height:2" coordorigin="10,2097" coordsize="10136,2">
              <v:shape style="position:absolute;left:10;top:2097;width:10136;height:2" coordorigin="10,2097" coordsize="10136,0" path="m10,2097l10145,2097e" filled="false" stroked="true" strokeweight="1.0pt" strokecolor="#808285">
                <v:path arrowok="t"/>
              </v:shape>
            </v:group>
            <v:group style="position:absolute;left:10;top:10;width:10136;height:2" coordorigin="10,10" coordsize="10136,2">
              <v:shape style="position:absolute;left:10;top:10;width:10136;height:2" coordorigin="10,10" coordsize="10136,0" path="m10,10l10145,10e" filled="false" stroked="true" strokeweight="1.000015pt" strokecolor="#808285">
                <v:path arrowok="t"/>
              </v:shape>
              <v:shape style="position:absolute;left:7109;top:24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10;top:24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39;width:2795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5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Cost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1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231F20"/>
                          <w:spacing w:val="1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Sales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marketing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General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administrative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expenses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Depreciation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amortisation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Income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11"/>
                          <w:szCs w:val="11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Operating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margin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position w:val="7"/>
                          <w:sz w:val="11"/>
                        </w:rPr>
                        <w:t>*</w:t>
                      </w:r>
                      <w:r>
                        <w:rPr>
                          <w:rFonts w:ascii="Cambri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7843;top:639;width:562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729.5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(254.2)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(73.9)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(149.6)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(19.1)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232.7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81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32%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44;top:639;width:562;height:1447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845.8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(266.7)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(91.5)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(147.5)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(24.1)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316.0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81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37%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180" w:lineRule="exact" w:before="141"/>
        <w:ind w:left="290" w:right="115" w:hanging="17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*  </w:t>
      </w:r>
      <w:r>
        <w:rPr>
          <w:rFonts w:ascii="Cambria"/>
          <w:color w:val="231F20"/>
          <w:w w:val="95"/>
          <w:sz w:val="18"/>
        </w:rPr>
        <w:t>Operating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margin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is</w:t>
      </w:r>
      <w:r>
        <w:rPr>
          <w:rFonts w:ascii="Cambria"/>
          <w:color w:val="231F20"/>
          <w:spacing w:val="-17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defined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income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operations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from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Business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Process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Outsourcing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(BPO)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Services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Business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(excluding</w:t>
      </w:r>
      <w:r>
        <w:rPr>
          <w:rFonts w:ascii="Cambria"/>
          <w:color w:val="231F20"/>
          <w:spacing w:val="-16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corporate</w:t>
      </w:r>
      <w:r>
        <w:rPr>
          <w:rFonts w:ascii="Cambria"/>
          <w:color w:val="231F20"/>
          <w:w w:val="84"/>
          <w:sz w:val="18"/>
        </w:rPr>
        <w:t> </w:t>
      </w:r>
      <w:r>
        <w:rPr>
          <w:rFonts w:ascii="Cambria"/>
          <w:color w:val="231F20"/>
          <w:w w:val="85"/>
          <w:sz w:val="18"/>
        </w:rPr>
        <w:t>expenses)</w:t>
      </w:r>
      <w:r>
        <w:rPr>
          <w:rFonts w:ascii="Cambria"/>
          <w:color w:val="231F20"/>
          <w:spacing w:val="7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as</w:t>
      </w:r>
      <w:r>
        <w:rPr>
          <w:rFonts w:ascii="Cambria"/>
          <w:color w:val="231F20"/>
          <w:spacing w:val="7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a</w:t>
      </w:r>
      <w:r>
        <w:rPr>
          <w:rFonts w:ascii="Cambria"/>
          <w:color w:val="231F20"/>
          <w:spacing w:val="8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percentage</w:t>
      </w:r>
      <w:r>
        <w:rPr>
          <w:rFonts w:ascii="Cambria"/>
          <w:color w:val="231F20"/>
          <w:spacing w:val="7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of</w:t>
      </w:r>
      <w:r>
        <w:rPr>
          <w:rFonts w:ascii="Cambria"/>
          <w:color w:val="231F20"/>
          <w:spacing w:val="7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total</w:t>
      </w:r>
      <w:r>
        <w:rPr>
          <w:rFonts w:ascii="Cambria"/>
          <w:color w:val="231F20"/>
          <w:spacing w:val="8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services</w:t>
      </w:r>
      <w:r>
        <w:rPr>
          <w:rFonts w:ascii="Cambria"/>
          <w:color w:val="231F20"/>
          <w:spacing w:val="7"/>
          <w:w w:val="85"/>
          <w:sz w:val="18"/>
        </w:rPr>
        <w:t> </w:t>
      </w:r>
      <w:r>
        <w:rPr>
          <w:rFonts w:ascii="Cambria"/>
          <w:color w:val="231F20"/>
          <w:w w:val="85"/>
          <w:sz w:val="18"/>
        </w:rPr>
        <w:t>revenues.</w:t>
      </w:r>
      <w:r>
        <w:rPr>
          <w:rFonts w:ascii="Cambria"/>
          <w:sz w:val="18"/>
        </w:rPr>
      </w:r>
    </w:p>
    <w:p>
      <w:pPr>
        <w:spacing w:line="240" w:lineRule="auto" w:before="6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Business</w:t>
      </w:r>
      <w:r>
        <w:rPr>
          <w:rFonts w:ascii="Arial"/>
          <w:color w:val="231F20"/>
          <w:spacing w:val="-1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rocess</w:t>
      </w:r>
      <w:r>
        <w:rPr>
          <w:rFonts w:ascii="Arial"/>
          <w:color w:val="231F20"/>
          <w:spacing w:val="-1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Outsourcing</w:t>
      </w:r>
      <w:r>
        <w:rPr>
          <w:rFonts w:ascii="Arial"/>
          <w:color w:val="231F20"/>
          <w:spacing w:val="-1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(BPO)</w:t>
      </w:r>
      <w:r>
        <w:rPr>
          <w:rFonts w:ascii="Arial"/>
          <w:color w:val="231F20"/>
          <w:spacing w:val="-1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</w:t>
      </w:r>
      <w:r>
        <w:rPr>
          <w:rFonts w:ascii="Arial"/>
          <w:color w:val="231F20"/>
          <w:spacing w:val="-1"/>
          <w:w w:val="105"/>
          <w:sz w:val="18"/>
        </w:rPr>
        <w:t>ervices</w:t>
      </w:r>
      <w:r>
        <w:rPr>
          <w:rFonts w:ascii="Arial"/>
          <w:color w:val="231F20"/>
          <w:spacing w:val="-1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1"/>
          <w:w w:val="105"/>
          <w:sz w:val="18"/>
        </w:rPr>
        <w:t>evenues</w:t>
      </w:r>
      <w:r>
        <w:rPr>
          <w:rFonts w:ascii="Arial"/>
          <w:sz w:val="18"/>
        </w:rPr>
      </w:r>
    </w:p>
    <w:p>
      <w:pPr>
        <w:pStyle w:val="BodyText"/>
        <w:spacing w:line="204" w:lineRule="auto" w:before="133"/>
        <w:ind w:left="120" w:right="135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BPO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3%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21,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1"/>
          <w:w w:val="95"/>
        </w:rPr>
        <w:t> </w:t>
      </w:r>
      <w:r>
        <w:rPr>
          <w:color w:val="231F20"/>
          <w:w w:val="95"/>
        </w:rPr>
        <w:t>729.5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14%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1"/>
          <w:w w:val="95"/>
        </w:rPr>
        <w:t> </w:t>
      </w:r>
      <w:r>
        <w:rPr>
          <w:color w:val="231F20"/>
          <w:w w:val="95"/>
        </w:rPr>
        <w:t>845.8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Cost</w:t>
      </w:r>
      <w:r>
        <w:rPr>
          <w:rFonts w:ascii="Arial"/>
          <w:color w:val="231F20"/>
          <w:spacing w:val="-1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of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Business</w:t>
      </w:r>
      <w:r>
        <w:rPr>
          <w:rFonts w:ascii="Arial"/>
          <w:color w:val="231F20"/>
          <w:spacing w:val="-11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rocess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Outsourcing</w:t>
      </w:r>
      <w:r>
        <w:rPr>
          <w:rFonts w:ascii="Arial"/>
          <w:color w:val="231F20"/>
          <w:spacing w:val="-1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(BPO)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1"/>
          <w:w w:val="105"/>
          <w:sz w:val="18"/>
        </w:rPr>
        <w:t>evenues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-11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Operating</w:t>
      </w:r>
      <w:r>
        <w:rPr>
          <w:rFonts w:ascii="Arial"/>
          <w:color w:val="231F20"/>
          <w:spacing w:val="-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Expenses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36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BPO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professionals,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professional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vendors.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recognise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incurred.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selling,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w w:val="83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allocated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overhead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expenses.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Geographic</w:t>
      </w:r>
      <w:r>
        <w:rPr>
          <w:rFonts w:ascii="Lucida Sans"/>
          <w:b/>
          <w:color w:val="231F20"/>
          <w:spacing w:val="-2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breakup</w:t>
      </w:r>
      <w:r>
        <w:rPr>
          <w:rFonts w:ascii="Lucida Sans"/>
          <w:b/>
          <w:color w:val="231F20"/>
          <w:spacing w:val="-2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22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re</w:t>
      </w:r>
      <w:r>
        <w:rPr>
          <w:rFonts w:ascii="Lucida Sans"/>
          <w:b/>
          <w:color w:val="231F20"/>
          <w:spacing w:val="-1"/>
          <w:w w:val="105"/>
          <w:sz w:val="18"/>
        </w:rPr>
        <w:t>v</w:t>
      </w:r>
      <w:r>
        <w:rPr>
          <w:rFonts w:ascii="Lucida Sans"/>
          <w:b/>
          <w:color w:val="231F20"/>
          <w:spacing w:val="-2"/>
          <w:w w:val="105"/>
          <w:sz w:val="18"/>
        </w:rPr>
        <w:t>enues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36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diversified.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represents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breakup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region: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5"/>
        <w:gridCol w:w="2379"/>
        <w:gridCol w:w="1208"/>
        <w:gridCol w:w="2361"/>
      </w:tblGrid>
      <w:tr>
        <w:trPr>
          <w:trHeight w:val="208" w:hRule="exact"/>
        </w:trPr>
        <w:tc>
          <w:tcPr>
            <w:tcW w:w="6594" w:type="dxa"/>
            <w:gridSpan w:val="2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43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6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8" w:lineRule="exact"/>
              <w:ind w:left="1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ended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4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1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Products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870" w:val="left" w:leader="none"/>
              </w:tabs>
              <w:spacing w:line="213" w:lineRule="exact"/>
              <w:ind w:left="4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0"/>
                <w:sz w:val="20"/>
              </w:rPr>
              <w:t>Services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3" w:lineRule="exact"/>
              <w:ind w:left="4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Products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853" w:val="left" w:leader="none"/>
              </w:tabs>
              <w:spacing w:line="213" w:lineRule="exact"/>
              <w:ind w:left="4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0"/>
                <w:sz w:val="20"/>
              </w:rPr>
              <w:t>Services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8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Revenues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559" w:val="left" w:leader="none"/>
              </w:tabs>
              <w:spacing w:line="199" w:lineRule="exact"/>
              <w:ind w:left="3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Revenues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Revenues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99" w:lineRule="exact"/>
              <w:ind w:left="3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Revenues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542" w:val="left" w:leader="none"/>
              </w:tabs>
              <w:spacing w:line="199" w:lineRule="exact"/>
              <w:ind w:left="3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Revenues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Revenues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3751" w:val="left" w:leader="none"/>
              </w:tabs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USA</w:t>
              <w:tab/>
              <w:t>19%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914" w:val="left" w:leader="none"/>
              </w:tabs>
              <w:spacing w:line="240" w:lineRule="auto" w:before="72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55%</w:t>
              <w:tab/>
            </w:r>
            <w:r>
              <w:rPr>
                <w:rFonts w:ascii="Cambria"/>
                <w:color w:val="231F20"/>
                <w:sz w:val="20"/>
              </w:rPr>
              <w:t>31%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897" w:val="left" w:leader="none"/>
              </w:tabs>
              <w:spacing w:line="240" w:lineRule="auto" w:before="72"/>
              <w:ind w:left="7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57%</w:t>
              <w:tab/>
            </w:r>
            <w:r>
              <w:rPr>
                <w:rFonts w:ascii="Cambria"/>
                <w:color w:val="231F20"/>
                <w:sz w:val="20"/>
              </w:rPr>
              <w:t>32%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3750" w:val="left" w:leader="none"/>
              </w:tabs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Middle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East,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and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  <w:tab/>
            </w:r>
            <w:r>
              <w:rPr>
                <w:rFonts w:ascii="Cambria"/>
                <w:color w:val="231F20"/>
                <w:sz w:val="20"/>
              </w:rPr>
              <w:t>20%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914" w:val="left" w:leader="none"/>
              </w:tabs>
              <w:spacing w:line="203" w:lineRule="exact"/>
              <w:ind w:left="8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4%</w:t>
              <w:tab/>
            </w:r>
            <w:r>
              <w:rPr>
                <w:rFonts w:ascii="Cambria"/>
                <w:color w:val="231F20"/>
                <w:sz w:val="20"/>
              </w:rPr>
              <w:t>15%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896" w:val="left" w:leader="none"/>
              </w:tabs>
              <w:spacing w:line="203" w:lineRule="exact"/>
              <w:ind w:left="8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4%</w:t>
              <w:tab/>
            </w:r>
            <w:r>
              <w:rPr>
                <w:rFonts w:ascii="Cambria"/>
                <w:color w:val="231F20"/>
                <w:sz w:val="20"/>
              </w:rPr>
              <w:t>13%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3750" w:val="left" w:leader="none"/>
              </w:tabs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Asia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Pacific</w:t>
              <w:tab/>
            </w:r>
            <w:r>
              <w:rPr>
                <w:rFonts w:ascii="Cambria"/>
                <w:color w:val="231F20"/>
                <w:sz w:val="20"/>
              </w:rPr>
              <w:t>25%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913" w:val="left" w:leader="none"/>
              </w:tabs>
              <w:spacing w:line="203" w:lineRule="exact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24%</w:t>
              <w:tab/>
            </w:r>
            <w:r>
              <w:rPr>
                <w:rFonts w:ascii="Cambria"/>
                <w:color w:val="231F20"/>
                <w:sz w:val="20"/>
              </w:rPr>
              <w:t>25%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896" w:val="left" w:leader="none"/>
              </w:tabs>
              <w:spacing w:line="203" w:lineRule="exact"/>
              <w:ind w:left="7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23%</w:t>
              <w:tab/>
            </w:r>
            <w:r>
              <w:rPr>
                <w:rFonts w:ascii="Cambria"/>
                <w:color w:val="231F20"/>
                <w:sz w:val="20"/>
              </w:rPr>
              <w:t>21%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3749" w:val="left" w:leader="none"/>
              </w:tabs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Europe</w:t>
              <w:tab/>
            </w:r>
            <w:r>
              <w:rPr>
                <w:rFonts w:ascii="Cambria"/>
                <w:color w:val="231F20"/>
                <w:sz w:val="20"/>
              </w:rPr>
              <w:t>32%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913" w:val="left" w:leader="none"/>
              </w:tabs>
              <w:spacing w:line="203" w:lineRule="exact"/>
              <w:ind w:left="7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16%</w:t>
              <w:tab/>
            </w:r>
            <w:r>
              <w:rPr>
                <w:rFonts w:ascii="Cambria"/>
                <w:color w:val="231F2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896" w:val="left" w:leader="none"/>
              </w:tabs>
              <w:spacing w:line="203" w:lineRule="exact"/>
              <w:ind w:left="7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16%</w:t>
              <w:tab/>
            </w:r>
            <w:r>
              <w:rPr>
                <w:rFonts w:ascii="Cambria"/>
                <w:color w:val="231F20"/>
                <w:sz w:val="20"/>
              </w:rPr>
              <w:t>32%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3849" w:val="left" w:leader="none"/>
              </w:tabs>
              <w:spacing w:line="203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Latin America and Caribbean</w:t>
              <w:tab/>
            </w:r>
            <w:r>
              <w:rPr>
                <w:rFonts w:ascii="Cambria"/>
                <w:color w:val="231F20"/>
                <w:sz w:val="20"/>
              </w:rPr>
              <w:t>4%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2013" w:val="left" w:leader="none"/>
              </w:tabs>
              <w:spacing w:line="203" w:lineRule="exact"/>
              <w:ind w:left="8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1%</w:t>
              <w:tab/>
            </w:r>
            <w:r>
              <w:rPr>
                <w:rFonts w:ascii="Cambria"/>
                <w:color w:val="231F20"/>
                <w:sz w:val="20"/>
              </w:rPr>
              <w:t>3%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995" w:val="left" w:leader="none"/>
              </w:tabs>
              <w:spacing w:line="203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0%</w:t>
              <w:tab/>
            </w:r>
            <w:r>
              <w:rPr>
                <w:rFonts w:ascii="Cambria"/>
                <w:color w:val="231F20"/>
                <w:sz w:val="20"/>
              </w:rPr>
              <w:t>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98" w:hRule="exact"/>
        </w:trPr>
        <w:tc>
          <w:tcPr>
            <w:tcW w:w="421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3649" w:val="left" w:leader="none"/>
              </w:tabs>
              <w:spacing w:line="188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Total</w:t>
              <w:tab/>
            </w: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79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tabs>
                <w:tab w:pos="1812" w:val="left" w:leader="none"/>
              </w:tabs>
              <w:spacing w:line="188" w:lineRule="exact"/>
              <w:ind w:left="6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100%</w:t>
              <w:tab/>
            </w: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8" w:lineRule="exact"/>
              <w:ind w:left="6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6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795" w:val="left" w:leader="none"/>
              </w:tabs>
              <w:spacing w:line="188" w:lineRule="exact"/>
              <w:ind w:left="6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100%</w:t>
              <w:tab/>
            </w: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spacing w:before="72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Customer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concentration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35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relationships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customers.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top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customers,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35%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26%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top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59%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revenues,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business,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32%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pStyle w:val="BodyText"/>
        <w:spacing w:line="220" w:lineRule="exact" w:before="170"/>
        <w:ind w:left="120" w:right="134"/>
        <w:jc w:val="both"/>
      </w:pPr>
      <w:r>
        <w:rPr/>
        <w:pict>
          <v:group style="position:absolute;margin-left:33.539391pt;margin-top:62.807888pt;width:509.1pt;height:32.5500pt;mso-position-horizontal-relative:page;mso-position-vertical-relative:paragraph;z-index:-702304" coordorigin="671,1256" coordsize="10182,651">
            <v:group style="position:absolute;left:681;top:1266;width:2565;height:641" coordorigin="681,1266" coordsize="2565,641">
              <v:shape style="position:absolute;left:681;top:1266;width:2565;height:641" coordorigin="681,1266" coordsize="2565,641" path="m3245,1266l681,1266,681,1906,3245,1906,3245,1266xe" filled="true" fillcolor="#dedfe0" stroked="false">
                <v:path arrowok="t"/>
                <v:fill type="solid"/>
              </v:shape>
            </v:group>
            <v:group style="position:absolute;left:3245;top:1266;width:2533;height:226" coordorigin="3245,1266" coordsize="2533,226">
              <v:shape style="position:absolute;left:3245;top:1266;width:2533;height:226" coordorigin="3245,1266" coordsize="2533,226" path="m3245,1492l5777,1492,5777,1266,3245,1266,3245,1492xe" filled="true" fillcolor="#dedfe0" stroked="false">
                <v:path arrowok="t"/>
                <v:fill type="solid"/>
              </v:shape>
            </v:group>
            <v:group style="position:absolute;left:5777;top:1266;width:2533;height:226" coordorigin="5777,1266" coordsize="2533,226">
              <v:shape style="position:absolute;left:5777;top:1266;width:2533;height:226" coordorigin="5777,1266" coordsize="2533,226" path="m5777,1492l8310,1492,8310,1266,5777,1266,5777,1492xe" filled="true" fillcolor="#dedfe0" stroked="false">
                <v:path arrowok="t"/>
                <v:fill type="solid"/>
              </v:shape>
            </v:group>
            <v:group style="position:absolute;left:8310;top:1266;width:2533;height:226" coordorigin="8310,1266" coordsize="2533,226">
              <v:shape style="position:absolute;left:8310;top:1266;width:2533;height:226" coordorigin="8310,1266" coordsize="2533,226" path="m8310,1492l10842,1492,10842,1266,8310,1266,8310,1492xe" filled="true" fillcolor="#dedfe0" stroked="false">
                <v:path arrowok="t"/>
                <v:fill type="solid"/>
              </v:shape>
            </v:group>
            <v:group style="position:absolute;left:681;top:1266;width:10162;height:2" coordorigin="681,1266" coordsize="10162,2">
              <v:shape style="position:absolute;left:681;top:1266;width:10162;height:2" coordorigin="681,1266" coordsize="10162,0" path="m681,1266l10842,1266e" filled="false" stroked="true" strokeweight="1.0pt" strokecolor="#808285">
                <v:path arrowok="t"/>
              </v:shape>
              <v:shape style="position:absolute;left:4231;top:1297;width:14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Products </w:t>
                      </w:r>
                      <w:r>
                        <w:rPr>
                          <w:rFonts w:ascii="Cambria"/>
                          <w:color w:val="6D6E71"/>
                          <w:spacing w:val="14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41;top:1297;width:137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Services</w:t>
                      </w:r>
                      <w:r>
                        <w:rPr>
                          <w:rFonts w:ascii="Cambria"/>
                          <w:color w:val="6D6E71"/>
                          <w:spacing w:val="2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53;top:1297;width:118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Revenues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derived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customer,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accompanying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table.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table,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affiliates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Citigroup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separate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row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earned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affiliates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Citigroup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individually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whole.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4"/>
        <w:rPr>
          <w:rFonts w:ascii="Cambria" w:hAnsi="Cambria" w:cs="Cambria" w:eastAsia="Cambria"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1472"/>
        <w:gridCol w:w="1266"/>
        <w:gridCol w:w="1266"/>
        <w:gridCol w:w="1266"/>
        <w:gridCol w:w="1266"/>
        <w:gridCol w:w="929"/>
      </w:tblGrid>
      <w:tr>
        <w:trPr>
          <w:trHeight w:val="290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left="6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left="4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Largest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customer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3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3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3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5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Top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5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customers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Top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customers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59%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Citigroup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its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affiliates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80" w:bottom="460" w:left="560" w:right="940"/>
        </w:sectPr>
      </w:pPr>
    </w:p>
    <w:p>
      <w:pPr>
        <w:spacing w:before="6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6"/>
          <w:sz w:val="18"/>
        </w:rPr>
        <w:t>T</w:t>
      </w:r>
      <w:r>
        <w:rPr>
          <w:rFonts w:ascii="Lucida Sans"/>
          <w:b/>
          <w:color w:val="231F20"/>
          <w:spacing w:val="-5"/>
          <w:sz w:val="18"/>
        </w:rPr>
        <w:t>rade</w:t>
      </w:r>
      <w:r>
        <w:rPr>
          <w:rFonts w:ascii="Lucida Sans"/>
          <w:b/>
          <w:color w:val="231F20"/>
          <w:spacing w:val="27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receivables</w:t>
      </w:r>
      <w:r>
        <w:rPr>
          <w:rFonts w:ascii="Lucida Sans"/>
          <w:sz w:val="18"/>
        </w:rPr>
      </w:r>
    </w:p>
    <w:p>
      <w:pPr>
        <w:pStyle w:val="BodyText"/>
        <w:spacing w:line="225" w:lineRule="auto" w:before="75"/>
        <w:ind w:right="117"/>
        <w:jc w:val="both"/>
      </w:pPr>
      <w:r>
        <w:rPr>
          <w:color w:val="231F20"/>
          <w:w w:val="95"/>
        </w:rPr>
        <w:t>Trade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receivables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2"/>
          <w:w w:val="95"/>
        </w:rPr>
        <w:t> </w:t>
      </w:r>
      <w:r>
        <w:rPr>
          <w:color w:val="231F20"/>
          <w:w w:val="95"/>
        </w:rPr>
        <w:t>8,205.6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3"/>
          <w:w w:val="95"/>
        </w:rPr>
        <w:t> </w:t>
      </w:r>
      <w:r>
        <w:rPr>
          <w:color w:val="231F20"/>
          <w:w w:val="95"/>
        </w:rPr>
        <w:t>6,782.4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respectively.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(which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sundry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debtors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multiplied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365)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approximately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86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respectively.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periodically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reviews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receivables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aging,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receivables,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history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client.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represents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w w:val="85"/>
        </w:rPr>
        <w:t> </w:t>
      </w:r>
      <w:r>
        <w:rPr>
          <w:color w:val="231F20"/>
        </w:rPr>
        <w:t>receivables: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7pt;height:74.2pt;mso-position-horizontal-relative:char;mso-position-vertical-relative:line" coordorigin="0,0" coordsize="10174,1484">
            <v:group style="position:absolute;left:10;top:10;width:6752;height:408" coordorigin="10,10" coordsize="6752,408">
              <v:shape style="position:absolute;left:10;top:10;width:6752;height:408" coordorigin="10,10" coordsize="6752,408" path="m6762,10l10,10,10,418,6762,418,6762,10xe" filled="true" fillcolor="#dedfe0" stroked="false">
                <v:path arrowok="t"/>
                <v:fill type="solid"/>
              </v:shape>
            </v:group>
            <v:group style="position:absolute;left:6762;top:10;width:1701;height:408" coordorigin="6762,10" coordsize="1701,408">
              <v:shape style="position:absolute;left:6762;top:10;width:1701;height:408" coordorigin="6762,10" coordsize="1701,408" path="m8463,10l6762,10,6762,418,8463,418,8463,10xe" filled="true" fillcolor="#dedfe0" stroked="false">
                <v:path arrowok="t"/>
                <v:fill type="solid"/>
              </v:shape>
            </v:group>
            <v:group style="position:absolute;left:8463;top:10;width:1701;height:408" coordorigin="8463,10" coordsize="1701,408">
              <v:shape style="position:absolute;left:8463;top:10;width:1701;height:408" coordorigin="8463,10" coordsize="1701,408" path="m10163,10l8463,10,8463,418,10163,418,10163,10xe" filled="true" fillcolor="#dedfe0" stroked="false">
                <v:path arrowok="t"/>
                <v:fill type="solid"/>
              </v:shape>
            </v:group>
            <v:group style="position:absolute;left:10;top:418;width:6752;height:416" coordorigin="10,418" coordsize="6752,416">
              <v:shape style="position:absolute;left:10;top:418;width:6752;height:416" coordorigin="10,418" coordsize="6752,416" path="m6762,418l10,418,10,833,6762,833,6762,418xe" filled="true" fillcolor="#dedfe0" stroked="false">
                <v:path arrowok="t"/>
                <v:fill type="solid"/>
              </v:shape>
            </v:group>
            <v:group style="position:absolute;left:6762;top:418;width:1701;height:416" coordorigin="6762,418" coordsize="1701,416">
              <v:shape style="position:absolute;left:6762;top:418;width:1701;height:416" coordorigin="6762,418" coordsize="1701,416" path="m8463,418l6762,418,6762,833,8463,833,8463,418xe" filled="true" fillcolor="#dedfe0" stroked="false">
                <v:path arrowok="t"/>
                <v:fill type="solid"/>
              </v:shape>
            </v:group>
            <v:group style="position:absolute;left:8463;top:418;width:1701;height:416" coordorigin="8463,418" coordsize="1701,416">
              <v:shape style="position:absolute;left:8463;top:418;width:1701;height:416" coordorigin="8463,418" coordsize="1701,416" path="m10163,418l8463,418,8463,833,10163,833,10163,418xe" filled="true" fillcolor="#dedfe0" stroked="false">
                <v:path arrowok="t"/>
                <v:fill type="solid"/>
              </v:shape>
            </v:group>
            <v:group style="position:absolute;left:10;top:833;width:6752;height:416" coordorigin="10,833" coordsize="6752,416">
              <v:shape style="position:absolute;left:10;top:833;width:6752;height:416" coordorigin="10,833" coordsize="6752,416" path="m6762,833l10,833,10,1249,6762,1249,6762,833xe" filled="true" fillcolor="#dedfe0" stroked="false">
                <v:path arrowok="t"/>
                <v:fill type="solid"/>
              </v:shape>
            </v:group>
            <v:group style="position:absolute;left:6762;top:833;width:1701;height:416" coordorigin="6762,833" coordsize="1701,416">
              <v:shape style="position:absolute;left:6762;top:833;width:1701;height:416" coordorigin="6762,833" coordsize="1701,416" path="m8463,833l6762,833,6762,1249,8463,1249,8463,833xe" filled="true" fillcolor="#dedfe0" stroked="false">
                <v:path arrowok="t"/>
                <v:fill type="solid"/>
              </v:shape>
            </v:group>
            <v:group style="position:absolute;left:8463;top:833;width:1701;height:416" coordorigin="8463,833" coordsize="1701,416">
              <v:shape style="position:absolute;left:8463;top:833;width:1701;height:416" coordorigin="8463,833" coordsize="1701,416" path="m10163,833l8463,833,8463,1249,10163,1249,10163,833xe" filled="true" fillcolor="#dedfe0" stroked="false">
                <v:path arrowok="t"/>
                <v:fill type="solid"/>
              </v:shape>
            </v:group>
            <v:group style="position:absolute;left:10;top:1249;width:6752;height:225" coordorigin="10,1249" coordsize="6752,225">
              <v:shape style="position:absolute;left:10;top:1249;width:6752;height:225" coordorigin="10,1249" coordsize="6752,225" path="m6762,1249l10,1249,10,1474,6762,1474,6762,1249xe" filled="true" fillcolor="#dedfe0" stroked="false">
                <v:path arrowok="t"/>
                <v:fill type="solid"/>
              </v:shape>
            </v:group>
            <v:group style="position:absolute;left:6762;top:1249;width:1701;height:225" coordorigin="6762,1249" coordsize="1701,225">
              <v:shape style="position:absolute;left:6762;top:1249;width:1701;height:225" coordorigin="6762,1249" coordsize="1701,225" path="m8463,1249l6762,1249,6762,1474,8463,1474,8463,1249xe" filled="true" fillcolor="#dedfe0" stroked="false">
                <v:path arrowok="t"/>
                <v:fill type="solid"/>
              </v:shape>
            </v:group>
            <v:group style="position:absolute;left:8463;top:1249;width:1701;height:225" coordorigin="8463,1249" coordsize="1701,225">
              <v:shape style="position:absolute;left:8463;top:1249;width:1701;height:225" coordorigin="8463,1249" coordsize="1701,225" path="m10163,1249l8463,1249,8463,1474,10163,1474,10163,1249xe" filled="true" fillcolor="#dedfe0" stroked="false">
                <v:path arrowok="t"/>
                <v:fill type="solid"/>
              </v:shape>
            </v:group>
            <v:group style="position:absolute;left:10;top:10;width:10154;height:2" coordorigin="10,10" coordsize="10154,2">
              <v:shape style="position:absolute;left:10;top:10;width:10154;height:2" coordorigin="10,10" coordsize="10154,0" path="m10,10l10163,10e" filled="false" stroked="true" strokeweight="1.000015pt" strokecolor="#808285">
                <v:path arrowok="t"/>
              </v:shape>
            </v:group>
            <v:group style="position:absolute;left:10;top:1474;width:10154;height:2" coordorigin="10,1474" coordsize="10154,2">
              <v:shape style="position:absolute;left:10;top:1474;width:10154;height:2" coordorigin="10,1474" coordsize="10154,0" path="m10,1474l10163,1474e" filled="false" stroked="true" strokeweight="1.000015pt" strokecolor="#808285">
                <v:path arrowok="t"/>
              </v:shape>
              <v:shape style="position:absolute;left:7128;top:24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8;top:24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39;width:1145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Period</w:t>
                      </w:r>
                      <w:r>
                        <w:rPr>
                          <w:rFonts w:ascii="Cambria"/>
                          <w:color w:val="6D6E71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-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days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6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5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180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More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than</w:t>
                      </w:r>
                      <w:r>
                        <w:rPr>
                          <w:rFonts w:ascii="Cambria"/>
                          <w:color w:val="231F20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180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00;top:847;width:467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92%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8%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00;top:847;width:467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93%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7%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100%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spacing w:before="72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sz w:val="18"/>
        </w:rPr>
        <w:t>Foreign</w:t>
      </w:r>
      <w:r>
        <w:rPr>
          <w:rFonts w:ascii="Lucida Sans"/>
          <w:b/>
          <w:color w:val="231F20"/>
          <w:spacing w:val="21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currency</w:t>
      </w:r>
      <w:r>
        <w:rPr>
          <w:rFonts w:ascii="Lucida Sans"/>
          <w:b/>
          <w:color w:val="231F20"/>
          <w:spacing w:val="21"/>
          <w:sz w:val="18"/>
        </w:rPr>
        <w:t> </w:t>
      </w:r>
      <w:r>
        <w:rPr>
          <w:rFonts w:ascii="Lucida Sans"/>
          <w:b/>
          <w:color w:val="231F20"/>
          <w:sz w:val="18"/>
        </w:rPr>
        <w:t>and</w:t>
      </w:r>
      <w:r>
        <w:rPr>
          <w:rFonts w:ascii="Lucida Sans"/>
          <w:b/>
          <w:color w:val="231F20"/>
          <w:spacing w:val="21"/>
          <w:sz w:val="18"/>
        </w:rPr>
        <w:t> </w:t>
      </w:r>
      <w:r>
        <w:rPr>
          <w:rFonts w:ascii="Lucida Sans"/>
          <w:b/>
          <w:color w:val="231F20"/>
          <w:spacing w:val="-1"/>
          <w:sz w:val="18"/>
        </w:rPr>
        <w:t>treasury</w:t>
      </w:r>
      <w:r>
        <w:rPr>
          <w:rFonts w:ascii="Lucida Sans"/>
          <w:b/>
          <w:color w:val="231F20"/>
          <w:spacing w:val="21"/>
          <w:sz w:val="18"/>
        </w:rPr>
        <w:t> </w:t>
      </w:r>
      <w:r>
        <w:rPr>
          <w:rFonts w:ascii="Lucida Sans"/>
          <w:b/>
          <w:color w:val="231F20"/>
          <w:sz w:val="18"/>
        </w:rPr>
        <w:t>operations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substantial</w:t>
      </w:r>
      <w:r>
        <w:rPr>
          <w:color w:val="231F20"/>
          <w:spacing w:val="-4"/>
        </w:rPr>
        <w:t> </w:t>
      </w:r>
      <w:r>
        <w:rPr>
          <w:color w:val="231F20"/>
        </w:rPr>
        <w:t>portion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generated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4"/>
        </w:rPr>
        <w:t> </w:t>
      </w:r>
      <w:r>
        <w:rPr>
          <w:color w:val="231F20"/>
        </w:rPr>
        <w:t>currencies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majority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incurred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Rupees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(INR),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Dollars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(USD)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European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currencies.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philosophy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treasury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conservative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predominantly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well‑known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banks.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ensured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adequate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controls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management,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collection.</w:t>
      </w:r>
      <w:r>
        <w:rPr/>
      </w:r>
    </w:p>
    <w:p>
      <w:pPr>
        <w:pStyle w:val="BodyText"/>
        <w:spacing w:line="220" w:lineRule="exact" w:before="170"/>
        <w:ind w:right="12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maintains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USD,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EUR,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JPY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SGD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comparative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w w:val="87"/>
        </w:rPr>
        <w:t> </w:t>
      </w:r>
      <w:r>
        <w:rPr>
          <w:color w:val="231F20"/>
          <w:w w:val="85"/>
        </w:rPr>
        <w:t>rates,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interest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rates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currency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requirements.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Income</w:t>
      </w:r>
      <w:r>
        <w:rPr>
          <w:rFonts w:ascii="Lucida Sans"/>
          <w:b/>
          <w:color w:val="231F20"/>
          <w:spacing w:val="-16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tax</w:t>
      </w:r>
      <w:r>
        <w:rPr>
          <w:rFonts w:ascii="Lucida Sans"/>
          <w:b/>
          <w:color w:val="231F20"/>
          <w:spacing w:val="-3"/>
          <w:w w:val="105"/>
          <w:sz w:val="18"/>
        </w:rPr>
        <w:t>es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Till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partially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benefited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holidays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extended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exporters 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specially designated software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technology parks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India. 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result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these incentives,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our operations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liabilities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India.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incentives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10‑year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holiday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operation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seven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facilities.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portion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pre‑tax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years.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2000,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restricts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ten‑year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holiday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undertaking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begins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manufacture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produce,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extended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2009),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whichever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Thus,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STPI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units,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expired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representing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countries.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Employee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Stock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Purc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hase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Sc</w:t>
      </w:r>
      <w:r>
        <w:rPr>
          <w:rFonts w:ascii="Lucida Sans" w:hAnsi="Lucida Sans" w:cs="Lucida Sans" w:eastAsia="Lucida Sans"/>
          <w:b/>
          <w:bCs/>
          <w:color w:val="231F20"/>
          <w:spacing w:val="-4"/>
          <w:w w:val="105"/>
          <w:sz w:val="18"/>
          <w:szCs w:val="18"/>
        </w:rPr>
        <w:t>heme</w:t>
      </w:r>
      <w:r>
        <w:rPr>
          <w:rFonts w:ascii="Lucida Sans" w:hAnsi="Lucida Sans" w:cs="Lucida Sans" w:eastAsia="Lucida Sans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(‘ESPS’)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adopted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Trust”)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incentives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proceeds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 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shares 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allocated 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Trust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nominated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exercise price,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 approximates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fair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grant.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which,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entitled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dividends,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bonus,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etc.,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declared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acceptance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offer,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undertakes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acceptance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offer.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resigns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rights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vested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exercise,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whereas,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forfeited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favour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Trust.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Trustees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unpaid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repaid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obtained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receipt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employees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shares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exercised.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(‘SEBI’)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(‘SEBI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guidelines’),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books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amortised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equals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spacing w:after="0" w:line="220" w:lineRule="exact"/>
        <w:jc w:val="both"/>
        <w:sectPr>
          <w:footerReference w:type="default" r:id="rId57"/>
          <w:footerReference w:type="even" r:id="rId58"/>
          <w:pgSz w:w="11910" w:h="16840"/>
          <w:pgMar w:footer="286" w:header="0" w:top="560" w:bottom="480" w:left="960" w:right="560"/>
          <w:pgNumType w:start="93"/>
        </w:sectPr>
      </w:pPr>
    </w:p>
    <w:p>
      <w:pPr>
        <w:pStyle w:val="BodyText"/>
        <w:spacing w:line="240" w:lineRule="auto" w:before="41"/>
        <w:ind w:left="120" w:right="0"/>
        <w:jc w:val="left"/>
      </w:pP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ESPS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1pt;height:168.55pt;mso-position-horizontal-relative:char;mso-position-vertical-relative:line" coordorigin="0,0" coordsize="10162,3371">
            <v:group style="position:absolute;left:10;top:10;width:6740;height:841" coordorigin="10,10" coordsize="6740,841">
              <v:shape style="position:absolute;left:10;top:10;width:6740;height:841" coordorigin="10,10" coordsize="6740,841" path="m6749,10l10,10,10,850,6749,850,6749,10xe" filled="true" fillcolor="#dedfe0" stroked="false">
                <v:path arrowok="t"/>
                <v:fill type="solid"/>
              </v:shape>
            </v:group>
            <v:group style="position:absolute;left:6749;top:643;width:1701;height:208" coordorigin="6749,643" coordsize="1701,208">
              <v:shape style="position:absolute;left:6749;top:643;width:1701;height:208" coordorigin="6749,643" coordsize="1701,208" path="m6749,851l8450,851,8450,643,6749,643,6749,851xe" filled="true" fillcolor="#dedfe0" stroked="false">
                <v:path arrowok="t"/>
                <v:fill type="solid"/>
              </v:shape>
            </v:group>
            <v:group style="position:absolute;left:6749;top:435;width:3402;height:208" coordorigin="6749,435" coordsize="3402,208">
              <v:shape style="position:absolute;left:6749;top:435;width:3402;height:208" coordorigin="6749,435" coordsize="3402,208" path="m6749,643l10151,643,10151,435,6749,435,6749,643xe" filled="true" fillcolor="#dedfe0" stroked="false">
                <v:path arrowok="t"/>
                <v:fill type="solid"/>
              </v:shape>
            </v:group>
            <v:group style="position:absolute;left:6749;top:11;width:1701;height:424" coordorigin="6749,11" coordsize="1701,424">
              <v:shape style="position:absolute;left:6749;top:11;width:1701;height:424" coordorigin="6749,11" coordsize="1701,424" path="m6749,435l8450,435,8450,11,6749,11,6749,435xe" filled="true" fillcolor="#dedfe0" stroked="false">
                <v:path arrowok="t"/>
                <v:fill type="solid"/>
              </v:shape>
            </v:group>
            <v:group style="position:absolute;left:8450;top:643;width:1701;height:208" coordorigin="8450,643" coordsize="1701,208">
              <v:shape style="position:absolute;left:8450;top:643;width:1701;height:208" coordorigin="8450,643" coordsize="1701,208" path="m10151,643l8450,643,8450,850,10151,850,10151,643xe" filled="true" fillcolor="#dedfe0" stroked="false">
                <v:path arrowok="t"/>
                <v:fill type="solid"/>
              </v:shape>
            </v:group>
            <v:group style="position:absolute;left:8450;top:10;width:1701;height:425" coordorigin="8450,10" coordsize="1701,425">
              <v:shape style="position:absolute;left:8450;top:10;width:1701;height:425" coordorigin="8450,10" coordsize="1701,425" path="m10151,10l8450,10,8450,435,10151,435,10151,10xe" filled="true" fillcolor="#dedfe0" stroked="false">
                <v:path arrowok="t"/>
                <v:fill type="solid"/>
              </v:shape>
            </v:group>
            <v:group style="position:absolute;left:10;top:850;width:6740;height:416" coordorigin="10,850" coordsize="6740,416">
              <v:shape style="position:absolute;left:10;top:850;width:6740;height:416" coordorigin="10,850" coordsize="6740,416" path="m6749,850l10,850,10,1266,6749,1266,6749,850xe" filled="true" fillcolor="#dedfe0" stroked="false">
                <v:path arrowok="t"/>
                <v:fill type="solid"/>
              </v:shape>
            </v:group>
            <v:group style="position:absolute;left:6749;top:850;width:1701;height:416" coordorigin="6749,850" coordsize="1701,416">
              <v:shape style="position:absolute;left:6749;top:850;width:1701;height:416" coordorigin="6749,850" coordsize="1701,416" path="m8450,850l6749,850,6749,1266,8450,1266,8450,850xe" filled="true" fillcolor="#dedfe0" stroked="false">
                <v:path arrowok="t"/>
                <v:fill type="solid"/>
              </v:shape>
            </v:group>
            <v:group style="position:absolute;left:8450;top:850;width:1701;height:416" coordorigin="8450,850" coordsize="1701,416">
              <v:shape style="position:absolute;left:8450;top:850;width:1701;height:416" coordorigin="8450,850" coordsize="1701,416" path="m10151,850l8450,850,8450,1266,10151,1266,10151,850xe" filled="true" fillcolor="#dedfe0" stroked="false">
                <v:path arrowok="t"/>
                <v:fill type="solid"/>
              </v:shape>
            </v:group>
            <v:group style="position:absolute;left:10;top:1266;width:6740;height:416" coordorigin="10,1266" coordsize="6740,416">
              <v:shape style="position:absolute;left:10;top:1266;width:6740;height:416" coordorigin="10,1266" coordsize="6740,416" path="m6749,1266l10,1266,10,1681,6749,1681,6749,1266xe" filled="true" fillcolor="#dedfe0" stroked="false">
                <v:path arrowok="t"/>
                <v:fill type="solid"/>
              </v:shape>
            </v:group>
            <v:group style="position:absolute;left:6749;top:1266;width:1701;height:416" coordorigin="6749,1266" coordsize="1701,416">
              <v:shape style="position:absolute;left:6749;top:1266;width:1701;height:416" coordorigin="6749,1266" coordsize="1701,416" path="m8450,1266l6749,1266,6749,1681,8450,1681,8450,1266xe" filled="true" fillcolor="#dedfe0" stroked="false">
                <v:path arrowok="t"/>
                <v:fill type="solid"/>
              </v:shape>
            </v:group>
            <v:group style="position:absolute;left:8450;top:1266;width:1701;height:416" coordorigin="8450,1266" coordsize="1701,416">
              <v:shape style="position:absolute;left:8450;top:1266;width:1701;height:416" coordorigin="8450,1266" coordsize="1701,416" path="m10151,1266l8450,1266,8450,1681,10151,1681,10151,1266xe" filled="true" fillcolor="#dedfe0" stroked="false">
                <v:path arrowok="t"/>
                <v:fill type="solid"/>
              </v:shape>
            </v:group>
            <v:group style="position:absolute;left:10;top:1681;width:6740;height:416" coordorigin="10,1681" coordsize="6740,416">
              <v:shape style="position:absolute;left:10;top:1681;width:6740;height:416" coordorigin="10,1681" coordsize="6740,416" path="m6749,1681l10,1681,10,2097,6749,2097,6749,1681xe" filled="true" fillcolor="#dedfe0" stroked="false">
                <v:path arrowok="t"/>
                <v:fill type="solid"/>
              </v:shape>
            </v:group>
            <v:group style="position:absolute;left:6749;top:1681;width:1701;height:416" coordorigin="6749,1681" coordsize="1701,416">
              <v:shape style="position:absolute;left:6749;top:1681;width:1701;height:416" coordorigin="6749,1681" coordsize="1701,416" path="m8450,1681l6749,1681,6749,2097,8450,2097,8450,1681xe" filled="true" fillcolor="#dedfe0" stroked="false">
                <v:path arrowok="t"/>
                <v:fill type="solid"/>
              </v:shape>
            </v:group>
            <v:group style="position:absolute;left:8450;top:1681;width:1701;height:416" coordorigin="8450,1681" coordsize="1701,416">
              <v:shape style="position:absolute;left:8450;top:1681;width:1701;height:416" coordorigin="8450,1681" coordsize="1701,416" path="m10151,1681l8450,1681,8450,2097,10151,2097,10151,1681xe" filled="true" fillcolor="#dedfe0" stroked="false">
                <v:path arrowok="t"/>
                <v:fill type="solid"/>
              </v:shape>
            </v:group>
            <v:group style="position:absolute;left:10;top:2097;width:6740;height:1264" coordorigin="10,2097" coordsize="6740,1264">
              <v:shape style="position:absolute;left:10;top:2097;width:6740;height:1264" coordorigin="10,2097" coordsize="6740,1264" path="m6749,2097l10,2097,10,3361,6749,3361,6749,2097xe" filled="true" fillcolor="#dedfe0" stroked="false">
                <v:path arrowok="t"/>
                <v:fill type="solid"/>
              </v:shape>
            </v:group>
            <v:group style="position:absolute;left:6749;top:2097;width:1701;height:1264" coordorigin="6749,2097" coordsize="1701,1264">
              <v:shape style="position:absolute;left:6749;top:2097;width:1701;height:1264" coordorigin="6749,2097" coordsize="1701,1264" path="m8450,2097l6749,2097,6749,3361,8450,3361,8450,2097xe" filled="true" fillcolor="#dedfe0" stroked="false">
                <v:path arrowok="t"/>
                <v:fill type="solid"/>
              </v:shape>
            </v:group>
            <v:group style="position:absolute;left:8450;top:2097;width:1701;height:1264" coordorigin="8450,2097" coordsize="1701,1264">
              <v:shape style="position:absolute;left:8450;top:2097;width:1701;height:1264" coordorigin="8450,2097" coordsize="1701,1264" path="m10151,2097l8450,2097,8450,3361,10151,3361,10151,2097xe" filled="true" fillcolor="#dedfe0" stroked="false">
                <v:path arrowok="t"/>
                <v:fill type="solid"/>
              </v:shape>
            </v:group>
            <v:group style="position:absolute;left:10;top:10;width:10142;height:2" coordorigin="10,10" coordsize="10142,2">
              <v:shape style="position:absolute;left:10;top:10;width:10142;height:2" coordorigin="10,10" coordsize="10142,0" path="m10,10l10151,10e" filled="false" stroked="true" strokeweight="1.00003pt" strokecolor="#808285">
                <v:path arrowok="t"/>
              </v:shape>
            </v:group>
            <v:group style="position:absolute;left:10;top:3361;width:10142;height:2" coordorigin="10,3361" coordsize="10142,2">
              <v:shape style="position:absolute;left:10;top:3361;width:10142;height:2" coordorigin="10,3361" coordsize="10142,0" path="m10,3361l10151,3361e" filled="false" stroked="true" strokeweight="1.0pt" strokecolor="#808285">
                <v:path arrowok="t"/>
              </v:shape>
              <v:shape style="position:absolute;left:7115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16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864;width:2923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998;top:656;width:13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992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166,142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99;top:656;width:13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165,145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695;width:2723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49;top:1695;width:662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(24,475)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24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(992)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405;top:1695;width:70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134,834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(80,281)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99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2734;width:2311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04;top:2734;width:550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29,081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505;top:2734;width:550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54,548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spacing w:before="72"/>
        <w:ind w:left="12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Employee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Stock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Option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Plan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(‘ESOP’)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Pursuant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14,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2001,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Directors,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2002</w:t>
      </w:r>
      <w:r>
        <w:rPr>
          <w:color w:val="231F20"/>
          <w:w w:val="90"/>
        </w:rPr>
        <w:t> approved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(“Scheme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2002”)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4,753,600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4,548,920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619,000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dates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(including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forfeited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earlier).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12,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36,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60</w:t>
      </w:r>
      <w:r>
        <w:rPr>
          <w:color w:val="231F20"/>
          <w:w w:val="90"/>
        </w:rPr>
        <w:t> 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2010”)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options.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12,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24,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36,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48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Options 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10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employee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/>
        <w:pict>
          <v:group style="position:absolute;margin-left:33.539303pt;margin-top:29.813854pt;width:508.05pt;height:32.15pt;mso-position-horizontal-relative:page;mso-position-vertical-relative:paragraph;z-index:-701488" coordorigin="671,596" coordsize="10161,643">
            <v:group style="position:absolute;left:681;top:606;width:3338;height:633" coordorigin="681,606" coordsize="3338,633">
              <v:shape style="position:absolute;left:681;top:606;width:3338;height:633" coordorigin="681,606" coordsize="3338,633" path="m4018,606l681,606,681,1239,4018,1239,4018,606xe" filled="true" fillcolor="#dedfe0" stroked="false">
                <v:path arrowok="t"/>
                <v:fill type="solid"/>
              </v:shape>
            </v:group>
            <v:group style="position:absolute;left:4018;top:607;width:3402;height:224" coordorigin="4018,607" coordsize="3402,224">
              <v:shape style="position:absolute;left:4018;top:607;width:3402;height:224" coordorigin="4018,607" coordsize="3402,224" path="m4018,831l7420,831,7420,607,4018,607,4018,831xe" filled="true" fillcolor="#dedfe0" stroked="false">
                <v:path arrowok="t"/>
                <v:fill type="solid"/>
              </v:shape>
            </v:group>
            <v:group style="position:absolute;left:7420;top:607;width:3402;height:224" coordorigin="7420,607" coordsize="3402,224">
              <v:shape style="position:absolute;left:7420;top:607;width:3402;height:224" coordorigin="7420,607" coordsize="3402,224" path="m7420,831l10822,831,10822,607,7420,607,7420,831xe" filled="true" fillcolor="#dedfe0" stroked="false">
                <v:path arrowok="t"/>
                <v:fill type="solid"/>
              </v:shape>
            </v:group>
            <v:group style="position:absolute;left:681;top:606;width:10141;height:2" coordorigin="681,606" coordsize="10141,2">
              <v:shape style="position:absolute;left:681;top:606;width:10141;height:2" coordorigin="681,606" coordsize="10141,0" path="m681,606l10822,606e" filled="false" stroked="true" strokeweight="1.0pt" strokecolor="#808285">
                <v:path arrowok="t"/>
              </v:shape>
              <v:shape style="position:absolute;left:5174;top:637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75;top:637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2002)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1874"/>
        <w:gridCol w:w="1845"/>
        <w:gridCol w:w="1557"/>
        <w:gridCol w:w="1616"/>
      </w:tblGrid>
      <w:tr>
        <w:trPr>
          <w:trHeight w:val="490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4" w:lineRule="exact"/>
              <w:ind w:left="709" w:right="0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7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9"/>
              <w:ind w:left="241" w:right="323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4" w:lineRule="exact"/>
              <w:ind w:left="392" w:right="0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3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9"/>
              <w:ind w:left="241" w:right="94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348,853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Exercised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(39,945)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(85,471)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819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(16,600)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(21,000)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9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245,837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37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9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9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141,537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89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33" w:hRule="exact"/>
        </w:trPr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10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7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101,000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</w:tr>
    </w:tbl>
    <w:p>
      <w:pPr>
        <w:pStyle w:val="BodyText"/>
        <w:spacing w:line="374" w:lineRule="auto" w:before="56"/>
        <w:ind w:left="120" w:right="2622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2,188.</w:t>
      </w:r>
      <w:r>
        <w:rPr>
          <w:color w:val="231F20"/>
          <w:w w:val="95"/>
        </w:rPr>
        <w:t> 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6"/>
          <w:szCs w:val="6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05pt;height:118.3pt;mso-position-horizontal-relative:char;mso-position-vertical-relative:line" coordorigin="0,0" coordsize="10161,2366">
            <v:group style="position:absolute;left:10;top:10;width:3338;height:841" coordorigin="10,10" coordsize="3338,841">
              <v:shape style="position:absolute;left:10;top:10;width:3338;height:841" coordorigin="10,10" coordsize="3338,841" path="m3348,10l10,10,10,850,3348,850,3348,10xe" filled="true" fillcolor="#dedfe0" stroked="false">
                <v:path arrowok="t"/>
                <v:fill type="solid"/>
              </v:shape>
            </v:group>
            <v:group style="position:absolute;left:3348;top:234;width:1701;height:616" coordorigin="3348,234" coordsize="1701,616">
              <v:shape style="position:absolute;left:3348;top:234;width:1701;height:616" coordorigin="3348,234" coordsize="1701,616" path="m3348,850l5048,850,5048,234,3348,234,3348,850xe" filled="true" fillcolor="#dedfe0" stroked="false">
                <v:path arrowok="t"/>
                <v:fill type="solid"/>
              </v:shape>
            </v:group>
            <v:group style="position:absolute;left:3348;top:10;width:3402;height:224" coordorigin="3348,10" coordsize="3402,224">
              <v:shape style="position:absolute;left:3348;top:10;width:3402;height:224" coordorigin="3348,10" coordsize="3402,224" path="m3348,234l6749,234,6749,10,3348,10,3348,234xe" filled="true" fillcolor="#dedfe0" stroked="false">
                <v:path arrowok="t"/>
                <v:fill type="solid"/>
              </v:shape>
            </v:group>
            <v:group style="position:absolute;left:5048;top:235;width:1701;height:616" coordorigin="5048,235" coordsize="1701,616">
              <v:shape style="position:absolute;left:5048;top:235;width:1701;height:616" coordorigin="5048,235" coordsize="1701,616" path="m6749,235l5048,235,5048,850,6749,850,6749,235xe" filled="true" fillcolor="#dedfe0" stroked="false">
                <v:path arrowok="t"/>
                <v:fill type="solid"/>
              </v:shape>
            </v:group>
            <v:group style="position:absolute;left:6749;top:234;width:1701;height:616" coordorigin="6749,234" coordsize="1701,616">
              <v:shape style="position:absolute;left:6749;top:234;width:1701;height:616" coordorigin="6749,234" coordsize="1701,616" path="m6749,850l8450,850,8450,234,6749,234,6749,850xe" filled="true" fillcolor="#dedfe0" stroked="false">
                <v:path arrowok="t"/>
                <v:fill type="solid"/>
              </v:shape>
            </v:group>
            <v:group style="position:absolute;left:6749;top:10;width:3402;height:224" coordorigin="6749,10" coordsize="3402,224">
              <v:shape style="position:absolute;left:6749;top:10;width:3402;height:224" coordorigin="6749,10" coordsize="3402,224" path="m6749,234l10151,234,10151,10,6749,10,6749,234xe" filled="true" fillcolor="#dedfe0" stroked="false">
                <v:path arrowok="t"/>
                <v:fill type="solid"/>
              </v:shape>
            </v:group>
            <v:group style="position:absolute;left:8450;top:235;width:1701;height:616" coordorigin="8450,235" coordsize="1701,616">
              <v:shape style="position:absolute;left:8450;top:235;width:1701;height:616" coordorigin="8450,235" coordsize="1701,616" path="m10151,235l8450,235,8450,850,10151,850,10151,235xe" filled="true" fillcolor="#dedfe0" stroked="false">
                <v:path arrowok="t"/>
                <v:fill type="solid"/>
              </v:shape>
            </v:group>
            <v:group style="position:absolute;left:10;top:850;width:3338;height:416" coordorigin="10,850" coordsize="3338,416">
              <v:shape style="position:absolute;left:10;top:850;width:3338;height:416" coordorigin="10,850" coordsize="3338,416" path="m3348,850l10,850,10,1266,3348,1266,3348,850xe" filled="true" fillcolor="#dedfe0" stroked="false">
                <v:path arrowok="t"/>
                <v:fill type="solid"/>
              </v:shape>
            </v:group>
            <v:group style="position:absolute;left:3348;top:850;width:1701;height:416" coordorigin="3348,850" coordsize="1701,416">
              <v:shape style="position:absolute;left:3348;top:850;width:1701;height:416" coordorigin="3348,850" coordsize="1701,416" path="m5048,850l3348,850,3348,1266,5048,1266,5048,850xe" filled="true" fillcolor="#dedfe0" stroked="false">
                <v:path arrowok="t"/>
                <v:fill type="solid"/>
              </v:shape>
            </v:group>
            <v:group style="position:absolute;left:5048;top:850;width:1701;height:416" coordorigin="5048,850" coordsize="1701,416">
              <v:shape style="position:absolute;left:5048;top:850;width:1701;height:416" coordorigin="5048,850" coordsize="1701,416" path="m6749,850l5048,850,5048,1266,6749,1266,6749,850xe" filled="true" fillcolor="#dedfe0" stroked="false">
                <v:path arrowok="t"/>
                <v:fill type="solid"/>
              </v:shape>
            </v:group>
            <v:group style="position:absolute;left:6749;top:850;width:1701;height:416" coordorigin="6749,850" coordsize="1701,416">
              <v:shape style="position:absolute;left:6749;top:850;width:1701;height:416" coordorigin="6749,850" coordsize="1701,416" path="m8450,850l6749,850,6749,1266,8450,1266,8450,850xe" filled="true" fillcolor="#dedfe0" stroked="false">
                <v:path arrowok="t"/>
                <v:fill type="solid"/>
              </v:shape>
            </v:group>
            <v:group style="position:absolute;left:8450;top:850;width:1701;height:416" coordorigin="8450,850" coordsize="1701,416">
              <v:shape style="position:absolute;left:8450;top:850;width:1701;height:416" coordorigin="8450,850" coordsize="1701,416" path="m10151,850l8450,850,8450,1266,10151,1266,10151,850xe" filled="true" fillcolor="#dedfe0" stroked="false">
                <v:path arrowok="t"/>
                <v:fill type="solid"/>
              </v:shape>
            </v:group>
            <v:group style="position:absolute;left:10;top:1266;width:3338;height:416" coordorigin="10,1266" coordsize="3338,416">
              <v:shape style="position:absolute;left:10;top:1266;width:3338;height:416" coordorigin="10,1266" coordsize="3338,416" path="m3348,1266l10,1266,10,1681,3348,1681,3348,1266xe" filled="true" fillcolor="#dedfe0" stroked="false">
                <v:path arrowok="t"/>
                <v:fill type="solid"/>
              </v:shape>
            </v:group>
            <v:group style="position:absolute;left:3348;top:1266;width:1701;height:416" coordorigin="3348,1266" coordsize="1701,416">
              <v:shape style="position:absolute;left:3348;top:1266;width:1701;height:416" coordorigin="3348,1266" coordsize="1701,416" path="m5048,1266l3348,1266,3348,1681,5048,1681,5048,1266xe" filled="true" fillcolor="#dedfe0" stroked="false">
                <v:path arrowok="t"/>
                <v:fill type="solid"/>
              </v:shape>
            </v:group>
            <v:group style="position:absolute;left:5048;top:1266;width:1701;height:416" coordorigin="5048,1266" coordsize="1701,416">
              <v:shape style="position:absolute;left:5048;top:1266;width:1701;height:416" coordorigin="5048,1266" coordsize="1701,416" path="m6749,1266l5048,1266,5048,1681,6749,1681,6749,1266xe" filled="true" fillcolor="#dedfe0" stroked="false">
                <v:path arrowok="t"/>
                <v:fill type="solid"/>
              </v:shape>
            </v:group>
            <v:group style="position:absolute;left:6749;top:1266;width:1701;height:416" coordorigin="6749,1266" coordsize="1701,416">
              <v:shape style="position:absolute;left:6749;top:1266;width:1701;height:416" coordorigin="6749,1266" coordsize="1701,416" path="m8450,1266l6749,1266,6749,1681,8450,1681,8450,1266xe" filled="true" fillcolor="#dedfe0" stroked="false">
                <v:path arrowok="t"/>
                <v:fill type="solid"/>
              </v:shape>
            </v:group>
            <v:group style="position:absolute;left:8450;top:1266;width:1701;height:416" coordorigin="8450,1266" coordsize="1701,416">
              <v:shape style="position:absolute;left:8450;top:1266;width:1701;height:416" coordorigin="8450,1266" coordsize="1701,416" path="m10151,1266l8450,1266,8450,1681,10151,1681,10151,1266xe" filled="true" fillcolor="#dedfe0" stroked="false">
                <v:path arrowok="t"/>
                <v:fill type="solid"/>
              </v:shape>
            </v:group>
            <v:group style="position:absolute;left:10;top:1681;width:3338;height:675" coordorigin="10,1681" coordsize="3338,675">
              <v:shape style="position:absolute;left:10;top:1681;width:3338;height:675" coordorigin="10,1681" coordsize="3338,675" path="m3348,1681l10,1681,10,2356,3348,2356,3348,1681xe" filled="true" fillcolor="#dedfe0" stroked="false">
                <v:path arrowok="t"/>
                <v:fill type="solid"/>
              </v:shape>
            </v:group>
            <v:group style="position:absolute;left:3348;top:1681;width:1701;height:675" coordorigin="3348,1681" coordsize="1701,675">
              <v:shape style="position:absolute;left:3348;top:1681;width:1701;height:675" coordorigin="3348,1681" coordsize="1701,675" path="m5048,1681l3348,1681,3348,2356,5048,2356,5048,1681xe" filled="true" fillcolor="#dedfe0" stroked="false">
                <v:path arrowok="t"/>
                <v:fill type="solid"/>
              </v:shape>
            </v:group>
            <v:group style="position:absolute;left:5048;top:1681;width:1701;height:675" coordorigin="5048,1681" coordsize="1701,675">
              <v:shape style="position:absolute;left:5048;top:1681;width:1701;height:675" coordorigin="5048,1681" coordsize="1701,675" path="m6749,1681l5048,1681,5048,2356,6749,2356,6749,1681xe" filled="true" fillcolor="#dedfe0" stroked="false">
                <v:path arrowok="t"/>
                <v:fill type="solid"/>
              </v:shape>
            </v:group>
            <v:group style="position:absolute;left:6749;top:1681;width:1701;height:675" coordorigin="6749,1681" coordsize="1701,675">
              <v:shape style="position:absolute;left:6749;top:1681;width:1701;height:675" coordorigin="6749,1681" coordsize="1701,675" path="m8450,1681l6749,1681,6749,2356,8450,2356,8450,1681xe" filled="true" fillcolor="#dedfe0" stroked="false">
                <v:path arrowok="t"/>
                <v:fill type="solid"/>
              </v:shape>
            </v:group>
            <v:group style="position:absolute;left:8450;top:1681;width:1701;height:675" coordorigin="8450,1681" coordsize="1701,675">
              <v:shape style="position:absolute;left:8450;top:1681;width:1701;height:675" coordorigin="8450,1681" coordsize="1701,675" path="m10151,1681l8450,1681,8450,2356,10151,2356,10151,1681xe" filled="true" fillcolor="#dedfe0" stroked="false">
                <v:path arrowok="t"/>
                <v:fill type="solid"/>
              </v:shape>
            </v:group>
            <v:group style="position:absolute;left:10;top:10;width:10141;height:2" coordorigin="10,10" coordsize="10141,2">
              <v:shape style="position:absolute;left:10;top:10;width:10141;height:2" coordorigin="10,10" coordsize="10141,0" path="m10,10l10151,10e" filled="false" stroked="true" strokeweight="1.0pt" strokecolor="#808285">
                <v:path arrowok="t"/>
              </v:shape>
            </v:group>
            <v:group style="position:absolute;left:10;top:2356;width:10141;height:2" coordorigin="10,2356" coordsize="10141,2">
              <v:shape style="position:absolute;left:10;top:2356;width:10141;height:2" coordorigin="10,2356" coordsize="10141,0" path="m10,2356l10151,2356e" filled="false" stroked="true" strokeweight="1.0pt" strokecolor="#808285">
                <v:path arrowok="t"/>
              </v:shape>
              <v:shape style="position:absolute;left:4503;top:41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04;top:41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02;top:249;width:1050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66" w:right="0" w:hanging="6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6D6E71"/>
                          <w:spacing w:val="18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arising</w:t>
                      </w:r>
                      <w:r>
                        <w:rPr>
                          <w:rFonts w:ascii="Cambria"/>
                          <w:color w:val="6D6E71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258;top:249;width:1395;height:1647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8" w:lineRule="exact" w:before="0"/>
                        <w:ind w:left="944" w:right="0" w:firstLine="3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2,050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44" w:right="0" w:firstLine="35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2,050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304;top:249;width:1050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66" w:right="0" w:hanging="6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6D6E71"/>
                          <w:spacing w:val="18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arising</w:t>
                      </w:r>
                      <w:r>
                        <w:rPr>
                          <w:rFonts w:ascii="Cambria"/>
                          <w:color w:val="6D6E71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;top:864;width:2567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beginning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1842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Granted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02;top:864;width:707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5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618,000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45" w:right="0" w:firstLine="5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(56,135)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561,865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53;top:864;width:101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6D6E7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60;top:249;width:1395;height:1647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Cambria" w:hAnsi="Cambria" w:cs="Cambria" w:eastAsia="Cambri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6D6E7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9;top:2145;width:133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02;top:2145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561,865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53;top:214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after="0" w:line="200" w:lineRule="atLeas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60" w:bottom="460" w:left="560" w:right="960"/>
        </w:sectPr>
      </w:pPr>
    </w:p>
    <w:p>
      <w:pPr>
        <w:pStyle w:val="BodyText"/>
        <w:spacing w:line="240" w:lineRule="auto" w:before="41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2482"/>
        <w:gridCol w:w="1328"/>
        <w:gridCol w:w="1729"/>
        <w:gridCol w:w="1587"/>
      </w:tblGrid>
      <w:tr>
        <w:trPr>
          <w:trHeight w:val="929" w:hRule="exact"/>
        </w:trPr>
        <w:tc>
          <w:tcPr>
            <w:tcW w:w="303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8"/>
              <w:ind w:left="641" w:right="496" w:firstLine="66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Range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prices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6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Shares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8"/>
              <w:ind w:left="298" w:right="151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1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692" w:right="37" w:firstLine="66"/>
              <w:jc w:val="both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remaining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contractual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life</w:t>
            </w:r>
            <w:r>
              <w:rPr>
                <w:rFonts w:ascii="Cambria"/>
                <w:color w:val="6D6E71"/>
                <w:spacing w:val="22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(Years)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5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exercisable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31,400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0.9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2.3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110,105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303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8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807,702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1,856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8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8.3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9pt;height:115.85pt;mso-position-horizontal-relative:char;mso-position-vertical-relative:line" coordorigin="0,0" coordsize="10178,2317">
            <v:group style="position:absolute;left:10;top:10;width:3355;height:1241" coordorigin="10,10" coordsize="3355,1241">
              <v:shape style="position:absolute;left:10;top:10;width:3355;height:1241" coordorigin="10,10" coordsize="3355,1241" path="m3365,10l10,10,10,1250,3365,1250,3365,10xe" filled="true" fillcolor="#dedfe0" stroked="false">
                <v:path arrowok="t"/>
                <v:fill type="solid"/>
              </v:shape>
            </v:group>
            <v:group style="position:absolute;left:3365;top:10;width:1701;height:1241" coordorigin="3365,10" coordsize="1701,1241">
              <v:shape style="position:absolute;left:3365;top:10;width:1701;height:1241" coordorigin="3365,10" coordsize="1701,1241" path="m5065,10l3365,10,3365,1250,5065,1250,5065,10xe" filled="true" fillcolor="#dedfe0" stroked="false">
                <v:path arrowok="t"/>
                <v:fill type="solid"/>
              </v:shape>
            </v:group>
            <v:group style="position:absolute;left:5065;top:10;width:1701;height:1241" coordorigin="5065,10" coordsize="1701,1241">
              <v:shape style="position:absolute;left:5065;top:10;width:1701;height:1241" coordorigin="5065,10" coordsize="1701,1241" path="m6766,10l5065,10,5065,1250,6766,1250,6766,10xe" filled="true" fillcolor="#dedfe0" stroked="false">
                <v:path arrowok="t"/>
                <v:fill type="solid"/>
              </v:shape>
            </v:group>
            <v:group style="position:absolute;left:6766;top:10;width:1701;height:1241" coordorigin="6766,10" coordsize="1701,1241">
              <v:shape style="position:absolute;left:6766;top:10;width:1701;height:1241" coordorigin="6766,10" coordsize="1701,1241" path="m8467,10l6766,10,6766,1250,8467,1250,8467,10xe" filled="true" fillcolor="#dedfe0" stroked="false">
                <v:path arrowok="t"/>
                <v:fill type="solid"/>
              </v:shape>
            </v:group>
            <v:group style="position:absolute;left:8467;top:10;width:1701;height:1241" coordorigin="8467,10" coordsize="1701,1241">
              <v:shape style="position:absolute;left:8467;top:10;width:1701;height:1241" coordorigin="8467,10" coordsize="1701,1241" path="m10168,10l8467,10,8467,1250,10168,1250,10168,10xe" filled="true" fillcolor="#dedfe0" stroked="false">
                <v:path arrowok="t"/>
                <v:fill type="solid"/>
              </v:shape>
            </v:group>
            <v:group style="position:absolute;left:10;top:1250;width:3355;height:416" coordorigin="10,1250" coordsize="3355,416">
              <v:shape style="position:absolute;left:10;top:1250;width:3355;height:416" coordorigin="10,1250" coordsize="3355,416" path="m3365,1250l10,1250,10,1666,3365,1666,3365,1250xe" filled="true" fillcolor="#dedfe0" stroked="false">
                <v:path arrowok="t"/>
                <v:fill type="solid"/>
              </v:shape>
            </v:group>
            <v:group style="position:absolute;left:3365;top:1250;width:1701;height:416" coordorigin="3365,1250" coordsize="1701,416">
              <v:shape style="position:absolute;left:3365;top:1250;width:1701;height:416" coordorigin="3365,1250" coordsize="1701,416" path="m5065,1250l3365,1250,3365,1666,5065,1666,5065,1250xe" filled="true" fillcolor="#dedfe0" stroked="false">
                <v:path arrowok="t"/>
                <v:fill type="solid"/>
              </v:shape>
            </v:group>
            <v:group style="position:absolute;left:5065;top:1250;width:1701;height:416" coordorigin="5065,1250" coordsize="1701,416">
              <v:shape style="position:absolute;left:5065;top:1250;width:1701;height:416" coordorigin="5065,1250" coordsize="1701,416" path="m6766,1250l5065,1250,5065,1666,6766,1666,6766,1250xe" filled="true" fillcolor="#dedfe0" stroked="false">
                <v:path arrowok="t"/>
                <v:fill type="solid"/>
              </v:shape>
            </v:group>
            <v:group style="position:absolute;left:6766;top:1250;width:1701;height:416" coordorigin="6766,1250" coordsize="1701,416">
              <v:shape style="position:absolute;left:6766;top:1250;width:1701;height:416" coordorigin="6766,1250" coordsize="1701,416" path="m8467,1250l6766,1250,6766,1666,8467,1666,8467,1250xe" filled="true" fillcolor="#dedfe0" stroked="false">
                <v:path arrowok="t"/>
                <v:fill type="solid"/>
              </v:shape>
            </v:group>
            <v:group style="position:absolute;left:8467;top:1250;width:1701;height:416" coordorigin="8467,1250" coordsize="1701,416">
              <v:shape style="position:absolute;left:8467;top:1250;width:1701;height:416" coordorigin="8467,1250" coordsize="1701,416" path="m10168,1250l8467,1250,8467,1666,10168,1666,10168,1250xe" filled="true" fillcolor="#dedfe0" stroked="false">
                <v:path arrowok="t"/>
                <v:fill type="solid"/>
              </v:shape>
            </v:group>
            <v:group style="position:absolute;left:10;top:1666;width:3355;height:416" coordorigin="10,1666" coordsize="3355,416">
              <v:shape style="position:absolute;left:10;top:1666;width:3355;height:416" coordorigin="10,1666" coordsize="3355,416" path="m3365,1666l10,1666,10,2081,3365,2081,3365,1666xe" filled="true" fillcolor="#dedfe0" stroked="false">
                <v:path arrowok="t"/>
                <v:fill type="solid"/>
              </v:shape>
            </v:group>
            <v:group style="position:absolute;left:3365;top:1666;width:1701;height:416" coordorigin="3365,1666" coordsize="1701,416">
              <v:shape style="position:absolute;left:3365;top:1666;width:1701;height:416" coordorigin="3365,1666" coordsize="1701,416" path="m5065,1666l3365,1666,3365,2081,5065,2081,5065,1666xe" filled="true" fillcolor="#dedfe0" stroked="false">
                <v:path arrowok="t"/>
                <v:fill type="solid"/>
              </v:shape>
            </v:group>
            <v:group style="position:absolute;left:5065;top:1666;width:1701;height:416" coordorigin="5065,1666" coordsize="1701,416">
              <v:shape style="position:absolute;left:5065;top:1666;width:1701;height:416" coordorigin="5065,1666" coordsize="1701,416" path="m6766,1666l5065,1666,5065,2081,6766,2081,6766,1666xe" filled="true" fillcolor="#dedfe0" stroked="false">
                <v:path arrowok="t"/>
                <v:fill type="solid"/>
              </v:shape>
            </v:group>
            <v:group style="position:absolute;left:6766;top:1666;width:1701;height:416" coordorigin="6766,1666" coordsize="1701,416">
              <v:shape style="position:absolute;left:6766;top:1666;width:1701;height:416" coordorigin="6766,1666" coordsize="1701,416" path="m8467,1666l6766,1666,6766,2081,8467,2081,8467,1666xe" filled="true" fillcolor="#dedfe0" stroked="false">
                <v:path arrowok="t"/>
                <v:fill type="solid"/>
              </v:shape>
            </v:group>
            <v:group style="position:absolute;left:8467;top:1666;width:1701;height:416" coordorigin="8467,1666" coordsize="1701,416">
              <v:shape style="position:absolute;left:8467;top:1666;width:1701;height:416" coordorigin="8467,1666" coordsize="1701,416" path="m10168,1666l8467,1666,8467,2081,10168,2081,10168,1666xe" filled="true" fillcolor="#dedfe0" stroked="false">
                <v:path arrowok="t"/>
                <v:fill type="solid"/>
              </v:shape>
            </v:group>
            <v:group style="position:absolute;left:10;top:2081;width:3355;height:225" coordorigin="10,2081" coordsize="3355,225">
              <v:shape style="position:absolute;left:10;top:2081;width:3355;height:225" coordorigin="10,2081" coordsize="3355,225" path="m3365,2081l10,2081,10,2306,3365,2306,3365,2081xe" filled="true" fillcolor="#dedfe0" stroked="false">
                <v:path arrowok="t"/>
                <v:fill type="solid"/>
              </v:shape>
            </v:group>
            <v:group style="position:absolute;left:3365;top:2081;width:1701;height:225" coordorigin="3365,2081" coordsize="1701,225">
              <v:shape style="position:absolute;left:3365;top:2081;width:1701;height:225" coordorigin="3365,2081" coordsize="1701,225" path="m5065,2081l3365,2081,3365,2306,5065,2306,5065,2081xe" filled="true" fillcolor="#dedfe0" stroked="false">
                <v:path arrowok="t"/>
                <v:fill type="solid"/>
              </v:shape>
            </v:group>
            <v:group style="position:absolute;left:5065;top:2081;width:1701;height:225" coordorigin="5065,2081" coordsize="1701,225">
              <v:shape style="position:absolute;left:5065;top:2081;width:1701;height:225" coordorigin="5065,2081" coordsize="1701,225" path="m6766,2081l5065,2081,5065,2306,6766,2306,6766,2081xe" filled="true" fillcolor="#dedfe0" stroked="false">
                <v:path arrowok="t"/>
                <v:fill type="solid"/>
              </v:shape>
            </v:group>
            <v:group style="position:absolute;left:6766;top:2081;width:1701;height:225" coordorigin="6766,2081" coordsize="1701,225">
              <v:shape style="position:absolute;left:6766;top:2081;width:1701;height:225" coordorigin="6766,2081" coordsize="1701,225" path="m8467,2081l6766,2081,6766,2306,8467,2306,8467,2081xe" filled="true" fillcolor="#dedfe0" stroked="false">
                <v:path arrowok="t"/>
                <v:fill type="solid"/>
              </v:shape>
            </v:group>
            <v:group style="position:absolute;left:8467;top:2081;width:1701;height:225" coordorigin="8467,2081" coordsize="1701,225">
              <v:shape style="position:absolute;left:8467;top:2081;width:1701;height:225" coordorigin="8467,2081" coordsize="1701,225" path="m10168,2081l8467,2081,8467,2306,10168,2306,10168,2081xe" filled="true" fillcolor="#dedfe0" stroked="false">
                <v:path arrowok="t"/>
                <v:fill type="solid"/>
              </v:shape>
            </v:group>
            <v:group style="position:absolute;left:10;top:10;width:10158;height:2" coordorigin="10,10" coordsize="10158,2">
              <v:shape style="position:absolute;left:10;top:10;width:10158;height:2" coordorigin="10,10" coordsize="10158,0" path="m10,10l10168,10e" filled="false" stroked="true" strokeweight="1.000046pt" strokecolor="#808285">
                <v:path arrowok="t"/>
              </v:shape>
            </v:group>
            <v:group style="position:absolute;left:10;top:2306;width:10158;height:2" coordorigin="10,2306" coordsize="10158,2">
              <v:shape style="position:absolute;left:10;top:2306;width:10158;height:2" coordorigin="10,2306" coordsize="10158,0" path="m10,2306l10168,2306e" filled="false" stroked="true" strokeweight="1.0pt" strokecolor="#808285">
                <v:path arrowok="t"/>
              </v:shape>
              <v:shape style="position:absolute;left:3681;top:41;width:1345;height:400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0" w:right="0" w:firstLine="66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Range</w:t>
                      </w:r>
                      <w:r>
                        <w:rPr>
                          <w:rFonts w:ascii="Cambria"/>
                          <w:color w:val="6D6E71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prices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192;top:41;width:47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33;top:41;width:1395;height:400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34;top:41;width:1395;height:8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3"/>
                        <w:ind w:left="538" w:right="0" w:firstLine="66"/>
                        <w:jc w:val="both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remaining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contractual</w:t>
                      </w:r>
                      <w:r>
                        <w:rPr>
                          <w:rFonts w:ascii="Cambria"/>
                          <w:color w:val="6D6E71"/>
                          <w:w w:val="8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life</w:t>
                      </w:r>
                      <w:r>
                        <w:rPr>
                          <w:rFonts w:ascii="Cambria"/>
                          <w:color w:val="6D6E71"/>
                          <w:spacing w:val="2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(Years)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056;width:2350;height: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vested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exercisable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19;top:1056;width:105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419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560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20;top:1056;width:6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101,000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32,800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108,550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242,382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21;top:1056;width:4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515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1,152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821;top:1056;width:2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1.9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5.5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spacing w:before="72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Anal</w:t>
      </w:r>
      <w:r>
        <w:rPr>
          <w:rFonts w:ascii="Lucida Sans"/>
          <w:b/>
          <w:color w:val="231F20"/>
          <w:spacing w:val="-2"/>
          <w:w w:val="105"/>
          <w:sz w:val="18"/>
        </w:rPr>
        <w:t>ysis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our</w:t>
      </w:r>
      <w:r>
        <w:rPr>
          <w:rFonts w:ascii="Lucida Sans"/>
          <w:b/>
          <w:color w:val="231F20"/>
          <w:spacing w:val="-18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financial</w:t>
      </w:r>
      <w:r>
        <w:rPr>
          <w:rFonts w:ascii="Lucida Sans"/>
          <w:b/>
          <w:color w:val="231F20"/>
          <w:spacing w:val="-1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results</w:t>
      </w:r>
      <w:r>
        <w:rPr>
          <w:rFonts w:ascii="Lucida Sans"/>
          <w:sz w:val="18"/>
        </w:rPr>
      </w:r>
    </w:p>
    <w:p>
      <w:pPr>
        <w:spacing w:before="124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0"/>
          <w:sz w:val="18"/>
        </w:rPr>
        <w:t>Comparison</w:t>
      </w:r>
      <w:r>
        <w:rPr>
          <w:rFonts w:ascii="Lucida Sans"/>
          <w:b/>
          <w:color w:val="6D6E71"/>
          <w:spacing w:val="-8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of</w:t>
      </w:r>
      <w:r>
        <w:rPr>
          <w:rFonts w:ascii="Lucida Sans"/>
          <w:b/>
          <w:color w:val="6D6E71"/>
          <w:spacing w:val="-8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fiscal</w:t>
      </w:r>
      <w:r>
        <w:rPr>
          <w:rFonts w:ascii="Lucida Sans"/>
          <w:b/>
          <w:color w:val="6D6E71"/>
          <w:spacing w:val="-7"/>
          <w:w w:val="90"/>
          <w:sz w:val="18"/>
        </w:rPr>
        <w:t> </w:t>
      </w:r>
      <w:r>
        <w:rPr>
          <w:rFonts w:ascii="Lucida Sans"/>
          <w:b/>
          <w:color w:val="6D6E71"/>
          <w:spacing w:val="-8"/>
          <w:w w:val="90"/>
          <w:sz w:val="18"/>
        </w:rPr>
        <w:t>2011 </w:t>
      </w:r>
      <w:r>
        <w:rPr>
          <w:rFonts w:ascii="Lucida Sans"/>
          <w:b/>
          <w:color w:val="6D6E71"/>
          <w:w w:val="90"/>
          <w:sz w:val="18"/>
        </w:rPr>
        <w:t>with</w:t>
      </w:r>
      <w:r>
        <w:rPr>
          <w:rFonts w:ascii="Lucida Sans"/>
          <w:b/>
          <w:color w:val="6D6E71"/>
          <w:spacing w:val="-7"/>
          <w:w w:val="90"/>
          <w:sz w:val="18"/>
        </w:rPr>
        <w:t> </w:t>
      </w:r>
      <w:r>
        <w:rPr>
          <w:rFonts w:ascii="Lucida Sans"/>
          <w:b/>
          <w:color w:val="6D6E71"/>
          <w:w w:val="90"/>
          <w:sz w:val="18"/>
        </w:rPr>
        <w:t>fiscal</w:t>
      </w:r>
      <w:r>
        <w:rPr>
          <w:rFonts w:ascii="Lucida Sans"/>
          <w:b/>
          <w:color w:val="6D6E71"/>
          <w:spacing w:val="-8"/>
          <w:w w:val="90"/>
          <w:sz w:val="18"/>
        </w:rPr>
        <w:t> </w:t>
      </w:r>
      <w:r>
        <w:rPr>
          <w:rFonts w:ascii="Lucida Sans"/>
          <w:b/>
          <w:color w:val="6D6E71"/>
          <w:spacing w:val="-7"/>
          <w:w w:val="90"/>
          <w:sz w:val="18"/>
        </w:rPr>
        <w:t>2010</w:t>
      </w:r>
      <w:r>
        <w:rPr>
          <w:rFonts w:ascii="Lucida Sans"/>
          <w:sz w:val="18"/>
        </w:rPr>
      </w: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Revenues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right="0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4"/>
          <w:w w:val="95"/>
        </w:rPr>
        <w:t> </w:t>
      </w:r>
      <w:r>
        <w:rPr>
          <w:color w:val="231F20"/>
          <w:w w:val="95"/>
        </w:rPr>
        <w:t>29,969.3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242" w:lineRule="exact"/>
        <w:ind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9"/>
          <w:w w:val="95"/>
        </w:rPr>
        <w:t> </w:t>
      </w:r>
      <w:r>
        <w:rPr>
          <w:color w:val="231F20"/>
          <w:w w:val="95"/>
        </w:rPr>
        <w:t>28,739.7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attributable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/>
      </w:r>
    </w:p>
    <w:p>
      <w:pPr>
        <w:pStyle w:val="BodyText"/>
        <w:spacing w:line="227" w:lineRule="exact"/>
        <w:ind w:right="0"/>
        <w:jc w:val="both"/>
      </w:pPr>
      <w:r>
        <w:rPr>
          <w:color w:val="231F20"/>
          <w:w w:val="90"/>
        </w:rPr>
        <w:t>revenues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0"/>
          <w:sz w:val="18"/>
        </w:rPr>
        <w:t>Products</w:t>
      </w:r>
      <w:r>
        <w:rPr>
          <w:rFonts w:ascii="Lucida Sans"/>
          <w:b/>
          <w:color w:val="6D6E71"/>
          <w:spacing w:val="36"/>
          <w:w w:val="90"/>
          <w:sz w:val="18"/>
        </w:rPr>
        <w:t> </w:t>
      </w:r>
      <w:r>
        <w:rPr>
          <w:rFonts w:ascii="Lucida Sans"/>
          <w:b/>
          <w:color w:val="6D6E71"/>
          <w:spacing w:val="-3"/>
          <w:w w:val="90"/>
          <w:sz w:val="18"/>
        </w:rPr>
        <w:t>r</w:t>
      </w:r>
      <w:r>
        <w:rPr>
          <w:rFonts w:ascii="Lucida Sans"/>
          <w:b/>
          <w:color w:val="6D6E71"/>
          <w:spacing w:val="-2"/>
          <w:w w:val="90"/>
          <w:sz w:val="18"/>
        </w:rPr>
        <w:t>evenues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right="118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19,965.4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5%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8"/>
          <w:w w:val="95"/>
        </w:rPr>
        <w:t> </w:t>
      </w:r>
      <w:r>
        <w:rPr>
          <w:color w:val="231F20"/>
          <w:w w:val="95"/>
        </w:rPr>
        <w:t>19,032.8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wins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Europe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ASPAC.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license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21%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revenues,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customisation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54%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Annual</w:t>
      </w:r>
      <w:r>
        <w:rPr/>
      </w:r>
    </w:p>
    <w:p>
      <w:pPr>
        <w:pStyle w:val="BodyText"/>
        <w:spacing w:line="226" w:lineRule="exact"/>
        <w:ind w:right="0"/>
        <w:jc w:val="both"/>
      </w:pPr>
      <w:r>
        <w:rPr>
          <w:color w:val="231F20"/>
          <w:w w:val="90"/>
        </w:rPr>
        <w:t>Maintenance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25%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Services</w:t>
      </w:r>
      <w:r>
        <w:rPr>
          <w:rFonts w:ascii="Lucida Sans"/>
          <w:b/>
          <w:color w:val="6D6E71"/>
          <w:spacing w:val="-36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</w:t>
      </w:r>
      <w:r>
        <w:rPr>
          <w:rFonts w:ascii="Lucida Sans"/>
          <w:b/>
          <w:color w:val="6D6E71"/>
          <w:spacing w:val="-2"/>
          <w:w w:val="95"/>
          <w:sz w:val="18"/>
        </w:rPr>
        <w:t>ev</w:t>
      </w:r>
      <w:r>
        <w:rPr>
          <w:rFonts w:ascii="Lucida Sans"/>
          <w:b/>
          <w:color w:val="6D6E71"/>
          <w:spacing w:val="-3"/>
          <w:w w:val="95"/>
          <w:sz w:val="18"/>
        </w:rPr>
        <w:t>enues</w:t>
      </w:r>
      <w:r>
        <w:rPr>
          <w:rFonts w:ascii="Lucida Sans"/>
          <w:sz w:val="18"/>
        </w:rPr>
      </w:r>
    </w:p>
    <w:p>
      <w:pPr>
        <w:pStyle w:val="BodyText"/>
        <w:spacing w:line="204" w:lineRule="auto" w:before="134"/>
        <w:ind w:right="117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32%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1"/>
          <w:w w:val="95"/>
        </w:rPr>
        <w:t> </w:t>
      </w:r>
      <w:r>
        <w:rPr>
          <w:color w:val="231F20"/>
          <w:w w:val="95"/>
        </w:rPr>
        <w:t>9,532.4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1"/>
          <w:w w:val="95"/>
        </w:rPr>
        <w:t> </w:t>
      </w:r>
      <w:r>
        <w:rPr>
          <w:color w:val="231F20"/>
          <w:w w:val="95"/>
        </w:rPr>
        <w:t>9,072.3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64%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contracts</w:t>
      </w:r>
      <w:r>
        <w:rPr/>
      </w:r>
    </w:p>
    <w:p>
      <w:pPr>
        <w:pStyle w:val="BodyText"/>
        <w:spacing w:line="227" w:lineRule="exact"/>
        <w:ind w:right="0"/>
        <w:jc w:val="both"/>
      </w:pPr>
      <w:r>
        <w:rPr>
          <w:color w:val="231F20"/>
          <w:w w:val="90"/>
        </w:rPr>
        <w:t>comprised 36%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Business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Pr</w:t>
      </w:r>
      <w:r>
        <w:rPr>
          <w:rFonts w:ascii="Lucida Sans"/>
          <w:b/>
          <w:color w:val="6D6E71"/>
          <w:spacing w:val="-2"/>
          <w:w w:val="95"/>
          <w:sz w:val="18"/>
        </w:rPr>
        <w:t>ocess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Outsourcing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(BPO)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Rev</w:t>
      </w:r>
      <w:r>
        <w:rPr>
          <w:rFonts w:ascii="Lucida Sans"/>
          <w:b/>
          <w:color w:val="6D6E71"/>
          <w:spacing w:val="-2"/>
          <w:w w:val="95"/>
          <w:sz w:val="18"/>
        </w:rPr>
        <w:t>enues</w:t>
      </w:r>
      <w:r>
        <w:rPr>
          <w:rFonts w:ascii="Lucida Sans"/>
          <w:sz w:val="18"/>
        </w:rPr>
      </w:r>
    </w:p>
    <w:p>
      <w:pPr>
        <w:pStyle w:val="BodyText"/>
        <w:spacing w:line="189" w:lineRule="auto" w:before="110"/>
        <w:ind w:right="120"/>
        <w:jc w:val="left"/>
      </w:pPr>
      <w:r>
        <w:rPr>
          <w:color w:val="231F20"/>
          <w:w w:val="95"/>
        </w:rPr>
        <w:t>Our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1"/>
          <w:w w:val="95"/>
        </w:rPr>
        <w:t> </w:t>
      </w:r>
      <w:r>
        <w:rPr>
          <w:color w:val="231F20"/>
          <w:w w:val="95"/>
        </w:rPr>
        <w:t>729.5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14%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BPO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8"/>
          <w:w w:val="95"/>
        </w:rPr>
        <w:t> </w:t>
      </w:r>
      <w:r>
        <w:rPr>
          <w:color w:val="231F20"/>
          <w:w w:val="95"/>
        </w:rPr>
        <w:t>845.8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w w:val="95"/>
          <w:sz w:val="18"/>
        </w:rPr>
        <w:t>Interest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other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b/>
          <w:color w:val="6D6E71"/>
          <w:spacing w:val="-25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(expense)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right="0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30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24"/>
          <w:w w:val="95"/>
        </w:rPr>
        <w:t> </w:t>
      </w:r>
      <w:r>
        <w:rPr>
          <w:color w:val="231F20"/>
          <w:w w:val="95"/>
        </w:rPr>
        <w:t>1,668.3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242" w:lineRule="exact"/>
        <w:ind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8"/>
          <w:w w:val="95"/>
        </w:rPr>
        <w:t> </w:t>
      </w:r>
      <w:r>
        <w:rPr>
          <w:color w:val="231F20"/>
          <w:w w:val="95"/>
        </w:rPr>
        <w:t>856.2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amounted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7"/>
          <w:w w:val="95"/>
        </w:rPr>
        <w:t> </w:t>
      </w:r>
      <w:r>
        <w:rPr>
          <w:color w:val="231F20"/>
          <w:w w:val="95"/>
        </w:rPr>
        <w:t>695.9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/>
      </w:r>
    </w:p>
    <w:p>
      <w:pPr>
        <w:pStyle w:val="BodyText"/>
        <w:spacing w:line="204" w:lineRule="auto" w:before="21"/>
        <w:ind w:right="117"/>
        <w:jc w:val="both"/>
      </w:pPr>
      <w:r>
        <w:rPr>
          <w:color w:val="231F20"/>
          <w:w w:val="95"/>
        </w:rPr>
        <w:t>mainly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deployment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Additionally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gain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amounting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227.2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3"/>
          <w:w w:val="95"/>
        </w:rPr>
        <w:t> </w:t>
      </w:r>
      <w:r>
        <w:rPr>
          <w:color w:val="231F20"/>
          <w:w w:val="95"/>
        </w:rPr>
        <w:t>1,568.7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realisation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better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conversion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EUR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USD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year.</w:t>
      </w:r>
      <w:r>
        <w:rPr/>
      </w:r>
    </w:p>
    <w:p>
      <w:pPr>
        <w:spacing w:after="0" w:line="204" w:lineRule="auto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spacing w:before="61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Cost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re</w:t>
      </w:r>
      <w:r>
        <w:rPr>
          <w:rFonts w:ascii="Lucida Sans"/>
          <w:b/>
          <w:color w:val="231F20"/>
          <w:spacing w:val="-1"/>
          <w:w w:val="105"/>
          <w:sz w:val="18"/>
        </w:rPr>
        <w:t>v</w:t>
      </w:r>
      <w:r>
        <w:rPr>
          <w:rFonts w:ascii="Lucida Sans"/>
          <w:b/>
          <w:color w:val="231F20"/>
          <w:spacing w:val="-2"/>
          <w:w w:val="105"/>
          <w:sz w:val="18"/>
        </w:rPr>
        <w:t>enues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operating</w:t>
      </w:r>
      <w:r>
        <w:rPr>
          <w:rFonts w:ascii="Lucida Sans"/>
          <w:b/>
          <w:color w:val="231F20"/>
          <w:spacing w:val="-21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e</w:t>
      </w:r>
      <w:r>
        <w:rPr>
          <w:rFonts w:ascii="Lucida Sans"/>
          <w:b/>
          <w:color w:val="231F20"/>
          <w:spacing w:val="-2"/>
          <w:w w:val="105"/>
          <w:sz w:val="18"/>
        </w:rPr>
        <w:t>xpenses</w:t>
      </w:r>
      <w:r>
        <w:rPr>
          <w:rFonts w:ascii="Lucida Sans"/>
          <w:sz w:val="18"/>
        </w:rPr>
      </w:r>
    </w:p>
    <w:p>
      <w:pPr>
        <w:spacing w:before="124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Cost</w:t>
      </w:r>
      <w:r>
        <w:rPr>
          <w:rFonts w:ascii="Lucida Sans"/>
          <w:b/>
          <w:color w:val="6D6E71"/>
          <w:spacing w:val="-2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</w:t>
      </w:r>
      <w:r>
        <w:rPr>
          <w:rFonts w:ascii="Lucida Sans"/>
          <w:b/>
          <w:color w:val="6D6E71"/>
          <w:spacing w:val="-2"/>
          <w:w w:val="95"/>
          <w:sz w:val="18"/>
        </w:rPr>
        <w:t>ev</w:t>
      </w:r>
      <w:r>
        <w:rPr>
          <w:rFonts w:ascii="Lucida Sans"/>
          <w:b/>
          <w:color w:val="6D6E71"/>
          <w:spacing w:val="-3"/>
          <w:w w:val="95"/>
          <w:sz w:val="18"/>
        </w:rPr>
        <w:t>enues</w:t>
      </w:r>
      <w:r>
        <w:rPr>
          <w:rFonts w:ascii="Lucida Sans"/>
          <w:sz w:val="18"/>
        </w:rPr>
      </w:r>
    </w:p>
    <w:p>
      <w:pPr>
        <w:pStyle w:val="BodyText"/>
        <w:spacing w:line="249" w:lineRule="exact" w:before="62"/>
        <w:ind w:left="100" w:right="0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9"/>
          <w:w w:val="95"/>
        </w:rPr>
        <w:t> </w:t>
      </w:r>
      <w:r>
        <w:rPr>
          <w:color w:val="231F20"/>
          <w:w w:val="95"/>
        </w:rPr>
        <w:t>13,343.6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/>
      </w:r>
    </w:p>
    <w:p>
      <w:pPr>
        <w:pStyle w:val="BodyText"/>
        <w:spacing w:line="242" w:lineRule="exact"/>
        <w:ind w:left="100" w:right="0"/>
        <w:jc w:val="both"/>
      </w:pP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3"/>
          <w:w w:val="95"/>
        </w:rPr>
        <w:t> </w:t>
      </w:r>
      <w:r>
        <w:rPr>
          <w:color w:val="231F20"/>
          <w:w w:val="95"/>
        </w:rPr>
        <w:t>13,601.6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45%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/>
      </w:r>
    </w:p>
    <w:p>
      <w:pPr>
        <w:pStyle w:val="BodyText"/>
        <w:spacing w:line="227" w:lineRule="exact"/>
        <w:ind w:left="100" w:right="0"/>
        <w:jc w:val="both"/>
      </w:pP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47%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20" w:lineRule="exact" w:before="169"/>
        <w:ind w:left="100" w:right="114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invested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requirements,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foundation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enhancing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products.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w w:val="98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FLEXCUBE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11.0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respond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dynamics,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define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track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compliance.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Analytics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platform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offerings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Enterprise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Performance Management, Capital Management and Stress Testing.</w:t>
      </w:r>
      <w:r>
        <w:rPr/>
      </w:r>
    </w:p>
    <w:p>
      <w:pPr>
        <w:pStyle w:val="BodyText"/>
        <w:spacing w:line="208" w:lineRule="auto" w:before="142"/>
        <w:ind w:left="100" w:right="113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6"/>
          <w:w w:val="95"/>
        </w:rPr>
        <w:t> </w:t>
      </w:r>
      <w:r>
        <w:rPr>
          <w:color w:val="231F20"/>
          <w:w w:val="95"/>
        </w:rPr>
        <w:t>7,129.8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4"/>
          <w:w w:val="95"/>
        </w:rPr>
        <w:t> </w:t>
      </w:r>
      <w:r>
        <w:rPr>
          <w:color w:val="231F20"/>
          <w:w w:val="95"/>
        </w:rPr>
        <w:t>7,506.2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36%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39%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8"/>
        <w:ind w:left="100" w:right="114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5,959.7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64"/>
          <w:w w:val="90"/>
        </w:rPr>
        <w:t> </w:t>
      </w:r>
      <w:r>
        <w:rPr>
          <w:color w:val="231F20"/>
          <w:w w:val="90"/>
        </w:rPr>
        <w:t>5,828.7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63%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64%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Sales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marketing</w:t>
      </w:r>
      <w:r>
        <w:rPr>
          <w:rFonts w:ascii="Lucida Sans"/>
          <w:b/>
          <w:color w:val="6D6E71"/>
          <w:spacing w:val="-22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expenses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00" w:right="115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7"/>
          <w:w w:val="95"/>
        </w:rPr>
        <w:t> </w:t>
      </w:r>
      <w:r>
        <w:rPr>
          <w:color w:val="231F20"/>
          <w:w w:val="95"/>
        </w:rPr>
        <w:t>2,742.6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14%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7"/>
          <w:w w:val="95"/>
        </w:rPr>
        <w:t> </w:t>
      </w:r>
      <w:r>
        <w:rPr>
          <w:color w:val="231F20"/>
          <w:w w:val="95"/>
        </w:rPr>
        <w:t>2,397.7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9%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8%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8"/>
        <w:ind w:left="100" w:right="114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8"/>
          <w:w w:val="95"/>
        </w:rPr>
        <w:t> </w:t>
      </w:r>
      <w:r>
        <w:rPr>
          <w:color w:val="231F20"/>
          <w:w w:val="95"/>
        </w:rPr>
        <w:t>2,260.6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 15% over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our sales 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marketing expenses 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our products business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3"/>
          <w:w w:val="95"/>
        </w:rPr>
        <w:t> </w:t>
      </w:r>
      <w:r>
        <w:rPr>
          <w:color w:val="231F20"/>
          <w:w w:val="95"/>
        </w:rPr>
        <w:t>1,965.9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million in 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fiscal year ended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11%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fiscal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2"/>
        <w:ind w:left="100" w:right="115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61"/>
          <w:w w:val="90"/>
        </w:rPr>
        <w:t> </w:t>
      </w:r>
      <w:r>
        <w:rPr>
          <w:color w:val="231F20"/>
          <w:w w:val="90"/>
        </w:rPr>
        <w:t>408.1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million,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20%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6"/>
          <w:w w:val="90"/>
        </w:rPr>
        <w:t> </w:t>
      </w:r>
      <w:r>
        <w:rPr>
          <w:color w:val="231F20"/>
          <w:w w:val="90"/>
        </w:rPr>
        <w:t>340.4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4%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2011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Gener</w:t>
      </w:r>
      <w:r>
        <w:rPr>
          <w:rFonts w:ascii="Lucida Sans"/>
          <w:b/>
          <w:color w:val="6D6E71"/>
          <w:spacing w:val="-2"/>
          <w:w w:val="95"/>
          <w:sz w:val="18"/>
        </w:rPr>
        <w:t>al</w:t>
      </w:r>
      <w:r>
        <w:rPr>
          <w:rFonts w:ascii="Lucida Sans"/>
          <w:b/>
          <w:color w:val="6D6E71"/>
          <w:spacing w:val="-3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32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administr</w:t>
      </w:r>
      <w:r>
        <w:rPr>
          <w:rFonts w:ascii="Lucida Sans"/>
          <w:b/>
          <w:color w:val="6D6E71"/>
          <w:spacing w:val="-1"/>
          <w:w w:val="95"/>
          <w:sz w:val="18"/>
        </w:rPr>
        <w:t>ative</w:t>
      </w:r>
      <w:r>
        <w:rPr>
          <w:rFonts w:ascii="Lucida Sans"/>
          <w:b/>
          <w:color w:val="6D6E71"/>
          <w:spacing w:val="-3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expenses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00" w:right="114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stood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3"/>
          <w:w w:val="95"/>
        </w:rPr>
        <w:t> </w:t>
      </w:r>
      <w:r>
        <w:rPr>
          <w:color w:val="231F20"/>
          <w:w w:val="95"/>
        </w:rPr>
        <w:t>2,663.2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8%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4"/>
          <w:w w:val="90"/>
        </w:rPr>
        <w:t> </w:t>
      </w:r>
      <w:r>
        <w:rPr>
          <w:color w:val="231F20"/>
          <w:w w:val="90"/>
        </w:rPr>
        <w:t>2,459.4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9%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2010.</w:t>
      </w:r>
      <w:r>
        <w:rPr/>
      </w:r>
    </w:p>
    <w:p>
      <w:pPr>
        <w:pStyle w:val="BodyText"/>
        <w:spacing w:line="208" w:lineRule="auto" w:before="148"/>
        <w:ind w:left="100" w:right="114"/>
        <w:jc w:val="both"/>
      </w:pPr>
      <w:r>
        <w:rPr>
          <w:color w:val="231F20"/>
          <w:w w:val="95"/>
        </w:rPr>
        <w:t>General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58"/>
          <w:w w:val="95"/>
        </w:rPr>
        <w:t> </w:t>
      </w:r>
      <w:r>
        <w:rPr>
          <w:color w:val="231F20"/>
          <w:w w:val="95"/>
        </w:rPr>
        <w:t>851.1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0"/>
          <w:w w:val="95"/>
        </w:rPr>
        <w:t> </w:t>
      </w:r>
      <w:r>
        <w:rPr>
          <w:color w:val="231F20"/>
          <w:w w:val="95"/>
        </w:rPr>
        <w:t>870.3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pStyle w:val="BodyText"/>
        <w:spacing w:line="208" w:lineRule="auto" w:before="142"/>
        <w:ind w:left="100" w:right="115"/>
        <w:jc w:val="both"/>
      </w:pPr>
      <w:r>
        <w:rPr>
          <w:color w:val="231F20"/>
          <w:w w:val="95"/>
        </w:rPr>
        <w:t>General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7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0"/>
          <w:w w:val="95"/>
        </w:rPr>
        <w:t> </w:t>
      </w:r>
      <w:r>
        <w:rPr>
          <w:color w:val="231F20"/>
          <w:w w:val="95"/>
        </w:rPr>
        <w:t>431.8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8%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administrative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5"/>
          <w:w w:val="95"/>
        </w:rPr>
        <w:t> </w:t>
      </w:r>
      <w:r>
        <w:rPr>
          <w:color w:val="231F20"/>
          <w:w w:val="95"/>
        </w:rPr>
        <w:t>400.2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2010.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administrative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5%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4%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b/>
          <w:color w:val="6D6E71"/>
          <w:spacing w:val="-23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tax</w:t>
      </w:r>
      <w:r>
        <w:rPr>
          <w:rFonts w:ascii="Lucida Sans"/>
          <w:b/>
          <w:color w:val="6D6E71"/>
          <w:spacing w:val="-2"/>
          <w:w w:val="95"/>
          <w:sz w:val="18"/>
        </w:rPr>
        <w:t>es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00" w:right="113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3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7"/>
          <w:w w:val="95"/>
        </w:rPr>
        <w:t> </w:t>
      </w:r>
      <w:r>
        <w:rPr>
          <w:color w:val="231F20"/>
          <w:w w:val="95"/>
        </w:rPr>
        <w:t>1,370.1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million,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14%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1,197.7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11%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5"/>
          <w:szCs w:val="25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fr</w:t>
      </w:r>
      <w:r>
        <w:rPr>
          <w:rFonts w:ascii="Lucida Sans"/>
          <w:b/>
          <w:color w:val="6D6E71"/>
          <w:spacing w:val="-2"/>
          <w:w w:val="95"/>
          <w:sz w:val="18"/>
        </w:rPr>
        <w:t>om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operations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1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net</w:t>
      </w:r>
      <w:r>
        <w:rPr>
          <w:rFonts w:ascii="Lucida Sans"/>
          <w:b/>
          <w:color w:val="6D6E71"/>
          <w:spacing w:val="-19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income</w:t>
      </w:r>
      <w:r>
        <w:rPr>
          <w:rFonts w:ascii="Lucida Sans"/>
          <w:sz w:val="18"/>
        </w:rPr>
      </w:r>
    </w:p>
    <w:p>
      <w:pPr>
        <w:pStyle w:val="BodyText"/>
        <w:spacing w:line="208" w:lineRule="auto" w:before="92"/>
        <w:ind w:left="100" w:right="114"/>
        <w:jc w:val="both"/>
      </w:pP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foregoing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10%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63"/>
          <w:w w:val="90"/>
        </w:rPr>
        <w:t> </w:t>
      </w:r>
      <w:r>
        <w:rPr>
          <w:color w:val="231F20"/>
          <w:w w:val="90"/>
        </w:rPr>
        <w:t>10,811.8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fiscal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64"/>
          <w:w w:val="90"/>
        </w:rPr>
        <w:t> </w:t>
      </w:r>
      <w:r>
        <w:rPr>
          <w:color w:val="231F20"/>
          <w:w w:val="90"/>
        </w:rPr>
        <w:t>9,792.4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million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44%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color w:val="231F20"/>
          <w:w w:val="95"/>
        </w:rPr>
        <w:t>11,109.9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2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6"/>
          <w:w w:val="95"/>
        </w:rPr>
        <w:t> </w:t>
      </w:r>
      <w:r>
        <w:rPr>
          <w:color w:val="231F20"/>
          <w:w w:val="95"/>
        </w:rPr>
        <w:t>7,736.6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37%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27%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define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/>
      </w:r>
    </w:p>
    <w:p>
      <w:pPr>
        <w:pStyle w:val="BodyText"/>
        <w:spacing w:line="226" w:lineRule="exact"/>
        <w:ind w:left="100"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period.</w:t>
      </w:r>
      <w:r>
        <w:rPr/>
      </w:r>
    </w:p>
    <w:p>
      <w:pPr>
        <w:spacing w:after="0" w:line="226" w:lineRule="exact"/>
        <w:jc w:val="both"/>
        <w:sectPr>
          <w:pgSz w:w="11910" w:h="16840"/>
          <w:pgMar w:header="0" w:footer="277" w:top="560" w:bottom="460" w:left="580" w:right="960"/>
        </w:sectPr>
      </w:pPr>
    </w:p>
    <w:p>
      <w:pPr>
        <w:spacing w:before="4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Liquidity</w:t>
      </w:r>
      <w:r>
        <w:rPr>
          <w:rFonts w:ascii="Lucida Sans"/>
          <w:b/>
          <w:color w:val="6D6E71"/>
          <w:spacing w:val="-3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3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capital</w:t>
      </w:r>
      <w:r>
        <w:rPr>
          <w:rFonts w:ascii="Lucida Sans"/>
          <w:b/>
          <w:color w:val="6D6E71"/>
          <w:spacing w:val="-34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resources</w:t>
      </w:r>
      <w:r>
        <w:rPr>
          <w:rFonts w:ascii="Lucida Sans"/>
          <w:sz w:val="18"/>
        </w:rPr>
      </w:r>
    </w:p>
    <w:p>
      <w:pPr>
        <w:pStyle w:val="BodyText"/>
        <w:spacing w:line="202" w:lineRule="auto" w:before="135"/>
        <w:ind w:right="119"/>
        <w:jc w:val="both"/>
      </w:pP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requirement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business.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historically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capital,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flow.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generated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9"/>
          <w:w w:val="95"/>
        </w:rPr>
        <w:t> </w:t>
      </w:r>
      <w:r>
        <w:rPr>
          <w:color w:val="231F20"/>
          <w:w w:val="95"/>
        </w:rPr>
        <w:t>6,297.5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8"/>
          <w:w w:val="95"/>
        </w:rPr>
        <w:t> </w:t>
      </w:r>
      <w:r>
        <w:rPr>
          <w:color w:val="231F20"/>
          <w:w w:val="95"/>
        </w:rPr>
        <w:t>7,138.4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respectively.</w:t>
      </w:r>
      <w:r>
        <w:rPr/>
      </w:r>
    </w:p>
    <w:p>
      <w:pPr>
        <w:pStyle w:val="BodyText"/>
        <w:spacing w:line="220" w:lineRule="exact" w:before="176"/>
        <w:ind w:right="117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zero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primary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financing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connection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business.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satisfy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foreseeable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requirements.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Human</w:t>
      </w:r>
      <w:r>
        <w:rPr>
          <w:rFonts w:ascii="Lucida Sans"/>
          <w:b/>
          <w:color w:val="6D6E71"/>
          <w:spacing w:val="-3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capital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recruit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graduates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engineering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institutions.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hire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functional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experts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industry.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799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9,652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2011.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blend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technical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expertise,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coupled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in‑house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real‑life,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experiences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unique.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enjoy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cordial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relationships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endeavour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excellent,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professionally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rewarding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enriching</w:t>
      </w:r>
      <w:r>
        <w:rPr>
          <w:color w:val="231F20"/>
          <w:w w:val="90"/>
        </w:rPr>
        <w:t> work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environment.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system,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development.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areas,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competencies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training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all‑round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development.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z w:val="18"/>
        </w:rPr>
        <w:t>Risks</w:t>
      </w:r>
      <w:r>
        <w:rPr>
          <w:rFonts w:ascii="Lucida Sans"/>
          <w:b/>
          <w:color w:val="231F20"/>
          <w:spacing w:val="23"/>
          <w:sz w:val="18"/>
        </w:rPr>
        <w:t> </w:t>
      </w:r>
      <w:r>
        <w:rPr>
          <w:rFonts w:ascii="Lucida Sans"/>
          <w:b/>
          <w:color w:val="231F20"/>
          <w:sz w:val="18"/>
        </w:rPr>
        <w:t>and</w:t>
      </w:r>
      <w:r>
        <w:rPr>
          <w:rFonts w:ascii="Lucida Sans"/>
          <w:b/>
          <w:color w:val="231F20"/>
          <w:spacing w:val="23"/>
          <w:sz w:val="18"/>
        </w:rPr>
        <w:t> </w:t>
      </w:r>
      <w:r>
        <w:rPr>
          <w:rFonts w:ascii="Lucida Sans"/>
          <w:b/>
          <w:color w:val="231F20"/>
          <w:sz w:val="18"/>
        </w:rPr>
        <w:t>concerns</w:t>
      </w:r>
      <w:r>
        <w:rPr>
          <w:rFonts w:ascii="Lucida Sans"/>
          <w:sz w:val="18"/>
        </w:rPr>
      </w:r>
    </w:p>
    <w:p>
      <w:pPr>
        <w:spacing w:before="124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Quantitative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Qualitativ</w:t>
      </w:r>
      <w:r>
        <w:rPr>
          <w:rFonts w:ascii="Lucida Sans"/>
          <w:b/>
          <w:color w:val="6D6E71"/>
          <w:spacing w:val="-1"/>
          <w:w w:val="95"/>
          <w:sz w:val="18"/>
        </w:rPr>
        <w:t>e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Disclosures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about</w:t>
      </w:r>
      <w:r>
        <w:rPr>
          <w:rFonts w:ascii="Lucida Sans"/>
          <w:b/>
          <w:color w:val="6D6E71"/>
          <w:spacing w:val="-27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Mar</w:t>
      </w:r>
      <w:r>
        <w:rPr>
          <w:rFonts w:ascii="Lucida Sans"/>
          <w:b/>
          <w:color w:val="6D6E71"/>
          <w:spacing w:val="-4"/>
          <w:w w:val="95"/>
          <w:sz w:val="18"/>
        </w:rPr>
        <w:t>k</w:t>
      </w:r>
      <w:r>
        <w:rPr>
          <w:rFonts w:ascii="Lucida Sans"/>
          <w:b/>
          <w:color w:val="6D6E71"/>
          <w:spacing w:val="-3"/>
          <w:w w:val="95"/>
          <w:sz w:val="18"/>
        </w:rPr>
        <w:t>et</w:t>
      </w:r>
      <w:r>
        <w:rPr>
          <w:rFonts w:ascii="Lucida Sans"/>
          <w:b/>
          <w:color w:val="6D6E71"/>
          <w:spacing w:val="-26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Risk</w:t>
      </w:r>
      <w:r>
        <w:rPr>
          <w:rFonts w:ascii="Lucida Sans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primary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exposures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following:</w:t>
      </w:r>
      <w:r>
        <w:rPr/>
      </w:r>
    </w:p>
    <w:p>
      <w:pPr>
        <w:pStyle w:val="BodyText"/>
        <w:numPr>
          <w:ilvl w:val="0"/>
          <w:numId w:val="30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foreign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fluctuations</w:t>
      </w:r>
      <w:r>
        <w:rPr/>
      </w:r>
    </w:p>
    <w:p>
      <w:pPr>
        <w:pStyle w:val="BodyText"/>
        <w:numPr>
          <w:ilvl w:val="0"/>
          <w:numId w:val="30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</w:pPr>
      <w:r>
        <w:rPr>
          <w:color w:val="231F20"/>
          <w:w w:val="90"/>
        </w:rPr>
        <w:t>fluctuations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rates.</w:t>
      </w:r>
      <w:r>
        <w:rPr/>
      </w:r>
    </w:p>
    <w:p>
      <w:pPr>
        <w:pStyle w:val="BodyText"/>
        <w:spacing w:line="226" w:lineRule="auto" w:before="125"/>
        <w:ind w:right="117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3"/>
          <w:w w:val="95"/>
        </w:rPr>
        <w:t> </w:t>
      </w:r>
      <w:r>
        <w:rPr>
          <w:color w:val="231F20"/>
          <w:w w:val="95"/>
        </w:rPr>
        <w:t>29,023.5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3"/>
          <w:w w:val="95"/>
        </w:rPr>
        <w:t> </w:t>
      </w:r>
      <w:r>
        <w:rPr>
          <w:color w:val="231F20"/>
          <w:w w:val="95"/>
        </w:rPr>
        <w:t>26,056.2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million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interest–bearing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deposits.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Consequently,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exposure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fluctuation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mainly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invested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maturity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(more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90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days)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earn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income.</w:t>
      </w:r>
      <w:r>
        <w:rPr/>
      </w:r>
    </w:p>
    <w:p>
      <w:pPr>
        <w:pStyle w:val="BodyText"/>
        <w:spacing w:line="220" w:lineRule="exact" w:before="172"/>
        <w:ind w:right="118"/>
        <w:jc w:val="both"/>
      </w:pP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currencies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Rupees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Dollars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European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currencies.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financials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Rupee.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currencies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foreseeable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portion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expenses,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personnel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expenditure,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Rupees.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competition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pertaining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before="118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3"/>
          <w:w w:val="105"/>
          <w:sz w:val="18"/>
        </w:rPr>
        <w:t>SW</w:t>
      </w:r>
      <w:r>
        <w:rPr>
          <w:rFonts w:ascii="Lucida Sans"/>
          <w:b/>
          <w:color w:val="231F20"/>
          <w:spacing w:val="-4"/>
          <w:w w:val="105"/>
          <w:sz w:val="18"/>
        </w:rPr>
        <w:t>OT</w:t>
      </w:r>
      <w:r>
        <w:rPr>
          <w:rFonts w:ascii="Lucida Sans"/>
          <w:b/>
          <w:color w:val="231F20"/>
          <w:spacing w:val="-11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analysis</w:t>
      </w:r>
      <w:r>
        <w:rPr>
          <w:rFonts w:ascii="Lucida Sans"/>
          <w:sz w:val="18"/>
        </w:rPr>
      </w:r>
    </w:p>
    <w:p>
      <w:pPr>
        <w:spacing w:before="132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sz w:val="18"/>
        </w:rPr>
        <w:t>Str</w:t>
      </w:r>
      <w:r>
        <w:rPr>
          <w:rFonts w:ascii="Lucida Sans"/>
          <w:b/>
          <w:color w:val="6D6E71"/>
          <w:spacing w:val="-2"/>
          <w:sz w:val="18"/>
        </w:rPr>
        <w:t>engths: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13" w:after="0"/>
        <w:ind w:left="401" w:right="0" w:hanging="284"/>
        <w:jc w:val="both"/>
      </w:pPr>
      <w:r>
        <w:rPr>
          <w:color w:val="231F20"/>
          <w:w w:val="90"/>
        </w:rPr>
        <w:t>Deep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domain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expertise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proven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track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record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63" w:after="0"/>
        <w:ind w:left="401" w:right="0" w:hanging="284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Stack: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benchmarked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Exadata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28" w:lineRule="exact" w:before="171" w:after="0"/>
        <w:ind w:left="401" w:right="120" w:hanging="284"/>
        <w:jc w:val="left"/>
      </w:pPr>
      <w:r>
        <w:rPr>
          <w:color w:val="231F20"/>
          <w:w w:val="90"/>
        </w:rPr>
        <w:t>Unmatched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depth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offering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retail,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funds,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w w:val="90"/>
        </w:rPr>
        <w:t> trade,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treasury,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payments,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lending,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analytics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areas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28" w:lineRule="exact" w:before="170" w:after="0"/>
        <w:ind w:left="401" w:right="120" w:hanging="284"/>
        <w:jc w:val="left"/>
      </w:pPr>
      <w:r>
        <w:rPr>
          <w:color w:val="231F20"/>
          <w:w w:val="95"/>
        </w:rPr>
        <w:t>Superior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cost‑efficient,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end‑to‑end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capability,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consulting,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application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deployment,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Outsourcing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62" w:after="0"/>
        <w:ind w:left="401" w:right="0" w:hanging="284"/>
        <w:jc w:val="both"/>
      </w:pPr>
      <w:r>
        <w:rPr>
          <w:color w:val="231F20"/>
          <w:w w:val="90"/>
        </w:rPr>
        <w:t>Solutions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built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best‑in‑class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architecture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63" w:after="0"/>
        <w:ind w:left="401" w:right="0" w:hanging="284"/>
        <w:jc w:val="both"/>
      </w:pPr>
      <w:r>
        <w:rPr>
          <w:color w:val="231F20"/>
          <w:w w:val="90"/>
        </w:rPr>
        <w:t>Continued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momentum in new customer additions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63" w:after="0"/>
        <w:ind w:left="401" w:right="0" w:hanging="284"/>
        <w:jc w:val="both"/>
      </w:pPr>
      <w:r>
        <w:rPr>
          <w:color w:val="231F20"/>
          <w:w w:val="90"/>
        </w:rPr>
        <w:t>Extensive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client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63" w:after="0"/>
        <w:ind w:left="401" w:right="0" w:hanging="284"/>
        <w:jc w:val="both"/>
      </w:pPr>
      <w:r>
        <w:rPr>
          <w:color w:val="231F20"/>
          <w:w w:val="90"/>
        </w:rPr>
        <w:t>High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manpower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resources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63" w:after="0"/>
        <w:ind w:left="401" w:right="0" w:hanging="284"/>
        <w:jc w:val="both"/>
      </w:pPr>
      <w:r>
        <w:rPr>
          <w:color w:val="231F20"/>
          <w:w w:val="95"/>
        </w:rPr>
        <w:t>Strong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R&amp;D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capability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28" w:lineRule="exact" w:before="171" w:after="0"/>
        <w:ind w:left="401" w:right="120" w:hanging="284"/>
        <w:jc w:val="left"/>
      </w:pPr>
      <w:r>
        <w:rPr>
          <w:color w:val="231F20"/>
          <w:w w:val="90"/>
        </w:rPr>
        <w:t>Acknowledged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leadership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governance,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Anti‑Money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laundering,</w:t>
      </w:r>
      <w:r>
        <w:rPr>
          <w:color w:val="231F20"/>
          <w:w w:val="90"/>
        </w:rPr>
        <w:t> operational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outsourcing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domains.</w:t>
      </w:r>
      <w:r>
        <w:rPr/>
      </w:r>
    </w:p>
    <w:p>
      <w:pPr>
        <w:spacing w:after="0" w:line="228" w:lineRule="exact"/>
        <w:jc w:val="left"/>
        <w:sectPr>
          <w:pgSz w:w="11910" w:h="16840"/>
          <w:pgMar w:header="0" w:footer="286" w:top="580" w:bottom="480" w:left="960" w:right="560"/>
        </w:sectPr>
      </w:pPr>
    </w:p>
    <w:p>
      <w:pPr>
        <w:spacing w:before="41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sz w:val="18"/>
        </w:rPr>
        <w:t>W</w:t>
      </w:r>
      <w:r>
        <w:rPr>
          <w:rFonts w:ascii="Lucida Sans"/>
          <w:b/>
          <w:color w:val="6D6E71"/>
          <w:spacing w:val="-2"/>
          <w:sz w:val="18"/>
        </w:rPr>
        <w:t>eaknesses: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05" w:after="0"/>
        <w:ind w:left="384" w:right="0" w:hanging="284"/>
        <w:jc w:val="both"/>
      </w:pPr>
      <w:r>
        <w:rPr>
          <w:color w:val="231F20"/>
          <w:w w:val="85"/>
        </w:rPr>
        <w:t>Exposure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21"/>
          <w:w w:val="85"/>
        </w:rPr>
        <w:t> </w:t>
      </w:r>
      <w:r>
        <w:rPr>
          <w:color w:val="231F20"/>
          <w:w w:val="85"/>
        </w:rPr>
        <w:t>various</w:t>
      </w:r>
      <w:r>
        <w:rPr>
          <w:color w:val="231F20"/>
          <w:spacing w:val="20"/>
          <w:w w:val="85"/>
        </w:rPr>
        <w:t> </w:t>
      </w:r>
      <w:r>
        <w:rPr>
          <w:color w:val="231F20"/>
          <w:w w:val="85"/>
        </w:rPr>
        <w:t>economies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0"/>
        </w:rPr>
        <w:t>Lack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markets/opportunities.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Opportunities: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05" w:after="0"/>
        <w:ind w:left="384" w:right="0" w:hanging="284"/>
        <w:jc w:val="both"/>
      </w:pPr>
      <w:r>
        <w:rPr>
          <w:color w:val="231F20"/>
          <w:w w:val="90"/>
        </w:rPr>
        <w:t>Increasing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momentum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acquisition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institutions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0"/>
        </w:rPr>
        <w:t>Cross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sell and Up sell opportunities into rich global customer base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5"/>
        </w:rPr>
        <w:t>Penetrate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geographies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China,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Brazil,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Japan,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North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America,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Russia,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LATAM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parts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EMEA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0"/>
        </w:rPr>
        <w:t>Develop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strong global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Partner model, greatly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expanding pipeline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delivery capabilities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20" w:lineRule="exact" w:before="169" w:after="0"/>
        <w:ind w:left="384" w:right="118" w:hanging="284"/>
        <w:jc w:val="left"/>
      </w:pPr>
      <w:r>
        <w:rPr>
          <w:color w:val="231F20"/>
          <w:w w:val="90"/>
        </w:rPr>
        <w:t>Expanding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entry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segments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analytics,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Basel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II,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Anti‑Money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Laundering,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Islamic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others.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Threats: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05" w:after="0"/>
        <w:ind w:left="384" w:right="0" w:hanging="284"/>
        <w:jc w:val="both"/>
      </w:pPr>
      <w:r>
        <w:rPr>
          <w:color w:val="231F20"/>
          <w:w w:val="90"/>
        </w:rPr>
        <w:t>Competitive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footprint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high‑growth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geographies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0"/>
        </w:rPr>
        <w:t>Accelerated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talent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India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0"/>
        </w:rPr>
        <w:t>Geo‑political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factors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40" w:lineRule="auto" w:before="155" w:after="0"/>
        <w:ind w:left="384" w:right="0" w:hanging="284"/>
        <w:jc w:val="both"/>
      </w:pPr>
      <w:r>
        <w:rPr>
          <w:color w:val="231F20"/>
          <w:w w:val="90"/>
        </w:rPr>
        <w:t>Customers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negotiating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harder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position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changed.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Outlook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worldwide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undergoing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transformation.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becoming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sources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mature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economies.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classes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hedge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dramatic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shifts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engagement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altered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space,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institutions,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restructured,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altering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fundamental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dynamics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industry.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0"/>
        </w:rPr>
        <w:t>Over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36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environment.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scenario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opportunity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needs.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sustain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profitability,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excel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offshoring,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taxation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reporting,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controls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innovation.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0"/>
        </w:rPr>
        <w:t>Financial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reviewing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attuned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changing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preferences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aligned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priorities.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compliance,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internet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show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potential.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innovating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technologies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‘self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service’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0"/>
        </w:rPr>
        <w:t>We see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demand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banking applications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continuing 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expand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buying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other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banks, establish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standardise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regions.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centralisation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opening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origination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levels,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gain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processes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scrutiny.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0"/>
        </w:rPr>
        <w:t>Global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regulators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re‑emphasised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importance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testing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measurement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scenarios.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gained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traction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exhibited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renewed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aligning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applications.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Adjusted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Performance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Measurements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(RAPM)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alignment,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attracted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attention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boards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banks.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ranked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space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independent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vendor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committed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leadership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position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expanding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footprint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R&amp;D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seek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“best‑in‑class”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acquisition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targets.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process‑driven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approach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Service‑Oriented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Architecture,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distinct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offering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interoperability,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extensibility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standardisation.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footprint,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spanning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distribution,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administration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functions.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Internal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control</w:t>
      </w:r>
      <w:r>
        <w:rPr>
          <w:rFonts w:ascii="Lucida Sans"/>
          <w:b/>
          <w:color w:val="231F20"/>
          <w:spacing w:val="-1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systems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and</w:t>
      </w:r>
      <w:r>
        <w:rPr>
          <w:rFonts w:ascii="Lucida Sans"/>
          <w:b/>
          <w:color w:val="231F20"/>
          <w:spacing w:val="-19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their</w:t>
      </w:r>
      <w:r>
        <w:rPr>
          <w:rFonts w:ascii="Lucida Sans"/>
          <w:b/>
          <w:color w:val="231F20"/>
          <w:spacing w:val="-20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adeq</w:t>
      </w:r>
      <w:r>
        <w:rPr>
          <w:rFonts w:ascii="Lucida Sans"/>
          <w:b/>
          <w:color w:val="231F20"/>
          <w:spacing w:val="-1"/>
          <w:w w:val="105"/>
          <w:sz w:val="18"/>
        </w:rPr>
        <w:t>uacy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place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adequate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documented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procedures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covering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functions.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regard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maintaining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proper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controls,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monitoring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protecting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unauthorised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losses,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reliability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operational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information.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group continuously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strives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align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processes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controls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global</w:t>
      </w:r>
      <w:r>
        <w:rPr>
          <w:color w:val="231F20"/>
          <w:w w:val="91"/>
        </w:rPr>
        <w:t> </w:t>
      </w:r>
      <w:r>
        <w:rPr>
          <w:color w:val="231F20"/>
          <w:w w:val="85"/>
        </w:rPr>
        <w:t>best</w:t>
      </w:r>
      <w:r>
        <w:rPr>
          <w:color w:val="231F20"/>
          <w:spacing w:val="32"/>
          <w:w w:val="85"/>
        </w:rPr>
        <w:t> </w:t>
      </w:r>
      <w:r>
        <w:rPr>
          <w:color w:val="231F20"/>
          <w:w w:val="85"/>
        </w:rPr>
        <w:t>practices.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80" w:bottom="460" w:left="580" w:right="96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231F20"/>
          <w:spacing w:val="-3"/>
          <w:w w:val="95"/>
        </w:rPr>
        <w:t>A</w:t>
      </w:r>
      <w:r>
        <w:rPr>
          <w:color w:val="231F20"/>
          <w:spacing w:val="-4"/>
          <w:w w:val="95"/>
        </w:rPr>
        <w:t>uditors’</w:t>
      </w:r>
      <w:r>
        <w:rPr>
          <w:color w:val="231F20"/>
          <w:spacing w:val="-51"/>
          <w:w w:val="95"/>
        </w:rPr>
        <w:t> </w:t>
      </w:r>
      <w:r>
        <w:rPr>
          <w:color w:val="231F20"/>
          <w:spacing w:val="-4"/>
          <w:w w:val="95"/>
        </w:rPr>
        <w:t>repor</w:t>
      </w:r>
      <w:r>
        <w:rPr>
          <w:color w:val="231F20"/>
          <w:spacing w:val="-3"/>
          <w:w w:val="95"/>
        </w:rPr>
        <w:t>t</w:t>
      </w:r>
      <w:r>
        <w:rPr>
          <w:b w:val="0"/>
          <w:bCs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8"/>
          <w:szCs w:val="28"/>
        </w:rPr>
      </w:pPr>
    </w:p>
    <w:p>
      <w:pPr>
        <w:pStyle w:val="Heading3"/>
        <w:spacing w:line="223" w:lineRule="exact" w:before="172"/>
        <w:ind w:right="0"/>
        <w:jc w:val="left"/>
        <w:rPr>
          <w:b w:val="0"/>
          <w:bCs w:val="0"/>
        </w:rPr>
      </w:pPr>
      <w:r>
        <w:rPr>
          <w:color w:val="231F20"/>
        </w:rPr>
        <w:t>To</w:t>
      </w:r>
      <w:r>
        <w:rPr>
          <w:b w:val="0"/>
        </w:rPr>
      </w:r>
    </w:p>
    <w:p>
      <w:pPr>
        <w:spacing w:line="223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The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Board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of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Directors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of</w:t>
      </w:r>
      <w:r>
        <w:rPr>
          <w:rFonts w:ascii="Garamond"/>
          <w:b/>
          <w:color w:val="231F20"/>
          <w:spacing w:val="-8"/>
          <w:sz w:val="20"/>
        </w:rPr>
        <w:t> </w:t>
      </w:r>
      <w:r>
        <w:rPr>
          <w:rFonts w:ascii="Garamond"/>
          <w:b/>
          <w:color w:val="231F20"/>
          <w:sz w:val="20"/>
        </w:rPr>
        <w:t>Oracle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Financial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Services</w:t>
      </w:r>
      <w:r>
        <w:rPr>
          <w:rFonts w:ascii="Garamond"/>
          <w:b/>
          <w:color w:val="231F20"/>
          <w:spacing w:val="-9"/>
          <w:sz w:val="20"/>
        </w:rPr>
        <w:t> </w:t>
      </w:r>
      <w:r>
        <w:rPr>
          <w:rFonts w:ascii="Garamond"/>
          <w:b/>
          <w:color w:val="231F20"/>
          <w:sz w:val="20"/>
        </w:rPr>
        <w:t>Software</w:t>
      </w:r>
      <w:r>
        <w:rPr>
          <w:rFonts w:ascii="Garamond"/>
          <w:b/>
          <w:color w:val="231F20"/>
          <w:spacing w:val="-8"/>
          <w:sz w:val="20"/>
        </w:rPr>
        <w:t> </w:t>
      </w:r>
      <w:r>
        <w:rPr>
          <w:rFonts w:ascii="Garamond"/>
          <w:b/>
          <w:color w:val="231F20"/>
          <w:sz w:val="20"/>
        </w:rPr>
        <w:t>Limited</w:t>
      </w:r>
      <w:r>
        <w:rPr>
          <w:rFonts w:ascii="Garamond"/>
          <w:sz w:val="20"/>
        </w:rPr>
      </w: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pStyle w:val="BodyText"/>
        <w:numPr>
          <w:ilvl w:val="0"/>
          <w:numId w:val="32"/>
        </w:numPr>
        <w:tabs>
          <w:tab w:pos="402" w:val="left" w:leader="none"/>
        </w:tabs>
        <w:spacing w:line="220" w:lineRule="exact" w:before="156" w:after="0"/>
        <w:ind w:left="401" w:right="117" w:hanging="284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audited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attached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Limited,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subsidiaries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associate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(collectively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‘the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Group’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described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statements)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annexed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thereto.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responsibility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Group’s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management.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responsibility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express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opinion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audit.</w:t>
      </w:r>
      <w:r>
        <w:rPr/>
      </w:r>
    </w:p>
    <w:p>
      <w:pPr>
        <w:pStyle w:val="BodyText"/>
        <w:numPr>
          <w:ilvl w:val="0"/>
          <w:numId w:val="32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0"/>
        </w:rPr>
        <w:t>We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auditing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Standards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perform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assurance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free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misstatements.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w w:val="98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includes,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examining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test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basis,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supporting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disclosures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statements.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w w:val="90"/>
        </w:rPr>
        <w:t> also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assessing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principles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management,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statements.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provides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opinion.</w:t>
      </w:r>
      <w:r>
        <w:rPr/>
      </w:r>
    </w:p>
    <w:p>
      <w:pPr>
        <w:pStyle w:val="BodyText"/>
        <w:numPr>
          <w:ilvl w:val="0"/>
          <w:numId w:val="32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prepared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Group’s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requirements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(‘AS’)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21,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23,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Investments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Associates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Statements,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notified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(Accounting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Standards)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Rules,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w w:val="76"/>
        </w:rPr>
        <w:t> </w:t>
      </w:r>
      <w:r>
        <w:rPr>
          <w:color w:val="231F20"/>
        </w:rPr>
        <w:t>amended).</w:t>
      </w:r>
      <w:r>
        <w:rPr/>
      </w:r>
    </w:p>
    <w:p>
      <w:pPr>
        <w:pStyle w:val="BodyText"/>
        <w:numPr>
          <w:ilvl w:val="0"/>
          <w:numId w:val="32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opinion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explanations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us,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statements give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true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fair view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conformity 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accounting principles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generally accepted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India:</w:t>
      </w:r>
      <w:r>
        <w:rPr/>
      </w:r>
    </w:p>
    <w:p>
      <w:pPr>
        <w:pStyle w:val="BodyText"/>
        <w:numPr>
          <w:ilvl w:val="1"/>
          <w:numId w:val="32"/>
        </w:numPr>
        <w:tabs>
          <w:tab w:pos="838" w:val="left" w:leader="none"/>
        </w:tabs>
        <w:spacing w:line="240" w:lineRule="auto" w:before="156" w:after="0"/>
        <w:ind w:left="837" w:right="0" w:hanging="436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sheet,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affairs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2011;</w:t>
      </w:r>
      <w:r>
        <w:rPr/>
      </w:r>
    </w:p>
    <w:p>
      <w:pPr>
        <w:pStyle w:val="BodyText"/>
        <w:numPr>
          <w:ilvl w:val="1"/>
          <w:numId w:val="32"/>
        </w:numPr>
        <w:tabs>
          <w:tab w:pos="838" w:val="left" w:leader="none"/>
        </w:tabs>
        <w:spacing w:line="240" w:lineRule="auto" w:before="155" w:after="0"/>
        <w:ind w:left="837" w:right="0" w:hanging="436"/>
        <w:jc w:val="left"/>
      </w:pP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account,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date;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/>
      </w:r>
    </w:p>
    <w:p>
      <w:pPr>
        <w:pStyle w:val="BodyText"/>
        <w:numPr>
          <w:ilvl w:val="1"/>
          <w:numId w:val="32"/>
        </w:numPr>
        <w:tabs>
          <w:tab w:pos="838" w:val="left" w:leader="none"/>
        </w:tabs>
        <w:spacing w:line="240" w:lineRule="auto" w:before="155" w:after="0"/>
        <w:ind w:left="837" w:right="0" w:hanging="436"/>
        <w:jc w:val="left"/>
      </w:pP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statement,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date.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8"/>
          <w:szCs w:val="28"/>
        </w:rPr>
      </w:pPr>
    </w:p>
    <w:p>
      <w:pPr>
        <w:pStyle w:val="Heading3"/>
        <w:spacing w:line="223" w:lineRule="exact" w:before="0"/>
        <w:ind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211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2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28"/>
          <w:sz w:val="20"/>
        </w:rPr>
        <w:t> </w:t>
      </w:r>
      <w:r>
        <w:rPr>
          <w:rFonts w:ascii="Garamond"/>
          <w:b/>
          <w:color w:val="231F20"/>
          <w:sz w:val="20"/>
        </w:rPr>
        <w:t>number:101049W</w:t>
      </w:r>
      <w:r>
        <w:rPr>
          <w:rFonts w:ascii="Garamond"/>
          <w:sz w:val="20"/>
        </w:rPr>
      </w:r>
    </w:p>
    <w:p>
      <w:pPr>
        <w:pStyle w:val="BodyText"/>
        <w:spacing w:line="223" w:lineRule="exact"/>
        <w:ind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14" w:lineRule="exact" w:before="173"/>
        <w:ind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216" w:lineRule="exact"/>
        <w:ind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27" w:lineRule="exact"/>
        <w:ind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20" w:lineRule="exact" w:before="169"/>
        <w:ind w:right="8657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after="0" w:line="220" w:lineRule="exact"/>
        <w:jc w:val="left"/>
        <w:sectPr>
          <w:pgSz w:w="11910" w:h="16840"/>
          <w:pgMar w:header="0" w:footer="286" w:top="560" w:bottom="480" w:left="960" w:right="560"/>
        </w:sectPr>
      </w:pPr>
    </w:p>
    <w:p>
      <w:pPr>
        <w:spacing w:line="325" w:lineRule="exact" w:before="38"/>
        <w:ind w:left="12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2"/>
          <w:w w:val="95"/>
          <w:sz w:val="28"/>
        </w:rPr>
        <w:t>Consolidat</w:t>
      </w:r>
      <w:r>
        <w:rPr>
          <w:rFonts w:ascii="Lucida Sans"/>
          <w:b/>
          <w:color w:val="231F20"/>
          <w:spacing w:val="-1"/>
          <w:w w:val="95"/>
          <w:sz w:val="28"/>
        </w:rPr>
        <w:t>ed</w:t>
      </w:r>
      <w:r>
        <w:rPr>
          <w:rFonts w:ascii="Lucida Sans"/>
          <w:b/>
          <w:color w:val="231F20"/>
          <w:spacing w:val="-51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balance</w:t>
      </w:r>
      <w:r>
        <w:rPr>
          <w:rFonts w:ascii="Lucida Sans"/>
          <w:b/>
          <w:color w:val="231F20"/>
          <w:spacing w:val="-51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sheet</w:t>
      </w:r>
      <w:r>
        <w:rPr>
          <w:rFonts w:ascii="Lucida Sans"/>
          <w:sz w:val="28"/>
        </w:rPr>
      </w:r>
    </w:p>
    <w:p>
      <w:pPr>
        <w:spacing w:line="321" w:lineRule="exact" w:before="0"/>
        <w:ind w:left="1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sz w:val="28"/>
        </w:rPr>
        <w:t>as</w:t>
      </w:r>
      <w:r>
        <w:rPr>
          <w:rFonts w:ascii="Arial"/>
          <w:color w:val="231F20"/>
          <w:spacing w:val="-3"/>
          <w:sz w:val="28"/>
        </w:rPr>
        <w:t> </w:t>
      </w:r>
      <w:r>
        <w:rPr>
          <w:rFonts w:ascii="Arial"/>
          <w:color w:val="231F20"/>
          <w:sz w:val="28"/>
        </w:rPr>
        <w:t>at</w:t>
      </w:r>
      <w:r>
        <w:rPr>
          <w:rFonts w:ascii="Arial"/>
          <w:color w:val="231F20"/>
          <w:spacing w:val="-3"/>
          <w:sz w:val="28"/>
        </w:rPr>
        <w:t> March</w:t>
      </w:r>
      <w:r>
        <w:rPr>
          <w:rFonts w:ascii="Arial"/>
          <w:color w:val="231F20"/>
          <w:spacing w:val="-2"/>
          <w:sz w:val="28"/>
        </w:rPr>
        <w:t> </w:t>
      </w:r>
      <w:r>
        <w:rPr>
          <w:rFonts w:ascii="Arial"/>
          <w:color w:val="231F20"/>
          <w:sz w:val="28"/>
        </w:rPr>
        <w:t>31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4"/>
        <w:gridCol w:w="1679"/>
        <w:gridCol w:w="1398"/>
        <w:gridCol w:w="1700"/>
      </w:tblGrid>
      <w:tr>
        <w:trPr>
          <w:trHeight w:val="279" w:hRule="exact"/>
        </w:trPr>
        <w:tc>
          <w:tcPr>
            <w:tcW w:w="8441" w:type="dxa"/>
            <w:gridSpan w:val="3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97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316" w:hRule="exact"/>
        </w:trPr>
        <w:tc>
          <w:tcPr>
            <w:tcW w:w="536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Schedules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732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8" w:lineRule="exact" w:before="100"/>
              <w:ind w:left="39" w:right="383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Sources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funds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Shareholders'</w:t>
            </w:r>
            <w:r>
              <w:rPr>
                <w:rFonts w:ascii="Cambria"/>
                <w:color w:val="231F20"/>
                <w:spacing w:val="2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1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Share</w:t>
            </w:r>
            <w:r>
              <w:rPr>
                <w:rFonts w:ascii="Cambria"/>
                <w:color w:val="231F20"/>
                <w:spacing w:val="3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capital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419,474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419,274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application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money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pending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allotment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8,068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Reserves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and</w:t>
            </w:r>
            <w:r>
              <w:rPr>
                <w:rFonts w:ascii="Cambria"/>
                <w:color w:val="231F20"/>
                <w:spacing w:val="14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surplus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53,637,133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42,476,622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Deferred</w:t>
            </w:r>
            <w:r>
              <w:rPr>
                <w:rFonts w:ascii="Cambria"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91,558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32,911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54,148,940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42,936,875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8" w:lineRule="exact" w:before="95"/>
              <w:ind w:left="39" w:right="374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Application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funds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Fixed</w:t>
            </w:r>
            <w:r>
              <w:rPr>
                <w:rFonts w:ascii="Cambria"/>
                <w:color w:val="231F20"/>
                <w:spacing w:val="1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Gross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12,829,313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12,000,159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Accumulated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amortisation/impairment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3,483,556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3,636,871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Net</w:t>
            </w:r>
            <w:r>
              <w:rPr>
                <w:rFonts w:ascii="Cambria"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9,345,757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8,363,288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work‑in‑progress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and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advances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639,699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1,304,106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9,985,456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9,667,394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Investments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8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1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tax</w:t>
            </w:r>
            <w:r>
              <w:rPr>
                <w:rFonts w:ascii="Cambria"/>
                <w:color w:val="231F20"/>
                <w:spacing w:val="1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6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755,240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399,726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8" w:lineRule="exact" w:before="95"/>
              <w:ind w:left="323" w:right="2717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assets,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loans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Sundry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debtors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8,205,607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6,782,391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29,023,468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22,045,843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3,975,907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2,327,793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Loans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and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advances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9,337,559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7,724,538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08" w:lineRule="exact"/>
              <w:ind w:left="322" w:right="2384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provisions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76"/>
              <w:ind w:right="39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50,542,541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5,751,842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38,880,565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4,990,369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Provisions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1,392,437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1,030,423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7,144,279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6,020,792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43,398,262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32,859,773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54,148,940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42,936,875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5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Notes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10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tabs>
          <w:tab w:pos="5740" w:val="left" w:leader="none"/>
        </w:tabs>
        <w:spacing w:line="240" w:lineRule="auto" w:before="178"/>
        <w:ind w:left="120" w:right="0"/>
        <w:jc w:val="left"/>
      </w:pPr>
      <w:r>
        <w:rPr/>
        <w:pict>
          <v:group style="position:absolute;margin-left:33.539299pt;margin-top:-21.468533pt;width:508.05pt;height:21.5pt;mso-position-horizontal-relative:page;mso-position-vertical-relative:paragraph;z-index:-701200" coordorigin="671,-429" coordsize="10161,430">
            <v:group style="position:absolute;left:681;top:-429;width:5039;height:208" coordorigin="681,-429" coordsize="5039,208">
              <v:shape style="position:absolute;left:681;top:-429;width:5039;height:208" coordorigin="681,-429" coordsize="5039,208" path="m5719,-429l681,-429,681,-222,5719,-222,5719,-429xe" filled="true" fillcolor="#f8f8f8" stroked="false">
                <v:path arrowok="t"/>
                <v:fill type="solid"/>
              </v:shape>
            </v:group>
            <v:group style="position:absolute;left:5719;top:-429;width:1701;height:208" coordorigin="5719,-429" coordsize="1701,208">
              <v:shape style="position:absolute;left:5719;top:-429;width:1701;height:208" coordorigin="5719,-429" coordsize="1701,208" path="m7420,-429l5719,-429,5719,-222,7420,-222,7420,-429xe" filled="true" fillcolor="#f8f8f8" stroked="false">
                <v:path arrowok="t"/>
                <v:fill type="solid"/>
              </v:shape>
            </v:group>
            <v:group style="position:absolute;left:7420;top:-429;width:1701;height:208" coordorigin="7420,-429" coordsize="1701,208">
              <v:shape style="position:absolute;left:7420;top:-429;width:1701;height:208" coordorigin="7420,-429" coordsize="1701,208" path="m9121,-429l7420,-429,7420,-222,9121,-222,9121,-429xe" filled="true" fillcolor="#f8f8f8" stroked="false">
                <v:path arrowok="t"/>
                <v:fill type="solid"/>
              </v:shape>
            </v:group>
            <v:group style="position:absolute;left:9121;top:-429;width:1701;height:208" coordorigin="9121,-429" coordsize="1701,208">
              <v:shape style="position:absolute;left:9121;top:-429;width:1701;height:208" coordorigin="9121,-429" coordsize="1701,208" path="m10821,-429l9121,-429,9121,-222,10821,-222,10821,-429xe" filled="true" fillcolor="#f8f8f8" stroked="false">
                <v:path arrowok="t"/>
                <v:fill type="solid"/>
              </v:shape>
            </v:group>
            <v:group style="position:absolute;left:681;top:-222;width:10141;height:212" coordorigin="681,-222" coordsize="10141,212">
              <v:shape style="position:absolute;left:681;top:-222;width:10141;height:212" coordorigin="681,-222" coordsize="10141,212" path="m10821,-222l681,-222,681,-10,10821,-10,10821,-222xe" filled="true" fillcolor="#f8f8f8" stroked="false">
                <v:path arrowok="t"/>
                <v:fill type="solid"/>
              </v:shape>
            </v:group>
            <v:group style="position:absolute;left:681;top:-10;width:10141;height:2" coordorigin="681,-10" coordsize="10141,2">
              <v:shape style="position:absolute;left:681;top:-10;width:10141;height:2" coordorigin="681,-10" coordsize="10141,0" path="m681,-10l10821,-10e" filled="false" stroked="true" strokeweight="1.0pt" strokecolor="#808285">
                <v:path arrowok="t"/>
              </v:shape>
              <v:shape style="position:absolute;left:671;top:-429;width:10161;height:430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Garamond" w:hAnsi="Garamond" w:cs="Garamond" w:eastAsia="Garamond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schedules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referred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above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notes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form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integral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part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consolidated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sheet.</w:t>
                      </w:r>
                      <w:r>
                        <w:rPr>
                          <w:rFonts w:ascii="Cambri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  <w:tab/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</w:p>
    <w:p>
      <w:pPr>
        <w:spacing w:after="0" w:line="240" w:lineRule="auto"/>
        <w:rPr>
          <w:rFonts w:ascii="Cambria" w:hAnsi="Cambria" w:cs="Cambria" w:eastAsia="Cambria"/>
          <w:sz w:val="25"/>
          <w:szCs w:val="25"/>
        </w:rPr>
        <w:sectPr>
          <w:pgSz w:w="11910" w:h="16840"/>
          <w:pgMar w:header="0" w:footer="277" w:top="560" w:bottom="460" w:left="560" w:right="960"/>
        </w:sectPr>
      </w:pPr>
    </w:p>
    <w:p>
      <w:pPr>
        <w:pStyle w:val="Heading3"/>
        <w:spacing w:line="213" w:lineRule="exact"/>
        <w:ind w:left="120"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191" w:lineRule="exact" w:before="0"/>
        <w:ind w:left="120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20"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04" w:lineRule="exact"/>
        <w:ind w:left="12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left="120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20" w:right="45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Kale</w:t>
      </w:r>
      <w:r>
        <w:rPr>
          <w:b w:val="0"/>
        </w:rPr>
      </w:r>
    </w:p>
    <w:p>
      <w:pPr>
        <w:pStyle w:val="BodyText"/>
        <w:spacing w:line="213" w:lineRule="exact"/>
        <w:ind w:left="120" w:right="45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560" w:right="960"/>
          <w:cols w:num="3" w:equalWidth="0">
            <w:col w:w="3221" w:space="2398"/>
            <w:col w:w="2094" w:space="174"/>
            <w:col w:w="2503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Heading3"/>
        <w:spacing w:line="204" w:lineRule="exact"/>
        <w:ind w:left="120"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17" w:lineRule="exact"/>
        <w:ind w:left="120"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04" w:lineRule="exact"/>
        <w:ind w:left="120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left="120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20" w:right="45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left="120" w:right="45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560" w:right="960"/>
          <w:cols w:num="3" w:equalWidth="0">
            <w:col w:w="2032" w:space="3588"/>
            <w:col w:w="1821" w:space="446"/>
            <w:col w:w="2503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560" w:right="960"/>
        </w:sectPr>
      </w:pPr>
    </w:p>
    <w:p>
      <w:pPr>
        <w:pStyle w:val="Heading3"/>
        <w:spacing w:line="200" w:lineRule="exact" w:before="94"/>
        <w:ind w:left="120" w:right="0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0" w:lineRule="exact" w:before="94"/>
        <w:ind w:left="120" w:right="3037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560" w:right="960"/>
          <w:cols w:num="2" w:equalWidth="0">
            <w:col w:w="1366" w:space="4254"/>
            <w:col w:w="4770"/>
          </w:cols>
        </w:sectPr>
      </w:pPr>
    </w:p>
    <w:p>
      <w:pPr>
        <w:pStyle w:val="Heading1"/>
        <w:spacing w:line="325" w:lineRule="exact"/>
        <w:ind w:right="0"/>
        <w:jc w:val="left"/>
        <w:rPr>
          <w:b w:val="0"/>
          <w:bCs w:val="0"/>
        </w:rPr>
      </w:pPr>
      <w:r>
        <w:rPr>
          <w:color w:val="231F20"/>
          <w:spacing w:val="-2"/>
          <w:w w:val="95"/>
        </w:rPr>
        <w:t>Consolidat</w:t>
      </w:r>
      <w:r>
        <w:rPr>
          <w:color w:val="231F20"/>
          <w:spacing w:val="-1"/>
          <w:w w:val="95"/>
        </w:rPr>
        <w:t>ed</w:t>
      </w:r>
      <w:r>
        <w:rPr>
          <w:color w:val="231F20"/>
          <w:spacing w:val="-51"/>
          <w:w w:val="95"/>
        </w:rPr>
        <w:t> </w:t>
      </w:r>
      <w:r>
        <w:rPr>
          <w:color w:val="231F20"/>
          <w:spacing w:val="-3"/>
          <w:w w:val="95"/>
        </w:rPr>
        <w:t>profit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loss</w:t>
      </w:r>
      <w:r>
        <w:rPr>
          <w:b w:val="0"/>
        </w:rPr>
      </w:r>
    </w:p>
    <w:p>
      <w:pPr>
        <w:pStyle w:val="Heading2"/>
        <w:spacing w:line="321" w:lineRule="exact"/>
        <w:ind w:right="0"/>
        <w:jc w:val="left"/>
      </w:pPr>
      <w:r>
        <w:rPr>
          <w:color w:val="231F20"/>
          <w:spacing w:val="-2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y</w:t>
      </w:r>
      <w:r>
        <w:rPr>
          <w:color w:val="231F20"/>
          <w:spacing w:val="-3"/>
        </w:rPr>
        <w:t>ear</w:t>
      </w:r>
      <w:r>
        <w:rPr>
          <w:color w:val="231F20"/>
          <w:spacing w:val="5"/>
        </w:rPr>
        <w:t> </w:t>
      </w:r>
      <w:r>
        <w:rPr>
          <w:color w:val="231F20"/>
        </w:rPr>
        <w:t>ended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March</w:t>
      </w:r>
      <w:r>
        <w:rPr>
          <w:color w:val="231F20"/>
          <w:spacing w:val="5"/>
        </w:rPr>
        <w:t> </w:t>
      </w:r>
      <w:r>
        <w:rPr>
          <w:color w:val="231F20"/>
        </w:rPr>
        <w:t>31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0" w:right="162" w:firstLine="0"/>
        <w:jc w:val="right"/>
        <w:rPr>
          <w:rFonts w:ascii="Cambria" w:hAnsi="Cambria" w:cs="Cambria" w:eastAsia="Cambria"/>
          <w:sz w:val="14"/>
          <w:szCs w:val="14"/>
        </w:rPr>
      </w:pP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9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thousands,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except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per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share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data)</w:t>
      </w:r>
      <w:r>
        <w:rPr>
          <w:rFonts w:ascii="Cambria"/>
          <w:sz w:val="14"/>
        </w:rPr>
      </w:r>
    </w:p>
    <w:p>
      <w:pPr>
        <w:spacing w:line="240" w:lineRule="auto" w:before="0"/>
        <w:rPr>
          <w:rFonts w:ascii="Cambria" w:hAnsi="Cambria" w:cs="Cambria" w:eastAsia="Cambria"/>
          <w:sz w:val="3"/>
          <w:szCs w:val="3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2"/>
        <w:gridCol w:w="2258"/>
        <w:gridCol w:w="1729"/>
        <w:gridCol w:w="1396"/>
      </w:tblGrid>
      <w:tr>
        <w:trPr>
          <w:trHeight w:val="316" w:hRule="exact"/>
        </w:trPr>
        <w:tc>
          <w:tcPr>
            <w:tcW w:w="475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225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Schedules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6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6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6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6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29,969,319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6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28,739,742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(13,343,639)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(13,601,610)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Gross profit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16,625,680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15,138,132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21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Operating 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Selling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marketing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(2,742,550)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(2,397,710)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General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administrative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(2,663,212)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(2,459,404)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(408,171)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5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(488,653)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189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322" w:right="2210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Non‑operating </w:t>
            </w:r>
            <w:r>
              <w:rPr>
                <w:rFonts w:ascii="Cambria" w:hAnsi="Cambria" w:cs="Cambria" w:eastAsia="Cambria"/>
                <w:color w:val="231F20"/>
                <w:spacing w:val="9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income </w:t>
            </w:r>
            <w:r>
              <w:rPr>
                <w:rFonts w:ascii="Cambria" w:hAnsi="Cambria" w:cs="Cambria" w:eastAsia="Cambria"/>
                <w:color w:val="231F20"/>
                <w:spacing w:val="9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(expense)</w:t>
            </w:r>
            <w:r>
              <w:rPr>
                <w:rFonts w:ascii="Cambria" w:hAnsi="Cambria" w:cs="Cambria" w:eastAsia="Cambria"/>
                <w:color w:val="231F20"/>
                <w:w w:val="82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Interest</w:t>
            </w:r>
            <w:r>
              <w:rPr>
                <w:rFonts w:ascii="Cambria" w:hAnsi="Cambria" w:cs="Cambria" w:eastAsia="Cambria"/>
                <w:color w:val="231F20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income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9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2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10,811,747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1,395,496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9,792,365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699,616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gain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(loss),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227,161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(1,568,714)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Other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income,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45,601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12,933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2" w:lineRule="auto"/>
              <w:ind w:left="39" w:right="230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Current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tax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[Refer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note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14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schedule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12,480,005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(1,672,288)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8,936,200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(1,283,686)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Deferred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302,171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61,495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Fringe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benefit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24,496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minority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11,109,888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7,738,505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9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(1,867)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for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11,109,888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7,736,638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account,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23,610,287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15,873,649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4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Surplus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carried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Balance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Sheet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34,720,175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23,610,287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9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16" w:lineRule="auto" w:before="60"/>
              <w:ind w:left="322" w:right="1954" w:hanging="2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Earnings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per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share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SimSun"/>
                <w:color w:val="231F20"/>
                <w:spacing w:val="-7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5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each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(in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SimSun"/>
                <w:color w:val="231F20"/>
                <w:w w:val="95"/>
                <w:sz w:val="20"/>
              </w:rPr>
              <w:t>`</w:t>
            </w:r>
            <w:r>
              <w:rPr>
                <w:rFonts w:ascii="Cambria"/>
                <w:color w:val="231F20"/>
                <w:w w:val="95"/>
                <w:sz w:val="20"/>
              </w:rPr>
              <w:t>)</w:t>
            </w:r>
            <w:r>
              <w:rPr>
                <w:rFonts w:ascii="Cambria"/>
                <w:color w:val="231F20"/>
                <w:w w:val="72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Basic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1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132.45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8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92.33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Diluted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132.25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92.16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Notes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right="3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</w:tbl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tabs>
          <w:tab w:pos="5737" w:val="left" w:leader="none"/>
        </w:tabs>
        <w:spacing w:line="240" w:lineRule="auto" w:before="64"/>
        <w:ind w:right="0"/>
        <w:jc w:val="left"/>
      </w:pPr>
      <w:r>
        <w:rPr/>
        <w:pict>
          <v:group style="position:absolute;margin-left:53.381893pt;margin-top:-27.576553pt;width:507.75pt;height:21.5pt;mso-position-horizontal-relative:page;mso-position-vertical-relative:paragraph;z-index:-701152" coordorigin="1068,-552" coordsize="10155,430">
            <v:group style="position:absolute;left:1078;top:-552;width:5033;height:208" coordorigin="1078,-552" coordsize="5033,208">
              <v:shape style="position:absolute;left:1078;top:-552;width:5033;height:208" coordorigin="1078,-552" coordsize="5033,208" path="m6110,-552l1078,-552,1078,-344,6110,-344,6110,-552xe" filled="true" fillcolor="#f8f8f8" stroked="false">
                <v:path arrowok="t"/>
                <v:fill type="solid"/>
              </v:shape>
            </v:group>
            <v:group style="position:absolute;left:6110;top:-552;width:1701;height:208" coordorigin="6110,-552" coordsize="1701,208">
              <v:shape style="position:absolute;left:6110;top:-552;width:1701;height:208" coordorigin="6110,-552" coordsize="1701,208" path="m7811,-552l6110,-552,6110,-344,7811,-344,7811,-552xe" filled="true" fillcolor="#f8f8f8" stroked="false">
                <v:path arrowok="t"/>
                <v:fill type="solid"/>
              </v:shape>
            </v:group>
            <v:group style="position:absolute;left:7811;top:-552;width:1701;height:208" coordorigin="7811,-552" coordsize="1701,208">
              <v:shape style="position:absolute;left:7811;top:-552;width:1701;height:208" coordorigin="7811,-552" coordsize="1701,208" path="m9512,-552l7811,-552,7811,-344,9512,-344,9512,-552xe" filled="true" fillcolor="#f8f8f8" stroked="false">
                <v:path arrowok="t"/>
                <v:fill type="solid"/>
              </v:shape>
            </v:group>
            <v:group style="position:absolute;left:9512;top:-552;width:1701;height:208" coordorigin="9512,-552" coordsize="1701,208">
              <v:shape style="position:absolute;left:9512;top:-552;width:1701;height:208" coordorigin="9512,-552" coordsize="1701,208" path="m11213,-552l9512,-552,9512,-344,11213,-344,11213,-552xe" filled="true" fillcolor="#f8f8f8" stroked="false">
                <v:path arrowok="t"/>
                <v:fill type="solid"/>
              </v:shape>
            </v:group>
            <v:group style="position:absolute;left:1078;top:-344;width:10135;height:212" coordorigin="1078,-344" coordsize="10135,212">
              <v:shape style="position:absolute;left:1078;top:-344;width:10135;height:212" coordorigin="1078,-344" coordsize="10135,212" path="m11213,-344l1078,-344,1078,-132,11213,-132,11213,-344xe" filled="true" fillcolor="#f8f8f8" stroked="false">
                <v:path arrowok="t"/>
                <v:fill type="solid"/>
              </v:shape>
            </v:group>
            <v:group style="position:absolute;left:1078;top:-132;width:10135;height:2" coordorigin="1078,-132" coordsize="10135,2">
              <v:shape style="position:absolute;left:1078;top:-132;width:10135;height:2" coordorigin="1078,-132" coordsize="10135,0" path="m1078,-132l11213,-132e" filled="false" stroked="true" strokeweight="1.00003pt" strokecolor="#808285">
                <v:path arrowok="t"/>
              </v:shape>
              <v:shape style="position:absolute;left:1068;top:-552;width:10155;height:430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Garamond" w:hAnsi="Garamond" w:cs="Garamond" w:eastAsia="Garamond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schedules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referred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above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notes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accounts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form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integral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part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consolidated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profit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loss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8"/>
                        </w:rPr>
                        <w:t>account.</w:t>
                      </w:r>
                      <w:r>
                        <w:rPr>
                          <w:rFonts w:ascii="Cambri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  <w:tab/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</w:p>
    <w:p>
      <w:pPr>
        <w:spacing w:after="0" w:line="240" w:lineRule="auto"/>
        <w:rPr>
          <w:rFonts w:ascii="Cambria" w:hAnsi="Cambria" w:cs="Cambria" w:eastAsia="Cambria"/>
          <w:sz w:val="25"/>
          <w:szCs w:val="25"/>
        </w:rPr>
        <w:sectPr>
          <w:footerReference w:type="default" r:id="rId59"/>
          <w:footerReference w:type="even" r:id="rId60"/>
          <w:pgSz w:w="11910" w:h="16840"/>
          <w:pgMar w:footer="286" w:header="0" w:top="560" w:bottom="480" w:left="960" w:right="580"/>
        </w:sectPr>
      </w:pPr>
    </w:p>
    <w:p>
      <w:pPr>
        <w:pStyle w:val="Heading3"/>
        <w:spacing w:line="213" w:lineRule="exact"/>
        <w:ind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191" w:lineRule="exact" w:before="0"/>
        <w:ind w:left="11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04" w:lineRule="exact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Kale</w:t>
      </w:r>
      <w:r>
        <w:rPr>
          <w:b w:val="0"/>
        </w:rPr>
      </w:r>
    </w:p>
    <w:p>
      <w:pPr>
        <w:pStyle w:val="BodyText"/>
        <w:spacing w:line="213" w:lineRule="exact"/>
        <w:ind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80"/>
          <w:cols w:num="3" w:equalWidth="0">
            <w:col w:w="3218" w:space="2401"/>
            <w:col w:w="2091" w:space="177"/>
            <w:col w:w="2483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80"/>
        </w:sectPr>
      </w:pPr>
    </w:p>
    <w:p>
      <w:pPr>
        <w:pStyle w:val="Heading3"/>
        <w:spacing w:line="204" w:lineRule="exact"/>
        <w:ind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196" w:lineRule="exact"/>
        <w:ind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17" w:lineRule="exact"/>
        <w:ind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04" w:lineRule="exact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80"/>
          <w:cols w:num="3" w:equalWidth="0">
            <w:col w:w="2029" w:space="3591"/>
            <w:col w:w="1818" w:space="449"/>
            <w:col w:w="2483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80"/>
        </w:sectPr>
      </w:pPr>
    </w:p>
    <w:p>
      <w:pPr>
        <w:pStyle w:val="Heading3"/>
        <w:spacing w:line="200" w:lineRule="exact" w:before="94"/>
        <w:ind w:right="0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0" w:lineRule="exact" w:before="94"/>
        <w:ind w:left="117" w:right="3021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580"/>
          <w:cols w:num="2" w:equalWidth="0">
            <w:col w:w="1363" w:space="4257"/>
            <w:col w:w="4750"/>
          </w:cols>
        </w:sectPr>
      </w:pPr>
    </w:p>
    <w:p>
      <w:pPr>
        <w:spacing w:before="38"/>
        <w:ind w:left="14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1"/>
          <w:w w:val="95"/>
          <w:sz w:val="28"/>
        </w:rPr>
        <w:t>Sc</w:t>
      </w:r>
      <w:r>
        <w:rPr>
          <w:rFonts w:ascii="Lucida Sans"/>
          <w:b/>
          <w:color w:val="231F20"/>
          <w:spacing w:val="-2"/>
          <w:w w:val="95"/>
          <w:sz w:val="28"/>
        </w:rPr>
        <w:t>hedules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1"/>
          <w:w w:val="95"/>
          <w:sz w:val="28"/>
        </w:rPr>
        <w:t>annexed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to</w:t>
      </w:r>
      <w:r>
        <w:rPr>
          <w:rFonts w:ascii="Lucida Sans"/>
          <w:b/>
          <w:color w:val="231F20"/>
          <w:spacing w:val="-26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and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4"/>
          <w:w w:val="95"/>
          <w:sz w:val="28"/>
        </w:rPr>
        <w:t>forming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par</w:t>
      </w:r>
      <w:r>
        <w:rPr>
          <w:rFonts w:ascii="Lucida Sans"/>
          <w:b/>
          <w:color w:val="231F20"/>
          <w:spacing w:val="-2"/>
          <w:w w:val="95"/>
          <w:sz w:val="28"/>
        </w:rPr>
        <w:t>t</w:t>
      </w:r>
      <w:r>
        <w:rPr>
          <w:rFonts w:ascii="Lucida Sans"/>
          <w:b/>
          <w:color w:val="231F20"/>
          <w:spacing w:val="-26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of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the</w:t>
      </w:r>
      <w:r>
        <w:rPr>
          <w:rFonts w:ascii="Lucida Sans"/>
          <w:b/>
          <w:color w:val="231F20"/>
          <w:spacing w:val="-27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accounts</w:t>
      </w:r>
      <w:r>
        <w:rPr>
          <w:rFonts w:ascii="Lucida Sans"/>
          <w:sz w:val="28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17"/>
          <w:szCs w:val="17"/>
        </w:rPr>
      </w:pPr>
    </w:p>
    <w:p>
      <w:pPr>
        <w:spacing w:before="49"/>
        <w:ind w:left="0" w:right="179" w:firstLine="0"/>
        <w:jc w:val="right"/>
        <w:rPr>
          <w:rFonts w:ascii="Cambria" w:hAnsi="Cambria" w:cs="Cambria" w:eastAsia="Cambria"/>
          <w:sz w:val="14"/>
          <w:szCs w:val="14"/>
        </w:rPr>
      </w:pPr>
      <w:r>
        <w:rPr/>
        <w:pict>
          <v:group style="position:absolute;margin-left:34.039303pt;margin-top:13.460452pt;width:507.2pt;height:.1pt;mso-position-horizontal-relative:page;mso-position-vertical-relative:paragraph;z-index:17464" coordorigin="681,269" coordsize="10144,2">
            <v:shape style="position:absolute;left:681;top:269;width:10144;height:2" coordorigin="681,269" coordsize="10144,0" path="m681,269l10825,269e" filled="false" stroked="true" strokeweight="1.000031pt" strokecolor="#808285">
              <v:path arrowok="t"/>
            </v:shape>
            <w10:wrap type="none"/>
          </v:group>
        </w:pict>
      </w:r>
      <w:r>
        <w:rPr>
          <w:rFonts w:ascii="Cambria"/>
          <w:color w:val="231F20"/>
          <w:w w:val="90"/>
          <w:sz w:val="14"/>
        </w:rPr>
        <w:t>(All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amounts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in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SimSun"/>
          <w:color w:val="231F20"/>
          <w:w w:val="90"/>
          <w:sz w:val="14"/>
        </w:rPr>
        <w:t>`</w:t>
      </w:r>
      <w:r>
        <w:rPr>
          <w:rFonts w:ascii="SimSun"/>
          <w:color w:val="231F20"/>
          <w:spacing w:val="-38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thousands,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except</w:t>
      </w:r>
      <w:r>
        <w:rPr>
          <w:rFonts w:ascii="Cambria"/>
          <w:color w:val="231F20"/>
          <w:spacing w:val="-4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share</w:t>
      </w:r>
      <w:r>
        <w:rPr>
          <w:rFonts w:ascii="Cambria"/>
          <w:color w:val="231F20"/>
          <w:spacing w:val="-3"/>
          <w:w w:val="90"/>
          <w:sz w:val="14"/>
        </w:rPr>
        <w:t> </w:t>
      </w:r>
      <w:r>
        <w:rPr>
          <w:rFonts w:ascii="Cambria"/>
          <w:color w:val="231F20"/>
          <w:w w:val="90"/>
          <w:sz w:val="14"/>
        </w:rPr>
        <w:t>data)</w:t>
      </w:r>
      <w:r>
        <w:rPr>
          <w:rFonts w:ascii="Cambria"/>
          <w:sz w:val="14"/>
        </w:rPr>
      </w:r>
    </w:p>
    <w:p>
      <w:pPr>
        <w:spacing w:after="0"/>
        <w:jc w:val="right"/>
        <w:rPr>
          <w:rFonts w:ascii="Cambria" w:hAnsi="Cambria" w:cs="Cambria" w:eastAsia="Cambria"/>
          <w:sz w:val="14"/>
          <w:szCs w:val="14"/>
        </w:rPr>
        <w:sectPr>
          <w:pgSz w:w="11910" w:h="16840"/>
          <w:pgMar w:header="0" w:footer="277" w:top="560" w:bottom="460" w:left="540" w:right="940"/>
        </w:sectPr>
      </w:pPr>
    </w:p>
    <w:p>
      <w:pPr>
        <w:pStyle w:val="BodyText"/>
        <w:spacing w:line="200" w:lineRule="exact" w:before="33"/>
        <w:ind w:left="7248" w:right="0" w:firstLine="844"/>
        <w:jc w:val="right"/>
      </w:pP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33"/>
        <w:ind w:left="421" w:right="236" w:firstLine="844"/>
        <w:jc w:val="left"/>
      </w:pPr>
      <w:r>
        <w:rPr>
          <w:w w:val="95"/>
        </w:rPr>
        <w:br w:type="column"/>
      </w:r>
      <w:r>
        <w:rPr>
          <w:color w:val="6D6E71"/>
          <w:w w:val="95"/>
        </w:rPr>
        <w:t>As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at</w:t>
      </w:r>
      <w:r>
        <w:rPr>
          <w:color w:val="6D6E71"/>
          <w:w w:val="87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540" w:right="940"/>
          <w:cols w:num="2" w:equalWidth="0">
            <w:col w:w="8488" w:space="40"/>
            <w:col w:w="1902"/>
          </w:cols>
        </w:sectPr>
      </w:pPr>
    </w:p>
    <w:p>
      <w:pPr>
        <w:spacing w:line="240" w:lineRule="auto" w:before="5"/>
        <w:rPr>
          <w:rFonts w:ascii="Cambria" w:hAnsi="Cambria" w:cs="Cambria" w:eastAsia="Cambria"/>
          <w:sz w:val="11"/>
          <w:szCs w:val="11"/>
        </w:rPr>
      </w:pPr>
    </w:p>
    <w:p>
      <w:pPr>
        <w:spacing w:before="72"/>
        <w:ind w:left="18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Sc</w:t>
      </w:r>
      <w:r>
        <w:rPr>
          <w:rFonts w:ascii="Lucida Sans"/>
          <w:b/>
          <w:color w:val="231F20"/>
          <w:spacing w:val="-3"/>
          <w:w w:val="105"/>
          <w:sz w:val="18"/>
        </w:rPr>
        <w:t>hedule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1: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Share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capital</w:t>
      </w:r>
      <w:r>
        <w:rPr>
          <w:rFonts w:ascii="Lucida Sans"/>
          <w:sz w:val="18"/>
        </w:rPr>
      </w:r>
    </w:p>
    <w:p>
      <w:pPr>
        <w:spacing w:line="240" w:lineRule="auto" w:before="1"/>
        <w:rPr>
          <w:rFonts w:ascii="Lucida Sans" w:hAnsi="Lucida Sans" w:cs="Lucida Sans" w:eastAsia="Lucida Sans"/>
          <w:b/>
          <w:bCs/>
          <w:sz w:val="16"/>
          <w:szCs w:val="16"/>
        </w:rPr>
      </w:pPr>
    </w:p>
    <w:p>
      <w:pPr>
        <w:pStyle w:val="BodyText"/>
        <w:spacing w:line="205" w:lineRule="exact"/>
        <w:ind w:left="180" w:right="0"/>
        <w:jc w:val="left"/>
      </w:pPr>
      <w:r>
        <w:rPr>
          <w:color w:val="231F20"/>
        </w:rPr>
        <w:t>Authorised:</w:t>
      </w:r>
      <w:r>
        <w:rPr/>
      </w:r>
    </w:p>
    <w:p>
      <w:pPr>
        <w:pStyle w:val="BodyText"/>
        <w:tabs>
          <w:tab w:pos="7837" w:val="left" w:leader="none"/>
          <w:tab w:pos="9538" w:val="left" w:leader="none"/>
        </w:tabs>
        <w:spacing w:line="249" w:lineRule="exact"/>
        <w:ind w:left="180" w:right="0"/>
        <w:jc w:val="left"/>
      </w:pPr>
      <w:r>
        <w:rPr>
          <w:color w:val="231F20"/>
          <w:w w:val="95"/>
        </w:rPr>
        <w:t>100,000,000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100,000,000)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6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each</w:t>
        <w:tab/>
      </w:r>
      <w:r>
        <w:rPr>
          <w:color w:val="231F20"/>
          <w:w w:val="90"/>
        </w:rPr>
        <w:t>500,000</w:t>
        <w:tab/>
      </w:r>
      <w:r>
        <w:rPr>
          <w:color w:val="231F20"/>
        </w:rPr>
        <w:t>500,000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05" w:lineRule="exact"/>
        <w:ind w:left="180" w:right="0"/>
        <w:jc w:val="left"/>
      </w:pPr>
      <w:r>
        <w:rPr>
          <w:color w:val="231F20"/>
          <w:w w:val="90"/>
        </w:rPr>
        <w:t>Issued,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subscribed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fully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paid‑up:</w:t>
      </w:r>
      <w:r>
        <w:rPr/>
      </w:r>
    </w:p>
    <w:p>
      <w:pPr>
        <w:pStyle w:val="BodyText"/>
        <w:tabs>
          <w:tab w:pos="7837" w:val="left" w:leader="none"/>
          <w:tab w:pos="9538" w:val="left" w:leader="none"/>
        </w:tabs>
        <w:spacing w:line="249" w:lineRule="exact"/>
        <w:ind w:left="180" w:right="0"/>
        <w:jc w:val="left"/>
      </w:pPr>
      <w:r>
        <w:rPr>
          <w:color w:val="231F20"/>
          <w:w w:val="95"/>
        </w:rPr>
        <w:t>83,894,802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83,854,857)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5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each</w:t>
        <w:tab/>
      </w:r>
      <w:r>
        <w:rPr>
          <w:color w:val="231F20"/>
          <w:w w:val="90"/>
        </w:rPr>
        <w:t>419,474</w:t>
        <w:tab/>
      </w:r>
      <w:r>
        <w:rPr>
          <w:color w:val="231F20"/>
        </w:rPr>
        <w:t>419,274</w:t>
      </w:r>
      <w:r>
        <w:rPr/>
      </w:r>
    </w:p>
    <w:p>
      <w:pPr>
        <w:pStyle w:val="BodyText"/>
        <w:numPr>
          <w:ilvl w:val="0"/>
          <w:numId w:val="33"/>
        </w:numPr>
        <w:tabs>
          <w:tab w:pos="464" w:val="left" w:leader="none"/>
        </w:tabs>
        <w:spacing w:line="210" w:lineRule="auto" w:before="178" w:after="0"/>
        <w:ind w:left="463" w:right="677" w:hanging="283"/>
        <w:jc w:val="left"/>
      </w:pP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67,481,698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67,481,698)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2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(Mauritius)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Limited,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0"/>
          <w:numId w:val="33"/>
        </w:numPr>
        <w:tabs>
          <w:tab w:pos="464" w:val="left" w:leader="none"/>
        </w:tabs>
        <w:spacing w:line="188" w:lineRule="exact" w:before="0" w:after="0"/>
        <w:ind w:left="463" w:right="0" w:hanging="283"/>
        <w:jc w:val="left"/>
      </w:pP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62,121,800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(March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62,121,800)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bonus</w:t>
      </w:r>
      <w:r>
        <w:rPr/>
      </w:r>
    </w:p>
    <w:p>
      <w:pPr>
        <w:pStyle w:val="BodyText"/>
        <w:spacing w:line="200" w:lineRule="exact"/>
        <w:ind w:left="463" w:right="0"/>
        <w:jc w:val="left"/>
      </w:pPr>
      <w:r>
        <w:rPr>
          <w:color w:val="231F20"/>
          <w:w w:val="90"/>
        </w:rPr>
        <w:t>shares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capitalising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premium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account.</w:t>
      </w:r>
      <w:r>
        <w:rPr/>
      </w:r>
    </w:p>
    <w:p>
      <w:pPr>
        <w:pStyle w:val="BodyText"/>
        <w:tabs>
          <w:tab w:pos="10284" w:val="left" w:leader="none"/>
        </w:tabs>
        <w:spacing w:line="217" w:lineRule="exact"/>
        <w:ind w:left="140" w:right="0"/>
        <w:jc w:val="left"/>
      </w:pPr>
      <w:r>
        <w:rPr>
          <w:color w:val="231F20"/>
          <w:w w:val="113"/>
        </w:rPr>
      </w:r>
      <w:r>
        <w:rPr>
          <w:color w:val="231F20"/>
          <w:spacing w:val="-11"/>
          <w:w w:val="113"/>
          <w:u w:val="thick" w:color="808285"/>
        </w:rPr>
        <w:t> </w:t>
      </w:r>
      <w:r>
        <w:rPr>
          <w:color w:val="231F20"/>
          <w:w w:val="90"/>
          <w:u w:val="thick" w:color="808285"/>
        </w:rPr>
        <w:t>c. </w:t>
      </w:r>
      <w:r>
        <w:rPr>
          <w:color w:val="231F20"/>
          <w:spacing w:val="34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Refer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note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6(b)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of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schedule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15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for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the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options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granted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for</w:t>
      </w:r>
      <w:r>
        <w:rPr>
          <w:color w:val="231F20"/>
          <w:spacing w:val="-4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unissued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equity</w:t>
      </w:r>
      <w:r>
        <w:rPr>
          <w:color w:val="231F20"/>
          <w:spacing w:val="-3"/>
          <w:w w:val="90"/>
          <w:u w:val="thick" w:color="808285"/>
        </w:rPr>
        <w:t> </w:t>
      </w:r>
      <w:r>
        <w:rPr>
          <w:color w:val="231F20"/>
          <w:w w:val="90"/>
          <w:u w:val="thick" w:color="808285"/>
        </w:rPr>
        <w:t>shares.</w:t>
      </w:r>
      <w:r>
        <w:rPr>
          <w:color w:val="231F20"/>
          <w:w w:val="113"/>
          <w:u w:val="thick" w:color="808285"/>
        </w:rPr>
        <w:t> </w:t>
      </w:r>
      <w:r>
        <w:rPr>
          <w:color w:val="231F20"/>
          <w:u w:val="thick" w:color="808285"/>
        </w:rPr>
        <w:tab/>
      </w:r>
      <w:r>
        <w:rPr>
          <w:color w:val="231F20"/>
        </w:rPr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2"/>
          <w:szCs w:val="1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6"/>
        <w:gridCol w:w="2305"/>
        <w:gridCol w:w="1404"/>
      </w:tblGrid>
      <w:tr>
        <w:trPr>
          <w:trHeight w:val="709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Sc</w:t>
            </w:r>
            <w:r>
              <w:rPr>
                <w:rFonts w:ascii="Lucida Sans"/>
                <w:b/>
                <w:color w:val="231F20"/>
                <w:spacing w:val="-3"/>
                <w:w w:val="105"/>
                <w:sz w:val="18"/>
              </w:rPr>
              <w:t>hedule</w:t>
            </w:r>
            <w:r>
              <w:rPr>
                <w:rFonts w:ascii="Lucida Sans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2:</w:t>
            </w:r>
            <w:r>
              <w:rPr>
                <w:rFonts w:ascii="Lucida Sans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Reser</w:t>
            </w:r>
            <w:r>
              <w:rPr>
                <w:rFonts w:ascii="Lucida Sans"/>
                <w:b/>
                <w:color w:val="231F20"/>
                <w:spacing w:val="-1"/>
                <w:w w:val="105"/>
                <w:sz w:val="18"/>
              </w:rPr>
              <w:t>v</w:t>
            </w: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es</w:t>
            </w:r>
            <w:r>
              <w:rPr>
                <w:rFonts w:ascii="Lucida Sans"/>
                <w:b/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and</w:t>
            </w:r>
            <w:r>
              <w:rPr>
                <w:rFonts w:ascii="Lucida Sans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surplus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Securities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premium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7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Balance,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9,524,546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9,454,959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Received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during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period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stock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3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49,928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69,587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Balance,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9,574,474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9,524,546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General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reserve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10,145,191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10,145,191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 w:before="95"/>
              <w:ind w:left="74" w:right="369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Foreign</w:t>
            </w:r>
            <w:r>
              <w:rPr>
                <w:rFonts w:ascii="Cambria"/>
                <w:color w:val="6D6E71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currency</w:t>
            </w:r>
            <w:r>
              <w:rPr>
                <w:rFonts w:ascii="Cambria"/>
                <w:color w:val="6D6E71"/>
                <w:spacing w:val="17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translation</w:t>
            </w:r>
            <w:r>
              <w:rPr>
                <w:rFonts w:ascii="Cambria"/>
                <w:color w:val="6D6E71"/>
                <w:spacing w:val="17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reserve</w:t>
            </w:r>
            <w:r>
              <w:rPr>
                <w:rFonts w:ascii="Cambria"/>
                <w:color w:val="6D6E71"/>
                <w:w w:val="8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Balance,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(804,309)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(844,907)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Addition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during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investment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integral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operations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4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40,598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Balance,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(803,614)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(804,309)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Gain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dilution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equity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investment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joint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venture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907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34,720,175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23,610,287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7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53,637,133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42,476,622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50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231F20"/>
                <w:spacing w:val="-2"/>
                <w:w w:val="105"/>
                <w:sz w:val="18"/>
              </w:rPr>
              <w:t>Sc</w:t>
            </w:r>
            <w:r>
              <w:rPr>
                <w:rFonts w:ascii="Lucida Sans"/>
                <w:b/>
                <w:color w:val="231F20"/>
                <w:spacing w:val="-3"/>
                <w:w w:val="105"/>
                <w:sz w:val="18"/>
              </w:rPr>
              <w:t>hedule</w:t>
            </w:r>
            <w:r>
              <w:rPr>
                <w:rFonts w:ascii="Lucida Sans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3:</w:t>
            </w:r>
            <w:r>
              <w:rPr>
                <w:rFonts w:ascii="Lucida Sans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Deferred</w:t>
            </w:r>
            <w:r>
              <w:rPr>
                <w:rFonts w:ascii="Lucida Sans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tax</w:t>
            </w:r>
            <w:r>
              <w:rPr>
                <w:rFonts w:ascii="Lucida Sans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asset</w:t>
            </w:r>
            <w:r>
              <w:rPr>
                <w:rFonts w:ascii="Lucida Sans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Lucida Sans"/>
                <w:b/>
                <w:color w:val="231F20"/>
                <w:w w:val="105"/>
                <w:sz w:val="18"/>
              </w:rPr>
              <w:t>(liability)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230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4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Deferred</w:t>
            </w:r>
            <w:r>
              <w:rPr>
                <w:rFonts w:ascii="Cambria"/>
                <w:color w:val="6D6E71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</w:t>
            </w:r>
            <w:r>
              <w:rPr>
                <w:rFonts w:ascii="Cambria"/>
                <w:color w:val="6D6E71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Difference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between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book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155,073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179,180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Provision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for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compensated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absence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110,796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102,100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gratuity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115,179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78,317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253,421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26,663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Others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120,770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13,466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Deferred</w:t>
            </w:r>
            <w:r>
              <w:rPr>
                <w:rFonts w:ascii="Cambria"/>
                <w:color w:val="6D6E71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</w:t>
            </w:r>
            <w:r>
              <w:rPr>
                <w:rFonts w:ascii="Cambria"/>
                <w:color w:val="6D6E71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liability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755,240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399,726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Difference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between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book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2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(16,179)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7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(2,978)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2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(75,379)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(29,933)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(91,558)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(32,911)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650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30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663,682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366,815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40" w:right="940"/>
        </w:sectPr>
      </w:pPr>
    </w:p>
    <w:p>
      <w:pPr>
        <w:spacing w:before="49"/>
        <w:ind w:left="150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/>
        <w:pict>
          <v:shape style="position:absolute;margin-left:16.280012pt;margin-top:549.557007pt;width:9pt;height:12.75pt;mso-position-horizontal-relative:page;mso-position-vertical-relative:page;z-index:17488" type="#_x0000_t202" filled="false" stroked="false">
            <v:textbox inset="0,0,0,0" style="layout-flow:vertical">
              <w:txbxContent>
                <w:p>
                  <w:pPr>
                    <w:spacing w:line="160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spacing w:val="-3"/>
                      <w:w w:val="95"/>
                      <w:sz w:val="14"/>
                    </w:rPr>
                    <w:t>103</w:t>
                  </w:r>
                  <w:r>
                    <w:rPr>
                      <w:rFonts w:ascii="Arial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231F20"/>
          <w:spacing w:val="-2"/>
          <w:w w:val="105"/>
          <w:sz w:val="18"/>
        </w:rPr>
        <w:t>Sc</w:t>
      </w:r>
      <w:r>
        <w:rPr>
          <w:rFonts w:ascii="Lucida Sans"/>
          <w:b/>
          <w:color w:val="231F20"/>
          <w:spacing w:val="-3"/>
          <w:w w:val="105"/>
          <w:sz w:val="18"/>
        </w:rPr>
        <w:t>hedule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4: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Fix</w:t>
      </w:r>
      <w:r>
        <w:rPr>
          <w:rFonts w:ascii="Lucida Sans"/>
          <w:b/>
          <w:color w:val="231F20"/>
          <w:spacing w:val="-3"/>
          <w:w w:val="105"/>
          <w:sz w:val="18"/>
        </w:rPr>
        <w:t>ed</w:t>
      </w:r>
      <w:r>
        <w:rPr>
          <w:rFonts w:ascii="Lucida Sans"/>
          <w:b/>
          <w:color w:val="231F20"/>
          <w:spacing w:val="-5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assets</w:t>
      </w:r>
      <w:r>
        <w:rPr>
          <w:rFonts w:ascii="Lucida Sans"/>
          <w:sz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7"/>
          <w:szCs w:val="1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1187"/>
        <w:gridCol w:w="910"/>
        <w:gridCol w:w="895"/>
        <w:gridCol w:w="1010"/>
        <w:gridCol w:w="1214"/>
        <w:gridCol w:w="5121"/>
        <w:gridCol w:w="2532"/>
      </w:tblGrid>
      <w:tr>
        <w:trPr>
          <w:trHeight w:val="5188" w:hRule="exact"/>
        </w:trPr>
        <w:tc>
          <w:tcPr>
            <w:tcW w:w="243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08" w:lineRule="exact" w:before="172"/>
              <w:ind w:right="121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Tangible</w:t>
            </w:r>
            <w:r>
              <w:rPr>
                <w:rFonts w:ascii="Cambria"/>
                <w:color w:val="6D6E71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assets:</w:t>
            </w:r>
            <w:r>
              <w:rPr>
                <w:rFonts w:ascii="Cambria"/>
                <w:color w:val="6D6E71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Freehold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Land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6"/>
              <w:ind w:left="56" w:right="426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Improvement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leasehold</w:t>
            </w:r>
            <w:r>
              <w:rPr>
                <w:rFonts w:ascii="Cambria"/>
                <w:color w:val="231F2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premises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"/>
              <w:ind w:left="-1" w:right="76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Buildings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(Note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1)</w:t>
            </w:r>
            <w:r>
              <w:rPr>
                <w:rFonts w:ascii="Cambria"/>
                <w:color w:val="231F20"/>
                <w:w w:val="83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Computer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equipment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Owned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-1" w:right="31" w:firstLine="28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Under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finance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color w:val="231F20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Electrical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office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equipment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Furniture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fixtures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197" w:lineRule="exact"/>
              <w:ind w:left="2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Owned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-1" w:right="288" w:firstLine="28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Under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finance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color w:val="231F20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Vehicles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under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finance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11" w:lineRule="auto"/>
              <w:ind w:left="-1" w:right="39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Intangible</w:t>
            </w:r>
            <w:r>
              <w:rPr>
                <w:rFonts w:ascii="Cambria"/>
                <w:color w:val="6D6E71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assets:</w:t>
            </w:r>
            <w:r>
              <w:rPr>
                <w:rFonts w:ascii="Cambria"/>
                <w:color w:val="6D6E71"/>
                <w:w w:val="82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Goodwill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consolidation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[Note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2&amp;3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below]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Goodwill</w:t>
            </w:r>
            <w:r>
              <w:rPr>
                <w:rFonts w:ascii="Cambria"/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acquisition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Customer </w:t>
            </w:r>
            <w:r>
              <w:rPr>
                <w:rFonts w:ascii="Cambria"/>
                <w:color w:val="231F20"/>
                <w:spacing w:val="1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contracts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Product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IPR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PeopleSoft</w:t>
            </w:r>
            <w:r>
              <w:rPr>
                <w:rFonts w:ascii="Cambria"/>
                <w:color w:val="231F20"/>
                <w:spacing w:val="2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ERP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7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00" w:lineRule="exact"/>
              <w:ind w:left="168" w:right="50" w:firstLine="60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As</w:t>
            </w:r>
            <w:r>
              <w:rPr>
                <w:rFonts w:ascii="Cambria"/>
                <w:color w:val="6D6E71"/>
                <w:spacing w:val="-4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at</w:t>
            </w:r>
            <w:r>
              <w:rPr>
                <w:rFonts w:ascii="Cambria"/>
                <w:color w:val="6D6E71"/>
                <w:w w:val="78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April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1,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 w:before="173"/>
              <w:ind w:left="4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357,967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27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1,133,714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27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1,626,486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6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7,232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4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806,603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4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634,178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6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2,982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52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51,730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21" w:lineRule="exact" w:before="123"/>
              <w:ind w:left="27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6,428,806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41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197,473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51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22,290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41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138,619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51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53,767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10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Additions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400" w:lineRule="atLeast"/>
              <w:ind w:left="404" w:right="53" w:firstLine="35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6,464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845,202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180,952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203" w:right="54" w:firstLine="55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197,907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160,543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403" w:right="54" w:firstLine="35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2,322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21" w:lineRule="exact" w:before="126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right="5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905" w:type="dxa"/>
            <w:gridSpan w:val="2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6" w:lineRule="exact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Gross</w:t>
            </w:r>
            <w:r>
              <w:rPr>
                <w:rFonts w:ascii="Cambria"/>
                <w:color w:val="6D6E71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099" w:val="left" w:leader="none"/>
              </w:tabs>
              <w:spacing w:line="200" w:lineRule="exact" w:before="16"/>
              <w:ind w:left="106" w:right="30" w:firstLine="333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Sale/  </w:t>
            </w:r>
            <w:r>
              <w:rPr>
                <w:rFonts w:ascii="Cambria"/>
                <w:color w:val="6D6E71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Translation</w:t>
            </w:r>
            <w:r>
              <w:rPr>
                <w:rFonts w:ascii="Cambria"/>
                <w:color w:val="6D6E71"/>
                <w:w w:val="88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deletions</w:t>
              <w:tab/>
              <w:t>gain</w:t>
            </w:r>
            <w:r>
              <w:rPr>
                <w:rFonts w:ascii="Cambria"/>
                <w:color w:val="6D6E71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(loss)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715" w:val="left" w:leader="none"/>
              </w:tabs>
              <w:spacing w:line="240" w:lineRule="auto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625" w:val="left" w:leader="none"/>
              </w:tabs>
              <w:spacing w:line="221" w:lineRule="exact" w:before="173"/>
              <w:ind w:left="15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45,073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21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426" w:val="left" w:leader="none"/>
              </w:tabs>
              <w:spacing w:line="221" w:lineRule="exact"/>
              <w:ind w:left="11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125,883</w:t>
              <w:tab/>
            </w:r>
            <w:r>
              <w:rPr>
                <w:rFonts w:ascii="Cambria"/>
                <w:color w:val="231F20"/>
                <w:w w:val="85"/>
                <w:sz w:val="20"/>
              </w:rPr>
              <w:t>(102)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08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526" w:val="left" w:leader="none"/>
              </w:tabs>
              <w:spacing w:line="221" w:lineRule="exact"/>
              <w:ind w:left="21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43,980</w:t>
              <w:tab/>
            </w:r>
            <w:r>
              <w:rPr>
                <w:rFonts w:ascii="Cambria"/>
                <w:color w:val="231F20"/>
                <w:w w:val="85"/>
                <w:sz w:val="20"/>
              </w:rPr>
              <w:t>(15)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426" w:val="left" w:leader="none"/>
              </w:tabs>
              <w:spacing w:line="221" w:lineRule="exact"/>
              <w:ind w:left="21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46,343</w:t>
              <w:tab/>
            </w:r>
            <w:r>
              <w:rPr>
                <w:rFonts w:ascii="Cambria"/>
                <w:color w:val="231F20"/>
                <w:w w:val="85"/>
                <w:sz w:val="20"/>
              </w:rPr>
              <w:t>(219)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08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624" w:val="left" w:leader="none"/>
              </w:tabs>
              <w:spacing w:line="221" w:lineRule="exact"/>
              <w:ind w:left="15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11,571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1624" w:val="left" w:leader="none"/>
              </w:tabs>
              <w:spacing w:line="221" w:lineRule="exact" w:before="123"/>
              <w:ind w:left="5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291,050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08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08" w:lineRule="exact"/>
              <w:ind w:left="6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08" w:lineRule="exact"/>
              <w:ind w:left="6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14" w:val="left" w:leader="none"/>
              </w:tabs>
              <w:spacing w:line="221" w:lineRule="exact"/>
              <w:ind w:left="6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00" w:lineRule="exact"/>
              <w:ind w:left="32" w:right="54" w:firstLine="75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As</w:t>
            </w:r>
            <w:r>
              <w:rPr>
                <w:rFonts w:ascii="Cambria"/>
                <w:color w:val="6D6E71"/>
                <w:spacing w:val="-4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at</w:t>
            </w:r>
            <w:r>
              <w:rPr>
                <w:rFonts w:ascii="Cambria"/>
                <w:color w:val="6D6E71"/>
                <w:w w:val="78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March</w:t>
            </w:r>
            <w:r>
              <w:rPr>
                <w:rFonts w:ascii="Cambria"/>
                <w:color w:val="6D6E71"/>
                <w:spacing w:val="-1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31,</w:t>
            </w:r>
            <w:r>
              <w:rPr>
                <w:rFonts w:ascii="Cambria"/>
                <w:color w:val="6D6E71"/>
                <w:spacing w:val="-12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 w:before="173"/>
              <w:ind w:left="44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319,358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29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1,978,916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29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1,681,453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63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7,232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44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960,515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44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748,159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63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53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42,481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21" w:lineRule="exact" w:before="123"/>
              <w:ind w:left="28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6,137,756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43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197,473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53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22,290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43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138,619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53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53,767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5121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06" w:lineRule="exact"/>
              <w:ind w:left="6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Depreciation,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amortisation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impairment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losses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367" w:val="left" w:leader="none"/>
                <w:tab w:pos="1606" w:val="left" w:leader="none"/>
                <w:tab w:pos="2412" w:val="left" w:leader="none"/>
                <w:tab w:pos="3072" w:val="left" w:leader="none"/>
                <w:tab w:pos="4689" w:val="left" w:leader="none"/>
              </w:tabs>
              <w:spacing w:line="200" w:lineRule="exact" w:before="16"/>
              <w:ind w:left="168" w:right="54" w:firstLine="60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As</w:t>
            </w:r>
            <w:r>
              <w:rPr>
                <w:rFonts w:ascii="Cambria"/>
                <w:color w:val="6D6E71"/>
                <w:spacing w:val="-4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at</w:t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  <w:tab/>
              <w:t>Sale/  </w:t>
            </w:r>
            <w:r>
              <w:rPr>
                <w:rFonts w:ascii="Cambria"/>
                <w:color w:val="6D6E71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Translation</w:t>
              <w:tab/>
            </w:r>
            <w:r>
              <w:rPr>
                <w:rFonts w:ascii="Cambria"/>
                <w:color w:val="6D6E71"/>
                <w:w w:val="85"/>
                <w:sz w:val="20"/>
              </w:rPr>
              <w:t>As</w:t>
            </w:r>
            <w:r>
              <w:rPr>
                <w:rFonts w:ascii="Cambria"/>
                <w:color w:val="6D6E71"/>
                <w:spacing w:val="-4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at</w:t>
            </w:r>
            <w:r>
              <w:rPr>
                <w:rFonts w:ascii="Cambria"/>
                <w:color w:val="6D6E71"/>
                <w:w w:val="78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April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1,</w:t>
            </w:r>
            <w:r>
              <w:rPr>
                <w:rFonts w:ascii="Cambria"/>
                <w:color w:val="6D6E71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2010</w:t>
              <w:tab/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year </w:t>
            </w:r>
            <w:r>
              <w:rPr>
                <w:rFonts w:ascii="Cambria"/>
                <w:color w:val="6D6E71"/>
                <w:spacing w:val="2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deletions</w:t>
              <w:tab/>
              <w:t>gain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(loss)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March</w:t>
            </w:r>
            <w:r>
              <w:rPr>
                <w:rFonts w:ascii="Cambria"/>
                <w:color w:val="6D6E71"/>
                <w:spacing w:val="-2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31,</w:t>
            </w:r>
            <w:r>
              <w:rPr>
                <w:rFonts w:ascii="Cambria"/>
                <w:color w:val="6D6E71"/>
                <w:spacing w:val="-2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817" w:val="left" w:leader="none"/>
                <w:tab w:pos="2667" w:val="left" w:leader="none"/>
                <w:tab w:pos="3688" w:val="left" w:leader="none"/>
                <w:tab w:pos="4944" w:val="left" w:leader="none"/>
              </w:tabs>
              <w:spacing w:line="240" w:lineRule="auto"/>
              <w:ind w:left="10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  <w:t>–</w:t>
              <w:tab/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10" w:val="left" w:leader="none"/>
                <w:tab w:pos="2160" w:val="left" w:leader="none"/>
                <w:tab w:pos="3630" w:val="left" w:leader="none"/>
                <w:tab w:pos="4337" w:val="left" w:leader="none"/>
              </w:tabs>
              <w:spacing w:line="221" w:lineRule="exact" w:before="173"/>
              <w:ind w:left="4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256,968</w:t>
              <w:tab/>
              <w:t>20,346</w:t>
              <w:tab/>
              <w:t>44,458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232,856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09" w:val="left" w:leader="none"/>
                <w:tab w:pos="2610" w:val="left" w:leader="none"/>
                <w:tab w:pos="3630" w:val="left" w:leader="none"/>
                <w:tab w:pos="4336" w:val="left" w:leader="none"/>
              </w:tabs>
              <w:spacing w:line="221" w:lineRule="exact"/>
              <w:ind w:left="4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177,362</w:t>
              <w:tab/>
              <w:t>60,520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237,882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2060" w:val="left" w:leader="none"/>
                <w:tab w:pos="3376" w:val="left" w:leader="none"/>
                <w:tab w:pos="4186" w:val="left" w:leader="none"/>
              </w:tabs>
              <w:spacing w:line="221" w:lineRule="exact"/>
              <w:ind w:left="26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1,507,924 </w:t>
            </w:r>
            <w:r>
              <w:rPr>
                <w:rFonts w:ascii="Cambria"/>
                <w:color w:val="231F20"/>
                <w:spacing w:val="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119,357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125,859</w:t>
              <w:tab/>
            </w:r>
            <w:r>
              <w:rPr>
                <w:rFonts w:ascii="Cambria"/>
                <w:color w:val="231F20"/>
                <w:w w:val="80"/>
                <w:sz w:val="20"/>
              </w:rPr>
              <w:t>(989)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1,500,433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759" w:val="left" w:leader="none"/>
                <w:tab w:pos="2610" w:val="left" w:leader="none"/>
                <w:tab w:pos="3630" w:val="left" w:leader="none"/>
                <w:tab w:pos="4536" w:val="left" w:leader="none"/>
              </w:tabs>
              <w:spacing w:line="208" w:lineRule="exact"/>
              <w:ind w:left="6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7,232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  <w:t>–</w:t>
              <w:tab/>
              <w:t>7,232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09" w:val="left" w:leader="none"/>
                <w:tab w:pos="2160" w:val="left" w:leader="none"/>
                <w:tab w:pos="3376" w:val="left" w:leader="none"/>
                <w:tab w:pos="4336" w:val="left" w:leader="none"/>
              </w:tabs>
              <w:spacing w:line="221" w:lineRule="exact"/>
              <w:ind w:left="4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503,725</w:t>
              <w:tab/>
              <w:t>98,192</w:t>
              <w:tab/>
              <w:t>43,653</w:t>
              <w:tab/>
            </w:r>
            <w:r>
              <w:rPr>
                <w:rFonts w:ascii="Cambria"/>
                <w:color w:val="231F20"/>
                <w:w w:val="80"/>
                <w:sz w:val="20"/>
              </w:rPr>
              <w:t>(195)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558,069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309" w:val="left" w:leader="none"/>
                <w:tab w:pos="2160" w:val="left" w:leader="none"/>
                <w:tab w:pos="3376" w:val="left" w:leader="none"/>
                <w:tab w:pos="4336" w:val="left" w:leader="none"/>
              </w:tabs>
              <w:spacing w:line="221" w:lineRule="exact"/>
              <w:ind w:left="4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417,141</w:t>
              <w:tab/>
              <w:t>90,854</w:t>
              <w:tab/>
              <w:t>45,951</w:t>
              <w:tab/>
            </w:r>
            <w:r>
              <w:rPr>
                <w:rFonts w:ascii="Cambria"/>
                <w:color w:val="231F20"/>
                <w:w w:val="80"/>
                <w:sz w:val="20"/>
              </w:rPr>
              <w:t>(551)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461,493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759" w:val="left" w:leader="none"/>
                <w:tab w:pos="2610" w:val="left" w:leader="none"/>
                <w:tab w:pos="3630" w:val="left" w:leader="none"/>
                <w:tab w:pos="4536" w:val="left" w:leader="none"/>
              </w:tabs>
              <w:spacing w:line="208" w:lineRule="exact"/>
              <w:ind w:left="6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2,982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  <w:t>–</w:t>
              <w:tab/>
              <w:t>2,982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09" w:val="left" w:leader="none"/>
                <w:tab w:pos="2260" w:val="left" w:leader="none"/>
                <w:tab w:pos="3630" w:val="left" w:leader="none"/>
                <w:tab w:pos="4436" w:val="left" w:leader="none"/>
              </w:tabs>
              <w:spacing w:line="221" w:lineRule="exact"/>
              <w:ind w:left="516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17,774</w:t>
              <w:tab/>
              <w:t>10,336</w:t>
              <w:tab/>
              <w:t>8,780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19,330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1759" w:val="left" w:leader="none"/>
                <w:tab w:pos="2059" w:val="left" w:leader="none"/>
                <w:tab w:pos="3630" w:val="left" w:leader="none"/>
                <w:tab w:pos="4436" w:val="left" w:leader="none"/>
              </w:tabs>
              <w:spacing w:line="221" w:lineRule="exact" w:before="123"/>
              <w:ind w:left="41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342,180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291,050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51,130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59" w:val="left" w:leader="none"/>
                <w:tab w:pos="2609" w:val="left" w:leader="none"/>
                <w:tab w:pos="3630" w:val="left" w:leader="none"/>
                <w:tab w:pos="4336" w:val="left" w:leader="none"/>
              </w:tabs>
              <w:spacing w:line="208" w:lineRule="exact"/>
              <w:ind w:left="41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197,473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197,473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58" w:val="left" w:leader="none"/>
                <w:tab w:pos="2609" w:val="left" w:leader="none"/>
                <w:tab w:pos="3629" w:val="left" w:leader="none"/>
                <w:tab w:pos="4435" w:val="left" w:leader="none"/>
              </w:tabs>
              <w:spacing w:line="208" w:lineRule="exact"/>
              <w:ind w:left="51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22,290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22,290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08" w:val="left" w:leader="none"/>
                <w:tab w:pos="2608" w:val="left" w:leader="none"/>
                <w:tab w:pos="3629" w:val="left" w:leader="none"/>
                <w:tab w:pos="4335" w:val="left" w:leader="none"/>
              </w:tabs>
              <w:spacing w:line="208" w:lineRule="exact"/>
              <w:ind w:left="41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137,224</w:t>
              <w:tab/>
              <w:t>1,395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138,619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08" w:val="left" w:leader="none"/>
                <w:tab w:pos="2608" w:val="left" w:leader="none"/>
                <w:tab w:pos="3628" w:val="left" w:leader="none"/>
                <w:tab w:pos="4435" w:val="left" w:leader="none"/>
              </w:tabs>
              <w:spacing w:line="221" w:lineRule="exact"/>
              <w:ind w:left="51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46,596</w:t>
              <w:tab/>
              <w:t>7,171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53,767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532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6" w:lineRule="exact"/>
              <w:ind w:right="4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block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053" w:val="left" w:leader="none"/>
              </w:tabs>
              <w:spacing w:line="204" w:lineRule="exact"/>
              <w:ind w:left="787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As</w:t>
            </w:r>
            <w:r>
              <w:rPr>
                <w:rFonts w:ascii="Cambria"/>
                <w:color w:val="6D6E71"/>
                <w:spacing w:val="-4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at</w:t>
              <w:tab/>
              <w:t>As</w:t>
            </w:r>
            <w:r>
              <w:rPr>
                <w:rFonts w:ascii="Cambria"/>
                <w:color w:val="6D6E71"/>
                <w:spacing w:val="-4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27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March</w:t>
            </w:r>
            <w:r>
              <w:rPr>
                <w:rFonts w:ascii="Cambria"/>
                <w:color w:val="6D6E71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31,</w:t>
            </w:r>
            <w:r>
              <w:rPr>
                <w:rFonts w:ascii="Cambria"/>
                <w:color w:val="6D6E71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2011</w:t>
            </w:r>
            <w:r>
              <w:rPr>
                <w:rFonts w:ascii="Cambria"/>
                <w:color w:val="6D6E71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March</w:t>
            </w:r>
            <w:r>
              <w:rPr>
                <w:rFonts w:ascii="Cambria"/>
                <w:color w:val="6D6E71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31,</w:t>
            </w:r>
            <w:r>
              <w:rPr>
                <w:rFonts w:ascii="Cambria"/>
                <w:color w:val="6D6E71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758" w:val="left" w:leader="none"/>
              </w:tabs>
              <w:spacing w:line="240" w:lineRule="auto"/>
              <w:ind w:left="49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538,312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538,312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758" w:val="left" w:leader="none"/>
              </w:tabs>
              <w:spacing w:line="221" w:lineRule="exact" w:before="173"/>
              <w:ind w:left="592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86,502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100,999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758" w:val="left" w:leader="none"/>
              </w:tabs>
              <w:spacing w:line="221" w:lineRule="exact"/>
              <w:ind w:left="34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1,741,034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956,352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758" w:val="left" w:leader="none"/>
              </w:tabs>
              <w:spacing w:line="221" w:lineRule="exact"/>
              <w:ind w:left="49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181,020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118,562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365" w:val="left" w:leader="none"/>
              </w:tabs>
              <w:spacing w:line="208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58" w:val="left" w:leader="none"/>
              </w:tabs>
              <w:spacing w:line="221" w:lineRule="exact"/>
              <w:ind w:left="49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402,446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302,878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tabs>
                <w:tab w:pos="1758" w:val="left" w:leader="none"/>
              </w:tabs>
              <w:spacing w:line="221" w:lineRule="exact"/>
              <w:ind w:left="49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286,666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217,037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365" w:val="left" w:leader="none"/>
              </w:tabs>
              <w:spacing w:line="208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858" w:val="left" w:leader="none"/>
              </w:tabs>
              <w:spacing w:line="221" w:lineRule="exact"/>
              <w:ind w:left="59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23,151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33,956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1607" w:val="left" w:leader="none"/>
              </w:tabs>
              <w:spacing w:line="221" w:lineRule="exact" w:before="123"/>
              <w:ind w:left="34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6,086,626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6,086,626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364" w:val="left" w:leader="none"/>
              </w:tabs>
              <w:spacing w:line="208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364" w:val="left" w:leader="none"/>
              </w:tabs>
              <w:spacing w:line="208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14" w:val="left" w:leader="none"/>
              </w:tabs>
              <w:spacing w:line="208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1,395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14" w:val="left" w:leader="none"/>
              </w:tabs>
              <w:spacing w:line="221" w:lineRule="exact"/>
              <w:ind w:left="10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7,171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243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-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Total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7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2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12,000,159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10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1,393,390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5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563,900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10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(336)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14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2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12,829,313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5121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2116" w:val="left" w:leader="none"/>
                <w:tab w:pos="3282" w:val="left" w:leader="none"/>
                <w:tab w:pos="4243" w:val="left" w:leader="none"/>
              </w:tabs>
              <w:spacing w:line="220" w:lineRule="exact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3,636,871 </w:t>
            </w:r>
            <w:r>
              <w:rPr>
                <w:rFonts w:ascii="Cambria"/>
                <w:color w:val="6D6E71"/>
                <w:spacing w:val="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408,171</w:t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559,751</w:t>
              <w:tab/>
            </w:r>
            <w:r>
              <w:rPr>
                <w:rFonts w:ascii="Cambria"/>
                <w:color w:val="6D6E71"/>
                <w:w w:val="85"/>
                <w:sz w:val="20"/>
              </w:rPr>
              <w:t>(1,735)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3,483,556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2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tabs>
                <w:tab w:pos="1664" w:val="left" w:leader="none"/>
              </w:tabs>
              <w:spacing w:line="220" w:lineRule="exact"/>
              <w:ind w:left="3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9,345,757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8,363,288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1056" w:hRule="exact"/>
        </w:trPr>
        <w:tc>
          <w:tcPr>
            <w:tcW w:w="243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-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As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7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2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12,052,804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910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2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173,442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895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1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224,614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010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4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(1,473)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14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spacing w:line="240" w:lineRule="auto" w:before="176"/>
              <w:ind w:left="2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12,000,159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5121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single" w:sz="8" w:space="0" w:color="808285"/>
            </w:tcBorders>
            <w:shd w:val="clear" w:color="auto" w:fill="DEDFE0"/>
          </w:tcPr>
          <w:p>
            <w:pPr>
              <w:pStyle w:val="TableParagraph"/>
              <w:tabs>
                <w:tab w:pos="2116" w:val="left" w:leader="none"/>
                <w:tab w:pos="3282" w:val="left" w:leader="none"/>
                <w:tab w:pos="4243" w:val="left" w:leader="none"/>
              </w:tabs>
              <w:spacing w:line="240" w:lineRule="auto" w:before="176"/>
              <w:ind w:left="3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3,360,379 </w:t>
            </w:r>
            <w:r>
              <w:rPr>
                <w:rFonts w:ascii="Cambria"/>
                <w:color w:val="231F20"/>
                <w:spacing w:val="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488,653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210,803</w:t>
              <w:tab/>
            </w:r>
            <w:r>
              <w:rPr>
                <w:rFonts w:ascii="Cambria"/>
                <w:color w:val="231F20"/>
                <w:w w:val="85"/>
                <w:sz w:val="20"/>
              </w:rPr>
              <w:t>(1,358)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3,636,871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Capital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work‑in‑progress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and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advances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532" w:type="dxa"/>
            <w:tcBorders>
              <w:top w:val="single" w:sz="8" w:space="0" w:color="808285"/>
              <w:left w:val="single" w:sz="8" w:space="0" w:color="808285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1607" w:val="left" w:leader="none"/>
              </w:tabs>
              <w:spacing w:line="221" w:lineRule="exact" w:before="126"/>
              <w:ind w:left="49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639,699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1,304,106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607" w:val="left" w:leader="none"/>
              </w:tabs>
              <w:spacing w:line="221" w:lineRule="exact"/>
              <w:ind w:left="34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9,985,456</w:t>
              <w:tab/>
            </w:r>
            <w:r>
              <w:rPr>
                <w:rFonts w:ascii="Cambria"/>
                <w:color w:val="6D6E71"/>
                <w:w w:val="95"/>
                <w:sz w:val="20"/>
              </w:rPr>
              <w:t>9,667,394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10"/>
        <w:rPr>
          <w:rFonts w:ascii="Lucida Sans" w:hAnsi="Lucida Sans" w:cs="Lucida Sans" w:eastAsia="Lucida Sans"/>
          <w:b/>
          <w:bCs/>
          <w:sz w:val="9"/>
          <w:szCs w:val="9"/>
        </w:rPr>
      </w:pPr>
    </w:p>
    <w:p>
      <w:pPr>
        <w:spacing w:line="176" w:lineRule="exact" w:before="67"/>
        <w:ind w:left="15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sz w:val="18"/>
        </w:rPr>
        <w:t>Notes:</w:t>
      </w:r>
      <w:r>
        <w:rPr>
          <w:rFonts w:ascii="Cambria"/>
          <w:sz w:val="18"/>
        </w:rPr>
      </w:r>
    </w:p>
    <w:p>
      <w:pPr>
        <w:numPr>
          <w:ilvl w:val="1"/>
          <w:numId w:val="33"/>
        </w:numPr>
        <w:tabs>
          <w:tab w:pos="435" w:val="left" w:leader="none"/>
        </w:tabs>
        <w:spacing w:line="200" w:lineRule="exact" w:before="0"/>
        <w:ind w:left="434" w:right="0" w:hanging="284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Includes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10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(March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2010</w:t>
      </w:r>
      <w:r>
        <w:rPr>
          <w:rFonts w:ascii="Cambria" w:hAnsi="Cambria" w:cs="Cambria" w:eastAsia="Cambria"/>
          <w:color w:val="231F20"/>
          <w:spacing w:val="-2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–</w:t>
      </w:r>
      <w:r>
        <w:rPr>
          <w:rFonts w:ascii="Cambria" w:hAnsi="Cambria" w:cs="Cambria" w:eastAsia="Cambria"/>
          <w:color w:val="231F20"/>
          <w:spacing w:val="-2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10)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shares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5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58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50/‑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each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Takshila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Building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No.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9,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Co‑op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Housing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Society</w:t>
      </w:r>
      <w:r>
        <w:rPr>
          <w:rFonts w:ascii="Cambria" w:hAnsi="Cambria" w:cs="Cambria" w:eastAsia="Cambria"/>
          <w:color w:val="231F20"/>
          <w:spacing w:val="-1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Ltd.,</w:t>
      </w:r>
      <w:r>
        <w:rPr>
          <w:rFonts w:ascii="Cambria" w:hAnsi="Cambria" w:cs="Cambria" w:eastAsia="Cambria"/>
          <w:color w:val="231F20"/>
          <w:spacing w:val="-1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Mumbai.</w:t>
      </w:r>
      <w:r>
        <w:rPr>
          <w:rFonts w:ascii="Cambria" w:hAnsi="Cambria" w:cs="Cambria" w:eastAsia="Cambria"/>
          <w:sz w:val="18"/>
          <w:szCs w:val="18"/>
        </w:rPr>
      </w:r>
    </w:p>
    <w:p>
      <w:pPr>
        <w:numPr>
          <w:ilvl w:val="1"/>
          <w:numId w:val="33"/>
        </w:numPr>
        <w:tabs>
          <w:tab w:pos="435" w:val="left" w:leader="none"/>
        </w:tabs>
        <w:spacing w:line="160" w:lineRule="auto" w:before="41"/>
        <w:ind w:left="434" w:right="117" w:hanging="284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Accumulated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depreciation,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amortisation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impairment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losses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as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at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April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1,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2010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consists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impairment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goodwill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SuperSolutions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Corporation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[merged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with</w:t>
      </w:r>
      <w:r>
        <w:rPr>
          <w:rFonts w:ascii="Cambria" w:hAnsi="Cambria" w:cs="Cambria" w:eastAsia="Cambria"/>
          <w:color w:val="231F20"/>
          <w:spacing w:val="8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Oracle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Financial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Services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Software,</w:t>
      </w:r>
      <w:r>
        <w:rPr>
          <w:rFonts w:ascii="Cambria" w:hAnsi="Cambria" w:cs="Cambria" w:eastAsia="Cambria"/>
          <w:color w:val="231F20"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Inc.</w:t>
      </w:r>
      <w:r>
        <w:rPr>
          <w:rFonts w:ascii="Cambria" w:hAnsi="Cambria" w:cs="Cambria" w:eastAsia="Cambria"/>
          <w:color w:val="231F20"/>
          <w:w w:val="96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effective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January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2,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2008]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amounting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5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6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51,130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impairment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goodwill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i‑flex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solutions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Inc.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(Canada)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amounting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17"/>
          <w:w w:val="95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5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65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291,050.</w:t>
      </w:r>
      <w:r>
        <w:rPr>
          <w:rFonts w:ascii="Cambria" w:hAnsi="Cambria" w:cs="Cambria" w:eastAsia="Cambria"/>
          <w:sz w:val="18"/>
          <w:szCs w:val="18"/>
        </w:rPr>
      </w:r>
    </w:p>
    <w:p>
      <w:pPr>
        <w:numPr>
          <w:ilvl w:val="1"/>
          <w:numId w:val="33"/>
        </w:numPr>
        <w:tabs>
          <w:tab w:pos="435" w:val="left" w:leader="none"/>
        </w:tabs>
        <w:spacing w:line="193" w:lineRule="exact" w:before="0"/>
        <w:ind w:left="434" w:right="0" w:hanging="284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5"/>
          <w:sz w:val="18"/>
          <w:szCs w:val="18"/>
        </w:rPr>
        <w:t>Goodwill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consolidation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i‑flex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solutions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Inc.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(Canada)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provision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for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impairment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same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amounting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to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SimSun" w:hAnsi="SimSun" w:cs="SimSun" w:eastAsia="SimSun"/>
          <w:color w:val="231F20"/>
          <w:w w:val="95"/>
          <w:sz w:val="18"/>
          <w:szCs w:val="18"/>
        </w:rPr>
        <w:t>`</w:t>
      </w:r>
      <w:r>
        <w:rPr>
          <w:rFonts w:ascii="SimSun" w:hAnsi="SimSun" w:cs="SimSun" w:eastAsia="SimSun"/>
          <w:color w:val="231F20"/>
          <w:spacing w:val="-70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291,050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was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written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back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during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year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on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dissolution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of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this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entity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effective</w:t>
      </w:r>
      <w:r>
        <w:rPr>
          <w:rFonts w:ascii="Cambria" w:hAnsi="Cambria" w:cs="Cambria" w:eastAsia="Cambria"/>
          <w:color w:val="231F20"/>
          <w:spacing w:val="-21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March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31,</w:t>
      </w:r>
      <w:r>
        <w:rPr>
          <w:rFonts w:ascii="Cambria" w:hAnsi="Cambria" w:cs="Cambria" w:eastAsia="Cambria"/>
          <w:color w:val="231F20"/>
          <w:spacing w:val="-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5"/>
          <w:sz w:val="18"/>
          <w:szCs w:val="18"/>
        </w:rPr>
        <w:t>2011.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after="0" w:line="193" w:lineRule="exact"/>
        <w:jc w:val="left"/>
        <w:rPr>
          <w:rFonts w:ascii="Cambria" w:hAnsi="Cambria" w:cs="Cambria" w:eastAsia="Cambria"/>
          <w:sz w:val="18"/>
          <w:szCs w:val="18"/>
        </w:rPr>
        <w:sectPr>
          <w:footerReference w:type="default" r:id="rId61"/>
          <w:pgSz w:w="16840" w:h="11910" w:orient="landscape"/>
          <w:pgMar w:footer="0" w:header="0" w:top="1020" w:bottom="0" w:left="740" w:right="560"/>
        </w:sectPr>
      </w:pPr>
    </w:p>
    <w:p>
      <w:pPr>
        <w:pStyle w:val="BodyText"/>
        <w:spacing w:line="200" w:lineRule="exact" w:before="100"/>
        <w:ind w:left="7265" w:right="0" w:firstLine="844"/>
        <w:jc w:val="right"/>
        <w:rPr>
          <w:rFonts w:ascii="Cambria" w:hAnsi="Cambria" w:cs="Cambria" w:eastAsia="Cambria"/>
        </w:rPr>
      </w:pPr>
      <w:r>
        <w:rPr/>
        <w:pict>
          <v:group style="position:absolute;margin-left:34.039303pt;margin-top:4.595749pt;width:508.05pt;height:.1pt;mso-position-horizontal-relative:page;mso-position-vertical-relative:paragraph;z-index:17512" coordorigin="681,92" coordsize="10161,2">
            <v:shape style="position:absolute;left:681;top:92;width:10161;height:2" coordorigin="681,92" coordsize="10161,0" path="m681,92l10841,92e" filled="false" stroked="true" strokeweight="1.00003pt" strokecolor="#808285">
              <v:path arrowok="t"/>
            </v:shape>
            <w10:wrap type="none"/>
          </v:group>
        </w:pict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2011</w:t>
      </w:r>
      <w:r>
        <w:rPr>
          <w:rFonts w:ascii="Cambria"/>
        </w:rPr>
      </w:r>
    </w:p>
    <w:p>
      <w:pPr>
        <w:pStyle w:val="BodyText"/>
        <w:spacing w:line="200" w:lineRule="exact" w:before="100"/>
        <w:ind w:left="421" w:right="239" w:firstLine="844"/>
        <w:jc w:val="left"/>
        <w:rPr>
          <w:rFonts w:ascii="Cambria" w:hAnsi="Cambria" w:cs="Cambria" w:eastAsia="Cambria"/>
        </w:rPr>
      </w:pPr>
      <w:r>
        <w:rPr>
          <w:w w:val="95"/>
        </w:rPr>
        <w:br w:type="column"/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2010</w:t>
      </w:r>
      <w:r>
        <w:rPr>
          <w:rFonts w:ascii="Cambria"/>
        </w:rPr>
      </w:r>
    </w:p>
    <w:p>
      <w:pPr>
        <w:spacing w:after="0" w:line="200" w:lineRule="exact"/>
        <w:jc w:val="left"/>
        <w:rPr>
          <w:rFonts w:ascii="Cambria" w:hAnsi="Cambria" w:cs="Cambria" w:eastAsia="Cambria"/>
        </w:rPr>
        <w:sectPr>
          <w:footerReference w:type="even" r:id="rId62"/>
          <w:footerReference w:type="default" r:id="rId63"/>
          <w:pgSz w:w="11910" w:h="16840"/>
          <w:pgMar w:footer="277" w:header="0" w:top="580" w:bottom="460" w:left="540" w:right="920"/>
          <w:cols w:num="2" w:equalWidth="0">
            <w:col w:w="8505" w:space="40"/>
            <w:col w:w="1905"/>
          </w:cols>
        </w:sectPr>
      </w:pPr>
    </w:p>
    <w:p>
      <w:pPr>
        <w:spacing w:line="240" w:lineRule="auto" w:before="7"/>
        <w:rPr>
          <w:rFonts w:ascii="Cambria" w:hAnsi="Cambria" w:cs="Cambria" w:eastAsia="Cambria"/>
          <w:sz w:val="11"/>
          <w:szCs w:val="11"/>
        </w:rPr>
      </w:pPr>
    </w:p>
    <w:p>
      <w:pPr>
        <w:spacing w:before="45"/>
        <w:ind w:left="180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39"/>
          <w:sz w:val="18"/>
        </w:rPr>
        <w:t> </w:t>
      </w:r>
      <w:r>
        <w:rPr>
          <w:rFonts w:ascii="Arial Black"/>
          <w:b/>
          <w:color w:val="231F20"/>
          <w:sz w:val="18"/>
        </w:rPr>
        <w:t>5:</w:t>
      </w:r>
      <w:r>
        <w:rPr>
          <w:rFonts w:ascii="Arial Black"/>
          <w:b/>
          <w:color w:val="231F20"/>
          <w:spacing w:val="-39"/>
          <w:sz w:val="18"/>
        </w:rPr>
        <w:t> </w:t>
      </w:r>
      <w:r>
        <w:rPr>
          <w:rFonts w:ascii="Arial Black"/>
          <w:b/>
          <w:color w:val="231F20"/>
          <w:spacing w:val="-3"/>
          <w:sz w:val="18"/>
        </w:rPr>
        <w:t>In</w:t>
      </w:r>
      <w:r>
        <w:rPr>
          <w:rFonts w:ascii="Arial Black"/>
          <w:b/>
          <w:color w:val="231F20"/>
          <w:spacing w:val="-2"/>
          <w:sz w:val="18"/>
        </w:rPr>
        <w:t>v</w:t>
      </w:r>
      <w:r>
        <w:rPr>
          <w:rFonts w:ascii="Arial Black"/>
          <w:b/>
          <w:color w:val="231F20"/>
          <w:spacing w:val="-3"/>
          <w:sz w:val="18"/>
        </w:rPr>
        <w:t>estments</w:t>
      </w:r>
      <w:r>
        <w:rPr>
          <w:rFonts w:ascii="Arial Black"/>
          <w:sz w:val="18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8"/>
          <w:szCs w:val="8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"/>
        <w:gridCol w:w="6695"/>
        <w:gridCol w:w="1983"/>
        <w:gridCol w:w="1256"/>
      </w:tblGrid>
      <w:tr>
        <w:trPr>
          <w:trHeight w:val="705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a.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w w:val="95"/>
                <w:sz w:val="18"/>
              </w:rPr>
              <w:t>Long</w:t>
            </w:r>
            <w:r>
              <w:rPr>
                <w:rFonts w:ascii="Lucida Sans"/>
                <w:b/>
                <w:color w:val="6D6E71"/>
                <w:spacing w:val="-22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t</w:t>
            </w:r>
            <w:r>
              <w:rPr>
                <w:rFonts w:ascii="Lucida Sans"/>
                <w:b/>
                <w:color w:val="6D6E71"/>
                <w:spacing w:val="-4"/>
                <w:w w:val="95"/>
                <w:sz w:val="18"/>
              </w:rPr>
              <w:t>er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m</w:t>
            </w:r>
            <w:r>
              <w:rPr>
                <w:rFonts w:ascii="Lucida Sans"/>
                <w:b/>
                <w:color w:val="6D6E71"/>
                <w:spacing w:val="-22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in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vestments</w:t>
            </w:r>
            <w:r>
              <w:rPr>
                <w:rFonts w:ascii="Lucida Sans"/>
                <w:b/>
                <w:color w:val="6D6E71"/>
                <w:spacing w:val="-21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(at</w:t>
            </w:r>
            <w:r>
              <w:rPr>
                <w:rFonts w:ascii="Lucida Sans"/>
                <w:b/>
                <w:color w:val="6D6E71"/>
                <w:spacing w:val="-22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cost)</w:t>
            </w:r>
            <w:r>
              <w:rPr>
                <w:rFonts w:ascii="Lucida Sans"/>
                <w:b/>
                <w:color w:val="6D6E71"/>
                <w:spacing w:val="-21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(unquot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ed)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pacing w:val="-5"/>
                <w:sz w:val="18"/>
              </w:rPr>
              <w:t>Trade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32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EBZ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Online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9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242,240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2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242,240)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equity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shares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2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7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2"/>
                <w:w w:val="95"/>
                <w:sz w:val="20"/>
                <w:szCs w:val="20"/>
              </w:rPr>
              <w:t>10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pacing w:val="-3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45,000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26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diminution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80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(45,000)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13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(45,000)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413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b.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Curr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ent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in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vestment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(at</w:t>
            </w:r>
            <w:r>
              <w:rPr>
                <w:rFonts w:ascii="Lucida Sans"/>
                <w:b/>
                <w:color w:val="6D6E71"/>
                <w:spacing w:val="-19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cost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or</w:t>
            </w:r>
            <w:r>
              <w:rPr>
                <w:rFonts w:ascii="Lucida Sans"/>
                <w:b/>
                <w:color w:val="6D6E71"/>
                <w:spacing w:val="-19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fair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v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alue,</w:t>
            </w:r>
            <w:r>
              <w:rPr>
                <w:rFonts w:ascii="Lucida Sans"/>
                <w:b/>
                <w:color w:val="6D6E71"/>
                <w:spacing w:val="-23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whichev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er</w:t>
            </w:r>
            <w:r>
              <w:rPr>
                <w:rFonts w:ascii="Lucida Sans"/>
                <w:b/>
                <w:color w:val="6D6E71"/>
                <w:spacing w:val="-19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is</w:t>
            </w:r>
            <w:r>
              <w:rPr>
                <w:rFonts w:ascii="Lucida Sans"/>
                <w:b/>
                <w:color w:val="6D6E71"/>
                <w:spacing w:val="-20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lo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w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er)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color w:val="231F20"/>
                <w:sz w:val="18"/>
              </w:rPr>
              <w:t>Non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trade</w:t>
            </w:r>
            <w:r>
              <w:rPr>
                <w:rFonts w:ascii="Lucida Sans"/>
                <w:color w:val="231F20"/>
                <w:spacing w:val="-22"/>
                <w:sz w:val="18"/>
              </w:rPr>
              <w:t> </w:t>
            </w:r>
            <w:r>
              <w:rPr>
                <w:rFonts w:ascii="Lucida Sans"/>
                <w:color w:val="231F20"/>
                <w:sz w:val="18"/>
              </w:rPr>
              <w:t>(quoted)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1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9%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Dhanalakshmi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Bank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Bond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Series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VI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9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8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10)</w:t>
            </w:r>
            <w:r>
              <w:rPr>
                <w:rFonts w:ascii="Cambria" w:hAnsi="Cambria" w:cs="Cambria" w:eastAsia="Cambria"/>
                <w:color w:val="231F20"/>
                <w:spacing w:val="-1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Bonds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3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1,000,000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each,</w:t>
            </w:r>
            <w:r>
              <w:rPr>
                <w:rFonts w:ascii="Cambria" w:hAnsi="Cambria" w:cs="Cambria" w:eastAsia="Cambria"/>
                <w:color w:val="231F20"/>
                <w:spacing w:val="-1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fully</w:t>
            </w:r>
            <w:r>
              <w:rPr>
                <w:rFonts w:ascii="Cambria" w:hAnsi="Cambria" w:cs="Cambria" w:eastAsia="Cambria"/>
                <w:color w:val="231F20"/>
                <w:spacing w:val="-14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paid‑up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Aggregate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amount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quoted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9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6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32" w:hRule="exact"/>
        </w:trPr>
        <w:tc>
          <w:tcPr>
            <w:tcW w:w="29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669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12" w:lineRule="auto"/>
              <w:ind w:left="61" w:right="310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Aggregate market value of quoted investment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Aggregate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amount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unquoted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95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13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25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9,982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line="240" w:lineRule="auto" w:before="5"/>
        <w:rPr>
          <w:rFonts w:ascii="Arial Black" w:hAnsi="Arial Black" w:cs="Arial Black" w:eastAsia="Arial Black"/>
          <w:b/>
          <w:bCs/>
          <w:sz w:val="7"/>
          <w:szCs w:val="7"/>
        </w:rPr>
      </w:pPr>
    </w:p>
    <w:p>
      <w:pPr>
        <w:spacing w:before="45"/>
        <w:ind w:left="180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30"/>
          <w:sz w:val="18"/>
        </w:rPr>
        <w:t> </w:t>
      </w:r>
      <w:r>
        <w:rPr>
          <w:rFonts w:ascii="Arial Black"/>
          <w:b/>
          <w:color w:val="231F20"/>
          <w:sz w:val="18"/>
        </w:rPr>
        <w:t>6:</w:t>
      </w:r>
      <w:r>
        <w:rPr>
          <w:rFonts w:ascii="Arial Black"/>
          <w:b/>
          <w:color w:val="231F20"/>
          <w:spacing w:val="-30"/>
          <w:sz w:val="18"/>
        </w:rPr>
        <w:t> </w:t>
      </w:r>
      <w:r>
        <w:rPr>
          <w:rFonts w:ascii="Arial Black"/>
          <w:b/>
          <w:color w:val="231F20"/>
          <w:sz w:val="18"/>
        </w:rPr>
        <w:t>Current</w:t>
      </w:r>
      <w:r>
        <w:rPr>
          <w:rFonts w:ascii="Arial Black"/>
          <w:b/>
          <w:color w:val="231F20"/>
          <w:spacing w:val="-29"/>
          <w:sz w:val="18"/>
        </w:rPr>
        <w:t> </w:t>
      </w:r>
      <w:r>
        <w:rPr>
          <w:rFonts w:ascii="Arial Black"/>
          <w:b/>
          <w:color w:val="231F20"/>
          <w:sz w:val="18"/>
        </w:rPr>
        <w:t>assets,</w:t>
      </w:r>
      <w:r>
        <w:rPr>
          <w:rFonts w:ascii="Arial Black"/>
          <w:b/>
          <w:color w:val="231F20"/>
          <w:spacing w:val="-30"/>
          <w:sz w:val="18"/>
        </w:rPr>
        <w:t> </w:t>
      </w:r>
      <w:r>
        <w:rPr>
          <w:rFonts w:ascii="Arial Black"/>
          <w:b/>
          <w:color w:val="231F20"/>
          <w:sz w:val="18"/>
        </w:rPr>
        <w:t>loans</w:t>
      </w:r>
      <w:r>
        <w:rPr>
          <w:rFonts w:ascii="Arial Black"/>
          <w:b/>
          <w:color w:val="231F20"/>
          <w:spacing w:val="-30"/>
          <w:sz w:val="18"/>
        </w:rPr>
        <w:t> </w:t>
      </w:r>
      <w:r>
        <w:rPr>
          <w:rFonts w:ascii="Arial Black"/>
          <w:b/>
          <w:color w:val="231F20"/>
          <w:sz w:val="18"/>
        </w:rPr>
        <w:t>and</w:t>
      </w:r>
      <w:r>
        <w:rPr>
          <w:rFonts w:ascii="Arial Black"/>
          <w:b/>
          <w:color w:val="231F20"/>
          <w:spacing w:val="-29"/>
          <w:sz w:val="18"/>
        </w:rPr>
        <w:t> </w:t>
      </w:r>
      <w:r>
        <w:rPr>
          <w:rFonts w:ascii="Arial Black"/>
          <w:b/>
          <w:color w:val="231F20"/>
          <w:spacing w:val="-2"/>
          <w:sz w:val="18"/>
        </w:rPr>
        <w:t>advances</w:t>
      </w:r>
      <w:r>
        <w:rPr>
          <w:rFonts w:ascii="Arial Black"/>
          <w:sz w:val="18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13"/>
          <w:szCs w:val="13"/>
        </w:rPr>
      </w:pPr>
    </w:p>
    <w:p>
      <w:pPr>
        <w:numPr>
          <w:ilvl w:val="2"/>
          <w:numId w:val="33"/>
        </w:numPr>
        <w:tabs>
          <w:tab w:pos="464" w:val="left" w:leader="none"/>
        </w:tabs>
        <w:spacing w:line="199" w:lineRule="exact" w:before="0"/>
        <w:ind w:left="463" w:right="0" w:hanging="283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Sundry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spacing w:val="-1"/>
          <w:w w:val="95"/>
          <w:sz w:val="18"/>
        </w:rPr>
        <w:t>debt</w:t>
      </w:r>
      <w:r>
        <w:rPr>
          <w:rFonts w:ascii="Lucida Sans"/>
          <w:b/>
          <w:color w:val="6D6E71"/>
          <w:spacing w:val="-2"/>
          <w:w w:val="95"/>
          <w:sz w:val="18"/>
        </w:rPr>
        <w:t>ors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(unsecured)</w:t>
      </w:r>
      <w:r>
        <w:rPr>
          <w:rFonts w:ascii="Lucida Sans"/>
          <w:sz w:val="18"/>
        </w:rPr>
      </w:r>
    </w:p>
    <w:p>
      <w:pPr>
        <w:pStyle w:val="BodyText"/>
        <w:spacing w:line="211" w:lineRule="exact"/>
        <w:ind w:left="0" w:right="5417"/>
        <w:jc w:val="center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Debts outstanding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for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period exceeding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six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months:</w:t>
      </w:r>
      <w:r>
        <w:rPr>
          <w:rFonts w:ascii="Cambria"/>
        </w:rPr>
      </w:r>
    </w:p>
    <w:p>
      <w:pPr>
        <w:pStyle w:val="BodyText"/>
        <w:tabs>
          <w:tab w:pos="7163" w:val="left" w:leader="none"/>
          <w:tab w:pos="8864" w:val="left" w:leader="none"/>
        </w:tabs>
        <w:spacing w:line="208" w:lineRule="exact"/>
        <w:ind w:left="0" w:right="239"/>
        <w:jc w:val="righ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Considered</w:t>
      </w:r>
      <w:r>
        <w:rPr>
          <w:rFonts w:ascii="Cambria"/>
          <w:color w:val="231F20"/>
          <w:spacing w:val="-14"/>
          <w:w w:val="90"/>
        </w:rPr>
        <w:t> </w:t>
      </w:r>
      <w:r>
        <w:rPr>
          <w:rFonts w:ascii="Cambria"/>
          <w:color w:val="231F20"/>
          <w:w w:val="90"/>
        </w:rPr>
        <w:t>good</w:t>
        <w:tab/>
        <w:t>648,260</w:t>
        <w:tab/>
        <w:t>453,145</w:t>
      </w:r>
      <w:r>
        <w:rPr>
          <w:rFonts w:ascii="Cambria"/>
        </w:rPr>
      </w:r>
    </w:p>
    <w:p>
      <w:pPr>
        <w:pStyle w:val="BodyText"/>
        <w:tabs>
          <w:tab w:pos="7163" w:val="left" w:leader="none"/>
          <w:tab w:pos="8864" w:val="left" w:leader="none"/>
        </w:tabs>
        <w:spacing w:line="208" w:lineRule="exact"/>
        <w:ind w:left="0" w:right="239"/>
        <w:jc w:val="righ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Considered</w:t>
      </w:r>
      <w:r>
        <w:rPr>
          <w:rFonts w:ascii="Cambria"/>
          <w:color w:val="231F20"/>
          <w:spacing w:val="-2"/>
          <w:w w:val="90"/>
        </w:rPr>
        <w:t> </w:t>
      </w:r>
      <w:r>
        <w:rPr>
          <w:rFonts w:ascii="Cambria"/>
          <w:color w:val="231F20"/>
          <w:w w:val="90"/>
        </w:rPr>
        <w:t>doubtful</w:t>
        <w:tab/>
        <w:t>928,798</w:t>
        <w:tab/>
        <w:t>758,878</w:t>
      </w:r>
      <w:r>
        <w:rPr>
          <w:rFonts w:ascii="Cambria"/>
        </w:rPr>
      </w:r>
    </w:p>
    <w:p>
      <w:pPr>
        <w:pStyle w:val="BodyText"/>
        <w:tabs>
          <w:tab w:pos="1700" w:val="left" w:leader="none"/>
        </w:tabs>
        <w:spacing w:line="221" w:lineRule="exact"/>
        <w:ind w:left="0" w:right="239"/>
        <w:jc w:val="righ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1,577,058</w:t>
        <w:tab/>
        <w:t>1,212,023</w:t>
      </w:r>
      <w:r>
        <w:rPr>
          <w:rFonts w:ascii="Cambria"/>
        </w:rPr>
      </w:r>
    </w:p>
    <w:p>
      <w:pPr>
        <w:pStyle w:val="BodyText"/>
        <w:spacing w:line="208" w:lineRule="exact"/>
        <w:ind w:left="463" w:right="0"/>
        <w:jc w:val="left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Other</w:t>
      </w:r>
      <w:r>
        <w:rPr>
          <w:rFonts w:ascii="Cambria"/>
          <w:color w:val="231F20"/>
          <w:spacing w:val="9"/>
          <w:w w:val="90"/>
        </w:rPr>
        <w:t> </w:t>
      </w:r>
      <w:r>
        <w:rPr>
          <w:rFonts w:ascii="Cambria"/>
          <w:color w:val="231F20"/>
          <w:w w:val="90"/>
        </w:rPr>
        <w:t>debts:</w:t>
      </w:r>
      <w:r>
        <w:rPr>
          <w:rFonts w:ascii="Cambria"/>
        </w:rPr>
      </w:r>
    </w:p>
    <w:p>
      <w:pPr>
        <w:spacing w:line="240" w:lineRule="auto" w:before="3"/>
        <w:rPr>
          <w:rFonts w:ascii="Cambria" w:hAnsi="Cambria" w:cs="Cambria" w:eastAsia="Cambria"/>
          <w:sz w:val="2"/>
          <w:szCs w:val="2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"/>
        <w:gridCol w:w="6179"/>
        <w:gridCol w:w="2352"/>
        <w:gridCol w:w="1404"/>
      </w:tblGrid>
      <w:tr>
        <w:trPr>
          <w:trHeight w:val="186" w:hRule="exact"/>
        </w:trPr>
        <w:tc>
          <w:tcPr>
            <w:tcW w:w="2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Considered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good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7,557,347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6,329,246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Considered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3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13,287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9,147,692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7,541,269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Less: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1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(942,085)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(758,878)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9" w:hRule="exact"/>
        </w:trPr>
        <w:tc>
          <w:tcPr>
            <w:tcW w:w="2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8,205,607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6,782,391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b.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w w:val="95"/>
                <w:sz w:val="18"/>
              </w:rPr>
              <w:t>Cash</w:t>
            </w:r>
            <w:r>
              <w:rPr>
                <w:rFonts w:ascii="Lucida Sans"/>
                <w:b/>
                <w:color w:val="6D6E71"/>
                <w:spacing w:val="-29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and</w:t>
            </w:r>
            <w:r>
              <w:rPr>
                <w:rFonts w:ascii="Lucida Sans"/>
                <w:b/>
                <w:color w:val="6D6E71"/>
                <w:spacing w:val="-28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bank</w:t>
            </w:r>
            <w:r>
              <w:rPr>
                <w:rFonts w:ascii="Lucida Sans"/>
                <w:b/>
                <w:color w:val="6D6E71"/>
                <w:spacing w:val="-28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balances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Cash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hand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4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8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Cheques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4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489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494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Balances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with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currency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996,233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3,404,787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3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54,536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128,243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24,670,969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14,263,523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Margin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money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4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6,622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6,570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Unclaimed dividend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4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2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Balances</w:t>
            </w:r>
            <w:r>
              <w:rPr>
                <w:rFonts w:ascii="Cambria" w:hAnsi="Cambria" w:cs="Cambria" w:eastAsia="Cambria"/>
                <w:color w:val="231F20"/>
                <w:spacing w:val="-1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with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non‑scheduled</w:t>
            </w:r>
            <w:r>
              <w:rPr>
                <w:rFonts w:ascii="Cambria" w:hAnsi="Cambria" w:cs="Cambria" w:eastAsia="Cambria"/>
                <w:color w:val="231F20"/>
                <w:spacing w:val="-1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banks: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currency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1,911,037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1,570,067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currency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1,378,565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2,669,390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9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29,023,468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22,045,843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c.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w w:val="95"/>
                <w:sz w:val="18"/>
              </w:rPr>
              <w:t>Other</w:t>
            </w:r>
            <w:r>
              <w:rPr>
                <w:rFonts w:ascii="Lucida Sans"/>
                <w:b/>
                <w:color w:val="6D6E71"/>
                <w:spacing w:val="-34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3"/>
                <w:w w:val="95"/>
                <w:sz w:val="18"/>
              </w:rPr>
              <w:t>curr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ent</w:t>
            </w:r>
            <w:r>
              <w:rPr>
                <w:rFonts w:ascii="Lucida Sans"/>
                <w:b/>
                <w:color w:val="6D6E71"/>
                <w:spacing w:val="-34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assets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accrued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2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427,352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102,235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Unbilled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3,548,555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2,218,578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42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6,980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9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3,975,907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2,327,793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3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74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d.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61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w w:val="95"/>
                <w:sz w:val="18"/>
              </w:rPr>
              <w:t>Loans</w:t>
            </w:r>
            <w:r>
              <w:rPr>
                <w:rFonts w:ascii="Lucida Sans"/>
                <w:b/>
                <w:color w:val="6D6E71"/>
                <w:spacing w:val="-27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5"/>
                <w:sz w:val="18"/>
              </w:rPr>
              <w:t>and</w:t>
            </w:r>
            <w:r>
              <w:rPr>
                <w:rFonts w:ascii="Lucida Sans"/>
                <w:b/>
                <w:color w:val="6D6E71"/>
                <w:spacing w:val="-27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adv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ances</w:t>
            </w:r>
            <w:r>
              <w:rPr>
                <w:rFonts w:ascii="Lucida Sans"/>
                <w:b/>
                <w:color w:val="6D6E71"/>
                <w:spacing w:val="-26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(unsecur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ed,</w:t>
            </w:r>
            <w:r>
              <w:rPr>
                <w:rFonts w:ascii="Lucida Sans"/>
                <w:b/>
                <w:color w:val="6D6E71"/>
                <w:spacing w:val="-29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consider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ed</w:t>
            </w:r>
            <w:r>
              <w:rPr>
                <w:rFonts w:ascii="Lucida Sans"/>
                <w:b/>
                <w:color w:val="6D6E71"/>
                <w:spacing w:val="-27"/>
                <w:w w:val="95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spacing w:val="-2"/>
                <w:w w:val="95"/>
                <w:sz w:val="18"/>
              </w:rPr>
              <w:t>g</w:t>
            </w:r>
            <w:r>
              <w:rPr>
                <w:rFonts w:ascii="Lucida Sans"/>
                <w:b/>
                <w:color w:val="6D6E71"/>
                <w:spacing w:val="-1"/>
                <w:w w:val="95"/>
                <w:sz w:val="18"/>
              </w:rPr>
              <w:t>ood)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2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recoverable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kind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received: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premises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others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3,298,829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3,305,759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Prepaid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177,874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253,863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8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advances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7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578,301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499,348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Advance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tax,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9" w:lineRule="exact"/>
              <w:ind w:left="11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3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7,731,498</w:t>
            </w:r>
            <w:r>
              <w:rPr>
                <w:rFonts w:ascii="Cambria" w:hAnsi="Cambria" w:cs="Cambria" w:eastAsia="Cambria"/>
                <w:color w:val="231F20"/>
                <w:spacing w:val="-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0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2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5,099,115)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11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1,917,903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4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1,727,792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MAT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credit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entitlement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3,364,652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1,937,776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617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9,337,559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7,724,538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540" w:right="920"/>
        </w:sectPr>
      </w:pPr>
    </w:p>
    <w:p>
      <w:pPr>
        <w:pStyle w:val="BodyText"/>
        <w:spacing w:line="200" w:lineRule="exact" w:before="100"/>
        <w:ind w:left="7262" w:right="0" w:firstLine="844"/>
        <w:jc w:val="right"/>
        <w:rPr>
          <w:rFonts w:ascii="Cambria" w:hAnsi="Cambria" w:cs="Cambria" w:eastAsia="Cambria"/>
        </w:rPr>
      </w:pPr>
      <w:r>
        <w:rPr/>
        <w:pict>
          <v:group style="position:absolute;margin-left:53.881908pt;margin-top:4.595749pt;width:508.05pt;height:.1pt;mso-position-horizontal-relative:page;mso-position-vertical-relative:paragraph;z-index:17536" coordorigin="1078,92" coordsize="10161,2">
            <v:shape style="position:absolute;left:1078;top:92;width:10161;height:2" coordorigin="1078,92" coordsize="10161,0" path="m1078,92l11238,92e" filled="false" stroked="true" strokeweight="1.00003pt" strokecolor="#808285">
              <v:path arrowok="t"/>
            </v:shape>
            <w10:wrap type="none"/>
          </v:group>
        </w:pict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2011</w:t>
      </w:r>
      <w:r>
        <w:rPr>
          <w:rFonts w:ascii="Cambria"/>
        </w:rPr>
      </w:r>
    </w:p>
    <w:p>
      <w:pPr>
        <w:pStyle w:val="BodyText"/>
        <w:spacing w:line="200" w:lineRule="exact" w:before="100"/>
        <w:ind w:left="421" w:right="222" w:firstLine="844"/>
        <w:jc w:val="left"/>
        <w:rPr>
          <w:rFonts w:ascii="Cambria" w:hAnsi="Cambria" w:cs="Cambria" w:eastAsia="Cambria"/>
        </w:rPr>
      </w:pPr>
      <w:r>
        <w:rPr>
          <w:w w:val="95"/>
        </w:rPr>
        <w:br w:type="column"/>
      </w:r>
      <w:r>
        <w:rPr>
          <w:rFonts w:ascii="Cambria"/>
          <w:color w:val="6D6E71"/>
          <w:w w:val="95"/>
        </w:rPr>
        <w:t>As</w:t>
      </w:r>
      <w:r>
        <w:rPr>
          <w:rFonts w:ascii="Cambria"/>
          <w:color w:val="6D6E71"/>
          <w:spacing w:val="-8"/>
          <w:w w:val="95"/>
        </w:rPr>
        <w:t> </w:t>
      </w:r>
      <w:r>
        <w:rPr>
          <w:rFonts w:ascii="Cambria"/>
          <w:color w:val="6D6E71"/>
          <w:w w:val="95"/>
        </w:rPr>
        <w:t>at</w:t>
      </w:r>
      <w:r>
        <w:rPr>
          <w:rFonts w:ascii="Cambria"/>
          <w:color w:val="6D6E71"/>
          <w:w w:val="87"/>
        </w:rPr>
        <w:t> </w:t>
      </w:r>
      <w:r>
        <w:rPr>
          <w:rFonts w:ascii="Cambria"/>
          <w:color w:val="6D6E71"/>
          <w:w w:val="95"/>
        </w:rPr>
        <w:t>March</w:t>
      </w:r>
      <w:r>
        <w:rPr>
          <w:rFonts w:ascii="Cambria"/>
          <w:color w:val="6D6E71"/>
          <w:spacing w:val="-17"/>
          <w:w w:val="95"/>
        </w:rPr>
        <w:t> </w:t>
      </w:r>
      <w:r>
        <w:rPr>
          <w:rFonts w:ascii="Cambria"/>
          <w:color w:val="6D6E71"/>
          <w:w w:val="95"/>
        </w:rPr>
        <w:t>31,</w:t>
      </w:r>
      <w:r>
        <w:rPr>
          <w:rFonts w:ascii="Cambria"/>
          <w:color w:val="6D6E71"/>
          <w:spacing w:val="-16"/>
          <w:w w:val="95"/>
        </w:rPr>
        <w:t> </w:t>
      </w:r>
      <w:r>
        <w:rPr>
          <w:rFonts w:ascii="Cambria"/>
          <w:color w:val="6D6E71"/>
          <w:w w:val="95"/>
        </w:rPr>
        <w:t>2010</w:t>
      </w:r>
      <w:r>
        <w:rPr>
          <w:rFonts w:ascii="Cambria"/>
        </w:rPr>
      </w:r>
    </w:p>
    <w:p>
      <w:pPr>
        <w:spacing w:after="0" w:line="200" w:lineRule="exact"/>
        <w:jc w:val="left"/>
        <w:rPr>
          <w:rFonts w:ascii="Cambria" w:hAnsi="Cambria" w:cs="Cambria" w:eastAsia="Cambria"/>
        </w:rPr>
        <w:sectPr>
          <w:pgSz w:w="11910" w:h="16840"/>
          <w:pgMar w:header="0" w:footer="286" w:top="580" w:bottom="480" w:left="940" w:right="540"/>
          <w:cols w:num="2" w:equalWidth="0">
            <w:col w:w="8501" w:space="40"/>
            <w:col w:w="1889"/>
          </w:cols>
        </w:sectPr>
      </w:pPr>
    </w:p>
    <w:p>
      <w:pPr>
        <w:spacing w:line="240" w:lineRule="auto" w:before="7"/>
        <w:rPr>
          <w:rFonts w:ascii="Cambria" w:hAnsi="Cambria" w:cs="Cambria" w:eastAsia="Cambria"/>
          <w:sz w:val="11"/>
          <w:szCs w:val="11"/>
        </w:rPr>
      </w:pPr>
    </w:p>
    <w:p>
      <w:pPr>
        <w:spacing w:before="45"/>
        <w:ind w:left="177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7: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z w:val="18"/>
        </w:rPr>
        <w:t>Current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z w:val="18"/>
        </w:rPr>
        <w:t>liabilities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z w:val="18"/>
        </w:rPr>
        <w:t>and</w:t>
      </w:r>
      <w:r>
        <w:rPr>
          <w:rFonts w:ascii="Arial Black"/>
          <w:b/>
          <w:color w:val="231F20"/>
          <w:spacing w:val="-21"/>
          <w:sz w:val="18"/>
        </w:rPr>
        <w:t> </w:t>
      </w:r>
      <w:r>
        <w:rPr>
          <w:rFonts w:ascii="Arial Black"/>
          <w:b/>
          <w:color w:val="231F20"/>
          <w:spacing w:val="-1"/>
          <w:sz w:val="18"/>
        </w:rPr>
        <w:t>pro</w:t>
      </w:r>
      <w:r>
        <w:rPr>
          <w:rFonts w:ascii="Arial Black"/>
          <w:b/>
          <w:color w:val="231F20"/>
          <w:spacing w:val="-2"/>
          <w:sz w:val="18"/>
        </w:rPr>
        <w:t>visions</w:t>
      </w:r>
      <w:r>
        <w:rPr>
          <w:rFonts w:ascii="Arial Black"/>
          <w:sz w:val="18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8"/>
          <w:szCs w:val="8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"/>
        <w:gridCol w:w="6749"/>
        <w:gridCol w:w="1808"/>
        <w:gridCol w:w="1305"/>
      </w:tblGrid>
      <w:tr>
        <w:trPr>
          <w:trHeight w:val="500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z w:val="18"/>
              </w:rPr>
              <w:t>a.</w:t>
            </w:r>
            <w:r>
              <w:rPr>
                <w:rFonts w:ascii="Lucida Sans"/>
                <w:sz w:val="18"/>
              </w:rPr>
            </w:r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 w:before="70"/>
              <w:ind w:left="66" w:right="0"/>
              <w:jc w:val="left"/>
              <w:rPr>
                <w:rFonts w:ascii="Lucida Sans" w:hAnsi="Lucida Sans" w:cs="Lucida Sans" w:eastAsia="Lucida Sans"/>
                <w:sz w:val="18"/>
                <w:szCs w:val="18"/>
              </w:rPr>
            </w:pPr>
            <w:r>
              <w:rPr>
                <w:rFonts w:ascii="Lucida Sans"/>
                <w:b/>
                <w:color w:val="6D6E71"/>
                <w:spacing w:val="-2"/>
                <w:w w:val="90"/>
                <w:sz w:val="18"/>
              </w:rPr>
              <w:t>Cur</w:t>
            </w:r>
            <w:r>
              <w:rPr>
                <w:rFonts w:ascii="Lucida Sans"/>
                <w:b/>
                <w:color w:val="6D6E71"/>
                <w:spacing w:val="-3"/>
                <w:w w:val="90"/>
                <w:sz w:val="18"/>
              </w:rPr>
              <w:t>r</w:t>
            </w:r>
            <w:r>
              <w:rPr>
                <w:rFonts w:ascii="Lucida Sans"/>
                <w:b/>
                <w:color w:val="6D6E71"/>
                <w:spacing w:val="-2"/>
                <w:w w:val="90"/>
                <w:sz w:val="18"/>
              </w:rPr>
              <w:t>ent</w:t>
            </w:r>
            <w:r>
              <w:rPr>
                <w:rFonts w:ascii="Lucida Sans"/>
                <w:b/>
                <w:color w:val="6D6E71"/>
                <w:spacing w:val="-1"/>
                <w:w w:val="90"/>
                <w:sz w:val="18"/>
              </w:rPr>
              <w:t> </w:t>
            </w:r>
            <w:r>
              <w:rPr>
                <w:rFonts w:ascii="Lucida Sans"/>
                <w:b/>
                <w:color w:val="6D6E71"/>
                <w:w w:val="90"/>
                <w:sz w:val="18"/>
              </w:rPr>
              <w:t>liabilities</w:t>
            </w:r>
            <w:r>
              <w:rPr>
                <w:rFonts w:ascii="Lucida Sans"/>
                <w:sz w:val="18"/>
              </w:rPr>
            </w:r>
          </w:p>
          <w:p>
            <w:pPr>
              <w:pStyle w:val="TableParagraph"/>
              <w:spacing w:line="224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Accrued</w:t>
            </w:r>
            <w:r>
              <w:rPr>
                <w:rFonts w:ascii="Cambria"/>
                <w:color w:val="231F20"/>
                <w:spacing w:val="3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2,308,852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 Black" w:hAnsi="Arial Black" w:cs="Arial Black" w:eastAsia="Arial Black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2,212,247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revenues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2,545,023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1,884,263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Sundry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creditors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151,703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107,743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Advances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from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customers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22,098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45,201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9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66" w:right="0"/>
              <w:jc w:val="left"/>
              <w:rPr>
                <w:rFonts w:ascii="Cambria" w:hAnsi="Cambria" w:cs="Cambria" w:eastAsia="Cambria"/>
                <w:sz w:val="11"/>
                <w:szCs w:val="11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Investor Education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Protection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 be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credited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unclaimed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dividends</w:t>
            </w:r>
            <w:r>
              <w:rPr>
                <w:rFonts w:ascii="Cambria"/>
                <w:color w:val="231F20"/>
                <w:spacing w:val="-1"/>
                <w:w w:val="90"/>
                <w:position w:val="7"/>
                <w:sz w:val="11"/>
              </w:rPr>
              <w:t>*</w:t>
            </w:r>
            <w:r>
              <w:rPr>
                <w:rFonts w:ascii="Cambria"/>
                <w:sz w:val="11"/>
              </w:rPr>
            </w:r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9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3,457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6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7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720,709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739,933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5,751,842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4,990,369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before="86"/>
        <w:ind w:left="5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5"/>
          <w:position w:val="6"/>
          <w:sz w:val="10"/>
        </w:rPr>
        <w:t>*</w:t>
      </w:r>
      <w:r>
        <w:rPr>
          <w:rFonts w:ascii="Cambria"/>
          <w:color w:val="231F20"/>
          <w:spacing w:val="-6"/>
          <w:w w:val="95"/>
          <w:position w:val="6"/>
          <w:sz w:val="10"/>
        </w:rPr>
        <w:t> </w:t>
      </w:r>
      <w:r>
        <w:rPr>
          <w:rFonts w:ascii="Cambria"/>
          <w:color w:val="231F20"/>
          <w:w w:val="95"/>
          <w:sz w:val="18"/>
        </w:rPr>
        <w:t>There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is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no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amount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due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outstanding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as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at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balance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sheet</w:t>
      </w:r>
      <w:r>
        <w:rPr>
          <w:rFonts w:ascii="Cambria"/>
          <w:color w:val="231F20"/>
          <w:spacing w:val="-23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date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be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credited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Investor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Education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Protection</w:t>
      </w:r>
      <w:r>
        <w:rPr>
          <w:rFonts w:ascii="Cambria"/>
          <w:color w:val="231F20"/>
          <w:spacing w:val="-22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Fund.</w:t>
      </w:r>
      <w:r>
        <w:rPr>
          <w:rFonts w:ascii="Cambria"/>
          <w:sz w:val="18"/>
        </w:rPr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numPr>
          <w:ilvl w:val="2"/>
          <w:numId w:val="33"/>
        </w:numPr>
        <w:tabs>
          <w:tab w:pos="461" w:val="left" w:leader="none"/>
        </w:tabs>
        <w:spacing w:before="0"/>
        <w:ind w:left="460" w:right="0" w:hanging="283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sz w:val="18"/>
        </w:rPr>
        <w:t>Provisions</w:t>
      </w:r>
      <w:r>
        <w:rPr>
          <w:rFonts w:ascii="Lucida Sans"/>
          <w:sz w:val="18"/>
        </w:rPr>
      </w:r>
    </w:p>
    <w:p>
      <w:pPr>
        <w:spacing w:line="240" w:lineRule="auto" w:before="2"/>
        <w:rPr>
          <w:rFonts w:ascii="Lucida Sans" w:hAnsi="Lucida Sans" w:cs="Lucida Sans" w:eastAsia="Lucida Sans"/>
          <w:b/>
          <w:bCs/>
          <w:sz w:val="2"/>
          <w:szCs w:val="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1"/>
        <w:gridCol w:w="2071"/>
        <w:gridCol w:w="1574"/>
      </w:tblGrid>
      <w:tr>
        <w:trPr>
          <w:trHeight w:val="194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gratuity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11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379,119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8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271,453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For</w:t>
            </w:r>
            <w:r>
              <w:rPr>
                <w:rFonts w:ascii="Cambria"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compensated</w:t>
            </w:r>
            <w:r>
              <w:rPr>
                <w:rFonts w:ascii="Cambria"/>
                <w:color w:val="231F20"/>
                <w:spacing w:val="1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absence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477,741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438,830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35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For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taxation,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net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advance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tax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250,789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(March</w:t>
            </w:r>
            <w:r>
              <w:rPr>
                <w:rFonts w:ascii="Cambria" w:hAnsi="Cambria" w:cs="Cambria" w:eastAsia="Cambria"/>
                <w:color w:val="231F20"/>
                <w:spacing w:val="-1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17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2010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w w:val="95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6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260,798)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11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535,577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8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320,140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1,392,437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7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1,030,423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737" w:hRule="exact"/>
        </w:trPr>
        <w:tc>
          <w:tcPr>
            <w:tcW w:w="65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left="593" w:right="236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left="223" w:right="110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7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74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35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8:</w:t>
            </w:r>
            <w:r>
              <w:rPr>
                <w:rFonts w:ascii="Arial Black"/>
                <w:b/>
                <w:color w:val="231F20"/>
                <w:spacing w:val="-35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Re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v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enue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Product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licenses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related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9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19,965,426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19,032,801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solutions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consulting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9,274,403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8,861,122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Business</w:t>
            </w:r>
            <w:r>
              <w:rPr>
                <w:rFonts w:ascii="Cambria"/>
                <w:color w:val="231F20"/>
                <w:spacing w:val="2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Processing</w:t>
            </w:r>
            <w:r>
              <w:rPr>
                <w:rFonts w:ascii="Cambria"/>
                <w:color w:val="231F20"/>
                <w:spacing w:val="2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Services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729,490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845,819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29,969,319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28,739,742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5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1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9:</w:t>
            </w:r>
            <w:r>
              <w:rPr>
                <w:rFonts w:ascii="Arial Black"/>
                <w:b/>
                <w:color w:val="231F20"/>
                <w:spacing w:val="-16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Cost</w:t>
            </w:r>
            <w:r>
              <w:rPr>
                <w:rFonts w:ascii="Arial Black"/>
                <w:b/>
                <w:color w:val="231F20"/>
                <w:spacing w:val="-16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of</w:t>
            </w:r>
            <w:r>
              <w:rPr>
                <w:rFonts w:ascii="Arial Black"/>
                <w:b/>
                <w:color w:val="231F20"/>
                <w:spacing w:val="-16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re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v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enue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20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Employee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9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10,810,342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11,002,289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related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(net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of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recoveries)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1,074,897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1,272,515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fees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1,323,572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1,121,150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Application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134,828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205,656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13,343,639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13,601,610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5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4"/>
                <w:sz w:val="18"/>
              </w:rPr>
              <w:t>10: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1"/>
                <w:sz w:val="18"/>
              </w:rPr>
              <w:t>Selling</w:t>
            </w:r>
            <w:r>
              <w:rPr>
                <w:rFonts w:ascii="Arial Black"/>
                <w:b/>
                <w:color w:val="231F20"/>
                <w:spacing w:val="-26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and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marketing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expenses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20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Employee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1,725,512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6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1,787,538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fees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12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227,584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9,535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Travelling </w:t>
            </w:r>
            <w:r>
              <w:rPr>
                <w:rFonts w:ascii="Cambria"/>
                <w:color w:val="231F20"/>
                <w:spacing w:val="1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306,495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279,051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Advertising </w:t>
            </w:r>
            <w:r>
              <w:rPr>
                <w:rFonts w:ascii="Cambria"/>
                <w:color w:val="231F20"/>
                <w:spacing w:val="1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27,725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59,114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82,343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100,123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Communication  </w:t>
            </w:r>
            <w:r>
              <w:rPr>
                <w:rFonts w:ascii="Cambria"/>
                <w:color w:val="231F20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50,068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53,672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debts,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reversals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182,317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5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(198,603)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Bad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48,557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214,858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Repairs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maintenance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11,642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8,771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Other</w:t>
            </w:r>
            <w:r>
              <w:rPr>
                <w:rFonts w:ascii="Cambria"/>
                <w:color w:val="231F20"/>
                <w:spacing w:val="3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80,307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83,651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2,742,550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2,397,710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55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7"/>
                <w:sz w:val="18"/>
              </w:rPr>
              <w:t>11:</w:t>
            </w:r>
            <w:r>
              <w:rPr>
                <w:rFonts w:ascii="Arial Black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General</w:t>
            </w:r>
            <w:r>
              <w:rPr>
                <w:rFonts w:ascii="Arial Black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and</w:t>
            </w:r>
            <w:r>
              <w:rPr>
                <w:rFonts w:ascii="Arial Black"/>
                <w:b/>
                <w:color w:val="231F20"/>
                <w:spacing w:val="-34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administrative</w:t>
            </w:r>
            <w:r>
              <w:rPr>
                <w:rFonts w:ascii="Arial Black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expenses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20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Employee</w:t>
            </w:r>
            <w:r>
              <w:rPr>
                <w:rFonts w:ascii="Cambria"/>
                <w:color w:val="231F20"/>
                <w:spacing w:val="3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616,708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687,056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Professional</w:t>
            </w:r>
            <w:r>
              <w:rPr>
                <w:rFonts w:ascii="Cambria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fees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216,217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207,558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Rent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808,097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609,382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Communication  </w:t>
            </w:r>
            <w:r>
              <w:rPr>
                <w:rFonts w:ascii="Cambria"/>
                <w:color w:val="231F20"/>
                <w:spacing w:val="3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206,711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253,187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Power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233,441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228,877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Repairs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maintenance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134,559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155,403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Travelling </w:t>
            </w:r>
            <w:r>
              <w:rPr>
                <w:rFonts w:ascii="Cambria"/>
                <w:color w:val="231F20"/>
                <w:spacing w:val="1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2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49,750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11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15]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397,729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257,930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55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20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0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2,663,212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6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2,459,404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940" w:right="540"/>
        </w:sectPr>
      </w:pPr>
    </w:p>
    <w:p>
      <w:pPr>
        <w:spacing w:line="240" w:lineRule="auto" w:before="1"/>
        <w:rPr>
          <w:rFonts w:ascii="Lucida Sans" w:hAnsi="Lucida Sans" w:cs="Lucida Sans" w:eastAsia="Lucida Sans"/>
          <w:b/>
          <w:bCs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5"/>
        <w:gridCol w:w="1949"/>
        <w:gridCol w:w="1601"/>
      </w:tblGrid>
      <w:tr>
        <w:trPr>
          <w:trHeight w:val="519" w:hRule="exact"/>
        </w:trPr>
        <w:tc>
          <w:tcPr>
            <w:tcW w:w="666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auto" w:before="5"/>
              <w:ind w:left="479" w:right="230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auto" w:before="5"/>
              <w:ind w:left="230" w:right="129" w:firstLine="377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color w:val="6D6E71"/>
                <w:w w:val="9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07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74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12:</w:t>
            </w:r>
            <w:r>
              <w:rPr>
                <w:rFonts w:ascii="Arial Black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Interest</w:t>
            </w:r>
            <w:r>
              <w:rPr>
                <w:rFonts w:ascii="Arial Black"/>
                <w:b/>
                <w:color w:val="231F20"/>
                <w:spacing w:val="-33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income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7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94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Interest</w:t>
            </w:r>
            <w:r>
              <w:rPr>
                <w:rFonts w:ascii="Garamond"/>
                <w:color w:val="231F20"/>
                <w:spacing w:val="-2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on: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16" w:lineRule="exact"/>
              <w:ind w:left="35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Bank</w:t>
            </w:r>
            <w:r>
              <w:rPr>
                <w:rFonts w:ascii="Garamond"/>
                <w:color w:val="231F20"/>
                <w:spacing w:val="-20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deposits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25" w:lineRule="exact"/>
              <w:ind w:left="9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1,390,435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25" w:lineRule="exact"/>
              <w:ind w:left="8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667,472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25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35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[Includes</w:t>
            </w:r>
            <w:r>
              <w:rPr>
                <w:rFonts w:ascii="Garamond" w:hAnsi="Garamond" w:cs="Garamond" w:eastAsia="Garamond"/>
                <w:color w:val="231F20"/>
                <w:spacing w:val="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tax</w:t>
            </w:r>
            <w:r>
              <w:rPr>
                <w:rFonts w:ascii="Garamond" w:hAnsi="Garamond" w:cs="Garamond" w:eastAsia="Garamond"/>
                <w:color w:val="231F20"/>
                <w:spacing w:val="5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deducted</w:t>
            </w:r>
            <w:r>
              <w:rPr>
                <w:rFonts w:ascii="Garamond" w:hAnsi="Garamond" w:cs="Garamond" w:eastAsia="Garamond"/>
                <w:color w:val="231F20"/>
                <w:spacing w:val="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at</w:t>
            </w:r>
            <w:r>
              <w:rPr>
                <w:rFonts w:ascii="Garamond" w:hAnsi="Garamond" w:cs="Garamond" w:eastAsia="Garamond"/>
                <w:color w:val="231F20"/>
                <w:spacing w:val="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source</w:t>
            </w:r>
            <w:r>
              <w:rPr>
                <w:rFonts w:ascii="Garamond" w:hAnsi="Garamond" w:cs="Garamond" w:eastAsia="Garamond"/>
                <w:color w:val="231F20"/>
                <w:spacing w:val="5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of</w:t>
            </w:r>
            <w:r>
              <w:rPr>
                <w:rFonts w:ascii="Garamond" w:hAnsi="Garamond" w:cs="Garamond" w:eastAsia="Garamond"/>
                <w:color w:val="231F20"/>
                <w:spacing w:val="4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45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127,189</w:t>
            </w:r>
            <w:r>
              <w:rPr>
                <w:rFonts w:ascii="Garamond" w:hAnsi="Garamond" w:cs="Garamond" w:eastAsia="Garamond"/>
                <w:color w:val="231F20"/>
                <w:spacing w:val="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(March</w:t>
            </w:r>
            <w:r>
              <w:rPr>
                <w:rFonts w:ascii="Garamond" w:hAnsi="Garamond" w:cs="Garamond" w:eastAsia="Garamond"/>
                <w:color w:val="231F20"/>
                <w:spacing w:val="5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31,</w:t>
            </w:r>
            <w:r>
              <w:rPr>
                <w:rFonts w:ascii="Garamond" w:hAnsi="Garamond" w:cs="Garamond" w:eastAsia="Garamond"/>
                <w:color w:val="231F20"/>
                <w:spacing w:val="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2010</w:t>
            </w:r>
            <w:r>
              <w:rPr>
                <w:rFonts w:ascii="Garamond" w:hAnsi="Garamond" w:cs="Garamond" w:eastAsia="Garamond"/>
                <w:color w:val="231F20"/>
                <w:spacing w:val="-22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color w:val="231F20"/>
                <w:spacing w:val="-23"/>
                <w:sz w:val="20"/>
                <w:szCs w:val="20"/>
              </w:rPr>
              <w:t> </w:t>
            </w:r>
            <w:r>
              <w:rPr>
                <w:rFonts w:ascii="SimSun" w:hAnsi="SimSun" w:cs="SimSun" w:eastAsia="SimSun"/>
                <w:color w:val="231F20"/>
                <w:sz w:val="20"/>
                <w:szCs w:val="20"/>
              </w:rPr>
              <w:t>`</w:t>
            </w:r>
            <w:r>
              <w:rPr>
                <w:rFonts w:ascii="SimSun" w:hAnsi="SimSun" w:cs="SimSun" w:eastAsia="SimSun"/>
                <w:color w:val="231F20"/>
                <w:spacing w:val="-46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83,535)]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  <w:p>
            <w:pPr>
              <w:pStyle w:val="TableParagraph"/>
              <w:spacing w:line="213" w:lineRule="exact"/>
              <w:ind w:left="35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Bonds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22" w:lineRule="exact"/>
              <w:ind w:right="229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900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22" w:lineRule="exact"/>
              <w:ind w:right="129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900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416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74" w:right="1443" w:firstLine="283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[Includes</w:t>
            </w:r>
            <w:r>
              <w:rPr>
                <w:rFonts w:ascii="Garamond" w:hAnsi="Garamond" w:cs="Garamond" w:eastAsia="Garamond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tax</w:t>
            </w:r>
            <w:r>
              <w:rPr>
                <w:rFonts w:ascii="Garamond" w:hAnsi="Garamond" w:cs="Garamond" w:eastAsia="Garamond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deducted</w:t>
            </w:r>
            <w:r>
              <w:rPr>
                <w:rFonts w:ascii="Garamond" w:hAnsi="Garamond" w:cs="Garamond" w:eastAsia="Garamond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at</w:t>
            </w:r>
            <w:r>
              <w:rPr>
                <w:rFonts w:ascii="Garamond" w:hAnsi="Garamond" w:cs="Garamond" w:eastAsia="Garamond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source</w:t>
            </w:r>
            <w:r>
              <w:rPr>
                <w:rFonts w:ascii="Garamond" w:hAnsi="Garamond" w:cs="Garamond" w:eastAsia="Garamond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of</w:t>
            </w:r>
            <w:r>
              <w:rPr>
                <w:rFonts w:ascii="Garamond" w:hAnsi="Garamond" w:cs="Garamond" w:eastAsia="Garamond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Nil</w:t>
            </w:r>
            <w:r>
              <w:rPr>
                <w:rFonts w:ascii="Garamond" w:hAnsi="Garamond" w:cs="Garamond" w:eastAsia="Garamond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(March</w:t>
            </w:r>
            <w:r>
              <w:rPr>
                <w:rFonts w:ascii="Garamond" w:hAnsi="Garamond" w:cs="Garamond" w:eastAsia="Garamond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31,</w:t>
            </w:r>
            <w:r>
              <w:rPr>
                <w:rFonts w:ascii="Garamond" w:hAnsi="Garamond" w:cs="Garamond" w:eastAsia="Garamond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2010</w:t>
            </w:r>
            <w:r>
              <w:rPr>
                <w:rFonts w:ascii="Garamond" w:hAnsi="Garamond" w:cs="Garamond" w:eastAsia="Garamond"/>
                <w:color w:val="231F20"/>
                <w:spacing w:val="-2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–</w:t>
            </w:r>
            <w:r>
              <w:rPr>
                <w:rFonts w:ascii="Garamond" w:hAnsi="Garamond" w:cs="Garamond" w:eastAsia="Garamond"/>
                <w:color w:val="231F20"/>
                <w:spacing w:val="-24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Nil)]</w:t>
            </w:r>
            <w:r>
              <w:rPr>
                <w:rFonts w:ascii="Garamond" w:hAnsi="Garamond" w:cs="Garamond" w:eastAsia="Garamond"/>
                <w:color w:val="231F20"/>
                <w:w w:val="108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Income</w:t>
            </w:r>
            <w:r>
              <w:rPr>
                <w:rFonts w:ascii="Garamond" w:hAnsi="Garamond" w:cs="Garamond" w:eastAsia="Garamond"/>
                <w:color w:val="231F20"/>
                <w:spacing w:val="-23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tax</w:t>
            </w:r>
            <w:r>
              <w:rPr>
                <w:rFonts w:ascii="Garamond" w:hAnsi="Garamond" w:cs="Garamond" w:eastAsia="Garamond"/>
                <w:color w:val="231F20"/>
                <w:spacing w:val="-23"/>
                <w:sz w:val="20"/>
                <w:szCs w:val="20"/>
              </w:rPr>
              <w:t> </w:t>
            </w:r>
            <w:r>
              <w:rPr>
                <w:rFonts w:ascii="Garamond" w:hAnsi="Garamond" w:cs="Garamond" w:eastAsia="Garamond"/>
                <w:color w:val="231F20"/>
                <w:sz w:val="20"/>
                <w:szCs w:val="20"/>
              </w:rPr>
              <w:t>refund</w:t>
            </w:r>
            <w:r>
              <w:rPr>
                <w:rFonts w:ascii="Garamond" w:hAnsi="Garamond" w:cs="Garamond" w:eastAsia="Garamond"/>
                <w:sz w:val="20"/>
                <w:szCs w:val="20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12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2,917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22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28,156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Lease</w:t>
            </w:r>
            <w:r>
              <w:rPr>
                <w:rFonts w:ascii="Garamond"/>
                <w:color w:val="231F20"/>
                <w:spacing w:val="-15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2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1,244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0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3,088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91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1,395,496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699,616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517" w:hRule="exact"/>
        </w:trPr>
        <w:tc>
          <w:tcPr>
            <w:tcW w:w="666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Lucida Sans" w:hAnsi="Lucida Sans" w:cs="Lucida Sans" w:eastAsia="Lucida Sans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 Black" w:hAnsi="Arial Black" w:cs="Arial Black" w:eastAsia="Arial Black"/>
                <w:sz w:val="18"/>
                <w:szCs w:val="18"/>
              </w:rPr>
            </w:pPr>
            <w:r>
              <w:rPr>
                <w:rFonts w:ascii="Arial Black"/>
                <w:b/>
                <w:color w:val="231F20"/>
                <w:spacing w:val="-2"/>
                <w:sz w:val="18"/>
              </w:rPr>
              <w:t>S</w:t>
            </w:r>
            <w:r>
              <w:rPr>
                <w:rFonts w:ascii="Arial Black"/>
                <w:b/>
                <w:color w:val="231F20"/>
                <w:spacing w:val="-3"/>
                <w:sz w:val="18"/>
              </w:rPr>
              <w:t>chedule</w:t>
            </w:r>
            <w:r>
              <w:rPr>
                <w:rFonts w:ascii="Arial Black"/>
                <w:b/>
                <w:color w:val="231F20"/>
                <w:spacing w:val="-28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13: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Other</w:t>
            </w:r>
            <w:r>
              <w:rPr>
                <w:rFonts w:ascii="Arial Black"/>
                <w:b/>
                <w:color w:val="231F20"/>
                <w:spacing w:val="-28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income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pacing w:val="-2"/>
                <w:sz w:val="18"/>
              </w:rPr>
              <w:t>(expense),</w:t>
            </w:r>
            <w:r>
              <w:rPr>
                <w:rFonts w:ascii="Arial Black"/>
                <w:b/>
                <w:color w:val="231F20"/>
                <w:spacing w:val="-27"/>
                <w:sz w:val="18"/>
              </w:rPr>
              <w:t> </w:t>
            </w:r>
            <w:r>
              <w:rPr>
                <w:rFonts w:ascii="Arial Black"/>
                <w:b/>
                <w:color w:val="231F20"/>
                <w:sz w:val="18"/>
              </w:rPr>
              <w:t>net</w:t>
            </w:r>
            <w:r>
              <w:rPr>
                <w:rFonts w:ascii="Arial Black"/>
                <w:sz w:val="18"/>
              </w:rPr>
            </w:r>
          </w:p>
        </w:tc>
        <w:tc>
          <w:tcPr>
            <w:tcW w:w="19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94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Profit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(loss)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sale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fixed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assets,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94"/>
              <w:ind w:left="12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4,065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94"/>
              <w:ind w:left="86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(12,190)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Miscellaneous</w:t>
            </w:r>
            <w:r>
              <w:rPr>
                <w:rFonts w:ascii="Garamond"/>
                <w:color w:val="231F20"/>
                <w:spacing w:val="46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income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1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41,536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25,123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66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9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167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45,601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12,933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11"/>
        <w:rPr>
          <w:rFonts w:ascii="Lucida Sans" w:hAnsi="Lucida Sans" w:cs="Lucida Sans" w:eastAsia="Lucida Sans"/>
          <w:b/>
          <w:bCs/>
          <w:sz w:val="8"/>
          <w:szCs w:val="8"/>
        </w:rPr>
      </w:pPr>
    </w:p>
    <w:p>
      <w:pPr>
        <w:spacing w:before="45"/>
        <w:ind w:left="180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spacing w:val="-2"/>
          <w:sz w:val="18"/>
        </w:rPr>
        <w:t>S</w:t>
      </w:r>
      <w:r>
        <w:rPr>
          <w:rFonts w:ascii="Arial Black"/>
          <w:b/>
          <w:color w:val="231F20"/>
          <w:spacing w:val="-3"/>
          <w:sz w:val="18"/>
        </w:rPr>
        <w:t>chedule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pacing w:val="-3"/>
          <w:sz w:val="18"/>
        </w:rPr>
        <w:t>14: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Reconciliation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of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basic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and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diluted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shares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used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in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computing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earnings</w:t>
      </w:r>
      <w:r>
        <w:rPr>
          <w:rFonts w:ascii="Arial Black"/>
          <w:b/>
          <w:color w:val="231F20"/>
          <w:spacing w:val="-23"/>
          <w:sz w:val="18"/>
        </w:rPr>
        <w:t> </w:t>
      </w:r>
      <w:r>
        <w:rPr>
          <w:rFonts w:ascii="Arial Black"/>
          <w:b/>
          <w:color w:val="231F20"/>
          <w:sz w:val="18"/>
        </w:rPr>
        <w:t>per</w:t>
      </w:r>
      <w:r>
        <w:rPr>
          <w:rFonts w:ascii="Arial Black"/>
          <w:b/>
          <w:color w:val="231F20"/>
          <w:spacing w:val="-22"/>
          <w:sz w:val="18"/>
        </w:rPr>
        <w:t> </w:t>
      </w:r>
      <w:r>
        <w:rPr>
          <w:rFonts w:ascii="Arial Black"/>
          <w:b/>
          <w:color w:val="231F20"/>
          <w:sz w:val="18"/>
        </w:rPr>
        <w:t>share</w:t>
      </w:r>
      <w:r>
        <w:rPr>
          <w:rFonts w:ascii="Arial Black"/>
          <w:sz w:val="18"/>
        </w:rPr>
      </w: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13"/>
          <w:szCs w:val="13"/>
        </w:rPr>
      </w:pPr>
    </w:p>
    <w:p>
      <w:pPr>
        <w:pStyle w:val="BodyText"/>
        <w:spacing w:line="240" w:lineRule="auto"/>
        <w:ind w:left="0" w:right="878"/>
        <w:jc w:val="right"/>
        <w:rPr>
          <w:rFonts w:ascii="Garamond" w:hAnsi="Garamond" w:cs="Garamond" w:eastAsia="Garamond"/>
        </w:rPr>
      </w:pPr>
      <w:r>
        <w:rPr>
          <w:rFonts w:ascii="Garamond"/>
          <w:color w:val="6D6E71"/>
        </w:rPr>
        <w:t>Number</w:t>
      </w:r>
      <w:r>
        <w:rPr>
          <w:rFonts w:ascii="Garamond"/>
          <w:color w:val="6D6E71"/>
          <w:spacing w:val="-27"/>
        </w:rPr>
        <w:t> </w:t>
      </w:r>
      <w:r>
        <w:rPr>
          <w:rFonts w:ascii="Garamond"/>
          <w:color w:val="6D6E71"/>
        </w:rPr>
        <w:t>of</w:t>
      </w:r>
      <w:r>
        <w:rPr>
          <w:rFonts w:ascii="Garamond"/>
          <w:color w:val="6D6E71"/>
          <w:spacing w:val="-27"/>
        </w:rPr>
        <w:t> </w:t>
      </w:r>
      <w:r>
        <w:rPr>
          <w:rFonts w:ascii="Garamond"/>
          <w:color w:val="6D6E71"/>
        </w:rPr>
        <w:t>shares</w:t>
      </w:r>
      <w:r>
        <w:rPr>
          <w:rFonts w:ascii="Garamond"/>
        </w:rPr>
      </w:r>
    </w:p>
    <w:p>
      <w:pPr>
        <w:spacing w:line="240" w:lineRule="auto" w:before="8"/>
        <w:rPr>
          <w:rFonts w:ascii="Garamond" w:hAnsi="Garamond" w:cs="Garamond" w:eastAsia="Garamond"/>
          <w:sz w:val="9"/>
          <w:szCs w:val="9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2"/>
        <w:gridCol w:w="2421"/>
        <w:gridCol w:w="1397"/>
      </w:tblGrid>
      <w:tr>
        <w:trPr>
          <w:trHeight w:val="304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2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Weighted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average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shares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outstanding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basic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earnings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2"/>
              <w:ind w:left="112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83,882,022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2"/>
              <w:ind w:left="40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83,793,213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Add: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Effect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dilutive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stock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options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137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123,857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65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158,986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7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Weighted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average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shares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outstanding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diluted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earnings</w:t>
            </w:r>
            <w:r>
              <w:rPr>
                <w:rFonts w:ascii="Garamond"/>
                <w:color w:val="231F20"/>
                <w:spacing w:val="-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per</w:t>
            </w:r>
            <w:r>
              <w:rPr>
                <w:rFonts w:ascii="Garamond"/>
                <w:color w:val="231F20"/>
                <w:spacing w:val="-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share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42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12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84,005,879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40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83,952,199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after="0" w:line="205" w:lineRule="exact"/>
        <w:jc w:val="left"/>
        <w:rPr>
          <w:rFonts w:ascii="Garamond" w:hAnsi="Garamond" w:cs="Garamond" w:eastAsia="Garamond"/>
          <w:sz w:val="20"/>
          <w:szCs w:val="20"/>
        </w:rPr>
        <w:sectPr>
          <w:pgSz w:w="11910" w:h="16840"/>
          <w:pgMar w:header="0" w:footer="277" w:top="600" w:bottom="460" w:left="540" w:right="940"/>
        </w:sectPr>
      </w:pPr>
    </w:p>
    <w:p>
      <w:pPr>
        <w:spacing w:before="6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2"/>
          <w:w w:val="105"/>
          <w:sz w:val="18"/>
        </w:rPr>
        <w:t>Sc</w:t>
      </w:r>
      <w:r>
        <w:rPr>
          <w:rFonts w:ascii="Lucida Sans"/>
          <w:b/>
          <w:color w:val="231F20"/>
          <w:spacing w:val="-3"/>
          <w:w w:val="105"/>
          <w:sz w:val="18"/>
        </w:rPr>
        <w:t>hedule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spacing w:val="-4"/>
          <w:w w:val="105"/>
          <w:sz w:val="18"/>
        </w:rPr>
        <w:t>1</w:t>
      </w:r>
      <w:r>
        <w:rPr>
          <w:rFonts w:ascii="Lucida Sans"/>
          <w:b/>
          <w:color w:val="231F20"/>
          <w:spacing w:val="-3"/>
          <w:w w:val="105"/>
          <w:sz w:val="18"/>
        </w:rPr>
        <w:t>5:</w:t>
      </w:r>
      <w:r>
        <w:rPr>
          <w:rFonts w:ascii="Lucida Sans"/>
          <w:b/>
          <w:color w:val="231F20"/>
          <w:spacing w:val="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Notes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to</w:t>
      </w:r>
      <w:r>
        <w:rPr>
          <w:rFonts w:ascii="Lucida Sans"/>
          <w:b/>
          <w:color w:val="231F20"/>
          <w:spacing w:val="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accounts</w:t>
      </w:r>
      <w:r>
        <w:rPr>
          <w:rFonts w:ascii="Lucida Sans"/>
          <w:sz w:val="18"/>
        </w:rPr>
      </w:r>
    </w:p>
    <w:p>
      <w:pPr>
        <w:numPr>
          <w:ilvl w:val="0"/>
          <w:numId w:val="34"/>
        </w:numPr>
        <w:tabs>
          <w:tab w:pos="305" w:val="left" w:leader="none"/>
        </w:tabs>
        <w:spacing w:before="124"/>
        <w:ind w:left="304" w:right="0" w:hanging="187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2"/>
          <w:w w:val="95"/>
          <w:sz w:val="18"/>
        </w:rPr>
        <w:t>Bac</w:t>
      </w:r>
      <w:r>
        <w:rPr>
          <w:rFonts w:ascii="Lucida Sans"/>
          <w:b/>
          <w:color w:val="6D6E71"/>
          <w:spacing w:val="-3"/>
          <w:w w:val="95"/>
          <w:sz w:val="18"/>
        </w:rPr>
        <w:t>kground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and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nat</w:t>
      </w:r>
      <w:r>
        <w:rPr>
          <w:rFonts w:ascii="Lucida Sans"/>
          <w:b/>
          <w:color w:val="6D6E71"/>
          <w:spacing w:val="-3"/>
          <w:w w:val="95"/>
          <w:sz w:val="18"/>
        </w:rPr>
        <w:t>ur</w:t>
      </w:r>
      <w:r>
        <w:rPr>
          <w:rFonts w:ascii="Lucida Sans"/>
          <w:b/>
          <w:color w:val="6D6E71"/>
          <w:spacing w:val="-2"/>
          <w:w w:val="95"/>
          <w:sz w:val="18"/>
        </w:rPr>
        <w:t>e</w:t>
      </w:r>
      <w:r>
        <w:rPr>
          <w:rFonts w:ascii="Lucida Sans"/>
          <w:b/>
          <w:color w:val="6D6E71"/>
          <w:spacing w:val="-23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24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operations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99"/>
        <w:jc w:val="both"/>
      </w:pPr>
      <w:r>
        <w:rPr>
          <w:color w:val="231F20"/>
          <w:w w:val="90"/>
        </w:rPr>
        <w:t>Oracle 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Limited (the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“Company”)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incorporated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limited liability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September 27,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1989.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(Mauritius)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(“Oracle”)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80.44%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ownership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pStyle w:val="BodyText"/>
        <w:spacing w:line="220" w:lineRule="exact" w:before="170"/>
        <w:ind w:right="9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subsidiaries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associate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principally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engaged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solutions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knowledge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processing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industry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worldwide.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suite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products,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caters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needs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corporate,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retail,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banking,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treasury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warehousing.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associate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(hereinafter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collectively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“Group”):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2"/>
        <w:gridCol w:w="2229"/>
        <w:gridCol w:w="2016"/>
        <w:gridCol w:w="1436"/>
      </w:tblGrid>
      <w:tr>
        <w:trPr>
          <w:trHeight w:val="640" w:hRule="exact"/>
        </w:trPr>
        <w:tc>
          <w:tcPr>
            <w:tcW w:w="445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Companies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Direct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holding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Country</w:t>
            </w:r>
            <w:r>
              <w:rPr>
                <w:rFonts w:ascii="Cambria"/>
                <w:color w:val="6D6E71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Incorporation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Ownership</w:t>
            </w:r>
            <w:r>
              <w:rPr>
                <w:rFonts w:ascii="Cambria"/>
                <w:color w:val="6D6E71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6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Relationship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Netherlands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 Services Software Pte. 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Singapore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 Software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America,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ISP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Internet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Mauritius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Republic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Mauritius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(OFSS)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Processing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India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ASP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Private</w:t>
            </w:r>
            <w:r>
              <w:rPr>
                <w:rFonts w:ascii="Cambria"/>
                <w:color w:val="231F20"/>
                <w:spacing w:val="-19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India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Chile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(Shanghai)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Republic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China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Login</w:t>
            </w:r>
            <w:r>
              <w:rPr>
                <w:rFonts w:ascii="Cambria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France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33%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Associate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94" w:right="651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Subsidiaries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Software</w:t>
            </w:r>
            <w:r>
              <w:rPr>
                <w:rFonts w:ascii="Cambria"/>
                <w:color w:val="6D6E71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America,</w:t>
            </w:r>
            <w:r>
              <w:rPr>
                <w:rFonts w:ascii="Cambria"/>
                <w:color w:val="6D6E71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Software,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94" w:right="2017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231F20"/>
                <w:spacing w:val="-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color w:val="231F20"/>
                <w:spacing w:val="-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(Canada)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(dissolved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on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March</w:t>
            </w:r>
            <w:r>
              <w:rPr>
                <w:rFonts w:ascii="Cambria" w:hAnsi="Cambria" w:cs="Cambria" w:eastAsia="Cambria"/>
                <w:color w:val="231F20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31,</w:t>
            </w:r>
            <w:r>
              <w:rPr>
                <w:rFonts w:ascii="Cambria" w:hAnsi="Cambria" w:cs="Cambria" w:eastAsia="Cambria"/>
                <w:color w:val="231F20"/>
                <w:spacing w:val="-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2011)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Canada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11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5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Mantas</w:t>
            </w:r>
            <w:r>
              <w:rPr>
                <w:rFonts w:ascii="Cambria"/>
                <w:color w:val="231F20"/>
                <w:spacing w:val="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Subsidiaries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Mantas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Mantas</w:t>
            </w:r>
            <w:r>
              <w:rPr>
                <w:rFonts w:ascii="Cambria"/>
                <w:color w:val="231F20"/>
                <w:spacing w:val="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1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Kingdom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Sotas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Mantas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Singapore</w:t>
            </w:r>
            <w:r>
              <w:rPr>
                <w:rFonts w:ascii="Cambria"/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Pte.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Singapore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Subsidiaries</w:t>
            </w:r>
            <w:r>
              <w:rPr>
                <w:rFonts w:ascii="Cambria" w:hAnsi="Cambria" w:cs="Cambria" w:eastAsia="Cambria"/>
                <w:color w:val="6D6E71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of</w:t>
            </w:r>
            <w:r>
              <w:rPr>
                <w:rFonts w:ascii="Cambria" w:hAnsi="Cambria" w:cs="Cambria" w:eastAsia="Cambria"/>
                <w:color w:val="6D6E71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6D6E71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solutions</w:t>
            </w:r>
            <w:r>
              <w:rPr>
                <w:rFonts w:ascii="Cambria" w:hAnsi="Cambria" w:cs="Cambria" w:eastAsia="Cambria"/>
                <w:color w:val="6D6E71"/>
                <w:spacing w:val="-5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Inc.</w:t>
            </w:r>
            <w:r>
              <w:rPr>
                <w:rFonts w:ascii="Cambria" w:hAnsi="Cambria" w:cs="Cambria" w:eastAsia="Cambria"/>
                <w:color w:val="6D6E71"/>
                <w:spacing w:val="-4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(Canada)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Castek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(dissolved on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September 1,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4" w:lineRule="auto"/>
              <w:ind w:left="92" w:right="1796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Castek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Factory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color w:val="231F20"/>
                <w:w w:val="96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(dissolved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September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1,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2010)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5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Castek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RBG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Inc.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(dissolved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on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September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1,</w:t>
            </w:r>
            <w:r>
              <w:rPr>
                <w:rFonts w:ascii="Cambria"/>
                <w:color w:val="231F20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2010)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Subsidiary of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Sotas 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Mantas</w:t>
            </w:r>
            <w:r>
              <w:rPr>
                <w:rFonts w:ascii="Cambria"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Pvt.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India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Subsidiary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Software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Greece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Subsidiary</w:t>
            </w:r>
            <w:r>
              <w:rPr>
                <w:rFonts w:ascii="Cambria"/>
                <w:color w:val="6D6E7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Oracle</w:t>
            </w:r>
            <w:r>
              <w:rPr>
                <w:rFonts w:ascii="Cambria"/>
                <w:color w:val="6D6E7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Financial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Services</w:t>
            </w:r>
            <w:r>
              <w:rPr>
                <w:rFonts w:ascii="Cambria"/>
                <w:color w:val="6D6E7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Software</w:t>
            </w:r>
            <w:r>
              <w:rPr>
                <w:rFonts w:ascii="Cambria"/>
                <w:color w:val="6D6E7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Pte.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Financial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Services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Consulting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Pte.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Singapore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Subsidiaries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ISP</w:t>
            </w:r>
            <w:r>
              <w:rPr>
                <w:rFonts w:ascii="Cambria"/>
                <w:color w:val="6D6E71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Internet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Mauritius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Company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408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BPO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(formerly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known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as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i‑flex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Processing</w:t>
            </w:r>
            <w:r>
              <w:rPr>
                <w:rFonts w:ascii="Cambria" w:hAnsi="Cambria" w:cs="Cambria" w:eastAsia="Cambria"/>
                <w:color w:val="231F20"/>
                <w:spacing w:val="-1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Services</w:t>
            </w:r>
            <w:r>
              <w:rPr>
                <w:rFonts w:ascii="Cambria" w:hAnsi="Cambria" w:cs="Cambria" w:eastAsia="Cambria"/>
                <w:color w:val="231F20"/>
                <w:spacing w:val="-1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Inc.)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12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11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68"/>
              <w:ind w:left="5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4" w:hRule="exact"/>
        </w:trPr>
        <w:tc>
          <w:tcPr>
            <w:tcW w:w="445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(OFSS)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BPO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India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8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Subsidiary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9"/>
        <w:rPr>
          <w:rFonts w:ascii="Cambria" w:hAnsi="Cambria" w:cs="Cambria" w:eastAsia="Cambria"/>
          <w:sz w:val="13"/>
          <w:szCs w:val="13"/>
        </w:rPr>
      </w:pPr>
    </w:p>
    <w:p>
      <w:pPr>
        <w:numPr>
          <w:ilvl w:val="0"/>
          <w:numId w:val="34"/>
        </w:numPr>
        <w:tabs>
          <w:tab w:pos="314" w:val="left" w:leader="none"/>
        </w:tabs>
        <w:spacing w:before="70"/>
        <w:ind w:left="313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Summary</w:t>
      </w:r>
      <w:r>
        <w:rPr>
          <w:rFonts w:ascii="Lucida Sans"/>
          <w:b/>
          <w:color w:val="6D6E71"/>
          <w:spacing w:val="-31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of</w:t>
      </w:r>
      <w:r>
        <w:rPr>
          <w:rFonts w:ascii="Lucida Sans"/>
          <w:b/>
          <w:color w:val="6D6E71"/>
          <w:spacing w:val="-3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significant</w:t>
      </w:r>
      <w:r>
        <w:rPr>
          <w:rFonts w:ascii="Lucida Sans"/>
          <w:b/>
          <w:color w:val="6D6E71"/>
          <w:spacing w:val="-3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accounting</w:t>
      </w:r>
      <w:r>
        <w:rPr>
          <w:rFonts w:ascii="Lucida Sans"/>
          <w:b/>
          <w:color w:val="6D6E71"/>
          <w:spacing w:val="-30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policies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numPr>
          <w:ilvl w:val="1"/>
          <w:numId w:val="34"/>
        </w:numPr>
        <w:tabs>
          <w:tab w:pos="318" w:val="left" w:leader="none"/>
        </w:tabs>
        <w:spacing w:before="0"/>
        <w:ind w:left="317" w:right="0" w:hanging="20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Basis</w:t>
      </w:r>
      <w:r>
        <w:rPr>
          <w:rFonts w:ascii="Arial"/>
          <w:color w:val="231F20"/>
          <w:spacing w:val="-2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of</w:t>
      </w:r>
      <w:r>
        <w:rPr>
          <w:rFonts w:ascii="Arial"/>
          <w:color w:val="231F20"/>
          <w:spacing w:val="-23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presentation</w:t>
      </w:r>
      <w:r>
        <w:rPr>
          <w:rFonts w:ascii="Arial"/>
          <w:color w:val="231F20"/>
          <w:spacing w:val="-23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and</w:t>
      </w:r>
      <w:r>
        <w:rPr>
          <w:rFonts w:ascii="Arial"/>
          <w:color w:val="231F20"/>
          <w:spacing w:val="-2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consolidation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9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associate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principles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accepted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convention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accrual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complying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material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respects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Standards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notified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(Accounting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Standards)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Rules,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amended).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prepared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uniform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policies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transactions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events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circumstances.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policies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consistently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applied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those used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previous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years’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except 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changes 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policies described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note 2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(c)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below. The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presented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format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VI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‘Act’).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statements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statements,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disclosure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requirements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80"/>
        </w:sectPr>
      </w:pPr>
    </w:p>
    <w:p>
      <w:pPr>
        <w:pStyle w:val="BodyText"/>
        <w:spacing w:line="220" w:lineRule="exact" w:before="55"/>
        <w:ind w:left="12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principles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procedures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preparation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presentation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laid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(‘AS’)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21,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‘Consolidated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Financials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Statements’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23,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‘Accounting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Investments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Associates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Consolidated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Statements’,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notified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(Accounting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Standards)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Rules,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amended).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adding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liabilities,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expenses,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eliminating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intra‑group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intra‑group transactions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unrealised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unrealised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losses.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parent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w w:val="90"/>
        </w:rPr>
        <w:t> investment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date,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made,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goodwill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separately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statements.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associate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accounted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statements.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policies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adopted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Group, 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consolidated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 set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31" w:val="left" w:leader="none"/>
        </w:tabs>
        <w:spacing w:before="0"/>
        <w:ind w:left="33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Use</w:t>
      </w:r>
      <w:r>
        <w:rPr>
          <w:rFonts w:ascii="Arial"/>
          <w:color w:val="231F20"/>
          <w:spacing w:val="4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of</w:t>
      </w:r>
      <w:r>
        <w:rPr>
          <w:rFonts w:ascii="Arial"/>
          <w:color w:val="231F20"/>
          <w:spacing w:val="4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estimates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preparation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conformity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principles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requires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amounts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liabilities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disclosure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contingent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liabilities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end.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management’s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actions,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estimates.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11" w:val="left" w:leader="none"/>
        </w:tabs>
        <w:spacing w:before="0"/>
        <w:ind w:left="310" w:right="0" w:hanging="19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Change</w:t>
      </w:r>
      <w:r>
        <w:rPr>
          <w:rFonts w:ascii="Arial"/>
          <w:color w:val="231F20"/>
          <w:spacing w:val="-19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in</w:t>
      </w:r>
      <w:r>
        <w:rPr>
          <w:rFonts w:ascii="Arial"/>
          <w:color w:val="231F20"/>
          <w:spacing w:val="-24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Accounting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spacing w:val="-2"/>
          <w:w w:val="110"/>
          <w:sz w:val="18"/>
        </w:rPr>
        <w:t>P</w:t>
      </w:r>
      <w:r>
        <w:rPr>
          <w:rFonts w:ascii="Arial"/>
          <w:color w:val="231F20"/>
          <w:spacing w:val="-1"/>
          <w:w w:val="110"/>
          <w:sz w:val="18"/>
        </w:rPr>
        <w:t>olicy</w:t>
      </w:r>
      <w:r>
        <w:rPr>
          <w:rFonts w:ascii="Arial"/>
          <w:color w:val="231F20"/>
          <w:spacing w:val="-19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of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revenue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recognition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for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fixed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price</w:t>
      </w:r>
      <w:r>
        <w:rPr>
          <w:rFonts w:ascii="Arial"/>
          <w:color w:val="231F20"/>
          <w:spacing w:val="-18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contracts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5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recognition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customisation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projects.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till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reaches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90%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completion.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acceptance.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Hitherto,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restricted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completed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acceptance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milestone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achieved.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180" w:lineRule="auto"/>
        <w:ind w:left="120" w:right="114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policy,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segment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9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63"/>
          <w:w w:val="95"/>
        </w:rPr>
        <w:t> </w:t>
      </w:r>
      <w:r>
        <w:rPr>
          <w:color w:val="231F20"/>
          <w:w w:val="95"/>
        </w:rPr>
        <w:t>489,474.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</w:p>
    <w:p>
      <w:pPr>
        <w:numPr>
          <w:ilvl w:val="1"/>
          <w:numId w:val="34"/>
        </w:numPr>
        <w:tabs>
          <w:tab w:pos="331" w:val="left" w:leader="none"/>
        </w:tabs>
        <w:spacing w:before="0"/>
        <w:ind w:left="33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Fixed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assets,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depreciation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10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amortisation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Fixed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accumulated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depreciation.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capitalises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acquisition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installation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Advances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acquisition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disclosed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‘Capital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work‑in‑progress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advances’.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Intellectual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property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(IPRs)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capitalised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value.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records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considerations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acquire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acquired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goodwill.</w:t>
      </w:r>
      <w:r>
        <w:rPr/>
      </w:r>
    </w:p>
    <w:p>
      <w:pPr>
        <w:pStyle w:val="BodyText"/>
        <w:spacing w:line="220" w:lineRule="exact" w:before="170"/>
        <w:ind w:left="120" w:right="116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application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ready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condition,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internal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use.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w w:val="90"/>
        </w:rPr>
        <w:t> such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life,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usually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Group,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therefore,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acquiring</w:t>
      </w:r>
      <w:r>
        <w:rPr>
          <w:color w:val="231F20"/>
          <w:w w:val="90"/>
        </w:rPr>
        <w:t> </w:t>
      </w:r>
      <w:r>
        <w:rPr>
          <w:color w:val="231F20"/>
          <w:w w:val="85"/>
        </w:rPr>
        <w:t>such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software.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0"/>
        </w:rPr>
        <w:t>Depreciation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amortisation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computed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straight‑line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method,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specified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XIV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whichever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higher.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2"/>
          <w:szCs w:val="12"/>
        </w:rPr>
      </w:pPr>
    </w:p>
    <w:p>
      <w:pPr>
        <w:pStyle w:val="BodyText"/>
        <w:tabs>
          <w:tab w:pos="8775" w:val="left" w:leader="none"/>
        </w:tabs>
        <w:spacing w:line="240" w:lineRule="auto" w:before="64"/>
        <w:ind w:left="160" w:right="0"/>
        <w:jc w:val="left"/>
      </w:pPr>
      <w:r>
        <w:rPr/>
        <w:pict>
          <v:group style="position:absolute;margin-left:33.539303pt;margin-top:2.947345pt;width:508.25pt;height:158.550pt;mso-position-horizontal-relative:page;mso-position-vertical-relative:paragraph;z-index:-701032" coordorigin="671,59" coordsize="10165,3171">
            <v:group style="position:absolute;left:681;top:69;width:5158;height:433" coordorigin="681,69" coordsize="5158,433">
              <v:shape style="position:absolute;left:681;top:69;width:5158;height:433" coordorigin="681,69" coordsize="5158,433" path="m5838,69l681,69,681,501,5838,501,5838,69xe" filled="true" fillcolor="#dedfe0" stroked="false">
                <v:path arrowok="t"/>
                <v:fill type="solid"/>
              </v:shape>
            </v:group>
            <v:group style="position:absolute;left:5838;top:69;width:2;height:3151" coordorigin="5838,69" coordsize="2,3151">
              <v:shape style="position:absolute;left:5838;top:69;width:2;height:3151" coordorigin="5838,69" coordsize="0,3151" path="m5838,69l5838,3220e" filled="false" stroked="true" strokeweight=".101pt" strokecolor="#dedfe0">
                <v:path arrowok="t"/>
              </v:shape>
            </v:group>
            <v:group style="position:absolute;left:5838;top:69;width:4988;height:433" coordorigin="5838,69" coordsize="4988,433">
              <v:shape style="position:absolute;left:5838;top:69;width:4988;height:433" coordorigin="5838,69" coordsize="4988,433" path="m10825,69l5838,69,5838,501,10825,501,10825,69xe" filled="true" fillcolor="#dedfe0" stroked="false">
                <v:path arrowok="t"/>
                <v:fill type="solid"/>
              </v:shape>
            </v:group>
            <v:group style="position:absolute;left:681;top:502;width:5158;height:416" coordorigin="681,502" coordsize="5158,416">
              <v:shape style="position:absolute;left:681;top:502;width:5158;height:416" coordorigin="681,502" coordsize="5158,416" path="m5838,502l681,502,681,917,5838,917,5838,502xe" filled="true" fillcolor="#dedfe0" stroked="false">
                <v:path arrowok="t"/>
                <v:fill type="solid"/>
              </v:shape>
            </v:group>
            <v:group style="position:absolute;left:5838;top:502;width:4988;height:416" coordorigin="5838,502" coordsize="4988,416">
              <v:shape style="position:absolute;left:5838;top:502;width:4988;height:416" coordorigin="5838,502" coordsize="4988,416" path="m10825,502l5838,502,5838,917,10825,917,10825,502xe" filled="true" fillcolor="#dedfe0" stroked="false">
                <v:path arrowok="t"/>
                <v:fill type="solid"/>
              </v:shape>
            </v:group>
            <v:group style="position:absolute;left:681;top:917;width:5158;height:208" coordorigin="681,917" coordsize="5158,208">
              <v:shape style="position:absolute;left:681;top:917;width:5158;height:208" coordorigin="681,917" coordsize="5158,208" path="m5838,917l681,917,681,1125,5838,1125,5838,917xe" filled="true" fillcolor="#dedfe0" stroked="false">
                <v:path arrowok="t"/>
                <v:fill type="solid"/>
              </v:shape>
            </v:group>
            <v:group style="position:absolute;left:5838;top:917;width:4988;height:208" coordorigin="5838,917" coordsize="4988,208">
              <v:shape style="position:absolute;left:5838;top:917;width:4988;height:208" coordorigin="5838,917" coordsize="4988,208" path="m10825,917l5838,917,5838,1125,10825,1125,10825,917xe" filled="true" fillcolor="#dedfe0" stroked="false">
                <v:path arrowok="t"/>
                <v:fill type="solid"/>
              </v:shape>
            </v:group>
            <v:group style="position:absolute;left:681;top:1125;width:5158;height:208" coordorigin="681,1125" coordsize="5158,208">
              <v:shape style="position:absolute;left:681;top:1125;width:5158;height:208" coordorigin="681,1125" coordsize="5158,208" path="m5838,1125l681,1125,681,1333,5838,1333,5838,1125xe" filled="true" fillcolor="#dedfe0" stroked="false">
                <v:path arrowok="t"/>
                <v:fill type="solid"/>
              </v:shape>
            </v:group>
            <v:group style="position:absolute;left:5838;top:1125;width:4988;height:208" coordorigin="5838,1125" coordsize="4988,208">
              <v:shape style="position:absolute;left:5838;top:1125;width:4988;height:208" coordorigin="5838,1125" coordsize="4988,208" path="m10825,1125l5838,1125,5838,1333,10825,1333,10825,1125xe" filled="true" fillcolor="#dedfe0" stroked="false">
                <v:path arrowok="t"/>
                <v:fill type="solid"/>
              </v:shape>
            </v:group>
            <v:group style="position:absolute;left:681;top:1333;width:5158;height:208" coordorigin="681,1333" coordsize="5158,208">
              <v:shape style="position:absolute;left:681;top:1333;width:5158;height:208" coordorigin="681,1333" coordsize="5158,208" path="m5838,1333l681,1333,681,1540,5838,1540,5838,1333xe" filled="true" fillcolor="#dedfe0" stroked="false">
                <v:path arrowok="t"/>
                <v:fill type="solid"/>
              </v:shape>
            </v:group>
            <v:group style="position:absolute;left:5838;top:1333;width:4988;height:208" coordorigin="5838,1333" coordsize="4988,208">
              <v:shape style="position:absolute;left:5838;top:1333;width:4988;height:208" coordorigin="5838,1333" coordsize="4988,208" path="m10825,1333l5838,1333,5838,1540,10825,1540,10825,1333xe" filled="true" fillcolor="#dedfe0" stroked="false">
                <v:path arrowok="t"/>
                <v:fill type="solid"/>
              </v:shape>
            </v:group>
            <v:group style="position:absolute;left:681;top:1540;width:5158;height:416" coordorigin="681,1540" coordsize="5158,416">
              <v:shape style="position:absolute;left:681;top:1540;width:5158;height:416" coordorigin="681,1540" coordsize="5158,416" path="m5838,1540l681,1540,681,1956,5838,1956,5838,1540xe" filled="true" fillcolor="#dedfe0" stroked="false">
                <v:path arrowok="t"/>
                <v:fill type="solid"/>
              </v:shape>
            </v:group>
            <v:group style="position:absolute;left:5838;top:1540;width:4988;height:416" coordorigin="5838,1540" coordsize="4988,416">
              <v:shape style="position:absolute;left:5838;top:1540;width:4988;height:416" coordorigin="5838,1540" coordsize="4988,416" path="m10825,1540l5838,1540,5838,1956,10825,1956,10825,1540xe" filled="true" fillcolor="#dedfe0" stroked="false">
                <v:path arrowok="t"/>
                <v:fill type="solid"/>
              </v:shape>
            </v:group>
            <v:group style="position:absolute;left:681;top:1956;width:5158;height:416" coordorigin="681,1956" coordsize="5158,416">
              <v:shape style="position:absolute;left:681;top:1956;width:5158;height:416" coordorigin="681,1956" coordsize="5158,416" path="m5838,1956l681,1956,681,2371,5838,2371,5838,1956xe" filled="true" fillcolor="#dedfe0" stroked="false">
                <v:path arrowok="t"/>
                <v:fill type="solid"/>
              </v:shape>
            </v:group>
            <v:group style="position:absolute;left:5838;top:1956;width:4988;height:416" coordorigin="5838,1956" coordsize="4988,416">
              <v:shape style="position:absolute;left:5838;top:1956;width:4988;height:416" coordorigin="5838,1956" coordsize="4988,416" path="m10825,1956l5838,1956,5838,2371,10825,2371,10825,1956xe" filled="true" fillcolor="#dedfe0" stroked="false">
                <v:path arrowok="t"/>
                <v:fill type="solid"/>
              </v:shape>
            </v:group>
            <v:group style="position:absolute;left:681;top:2371;width:5158;height:416" coordorigin="681,2371" coordsize="5158,416">
              <v:shape style="position:absolute;left:681;top:2371;width:5158;height:416" coordorigin="681,2371" coordsize="5158,416" path="m5838,2371l681,2371,681,2787,5838,2787,5838,2371xe" filled="true" fillcolor="#dedfe0" stroked="false">
                <v:path arrowok="t"/>
                <v:fill type="solid"/>
              </v:shape>
            </v:group>
            <v:group style="position:absolute;left:5838;top:2371;width:4988;height:416" coordorigin="5838,2371" coordsize="4988,416">
              <v:shape style="position:absolute;left:5838;top:2371;width:4988;height:416" coordorigin="5838,2371" coordsize="4988,416" path="m10825,2371l5838,2371,5838,2787,10825,2787,10825,2371xe" filled="true" fillcolor="#dedfe0" stroked="false">
                <v:path arrowok="t"/>
                <v:fill type="solid"/>
              </v:shape>
            </v:group>
            <v:group style="position:absolute;left:681;top:2787;width:5158;height:433" coordorigin="681,2787" coordsize="5158,433">
              <v:shape style="position:absolute;left:681;top:2787;width:5158;height:433" coordorigin="681,2787" coordsize="5158,433" path="m5838,2787l681,2787,681,3220,5838,3220,5838,2787xe" filled="true" fillcolor="#dedfe0" stroked="false">
                <v:path arrowok="t"/>
                <v:fill type="solid"/>
              </v:shape>
            </v:group>
            <v:group style="position:absolute;left:5838;top:2787;width:4988;height:433" coordorigin="5838,2787" coordsize="4988,433">
              <v:shape style="position:absolute;left:5838;top:2787;width:4988;height:433" coordorigin="5838,2787" coordsize="4988,433" path="m10825,2787l5838,2787,5838,3220,10825,3220,10825,2787xe" filled="true" fillcolor="#dedfe0" stroked="false">
                <v:path arrowok="t"/>
                <v:fill type="solid"/>
              </v:shape>
            </v:group>
            <v:group style="position:absolute;left:681;top:69;width:10145;height:2" coordorigin="681,69" coordsize="10145,2">
              <v:shape style="position:absolute;left:681;top:69;width:10145;height:2" coordorigin="681,69" coordsize="10145,0" path="m681,69l10825,69e" filled="false" stroked="true" strokeweight="1pt" strokecolor="#808285">
                <v:path arrowok="t"/>
              </v:shape>
            </v:group>
            <v:group style="position:absolute;left:681;top:3220;width:10145;height:2" coordorigin="681,3220" coordsize="10145,2">
              <v:shape style="position:absolute;left:681;top:3220;width:10145;height:2" coordorigin="681,3220" coordsize="10145,0" path="m681,3220l10825,3220e" filled="false" stroked="true" strokeweight="1pt" strokecolor="#808285">
                <v:path arrowok="t"/>
              </v:shape>
            </v:group>
            <w10:wrap type="none"/>
          </v:group>
        </w:pict>
      </w:r>
      <w:r>
        <w:rPr>
          <w:color w:val="6D6E71"/>
          <w:w w:val="85"/>
        </w:rPr>
        <w:t>Asset </w:t>
      </w:r>
      <w:r>
        <w:rPr>
          <w:color w:val="6D6E71"/>
          <w:spacing w:val="8"/>
          <w:w w:val="85"/>
        </w:rPr>
        <w:t> </w:t>
      </w:r>
      <w:r>
        <w:rPr>
          <w:color w:val="6D6E71"/>
          <w:w w:val="85"/>
        </w:rPr>
        <w:t>description</w:t>
        <w:tab/>
      </w:r>
      <w:r>
        <w:rPr>
          <w:color w:val="6D6E71"/>
          <w:w w:val="90"/>
        </w:rPr>
        <w:t>Asset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life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(in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years)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1" w:lineRule="exact"/>
        <w:ind w:left="160" w:right="0"/>
        <w:jc w:val="left"/>
      </w:pPr>
      <w:r>
        <w:rPr>
          <w:color w:val="6D6E71"/>
          <w:w w:val="90"/>
        </w:rPr>
        <w:t>Tangible</w:t>
      </w:r>
      <w:r>
        <w:rPr>
          <w:color w:val="6D6E71"/>
          <w:spacing w:val="-22"/>
          <w:w w:val="90"/>
        </w:rPr>
        <w:t> </w:t>
      </w:r>
      <w:r>
        <w:rPr>
          <w:color w:val="6D6E71"/>
          <w:w w:val="90"/>
        </w:rPr>
        <w:t>assets</w:t>
      </w:r>
      <w:r>
        <w:rPr/>
      </w:r>
    </w:p>
    <w:p>
      <w:pPr>
        <w:pStyle w:val="BodyText"/>
        <w:tabs>
          <w:tab w:pos="7913" w:val="left" w:leader="none"/>
        </w:tabs>
        <w:spacing w:line="208" w:lineRule="exact"/>
        <w:ind w:left="160" w:right="0"/>
        <w:jc w:val="left"/>
      </w:pPr>
      <w:r>
        <w:rPr>
          <w:color w:val="231F20"/>
          <w:w w:val="90"/>
        </w:rPr>
        <w:t>Improvement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leasehold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premises</w:t>
        <w:tab/>
        <w:t>Lesser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term</w:t>
      </w:r>
      <w:r>
        <w:rPr/>
      </w:r>
    </w:p>
    <w:p>
      <w:pPr>
        <w:pStyle w:val="BodyText"/>
        <w:tabs>
          <w:tab w:pos="10168" w:val="right" w:leader="none"/>
        </w:tabs>
        <w:spacing w:line="208" w:lineRule="exact"/>
        <w:ind w:left="160" w:right="0"/>
        <w:jc w:val="left"/>
      </w:pPr>
      <w:r>
        <w:rPr>
          <w:color w:val="231F20"/>
        </w:rPr>
        <w:t>Buildings</w:t>
        <w:tab/>
        <w:t>20</w:t>
      </w:r>
      <w:r>
        <w:rPr/>
      </w:r>
    </w:p>
    <w:p>
      <w:pPr>
        <w:pStyle w:val="BodyText"/>
        <w:tabs>
          <w:tab w:pos="10168" w:val="right" w:leader="none"/>
        </w:tabs>
        <w:spacing w:line="208" w:lineRule="exact"/>
        <w:ind w:left="160" w:right="0"/>
        <w:jc w:val="left"/>
      </w:pPr>
      <w:r>
        <w:rPr>
          <w:color w:val="231F20"/>
        </w:rPr>
        <w:t>Computer</w:t>
      </w:r>
      <w:r>
        <w:rPr>
          <w:color w:val="231F20"/>
          <w:spacing w:val="4"/>
        </w:rPr>
        <w:t> </w:t>
      </w:r>
      <w:r>
        <w:rPr>
          <w:color w:val="231F20"/>
        </w:rPr>
        <w:t>equipment</w:t>
        <w:tab/>
        <w:t>3</w:t>
      </w:r>
      <w:r>
        <w:rPr/>
      </w:r>
    </w:p>
    <w:p>
      <w:pPr>
        <w:pStyle w:val="BodyText"/>
        <w:tabs>
          <w:tab w:pos="10168" w:val="right" w:leader="none"/>
        </w:tabs>
        <w:spacing w:line="208" w:lineRule="exact"/>
        <w:ind w:left="160" w:right="0"/>
        <w:jc w:val="left"/>
      </w:pPr>
      <w:r>
        <w:rPr>
          <w:color w:val="231F20"/>
        </w:rPr>
        <w:t>Electrical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office</w:t>
      </w:r>
      <w:r>
        <w:rPr>
          <w:color w:val="231F20"/>
          <w:spacing w:val="4"/>
        </w:rPr>
        <w:t> </w:t>
      </w:r>
      <w:r>
        <w:rPr>
          <w:color w:val="231F20"/>
        </w:rPr>
        <w:t>equipment</w:t>
        <w:tab/>
        <w:t>2</w:t>
      </w:r>
      <w:r>
        <w:rPr>
          <w:color w:val="231F20"/>
          <w:spacing w:val="-19"/>
        </w:rPr>
        <w:t> </w:t>
      </w:r>
      <w:r>
        <w:rPr>
          <w:color w:val="231F20"/>
        </w:rPr>
        <w:t>–</w:t>
      </w:r>
      <w:r>
        <w:rPr>
          <w:color w:val="231F20"/>
          <w:spacing w:val="-19"/>
        </w:rPr>
        <w:t> </w:t>
      </w:r>
      <w:r>
        <w:rPr>
          <w:color w:val="231F20"/>
        </w:rPr>
        <w:t>7</w:t>
      </w:r>
      <w:r>
        <w:rPr/>
      </w:r>
    </w:p>
    <w:p>
      <w:pPr>
        <w:pStyle w:val="BodyText"/>
        <w:tabs>
          <w:tab w:pos="10168" w:val="right" w:leader="none"/>
        </w:tabs>
        <w:spacing w:line="208" w:lineRule="exact"/>
        <w:ind w:left="160" w:right="0"/>
        <w:jc w:val="left"/>
      </w:pPr>
      <w:r>
        <w:rPr>
          <w:color w:val="231F20"/>
        </w:rPr>
        <w:t>Furniture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fixtures</w:t>
        <w:tab/>
        <w:t>2</w:t>
      </w:r>
      <w:r>
        <w:rPr>
          <w:color w:val="231F20"/>
          <w:spacing w:val="-19"/>
        </w:rPr>
        <w:t> </w:t>
      </w:r>
      <w:r>
        <w:rPr>
          <w:color w:val="231F20"/>
        </w:rPr>
        <w:t>–</w:t>
      </w:r>
      <w:r>
        <w:rPr>
          <w:color w:val="231F20"/>
          <w:spacing w:val="-19"/>
        </w:rPr>
        <w:t> </w:t>
      </w:r>
      <w:r>
        <w:rPr>
          <w:color w:val="231F20"/>
        </w:rPr>
        <w:t>7</w:t>
      </w:r>
      <w:r>
        <w:rPr/>
      </w:r>
    </w:p>
    <w:p>
      <w:pPr>
        <w:pStyle w:val="BodyText"/>
        <w:tabs>
          <w:tab w:pos="7558" w:val="left" w:leader="none"/>
        </w:tabs>
        <w:spacing w:line="221" w:lineRule="exact"/>
        <w:ind w:left="160" w:right="0"/>
        <w:jc w:val="left"/>
      </w:pPr>
      <w:r>
        <w:rPr>
          <w:color w:val="231F20"/>
          <w:w w:val="90"/>
        </w:rPr>
        <w:t>Vehicles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lease</w:t>
        <w:tab/>
        <w:t>Lesser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term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1" w:lineRule="exact"/>
        <w:ind w:left="160" w:right="0"/>
        <w:jc w:val="left"/>
      </w:pPr>
      <w:r>
        <w:rPr>
          <w:color w:val="6D6E71"/>
          <w:w w:val="90"/>
        </w:rPr>
        <w:t>Intangible</w:t>
      </w:r>
      <w:r>
        <w:rPr>
          <w:color w:val="6D6E71"/>
          <w:spacing w:val="-20"/>
          <w:w w:val="90"/>
        </w:rPr>
        <w:t> </w:t>
      </w:r>
      <w:r>
        <w:rPr>
          <w:color w:val="6D6E71"/>
          <w:w w:val="90"/>
        </w:rPr>
        <w:t>assets</w:t>
      </w:r>
      <w:r>
        <w:rPr/>
      </w:r>
    </w:p>
    <w:p>
      <w:pPr>
        <w:pStyle w:val="BodyText"/>
        <w:tabs>
          <w:tab w:pos="9713" w:val="left" w:leader="none"/>
        </w:tabs>
        <w:spacing w:line="208" w:lineRule="exact"/>
        <w:ind w:left="160" w:right="0"/>
        <w:jc w:val="left"/>
      </w:pPr>
      <w:r>
        <w:rPr>
          <w:color w:val="231F20"/>
          <w:w w:val="90"/>
        </w:rPr>
        <w:t>Goodwill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acquisition</w:t>
        <w:tab/>
      </w:r>
      <w:r>
        <w:rPr>
          <w:color w:val="231F20"/>
        </w:rPr>
        <w:t>3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5</w:t>
      </w:r>
      <w:r>
        <w:rPr/>
      </w:r>
    </w:p>
    <w:p>
      <w:pPr>
        <w:pStyle w:val="BodyText"/>
        <w:tabs>
          <w:tab w:pos="10168" w:val="right" w:leader="none"/>
        </w:tabs>
        <w:spacing w:line="208" w:lineRule="exact"/>
        <w:ind w:left="160" w:right="0"/>
        <w:jc w:val="left"/>
      </w:pPr>
      <w:r>
        <w:rPr>
          <w:color w:val="231F20"/>
        </w:rPr>
        <w:t>Customer</w:t>
      </w:r>
      <w:r>
        <w:rPr>
          <w:color w:val="231F20"/>
          <w:spacing w:val="4"/>
        </w:rPr>
        <w:t> </w:t>
      </w:r>
      <w:r>
        <w:rPr>
          <w:color w:val="231F20"/>
        </w:rPr>
        <w:t>contract</w:t>
        <w:tab/>
        <w:t>5</w:t>
      </w:r>
      <w:r>
        <w:rPr/>
      </w:r>
    </w:p>
    <w:p>
      <w:pPr>
        <w:pStyle w:val="BodyText"/>
        <w:tabs>
          <w:tab w:pos="10168" w:val="right" w:leader="none"/>
        </w:tabs>
        <w:spacing w:line="208" w:lineRule="exact"/>
        <w:ind w:left="160" w:right="0"/>
        <w:jc w:val="left"/>
      </w:pP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IPR</w:t>
        <w:tab/>
        <w:t>5</w:t>
      </w:r>
      <w:r>
        <w:rPr/>
      </w:r>
    </w:p>
    <w:p>
      <w:pPr>
        <w:pStyle w:val="BodyText"/>
        <w:tabs>
          <w:tab w:pos="10168" w:val="right" w:leader="none"/>
        </w:tabs>
        <w:spacing w:line="221" w:lineRule="exact"/>
        <w:ind w:left="160" w:right="0"/>
        <w:jc w:val="left"/>
      </w:pPr>
      <w:r>
        <w:rPr>
          <w:color w:val="231F20"/>
        </w:rPr>
        <w:t>PeopleSoft</w:t>
      </w:r>
      <w:r>
        <w:rPr>
          <w:color w:val="231F20"/>
          <w:spacing w:val="5"/>
        </w:rPr>
        <w:t> </w:t>
      </w:r>
      <w:r>
        <w:rPr>
          <w:color w:val="231F20"/>
        </w:rPr>
        <w:t>ERP</w:t>
        <w:tab/>
        <w:t>5</w:t>
      </w:r>
      <w:r>
        <w:rPr/>
      </w:r>
    </w:p>
    <w:p>
      <w:pPr>
        <w:spacing w:after="0" w:line="221" w:lineRule="exact"/>
        <w:jc w:val="left"/>
        <w:sectPr>
          <w:pgSz w:w="11910" w:h="16840"/>
          <w:pgMar w:header="0" w:footer="277" w:top="560" w:bottom="460" w:left="560" w:right="960"/>
        </w:sectPr>
      </w:pPr>
    </w:p>
    <w:p>
      <w:pPr>
        <w:pStyle w:val="BodyText"/>
        <w:spacing w:line="240" w:lineRule="auto" w:before="41"/>
        <w:ind w:right="0"/>
        <w:jc w:val="both"/>
      </w:pPr>
      <w:r>
        <w:rPr>
          <w:color w:val="231F20"/>
          <w:w w:val="90"/>
        </w:rPr>
        <w:t>Goodwill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consolidation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evaluated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impairment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annually.</w:t>
      </w:r>
      <w:r>
        <w:rPr/>
      </w:r>
    </w:p>
    <w:p>
      <w:pPr>
        <w:pStyle w:val="BodyText"/>
        <w:spacing w:line="220" w:lineRule="exact" w:before="169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carrying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indication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impairment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internal/external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impairment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wherever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carrying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exceeds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recoverable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amount.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recoverable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selling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use.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use,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cash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discounted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pre‑tax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discount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assessments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assets.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impairment,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carrying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life.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18" w:val="left" w:leader="none"/>
        </w:tabs>
        <w:spacing w:before="0"/>
        <w:ind w:left="317" w:right="0" w:hanging="20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w w:val="105"/>
          <w:sz w:val="18"/>
        </w:rPr>
        <w:t>Investments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Investments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readily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realisable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intended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investments.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long‑term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investments.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aim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enhancing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Group’s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providing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wide.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Long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diminution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investment.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Current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274" w:val="left" w:leader="none"/>
        </w:tabs>
        <w:spacing w:before="0"/>
        <w:ind w:left="273" w:right="0" w:hanging="15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F</w:t>
      </w:r>
      <w:r>
        <w:rPr>
          <w:rFonts w:ascii="Arial"/>
          <w:color w:val="231F20"/>
          <w:spacing w:val="-1"/>
          <w:w w:val="105"/>
          <w:sz w:val="18"/>
        </w:rPr>
        <w:t>oreign</w:t>
      </w:r>
      <w:r>
        <w:rPr>
          <w:rFonts w:ascii="Arial"/>
          <w:color w:val="231F20"/>
          <w:spacing w:val="14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currency</w:t>
      </w:r>
      <w:r>
        <w:rPr>
          <w:rFonts w:ascii="Arial"/>
          <w:color w:val="231F20"/>
          <w:spacing w:val="14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transactions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Foreign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transactions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transaction.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denominated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translated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sheet.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Non‑monetary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items,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denominated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currency,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reported using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transaction.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settlement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items or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reporting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initially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statement,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except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85"/>
        </w:rPr>
        <w:t>non‑integral </w:t>
      </w:r>
      <w:r>
        <w:rPr>
          <w:color w:val="231F20"/>
          <w:spacing w:val="36"/>
          <w:w w:val="85"/>
        </w:rPr>
        <w:t> </w:t>
      </w:r>
      <w:r>
        <w:rPr>
          <w:color w:val="231F20"/>
          <w:w w:val="85"/>
        </w:rPr>
        <w:t>operations.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Foreign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integral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integral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operations.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integral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translated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transactions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itself.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translating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statements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non‑integral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incorporation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statements,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liabilities,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w w:val="90"/>
        </w:rPr>
        <w:t> monetary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non‑monetary,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non‑integral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translated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non‑integral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translated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rate;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accumulated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currency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translation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reserve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non‑integral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operation,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cumulative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relate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gain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recognised.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classification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operation,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translation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procedures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classification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applied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classification.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28" w:val="left" w:leader="none"/>
        </w:tabs>
        <w:spacing w:before="0"/>
        <w:ind w:left="327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1"/>
          <w:w w:val="105"/>
          <w:sz w:val="18"/>
        </w:rPr>
        <w:t>evenue</w:t>
      </w:r>
      <w:r>
        <w:rPr>
          <w:rFonts w:ascii="Arial"/>
          <w:color w:val="231F20"/>
          <w:spacing w:val="25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recognition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right="0"/>
        <w:jc w:val="both"/>
      </w:pPr>
      <w:r>
        <w:rPr>
          <w:color w:val="231F20"/>
          <w:w w:val="90"/>
        </w:rPr>
        <w:t>Revenue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1"/>
          <w:szCs w:val="21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Product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licenses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and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related</w:t>
      </w:r>
      <w:r>
        <w:rPr>
          <w:rFonts w:ascii="Arial"/>
          <w:color w:val="6D6E71"/>
          <w:spacing w:val="-6"/>
          <w:sz w:val="18"/>
        </w:rPr>
        <w:t> </w:t>
      </w:r>
      <w:r>
        <w:rPr>
          <w:rFonts w:ascii="Arial"/>
          <w:color w:val="6D6E71"/>
          <w:sz w:val="18"/>
        </w:rPr>
        <w:t>revenue:</w:t>
      </w:r>
      <w:r>
        <w:rPr>
          <w:rFonts w:ascii="Arial"/>
          <w:sz w:val="18"/>
        </w:rPr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05" w:after="0"/>
        <w:ind w:left="401" w:right="0" w:hanging="284"/>
        <w:jc w:val="both"/>
      </w:pPr>
      <w:r>
        <w:rPr>
          <w:color w:val="231F20"/>
          <w:w w:val="90"/>
        </w:rPr>
        <w:t>License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recognised,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subsequent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milestone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schedule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user.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20" w:lineRule="exact" w:before="169" w:after="0"/>
        <w:ind w:left="401" w:right="117" w:hanging="284"/>
        <w:jc w:val="both"/>
      </w:pPr>
      <w:r>
        <w:rPr>
          <w:color w:val="231F20"/>
          <w:w w:val="90"/>
        </w:rPr>
        <w:t>Implementation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customisation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provided,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basis.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proportionate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till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contracts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reach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90%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completion.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acceptance.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0"/>
        </w:rPr>
        <w:t>Proportionate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relation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efforts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the contract.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Group monitors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estimates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total contract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revenue and cost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routine basis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throughout the delivery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cumulative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contract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known.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anticipated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contract,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loss.</w:t>
      </w:r>
      <w:r>
        <w:rPr/>
      </w:r>
    </w:p>
    <w:p>
      <w:pPr>
        <w:pStyle w:val="BodyText"/>
        <w:numPr>
          <w:ilvl w:val="0"/>
          <w:numId w:val="31"/>
        </w:numPr>
        <w:tabs>
          <w:tab w:pos="402" w:val="left" w:leader="none"/>
        </w:tabs>
        <w:spacing w:line="240" w:lineRule="auto" w:before="156" w:after="0"/>
        <w:ind w:left="401" w:right="0" w:hanging="284"/>
        <w:jc w:val="both"/>
      </w:pPr>
      <w:r>
        <w:rPr>
          <w:color w:val="231F20"/>
          <w:w w:val="90"/>
        </w:rPr>
        <w:t>Product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recognised,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straight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spacing w:before="44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IT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solutions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and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consulting</w:t>
      </w:r>
      <w:r>
        <w:rPr>
          <w:rFonts w:ascii="Arial"/>
          <w:color w:val="6D6E71"/>
          <w:spacing w:val="-2"/>
          <w:sz w:val="18"/>
        </w:rPr>
        <w:t> </w:t>
      </w:r>
      <w:r>
        <w:rPr>
          <w:rFonts w:ascii="Arial"/>
          <w:color w:val="6D6E71"/>
          <w:sz w:val="18"/>
        </w:rPr>
        <w:t>services:</w:t>
      </w:r>
      <w:r>
        <w:rPr>
          <w:rFonts w:ascii="Arial"/>
          <w:sz w:val="18"/>
        </w:rPr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20" w:lineRule="exact" w:before="119" w:after="0"/>
        <w:ind w:left="384" w:right="118" w:hanging="284"/>
        <w:jc w:val="left"/>
      </w:pPr>
      <w:r>
        <w:rPr>
          <w:color w:val="231F20"/>
          <w:w w:val="90"/>
        </w:rPr>
        <w:t>Revenue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provided,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basis.</w:t>
      </w:r>
      <w:r>
        <w:rPr/>
      </w:r>
    </w:p>
    <w:p>
      <w:pPr>
        <w:pStyle w:val="BodyText"/>
        <w:numPr>
          <w:ilvl w:val="0"/>
          <w:numId w:val="31"/>
        </w:numPr>
        <w:tabs>
          <w:tab w:pos="385" w:val="left" w:leader="none"/>
        </w:tabs>
        <w:spacing w:line="220" w:lineRule="exact" w:before="170" w:after="0"/>
        <w:ind w:left="384" w:right="115" w:hanging="284"/>
        <w:jc w:val="both"/>
      </w:pPr>
      <w:r>
        <w:rPr>
          <w:color w:val="231F20"/>
          <w:w w:val="90"/>
        </w:rPr>
        <w:t>Revenue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reach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90%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completion.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receipt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customer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acceptance.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Proportionate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complete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contract.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monitors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w w:val="90"/>
        </w:rPr>
        <w:t> contract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routine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cumulative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contract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known.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event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contract,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provision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loss.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6D6E71"/>
          <w:sz w:val="18"/>
          <w:szCs w:val="18"/>
        </w:rPr>
        <w:t>Business</w:t>
      </w:r>
      <w:r>
        <w:rPr>
          <w:rFonts w:ascii="Arial" w:hAnsi="Arial" w:cs="Arial" w:eastAsia="Arial"/>
          <w:color w:val="6D6E71"/>
          <w:spacing w:val="-5"/>
          <w:sz w:val="18"/>
          <w:szCs w:val="18"/>
        </w:rPr>
        <w:t> </w:t>
      </w:r>
      <w:r>
        <w:rPr>
          <w:rFonts w:ascii="Arial" w:hAnsi="Arial" w:cs="Arial" w:eastAsia="Arial"/>
          <w:color w:val="6D6E71"/>
          <w:sz w:val="18"/>
          <w:szCs w:val="18"/>
        </w:rPr>
        <w:t>processing</w:t>
      </w:r>
      <w:r>
        <w:rPr>
          <w:rFonts w:ascii="Arial" w:hAnsi="Arial" w:cs="Arial" w:eastAsia="Arial"/>
          <w:color w:val="6D6E71"/>
          <w:spacing w:val="-4"/>
          <w:sz w:val="18"/>
          <w:szCs w:val="18"/>
        </w:rPr>
        <w:t> </w:t>
      </w:r>
      <w:r>
        <w:rPr>
          <w:rFonts w:ascii="Arial" w:hAnsi="Arial" w:cs="Arial" w:eastAsia="Arial"/>
          <w:color w:val="6D6E71"/>
          <w:sz w:val="18"/>
          <w:szCs w:val="18"/>
        </w:rPr>
        <w:t>services</w:t>
      </w:r>
      <w:r>
        <w:rPr>
          <w:rFonts w:ascii="Arial" w:hAnsi="Arial" w:cs="Arial" w:eastAsia="Arial"/>
          <w:color w:val="6D6E71"/>
          <w:spacing w:val="-4"/>
          <w:sz w:val="18"/>
          <w:szCs w:val="18"/>
        </w:rPr>
        <w:t> </w:t>
      </w:r>
      <w:r>
        <w:rPr>
          <w:rFonts w:ascii="Arial" w:hAnsi="Arial" w:cs="Arial" w:eastAsia="Arial"/>
          <w:color w:val="6D6E71"/>
          <w:sz w:val="18"/>
          <w:szCs w:val="18"/>
        </w:rPr>
        <w:t>(‘BPO’):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40" w:lineRule="auto" w:before="105"/>
        <w:ind w:left="100" w:right="0"/>
        <w:jc w:val="both"/>
      </w:pPr>
      <w:r>
        <w:rPr>
          <w:color w:val="231F20"/>
          <w:w w:val="90"/>
        </w:rPr>
        <w:t>Revenue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BPO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provided,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arrangement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customers.</w:t>
      </w:r>
      <w:r>
        <w:rPr/>
      </w:r>
    </w:p>
    <w:p>
      <w:pPr>
        <w:pStyle w:val="BodyText"/>
        <w:spacing w:line="240" w:lineRule="auto" w:before="155"/>
        <w:ind w:left="100" w:right="0"/>
        <w:jc w:val="both"/>
      </w:pPr>
      <w:r>
        <w:rPr>
          <w:color w:val="231F20"/>
          <w:w w:val="90"/>
        </w:rPr>
        <w:t>Cost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billing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unbilled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billing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excess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revenue.</w:t>
      </w:r>
      <w:r>
        <w:rPr/>
      </w:r>
    </w:p>
    <w:p>
      <w:pPr>
        <w:pStyle w:val="BodyText"/>
        <w:spacing w:line="220" w:lineRule="exact" w:before="169"/>
        <w:ind w:left="100" w:right="114"/>
        <w:jc w:val="both"/>
      </w:pPr>
      <w:r>
        <w:rPr>
          <w:color w:val="231F20"/>
          <w:w w:val="95"/>
        </w:rPr>
        <w:t>Reimbursable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projects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invoiced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separately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customers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sundry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debtors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included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expense.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Interest</w:t>
      </w:r>
      <w:r>
        <w:rPr>
          <w:rFonts w:ascii="Arial"/>
          <w:color w:val="6D6E71"/>
          <w:spacing w:val="23"/>
          <w:sz w:val="18"/>
        </w:rPr>
        <w:t> </w:t>
      </w:r>
      <w:r>
        <w:rPr>
          <w:rFonts w:ascii="Arial"/>
          <w:color w:val="6D6E71"/>
          <w:sz w:val="18"/>
        </w:rPr>
        <w:t>income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left="100" w:right="0"/>
        <w:jc w:val="both"/>
      </w:pPr>
      <w:r>
        <w:rPr>
          <w:color w:val="231F20"/>
          <w:w w:val="90"/>
        </w:rPr>
        <w:t>Interest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 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basis taking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amount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11" w:val="left" w:leader="none"/>
        </w:tabs>
        <w:spacing w:before="0"/>
        <w:ind w:left="31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3"/>
          <w:w w:val="105"/>
          <w:sz w:val="18"/>
        </w:rPr>
        <w:t>Researc</w:t>
      </w:r>
      <w:r>
        <w:rPr>
          <w:rFonts w:ascii="Arial"/>
          <w:color w:val="231F20"/>
          <w:spacing w:val="-2"/>
          <w:w w:val="105"/>
          <w:sz w:val="18"/>
        </w:rPr>
        <w:t>h</w:t>
      </w:r>
      <w:r>
        <w:rPr>
          <w:rFonts w:ascii="Arial"/>
          <w:color w:val="231F20"/>
          <w:spacing w:val="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development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expenses</w:t>
      </w:r>
      <w:r>
        <w:rPr>
          <w:rFonts w:ascii="Arial"/>
          <w:color w:val="231F20"/>
          <w:spacing w:val="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for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spacing w:val="-2"/>
          <w:w w:val="105"/>
          <w:sz w:val="18"/>
        </w:rPr>
        <w:t>softw</w:t>
      </w:r>
      <w:r>
        <w:rPr>
          <w:rFonts w:ascii="Arial"/>
          <w:color w:val="231F20"/>
          <w:spacing w:val="-3"/>
          <w:w w:val="105"/>
          <w:sz w:val="18"/>
        </w:rPr>
        <w:t>are</w:t>
      </w:r>
      <w:r>
        <w:rPr>
          <w:rFonts w:ascii="Arial"/>
          <w:color w:val="231F20"/>
          <w:spacing w:val="7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products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5"/>
        </w:rPr>
        <w:t>Research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incurred.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development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expensed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feasibility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established.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subsequent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achievement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technological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feasibility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incurred.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251" w:val="left" w:leader="none"/>
        </w:tabs>
        <w:spacing w:before="0"/>
        <w:ind w:left="250" w:right="0" w:hanging="15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R</w:t>
      </w:r>
      <w:r>
        <w:rPr>
          <w:rFonts w:ascii="Arial"/>
          <w:color w:val="231F20"/>
          <w:spacing w:val="-1"/>
          <w:w w:val="105"/>
          <w:sz w:val="18"/>
        </w:rPr>
        <w:t>etirement</w:t>
      </w:r>
      <w:r>
        <w:rPr>
          <w:rFonts w:ascii="Arial"/>
          <w:color w:val="231F20"/>
          <w:spacing w:val="1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1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other</w:t>
      </w:r>
      <w:r>
        <w:rPr>
          <w:rFonts w:ascii="Arial"/>
          <w:color w:val="231F20"/>
          <w:spacing w:val="1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employee</w:t>
      </w:r>
      <w:r>
        <w:rPr>
          <w:rFonts w:ascii="Arial"/>
          <w:color w:val="231F20"/>
          <w:spacing w:val="1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benefits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left="100"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Group’s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provident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fund,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superannuation,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gratuity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compensated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absences.</w:t>
      </w:r>
      <w:r>
        <w:rPr/>
      </w:r>
    </w:p>
    <w:p>
      <w:pPr>
        <w:pStyle w:val="BodyText"/>
        <w:spacing w:line="220" w:lineRule="exact" w:before="169"/>
        <w:ind w:left="100" w:right="115"/>
        <w:jc w:val="both"/>
      </w:pPr>
      <w:r>
        <w:rPr>
          <w:color w:val="231F20"/>
          <w:w w:val="95"/>
        </w:rPr>
        <w:t>Provident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superannuation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beyond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fund.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accrue.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Gratuity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liability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valuation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year.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liability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periodic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actuarially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discount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actuarial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gain/loss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immediately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deferred.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administered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(LIC)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liability.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scheme,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gratuity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LIC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administers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scheme.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0"/>
        </w:rPr>
        <w:t>Short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compensated absences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 provided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 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estimates. Long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compensated absences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provided 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 on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valuation.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valuation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done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method.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actuarial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gains/losses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immediately</w:t>
      </w:r>
      <w:r>
        <w:rPr>
          <w:color w:val="231F20"/>
          <w:w w:val="90"/>
        </w:rPr>
        <w:t> recognised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deferred.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251" w:val="left" w:leader="none"/>
        </w:tabs>
        <w:spacing w:before="0"/>
        <w:ind w:left="250" w:right="0" w:hanging="15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sz w:val="18"/>
        </w:rPr>
        <w:t>Leases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Where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 Company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is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lessee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00" w:right="114"/>
        <w:jc w:val="both"/>
      </w:pPr>
      <w:r>
        <w:rPr>
          <w:color w:val="231F20"/>
          <w:w w:val="90"/>
        </w:rPr>
        <w:t>Lease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substantially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incidental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ownership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transferred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leases.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capitalised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inception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disclosed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leased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assets.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apportioned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liability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implicit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return.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income.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fees,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legal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charges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initial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capitalised.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color w:val="231F20"/>
          <w:w w:val="90"/>
        </w:rPr>
        <w:t>Leases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rewards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ownership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effectively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retained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lessor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classified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leases.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straight‑line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term.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1"/>
          <w:szCs w:val="21"/>
        </w:rPr>
      </w:pPr>
    </w:p>
    <w:p>
      <w:pPr>
        <w:spacing w:before="0"/>
        <w:ind w:left="10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sz w:val="18"/>
        </w:rPr>
        <w:t>Where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 Company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is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the</w:t>
      </w:r>
      <w:r>
        <w:rPr>
          <w:rFonts w:ascii="Arial"/>
          <w:color w:val="6D6E71"/>
          <w:spacing w:val="1"/>
          <w:sz w:val="18"/>
        </w:rPr>
        <w:t> </w:t>
      </w:r>
      <w:r>
        <w:rPr>
          <w:rFonts w:ascii="Arial"/>
          <w:color w:val="6D6E71"/>
          <w:sz w:val="18"/>
        </w:rPr>
        <w:t>lessor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left="100" w:right="117"/>
        <w:jc w:val="both"/>
      </w:pPr>
      <w:r>
        <w:rPr>
          <w:color w:val="231F20"/>
          <w:w w:val="90"/>
        </w:rPr>
        <w:t>Assets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receivable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lease.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rentals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apportioned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IRR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method.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reduces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revenue.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80" w:bottom="460" w:left="580" w:right="960"/>
        </w:sectPr>
      </w:pPr>
    </w:p>
    <w:p>
      <w:pPr>
        <w:numPr>
          <w:ilvl w:val="1"/>
          <w:numId w:val="34"/>
        </w:numPr>
        <w:tabs>
          <w:tab w:pos="308" w:val="left" w:leader="none"/>
        </w:tabs>
        <w:spacing w:before="44"/>
        <w:ind w:left="307" w:right="0" w:hanging="19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Income-tax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9"/>
        <w:jc w:val="both"/>
      </w:pPr>
      <w:r>
        <w:rPr>
          <w:color w:val="231F20"/>
          <w:w w:val="90"/>
        </w:rPr>
        <w:t>Tax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comprises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tax.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authorities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1961.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laws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operations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domiciled.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Advance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presented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off‑setting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advance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arising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jurisdiction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enterprise.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Deferred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consequences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attributable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timing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determination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recognition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purposes.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laws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enacted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substantively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enacted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date.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legal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right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Deferred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certainty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taxable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realised.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situations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carry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losses,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virtual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certainty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convincing</w:t>
      </w:r>
      <w:r>
        <w:rPr>
          <w:color w:val="231F20"/>
          <w:w w:val="90"/>
        </w:rPr>
        <w:t> evidence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taxable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realised.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Unrecognised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re‑assessed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reasonably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virtually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taxable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realised.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operations,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deferred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recognised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differences,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reverses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free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enjoys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exemption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10A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1961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till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Minimum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(MAT)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convincing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becomes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as an asset in accordance with the recommendations contained in guidance Note issued by the Institute of Chartered Accountants 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(‘ICAI’),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created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Entitlement.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reviews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writes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carrying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Entitlement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convincing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period.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268" w:val="left" w:leader="none"/>
        </w:tabs>
        <w:spacing w:before="0"/>
        <w:ind w:left="267" w:right="0" w:hanging="15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Earnings</w:t>
      </w:r>
      <w:r>
        <w:rPr>
          <w:rFonts w:ascii="Arial"/>
          <w:color w:val="231F20"/>
          <w:spacing w:val="-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per</w:t>
      </w:r>
      <w:r>
        <w:rPr>
          <w:rFonts w:ascii="Arial"/>
          <w:color w:val="231F20"/>
          <w:spacing w:val="-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share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earnings considered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ascertaining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Group’s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earnings per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share comprise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net profit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after tax.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number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shares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in computing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share 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number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year.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computing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diluted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comprises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deriving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share,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weighted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conversion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dilutive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shares.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potentially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dilutive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adjusted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sub‑division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calculating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diluted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attributable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adjusted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dilutive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shares.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88" w:val="left" w:leader="none"/>
        </w:tabs>
        <w:spacing w:before="0"/>
        <w:ind w:left="387" w:right="0" w:hanging="27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Share-based</w:t>
      </w:r>
      <w:r>
        <w:rPr>
          <w:rFonts w:ascii="Arial"/>
          <w:color w:val="231F20"/>
          <w:spacing w:val="23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compensation/payments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Measurement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disclosure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share‑based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(SEBI)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(Employee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Scheme)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Share‑based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ICAI.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intrinsic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w w:val="90"/>
        </w:rPr>
        <w:t> employee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arrangements.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straight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basis,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fair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exceeds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grant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date.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28" w:val="left" w:leader="none"/>
        </w:tabs>
        <w:spacing w:before="0"/>
        <w:ind w:left="327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2"/>
          <w:w w:val="105"/>
          <w:sz w:val="18"/>
        </w:rPr>
        <w:t>P</w:t>
      </w:r>
      <w:r>
        <w:rPr>
          <w:rFonts w:ascii="Arial"/>
          <w:color w:val="231F20"/>
          <w:spacing w:val="-1"/>
          <w:w w:val="105"/>
          <w:sz w:val="18"/>
        </w:rPr>
        <w:t>rovision</w:t>
      </w:r>
      <w:r>
        <w:rPr>
          <w:rFonts w:ascii="Arial"/>
          <w:color w:val="231F20"/>
          <w:spacing w:val="19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19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contingencies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event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probable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outflow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obligation,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reliable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made.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discounted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obligation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date.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reviewed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adjusted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estimates.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1"/>
          <w:numId w:val="34"/>
        </w:numPr>
        <w:tabs>
          <w:tab w:pos="328" w:val="left" w:leader="none"/>
        </w:tabs>
        <w:spacing w:before="0"/>
        <w:ind w:left="327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Cash</w:t>
      </w:r>
      <w:r>
        <w:rPr>
          <w:rFonts w:ascii="Arial"/>
          <w:color w:val="231F20"/>
          <w:spacing w:val="-6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and</w:t>
      </w:r>
      <w:r>
        <w:rPr>
          <w:rFonts w:ascii="Arial"/>
          <w:color w:val="231F20"/>
          <w:spacing w:val="-5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cash</w:t>
      </w:r>
      <w:r>
        <w:rPr>
          <w:rFonts w:ascii="Arial"/>
          <w:color w:val="231F20"/>
          <w:spacing w:val="-5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equivalents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Cash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equivalents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comprise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investments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original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maturity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three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months 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less.</w:t>
      </w:r>
      <w:r>
        <w:rPr/>
      </w:r>
    </w:p>
    <w:p>
      <w:pPr>
        <w:spacing w:after="0" w:line="220" w:lineRule="exact"/>
        <w:jc w:val="both"/>
        <w:sectPr>
          <w:footerReference w:type="default" r:id="rId64"/>
          <w:footerReference w:type="even" r:id="rId65"/>
          <w:pgSz w:w="11910" w:h="16840"/>
          <w:pgMar w:footer="286" w:header="0" w:top="580" w:bottom="480" w:left="960" w:right="560"/>
          <w:pgNumType w:start="111"/>
        </w:sectPr>
      </w:pPr>
    </w:p>
    <w:p>
      <w:pPr>
        <w:numPr>
          <w:ilvl w:val="0"/>
          <w:numId w:val="34"/>
        </w:numPr>
        <w:tabs>
          <w:tab w:pos="317" w:val="left" w:leader="none"/>
        </w:tabs>
        <w:spacing w:before="44"/>
        <w:ind w:left="316" w:right="0" w:hanging="19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z w:val="18"/>
        </w:rPr>
        <w:t>Commitments</w:t>
      </w:r>
      <w:r>
        <w:rPr>
          <w:rFonts w:ascii="Arial"/>
          <w:b/>
          <w:color w:val="6D6E71"/>
          <w:spacing w:val="10"/>
          <w:sz w:val="18"/>
        </w:rPr>
        <w:t> </w:t>
      </w:r>
      <w:r>
        <w:rPr>
          <w:rFonts w:ascii="Arial"/>
          <w:b/>
          <w:color w:val="6D6E71"/>
          <w:sz w:val="18"/>
        </w:rPr>
        <w:t>and</w:t>
      </w:r>
      <w:r>
        <w:rPr>
          <w:rFonts w:ascii="Arial"/>
          <w:b/>
          <w:color w:val="6D6E71"/>
          <w:spacing w:val="11"/>
          <w:sz w:val="18"/>
        </w:rPr>
        <w:t> </w:t>
      </w:r>
      <w:r>
        <w:rPr>
          <w:rFonts w:ascii="Arial"/>
          <w:b/>
          <w:color w:val="6D6E71"/>
          <w:spacing w:val="-1"/>
          <w:sz w:val="18"/>
        </w:rPr>
        <w:t>contingent</w:t>
      </w:r>
      <w:r>
        <w:rPr>
          <w:rFonts w:ascii="Arial"/>
          <w:b/>
          <w:color w:val="6D6E71"/>
          <w:spacing w:val="11"/>
          <w:sz w:val="18"/>
        </w:rPr>
        <w:t> </w:t>
      </w:r>
      <w:r>
        <w:rPr>
          <w:rFonts w:ascii="Arial"/>
          <w:b/>
          <w:color w:val="6D6E71"/>
          <w:sz w:val="18"/>
        </w:rPr>
        <w:t>liabilities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numPr>
          <w:ilvl w:val="1"/>
          <w:numId w:val="34"/>
        </w:numPr>
        <w:tabs>
          <w:tab w:pos="321" w:val="left" w:leader="none"/>
        </w:tabs>
        <w:spacing w:before="0"/>
        <w:ind w:left="320" w:right="0" w:hanging="200"/>
        <w:jc w:val="left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w w:val="95"/>
          <w:sz w:val="18"/>
        </w:rPr>
        <w:t>Capital</w:t>
      </w:r>
      <w:r>
        <w:rPr>
          <w:rFonts w:ascii="Verdana"/>
          <w:color w:val="231F20"/>
          <w:spacing w:val="-18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commitments</w:t>
      </w:r>
      <w:r>
        <w:rPr>
          <w:rFonts w:ascii="Verdana"/>
          <w:sz w:val="18"/>
        </w:rPr>
      </w:r>
    </w:p>
    <w:p>
      <w:pPr>
        <w:spacing w:line="240" w:lineRule="auto" w:before="10"/>
        <w:rPr>
          <w:rFonts w:ascii="Verdana" w:hAnsi="Verdana" w:cs="Verdana" w:eastAsia="Verdana"/>
          <w:sz w:val="12"/>
          <w:szCs w:val="12"/>
        </w:rPr>
      </w:pPr>
    </w:p>
    <w:p>
      <w:pPr>
        <w:spacing w:line="200" w:lineRule="atLeast"/>
        <w:ind w:left="110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pict>
          <v:group style="width:508.35pt;height:53.9pt;mso-position-horizontal-relative:char;mso-position-vertical-relative:line" coordorigin="0,0" coordsize="10167,1078">
            <v:group style="position:absolute;left:10;top:10;width:6745;height:1058" coordorigin="10,10" coordsize="6745,1058">
              <v:shape style="position:absolute;left:10;top:10;width:6745;height:1058" coordorigin="10,10" coordsize="6745,1058" path="m6755,10l10,10,10,1067,6755,1067,6755,10xe" filled="true" fillcolor="#dedfe0" stroked="false">
                <v:path arrowok="t"/>
                <v:fill type="solid"/>
              </v:shape>
            </v:group>
            <v:group style="position:absolute;left:6755;top:10;width:1701;height:1058" coordorigin="6755,10" coordsize="1701,1058">
              <v:shape style="position:absolute;left:6755;top:10;width:1701;height:1058" coordorigin="6755,10" coordsize="1701,1058" path="m8456,10l6755,10,6755,1067,8456,1067,8456,10xe" filled="true" fillcolor="#dedfe0" stroked="false">
                <v:path arrowok="t"/>
                <v:fill type="solid"/>
              </v:shape>
            </v:group>
            <v:group style="position:absolute;left:8456;top:10;width:1701;height:1058" coordorigin="8456,10" coordsize="1701,1058">
              <v:shape style="position:absolute;left:8456;top:10;width:1701;height:1058" coordorigin="8456,10" coordsize="1701,1058" path="m10156,10l8456,10,8456,1067,10156,1067,10156,10xe" filled="true" fillcolor="#dedfe0" stroked="false">
                <v:path arrowok="t"/>
                <v:fill type="solid"/>
              </v:shape>
            </v:group>
            <v:group style="position:absolute;left:10;top:10;width:10147;height:2" coordorigin="10,10" coordsize="10147,2">
              <v:shape style="position:absolute;left:10;top:10;width:10147;height:2" coordorigin="10,10" coordsize="10147,0" path="m10,10l10156,10e" filled="false" stroked="true" strokeweight="1.000015pt" strokecolor="#808285">
                <v:path arrowok="t"/>
              </v:shape>
            </v:group>
            <v:group style="position:absolute;left:10;top:1067;width:10147;height:2" coordorigin="10,1067" coordsize="10147,2">
              <v:shape style="position:absolute;left:10;top:1067;width:10147;height:2" coordorigin="10,1067" coordsize="10147,0" path="m10,1067l10156,1067e" filled="false" stroked="true" strokeweight="1.000015pt" strokecolor="#808285">
                <v:path arrowok="t"/>
              </v:shape>
              <v:shape style="position:absolute;left:7120;top:41;width:1239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2011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21;top:41;width:1239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-1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2010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456;width:6157;height:6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56" w:right="0" w:hanging="5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Contracts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remaining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to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be</w:t>
                      </w:r>
                      <w:r>
                        <w:rPr>
                          <w:rFonts w:ascii="Garamond"/>
                          <w:color w:val="231F2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executed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on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capital</w:t>
                      </w:r>
                      <w:r>
                        <w:rPr>
                          <w:rFonts w:ascii="Garamond"/>
                          <w:color w:val="231F2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account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not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provided</w:t>
                      </w:r>
                      <w:r>
                        <w:rPr>
                          <w:rFonts w:ascii="Garamond"/>
                          <w:color w:val="231F2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for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(net</w:t>
                      </w:r>
                      <w:r>
                        <w:rPr>
                          <w:rFonts w:ascii="Garamond"/>
                          <w:color w:val="231F2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Garamond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advances)</w:t>
                      </w:r>
                      <w:r>
                        <w:rPr>
                          <w:rFonts w:ascii="Garamond"/>
                          <w:color w:val="231F2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including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capital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commitment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through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issuance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letter</w:t>
                      </w:r>
                      <w:r>
                        <w:rPr>
                          <w:rFonts w:ascii="Garamond"/>
                          <w:color w:val="231F2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intents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of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199" w:lineRule="exact" w:before="0"/>
                        <w:ind w:left="56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cs="SimSun" w:eastAsia="SimSun"/>
                          <w:color w:val="231F20"/>
                          <w:w w:val="105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pacing w:val="-60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w w:val="105"/>
                          <w:sz w:val="20"/>
                          <w:szCs w:val="20"/>
                        </w:rPr>
                        <w:t>343,038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8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w w:val="105"/>
                          <w:sz w:val="20"/>
                          <w:szCs w:val="20"/>
                        </w:rPr>
                        <w:t>(March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7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w w:val="105"/>
                          <w:sz w:val="20"/>
                          <w:szCs w:val="20"/>
                        </w:rPr>
                        <w:t>31,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8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w w:val="105"/>
                          <w:sz w:val="20"/>
                          <w:szCs w:val="20"/>
                        </w:rPr>
                        <w:t>2010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30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w w:val="10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spacing w:val="-30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w w:val="105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pacing w:val="-60"/>
                          <w:w w:val="10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Garamond" w:hAnsi="Garamond" w:cs="Garamond" w:eastAsia="Garamond"/>
                          <w:color w:val="231F20"/>
                          <w:w w:val="105"/>
                          <w:sz w:val="20"/>
                          <w:szCs w:val="20"/>
                        </w:rPr>
                        <w:t>979,350).</w:t>
                      </w:r>
                      <w:r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09;top:856;width:650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919,973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60;top:856;width:800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1,957,451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Verdana" w:hAnsi="Verdana" w:cs="Verdana" w:eastAsia="Verdana"/>
          <w:sz w:val="20"/>
          <w:szCs w:val="20"/>
        </w:rPr>
      </w:r>
    </w:p>
    <w:p>
      <w:pPr>
        <w:spacing w:line="240" w:lineRule="auto" w:before="11"/>
        <w:rPr>
          <w:rFonts w:ascii="Verdana" w:hAnsi="Verdana" w:cs="Verdana" w:eastAsia="Verdana"/>
          <w:sz w:val="14"/>
          <w:szCs w:val="14"/>
        </w:rPr>
      </w:pPr>
    </w:p>
    <w:p>
      <w:pPr>
        <w:numPr>
          <w:ilvl w:val="1"/>
          <w:numId w:val="34"/>
        </w:numPr>
        <w:tabs>
          <w:tab w:pos="331" w:val="left" w:leader="none"/>
        </w:tabs>
        <w:spacing w:before="61"/>
        <w:ind w:left="330" w:right="0" w:hanging="21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w w:val="95"/>
          <w:sz w:val="18"/>
        </w:rPr>
        <w:t>Contingent</w:t>
      </w:r>
      <w:r>
        <w:rPr>
          <w:rFonts w:ascii="Verdana"/>
          <w:color w:val="231F20"/>
          <w:spacing w:val="-3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liabilities</w:t>
      </w:r>
      <w:r>
        <w:rPr>
          <w:rFonts w:ascii="Verdana"/>
          <w:sz w:val="18"/>
        </w:rPr>
      </w:r>
    </w:p>
    <w:p>
      <w:pPr>
        <w:pStyle w:val="BodyText"/>
        <w:spacing w:line="235" w:lineRule="auto" w:before="66"/>
        <w:ind w:left="120" w:right="114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customer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has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filed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lawsuit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against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one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its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subsidiaries,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claiming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damages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upwards</w:t>
      </w:r>
      <w:r>
        <w:rPr>
          <w:rFonts w:ascii="Garamond"/>
          <w:color w:val="231F20"/>
          <w:spacing w:val="5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6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45"/>
        </w:rPr>
        <w:t> </w:t>
      </w:r>
      <w:r>
        <w:rPr>
          <w:rFonts w:ascii="Garamond"/>
          <w:color w:val="231F20"/>
        </w:rPr>
        <w:t>5,306,406.</w:t>
      </w:r>
      <w:r>
        <w:rPr>
          <w:rFonts w:ascii="Garamond"/>
          <w:color w:val="231F20"/>
          <w:spacing w:val="6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claims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being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rigorously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defended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by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Company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has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raised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counter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claims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customer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breach</w:t>
      </w:r>
      <w:r>
        <w:rPr>
          <w:rFonts w:ascii="Garamond"/>
          <w:color w:val="231F20"/>
          <w:spacing w:val="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w w:val="86"/>
        </w:rPr>
        <w:t> </w:t>
      </w:r>
      <w:r>
        <w:rPr>
          <w:rFonts w:ascii="Garamond"/>
          <w:color w:val="231F20"/>
        </w:rPr>
        <w:t>contract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outstanding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fees.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respect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this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matter,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future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cash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outflow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determinable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only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settlement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this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case.</w:t>
      </w:r>
      <w:r>
        <w:rPr>
          <w:rFonts w:ascii="Garamond"/>
        </w:rPr>
      </w:r>
    </w:p>
    <w:p>
      <w:pPr>
        <w:spacing w:line="240" w:lineRule="auto" w:before="2"/>
        <w:rPr>
          <w:rFonts w:ascii="Garamond" w:hAnsi="Garamond" w:cs="Garamond" w:eastAsia="Garamond"/>
          <w:sz w:val="25"/>
          <w:szCs w:val="25"/>
        </w:rPr>
      </w:pPr>
    </w:p>
    <w:p>
      <w:pPr>
        <w:numPr>
          <w:ilvl w:val="0"/>
          <w:numId w:val="34"/>
        </w:numPr>
        <w:tabs>
          <w:tab w:pos="317" w:val="left" w:leader="none"/>
        </w:tabs>
        <w:spacing w:before="0"/>
        <w:ind w:left="316" w:right="0" w:hanging="19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z w:val="18"/>
        </w:rPr>
        <w:t>Leases</w:t>
      </w:r>
      <w:r>
        <w:rPr>
          <w:rFonts w:ascii="Arial"/>
          <w:sz w:val="18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numPr>
          <w:ilvl w:val="1"/>
          <w:numId w:val="34"/>
        </w:numPr>
        <w:tabs>
          <w:tab w:pos="303" w:val="left" w:leader="none"/>
        </w:tabs>
        <w:spacing w:before="0"/>
        <w:ind w:left="302" w:right="0" w:hanging="182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z w:val="18"/>
        </w:rPr>
        <w:t>Where</w:t>
      </w:r>
      <w:r>
        <w:rPr>
          <w:rFonts w:ascii="Verdana"/>
          <w:color w:val="231F20"/>
          <w:spacing w:val="-45"/>
          <w:sz w:val="18"/>
        </w:rPr>
        <w:t> </w:t>
      </w:r>
      <w:r>
        <w:rPr>
          <w:rFonts w:ascii="Verdana"/>
          <w:color w:val="231F20"/>
          <w:spacing w:val="-2"/>
          <w:sz w:val="18"/>
        </w:rPr>
        <w:t>Company</w:t>
      </w:r>
      <w:r>
        <w:rPr>
          <w:rFonts w:ascii="Verdana"/>
          <w:color w:val="231F20"/>
          <w:spacing w:val="-44"/>
          <w:sz w:val="18"/>
        </w:rPr>
        <w:t> </w:t>
      </w:r>
      <w:r>
        <w:rPr>
          <w:rFonts w:ascii="Verdana"/>
          <w:color w:val="231F20"/>
          <w:sz w:val="18"/>
        </w:rPr>
        <w:t>is</w:t>
      </w:r>
      <w:r>
        <w:rPr>
          <w:rFonts w:ascii="Verdana"/>
          <w:color w:val="231F20"/>
          <w:spacing w:val="-45"/>
          <w:sz w:val="18"/>
        </w:rPr>
        <w:t> </w:t>
      </w:r>
      <w:r>
        <w:rPr>
          <w:rFonts w:ascii="Verdana"/>
          <w:color w:val="231F20"/>
          <w:sz w:val="18"/>
        </w:rPr>
        <w:t>lessee</w:t>
      </w:r>
      <w:r>
        <w:rPr>
          <w:rFonts w:ascii="Verdana"/>
          <w:sz w:val="18"/>
        </w:rPr>
      </w:r>
    </w:p>
    <w:p>
      <w:pPr>
        <w:spacing w:line="240" w:lineRule="auto" w:before="7"/>
        <w:rPr>
          <w:rFonts w:ascii="Verdana" w:hAnsi="Verdana" w:cs="Verdana" w:eastAsia="Verdana"/>
          <w:sz w:val="15"/>
          <w:szCs w:val="15"/>
        </w:rPr>
      </w:pPr>
    </w:p>
    <w:p>
      <w:pPr>
        <w:spacing w:before="0"/>
        <w:ind w:left="120" w:right="0" w:firstLine="0"/>
        <w:jc w:val="both"/>
        <w:rPr>
          <w:rFonts w:ascii="Tahoma" w:hAnsi="Tahoma" w:cs="Tahoma" w:eastAsia="Tahoma"/>
          <w:sz w:val="18"/>
          <w:szCs w:val="18"/>
        </w:rPr>
      </w:pPr>
      <w:r>
        <w:rPr>
          <w:rFonts w:ascii="Tahoma"/>
          <w:color w:val="6D6E71"/>
          <w:w w:val="105"/>
          <w:sz w:val="18"/>
        </w:rPr>
        <w:t>Finance</w:t>
      </w:r>
      <w:r>
        <w:rPr>
          <w:rFonts w:ascii="Tahoma"/>
          <w:color w:val="6D6E71"/>
          <w:spacing w:val="-37"/>
          <w:w w:val="105"/>
          <w:sz w:val="18"/>
        </w:rPr>
        <w:t> </w:t>
      </w:r>
      <w:r>
        <w:rPr>
          <w:rFonts w:ascii="Tahoma"/>
          <w:color w:val="6D6E71"/>
          <w:w w:val="105"/>
          <w:sz w:val="18"/>
        </w:rPr>
        <w:t>lease</w:t>
      </w:r>
      <w:r>
        <w:rPr>
          <w:rFonts w:ascii="Tahoma"/>
          <w:sz w:val="18"/>
        </w:rPr>
      </w:r>
    </w:p>
    <w:p>
      <w:pPr>
        <w:pStyle w:val="BodyText"/>
        <w:spacing w:line="220" w:lineRule="exact" w:before="120"/>
        <w:ind w:left="120" w:right="114"/>
        <w:jc w:val="both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Group takes vehicles, furniture and fixture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and computer equipment under finance lease of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up to five years. None of</w:t>
      </w:r>
      <w:r>
        <w:rPr>
          <w:rFonts w:ascii="Garamond"/>
          <w:color w:val="231F20"/>
          <w:spacing w:val="-1"/>
        </w:rPr>
        <w:t> </w:t>
      </w:r>
      <w:r>
        <w:rPr>
          <w:rFonts w:ascii="Garamond"/>
          <w:color w:val="231F20"/>
        </w:rPr>
        <w:t>the lease</w:t>
      </w:r>
      <w:r>
        <w:rPr>
          <w:rFonts w:ascii="Garamond"/>
          <w:color w:val="231F20"/>
          <w:w w:val="96"/>
        </w:rPr>
        <w:t> </w:t>
      </w:r>
      <w:r>
        <w:rPr>
          <w:rFonts w:ascii="Garamond"/>
          <w:color w:val="231F20"/>
        </w:rPr>
        <w:t>agreements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have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an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escalation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clause.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Future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minimum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lease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payments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under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finance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lease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at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11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10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w w:val="93"/>
        </w:rPr>
        <w:t> </w:t>
      </w:r>
      <w:r>
        <w:rPr>
          <w:rFonts w:ascii="Garamond"/>
          <w:color w:val="231F20"/>
        </w:rPr>
        <w:t>follows:</w:t>
      </w:r>
      <w:r>
        <w:rPr>
          <w:rFonts w:ascii="Garamond"/>
        </w:rPr>
      </w:r>
    </w:p>
    <w:p>
      <w:pPr>
        <w:spacing w:line="240" w:lineRule="auto" w:before="1"/>
        <w:rPr>
          <w:rFonts w:ascii="Garamond" w:hAnsi="Garamond" w:cs="Garamond" w:eastAsia="Garamond"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2397"/>
        <w:gridCol w:w="1376"/>
        <w:gridCol w:w="1566"/>
      </w:tblGrid>
      <w:tr>
        <w:trPr>
          <w:trHeight w:val="425" w:hRule="exact"/>
        </w:trPr>
        <w:tc>
          <w:tcPr>
            <w:tcW w:w="8581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30" w:right="94" w:firstLine="844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As</w:t>
            </w:r>
            <w:r>
              <w:rPr>
                <w:rFonts w:ascii="Garamond"/>
                <w:color w:val="6D6E71"/>
                <w:spacing w:val="-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at</w:t>
            </w:r>
            <w:r>
              <w:rPr>
                <w:rFonts w:ascii="Garamond"/>
                <w:color w:val="6D6E71"/>
                <w:w w:val="10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1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Principal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556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Interest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94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95"/>
                <w:sz w:val="20"/>
              </w:rPr>
              <w:t>Total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Not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3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8,752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2,559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11,311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but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five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2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16,658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2,313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18,971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Total</w:t>
            </w:r>
            <w:r>
              <w:rPr>
                <w:rFonts w:ascii="Garamond"/>
                <w:color w:val="6D6E71"/>
                <w:spacing w:val="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minimum</w:t>
            </w:r>
            <w:r>
              <w:rPr>
                <w:rFonts w:ascii="Garamond"/>
                <w:color w:val="6D6E71"/>
                <w:spacing w:val="8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payments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12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25,410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6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4,872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1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30,282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512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02"/>
              <w:ind w:left="230" w:right="94" w:firstLine="844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As</w:t>
            </w:r>
            <w:r>
              <w:rPr>
                <w:rFonts w:ascii="Garamond"/>
                <w:color w:val="6D6E71"/>
                <w:spacing w:val="-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at</w:t>
            </w:r>
            <w:r>
              <w:rPr>
                <w:rFonts w:ascii="Garamond"/>
                <w:color w:val="6D6E71"/>
                <w:w w:val="10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March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31,</w:t>
            </w:r>
            <w:r>
              <w:rPr>
                <w:rFonts w:ascii="Garamond"/>
                <w:color w:val="6D6E71"/>
                <w:spacing w:val="13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Not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2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10,013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3,621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13,634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but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five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12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25,952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4,648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30,600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480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Total</w:t>
            </w:r>
            <w:r>
              <w:rPr>
                <w:rFonts w:ascii="Garamond"/>
                <w:color w:val="6D6E71"/>
                <w:spacing w:val="7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minimum</w:t>
            </w:r>
            <w:r>
              <w:rPr>
                <w:rFonts w:ascii="Garamond"/>
                <w:color w:val="6D6E71"/>
                <w:spacing w:val="8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payments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129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35,965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6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8,269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9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44,234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line="240" w:lineRule="auto" w:before="8"/>
        <w:rPr>
          <w:rFonts w:ascii="Garamond" w:hAnsi="Garamond" w:cs="Garamond" w:eastAsia="Garamond"/>
          <w:sz w:val="10"/>
          <w:szCs w:val="10"/>
        </w:rPr>
      </w:pPr>
    </w:p>
    <w:p>
      <w:pPr>
        <w:spacing w:before="62"/>
        <w:ind w:left="120" w:right="0" w:firstLine="0"/>
        <w:jc w:val="left"/>
        <w:rPr>
          <w:rFonts w:ascii="Tahoma" w:hAnsi="Tahoma" w:cs="Tahoma" w:eastAsia="Tahoma"/>
          <w:sz w:val="18"/>
          <w:szCs w:val="18"/>
        </w:rPr>
      </w:pPr>
      <w:r>
        <w:rPr>
          <w:rFonts w:ascii="Tahoma"/>
          <w:color w:val="6D6E71"/>
          <w:sz w:val="18"/>
        </w:rPr>
        <w:t>Operating</w:t>
      </w:r>
      <w:r>
        <w:rPr>
          <w:rFonts w:ascii="Tahoma"/>
          <w:color w:val="6D6E71"/>
          <w:spacing w:val="13"/>
          <w:sz w:val="18"/>
        </w:rPr>
        <w:t> </w:t>
      </w:r>
      <w:r>
        <w:rPr>
          <w:rFonts w:ascii="Tahoma"/>
          <w:color w:val="6D6E71"/>
          <w:sz w:val="18"/>
        </w:rPr>
        <w:t>lease</w:t>
      </w:r>
      <w:r>
        <w:rPr>
          <w:rFonts w:ascii="Tahoma"/>
          <w:sz w:val="18"/>
        </w:rPr>
      </w:r>
    </w:p>
    <w:p>
      <w:pPr>
        <w:pStyle w:val="BodyText"/>
        <w:spacing w:line="220" w:lineRule="exact" w:before="120"/>
        <w:ind w:left="120" w:right="12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The Group has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taken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certain office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premises and residential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premises for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employees under operating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lease, which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expire at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various</w:t>
      </w:r>
      <w:r>
        <w:rPr>
          <w:rFonts w:ascii="Garamond"/>
          <w:color w:val="231F20"/>
          <w:w w:val="97"/>
        </w:rPr>
        <w:t> </w:t>
      </w:r>
      <w:r>
        <w:rPr>
          <w:rFonts w:ascii="Garamond"/>
          <w:color w:val="231F20"/>
        </w:rPr>
        <w:t>dates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through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2025.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Some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these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lease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agreements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have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price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escalation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clause.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Gross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rental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9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8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</w:rPr>
      </w:r>
    </w:p>
    <w:p>
      <w:pPr>
        <w:pStyle w:val="BodyText"/>
        <w:spacing w:line="226" w:lineRule="exact"/>
        <w:ind w:left="120" w:right="0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20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2011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aggregated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30"/>
        </w:rPr>
        <w:t> </w:t>
      </w:r>
      <w:r>
        <w:rPr>
          <w:rFonts w:ascii="Garamond" w:hAnsi="Garamond" w:cs="Garamond" w:eastAsia="Garamond"/>
          <w:color w:val="231F20"/>
        </w:rPr>
        <w:t>878,503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(March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2010</w:t>
      </w:r>
      <w:r>
        <w:rPr>
          <w:rFonts w:ascii="Garamond" w:hAnsi="Garamond" w:cs="Garamond" w:eastAsia="Garamond"/>
          <w:color w:val="231F20"/>
          <w:spacing w:val="-22"/>
        </w:rPr>
        <w:t> </w:t>
      </w:r>
      <w:r>
        <w:rPr>
          <w:rFonts w:ascii="Garamond" w:hAnsi="Garamond" w:cs="Garamond" w:eastAsia="Garamond"/>
          <w:color w:val="231F20"/>
        </w:rPr>
        <w:t>–</w:t>
      </w:r>
      <w:r>
        <w:rPr>
          <w:rFonts w:ascii="Garamond" w:hAnsi="Garamond" w:cs="Garamond" w:eastAsia="Garamond"/>
          <w:color w:val="231F20"/>
          <w:spacing w:val="-23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29"/>
        </w:rPr>
        <w:t> </w:t>
      </w:r>
      <w:r>
        <w:rPr>
          <w:rFonts w:ascii="Garamond" w:hAnsi="Garamond" w:cs="Garamond" w:eastAsia="Garamond"/>
          <w:color w:val="231F20"/>
        </w:rPr>
        <w:t>691,450).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minimum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rental</w:t>
      </w:r>
      <w:r>
        <w:rPr>
          <w:rFonts w:ascii="Garamond" w:hAnsi="Garamond" w:cs="Garamond" w:eastAsia="Garamond"/>
          <w:color w:val="231F20"/>
          <w:spacing w:val="20"/>
        </w:rPr>
        <w:t> </w:t>
      </w:r>
      <w:r>
        <w:rPr>
          <w:rFonts w:ascii="Garamond" w:hAnsi="Garamond" w:cs="Garamond" w:eastAsia="Garamond"/>
          <w:color w:val="231F20"/>
        </w:rPr>
        <w:t>payments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be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made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  <w:color w:val="231F20"/>
          <w:spacing w:val="20"/>
        </w:rPr>
        <w:t> </w:t>
      </w:r>
      <w:r>
        <w:rPr>
          <w:rFonts w:ascii="Garamond" w:hAnsi="Garamond" w:cs="Garamond" w:eastAsia="Garamond"/>
          <w:color w:val="231F20"/>
        </w:rPr>
        <w:t>future</w:t>
      </w:r>
      <w:r>
        <w:rPr>
          <w:rFonts w:ascii="Garamond" w:hAnsi="Garamond" w:cs="Garamond" w:eastAsia="Garamond"/>
          <w:color w:val="231F20"/>
          <w:spacing w:val="21"/>
        </w:rPr>
        <w:t> </w:t>
      </w:r>
      <w:r>
        <w:rPr>
          <w:rFonts w:ascii="Garamond" w:hAnsi="Garamond" w:cs="Garamond" w:eastAsia="Garamond"/>
          <w:color w:val="231F20"/>
        </w:rPr>
        <w:t>in</w:t>
      </w:r>
      <w:r>
        <w:rPr>
          <w:rFonts w:ascii="Garamond" w:hAnsi="Garamond" w:cs="Garamond" w:eastAsia="Garamond"/>
        </w:rPr>
      </w:r>
    </w:p>
    <w:p>
      <w:pPr>
        <w:pStyle w:val="BodyText"/>
        <w:spacing w:line="223" w:lineRule="exact"/>
        <w:ind w:left="120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respect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these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leases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follows:</w:t>
      </w:r>
      <w:r>
        <w:rPr>
          <w:rFonts w:ascii="Garamond"/>
        </w:rPr>
      </w:r>
    </w:p>
    <w:p>
      <w:pPr>
        <w:spacing w:line="240" w:lineRule="auto" w:before="4"/>
        <w:rPr>
          <w:rFonts w:ascii="Garamond" w:hAnsi="Garamond" w:cs="Garamond" w:eastAsia="Garamond"/>
          <w:sz w:val="19"/>
          <w:szCs w:val="1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9"/>
        <w:gridCol w:w="3192"/>
        <w:gridCol w:w="1566"/>
      </w:tblGrid>
      <w:tr>
        <w:trPr>
          <w:trHeight w:val="329" w:hRule="exact"/>
        </w:trPr>
        <w:tc>
          <w:tcPr>
            <w:tcW w:w="538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19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left="172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March</w:t>
            </w:r>
            <w:r>
              <w:rPr>
                <w:rFonts w:ascii="Garamond"/>
                <w:color w:val="6D6E71"/>
                <w:spacing w:val="-18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31,</w:t>
            </w:r>
            <w:r>
              <w:rPr>
                <w:rFonts w:ascii="Garamond"/>
                <w:color w:val="6D6E71"/>
                <w:spacing w:val="-17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left="23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March</w:t>
            </w:r>
            <w:r>
              <w:rPr>
                <w:rFonts w:ascii="Garamond"/>
                <w:color w:val="6D6E71"/>
                <w:spacing w:val="-18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31,</w:t>
            </w:r>
            <w:r>
              <w:rPr>
                <w:rFonts w:ascii="Garamond"/>
                <w:color w:val="6D6E71"/>
                <w:spacing w:val="-17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Not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right="23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609,994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2" w:lineRule="exact" w:before="89"/>
              <w:ind w:left="81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719,881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one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but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five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3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1,399,072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6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1,442,977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Later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than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five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years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right="23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2,339,006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8" w:lineRule="exact"/>
              <w:ind w:left="66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2,531,391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right="23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4,348,072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5" w:lineRule="exact"/>
              <w:ind w:left="66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4,694,249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spacing w:after="0" w:line="205" w:lineRule="exact"/>
        <w:jc w:val="left"/>
        <w:rPr>
          <w:rFonts w:ascii="Garamond" w:hAnsi="Garamond" w:cs="Garamond" w:eastAsia="Garamond"/>
          <w:sz w:val="20"/>
          <w:szCs w:val="20"/>
        </w:rPr>
        <w:sectPr>
          <w:pgSz w:w="11910" w:h="16840"/>
          <w:pgMar w:header="0" w:footer="277" w:top="580" w:bottom="460" w:left="560" w:right="960"/>
        </w:sectPr>
      </w:pPr>
    </w:p>
    <w:p>
      <w:pPr>
        <w:numPr>
          <w:ilvl w:val="1"/>
          <w:numId w:val="34"/>
        </w:numPr>
        <w:tabs>
          <w:tab w:pos="310" w:val="left" w:leader="none"/>
        </w:tabs>
        <w:spacing w:before="44"/>
        <w:ind w:left="309" w:right="0" w:hanging="192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05"/>
          <w:sz w:val="18"/>
        </w:rPr>
        <w:t>Where</w:t>
      </w:r>
      <w:r>
        <w:rPr>
          <w:rFonts w:ascii="Arial"/>
          <w:color w:val="231F20"/>
          <w:spacing w:val="1"/>
          <w:w w:val="105"/>
          <w:sz w:val="18"/>
        </w:rPr>
        <w:t> </w:t>
      </w:r>
      <w:r>
        <w:rPr>
          <w:rFonts w:ascii="Arial"/>
          <w:color w:val="231F20"/>
          <w:spacing w:val="-1"/>
          <w:w w:val="105"/>
          <w:sz w:val="18"/>
        </w:rPr>
        <w:t>Company</w:t>
      </w:r>
      <w:r>
        <w:rPr>
          <w:rFonts w:ascii="Arial"/>
          <w:color w:val="231F20"/>
          <w:spacing w:val="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is</w:t>
      </w:r>
      <w:r>
        <w:rPr>
          <w:rFonts w:ascii="Arial"/>
          <w:color w:val="231F20"/>
          <w:spacing w:val="2"/>
          <w:w w:val="105"/>
          <w:sz w:val="18"/>
        </w:rPr>
        <w:t> </w:t>
      </w:r>
      <w:r>
        <w:rPr>
          <w:rFonts w:ascii="Arial"/>
          <w:color w:val="231F20"/>
          <w:w w:val="105"/>
          <w:sz w:val="18"/>
        </w:rPr>
        <w:t>lessor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17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6D6E71"/>
          <w:w w:val="95"/>
          <w:sz w:val="18"/>
        </w:rPr>
        <w:t>Finance</w:t>
      </w:r>
      <w:r>
        <w:rPr>
          <w:rFonts w:ascii="Arial"/>
          <w:color w:val="6D6E71"/>
          <w:spacing w:val="17"/>
          <w:w w:val="95"/>
          <w:sz w:val="18"/>
        </w:rPr>
        <w:t> </w:t>
      </w:r>
      <w:r>
        <w:rPr>
          <w:rFonts w:ascii="Arial"/>
          <w:color w:val="6D6E71"/>
          <w:w w:val="95"/>
          <w:sz w:val="18"/>
        </w:rPr>
        <w:t>lease</w:t>
      </w:r>
      <w:r>
        <w:rPr>
          <w:rFonts w:ascii="Arial"/>
          <w:sz w:val="18"/>
        </w:rPr>
      </w:r>
    </w:p>
    <w:p>
      <w:pPr>
        <w:pStyle w:val="BodyText"/>
        <w:spacing w:line="220" w:lineRule="exact" w:before="119"/>
        <w:ind w:right="11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equipment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lease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tenure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equipment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completed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receivables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2011.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minimum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receivable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4pt;height:75.9pt;mso-position-horizontal-relative:char;mso-position-vertical-relative:line" coordorigin="0,0" coordsize="10168,1518">
            <v:group style="position:absolute;left:10;top:10;width:5045;height:1066" coordorigin="10,10" coordsize="5045,1066">
              <v:shape style="position:absolute;left:10;top:10;width:5045;height:1066" coordorigin="10,10" coordsize="5045,1066" path="m5055,10l10,10,10,1075,5055,1075,5055,10xe" filled="true" fillcolor="#dedfe0" stroked="false">
                <v:path arrowok="t"/>
                <v:fill type="solid"/>
              </v:shape>
            </v:group>
            <v:group style="position:absolute;left:5055;top:10;width:1701;height:1066" coordorigin="5055,10" coordsize="1701,1066">
              <v:shape style="position:absolute;left:5055;top:10;width:1701;height:1066" coordorigin="5055,10" coordsize="1701,1066" path="m6756,10l5055,10,5055,1075,6756,1075,6756,10xe" filled="true" fillcolor="#dedfe0" stroked="false">
                <v:path arrowok="t"/>
                <v:fill type="solid"/>
              </v:shape>
            </v:group>
            <v:group style="position:absolute;left:6756;top:659;width:1701;height:416" coordorigin="6756,659" coordsize="1701,416">
              <v:shape style="position:absolute;left:6756;top:659;width:1701;height:416" coordorigin="6756,659" coordsize="1701,416" path="m6756,1075l8456,1075,8456,659,6756,659,6756,1075xe" filled="true" fillcolor="#dedfe0" stroked="false">
                <v:path arrowok="t"/>
                <v:fill type="solid"/>
              </v:shape>
            </v:group>
            <v:group style="position:absolute;left:6756;top:11;width:3402;height:648" coordorigin="6756,11" coordsize="3402,648">
              <v:shape style="position:absolute;left:6756;top:11;width:3402;height:648" coordorigin="6756,11" coordsize="3402,648" path="m6756,659l10157,659,10157,11,6756,11,6756,659xe" filled="true" fillcolor="#dedfe0" stroked="false">
                <v:path arrowok="t"/>
                <v:fill type="solid"/>
              </v:shape>
            </v:group>
            <v:group style="position:absolute;left:8456;top:660;width:1701;height:416" coordorigin="8456,660" coordsize="1701,416">
              <v:shape style="position:absolute;left:8456;top:660;width:1701;height:416" coordorigin="8456,660" coordsize="1701,416" path="m10157,660l8456,660,8456,1075,10157,1075,10157,660xe" filled="true" fillcolor="#dedfe0" stroked="false">
                <v:path arrowok="t"/>
                <v:fill type="solid"/>
              </v:shape>
            </v:group>
            <v:group style="position:absolute;left:10;top:1075;width:5045;height:433" coordorigin="10,1075" coordsize="5045,433">
              <v:shape style="position:absolute;left:10;top:1075;width:5045;height:433" coordorigin="10,1075" coordsize="5045,433" path="m5055,1075l10,1075,10,1508,5055,1508,5055,1075xe" filled="true" fillcolor="#dedfe0" stroked="false">
                <v:path arrowok="t"/>
                <v:fill type="solid"/>
              </v:shape>
            </v:group>
            <v:group style="position:absolute;left:5055;top:1075;width:1701;height:433" coordorigin="5055,1075" coordsize="1701,433">
              <v:shape style="position:absolute;left:5055;top:1075;width:1701;height:433" coordorigin="5055,1075" coordsize="1701,433" path="m6756,1075l5055,1075,5055,1508,6756,1508,6756,1075xe" filled="true" fillcolor="#dedfe0" stroked="false">
                <v:path arrowok="t"/>
                <v:fill type="solid"/>
              </v:shape>
            </v:group>
            <v:group style="position:absolute;left:6756;top:1075;width:1701;height:433" coordorigin="6756,1075" coordsize="1701,433">
              <v:shape style="position:absolute;left:6756;top:1075;width:1701;height:433" coordorigin="6756,1075" coordsize="1701,433" path="m8456,1075l6756,1075,6756,1508,8456,1508,8456,1075xe" filled="true" fillcolor="#dedfe0" stroked="false">
                <v:path arrowok="t"/>
                <v:fill type="solid"/>
              </v:shape>
            </v:group>
            <v:group style="position:absolute;left:8456;top:1075;width:1701;height:433" coordorigin="8456,1075" coordsize="1701,433">
              <v:shape style="position:absolute;left:8456;top:1075;width:1701;height:433" coordorigin="8456,1075" coordsize="1701,433" path="m10157,1075l8456,1075,8456,1508,10157,1508,10157,1075xe" filled="true" fillcolor="#dedfe0" stroked="false">
                <v:path arrowok="t"/>
                <v:fill type="solid"/>
              </v:shape>
            </v:group>
            <v:group style="position:absolute;left:10;top:10;width:10148;height:2" coordorigin="10,10" coordsize="10148,2">
              <v:shape style="position:absolute;left:10;top:10;width:10148;height:2" coordorigin="10,10" coordsize="10148,0" path="m10,10l10157,10e" filled="false" stroked="true" strokeweight="1.000031pt" strokecolor="#808285">
                <v:path arrowok="t"/>
              </v:shape>
            </v:group>
            <v:group style="position:absolute;left:10;top:1508;width:10148;height:2" coordorigin="10,1508" coordsize="10148,2">
              <v:shape style="position:absolute;left:10;top:1508;width:10148;height:2" coordorigin="10,1508" coordsize="10148,0" path="m10,1508l10157,1508e" filled="false" stroked="true" strokeweight="1.00003pt" strokecolor="#808285">
                <v:path arrowok="t"/>
              </v:shape>
              <v:shape style="position:absolute;left:8822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84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881;width:3627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later</w:t>
                      </w:r>
                      <w:r>
                        <w:rPr>
                          <w:rFonts w:ascii="Cambria"/>
                          <w:color w:val="231F20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than</w:t>
                      </w:r>
                      <w:r>
                        <w:rPr>
                          <w:rFonts w:ascii="Cambria"/>
                          <w:color w:val="231F20"/>
                          <w:spacing w:val="-25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one</w:t>
                      </w:r>
                      <w:r>
                        <w:rPr>
                          <w:rFonts w:ascii="Cambria"/>
                          <w:color w:val="231F20"/>
                          <w:spacing w:val="-24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Later</w:t>
                      </w:r>
                      <w:r>
                        <w:rPr>
                          <w:rFonts w:ascii="Cambria"/>
                          <w:color w:val="231F20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than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one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but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later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than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five</w:t>
                      </w:r>
                      <w:r>
                        <w:rPr>
                          <w:rFonts w:ascii="Cambria"/>
                          <w:color w:val="231F20"/>
                          <w:spacing w:val="-6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years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minimum</w:t>
                      </w:r>
                      <w:r>
                        <w:rPr>
                          <w:rFonts w:ascii="Cambria"/>
                          <w:color w:val="6D6E71"/>
                          <w:spacing w:val="1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payments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959;top:673;width:701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Principal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25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6,980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25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6,980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71;top:673;width:589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138" w:right="0" w:hanging="13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Interest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38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1,199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138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1,199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1;top:673;width:450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8,179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8,179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0"/>
          <w:numId w:val="34"/>
        </w:numPr>
        <w:tabs>
          <w:tab w:pos="314" w:val="left" w:leader="none"/>
        </w:tabs>
        <w:spacing w:before="70"/>
        <w:ind w:left="313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3"/>
          <w:sz w:val="18"/>
        </w:rPr>
        <w:t>Derivatives</w:t>
      </w:r>
      <w:r>
        <w:rPr>
          <w:rFonts w:ascii="Lucida Sans"/>
          <w:sz w:val="18"/>
        </w:rPr>
      </w:r>
    </w:p>
    <w:p>
      <w:pPr>
        <w:pStyle w:val="BodyText"/>
        <w:spacing w:line="245" w:lineRule="auto" w:before="125"/>
        <w:ind w:right="11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 enters into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forward foreign exchange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contracts and option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contracts where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counter party 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bank.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w w:val="90"/>
        </w:rPr>
        <w:t> 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contracts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mitigate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receivables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payables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denominated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currencies.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non‑performance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counter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0"/>
        </w:rPr>
        <w:t>non‑material.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2011,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contract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contracts.</w:t>
      </w:r>
      <w:r>
        <w:rPr/>
      </w:r>
    </w:p>
    <w:p>
      <w:pPr>
        <w:pStyle w:val="BodyText"/>
        <w:spacing w:line="240" w:lineRule="auto" w:before="126"/>
        <w:ind w:right="0"/>
        <w:jc w:val="both"/>
      </w:pPr>
      <w:r>
        <w:rPr>
          <w:color w:val="231F20"/>
          <w:spacing w:val="-2"/>
          <w:w w:val="95"/>
        </w:rPr>
        <w:t>As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balance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sheet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date,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Group’s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net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foreign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currency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exposure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that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not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hedged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78"/>
          <w:w w:val="95"/>
        </w:rPr>
        <w:t> </w:t>
      </w:r>
      <w:r>
        <w:rPr>
          <w:color w:val="231F20"/>
          <w:spacing w:val="-5"/>
          <w:w w:val="95"/>
        </w:rPr>
        <w:t>18,281,898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(March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3"/>
          <w:w w:val="95"/>
        </w:rPr>
        <w:t>2010</w:t>
      </w:r>
      <w:r>
        <w:rPr>
          <w:color w:val="231F20"/>
          <w:spacing w:val="2"/>
          <w:w w:val="95"/>
        </w:rPr>
        <w:t>–</w:t>
      </w:r>
      <w:r>
        <w:rPr>
          <w:rFonts w:ascii="SimSun" w:hAnsi="SimSun" w:cs="SimSun" w:eastAsia="SimSun"/>
          <w:color w:val="231F20"/>
          <w:spacing w:val="2"/>
          <w:w w:val="95"/>
        </w:rPr>
        <w:t>`</w:t>
      </w:r>
      <w:r>
        <w:rPr>
          <w:rFonts w:ascii="SimSun" w:hAnsi="SimSun" w:cs="SimSun" w:eastAsia="SimSun"/>
          <w:color w:val="231F20"/>
          <w:spacing w:val="-78"/>
          <w:w w:val="95"/>
        </w:rPr>
        <w:t> </w:t>
      </w:r>
      <w:r>
        <w:rPr>
          <w:color w:val="231F20"/>
          <w:spacing w:val="-5"/>
          <w:w w:val="95"/>
        </w:rPr>
        <w:t>21,871,139).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4"/>
          <w:szCs w:val="24"/>
        </w:rPr>
      </w:pPr>
    </w:p>
    <w:p>
      <w:pPr>
        <w:numPr>
          <w:ilvl w:val="0"/>
          <w:numId w:val="34"/>
        </w:numPr>
        <w:tabs>
          <w:tab w:pos="314" w:val="left" w:leader="none"/>
        </w:tabs>
        <w:spacing w:before="0"/>
        <w:ind w:left="313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6D6E71"/>
          <w:spacing w:val="-1"/>
          <w:w w:val="90"/>
          <w:sz w:val="18"/>
          <w:szCs w:val="18"/>
        </w:rPr>
        <w:t>Share‑based</w:t>
      </w:r>
      <w:r>
        <w:rPr>
          <w:rFonts w:ascii="Lucida Sans" w:hAnsi="Lucida Sans" w:cs="Lucida Sans" w:eastAsia="Lucida Sans"/>
          <w:b/>
          <w:bCs/>
          <w:color w:val="6D6E71"/>
          <w:w w:val="90"/>
          <w:sz w:val="18"/>
          <w:szCs w:val="18"/>
        </w:rPr>
        <w:t>  </w:t>
      </w:r>
      <w:r>
        <w:rPr>
          <w:rFonts w:ascii="Lucida Sans" w:hAnsi="Lucida Sans" w:cs="Lucida Sans" w:eastAsia="Lucida Sans"/>
          <w:b/>
          <w:bCs/>
          <w:color w:val="6D6E71"/>
          <w:spacing w:val="5"/>
          <w:w w:val="90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6D6E71"/>
          <w:spacing w:val="-1"/>
          <w:w w:val="90"/>
          <w:sz w:val="18"/>
          <w:szCs w:val="18"/>
        </w:rPr>
        <w:t>compensation/payments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numPr>
          <w:ilvl w:val="1"/>
          <w:numId w:val="34"/>
        </w:numPr>
        <w:tabs>
          <w:tab w:pos="318" w:val="left" w:leader="none"/>
        </w:tabs>
        <w:spacing w:before="0"/>
        <w:ind w:left="317" w:right="0" w:hanging="20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w w:val="105"/>
          <w:sz w:val="18"/>
          <w:szCs w:val="18"/>
        </w:rPr>
        <w:t>Employee</w:t>
      </w:r>
      <w:r>
        <w:rPr>
          <w:rFonts w:ascii="Arial" w:hAnsi="Arial" w:cs="Arial" w:eastAsia="Arial"/>
          <w:color w:val="231F20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w w:val="105"/>
          <w:sz w:val="18"/>
          <w:szCs w:val="18"/>
        </w:rPr>
        <w:t>Stoc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k</w:t>
      </w:r>
      <w:r>
        <w:rPr>
          <w:rFonts w:ascii="Arial" w:hAnsi="Arial" w:cs="Arial" w:eastAsia="Arial"/>
          <w:color w:val="231F20"/>
          <w:spacing w:val="-15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P</w:t>
      </w:r>
      <w:r>
        <w:rPr>
          <w:rFonts w:ascii="Arial" w:hAnsi="Arial" w:cs="Arial" w:eastAsia="Arial"/>
          <w:color w:val="231F20"/>
          <w:spacing w:val="-2"/>
          <w:w w:val="105"/>
          <w:sz w:val="18"/>
          <w:szCs w:val="18"/>
        </w:rPr>
        <w:t>urc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hase</w:t>
      </w:r>
      <w:r>
        <w:rPr>
          <w:rFonts w:ascii="Arial" w:hAnsi="Arial" w:cs="Arial" w:eastAsia="Arial"/>
          <w:color w:val="231F20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4"/>
          <w:w w:val="105"/>
          <w:sz w:val="18"/>
          <w:szCs w:val="18"/>
        </w:rPr>
        <w:t>Sc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heme</w:t>
      </w:r>
      <w:r>
        <w:rPr>
          <w:rFonts w:ascii="Arial" w:hAnsi="Arial" w:cs="Arial" w:eastAsia="Arial"/>
          <w:color w:val="231F20"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(‘ESPS’)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adopted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ESPS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(“the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Trust”)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incentives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proceeds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 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shares 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allocated 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Trust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nominated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 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exercise price,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which approximates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fair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grant.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which,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entitled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dividends,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bonus,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etc.,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declared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portion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held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0"/>
        </w:rPr>
        <w:t>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acceptance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offer,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undertakes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Trust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acceptance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offer.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resigns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rights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vested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exercise,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whereas,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forfeited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favour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Trust.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Trustees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unpaid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accepted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repaid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obtained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receipt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employees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against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shares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exercised.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(‘SEBI’)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(‘SEBI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guidelines’),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books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amortised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fixed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equals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80" w:bottom="480" w:left="960" w:right="560"/>
        </w:sectPr>
      </w:pPr>
    </w:p>
    <w:p>
      <w:pPr>
        <w:pStyle w:val="BodyText"/>
        <w:spacing w:line="240" w:lineRule="auto" w:before="41"/>
        <w:ind w:left="120" w:right="0"/>
        <w:jc w:val="left"/>
      </w:pP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ESPS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7.8pt;height:168.55pt;mso-position-horizontal-relative:char;mso-position-vertical-relative:line" coordorigin="0,0" coordsize="10156,3371">
            <v:group style="position:absolute;left:10;top:10;width:6735;height:841" coordorigin="10,10" coordsize="6735,841">
              <v:shape style="position:absolute;left:10;top:10;width:6735;height:841" coordorigin="10,10" coordsize="6735,841" path="m6744,10l10,10,10,850,6744,850,6744,10xe" filled="true" fillcolor="#dedfe0" stroked="false">
                <v:path arrowok="t"/>
                <v:fill type="solid"/>
              </v:shape>
            </v:group>
            <v:group style="position:absolute;left:6744;top:10;width:1701;height:841" coordorigin="6744,10" coordsize="1701,841">
              <v:shape style="position:absolute;left:6744;top:10;width:1701;height:841" coordorigin="6744,10" coordsize="1701,841" path="m8445,10l6744,10,6744,850,8445,850,8445,10xe" filled="true" fillcolor="#dedfe0" stroked="false">
                <v:path arrowok="t"/>
                <v:fill type="solid"/>
              </v:shape>
            </v:group>
            <v:group style="position:absolute;left:8445;top:10;width:1701;height:841" coordorigin="8445,10" coordsize="1701,841">
              <v:shape style="position:absolute;left:8445;top:10;width:1701;height:841" coordorigin="8445,10" coordsize="1701,841" path="m10146,10l8445,10,8445,850,10146,850,10146,10xe" filled="true" fillcolor="#dedfe0" stroked="false">
                <v:path arrowok="t"/>
                <v:fill type="solid"/>
              </v:shape>
            </v:group>
            <v:group style="position:absolute;left:10;top:850;width:6735;height:416" coordorigin="10,850" coordsize="6735,416">
              <v:shape style="position:absolute;left:10;top:850;width:6735;height:416" coordorigin="10,850" coordsize="6735,416" path="m6744,850l10,850,10,1266,6744,1266,6744,850xe" filled="true" fillcolor="#dedfe0" stroked="false">
                <v:path arrowok="t"/>
                <v:fill type="solid"/>
              </v:shape>
            </v:group>
            <v:group style="position:absolute;left:6744;top:850;width:1701;height:416" coordorigin="6744,850" coordsize="1701,416">
              <v:shape style="position:absolute;left:6744;top:850;width:1701;height:416" coordorigin="6744,850" coordsize="1701,416" path="m8445,850l6744,850,6744,1266,8445,1266,8445,850xe" filled="true" fillcolor="#dedfe0" stroked="false">
                <v:path arrowok="t"/>
                <v:fill type="solid"/>
              </v:shape>
            </v:group>
            <v:group style="position:absolute;left:8445;top:850;width:1701;height:416" coordorigin="8445,850" coordsize="1701,416">
              <v:shape style="position:absolute;left:8445;top:850;width:1701;height:416" coordorigin="8445,850" coordsize="1701,416" path="m10146,850l8445,850,8445,1266,10146,1266,10146,850xe" filled="true" fillcolor="#dedfe0" stroked="false">
                <v:path arrowok="t"/>
                <v:fill type="solid"/>
              </v:shape>
            </v:group>
            <v:group style="position:absolute;left:10;top:1266;width:6735;height:416" coordorigin="10,1266" coordsize="6735,416">
              <v:shape style="position:absolute;left:10;top:1266;width:6735;height:416" coordorigin="10,1266" coordsize="6735,416" path="m6744,1266l10,1266,10,1681,6744,1681,6744,1266xe" filled="true" fillcolor="#dedfe0" stroked="false">
                <v:path arrowok="t"/>
                <v:fill type="solid"/>
              </v:shape>
            </v:group>
            <v:group style="position:absolute;left:6744;top:1266;width:1701;height:416" coordorigin="6744,1266" coordsize="1701,416">
              <v:shape style="position:absolute;left:6744;top:1266;width:1701;height:416" coordorigin="6744,1266" coordsize="1701,416" path="m8445,1266l6744,1266,6744,1681,8445,1681,8445,1266xe" filled="true" fillcolor="#dedfe0" stroked="false">
                <v:path arrowok="t"/>
                <v:fill type="solid"/>
              </v:shape>
            </v:group>
            <v:group style="position:absolute;left:8445;top:1266;width:1701;height:416" coordorigin="8445,1266" coordsize="1701,416">
              <v:shape style="position:absolute;left:8445;top:1266;width:1701;height:416" coordorigin="8445,1266" coordsize="1701,416" path="m10146,1266l8445,1266,8445,1681,10146,1681,10146,1266xe" filled="true" fillcolor="#dedfe0" stroked="false">
                <v:path arrowok="t"/>
                <v:fill type="solid"/>
              </v:shape>
            </v:group>
            <v:group style="position:absolute;left:10;top:1681;width:6735;height:416" coordorigin="10,1681" coordsize="6735,416">
              <v:shape style="position:absolute;left:10;top:1681;width:6735;height:416" coordorigin="10,1681" coordsize="6735,416" path="m6744,1681l10,1681,10,2097,6744,2097,6744,1681xe" filled="true" fillcolor="#dedfe0" stroked="false">
                <v:path arrowok="t"/>
                <v:fill type="solid"/>
              </v:shape>
            </v:group>
            <v:group style="position:absolute;left:6744;top:1681;width:1701;height:416" coordorigin="6744,1681" coordsize="1701,416">
              <v:shape style="position:absolute;left:6744;top:1681;width:1701;height:416" coordorigin="6744,1681" coordsize="1701,416" path="m8445,1681l6744,1681,6744,2097,8445,2097,8445,1681xe" filled="true" fillcolor="#dedfe0" stroked="false">
                <v:path arrowok="t"/>
                <v:fill type="solid"/>
              </v:shape>
            </v:group>
            <v:group style="position:absolute;left:8445;top:1681;width:1701;height:416" coordorigin="8445,1681" coordsize="1701,416">
              <v:shape style="position:absolute;left:8445;top:1681;width:1701;height:416" coordorigin="8445,1681" coordsize="1701,416" path="m10146,1681l8445,1681,8445,2097,10146,2097,10146,1681xe" filled="true" fillcolor="#dedfe0" stroked="false">
                <v:path arrowok="t"/>
                <v:fill type="solid"/>
              </v:shape>
            </v:group>
            <v:group style="position:absolute;left:10;top:2097;width:6735;height:1264" coordorigin="10,2097" coordsize="6735,1264">
              <v:shape style="position:absolute;left:10;top:2097;width:6735;height:1264" coordorigin="10,2097" coordsize="6735,1264" path="m6744,2097l10,2097,10,3361,6744,3361,6744,2097xe" filled="true" fillcolor="#dedfe0" stroked="false">
                <v:path arrowok="t"/>
                <v:fill type="solid"/>
              </v:shape>
            </v:group>
            <v:group style="position:absolute;left:6744;top:2097;width:1701;height:1264" coordorigin="6744,2097" coordsize="1701,1264">
              <v:shape style="position:absolute;left:6744;top:2097;width:1701;height:1264" coordorigin="6744,2097" coordsize="1701,1264" path="m8445,2097l6744,2097,6744,3361,8445,3361,8445,2097xe" filled="true" fillcolor="#dedfe0" stroked="false">
                <v:path arrowok="t"/>
                <v:fill type="solid"/>
              </v:shape>
            </v:group>
            <v:group style="position:absolute;left:8445;top:2097;width:1701;height:1264" coordorigin="8445,2097" coordsize="1701,1264">
              <v:shape style="position:absolute;left:8445;top:2097;width:1701;height:1264" coordorigin="8445,2097" coordsize="1701,1264" path="m10146,2097l8445,2097,8445,3361,10146,3361,10146,2097xe" filled="true" fillcolor="#dedfe0" stroked="false">
                <v:path arrowok="t"/>
                <v:fill type="solid"/>
              </v:shape>
            </v:group>
            <v:group style="position:absolute;left:10;top:3361;width:10136;height:2" coordorigin="10,3361" coordsize="10136,2">
              <v:shape style="position:absolute;left:10;top:3361;width:10136;height:2" coordorigin="10,3361" coordsize="10136,0" path="m10,3361l10146,3361e" filled="false" stroked="true" strokeweight="1.0pt" strokecolor="#808285">
                <v:path arrowok="t"/>
              </v:shape>
            </v:group>
            <v:group style="position:absolute;left:10;top:10;width:10136;height:2" coordorigin="10,10" coordsize="10136,2">
              <v:shape style="position:absolute;left:10;top:10;width:10136;height:2" coordorigin="10,10" coordsize="10136,0" path="m10,10l10146,10e" filled="false" stroked="true" strokeweight="1.00003pt" strokecolor="#808285">
                <v:path arrowok="t"/>
              </v:shape>
              <v:shape style="position:absolute;left:7110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11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864;width:2923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231F20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unallocated</w:t>
                      </w:r>
                      <w:r>
                        <w:rPr>
                          <w:rFonts w:ascii="Cambria"/>
                          <w:color w:val="6D6E71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993;top:656;width:13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992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166,142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94;top:656;width:1356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Number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165,145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165,150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695;width:2723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Opening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87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during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Closing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balance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1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44;top:1695;width:662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(24,475)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25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(992)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54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99;top:1695;width:70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134,834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45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(80,281)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80"/>
                          <w:sz w:val="20"/>
                        </w:rPr>
                        <w:t>(5)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54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2734;width:2311;height:616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eligible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231F20"/>
                          <w:w w:val="83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Total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allocated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99;top:2734;width:550;height:633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29,081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0" w:lineRule="auto" w:before="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29,081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499;top:2734;width:550;height:633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54,548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0" w:lineRule="auto" w:before="0"/>
                        <w:ind w:left="0" w:right="0" w:firstLine="4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6D6E71"/>
                          <w:w w:val="90"/>
                          <w:sz w:val="20"/>
                          <w:szCs w:val="20"/>
                        </w:rPr>
                        <w:t>54,548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1"/>
          <w:numId w:val="34"/>
        </w:numPr>
        <w:tabs>
          <w:tab w:pos="331" w:val="left" w:leader="none"/>
        </w:tabs>
        <w:spacing w:before="73"/>
        <w:ind w:left="330" w:right="0" w:hanging="21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w w:val="105"/>
          <w:sz w:val="18"/>
          <w:szCs w:val="18"/>
        </w:rPr>
        <w:t>Employee</w:t>
      </w:r>
      <w:r>
        <w:rPr>
          <w:rFonts w:ascii="Arial" w:hAnsi="Arial" w:cs="Arial" w:eastAsia="Arial"/>
          <w:color w:val="231F20"/>
          <w:spacing w:val="-8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w w:val="105"/>
          <w:sz w:val="18"/>
          <w:szCs w:val="18"/>
        </w:rPr>
        <w:t>Stoc</w:t>
      </w:r>
      <w:r>
        <w:rPr>
          <w:rFonts w:ascii="Arial" w:hAnsi="Arial" w:cs="Arial" w:eastAsia="Arial"/>
          <w:color w:val="231F20"/>
          <w:spacing w:val="-3"/>
          <w:w w:val="105"/>
          <w:sz w:val="18"/>
          <w:szCs w:val="18"/>
        </w:rPr>
        <w:t>k</w:t>
      </w:r>
      <w:r>
        <w:rPr>
          <w:rFonts w:ascii="Arial" w:hAnsi="Arial" w:cs="Arial" w:eastAsia="Arial"/>
          <w:color w:val="231F20"/>
          <w:spacing w:val="-8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Option</w:t>
      </w:r>
      <w:r>
        <w:rPr>
          <w:rFonts w:ascii="Arial" w:hAnsi="Arial" w:cs="Arial" w:eastAsia="Arial"/>
          <w:color w:val="231F20"/>
          <w:spacing w:val="-7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Plan</w:t>
      </w:r>
      <w:r>
        <w:rPr>
          <w:rFonts w:ascii="Arial" w:hAnsi="Arial" w:cs="Arial" w:eastAsia="Arial"/>
          <w:color w:val="231F20"/>
          <w:spacing w:val="-8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231F20"/>
          <w:w w:val="105"/>
          <w:sz w:val="18"/>
          <w:szCs w:val="18"/>
        </w:rPr>
        <w:t>(‘ESOP’)</w:t>
      </w:r>
      <w:r>
        <w:rPr>
          <w:rFonts w:ascii="Arial" w:hAnsi="Arial" w:cs="Arial" w:eastAsia="Arial"/>
          <w:sz w:val="18"/>
          <w:szCs w:val="18"/>
        </w:rPr>
      </w:r>
    </w:p>
    <w:p>
      <w:pPr>
        <w:pStyle w:val="BodyText"/>
        <w:spacing w:line="220" w:lineRule="exact" w:before="119"/>
        <w:ind w:left="120" w:right="114"/>
        <w:jc w:val="both"/>
      </w:pPr>
      <w:r>
        <w:rPr>
          <w:color w:val="231F20"/>
          <w:w w:val="90"/>
        </w:rPr>
        <w:t>Pursuant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shareholders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August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14,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2001,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Directors,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4,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2002</w:t>
      </w:r>
      <w:r>
        <w:rPr>
          <w:color w:val="231F20"/>
          <w:w w:val="90"/>
        </w:rPr>
        <w:t> approved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(“Scheme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2002”)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4,753,600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4,548,920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619,000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dates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IPO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(including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forfeited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earlier).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2002,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12,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36,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60</w:t>
      </w:r>
      <w:r>
        <w:rPr>
          <w:color w:val="231F20"/>
          <w:w w:val="90"/>
        </w:rPr>
        <w:t> 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20" w:lineRule="exact" w:before="170"/>
        <w:ind w:left="120" w:right="114"/>
        <w:jc w:val="both"/>
      </w:pP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approved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2010”)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subsidiaries.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618,000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options.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vest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12,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24,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36,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48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directorship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subsidiaries.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Options 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10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employee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pays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exercise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/>
        <w:pict>
          <v:group style="position:absolute;margin-left:33.53928pt;margin-top:29.813688pt;width:508.7pt;height:32.15pt;mso-position-horizontal-relative:page;mso-position-vertical-relative:paragraph;z-index:-700096" coordorigin="671,596" coordsize="10174,643">
            <v:group style="position:absolute;left:681;top:606;width:3351;height:633" coordorigin="681,606" coordsize="3351,633">
              <v:shape style="position:absolute;left:681;top:606;width:3351;height:633" coordorigin="681,606" coordsize="3351,633" path="m4031,606l681,606,681,1239,4031,1239,4031,606xe" filled="true" fillcolor="#dedfe0" stroked="false">
                <v:path arrowok="t"/>
                <v:fill type="solid"/>
              </v:shape>
            </v:group>
            <v:group style="position:absolute;left:4031;top:606;width:3402;height:226" coordorigin="4031,606" coordsize="3402,226">
              <v:shape style="position:absolute;left:4031;top:606;width:3402;height:226" coordorigin="4031,606" coordsize="3402,226" path="m4031,832l7433,832,7433,606,4031,606,4031,832xe" filled="true" fillcolor="#dedfe0" stroked="false">
                <v:path arrowok="t"/>
                <v:fill type="solid"/>
              </v:shape>
            </v:group>
            <v:group style="position:absolute;left:7433;top:606;width:3402;height:226" coordorigin="7433,606" coordsize="3402,226">
              <v:shape style="position:absolute;left:7433;top:606;width:3402;height:226" coordorigin="7433,606" coordsize="3402,226" path="m7433,832l10834,832,10834,606,7433,606,7433,832xe" filled="true" fillcolor="#dedfe0" stroked="false">
                <v:path arrowok="t"/>
                <v:fill type="solid"/>
              </v:shape>
            </v:group>
            <v:group style="position:absolute;left:681;top:606;width:10154;height:2" coordorigin="681,606" coordsize="10154,2">
              <v:shape style="position:absolute;left:681;top:606;width:10154;height:2" coordorigin="681,606" coordsize="10154,0" path="m681,606l10834,606e" filled="false" stroked="true" strokeweight="1.000046pt" strokecolor="#808285">
                <v:path arrowok="t"/>
              </v:shape>
              <v:shape style="position:absolute;left:5186;top:637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88;top:637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2002)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6"/>
        <w:gridCol w:w="1881"/>
        <w:gridCol w:w="1845"/>
        <w:gridCol w:w="1557"/>
        <w:gridCol w:w="1615"/>
      </w:tblGrid>
      <w:tr>
        <w:trPr>
          <w:trHeight w:val="490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4" w:lineRule="exact"/>
              <w:ind w:left="716" w:right="0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71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9"/>
              <w:ind w:left="241" w:right="323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4" w:lineRule="exact"/>
              <w:ind w:left="392" w:right="0" w:hanging="6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Shares</w:t>
            </w:r>
            <w:r>
              <w:rPr>
                <w:rFonts w:ascii="Cambria"/>
                <w:color w:val="6D6E71"/>
                <w:spacing w:val="18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arising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17" w:lineRule="exact"/>
              <w:ind w:left="39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9"/>
              <w:ind w:left="241" w:right="94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Outstanding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348,853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1,075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Granted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7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Exercised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(39,945)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(85,471)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819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Forfeited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(16,600)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(21,000)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37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Outstanding</w:t>
            </w:r>
            <w:r>
              <w:rPr>
                <w:rFonts w:ascii="Cambria"/>
                <w:color w:val="6D6E71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245,837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242,382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1,152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54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97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97"/>
              <w:ind w:left="10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141,537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97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42" w:hRule="exact"/>
        </w:trPr>
        <w:tc>
          <w:tcPr>
            <w:tcW w:w="325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8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4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4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101,000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</w:tr>
    </w:tbl>
    <w:p>
      <w:pPr>
        <w:pStyle w:val="BodyText"/>
        <w:spacing w:line="374" w:lineRule="auto" w:before="56"/>
        <w:ind w:left="121" w:right="2622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exercised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8"/>
          <w:w w:val="90"/>
        </w:rPr>
        <w:t> </w:t>
      </w:r>
      <w:r>
        <w:rPr>
          <w:color w:val="231F20"/>
          <w:w w:val="90"/>
        </w:rPr>
        <w:t>2,188.</w:t>
      </w:r>
      <w:r>
        <w:rPr>
          <w:color w:val="231F20"/>
          <w:w w:val="95"/>
        </w:rPr>
        <w:t> 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2010)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follows: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6"/>
          <w:szCs w:val="6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7pt;height:118.3pt;mso-position-horizontal-relative:char;mso-position-vertical-relative:line" coordorigin="0,0" coordsize="10174,2366">
            <v:group style="position:absolute;left:10;top:10;width:3351;height:633" coordorigin="10,10" coordsize="3351,633">
              <v:shape style="position:absolute;left:10;top:10;width:3351;height:633" coordorigin="10,10" coordsize="3351,633" path="m3360,10l10,10,10,643,3360,643,3360,10xe" filled="true" fillcolor="#dedfe0" stroked="false">
                <v:path arrowok="t"/>
                <v:fill type="solid"/>
              </v:shape>
            </v:group>
            <v:group style="position:absolute;left:3360;top:235;width:1701;height:408" coordorigin="3360,235" coordsize="1701,408">
              <v:shape style="position:absolute;left:3360;top:235;width:1701;height:408" coordorigin="3360,235" coordsize="1701,408" path="m3360,643l5061,643,5061,235,3360,235,3360,643xe" filled="true" fillcolor="#dedfe0" stroked="false">
                <v:path arrowok="t"/>
                <v:fill type="solid"/>
              </v:shape>
            </v:group>
            <v:group style="position:absolute;left:3360;top:11;width:3402;height:224" coordorigin="3360,11" coordsize="3402,224">
              <v:shape style="position:absolute;left:3360;top:11;width:3402;height:224" coordorigin="3360,11" coordsize="3402,224" path="m3360,235l6762,235,6762,11,3360,11,3360,235xe" filled="true" fillcolor="#dedfe0" stroked="false">
                <v:path arrowok="t"/>
                <v:fill type="solid"/>
              </v:shape>
            </v:group>
            <v:group style="position:absolute;left:5061;top:235;width:1701;height:408" coordorigin="5061,235" coordsize="1701,408">
              <v:shape style="position:absolute;left:5061;top:235;width:1701;height:408" coordorigin="5061,235" coordsize="1701,408" path="m6762,235l5061,235,5061,643,6762,643,6762,235xe" filled="true" fillcolor="#dedfe0" stroked="false">
                <v:path arrowok="t"/>
                <v:fill type="solid"/>
              </v:shape>
            </v:group>
            <v:group style="position:absolute;left:6762;top:235;width:1701;height:408" coordorigin="6762,235" coordsize="1701,408">
              <v:shape style="position:absolute;left:6762;top:235;width:1701;height:408" coordorigin="6762,235" coordsize="1701,408" path="m6762,643l8463,643,8463,235,6762,235,6762,643xe" filled="true" fillcolor="#dedfe0" stroked="false">
                <v:path arrowok="t"/>
                <v:fill type="solid"/>
              </v:shape>
            </v:group>
            <v:group style="position:absolute;left:6762;top:11;width:3402;height:224" coordorigin="6762,11" coordsize="3402,224">
              <v:shape style="position:absolute;left:6762;top:11;width:3402;height:224" coordorigin="6762,11" coordsize="3402,224" path="m6762,235l10164,235,10164,11,6762,11,6762,235xe" filled="true" fillcolor="#dedfe0" stroked="false">
                <v:path arrowok="t"/>
                <v:fill type="solid"/>
              </v:shape>
            </v:group>
            <v:group style="position:absolute;left:8463;top:235;width:1701;height:408" coordorigin="8463,235" coordsize="1701,408">
              <v:shape style="position:absolute;left:8463;top:235;width:1701;height:408" coordorigin="8463,235" coordsize="1701,408" path="m10164,235l8463,235,8463,643,10164,643,10164,235xe" filled="true" fillcolor="#dedfe0" stroked="false">
                <v:path arrowok="t"/>
                <v:fill type="solid"/>
              </v:shape>
            </v:group>
            <v:group style="position:absolute;left:10;top:643;width:3351;height:416" coordorigin="10,643" coordsize="3351,416">
              <v:shape style="position:absolute;left:10;top:643;width:3351;height:416" coordorigin="10,643" coordsize="3351,416" path="m3360,643l10,643,10,1058,3360,1058,3360,643xe" filled="true" fillcolor="#dedfe0" stroked="false">
                <v:path arrowok="t"/>
                <v:fill type="solid"/>
              </v:shape>
            </v:group>
            <v:group style="position:absolute;left:3360;top:643;width:1701;height:416" coordorigin="3360,643" coordsize="1701,416">
              <v:shape style="position:absolute;left:3360;top:643;width:1701;height:416" coordorigin="3360,643" coordsize="1701,416" path="m5061,643l3360,643,3360,1058,5061,1058,5061,643xe" filled="true" fillcolor="#dedfe0" stroked="false">
                <v:path arrowok="t"/>
                <v:fill type="solid"/>
              </v:shape>
            </v:group>
            <v:group style="position:absolute;left:5061;top:643;width:1701;height:416" coordorigin="5061,643" coordsize="1701,416">
              <v:shape style="position:absolute;left:5061;top:643;width:1701;height:416" coordorigin="5061,643" coordsize="1701,416" path="m6762,643l5061,643,5061,1058,6762,1058,6762,643xe" filled="true" fillcolor="#dedfe0" stroked="false">
                <v:path arrowok="t"/>
                <v:fill type="solid"/>
              </v:shape>
            </v:group>
            <v:group style="position:absolute;left:6762;top:643;width:1701;height:416" coordorigin="6762,643" coordsize="1701,416">
              <v:shape style="position:absolute;left:6762;top:643;width:1701;height:416" coordorigin="6762,643" coordsize="1701,416" path="m8463,643l6762,643,6762,1058,8463,1058,8463,643xe" filled="true" fillcolor="#dedfe0" stroked="false">
                <v:path arrowok="t"/>
                <v:fill type="solid"/>
              </v:shape>
            </v:group>
            <v:group style="position:absolute;left:8463;top:643;width:1701;height:416" coordorigin="8463,643" coordsize="1701,416">
              <v:shape style="position:absolute;left:8463;top:643;width:1701;height:416" coordorigin="8463,643" coordsize="1701,416" path="m10164,643l8463,643,8463,1058,10164,1058,10164,643xe" filled="true" fillcolor="#dedfe0" stroked="false">
                <v:path arrowok="t"/>
                <v:fill type="solid"/>
              </v:shape>
            </v:group>
            <v:group style="position:absolute;left:10;top:1058;width:3351;height:416" coordorigin="10,1058" coordsize="3351,416">
              <v:shape style="position:absolute;left:10;top:1058;width:3351;height:416" coordorigin="10,1058" coordsize="3351,416" path="m3360,1058l10,1058,10,1474,3360,1474,3360,1058xe" filled="true" fillcolor="#dedfe0" stroked="false">
                <v:path arrowok="t"/>
                <v:fill type="solid"/>
              </v:shape>
            </v:group>
            <v:group style="position:absolute;left:3360;top:1058;width:1701;height:416" coordorigin="3360,1058" coordsize="1701,416">
              <v:shape style="position:absolute;left:3360;top:1058;width:1701;height:416" coordorigin="3360,1058" coordsize="1701,416" path="m5061,1058l3360,1058,3360,1474,5061,1474,5061,1058xe" filled="true" fillcolor="#dedfe0" stroked="false">
                <v:path arrowok="t"/>
                <v:fill type="solid"/>
              </v:shape>
            </v:group>
            <v:group style="position:absolute;left:5061;top:1058;width:1701;height:416" coordorigin="5061,1058" coordsize="1701,416">
              <v:shape style="position:absolute;left:5061;top:1058;width:1701;height:416" coordorigin="5061,1058" coordsize="1701,416" path="m6762,1058l5061,1058,5061,1474,6762,1474,6762,1058xe" filled="true" fillcolor="#dedfe0" stroked="false">
                <v:path arrowok="t"/>
                <v:fill type="solid"/>
              </v:shape>
            </v:group>
            <v:group style="position:absolute;left:6762;top:1058;width:1701;height:416" coordorigin="6762,1058" coordsize="1701,416">
              <v:shape style="position:absolute;left:6762;top:1058;width:1701;height:416" coordorigin="6762,1058" coordsize="1701,416" path="m8463,1058l6762,1058,6762,1474,8463,1474,8463,1058xe" filled="true" fillcolor="#dedfe0" stroked="false">
                <v:path arrowok="t"/>
                <v:fill type="solid"/>
              </v:shape>
            </v:group>
            <v:group style="position:absolute;left:8463;top:1058;width:1701;height:416" coordorigin="8463,1058" coordsize="1701,416">
              <v:shape style="position:absolute;left:8463;top:1058;width:1701;height:416" coordorigin="8463,1058" coordsize="1701,416" path="m10164,1058l8463,1058,8463,1474,10164,1474,10164,1058xe" filled="true" fillcolor="#dedfe0" stroked="false">
                <v:path arrowok="t"/>
                <v:fill type="solid"/>
              </v:shape>
            </v:group>
            <v:group style="position:absolute;left:10;top:1474;width:3351;height:883" coordorigin="10,1474" coordsize="3351,883">
              <v:shape style="position:absolute;left:10;top:1474;width:3351;height:883" coordorigin="10,1474" coordsize="3351,883" path="m3360,1474l10,1474,10,2356,3360,2356,3360,1474xe" filled="true" fillcolor="#dedfe0" stroked="false">
                <v:path arrowok="t"/>
                <v:fill type="solid"/>
              </v:shape>
            </v:group>
            <v:group style="position:absolute;left:3360;top:1474;width:1701;height:883" coordorigin="3360,1474" coordsize="1701,883">
              <v:shape style="position:absolute;left:3360;top:1474;width:1701;height:883" coordorigin="3360,1474" coordsize="1701,883" path="m5061,1474l3360,1474,3360,2356,5061,2356,5061,1474xe" filled="true" fillcolor="#dedfe0" stroked="false">
                <v:path arrowok="t"/>
                <v:fill type="solid"/>
              </v:shape>
            </v:group>
            <v:group style="position:absolute;left:5061;top:1474;width:1701;height:883" coordorigin="5061,1474" coordsize="1701,883">
              <v:shape style="position:absolute;left:5061;top:1474;width:1701;height:883" coordorigin="5061,1474" coordsize="1701,883" path="m6762,1474l5061,1474,5061,2356,6762,2356,6762,1474xe" filled="true" fillcolor="#dedfe0" stroked="false">
                <v:path arrowok="t"/>
                <v:fill type="solid"/>
              </v:shape>
            </v:group>
            <v:group style="position:absolute;left:6762;top:1474;width:1701;height:883" coordorigin="6762,1474" coordsize="1701,883">
              <v:shape style="position:absolute;left:6762;top:1474;width:1701;height:883" coordorigin="6762,1474" coordsize="1701,883" path="m8463,1474l6762,1474,6762,2356,8463,2356,8463,1474xe" filled="true" fillcolor="#dedfe0" stroked="false">
                <v:path arrowok="t"/>
                <v:fill type="solid"/>
              </v:shape>
            </v:group>
            <v:group style="position:absolute;left:8463;top:1474;width:1701;height:883" coordorigin="8463,1474" coordsize="1701,883">
              <v:shape style="position:absolute;left:8463;top:1474;width:1701;height:883" coordorigin="8463,1474" coordsize="1701,883" path="m10164,1474l8463,1474,8463,2356,10164,2356,10164,1474xe" filled="true" fillcolor="#dedfe0" stroked="false">
                <v:path arrowok="t"/>
                <v:fill type="solid"/>
              </v:shape>
            </v:group>
            <v:group style="position:absolute;left:10;top:10;width:10154;height:2" coordorigin="10,10" coordsize="10154,2">
              <v:shape style="position:absolute;left:10;top:10;width:10154;height:2" coordorigin="10,10" coordsize="10154,0" path="m10,10l10164,10e" filled="false" stroked="true" strokeweight="1.0pt" strokecolor="#808285">
                <v:path arrowok="t"/>
              </v:shape>
            </v:group>
            <v:group style="position:absolute;left:10;top:2356;width:10154;height:2" coordorigin="10,2356" coordsize="10154,2">
              <v:shape style="position:absolute;left:10;top:2356;width:10154;height:2" coordorigin="10,2356" coordsize="10154,0" path="m10,2356l10164,2356e" filled="false" stroked="true" strokeweight="1.0pt" strokecolor="#808285">
                <v:path arrowok="t"/>
              </v:shape>
              <v:shape style="position:absolute;left:4516;top:41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17;top:41;width:21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15;top:249;width:6153;height:400" type="#_x0000_t202" filled="false" stroked="false">
                <v:textbox inset="0,0,0,0">
                  <w:txbxContent>
                    <w:p>
                      <w:pPr>
                        <w:tabs>
                          <w:tab w:pos="1356" w:val="left" w:leader="none"/>
                          <w:tab w:pos="1472" w:val="left" w:leader="none"/>
                          <w:tab w:pos="3401" w:val="left" w:leader="none"/>
                          <w:tab w:pos="4757" w:val="left" w:leader="none"/>
                          <w:tab w:pos="4874" w:val="left" w:leader="none"/>
                        </w:tabs>
                        <w:spacing w:line="160" w:lineRule="auto" w:before="27"/>
                        <w:ind w:left="66" w:right="0" w:hanging="6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6D6E71"/>
                          <w:spacing w:val="18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arising</w:t>
                        <w:tab/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  <w:tab/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color w:val="6D6E71"/>
                          <w:spacing w:val="19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arising</w:t>
                        <w:tab/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6D6E71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options</w:t>
                        <w:tab/>
                        <w:tab/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-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9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)</w:t>
                        <w:tab/>
                        <w:t>from</w:t>
                      </w:r>
                      <w:r>
                        <w:rPr>
                          <w:rFonts w:ascii="Cambria"/>
                          <w:color w:val="6D6E71"/>
                          <w:spacing w:val="8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options</w:t>
                        <w:tab/>
                        <w:tab/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864;width:2567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beginning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1841" w:hanging="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Granted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Exercised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Forfeited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Outstanding</w:t>
                      </w:r>
                      <w:r>
                        <w:rPr>
                          <w:rFonts w:ascii="Cambria"/>
                          <w:color w:val="6D6E71"/>
                          <w:spacing w:val="-2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at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end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15;top:864;width:707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54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618,000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45" w:right="0" w:firstLine="5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(56,135)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561,865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16;top:864;width:451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49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0"/>
                          <w:sz w:val="20"/>
                          <w:szCs w:val="20"/>
                        </w:rPr>
                        <w:t>2,050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2,050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67;top:864;width:101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6D6E7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967;top:864;width:101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6D6E7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1;top:2145;width:133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color w:val="231F20"/>
                          <w:spacing w:val="-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16;top:2145;width:6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561,865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267;top:2145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after="0" w:line="200" w:lineRule="atLeas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60" w:bottom="460" w:left="560" w:right="960"/>
        </w:sectPr>
      </w:pPr>
    </w:p>
    <w:p>
      <w:pPr>
        <w:pStyle w:val="BodyText"/>
        <w:spacing w:line="240" w:lineRule="auto" w:before="41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2470"/>
        <w:gridCol w:w="1329"/>
        <w:gridCol w:w="1701"/>
        <w:gridCol w:w="1644"/>
      </w:tblGrid>
      <w:tr>
        <w:trPr>
          <w:trHeight w:val="929" w:hRule="exact"/>
        </w:trPr>
        <w:tc>
          <w:tcPr>
            <w:tcW w:w="301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7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81" w:lineRule="exact"/>
              <w:ind w:left="62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Range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exercise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39" w:lineRule="exact"/>
              <w:ind w:left="12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prices</w:t>
            </w:r>
            <w:r>
              <w:rPr>
                <w:rFonts w:ascii="Cambria"/>
                <w:color w:val="6D6E71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3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6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Shares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60" w:lineRule="auto" w:before="48"/>
              <w:ind w:left="269" w:right="151" w:hanging="11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exercise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price</w:t>
            </w:r>
            <w:r>
              <w:rPr>
                <w:rFonts w:ascii="Cambria"/>
                <w:color w:val="6D6E71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(</w:t>
            </w:r>
            <w:r>
              <w:rPr>
                <w:rFonts w:ascii="SimSun"/>
                <w:color w:val="6D6E71"/>
                <w:w w:val="85"/>
                <w:sz w:val="20"/>
              </w:rPr>
              <w:t>`</w:t>
            </w:r>
            <w:r>
              <w:rPr>
                <w:rFonts w:ascii="Cambria"/>
                <w:color w:val="6D6E71"/>
                <w:w w:val="85"/>
                <w:sz w:val="20"/>
              </w:rPr>
              <w:t>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2" w:lineRule="exact"/>
              <w:ind w:left="1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Weighted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average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0" w:lineRule="exact" w:before="13"/>
              <w:ind w:left="397" w:right="94" w:firstLine="36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remaining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contractual</w:t>
            </w:r>
            <w:r>
              <w:rPr>
                <w:rFonts w:ascii="Cambria"/>
                <w:color w:val="6D6E71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life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4" w:lineRule="exact"/>
              <w:ind w:left="10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(Years)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unvested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8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44,300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2,050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561,865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2,333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9.6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vested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exercisable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265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31,400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0.9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31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515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5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2.3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1,291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110,105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1,291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5.1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301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5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807,702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9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1,856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4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8.3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exercisable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2010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75pt;height:115.85pt;mso-position-horizontal-relative:char;mso-position-vertical-relative:line" coordorigin="0,0" coordsize="10175,2317">
            <v:group style="position:absolute;left:10;top:10;width:3352;height:1241" coordorigin="10,10" coordsize="3352,1241">
              <v:shape style="position:absolute;left:10;top:10;width:3352;height:1241" coordorigin="10,10" coordsize="3352,1241" path="m3361,10l10,10,10,1250,3361,1250,3361,10xe" filled="true" fillcolor="#dedfe0" stroked="false">
                <v:path arrowok="t"/>
                <v:fill type="solid"/>
              </v:shape>
            </v:group>
            <v:group style="position:absolute;left:3361;top:10;width:1701;height:1241" coordorigin="3361,10" coordsize="1701,1241">
              <v:shape style="position:absolute;left:3361;top:10;width:1701;height:1241" coordorigin="3361,10" coordsize="1701,1241" path="m5062,10l3361,10,3361,1250,5062,1250,5062,10xe" filled="true" fillcolor="#dedfe0" stroked="false">
                <v:path arrowok="t"/>
                <v:fill type="solid"/>
              </v:shape>
            </v:group>
            <v:group style="position:absolute;left:5062;top:10;width:1701;height:1241" coordorigin="5062,10" coordsize="1701,1241">
              <v:shape style="position:absolute;left:5062;top:10;width:1701;height:1241" coordorigin="5062,10" coordsize="1701,1241" path="m6763,10l5062,10,5062,1250,6763,1250,6763,10xe" filled="true" fillcolor="#dedfe0" stroked="false">
                <v:path arrowok="t"/>
                <v:fill type="solid"/>
              </v:shape>
            </v:group>
            <v:group style="position:absolute;left:6763;top:10;width:1701;height:1241" coordorigin="6763,10" coordsize="1701,1241">
              <v:shape style="position:absolute;left:6763;top:10;width:1701;height:1241" coordorigin="6763,10" coordsize="1701,1241" path="m8463,10l6763,10,6763,1250,8463,1250,8463,10xe" filled="true" fillcolor="#dedfe0" stroked="false">
                <v:path arrowok="t"/>
                <v:fill type="solid"/>
              </v:shape>
            </v:group>
            <v:group style="position:absolute;left:8463;top:10;width:1701;height:1241" coordorigin="8463,10" coordsize="1701,1241">
              <v:shape style="position:absolute;left:8463;top:10;width:1701;height:1241" coordorigin="8463,10" coordsize="1701,1241" path="m10164,10l8463,10,8463,1250,10164,1250,10164,10xe" filled="true" fillcolor="#dedfe0" stroked="false">
                <v:path arrowok="t"/>
                <v:fill type="solid"/>
              </v:shape>
            </v:group>
            <v:group style="position:absolute;left:10;top:1250;width:3352;height:416" coordorigin="10,1250" coordsize="3352,416">
              <v:shape style="position:absolute;left:10;top:1250;width:3352;height:416" coordorigin="10,1250" coordsize="3352,416" path="m3361,1250l10,1250,10,1666,3361,1666,3361,1250xe" filled="true" fillcolor="#dedfe0" stroked="false">
                <v:path arrowok="t"/>
                <v:fill type="solid"/>
              </v:shape>
            </v:group>
            <v:group style="position:absolute;left:3361;top:1250;width:1701;height:416" coordorigin="3361,1250" coordsize="1701,416">
              <v:shape style="position:absolute;left:3361;top:1250;width:1701;height:416" coordorigin="3361,1250" coordsize="1701,416" path="m5062,1250l3361,1250,3361,1666,5062,1666,5062,1250xe" filled="true" fillcolor="#dedfe0" stroked="false">
                <v:path arrowok="t"/>
                <v:fill type="solid"/>
              </v:shape>
            </v:group>
            <v:group style="position:absolute;left:5062;top:1250;width:1701;height:416" coordorigin="5062,1250" coordsize="1701,416">
              <v:shape style="position:absolute;left:5062;top:1250;width:1701;height:416" coordorigin="5062,1250" coordsize="1701,416" path="m6763,1250l5062,1250,5062,1666,6763,1666,6763,1250xe" filled="true" fillcolor="#dedfe0" stroked="false">
                <v:path arrowok="t"/>
                <v:fill type="solid"/>
              </v:shape>
            </v:group>
            <v:group style="position:absolute;left:6763;top:1250;width:1701;height:416" coordorigin="6763,1250" coordsize="1701,416">
              <v:shape style="position:absolute;left:6763;top:1250;width:1701;height:416" coordorigin="6763,1250" coordsize="1701,416" path="m8463,1250l6763,1250,6763,1666,8463,1666,8463,1250xe" filled="true" fillcolor="#dedfe0" stroked="false">
                <v:path arrowok="t"/>
                <v:fill type="solid"/>
              </v:shape>
            </v:group>
            <v:group style="position:absolute;left:8463;top:1250;width:1701;height:416" coordorigin="8463,1250" coordsize="1701,416">
              <v:shape style="position:absolute;left:8463;top:1250;width:1701;height:416" coordorigin="8463,1250" coordsize="1701,416" path="m10164,1250l8463,1250,8463,1666,10164,1666,10164,1250xe" filled="true" fillcolor="#dedfe0" stroked="false">
                <v:path arrowok="t"/>
                <v:fill type="solid"/>
              </v:shape>
            </v:group>
            <v:group style="position:absolute;left:10;top:1666;width:3352;height:416" coordorigin="10,1666" coordsize="3352,416">
              <v:shape style="position:absolute;left:10;top:1666;width:3352;height:416" coordorigin="10,1666" coordsize="3352,416" path="m3361,1666l10,1666,10,2081,3361,2081,3361,1666xe" filled="true" fillcolor="#dedfe0" stroked="false">
                <v:path arrowok="t"/>
                <v:fill type="solid"/>
              </v:shape>
            </v:group>
            <v:group style="position:absolute;left:3361;top:1666;width:1701;height:416" coordorigin="3361,1666" coordsize="1701,416">
              <v:shape style="position:absolute;left:3361;top:1666;width:1701;height:416" coordorigin="3361,1666" coordsize="1701,416" path="m5062,1666l3361,1666,3361,2081,5062,2081,5062,1666xe" filled="true" fillcolor="#dedfe0" stroked="false">
                <v:path arrowok="t"/>
                <v:fill type="solid"/>
              </v:shape>
            </v:group>
            <v:group style="position:absolute;left:5062;top:1666;width:1701;height:416" coordorigin="5062,1666" coordsize="1701,416">
              <v:shape style="position:absolute;left:5062;top:1666;width:1701;height:416" coordorigin="5062,1666" coordsize="1701,416" path="m6763,1666l5062,1666,5062,2081,6763,2081,6763,1666xe" filled="true" fillcolor="#dedfe0" stroked="false">
                <v:path arrowok="t"/>
                <v:fill type="solid"/>
              </v:shape>
            </v:group>
            <v:group style="position:absolute;left:6763;top:1666;width:1701;height:416" coordorigin="6763,1666" coordsize="1701,416">
              <v:shape style="position:absolute;left:6763;top:1666;width:1701;height:416" coordorigin="6763,1666" coordsize="1701,416" path="m8463,1666l6763,1666,6763,2081,8463,2081,8463,1666xe" filled="true" fillcolor="#dedfe0" stroked="false">
                <v:path arrowok="t"/>
                <v:fill type="solid"/>
              </v:shape>
            </v:group>
            <v:group style="position:absolute;left:8463;top:1666;width:1701;height:416" coordorigin="8463,1666" coordsize="1701,416">
              <v:shape style="position:absolute;left:8463;top:1666;width:1701;height:416" coordorigin="8463,1666" coordsize="1701,416" path="m10164,1666l8463,1666,8463,2081,10164,2081,10164,1666xe" filled="true" fillcolor="#dedfe0" stroked="false">
                <v:path arrowok="t"/>
                <v:fill type="solid"/>
              </v:shape>
            </v:group>
            <v:group style="position:absolute;left:10;top:2081;width:3352;height:225" coordorigin="10,2081" coordsize="3352,225">
              <v:shape style="position:absolute;left:10;top:2081;width:3352;height:225" coordorigin="10,2081" coordsize="3352,225" path="m3361,2081l10,2081,10,2306,3361,2306,3361,2081xe" filled="true" fillcolor="#dedfe0" stroked="false">
                <v:path arrowok="t"/>
                <v:fill type="solid"/>
              </v:shape>
            </v:group>
            <v:group style="position:absolute;left:3361;top:2081;width:1701;height:225" coordorigin="3361,2081" coordsize="1701,225">
              <v:shape style="position:absolute;left:3361;top:2081;width:1701;height:225" coordorigin="3361,2081" coordsize="1701,225" path="m5062,2081l3361,2081,3361,2306,5062,2306,5062,2081xe" filled="true" fillcolor="#dedfe0" stroked="false">
                <v:path arrowok="t"/>
                <v:fill type="solid"/>
              </v:shape>
            </v:group>
            <v:group style="position:absolute;left:5062;top:2081;width:1701;height:225" coordorigin="5062,2081" coordsize="1701,225">
              <v:shape style="position:absolute;left:5062;top:2081;width:1701;height:225" coordorigin="5062,2081" coordsize="1701,225" path="m6763,2081l5062,2081,5062,2306,6763,2306,6763,2081xe" filled="true" fillcolor="#dedfe0" stroked="false">
                <v:path arrowok="t"/>
                <v:fill type="solid"/>
              </v:shape>
            </v:group>
            <v:group style="position:absolute;left:6763;top:2081;width:1701;height:225" coordorigin="6763,2081" coordsize="1701,225">
              <v:shape style="position:absolute;left:6763;top:2081;width:1701;height:225" coordorigin="6763,2081" coordsize="1701,225" path="m8463,2081l6763,2081,6763,2306,8463,2306,8463,2081xe" filled="true" fillcolor="#dedfe0" stroked="false">
                <v:path arrowok="t"/>
                <v:fill type="solid"/>
              </v:shape>
            </v:group>
            <v:group style="position:absolute;left:8463;top:2081;width:1701;height:225" coordorigin="8463,2081" coordsize="1701,225">
              <v:shape style="position:absolute;left:8463;top:2081;width:1701;height:225" coordorigin="8463,2081" coordsize="1701,225" path="m10164,2081l8463,2081,8463,2306,10164,2306,10164,2081xe" filled="true" fillcolor="#dedfe0" stroked="false">
                <v:path arrowok="t"/>
                <v:fill type="solid"/>
              </v:shape>
            </v:group>
            <v:group style="position:absolute;left:10;top:10;width:10155;height:2" coordorigin="10,10" coordsize="10155,2">
              <v:shape style="position:absolute;left:10;top:10;width:10155;height:2" coordorigin="10,10" coordsize="10155,0" path="m10,10l10164,10e" filled="false" stroked="true" strokeweight="1.000046pt" strokecolor="#808285">
                <v:path arrowok="t"/>
              </v:shape>
            </v:group>
            <v:group style="position:absolute;left:10;top:2306;width:10155;height:2" coordorigin="10,2306" coordsize="10155,2">
              <v:shape style="position:absolute;left:10;top:2306;width:10155;height:2" coordorigin="10,2306" coordsize="10155,0" path="m10,2306l10164,2306e" filled="false" stroked="true" strokeweight="1.0pt" strokecolor="#808285">
                <v:path arrowok="t"/>
              </v:shape>
              <v:shape style="position:absolute;left:3643;top:41;width:1323;height:40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Range</w:t>
                      </w:r>
                      <w:r>
                        <w:rPr>
                          <w:rFonts w:ascii="Cambria"/>
                          <w:color w:val="6D6E71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39" w:lineRule="exact" w:before="0"/>
                        <w:ind w:left="616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prices</w:t>
                      </w:r>
                      <w:r>
                        <w:rPr>
                          <w:rFonts w:ascii="Cambria"/>
                          <w:color w:val="6D6E71"/>
                          <w:spacing w:val="7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189;top:41;width:47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Shares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973;top:41;width:1395;height:400" type="#_x0000_t202" filled="false" stroked="false">
                <v:textbox inset="0,0,0,0">
                  <w:txbxContent>
                    <w:p>
                      <w:pPr>
                        <w:spacing w:line="160" w:lineRule="auto" w:before="27"/>
                        <w:ind w:left="116" w:right="0" w:hanging="11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color w:val="6D6E71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exercise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price</w:t>
                      </w:r>
                      <w:r>
                        <w:rPr>
                          <w:rFonts w:ascii="Cambria"/>
                          <w:color w:val="6D6E71"/>
                          <w:spacing w:val="5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6D6E71"/>
                          <w:w w:val="85"/>
                          <w:sz w:val="20"/>
                        </w:rPr>
                        <w:t>`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674;top:41;width:1395;height:8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Weighted</w:t>
                      </w:r>
                      <w:r>
                        <w:rPr>
                          <w:rFonts w:ascii="Cambria"/>
                          <w:color w:val="6D6E71"/>
                          <w:spacing w:val="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average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0" w:lineRule="exact" w:before="13"/>
                        <w:ind w:left="244" w:right="0" w:firstLine="361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remaining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contractual</w:t>
                      </w:r>
                      <w:r>
                        <w:rPr>
                          <w:rFonts w:ascii="Cambria"/>
                          <w:color w:val="6D6E71"/>
                          <w:spacing w:val="-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life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4" w:lineRule="exact" w:before="0"/>
                        <w:ind w:left="861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0"/>
                          <w:sz w:val="20"/>
                        </w:rPr>
                        <w:t>(Years)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1056;width:2350;height:6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unvested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Options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vested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exercisable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16;top:1056;width:105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419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560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265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30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515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1,291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16;top:1056;width:6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101,000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9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32,800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32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108,550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242,382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17;top:1056;width:4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35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265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515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1,291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1,152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818;top:1056;width:250;height:1239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149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1.9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3.3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6.1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center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5.5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40" w:lineRule="auto" w:before="120"/>
        <w:ind w:right="0"/>
        <w:jc w:val="left"/>
      </w:pP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2011:</w:t>
      </w:r>
      <w:r>
        <w:rPr/>
      </w:r>
    </w:p>
    <w:p>
      <w:pPr>
        <w:pStyle w:val="BodyText"/>
        <w:spacing w:line="240" w:lineRule="auto" w:before="112"/>
        <w:ind w:right="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rFonts w:ascii="SimSun"/>
          <w:color w:val="231F20"/>
          <w:w w:val="90"/>
        </w:rPr>
        <w:t>`</w:t>
      </w:r>
      <w:r>
        <w:rPr>
          <w:rFonts w:ascii="SimSun"/>
          <w:color w:val="231F20"/>
          <w:spacing w:val="-51"/>
          <w:w w:val="90"/>
        </w:rPr>
        <w:t> </w:t>
      </w:r>
      <w:r>
        <w:rPr>
          <w:color w:val="231F20"/>
          <w:w w:val="90"/>
        </w:rPr>
        <w:t>844.</w:t>
      </w:r>
      <w:r>
        <w:rPr/>
      </w:r>
    </w:p>
    <w:p>
      <w:pPr>
        <w:pStyle w:val="BodyText"/>
        <w:spacing w:line="220" w:lineRule="exact" w:before="169"/>
        <w:ind w:right="120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Black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Scholes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valuation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computing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weighted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considering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inputs: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9"/>
        <w:gridCol w:w="2533"/>
        <w:gridCol w:w="1713"/>
      </w:tblGrid>
      <w:tr>
        <w:trPr>
          <w:trHeight w:val="640" w:hRule="exact"/>
        </w:trPr>
        <w:tc>
          <w:tcPr>
            <w:tcW w:w="588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6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Exercise</w:t>
            </w:r>
            <w:r>
              <w:rPr>
                <w:rFonts w:ascii="Cambria"/>
                <w:color w:val="231F20"/>
                <w:spacing w:val="3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Price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ESOP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Scheme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2002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ESOP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Scheme</w:t>
            </w:r>
            <w:r>
              <w:rPr>
                <w:rFonts w:ascii="Cambria"/>
                <w:color w:val="6D6E71"/>
                <w:spacing w:val="-20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2,050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 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Volatility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Historical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Volatility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Life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options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granted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(Vesting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exercise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period)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dividends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Average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risk‑free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interest</w:t>
            </w:r>
            <w:r>
              <w:rPr>
                <w:rFonts w:ascii="Cambria" w:hAnsi="Cambria" w:cs="Cambria" w:eastAsia="Cambria"/>
                <w:color w:val="231F20"/>
                <w:spacing w:val="-2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rate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2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5.75%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5.75%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1" w:hRule="exact"/>
        </w:trPr>
        <w:tc>
          <w:tcPr>
            <w:tcW w:w="5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dividend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105"/>
                <w:sz w:val="20"/>
              </w:rPr>
              <w:t>Nil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38"/>
        <w:ind w:right="120"/>
        <w:jc w:val="left"/>
      </w:pPr>
      <w:r>
        <w:rPr/>
        <w:pict>
          <v:group style="position:absolute;margin-left:53.881908pt;margin-top:-5.317433pt;width:506.8pt;height:.1pt;mso-position-horizontal-relative:page;mso-position-vertical-relative:paragraph;z-index:-699592" coordorigin="1078,-106" coordsize="10136,2">
            <v:shape style="position:absolute;left:1078;top:-106;width:10136;height:2" coordorigin="1078,-106" coordsize="10136,0" path="m1078,-106l11213,-106e" filled="false" stroked="true" strokeweight="1.000015pt" strokecolor="#808285">
              <v:path arrowok="t"/>
            </v:shape>
            <w10:wrap type="none"/>
          </v:group>
        </w:pict>
      </w:r>
      <w:r>
        <w:rPr>
          <w:color w:val="231F20"/>
          <w:w w:val="90"/>
        </w:rPr>
        <w:t>The expected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volatility was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based 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volatility data;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volatility includes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early years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Company’s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life;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expects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matures.</w:t>
      </w:r>
      <w:r>
        <w:rPr/>
      </w:r>
    </w:p>
    <w:p>
      <w:pPr>
        <w:pStyle w:val="BodyText"/>
        <w:spacing w:line="220" w:lineRule="exact" w:before="170"/>
        <w:ind w:right="120"/>
        <w:jc w:val="left"/>
      </w:pPr>
      <w:r>
        <w:rPr>
          <w:color w:val="231F20"/>
          <w:w w:val="90"/>
        </w:rPr>
        <w:t>Had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manner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approach,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amounts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indicated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85pt;height:147.8pt;mso-position-horizontal-relative:char;mso-position-vertical-relative:line" coordorigin="0,0" coordsize="10177,2956">
            <v:group style="position:absolute;left:10;top:10;width:6755;height:633" coordorigin="10,10" coordsize="6755,633">
              <v:shape style="position:absolute;left:10;top:10;width:6755;height:633" coordorigin="10,10" coordsize="6755,633" path="m6765,10l10,10,10,643,6765,643,6765,10xe" filled="true" fillcolor="#dedfe0" stroked="false">
                <v:path arrowok="t"/>
                <v:fill type="solid"/>
              </v:shape>
            </v:group>
            <v:group style="position:absolute;left:6765;top:10;width:1701;height:633" coordorigin="6765,10" coordsize="1701,633">
              <v:shape style="position:absolute;left:6765;top:10;width:1701;height:633" coordorigin="6765,10" coordsize="1701,633" path="m8466,10l6765,10,6765,643,8466,643,8466,10xe" filled="true" fillcolor="#dedfe0" stroked="false">
                <v:path arrowok="t"/>
                <v:fill type="solid"/>
              </v:shape>
            </v:group>
            <v:group style="position:absolute;left:8466;top:10;width:1701;height:633" coordorigin="8466,10" coordsize="1701,633">
              <v:shape style="position:absolute;left:8466;top:10;width:1701;height:633" coordorigin="8466,10" coordsize="1701,633" path="m10166,10l8466,10,8466,643,10166,643,10166,10xe" filled="true" fillcolor="#dedfe0" stroked="false">
                <v:path arrowok="t"/>
                <v:fill type="solid"/>
              </v:shape>
            </v:group>
            <v:group style="position:absolute;left:10;top:643;width:6755;height:416" coordorigin="10,643" coordsize="6755,416">
              <v:shape style="position:absolute;left:10;top:643;width:6755;height:416" coordorigin="10,643" coordsize="6755,416" path="m6765,643l10,643,10,1058,6765,1058,6765,643xe" filled="true" fillcolor="#dedfe0" stroked="false">
                <v:path arrowok="t"/>
                <v:fill type="solid"/>
              </v:shape>
            </v:group>
            <v:group style="position:absolute;left:6765;top:643;width:1701;height:416" coordorigin="6765,643" coordsize="1701,416">
              <v:shape style="position:absolute;left:6765;top:643;width:1701;height:416" coordorigin="6765,643" coordsize="1701,416" path="m8466,643l6765,643,6765,1058,8466,1058,8466,643xe" filled="true" fillcolor="#dedfe0" stroked="false">
                <v:path arrowok="t"/>
                <v:fill type="solid"/>
              </v:shape>
            </v:group>
            <v:group style="position:absolute;left:8466;top:643;width:1701;height:416" coordorigin="8466,643" coordsize="1701,416">
              <v:shape style="position:absolute;left:8466;top:643;width:1701;height:416" coordorigin="8466,643" coordsize="1701,416" path="m10166,643l8466,643,8466,1058,10166,1058,10166,643xe" filled="true" fillcolor="#dedfe0" stroked="false">
                <v:path arrowok="t"/>
                <v:fill type="solid"/>
              </v:shape>
            </v:group>
            <v:group style="position:absolute;left:10;top:1058;width:6755;height:416" coordorigin="10,1058" coordsize="6755,416">
              <v:shape style="position:absolute;left:10;top:1058;width:6755;height:416" coordorigin="10,1058" coordsize="6755,416" path="m6765,1058l10,1058,10,1474,6765,1474,6765,1058xe" filled="true" fillcolor="#dedfe0" stroked="false">
                <v:path arrowok="t"/>
                <v:fill type="solid"/>
              </v:shape>
            </v:group>
            <v:group style="position:absolute;left:6765;top:1058;width:1701;height:416" coordorigin="6765,1058" coordsize="1701,416">
              <v:shape style="position:absolute;left:6765;top:1058;width:1701;height:416" coordorigin="6765,1058" coordsize="1701,416" path="m8466,1058l6765,1058,6765,1474,8466,1474,8466,1058xe" filled="true" fillcolor="#dedfe0" stroked="false">
                <v:path arrowok="t"/>
                <v:fill type="solid"/>
              </v:shape>
            </v:group>
            <v:group style="position:absolute;left:8466;top:1058;width:1701;height:416" coordorigin="8466,1058" coordsize="1701,416">
              <v:shape style="position:absolute;left:8466;top:1058;width:1701;height:416" coordorigin="8466,1058" coordsize="1701,416" path="m10166,1058l8466,1058,8466,1474,10166,1474,10166,1058xe" filled="true" fillcolor="#dedfe0" stroked="false">
                <v:path arrowok="t"/>
                <v:fill type="solid"/>
              </v:shape>
            </v:group>
            <v:group style="position:absolute;left:10;top:1474;width:6755;height:416" coordorigin="10,1474" coordsize="6755,416">
              <v:shape style="position:absolute;left:10;top:1474;width:6755;height:416" coordorigin="10,1474" coordsize="6755,416" path="m6765,1474l10,1474,10,1889,6765,1889,6765,1474xe" filled="true" fillcolor="#dedfe0" stroked="false">
                <v:path arrowok="t"/>
                <v:fill type="solid"/>
              </v:shape>
            </v:group>
            <v:group style="position:absolute;left:6765;top:1474;width:1701;height:416" coordorigin="6765,1474" coordsize="1701,416">
              <v:shape style="position:absolute;left:6765;top:1474;width:1701;height:416" coordorigin="6765,1474" coordsize="1701,416" path="m8466,1474l6765,1474,6765,1889,8466,1889,8466,1474xe" filled="true" fillcolor="#dedfe0" stroked="false">
                <v:path arrowok="t"/>
                <v:fill type="solid"/>
              </v:shape>
            </v:group>
            <v:group style="position:absolute;left:8466;top:1474;width:1701;height:416" coordorigin="8466,1474" coordsize="1701,416">
              <v:shape style="position:absolute;left:8466;top:1474;width:1701;height:416" coordorigin="8466,1474" coordsize="1701,416" path="m10166,1474l8466,1474,8466,1889,10166,1889,10166,1474xe" filled="true" fillcolor="#dedfe0" stroked="false">
                <v:path arrowok="t"/>
                <v:fill type="solid"/>
              </v:shape>
            </v:group>
            <v:group style="position:absolute;left:10;top:1889;width:6755;height:416" coordorigin="10,1889" coordsize="6755,416">
              <v:shape style="position:absolute;left:10;top:1889;width:6755;height:416" coordorigin="10,1889" coordsize="6755,416" path="m6765,1889l10,1889,10,2305,6765,2305,6765,1889xe" filled="true" fillcolor="#dedfe0" stroked="false">
                <v:path arrowok="t"/>
                <v:fill type="solid"/>
              </v:shape>
            </v:group>
            <v:group style="position:absolute;left:6765;top:1889;width:1701;height:416" coordorigin="6765,1889" coordsize="1701,416">
              <v:shape style="position:absolute;left:6765;top:1889;width:1701;height:416" coordorigin="6765,1889" coordsize="1701,416" path="m8466,1889l6765,1889,6765,2305,8466,2305,8466,1889xe" filled="true" fillcolor="#dedfe0" stroked="false">
                <v:path arrowok="t"/>
                <v:fill type="solid"/>
              </v:shape>
            </v:group>
            <v:group style="position:absolute;left:8466;top:1889;width:1701;height:416" coordorigin="8466,1889" coordsize="1701,416">
              <v:shape style="position:absolute;left:8466;top:1889;width:1701;height:416" coordorigin="8466,1889" coordsize="1701,416" path="m10166,1889l8466,1889,8466,2305,10166,2305,10166,1889xe" filled="true" fillcolor="#dedfe0" stroked="false">
                <v:path arrowok="t"/>
                <v:fill type="solid"/>
              </v:shape>
            </v:group>
            <v:group style="position:absolute;left:10;top:2305;width:6755;height:416" coordorigin="10,2305" coordsize="6755,416">
              <v:shape style="position:absolute;left:10;top:2305;width:6755;height:416" coordorigin="10,2305" coordsize="6755,416" path="m6765,2305l10,2305,10,2720,6765,2720,6765,2305xe" filled="true" fillcolor="#dedfe0" stroked="false">
                <v:path arrowok="t"/>
                <v:fill type="solid"/>
              </v:shape>
            </v:group>
            <v:group style="position:absolute;left:6765;top:2305;width:1701;height:416" coordorigin="6765,2305" coordsize="1701,416">
              <v:shape style="position:absolute;left:6765;top:2305;width:1701;height:416" coordorigin="6765,2305" coordsize="1701,416" path="m8466,2305l6765,2305,6765,2720,8466,2720,8466,2305xe" filled="true" fillcolor="#dedfe0" stroked="false">
                <v:path arrowok="t"/>
                <v:fill type="solid"/>
              </v:shape>
            </v:group>
            <v:group style="position:absolute;left:8466;top:2305;width:1701;height:416" coordorigin="8466,2305" coordsize="1701,416">
              <v:shape style="position:absolute;left:8466;top:2305;width:1701;height:416" coordorigin="8466,2305" coordsize="1701,416" path="m10166,2305l8466,2305,8466,2720,10166,2720,10166,2305xe" filled="true" fillcolor="#dedfe0" stroked="false">
                <v:path arrowok="t"/>
                <v:fill type="solid"/>
              </v:shape>
            </v:group>
            <v:group style="position:absolute;left:10;top:2720;width:6755;height:225" coordorigin="10,2720" coordsize="6755,225">
              <v:shape style="position:absolute;left:10;top:2720;width:6755;height:225" coordorigin="10,2720" coordsize="6755,225" path="m6765,2720l10,2720,10,2945,6765,2945,6765,2720xe" filled="true" fillcolor="#dedfe0" stroked="false">
                <v:path arrowok="t"/>
                <v:fill type="solid"/>
              </v:shape>
            </v:group>
            <v:group style="position:absolute;left:6765;top:2720;width:1701;height:225" coordorigin="6765,2720" coordsize="1701,225">
              <v:shape style="position:absolute;left:6765;top:2720;width:1701;height:225" coordorigin="6765,2720" coordsize="1701,225" path="m8466,2720l6765,2720,6765,2945,8466,2945,8466,2720xe" filled="true" fillcolor="#dedfe0" stroked="false">
                <v:path arrowok="t"/>
                <v:fill type="solid"/>
              </v:shape>
            </v:group>
            <v:group style="position:absolute;left:8466;top:2720;width:1701;height:225" coordorigin="8466,2720" coordsize="1701,225">
              <v:shape style="position:absolute;left:8466;top:2720;width:1701;height:225" coordorigin="8466,2720" coordsize="1701,225" path="m10166,2720l8466,2720,8466,2945,10166,2945,10166,2720xe" filled="true" fillcolor="#dedfe0" stroked="false">
                <v:path arrowok="t"/>
                <v:fill type="solid"/>
              </v:shape>
            </v:group>
            <v:group style="position:absolute;left:10;top:10;width:10157;height:2" coordorigin="10,10" coordsize="10157,2">
              <v:shape style="position:absolute;left:10;top:10;width:10157;height:2" coordorigin="10,10" coordsize="10157,0" path="m10,10l10166,10e" filled="false" stroked="true" strokeweight="1.0pt" strokecolor="#808285">
                <v:path arrowok="t"/>
              </v:shape>
            </v:group>
            <v:group style="position:absolute;left:10;top:2945;width:10157;height:2" coordorigin="10,2945" coordsize="10157,2">
              <v:shape style="position:absolute;left:10;top:2945;width:10157;height:2" coordorigin="10,2945" coordsize="10157,0" path="m10,2945l10166,2945e" filled="false" stroked="true" strokeweight="1.0pt" strokecolor="#808285">
                <v:path arrowok="t"/>
              </v:shape>
              <v:shape style="position:absolute;left:7131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2011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31;top:41;width:1239;height:400" type="#_x0000_t20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377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color w:val="6D6E71"/>
                          <w:w w:val="86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March</w:t>
                      </w:r>
                      <w:r>
                        <w:rPr>
                          <w:rFonts w:ascii="Cambria"/>
                          <w:color w:val="6D6E71"/>
                          <w:spacing w:val="-17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31,</w:t>
                      </w:r>
                      <w:r>
                        <w:rPr>
                          <w:rFonts w:ascii="Cambria"/>
                          <w:color w:val="6D6E71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2010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5306;height:227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Profit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1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reported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283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Add:</w:t>
                      </w:r>
                      <w:r>
                        <w:rPr>
                          <w:rFonts w:ascii="Cambria"/>
                          <w:color w:val="231F20"/>
                          <w:spacing w:val="-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Employee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compensation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under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intrinsic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value</w:t>
                      </w:r>
                      <w:r>
                        <w:rPr>
                          <w:rFonts w:ascii="Cambria"/>
                          <w:color w:val="231F20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method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Less: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Employee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stock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compensation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under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fair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value</w:t>
                      </w:r>
                      <w:r>
                        <w:rPr>
                          <w:rFonts w:ascii="Cambria"/>
                          <w:color w:val="231F20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method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3859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Proforma</w:t>
                      </w:r>
                      <w:r>
                        <w:rPr>
                          <w:rFonts w:ascii="Cambria"/>
                          <w:color w:val="6D6E71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profit</w:t>
                      </w:r>
                      <w:r>
                        <w:rPr>
                          <w:rFonts w:ascii="Cambria"/>
                          <w:color w:val="6D6E71"/>
                          <w:w w:val="89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Earnings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Per</w:t>
                      </w:r>
                      <w:r>
                        <w:rPr>
                          <w:rFonts w:ascii="Cambria"/>
                          <w:color w:val="231F20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Share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Basic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283" w:right="4125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reported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Proforma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Diluted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283" w:right="4125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As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reported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Proforma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69;top:656;width:95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11,109,888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195" w:right="0" w:firstLine="6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(132,716)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10,977,172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70;top:656;width:857;height:824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7,736,638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295" w:right="0" w:firstLine="404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85"/>
                          <w:sz w:val="20"/>
                          <w:szCs w:val="20"/>
                        </w:rPr>
                        <w:t>(5,659)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5"/>
                          <w:sz w:val="20"/>
                        </w:rPr>
                        <w:t>7,730,979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19;top:1903;width:5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132.45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130.86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20;top:1903;width:4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92.33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92.26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19;top:2527;width:5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132.25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130.67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20;top:2527;width:450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92.16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92.09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after="0" w:line="200" w:lineRule="atLeas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60" w:bottom="480" w:left="960" w:right="560"/>
        </w:sectPr>
      </w:pPr>
    </w:p>
    <w:p>
      <w:pPr>
        <w:numPr>
          <w:ilvl w:val="0"/>
          <w:numId w:val="34"/>
        </w:numPr>
        <w:tabs>
          <w:tab w:pos="326" w:val="left" w:leader="none"/>
        </w:tabs>
        <w:spacing w:before="41"/>
        <w:ind w:left="325" w:right="0" w:hanging="165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spacing w:val="-1"/>
          <w:w w:val="95"/>
          <w:sz w:val="18"/>
        </w:rPr>
        <w:t>Employee</w:t>
      </w:r>
      <w:r>
        <w:rPr>
          <w:rFonts w:ascii="Lucida Sans"/>
          <w:b/>
          <w:color w:val="6D6E71"/>
          <w:spacing w:val="-28"/>
          <w:w w:val="95"/>
          <w:sz w:val="18"/>
        </w:rPr>
        <w:t> </w:t>
      </w:r>
      <w:r>
        <w:rPr>
          <w:rFonts w:ascii="Lucida Sans"/>
          <w:b/>
          <w:color w:val="6D6E71"/>
          <w:w w:val="95"/>
          <w:sz w:val="18"/>
        </w:rPr>
        <w:t>Benefits</w:t>
      </w:r>
      <w:r>
        <w:rPr>
          <w:rFonts w:ascii="Lucida Sans"/>
          <w:b/>
          <w:color w:val="6D6E71"/>
          <w:spacing w:val="-28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Oblig</w:t>
      </w:r>
      <w:r>
        <w:rPr>
          <w:rFonts w:ascii="Lucida Sans"/>
          <w:b/>
          <w:color w:val="6D6E71"/>
          <w:spacing w:val="-1"/>
          <w:w w:val="95"/>
          <w:sz w:val="18"/>
        </w:rPr>
        <w:t>ation</w:t>
      </w:r>
      <w:r>
        <w:rPr>
          <w:rFonts w:ascii="Lucida Sans"/>
          <w:sz w:val="18"/>
        </w:rPr>
      </w:r>
    </w:p>
    <w:p>
      <w:pPr>
        <w:spacing w:line="240" w:lineRule="auto" w:before="7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w w:val="110"/>
          <w:sz w:val="18"/>
        </w:rPr>
        <w:t>Defined</w:t>
      </w:r>
      <w:r>
        <w:rPr>
          <w:rFonts w:ascii="Arial"/>
          <w:color w:val="231F20"/>
          <w:spacing w:val="-22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contribution</w:t>
      </w:r>
      <w:r>
        <w:rPr>
          <w:rFonts w:ascii="Arial"/>
          <w:color w:val="231F20"/>
          <w:spacing w:val="-21"/>
          <w:w w:val="110"/>
          <w:sz w:val="18"/>
        </w:rPr>
        <w:t> </w:t>
      </w:r>
      <w:r>
        <w:rPr>
          <w:rFonts w:ascii="Arial"/>
          <w:color w:val="231F20"/>
          <w:w w:val="110"/>
          <w:sz w:val="18"/>
        </w:rPr>
        <w:t>plans</w:t>
      </w:r>
      <w:r>
        <w:rPr>
          <w:rFonts w:ascii="Arial"/>
          <w:sz w:val="18"/>
        </w:rPr>
      </w:r>
    </w:p>
    <w:p>
      <w:pPr>
        <w:pStyle w:val="BodyText"/>
        <w:spacing w:line="240" w:lineRule="auto" w:before="105"/>
        <w:ind w:left="160" w:right="0"/>
        <w:jc w:val="left"/>
      </w:pPr>
      <w:r>
        <w:rPr>
          <w:color w:val="231F20"/>
          <w:w w:val="95"/>
        </w:rPr>
        <w:t>During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amounts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plans: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0"/>
        <w:gridCol w:w="1853"/>
        <w:gridCol w:w="1549"/>
      </w:tblGrid>
      <w:tr>
        <w:trPr>
          <w:trHeight w:val="529" w:hRule="exact"/>
        </w:trPr>
        <w:tc>
          <w:tcPr>
            <w:tcW w:w="682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/>
          </w:p>
        </w:tc>
        <w:tc>
          <w:tcPr>
            <w:tcW w:w="1853" w:type="dxa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364" w:right="246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13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Provident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193,328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181,090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Superannuation </w:t>
            </w:r>
            <w:r>
              <w:rPr>
                <w:rFonts w:ascii="Cambria"/>
                <w:color w:val="231F20"/>
                <w:spacing w:val="22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fund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61,639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0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55,094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254,967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236,184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32" w:hRule="exact"/>
        </w:trPr>
        <w:tc>
          <w:tcPr>
            <w:tcW w:w="682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mbria" w:hAnsi="Cambria" w:cs="Cambria" w:eastAsia="Cambria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110"/>
                <w:sz w:val="18"/>
              </w:rPr>
              <w:t>Defined</w:t>
            </w:r>
            <w:r>
              <w:rPr>
                <w:rFonts w:ascii="Arial"/>
                <w:color w:val="231F20"/>
                <w:spacing w:val="-24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benefit</w:t>
            </w:r>
            <w:r>
              <w:rPr>
                <w:rFonts w:ascii="Arial"/>
                <w:color w:val="231F20"/>
                <w:spacing w:val="-24"/>
                <w:w w:val="110"/>
                <w:sz w:val="18"/>
              </w:rPr>
              <w:t> </w:t>
            </w:r>
            <w:r>
              <w:rPr>
                <w:rFonts w:ascii="Arial"/>
                <w:color w:val="231F20"/>
                <w:w w:val="110"/>
                <w:sz w:val="18"/>
              </w:rPr>
              <w:t>plan-gratuity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5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amounts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recognised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are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follows: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</w:tr>
      <w:tr>
        <w:trPr>
          <w:trHeight w:val="529" w:hRule="exact"/>
        </w:trPr>
        <w:tc>
          <w:tcPr>
            <w:tcW w:w="682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85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359" w:right="252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7" w:right="100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48,115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51,050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</w:t>
            </w:r>
            <w:r>
              <w:rPr>
                <w:rFonts w:ascii="Cambria"/>
                <w:color w:val="231F20"/>
                <w:spacing w:val="2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22,337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18,601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9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(177)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(2,515)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Past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55,639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Recognised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actuarial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(gain)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37,579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(19,034)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employee</w:t>
            </w:r>
            <w:r>
              <w:rPr>
                <w:rFonts w:ascii="Cambria"/>
                <w:color w:val="6D6E71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benefit</w:t>
            </w:r>
            <w:r>
              <w:rPr>
                <w:rFonts w:ascii="Cambria"/>
                <w:color w:val="6D6E71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expense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163,493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48,102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Actual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25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331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80" w:hRule="exact"/>
        </w:trPr>
        <w:tc>
          <w:tcPr>
            <w:tcW w:w="6820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amounts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recognised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balance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sheet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are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follows: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682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/>
          </w:p>
        </w:tc>
        <w:tc>
          <w:tcPr>
            <w:tcW w:w="1853" w:type="dxa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6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9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Present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funded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370,120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257,770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Present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unfunded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24,121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16,041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Total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defined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benefit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394,241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273,811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Fair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(15,122)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(2,358)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682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liability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379,119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271,453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114"/>
        <w:ind w:left="160" w:right="0"/>
        <w:jc w:val="left"/>
      </w:pPr>
      <w:r>
        <w:rPr>
          <w:color w:val="231F20"/>
          <w:w w:val="95"/>
        </w:rPr>
        <w:t>Changes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obligation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representing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reconciliation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opening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closing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thereof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78"/>
        </w:rPr>
        <w:t> </w:t>
      </w:r>
      <w:r>
        <w:rPr>
          <w:color w:val="231F2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8"/>
        <w:gridCol w:w="3080"/>
        <w:gridCol w:w="1538"/>
      </w:tblGrid>
      <w:tr>
        <w:trPr>
          <w:trHeight w:val="529" w:hRule="exact"/>
        </w:trPr>
        <w:tc>
          <w:tcPr>
            <w:tcW w:w="5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08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581" w:right="25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Defined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benefit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obligation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at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the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273,811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239,737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48,115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51,050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</w:t>
            </w:r>
            <w:r>
              <w:rPr>
                <w:rFonts w:ascii="Cambria"/>
                <w:color w:val="231F20"/>
                <w:spacing w:val="29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22,337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18,601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Benefits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paid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(43,687)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(14,359)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Actuarial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(gain)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38,026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(21,218)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Past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service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55,639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25" w:hRule="exact"/>
        </w:trPr>
        <w:tc>
          <w:tcPr>
            <w:tcW w:w="5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Defined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benefit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obligation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of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the</w:t>
            </w:r>
            <w:r>
              <w:rPr>
                <w:rFonts w:ascii="Cambria"/>
                <w:color w:val="6D6E71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0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394,241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273,811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left="160" w:right="0"/>
        <w:jc w:val="left"/>
      </w:pPr>
      <w:r>
        <w:rPr>
          <w:color w:val="231F20"/>
          <w:w w:val="90"/>
        </w:rPr>
        <w:t>Changes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representing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reconciliation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opening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closing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thereof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5"/>
        <w:gridCol w:w="3200"/>
        <w:gridCol w:w="1538"/>
      </w:tblGrid>
      <w:tr>
        <w:trPr>
          <w:trHeight w:val="529" w:hRule="exact"/>
        </w:trPr>
        <w:tc>
          <w:tcPr>
            <w:tcW w:w="542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3200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701" w:right="257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2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5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Fair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at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beginning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2,358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2,515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Actuarial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gain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(loss)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(2,184)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Contributions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by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employer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55,827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14,918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Benefits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paid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(43,687)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(14,359)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42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Fair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value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plan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at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20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25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15,122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9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2,358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00"/>
        <w:ind w:left="160" w:right="0"/>
        <w:jc w:val="left"/>
      </w:pPr>
      <w:r>
        <w:rPr>
          <w:color w:val="231F20"/>
          <w:w w:val="90"/>
        </w:rPr>
        <w:t>Plan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100%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securities.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277" w:top="580" w:bottom="460" w:left="520" w:right="940"/>
        </w:sectPr>
      </w:pPr>
    </w:p>
    <w:p>
      <w:pPr>
        <w:spacing w:line="240" w:lineRule="auto" w:before="6"/>
        <w:rPr>
          <w:rFonts w:ascii="Cambria" w:hAnsi="Cambria" w:cs="Cambria" w:eastAsia="Cambria"/>
          <w:sz w:val="6"/>
          <w:szCs w:val="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8"/>
        <w:gridCol w:w="2035"/>
        <w:gridCol w:w="1566"/>
      </w:tblGrid>
      <w:tr>
        <w:trPr>
          <w:trHeight w:val="524" w:hRule="exact"/>
        </w:trPr>
        <w:tc>
          <w:tcPr>
            <w:tcW w:w="660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assumptions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used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accounting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gratuity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are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set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out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below: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601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</w:tr>
      <w:tr>
        <w:trPr>
          <w:trHeight w:val="329" w:hRule="exact"/>
        </w:trPr>
        <w:tc>
          <w:tcPr>
            <w:tcW w:w="6608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03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2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36" w:hRule="exact"/>
        </w:trPr>
        <w:tc>
          <w:tcPr>
            <w:tcW w:w="6608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Discount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Expected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returns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62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7.60%</w:t>
            </w:r>
            <w:r>
              <w:rPr>
                <w:rFonts w:ascii="Cambria" w:hAnsi="Cambria" w:cs="Cambria" w:eastAsia="Cambria"/>
                <w:color w:val="231F20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5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7.94%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left="128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7.50%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6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1" w:lineRule="exact" w:before="72"/>
              <w:ind w:left="48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4.3%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9"/>
                <w:w w:val="9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7.9%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21" w:lineRule="exact"/>
              <w:ind w:left="9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7.50%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114"/>
        <w:ind w:left="157" w:right="119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salary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increase,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actuarial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valuation,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seniority,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promotions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market.</w:t>
      </w:r>
      <w:r>
        <w:rPr/>
      </w:r>
    </w:p>
    <w:p>
      <w:pPr>
        <w:pStyle w:val="BodyText"/>
        <w:spacing w:line="220" w:lineRule="exact" w:before="170"/>
        <w:ind w:left="157" w:right="117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evaluates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assumptions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annually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long‑term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standards.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discount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post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benefits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obligations.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administered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LIC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invested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securities.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Group’s</w:t>
      </w:r>
      <w:r>
        <w:rPr/>
      </w:r>
    </w:p>
    <w:p>
      <w:pPr>
        <w:pStyle w:val="BodyText"/>
        <w:spacing w:line="220" w:lineRule="exact"/>
        <w:ind w:left="157" w:right="0"/>
        <w:jc w:val="both"/>
      </w:pPr>
      <w:r>
        <w:rPr>
          <w:color w:val="231F20"/>
          <w:w w:val="95"/>
        </w:rPr>
        <w:t>contribution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ending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2"/>
          <w:w w:val="95"/>
        </w:rPr>
        <w:t> </w:t>
      </w:r>
      <w:r>
        <w:rPr>
          <w:color w:val="231F20"/>
          <w:w w:val="95"/>
        </w:rPr>
        <w:t>51,605.</w:t>
      </w:r>
      <w:r>
        <w:rPr/>
      </w:r>
    </w:p>
    <w:p>
      <w:pPr>
        <w:pStyle w:val="BodyText"/>
        <w:spacing w:line="240" w:lineRule="auto" w:before="155"/>
        <w:ind w:left="157" w:right="0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31,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2011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5"/>
        <w:gridCol w:w="4563"/>
      </w:tblGrid>
      <w:tr>
        <w:trPr>
          <w:trHeight w:val="640" w:hRule="exact"/>
        </w:trPr>
        <w:tc>
          <w:tcPr>
            <w:tcW w:w="558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Year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ending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3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72,773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75,691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76,111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76,856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4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82,535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558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2017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2021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4563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372,218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20" w:lineRule="exact" w:before="114"/>
        <w:ind w:left="157" w:right="118"/>
        <w:jc w:val="left"/>
      </w:pPr>
      <w:r>
        <w:rPr>
          <w:color w:val="231F20"/>
          <w:w w:val="90"/>
        </w:rPr>
        <w:t>Present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defined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obligation,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deficit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four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19"/>
          <w:szCs w:val="19"/>
        </w:rPr>
      </w:pP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436"/>
        <w:gridCol w:w="1429"/>
        <w:gridCol w:w="1429"/>
        <w:gridCol w:w="1429"/>
        <w:gridCol w:w="1402"/>
      </w:tblGrid>
      <w:tr>
        <w:trPr>
          <w:trHeight w:val="529" w:hRule="exact"/>
        </w:trPr>
        <w:tc>
          <w:tcPr>
            <w:tcW w:w="3024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36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74" w:right="121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66" w:right="121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66" w:right="121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66" w:right="121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2008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66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2007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Particulars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08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Present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funded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(370,120)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(257,770)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(231,672)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(173,999)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(131,397)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Present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unfunded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(24,121)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(16,041)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(8,065)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(2,735)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(2,787)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Fair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value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15,122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4,697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Deficit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(379,119)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(271,453)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(238,269)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(176,506)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0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(129,487)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2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02"/>
              <w:ind w:left="95" w:right="544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Experience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adjustments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w w:val="89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liabilities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6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48,346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6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(10,677)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3,204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18,051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mbria" w:hAnsi="Cambria" w:cs="Cambria" w:eastAsia="Cambria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6,702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25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Experience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adjustments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plan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9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(2,184)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12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(469)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9"/>
        <w:rPr>
          <w:rFonts w:ascii="Cambria" w:hAnsi="Cambria" w:cs="Cambria" w:eastAsia="Cambria"/>
          <w:sz w:val="13"/>
          <w:szCs w:val="13"/>
        </w:rPr>
      </w:pPr>
    </w:p>
    <w:p>
      <w:pPr>
        <w:numPr>
          <w:ilvl w:val="0"/>
          <w:numId w:val="34"/>
        </w:numPr>
        <w:tabs>
          <w:tab w:pos="354" w:val="left" w:leader="none"/>
        </w:tabs>
        <w:spacing w:before="70"/>
        <w:ind w:left="353" w:right="0" w:hanging="196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6D6E71"/>
          <w:w w:val="95"/>
          <w:sz w:val="18"/>
        </w:rPr>
        <w:t>Segment</w:t>
      </w:r>
      <w:r>
        <w:rPr>
          <w:rFonts w:ascii="Lucida Sans"/>
          <w:b/>
          <w:color w:val="6D6E71"/>
          <w:spacing w:val="-21"/>
          <w:w w:val="95"/>
          <w:sz w:val="18"/>
        </w:rPr>
        <w:t> </w:t>
      </w:r>
      <w:r>
        <w:rPr>
          <w:rFonts w:ascii="Lucida Sans"/>
          <w:b/>
          <w:color w:val="6D6E71"/>
          <w:spacing w:val="-3"/>
          <w:w w:val="95"/>
          <w:sz w:val="18"/>
        </w:rPr>
        <w:t>infor</w:t>
      </w:r>
      <w:r>
        <w:rPr>
          <w:rFonts w:ascii="Lucida Sans"/>
          <w:b/>
          <w:color w:val="6D6E71"/>
          <w:spacing w:val="-2"/>
          <w:w w:val="95"/>
          <w:sz w:val="18"/>
        </w:rPr>
        <w:t>mation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57" w:right="118"/>
        <w:jc w:val="both"/>
      </w:pPr>
      <w:r>
        <w:rPr>
          <w:color w:val="231F20"/>
          <w:w w:val="95"/>
        </w:rPr>
        <w:t>Business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segments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distinguishable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enterprise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engaged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providing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differing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returns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available.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This information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 reviewed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evaluated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regularly by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management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 deciding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how 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allocate resources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assessing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performance.</w:t>
      </w:r>
      <w:r>
        <w:rPr/>
      </w:r>
    </w:p>
    <w:p>
      <w:pPr>
        <w:pStyle w:val="BodyText"/>
        <w:spacing w:line="220" w:lineRule="exact" w:before="170"/>
        <w:ind w:left="157" w:right="11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organised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segment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geographically.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purposes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organised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worldwide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segments:</w:t>
      </w:r>
      <w:r>
        <w:rPr/>
      </w:r>
    </w:p>
    <w:p>
      <w:pPr>
        <w:pStyle w:val="BodyText"/>
        <w:numPr>
          <w:ilvl w:val="0"/>
          <w:numId w:val="35"/>
        </w:numPr>
        <w:tabs>
          <w:tab w:pos="442" w:val="left" w:leader="none"/>
        </w:tabs>
        <w:spacing w:line="240" w:lineRule="auto" w:before="156" w:after="0"/>
        <w:ind w:left="441" w:right="0" w:hanging="284"/>
        <w:jc w:val="both"/>
      </w:pPr>
      <w:r>
        <w:rPr>
          <w:color w:val="231F20"/>
          <w:w w:val="90"/>
        </w:rPr>
        <w:t>Product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licenses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(‘Products’)</w:t>
      </w:r>
      <w:r>
        <w:rPr/>
      </w:r>
    </w:p>
    <w:p>
      <w:pPr>
        <w:pStyle w:val="BodyText"/>
        <w:numPr>
          <w:ilvl w:val="0"/>
          <w:numId w:val="35"/>
        </w:numPr>
        <w:tabs>
          <w:tab w:pos="442" w:val="left" w:leader="none"/>
        </w:tabs>
        <w:spacing w:line="240" w:lineRule="auto" w:before="155" w:after="0"/>
        <w:ind w:left="441" w:right="0" w:hanging="284"/>
        <w:jc w:val="both"/>
      </w:pPr>
      <w:r>
        <w:rPr>
          <w:color w:val="231F20"/>
          <w:w w:val="90"/>
        </w:rPr>
        <w:t>IT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(‘Services’)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/>
      </w:r>
    </w:p>
    <w:p>
      <w:pPr>
        <w:pStyle w:val="BodyText"/>
        <w:numPr>
          <w:ilvl w:val="0"/>
          <w:numId w:val="35"/>
        </w:numPr>
        <w:tabs>
          <w:tab w:pos="442" w:val="left" w:leader="none"/>
        </w:tabs>
        <w:spacing w:line="240" w:lineRule="auto" w:before="155" w:after="0"/>
        <w:ind w:left="441" w:right="0" w:hanging="284"/>
        <w:jc w:val="both"/>
      </w:pP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Processing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(‘BPO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Services’)</w:t>
      </w:r>
      <w:r>
        <w:rPr/>
      </w:r>
    </w:p>
    <w:p>
      <w:pPr>
        <w:pStyle w:val="BodyText"/>
        <w:spacing w:line="220" w:lineRule="exact" w:before="169"/>
        <w:ind w:left="157"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segments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primary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operational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management.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licenses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segment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deals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activities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enhancements,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implementation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activities.</w:t>
      </w:r>
      <w:r>
        <w:rPr/>
      </w:r>
    </w:p>
    <w:p>
      <w:pPr>
        <w:pStyle w:val="BodyText"/>
        <w:spacing w:line="220" w:lineRule="exact" w:before="170"/>
        <w:ind w:left="157" w:right="118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offers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spanning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entire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lifecycle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institutions.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division’s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Consulting,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Application,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Technology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efficiency,</w:t>
      </w:r>
      <w:r>
        <w:rPr>
          <w:color w:val="231F20"/>
          <w:w w:val="90"/>
        </w:rPr>
        <w:t> optimise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mandates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implement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finely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attuned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needs.</w:t>
      </w:r>
      <w:r>
        <w:rPr/>
      </w:r>
    </w:p>
    <w:p>
      <w:pPr>
        <w:pStyle w:val="BodyText"/>
        <w:spacing w:line="220" w:lineRule="exact" w:before="170"/>
        <w:ind w:left="157" w:right="119"/>
        <w:jc w:val="both"/>
      </w:pPr>
      <w:r>
        <w:rPr>
          <w:color w:val="231F20"/>
          <w:w w:val="95"/>
        </w:rPr>
        <w:t>BPO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comprises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outsourcing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Lending,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Collections,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Service,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w w:val="88"/>
        </w:rPr>
        <w:t> </w:t>
      </w:r>
      <w:r>
        <w:rPr>
          <w:color w:val="231F20"/>
        </w:rPr>
        <w:t>industry.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460" w:bottom="480" w:left="920" w:right="5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1"/>
        <w:gridCol w:w="2381"/>
        <w:gridCol w:w="2381"/>
      </w:tblGrid>
      <w:tr>
        <w:trPr>
          <w:trHeight w:val="6876" w:hRule="exact"/>
        </w:trPr>
        <w:tc>
          <w:tcPr>
            <w:tcW w:w="5391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tabs>
                <w:tab w:pos="3425" w:val="left" w:leader="none"/>
                <w:tab w:pos="4694" w:val="left" w:leader="none"/>
              </w:tabs>
              <w:spacing w:line="208" w:lineRule="exact"/>
              <w:ind w:left="39" w:right="93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Particulars</w:t>
              <w:tab/>
              <w:t>Products</w:t>
              <w:tab/>
            </w:r>
            <w:r>
              <w:rPr>
                <w:rFonts w:ascii="Cambria"/>
                <w:color w:val="6D6E71"/>
                <w:w w:val="80"/>
                <w:sz w:val="20"/>
              </w:rPr>
              <w:t>Services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03" w:val="left" w:leader="none"/>
                <w:tab w:pos="3720" w:val="left" w:leader="none"/>
                <w:tab w:pos="4494" w:val="left" w:leader="none"/>
                <w:tab w:pos="4911" w:val="left" w:leader="none"/>
              </w:tabs>
              <w:spacing w:line="208" w:lineRule="exact"/>
              <w:ind w:left="40" w:right="92" w:firstLine="28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External</w:t>
            </w:r>
            <w:r>
              <w:rPr>
                <w:rFonts w:ascii="Cambria" w:hAnsi="Cambria" w:cs="Cambria" w:eastAsia="Cambria"/>
                <w:color w:val="231F20"/>
                <w:spacing w:val="34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revenue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19,965,426</w:t>
              <w:tab/>
              <w:t>9,532,392</w:t>
            </w:r>
            <w:r>
              <w:rPr>
                <w:rFonts w:ascii="Cambria" w:hAnsi="Cambria" w:cs="Cambria" w:eastAsia="Cambria"/>
                <w:color w:val="231F20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Inter‑segment </w:t>
            </w:r>
            <w:r>
              <w:rPr>
                <w:rFonts w:ascii="Cambria" w:hAnsi="Cambria" w:cs="Cambria" w:eastAsia="Cambria"/>
                <w:color w:val="231F20"/>
                <w:spacing w:val="16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revenue</w:t>
              <w:tab/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ab/>
              <w:t>–</w:t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Total</w:t>
            </w:r>
            <w:r>
              <w:rPr>
                <w:rFonts w:ascii="Cambria" w:hAnsi="Cambria" w:cs="Cambria" w:eastAsia="Cambria"/>
                <w:color w:val="6D6E71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revenue</w:t>
              <w:tab/>
              <w:t>19,965,426</w:t>
              <w:tab/>
              <w:t>9,532,392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3249" w:val="left" w:leader="none"/>
                <w:tab w:pos="4440" w:val="left" w:leader="none"/>
              </w:tabs>
              <w:spacing w:line="197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revenue</w:t>
              <w:tab/>
              <w:t>(7,129,783)</w:t>
              <w:tab/>
              <w:t>(5,959,661)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04" w:val="left" w:leader="none"/>
                <w:tab w:pos="4494" w:val="left" w:leader="none"/>
              </w:tabs>
              <w:spacing w:line="208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Gross profit</w:t>
              <w:tab/>
              <w:t>12,835,643</w:t>
              <w:tab/>
            </w:r>
            <w:r>
              <w:rPr>
                <w:rFonts w:ascii="Cambria"/>
                <w:color w:val="6D6E71"/>
                <w:sz w:val="20"/>
              </w:rPr>
              <w:t>3,572,731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49" w:val="left" w:leader="none"/>
                <w:tab w:pos="4590" w:val="left" w:leader="none"/>
              </w:tabs>
              <w:spacing w:line="208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Selling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marketing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  <w:tab/>
              <w:t>(2,260,567)</w:t>
              <w:tab/>
              <w:t>(408,098)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4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General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administrative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399" w:val="left" w:leader="none"/>
                <w:tab w:pos="4590" w:val="left" w:leader="none"/>
              </w:tabs>
              <w:spacing w:line="204" w:lineRule="exact"/>
              <w:ind w:left="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11 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 15]</w:t>
              <w:tab/>
            </w:r>
            <w:r>
              <w:rPr>
                <w:rFonts w:ascii="Cambria"/>
                <w:color w:val="231F20"/>
                <w:w w:val="85"/>
                <w:sz w:val="20"/>
              </w:rPr>
              <w:t>(851,081)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(431,815)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304" w:val="left" w:leader="none"/>
                <w:tab w:pos="4004" w:val="left" w:leader="none"/>
                <w:tab w:pos="4590" w:val="left" w:leader="none"/>
              </w:tabs>
              <w:spacing w:line="208" w:lineRule="exact" w:before="10"/>
              <w:ind w:left="40" w:right="36"/>
              <w:jc w:val="both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Depreciation</w:t>
            </w:r>
            <w:r>
              <w:rPr>
                <w:rFonts w:ascii="Cambria" w:hAnsi="Cambria" w:cs="Cambria" w:eastAsia="Cambria"/>
                <w:color w:val="231F20"/>
                <w:spacing w:val="-1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and</w:t>
            </w:r>
            <w:r>
              <w:rPr>
                <w:rFonts w:ascii="Cambria" w:hAnsi="Cambria" w:cs="Cambria" w:eastAsia="Cambria"/>
                <w:color w:val="231F20"/>
                <w:spacing w:val="-12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amortisation</w:t>
              <w:tab/>
              <w:t>(158,081)        </w:t>
            </w:r>
            <w:r>
              <w:rPr>
                <w:rFonts w:ascii="Cambria" w:hAnsi="Cambria" w:cs="Cambria" w:eastAsia="Cambria"/>
                <w:color w:val="231F20"/>
                <w:spacing w:val="3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(165,130)</w:t>
            </w:r>
            <w:r>
              <w:rPr>
                <w:rFonts w:ascii="Cambria" w:hAnsi="Cambria" w:cs="Cambria" w:eastAsia="Cambria"/>
                <w:color w:val="231F20"/>
                <w:w w:val="88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</w:t>
            </w:r>
            <w:r>
              <w:rPr>
                <w:rFonts w:ascii="Cambria" w:hAnsi="Cambria" w:cs="Cambria" w:eastAsia="Cambria"/>
                <w:color w:val="231F20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segment</w:t>
            </w:r>
            <w:r>
              <w:rPr>
                <w:rFonts w:ascii="Cambria" w:hAnsi="Cambria" w:cs="Cambria" w:eastAsia="Cambria"/>
                <w:color w:val="231F20"/>
                <w:spacing w:val="-2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expense</w:t>
              <w:tab/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(257,989)</w:t>
            </w:r>
            <w:r>
              <w:rPr>
                <w:rFonts w:ascii="Cambria" w:hAnsi="Cambria" w:cs="Cambria" w:eastAsia="Cambria"/>
                <w:color w:val="231F20"/>
                <w:w w:val="88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Segment</w:t>
            </w:r>
            <w:r>
              <w:rPr>
                <w:rFonts w:ascii="Cambria" w:hAnsi="Cambria" w:cs="Cambria" w:eastAsia="Cambria"/>
                <w:color w:val="6D6E71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Results</w:t>
              <w:tab/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9,565,914</w:t>
            </w:r>
            <w:r>
              <w:rPr>
                <w:rFonts w:ascii="Cambria" w:hAnsi="Cambria" w:cs="Cambria" w:eastAsia="Cambria"/>
                <w:color w:val="6D6E71"/>
                <w:spacing w:val="2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2,309,699</w:t>
            </w:r>
            <w:r>
              <w:rPr>
                <w:rFonts w:ascii="Cambria" w:hAnsi="Cambria" w:cs="Cambria" w:eastAsia="Cambria"/>
                <w:color w:val="6D6E71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Interest</w:t>
            </w:r>
            <w:r>
              <w:rPr>
                <w:rFonts w:ascii="Cambria" w:hAnsi="Cambria" w:cs="Cambria" w:eastAsia="Cambria"/>
                <w:color w:val="231F20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income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40" w:right="328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gain,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Other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income,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40" w:right="293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auto"/>
              <w:ind w:left="40" w:right="2963" w:firstLine="5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14 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 15]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before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2"/>
              <w:ind w:left="40" w:right="338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Other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information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453" w:val="left" w:leader="none"/>
                <w:tab w:pos="4644" w:val="left" w:leader="none"/>
              </w:tabs>
              <w:spacing w:line="208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Capital expenditure by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segment</w:t>
              <w:tab/>
              <w:t>717,444</w:t>
              <w:tab/>
            </w:r>
            <w:r>
              <w:rPr>
                <w:rFonts w:ascii="Cambria"/>
                <w:color w:val="231F20"/>
                <w:sz w:val="20"/>
              </w:rPr>
              <w:t>556,079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454" w:val="left" w:leader="none"/>
                <w:tab w:pos="4744" w:val="left" w:leader="none"/>
              </w:tabs>
              <w:spacing w:line="208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non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  <w:tab/>
              <w:t>186,191</w:t>
              <w:tab/>
            </w:r>
            <w:r>
              <w:rPr>
                <w:rFonts w:ascii="Cambria"/>
                <w:color w:val="231F20"/>
                <w:sz w:val="20"/>
              </w:rPr>
              <w:t>43,659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04" w:val="left" w:leader="none"/>
                <w:tab w:pos="4494" w:val="left" w:leader="none"/>
              </w:tabs>
              <w:spacing w:line="208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Segment</w:t>
            </w:r>
            <w:r>
              <w:rPr>
                <w:rFonts w:ascii="Cambria"/>
                <w:color w:val="231F20"/>
                <w:spacing w:val="28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15,799,695</w:t>
              <w:tab/>
            </w:r>
            <w:r>
              <w:rPr>
                <w:rFonts w:ascii="Cambria"/>
                <w:color w:val="231F20"/>
                <w:sz w:val="20"/>
              </w:rPr>
              <w:t>4,386,178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304" w:val="left" w:leader="none"/>
                <w:tab w:pos="4645" w:val="left" w:leader="none"/>
              </w:tabs>
              <w:spacing w:line="208" w:lineRule="exact" w:before="10"/>
              <w:ind w:left="40" w:right="92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Segment</w:t>
            </w:r>
            <w:r>
              <w:rPr>
                <w:rFonts w:ascii="Cambria"/>
                <w:color w:val="231F20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  <w:tab/>
              <w:t>3,748,824</w:t>
              <w:tab/>
              <w:t>802,805</w:t>
            </w:r>
            <w:r>
              <w:rPr>
                <w:rFonts w:ascii="Cambria"/>
                <w:color w:val="231F20"/>
                <w:w w:val="92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Shareholders'</w:t>
            </w:r>
            <w:r>
              <w:rPr>
                <w:rFonts w:ascii="Cambria"/>
                <w:color w:val="231F20"/>
                <w:spacing w:val="2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81" w:type="dxa"/>
            <w:tcBorders>
              <w:top w:val="single" w:sz="8" w:space="0" w:color="808285"/>
              <w:left w:val="single" w:sz="1" w:space="0" w:color="DEDFE0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1528" w:val="left" w:leader="none"/>
                <w:tab w:pos="2183" w:val="left" w:leader="none"/>
              </w:tabs>
              <w:spacing w:line="410" w:lineRule="atLeast"/>
              <w:ind w:left="443" w:right="93" w:hanging="39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BPO‑Services</w:t>
              <w:tab/>
            </w:r>
            <w:r>
              <w:rPr>
                <w:rFonts w:ascii="Cambria" w:hAnsi="Cambria" w:cs="Cambria" w:eastAsia="Cambria"/>
                <w:color w:val="6D6E71"/>
                <w:w w:val="85"/>
                <w:sz w:val="20"/>
                <w:szCs w:val="20"/>
              </w:rPr>
              <w:t>Corporate</w:t>
            </w:r>
            <w:r>
              <w:rPr>
                <w:rFonts w:ascii="Cambria" w:hAnsi="Cambria" w:cs="Cambria" w:eastAsia="Cambria"/>
                <w:color w:val="6D6E71"/>
                <w:w w:val="8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471,501</w:t>
              <w:tab/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184" w:val="left" w:leader="none"/>
              </w:tabs>
              <w:spacing w:line="194" w:lineRule="exact"/>
              <w:ind w:left="4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257,989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08" w:lineRule="exact"/>
              <w:ind w:left="34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729,490</w:t>
              <w:tab/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08" w:lineRule="exact"/>
              <w:ind w:left="29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(254,195)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08" w:lineRule="exact"/>
              <w:ind w:left="34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475,295</w:t>
              <w:tab/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21" w:lineRule="exact"/>
              <w:ind w:left="39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(73,885)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91" w:val="left" w:leader="none"/>
              </w:tabs>
              <w:spacing w:line="221" w:lineRule="exact" w:before="173"/>
              <w:ind w:left="35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(149,643)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(1,230,673)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641" w:val="left" w:leader="none"/>
              </w:tabs>
              <w:spacing w:line="208" w:lineRule="exact"/>
              <w:ind w:left="451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(19,081)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(65,879)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08" w:lineRule="exact"/>
              <w:ind w:left="89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91" w:val="left" w:leader="none"/>
              </w:tabs>
              <w:spacing w:line="221" w:lineRule="exact"/>
              <w:ind w:left="405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232,686</w:t>
              <w:tab/>
              <w:t>(1,296,552)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1539" w:val="left" w:leader="none"/>
              </w:tabs>
              <w:spacing w:line="221" w:lineRule="exact" w:before="151"/>
              <w:ind w:left="69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944</w:t>
              <w:tab/>
            </w:r>
            <w:r>
              <w:rPr>
                <w:rFonts w:ascii="Cambria"/>
                <w:color w:val="231F20"/>
                <w:sz w:val="20"/>
              </w:rPr>
              <w:t>118,923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08" w:lineRule="exact"/>
              <w:ind w:left="54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1,023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290" w:val="left" w:leader="none"/>
              </w:tabs>
              <w:spacing w:line="208" w:lineRule="exact"/>
              <w:ind w:left="34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244,663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40,862,683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390" w:val="left" w:leader="none"/>
              </w:tabs>
              <w:spacing w:line="208" w:lineRule="exact"/>
              <w:ind w:left="349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124,573</w:t>
              <w:tab/>
            </w:r>
            <w:r>
              <w:rPr>
                <w:rFonts w:ascii="Cambria"/>
                <w:color w:val="231F20"/>
                <w:sz w:val="20"/>
              </w:rPr>
              <w:t>2,559,635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13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54,057,382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81" w:type="dxa"/>
            <w:tcBorders>
              <w:top w:val="single" w:sz="8" w:space="0" w:color="808285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044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tabs>
                <w:tab w:pos="1768" w:val="left" w:leader="none"/>
              </w:tabs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Eliminations</w:t>
              <w:tab/>
              <w:t>Total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tabs>
                <w:tab w:pos="1384" w:val="left" w:leader="none"/>
              </w:tabs>
              <w:spacing w:line="221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29,969,319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94" w:val="left" w:leader="none"/>
              </w:tabs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(257,989)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994" w:val="left" w:leader="none"/>
              </w:tabs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(257,989)</w:t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29,969,319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329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(13,343,639)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994" w:val="left" w:leader="none"/>
              </w:tabs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(257,989)</w:t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16,625,680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429" w:val="left" w:leader="none"/>
              </w:tabs>
              <w:spacing w:line="221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(2,742,550)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29" w:val="left" w:leader="none"/>
              </w:tabs>
              <w:spacing w:line="221" w:lineRule="exact" w:before="173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(2,663,212)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579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(408,171)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40" w:val="left" w:leader="none"/>
              </w:tabs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257,989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84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6D6E71"/>
                <w:w w:val="95"/>
                <w:sz w:val="20"/>
                <w:szCs w:val="20"/>
              </w:rPr>
              <w:t>10,811,747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1,395,496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227,161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45,601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12,480,005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73"/>
              <w:ind w:left="14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(1,370,117)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 w:before="173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11,109,888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10"/>
              <w:ind w:left="1384" w:right="95" w:firstLine="80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11,109,888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1484" w:val="left" w:leader="none"/>
              </w:tabs>
              <w:spacing w:line="221" w:lineRule="exact" w:before="161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1,393,390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634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230,874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84" w:val="left" w:leader="none"/>
              </w:tabs>
              <w:spacing w:line="208" w:lineRule="exact"/>
              <w:ind w:left="9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61,293,219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84" w:val="left" w:leader="none"/>
              </w:tabs>
              <w:spacing w:line="206" w:lineRule="exact"/>
              <w:ind w:left="9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7,235,837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84" w:val="left" w:leader="none"/>
              </w:tabs>
              <w:spacing w:line="224" w:lineRule="exact"/>
              <w:ind w:left="99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position w:val="2"/>
                <w:sz w:val="20"/>
                <w:szCs w:val="20"/>
              </w:rPr>
              <w:t>54,057,382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8"/>
        <w:gridCol w:w="2381"/>
        <w:gridCol w:w="2381"/>
      </w:tblGrid>
      <w:tr>
        <w:trPr>
          <w:trHeight w:val="6876" w:hRule="exact"/>
        </w:trPr>
        <w:tc>
          <w:tcPr>
            <w:tcW w:w="5388" w:type="dxa"/>
            <w:tcBorders>
              <w:top w:val="single" w:sz="8" w:space="0" w:color="808285"/>
              <w:left w:val="nil" w:sz="6" w:space="0" w:color="auto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tabs>
                <w:tab w:pos="3423" w:val="left" w:leader="none"/>
                <w:tab w:pos="4691" w:val="left" w:leader="none"/>
              </w:tabs>
              <w:spacing w:line="208" w:lineRule="exact"/>
              <w:ind w:left="39" w:right="93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Particulars</w:t>
              <w:tab/>
              <w:t>Products</w:t>
              <w:tab/>
            </w:r>
            <w:r>
              <w:rPr>
                <w:rFonts w:ascii="Cambria"/>
                <w:color w:val="6D6E71"/>
                <w:w w:val="80"/>
                <w:sz w:val="20"/>
              </w:rPr>
              <w:t>Services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01" w:val="left" w:leader="none"/>
                <w:tab w:pos="3717" w:val="left" w:leader="none"/>
                <w:tab w:pos="4491" w:val="left" w:leader="none"/>
                <w:tab w:pos="4908" w:val="left" w:leader="none"/>
              </w:tabs>
              <w:spacing w:line="208" w:lineRule="exact"/>
              <w:ind w:left="40" w:right="92" w:firstLine="28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External</w:t>
            </w:r>
            <w:r>
              <w:rPr>
                <w:rFonts w:ascii="Cambria" w:hAnsi="Cambria" w:cs="Cambria" w:eastAsia="Cambria"/>
                <w:color w:val="231F20"/>
                <w:spacing w:val="34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revenue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19,032,801</w:t>
              <w:tab/>
              <w:t>9,072,322</w:t>
            </w:r>
            <w:r>
              <w:rPr>
                <w:rFonts w:ascii="Cambria" w:hAnsi="Cambria" w:cs="Cambria" w:eastAsia="Cambria"/>
                <w:color w:val="231F20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Inter‑segment </w:t>
            </w:r>
            <w:r>
              <w:rPr>
                <w:rFonts w:ascii="Cambria" w:hAnsi="Cambria" w:cs="Cambria" w:eastAsia="Cambria"/>
                <w:color w:val="231F20"/>
                <w:spacing w:val="16"/>
                <w:w w:val="85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revenue</w:t>
              <w:tab/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ab/>
              <w:t>–</w:t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Total</w:t>
            </w:r>
            <w:r>
              <w:rPr>
                <w:rFonts w:ascii="Cambria" w:hAnsi="Cambria" w:cs="Cambria" w:eastAsia="Cambria"/>
                <w:color w:val="6D6E71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revenue</w:t>
              <w:tab/>
              <w:t>19,032,801</w:t>
              <w:tab/>
              <w:t>9,072,322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3246" w:val="left" w:leader="none"/>
                <w:tab w:pos="4437" w:val="left" w:leader="none"/>
              </w:tabs>
              <w:spacing w:line="197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Cost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revenue</w:t>
              <w:tab/>
              <w:t>(7,506,184)</w:t>
              <w:tab/>
              <w:t>(5,828,719)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01" w:val="left" w:leader="none"/>
                <w:tab w:pos="4491" w:val="left" w:leader="none"/>
              </w:tabs>
              <w:spacing w:line="208" w:lineRule="exact" w:before="10"/>
              <w:ind w:left="40" w:right="92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Gross profit</w:t>
              <w:tab/>
              <w:t>11,526,617</w:t>
              <w:tab/>
              <w:t>3,243,603</w:t>
            </w:r>
            <w:r>
              <w:rPr>
                <w:rFonts w:ascii="Cambria"/>
                <w:color w:val="6D6E71"/>
                <w:w w:val="93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Selling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marketing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46" w:val="left" w:leader="none"/>
                <w:tab w:pos="4587" w:val="left" w:leader="none"/>
              </w:tabs>
              <w:spacing w:line="189" w:lineRule="exact"/>
              <w:ind w:left="9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12 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 15]</w:t>
              <w:tab/>
              <w:t>(1,965,876)</w:t>
              <w:tab/>
              <w:t>(340,370)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396" w:val="left" w:leader="none"/>
                <w:tab w:pos="4587" w:val="left" w:leader="none"/>
              </w:tabs>
              <w:spacing w:line="20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General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administrative</w:t>
            </w:r>
            <w:r>
              <w:rPr>
                <w:rFonts w:ascii="Cambria"/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  <w:tab/>
            </w:r>
            <w:r>
              <w:rPr>
                <w:rFonts w:ascii="Cambria"/>
                <w:color w:val="231F20"/>
                <w:w w:val="85"/>
                <w:sz w:val="20"/>
              </w:rPr>
              <w:t>(870,306)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(400,230)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301" w:val="left" w:leader="none"/>
                <w:tab w:pos="4001" w:val="left" w:leader="none"/>
                <w:tab w:pos="4587" w:val="left" w:leader="none"/>
              </w:tabs>
              <w:spacing w:line="208" w:lineRule="exact" w:before="10"/>
              <w:ind w:left="39" w:right="36"/>
              <w:jc w:val="both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Depreciation</w:t>
            </w:r>
            <w:r>
              <w:rPr>
                <w:rFonts w:ascii="Cambria" w:hAnsi="Cambria" w:cs="Cambria" w:eastAsia="Cambria"/>
                <w:color w:val="231F20"/>
                <w:spacing w:val="-1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and</w:t>
            </w:r>
            <w:r>
              <w:rPr>
                <w:rFonts w:ascii="Cambria" w:hAnsi="Cambria" w:cs="Cambria" w:eastAsia="Cambria"/>
                <w:color w:val="231F20"/>
                <w:spacing w:val="-12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amortisation</w:t>
              <w:tab/>
              <w:t>(229,287)        </w:t>
            </w:r>
            <w:r>
              <w:rPr>
                <w:rFonts w:ascii="Cambria" w:hAnsi="Cambria" w:cs="Cambria" w:eastAsia="Cambria"/>
                <w:color w:val="231F20"/>
                <w:spacing w:val="3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(176,595)</w:t>
            </w:r>
            <w:r>
              <w:rPr>
                <w:rFonts w:ascii="Cambria" w:hAnsi="Cambria" w:cs="Cambria" w:eastAsia="Cambria"/>
                <w:color w:val="231F20"/>
                <w:w w:val="88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</w:t>
            </w:r>
            <w:r>
              <w:rPr>
                <w:rFonts w:ascii="Cambria" w:hAnsi="Cambria" w:cs="Cambria" w:eastAsia="Cambria"/>
                <w:color w:val="231F20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segment</w:t>
            </w:r>
            <w:r>
              <w:rPr>
                <w:rFonts w:ascii="Cambria" w:hAnsi="Cambria" w:cs="Cambria" w:eastAsia="Cambria"/>
                <w:color w:val="231F20"/>
                <w:spacing w:val="-22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expense</w:t>
              <w:tab/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(211,200)</w:t>
            </w:r>
            <w:r>
              <w:rPr>
                <w:rFonts w:ascii="Cambria" w:hAnsi="Cambria" w:cs="Cambria" w:eastAsia="Cambria"/>
                <w:color w:val="231F20"/>
                <w:w w:val="88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Segment</w:t>
            </w:r>
            <w:r>
              <w:rPr>
                <w:rFonts w:ascii="Cambria" w:hAnsi="Cambria" w:cs="Cambria" w:eastAsia="Cambria"/>
                <w:color w:val="6D6E71"/>
                <w:spacing w:val="1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Results</w:t>
              <w:tab/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8,461,148</w:t>
            </w:r>
            <w:r>
              <w:rPr>
                <w:rFonts w:ascii="Cambria" w:hAnsi="Cambria" w:cs="Cambria" w:eastAsia="Cambria"/>
                <w:color w:val="6D6E71"/>
                <w:spacing w:val="22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2,115,208</w:t>
            </w:r>
            <w:r>
              <w:rPr>
                <w:rFonts w:ascii="Cambria" w:hAnsi="Cambria" w:cs="Cambria" w:eastAsia="Cambria"/>
                <w:color w:val="6D6E71"/>
                <w:w w:val="93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Interest</w:t>
            </w:r>
            <w:r>
              <w:rPr>
                <w:rFonts w:ascii="Cambria" w:hAnsi="Cambria" w:cs="Cambria" w:eastAsia="Cambria"/>
                <w:color w:val="231F20"/>
                <w:spacing w:val="-23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income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left="39" w:right="333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loss,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w w:val="88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Other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income,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left="39" w:right="293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auto"/>
              <w:ind w:left="39" w:right="2960" w:firstLine="5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[Refer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note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14 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schedule 15]</w:t>
            </w:r>
            <w:r>
              <w:rPr>
                <w:rFonts w:ascii="Cambria"/>
                <w:color w:val="231F20"/>
                <w:w w:val="91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profit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year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before</w:t>
            </w:r>
            <w:r>
              <w:rPr>
                <w:rFonts w:ascii="Cambria"/>
                <w:color w:val="231F20"/>
                <w:w w:val="84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 w:before="2"/>
              <w:ind w:left="39" w:right="338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Share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minority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9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profit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21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Other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information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550" w:val="left" w:leader="none"/>
                <w:tab w:pos="4741" w:val="left" w:leader="none"/>
              </w:tabs>
              <w:spacing w:line="20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Capital expenditure by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segment</w:t>
              <w:tab/>
              <w:t>56,085</w:t>
              <w:tab/>
            </w:r>
            <w:r>
              <w:rPr>
                <w:rFonts w:ascii="Cambria"/>
                <w:color w:val="231F20"/>
                <w:sz w:val="20"/>
              </w:rPr>
              <w:t>20,799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550" w:val="left" w:leader="none"/>
                <w:tab w:pos="4786" w:val="left" w:leader="none"/>
              </w:tabs>
              <w:spacing w:line="20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Other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non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expenses</w:t>
              <w:tab/>
              <w:t>16,702</w:t>
              <w:tab/>
              <w:t>(2,654)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200" w:val="left" w:leader="none"/>
                <w:tab w:pos="4491" w:val="left" w:leader="none"/>
              </w:tabs>
              <w:spacing w:line="208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Segment</w:t>
            </w:r>
            <w:r>
              <w:rPr>
                <w:rFonts w:ascii="Cambria"/>
                <w:color w:val="231F20"/>
                <w:spacing w:val="28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12,703,472</w:t>
              <w:tab/>
            </w:r>
            <w:r>
              <w:rPr>
                <w:rFonts w:ascii="Cambria"/>
                <w:color w:val="231F20"/>
                <w:sz w:val="20"/>
              </w:rPr>
              <w:t>3,822,359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3301" w:val="left" w:leader="none"/>
                <w:tab w:pos="4491" w:val="left" w:leader="none"/>
              </w:tabs>
              <w:spacing w:line="208" w:lineRule="exact" w:before="10"/>
              <w:ind w:left="40" w:right="93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Segment</w:t>
            </w:r>
            <w:r>
              <w:rPr>
                <w:rFonts w:ascii="Cambria"/>
                <w:color w:val="231F20"/>
                <w:spacing w:val="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  <w:tab/>
              <w:t>3,077,591</w:t>
              <w:tab/>
              <w:t>1,180,330</w:t>
            </w:r>
            <w:r>
              <w:rPr>
                <w:rFonts w:ascii="Cambria"/>
                <w:color w:val="231F20"/>
                <w:w w:val="93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Shareholders'</w:t>
            </w:r>
            <w:r>
              <w:rPr>
                <w:rFonts w:ascii="Cambria"/>
                <w:color w:val="231F20"/>
                <w:spacing w:val="2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funds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81" w:type="dxa"/>
            <w:tcBorders>
              <w:top w:val="single" w:sz="8" w:space="0" w:color="808285"/>
              <w:left w:val="single" w:sz="1" w:space="0" w:color="DEDFE0"/>
              <w:bottom w:val="single" w:sz="8" w:space="0" w:color="808285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1528" w:val="left" w:leader="none"/>
                <w:tab w:pos="2183" w:val="left" w:leader="none"/>
              </w:tabs>
              <w:spacing w:line="410" w:lineRule="atLeast"/>
              <w:ind w:left="443" w:right="93" w:hanging="395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BPO‑Services</w:t>
              <w:tab/>
            </w:r>
            <w:r>
              <w:rPr>
                <w:rFonts w:ascii="Cambria" w:hAnsi="Cambria" w:cs="Cambria" w:eastAsia="Cambria"/>
                <w:color w:val="6D6E71"/>
                <w:w w:val="85"/>
                <w:sz w:val="20"/>
                <w:szCs w:val="20"/>
              </w:rPr>
              <w:t>Corporate</w:t>
            </w:r>
            <w:r>
              <w:rPr>
                <w:rFonts w:ascii="Cambria" w:hAnsi="Cambria" w:cs="Cambria" w:eastAsia="Cambria"/>
                <w:color w:val="6D6E71"/>
                <w:w w:val="87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634,619</w:t>
              <w:tab/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194" w:lineRule="exact"/>
              <w:ind w:left="34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211,200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08" w:lineRule="exact"/>
              <w:ind w:left="34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845,819</w:t>
              <w:tab/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184" w:val="left" w:leader="none"/>
              </w:tabs>
              <w:spacing w:line="208" w:lineRule="exact"/>
              <w:ind w:left="38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(266,707)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9" w:val="left" w:leader="none"/>
              </w:tabs>
              <w:spacing w:line="221" w:lineRule="exact"/>
              <w:ind w:left="34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w w:val="90"/>
                <w:sz w:val="20"/>
                <w:szCs w:val="20"/>
              </w:rPr>
              <w:t>579,112</w:t>
              <w:tab/>
            </w: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2088" w:val="left" w:leader="none"/>
              </w:tabs>
              <w:spacing w:line="221" w:lineRule="exact" w:before="173"/>
              <w:ind w:left="393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(91,464)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91" w:val="left" w:leader="none"/>
              </w:tabs>
              <w:spacing w:line="208" w:lineRule="exact"/>
              <w:ind w:left="35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(147,509)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(1,041,359)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641" w:val="left" w:leader="none"/>
              </w:tabs>
              <w:spacing w:line="208" w:lineRule="exact"/>
              <w:ind w:left="450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(24,139)</w:t>
              <w:tab/>
            </w:r>
            <w:r>
              <w:rPr>
                <w:rFonts w:ascii="Cambria"/>
                <w:color w:val="231F20"/>
                <w:w w:val="90"/>
                <w:sz w:val="20"/>
              </w:rPr>
              <w:t>(58,632)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183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90" w:val="left" w:leader="none"/>
              </w:tabs>
              <w:spacing w:line="221" w:lineRule="exact"/>
              <w:ind w:left="404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316,000</w:t>
              <w:tab/>
              <w:t>(1,099,991)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1638" w:val="left" w:leader="none"/>
              </w:tabs>
              <w:spacing w:line="221" w:lineRule="exact" w:before="151"/>
              <w:ind w:left="547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7,840</w:t>
              <w:tab/>
            </w:r>
            <w:r>
              <w:rPr>
                <w:rFonts w:ascii="Cambria"/>
                <w:color w:val="231F20"/>
                <w:sz w:val="20"/>
              </w:rPr>
              <w:t>43,442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2088" w:val="left" w:leader="none"/>
              </w:tabs>
              <w:spacing w:line="208" w:lineRule="exact"/>
              <w:ind w:left="547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2,207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288" w:val="left" w:leader="none"/>
              </w:tabs>
              <w:spacing w:line="208" w:lineRule="exact"/>
              <w:ind w:left="347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252,541</w:t>
              <w:tab/>
            </w:r>
            <w:r>
              <w:rPr>
                <w:rFonts w:ascii="Cambria"/>
                <w:color w:val="231F20"/>
                <w:w w:val="95"/>
                <w:sz w:val="20"/>
              </w:rPr>
              <w:t>32,179,295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388" w:val="left" w:leader="none"/>
              </w:tabs>
              <w:spacing w:line="208" w:lineRule="exact"/>
              <w:ind w:left="348" w:right="0"/>
              <w:jc w:val="center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111,769</w:t>
              <w:tab/>
            </w:r>
            <w:r>
              <w:rPr>
                <w:rFonts w:ascii="Cambria"/>
                <w:color w:val="231F20"/>
                <w:sz w:val="20"/>
              </w:rPr>
              <w:t>1,684,013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left="13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42,903,964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81" w:type="dxa"/>
            <w:tcBorders>
              <w:top w:val="single" w:sz="8" w:space="0" w:color="808285"/>
              <w:left w:val="single" w:sz="1" w:space="0" w:color="DEDFE0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1044" w:right="94" w:firstLine="3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tabs>
                <w:tab w:pos="1768" w:val="left" w:leader="none"/>
              </w:tabs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Eliminations</w:t>
              <w:tab/>
              <w:t>Total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tabs>
                <w:tab w:pos="1384" w:val="left" w:leader="none"/>
              </w:tabs>
              <w:spacing w:line="221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28,739,742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94" w:val="left" w:leader="none"/>
              </w:tabs>
              <w:spacing w:line="208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(211,200)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994" w:val="left" w:leader="none"/>
              </w:tabs>
              <w:spacing w:line="208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(211,200)</w:t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28,739,742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329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(13,601,610)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994" w:val="left" w:leader="none"/>
              </w:tabs>
              <w:spacing w:line="221" w:lineRule="exact"/>
              <w:ind w:right="9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(211,200)</w:t>
              <w:tab/>
            </w:r>
            <w:r>
              <w:rPr>
                <w:rFonts w:ascii="Cambria"/>
                <w:color w:val="6D6E71"/>
                <w:w w:val="90"/>
                <w:sz w:val="20"/>
              </w:rPr>
              <w:t>15,138,132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tabs>
                <w:tab w:pos="1429" w:val="left" w:leader="none"/>
              </w:tabs>
              <w:spacing w:line="221" w:lineRule="exact" w:before="173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(2,397,710)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29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(2,459,404)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579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(488,653)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40" w:val="left" w:leader="none"/>
              </w:tabs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211,200</w:t>
              <w:tab/>
            </w: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83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6D6E71"/>
                <w:sz w:val="20"/>
                <w:szCs w:val="20"/>
              </w:rPr>
              <w:t>–</w:t>
              <w:tab/>
              <w:t>9,792,365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08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699,616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(1,568,714)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12,933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8,936,200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173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(1,197,695)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 w:before="173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7,738,505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8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(1,867)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1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7,736,638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1633" w:val="left" w:leader="none"/>
              </w:tabs>
              <w:spacing w:line="221" w:lineRule="exact" w:before="159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128,166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733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16,255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83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48,957,667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484" w:val="left" w:leader="none"/>
              </w:tabs>
              <w:spacing w:line="208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  <w:t>6,053,703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tabs>
                <w:tab w:pos="1384" w:val="left" w:leader="none"/>
              </w:tabs>
              <w:spacing w:line="221" w:lineRule="exact"/>
              <w:ind w:left="99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  <w:tab/>
            </w:r>
            <w:r>
              <w:rPr>
                <w:rFonts w:ascii="Cambria" w:hAnsi="Cambria" w:cs="Cambria" w:eastAsia="Cambria"/>
                <w:color w:val="231F20"/>
                <w:w w:val="95"/>
                <w:sz w:val="20"/>
                <w:szCs w:val="20"/>
              </w:rPr>
              <w:t>42,903,964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after="0" w:line="221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600" w:bottom="440" w:left="580" w:right="960"/>
        </w:sectPr>
      </w:pPr>
    </w:p>
    <w:p>
      <w:pPr>
        <w:spacing w:before="32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1"/>
          <w:w w:val="95"/>
          <w:sz w:val="18"/>
        </w:rPr>
        <w:t>Segment</w:t>
      </w:r>
      <w:r>
        <w:rPr>
          <w:rFonts w:ascii="Verdana"/>
          <w:color w:val="231F20"/>
          <w:spacing w:val="-18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revenue</w:t>
      </w:r>
      <w:r>
        <w:rPr>
          <w:rFonts w:ascii="Verdana"/>
          <w:color w:val="231F20"/>
          <w:spacing w:val="-17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and</w:t>
      </w:r>
      <w:r>
        <w:rPr>
          <w:rFonts w:ascii="Verdana"/>
          <w:color w:val="231F20"/>
          <w:spacing w:val="-17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expense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7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Revenue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is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generated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through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licensing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products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as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well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as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by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providing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software</w:t>
      </w:r>
      <w:r>
        <w:rPr>
          <w:rFonts w:ascii="Cambria"/>
          <w:color w:val="231F20"/>
          <w:spacing w:val="5"/>
          <w:w w:val="90"/>
        </w:rPr>
        <w:t> </w:t>
      </w:r>
      <w:r>
        <w:rPr>
          <w:rFonts w:ascii="Cambria"/>
          <w:color w:val="231F20"/>
          <w:w w:val="90"/>
        </w:rPr>
        <w:t>solutions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customers</w:t>
      </w:r>
      <w:r>
        <w:rPr>
          <w:rFonts w:ascii="Cambria"/>
          <w:color w:val="231F20"/>
          <w:spacing w:val="6"/>
          <w:w w:val="90"/>
        </w:rPr>
        <w:t> </w:t>
      </w:r>
      <w:r>
        <w:rPr>
          <w:rFonts w:ascii="Cambria"/>
          <w:color w:val="231F20"/>
          <w:w w:val="90"/>
        </w:rPr>
        <w:t>including</w:t>
      </w:r>
      <w:r>
        <w:rPr>
          <w:rFonts w:ascii="Cambria"/>
          <w:color w:val="231F20"/>
          <w:w w:val="93"/>
        </w:rPr>
        <w:t> </w:t>
      </w:r>
      <w:r>
        <w:rPr>
          <w:rFonts w:ascii="Cambria"/>
          <w:color w:val="231F20"/>
          <w:w w:val="90"/>
        </w:rPr>
        <w:t>consulting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services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business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process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outsourcing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services.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expenses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which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are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not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directly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attributable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to</w:t>
      </w:r>
      <w:r>
        <w:rPr>
          <w:rFonts w:ascii="Cambria"/>
          <w:color w:val="231F20"/>
          <w:spacing w:val="-9"/>
          <w:w w:val="90"/>
        </w:rPr>
        <w:t> </w:t>
      </w:r>
      <w:r>
        <w:rPr>
          <w:rFonts w:ascii="Cambria"/>
          <w:color w:val="231F20"/>
          <w:w w:val="90"/>
        </w:rPr>
        <w:t>a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business</w:t>
      </w:r>
      <w:r>
        <w:rPr>
          <w:rFonts w:ascii="Cambria"/>
          <w:color w:val="231F20"/>
          <w:spacing w:val="-10"/>
          <w:w w:val="90"/>
        </w:rPr>
        <w:t> </w:t>
      </w:r>
      <w:r>
        <w:rPr>
          <w:rFonts w:ascii="Cambria"/>
          <w:color w:val="231F20"/>
          <w:w w:val="90"/>
        </w:rPr>
        <w:t>segment</w:t>
      </w:r>
      <w:r>
        <w:rPr>
          <w:rFonts w:ascii="Cambria"/>
          <w:color w:val="231F20"/>
          <w:w w:val="88"/>
        </w:rPr>
        <w:t> </w:t>
      </w:r>
      <w:r>
        <w:rPr>
          <w:rFonts w:ascii="Cambria"/>
          <w:color w:val="231F20"/>
          <w:w w:val="90"/>
        </w:rPr>
        <w:t>are</w:t>
      </w:r>
      <w:r>
        <w:rPr>
          <w:rFonts w:ascii="Cambria"/>
          <w:color w:val="231F20"/>
          <w:spacing w:val="-18"/>
          <w:w w:val="90"/>
        </w:rPr>
        <w:t> </w:t>
      </w:r>
      <w:r>
        <w:rPr>
          <w:rFonts w:ascii="Cambria"/>
          <w:color w:val="231F20"/>
          <w:w w:val="90"/>
        </w:rPr>
        <w:t>classified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as</w:t>
      </w:r>
      <w:r>
        <w:rPr>
          <w:rFonts w:ascii="Cambria"/>
          <w:color w:val="231F20"/>
          <w:spacing w:val="-18"/>
          <w:w w:val="90"/>
        </w:rPr>
        <w:t> </w:t>
      </w:r>
      <w:r>
        <w:rPr>
          <w:rFonts w:ascii="Cambria"/>
          <w:color w:val="231F20"/>
          <w:w w:val="90"/>
        </w:rPr>
        <w:t>unallocated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corporate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expenses</w:t>
      </w:r>
      <w:r>
        <w:rPr>
          <w:rFonts w:ascii="Cambria"/>
          <w:color w:val="231F20"/>
          <w:spacing w:val="-18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shown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under</w:t>
      </w:r>
      <w:r>
        <w:rPr>
          <w:rFonts w:ascii="Cambria"/>
          <w:color w:val="231F20"/>
          <w:spacing w:val="-18"/>
          <w:w w:val="90"/>
        </w:rPr>
        <w:t> </w:t>
      </w:r>
      <w:r>
        <w:rPr>
          <w:rFonts w:ascii="Cambria"/>
          <w:color w:val="231F20"/>
          <w:w w:val="90"/>
        </w:rPr>
        <w:t>corporate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in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-18"/>
          <w:w w:val="90"/>
        </w:rPr>
        <w:t> </w:t>
      </w:r>
      <w:r>
        <w:rPr>
          <w:rFonts w:ascii="Cambria"/>
          <w:color w:val="231F20"/>
          <w:w w:val="90"/>
        </w:rPr>
        <w:t>segment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disclosure</w:t>
      </w:r>
      <w:r>
        <w:rPr>
          <w:rFonts w:ascii="Cambria"/>
          <w:color w:val="231F20"/>
          <w:spacing w:val="-17"/>
          <w:w w:val="90"/>
        </w:rPr>
        <w:t> </w:t>
      </w:r>
      <w:r>
        <w:rPr>
          <w:rFonts w:ascii="Cambria"/>
          <w:color w:val="231F20"/>
          <w:w w:val="90"/>
        </w:rPr>
        <w:t>above.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spacing w:val="-1"/>
          <w:w w:val="95"/>
          <w:sz w:val="18"/>
        </w:rPr>
        <w:t>Segment</w:t>
      </w:r>
      <w:r>
        <w:rPr>
          <w:rFonts w:ascii="Verdana"/>
          <w:color w:val="231F20"/>
          <w:spacing w:val="-14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assets</w:t>
      </w:r>
      <w:r>
        <w:rPr>
          <w:rFonts w:ascii="Verdana"/>
          <w:color w:val="231F20"/>
          <w:spacing w:val="-13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and</w:t>
      </w:r>
      <w:r>
        <w:rPr>
          <w:rFonts w:ascii="Verdana"/>
          <w:color w:val="231F20"/>
          <w:spacing w:val="-14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liabilities</w:t>
      </w:r>
      <w:r>
        <w:rPr>
          <w:rFonts w:ascii="Verdana"/>
          <w:sz w:val="18"/>
        </w:rPr>
      </w:r>
    </w:p>
    <w:p>
      <w:pPr>
        <w:pStyle w:val="BodyText"/>
        <w:spacing w:line="220" w:lineRule="exact" w:before="119"/>
        <w:ind w:right="118"/>
        <w:jc w:val="both"/>
        <w:rPr>
          <w:rFonts w:ascii="Cambria" w:hAnsi="Cambria" w:cs="Cambria" w:eastAsia="Cambria"/>
        </w:rPr>
      </w:pPr>
      <w:r>
        <w:rPr>
          <w:rFonts w:ascii="Cambria"/>
          <w:color w:val="231F20"/>
          <w:w w:val="90"/>
        </w:rPr>
        <w:t>Segment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assets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include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all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operating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assets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used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by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segment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consist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principally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debtors,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net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-3"/>
          <w:w w:val="90"/>
        </w:rPr>
        <w:t> </w:t>
      </w:r>
      <w:r>
        <w:rPr>
          <w:rFonts w:ascii="Cambria"/>
          <w:color w:val="231F20"/>
          <w:w w:val="90"/>
        </w:rPr>
        <w:t>allowances,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unbilled</w:t>
      </w:r>
      <w:r>
        <w:rPr>
          <w:rFonts w:ascii="Cambria"/>
          <w:color w:val="231F20"/>
          <w:spacing w:val="-4"/>
          <w:w w:val="90"/>
        </w:rPr>
        <w:t> </w:t>
      </w:r>
      <w:r>
        <w:rPr>
          <w:rFonts w:ascii="Cambria"/>
          <w:color w:val="231F20"/>
          <w:w w:val="90"/>
        </w:rPr>
        <w:t>revenue,</w:t>
      </w:r>
      <w:r>
        <w:rPr>
          <w:rFonts w:ascii="Cambria"/>
          <w:color w:val="231F20"/>
          <w:w w:val="86"/>
        </w:rPr>
        <w:t> </w:t>
      </w:r>
      <w:r>
        <w:rPr>
          <w:rFonts w:ascii="Cambria"/>
          <w:color w:val="231F20"/>
          <w:w w:val="95"/>
        </w:rPr>
        <w:t>deposits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for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premises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fixed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assets.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Segment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liabilities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primarily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include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deferred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revenues,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finance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lease</w:t>
      </w:r>
      <w:r>
        <w:rPr>
          <w:rFonts w:ascii="Cambria"/>
          <w:color w:val="231F20"/>
          <w:spacing w:val="-16"/>
          <w:w w:val="95"/>
        </w:rPr>
        <w:t> </w:t>
      </w:r>
      <w:r>
        <w:rPr>
          <w:rFonts w:ascii="Cambria"/>
          <w:color w:val="231F20"/>
          <w:w w:val="95"/>
        </w:rPr>
        <w:t>obligation,</w:t>
      </w:r>
      <w:r>
        <w:rPr>
          <w:rFonts w:ascii="Cambria"/>
          <w:color w:val="231F20"/>
          <w:spacing w:val="-15"/>
          <w:w w:val="95"/>
        </w:rPr>
        <w:t> </w:t>
      </w:r>
      <w:r>
        <w:rPr>
          <w:rFonts w:ascii="Cambria"/>
          <w:color w:val="231F20"/>
          <w:w w:val="95"/>
        </w:rPr>
        <w:t>advance</w:t>
      </w:r>
      <w:r>
        <w:rPr>
          <w:rFonts w:ascii="Cambria"/>
          <w:color w:val="231F20"/>
          <w:w w:val="85"/>
        </w:rPr>
        <w:t> </w:t>
      </w:r>
      <w:r>
        <w:rPr>
          <w:rFonts w:ascii="Cambria"/>
          <w:color w:val="231F20"/>
          <w:w w:val="90"/>
        </w:rPr>
        <w:t>from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customer,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Accrued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employee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cost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other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current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liabilities.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While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most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such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assets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liabilities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can</w:t>
      </w:r>
      <w:r>
        <w:rPr>
          <w:rFonts w:ascii="Cambria"/>
          <w:color w:val="231F20"/>
          <w:spacing w:val="2"/>
          <w:w w:val="90"/>
        </w:rPr>
        <w:t> </w:t>
      </w:r>
      <w:r>
        <w:rPr>
          <w:rFonts w:ascii="Cambria"/>
          <w:color w:val="231F20"/>
          <w:w w:val="90"/>
        </w:rPr>
        <w:t>be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directly</w:t>
      </w:r>
      <w:r>
        <w:rPr>
          <w:rFonts w:ascii="Cambria"/>
          <w:color w:val="231F20"/>
          <w:spacing w:val="3"/>
          <w:w w:val="90"/>
        </w:rPr>
        <w:t> </w:t>
      </w:r>
      <w:r>
        <w:rPr>
          <w:rFonts w:ascii="Cambria"/>
          <w:color w:val="231F20"/>
          <w:w w:val="90"/>
        </w:rPr>
        <w:t>attributed</w:t>
      </w:r>
      <w:r>
        <w:rPr>
          <w:rFonts w:ascii="Cambria"/>
          <w:color w:val="231F20"/>
          <w:w w:val="89"/>
        </w:rPr>
        <w:t> </w:t>
      </w:r>
      <w:r>
        <w:rPr>
          <w:rFonts w:ascii="Cambria"/>
          <w:color w:val="231F20"/>
          <w:w w:val="95"/>
        </w:rPr>
        <w:t>to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individual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segments,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the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carrying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amount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of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certain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assets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and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liabilities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used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jointly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by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two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or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more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segments</w:t>
      </w:r>
      <w:r>
        <w:rPr>
          <w:rFonts w:ascii="Cambria"/>
          <w:color w:val="231F20"/>
          <w:spacing w:val="-10"/>
          <w:w w:val="95"/>
        </w:rPr>
        <w:t> </w:t>
      </w:r>
      <w:r>
        <w:rPr>
          <w:rFonts w:ascii="Cambria"/>
          <w:color w:val="231F20"/>
          <w:w w:val="95"/>
        </w:rPr>
        <w:t>is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allocated</w:t>
      </w:r>
      <w:r>
        <w:rPr>
          <w:rFonts w:ascii="Cambria"/>
          <w:color w:val="231F20"/>
          <w:spacing w:val="-9"/>
          <w:w w:val="95"/>
        </w:rPr>
        <w:t> </w:t>
      </w:r>
      <w:r>
        <w:rPr>
          <w:rFonts w:ascii="Cambria"/>
          <w:color w:val="231F20"/>
          <w:w w:val="95"/>
        </w:rPr>
        <w:t>to</w:t>
      </w:r>
      <w:r>
        <w:rPr>
          <w:rFonts w:ascii="Cambria"/>
          <w:color w:val="231F20"/>
          <w:w w:val="89"/>
        </w:rPr>
        <w:t> </w:t>
      </w:r>
      <w:r>
        <w:rPr>
          <w:rFonts w:ascii="Cambria"/>
          <w:color w:val="231F20"/>
          <w:w w:val="90"/>
        </w:rPr>
        <w:t>segments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on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reasonable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basis.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Assets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liabilities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that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cannot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be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allocated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between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the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segments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are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shown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as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part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of</w:t>
      </w:r>
      <w:r>
        <w:rPr>
          <w:rFonts w:ascii="Cambria"/>
          <w:color w:val="231F20"/>
          <w:spacing w:val="1"/>
          <w:w w:val="90"/>
        </w:rPr>
        <w:t> </w:t>
      </w:r>
      <w:r>
        <w:rPr>
          <w:rFonts w:ascii="Cambria"/>
          <w:color w:val="231F20"/>
          <w:w w:val="90"/>
        </w:rPr>
        <w:t>corporate</w:t>
      </w:r>
      <w:r>
        <w:rPr>
          <w:rFonts w:ascii="Cambria"/>
          <w:color w:val="231F20"/>
          <w:w w:val="84"/>
        </w:rPr>
        <w:t> </w:t>
      </w:r>
      <w:r>
        <w:rPr>
          <w:rFonts w:ascii="Cambria"/>
          <w:color w:val="231F20"/>
          <w:w w:val="90"/>
        </w:rPr>
        <w:t>assets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and</w:t>
      </w:r>
      <w:r>
        <w:rPr>
          <w:rFonts w:ascii="Cambria"/>
          <w:color w:val="231F20"/>
          <w:spacing w:val="-7"/>
          <w:w w:val="90"/>
        </w:rPr>
        <w:t> </w:t>
      </w:r>
      <w:r>
        <w:rPr>
          <w:rFonts w:ascii="Cambria"/>
          <w:color w:val="231F20"/>
          <w:w w:val="90"/>
        </w:rPr>
        <w:t>liabilities.</w:t>
      </w:r>
      <w:r>
        <w:rPr>
          <w:rFonts w:ascii="Cambria"/>
        </w:rPr>
      </w:r>
    </w:p>
    <w:p>
      <w:pPr>
        <w:spacing w:line="240" w:lineRule="auto" w:before="9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17" w:right="0" w:firstLine="0"/>
        <w:jc w:val="both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color w:val="231F20"/>
          <w:w w:val="95"/>
          <w:sz w:val="18"/>
        </w:rPr>
        <w:t>Geographical</w:t>
      </w:r>
      <w:r>
        <w:rPr>
          <w:rFonts w:ascii="Verdana"/>
          <w:color w:val="231F20"/>
          <w:spacing w:val="-8"/>
          <w:w w:val="95"/>
          <w:sz w:val="18"/>
        </w:rPr>
        <w:t> </w:t>
      </w:r>
      <w:r>
        <w:rPr>
          <w:rFonts w:ascii="Verdana"/>
          <w:color w:val="231F20"/>
          <w:w w:val="95"/>
          <w:sz w:val="18"/>
        </w:rPr>
        <w:t>segments</w:t>
      </w:r>
      <w:r>
        <w:rPr>
          <w:rFonts w:ascii="Verdana"/>
          <w:sz w:val="18"/>
        </w:rPr>
      </w:r>
    </w:p>
    <w:p>
      <w:pPr>
        <w:pStyle w:val="BodyText"/>
        <w:spacing w:line="240" w:lineRule="auto" w:before="105"/>
        <w:ind w:right="0"/>
        <w:jc w:val="both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following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table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shows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distribution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of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Group’s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consolidated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sales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by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geographical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market:</w:t>
      </w:r>
      <w:r>
        <w:rPr>
          <w:rFonts w:ascii="Cambria" w:hAnsi="Cambria" w:cs="Cambria" w:eastAsia="Cambria"/>
        </w:rPr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5"/>
        <w:gridCol w:w="2390"/>
        <w:gridCol w:w="1180"/>
        <w:gridCol w:w="2222"/>
        <w:gridCol w:w="1180"/>
      </w:tblGrid>
      <w:tr>
        <w:trPr>
          <w:trHeight w:val="425" w:hRule="exact"/>
        </w:trPr>
        <w:tc>
          <w:tcPr>
            <w:tcW w:w="6755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5419" w:right="93" w:firstLine="3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65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Regions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9,214,453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9,054,624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Europe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7,896,373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9,061,042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Asia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Pacific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7,443,207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6,349,813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Middle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East,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and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4,362,004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3,646,644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Latin America and Caribbean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1,053,283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627,619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5" w:hRule="exact"/>
        </w:trPr>
        <w:tc>
          <w:tcPr>
            <w:tcW w:w="3185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29,969,319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28,739,742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20"/>
        <w:ind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5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following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table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shows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Group’s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consolidated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assets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by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geographical</w:t>
      </w:r>
      <w:r>
        <w:rPr>
          <w:rFonts w:ascii="Cambria" w:hAnsi="Cambria" w:cs="Cambria" w:eastAsia="Cambria"/>
          <w:color w:val="231F20"/>
          <w:spacing w:val="-4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market:</w:t>
      </w:r>
      <w:r>
        <w:rPr>
          <w:rFonts w:ascii="Cambria" w:hAnsi="Cambria" w:cs="Cambria" w:eastAsia="Cambria"/>
        </w:rPr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5"/>
        <w:gridCol w:w="2390"/>
        <w:gridCol w:w="1180"/>
        <w:gridCol w:w="2222"/>
        <w:gridCol w:w="1180"/>
      </w:tblGrid>
      <w:tr>
        <w:trPr>
          <w:trHeight w:val="425" w:hRule="exact"/>
        </w:trPr>
        <w:tc>
          <w:tcPr>
            <w:tcW w:w="6755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5419" w:right="93" w:firstLine="3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65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Regions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2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8,193,710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8,211,621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17%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Europe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6,308,336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5,416,942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Asia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Pacific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5,933,233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5,460,098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Middle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East,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and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40,602,798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66%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29,672,558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18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Latin America and Caribbean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255,142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196,448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5" w:hRule="exact"/>
        </w:trPr>
        <w:tc>
          <w:tcPr>
            <w:tcW w:w="3185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9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8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61,293,219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48,957,667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pStyle w:val="BodyText"/>
        <w:spacing w:line="240" w:lineRule="auto" w:before="120"/>
        <w:ind w:right="0"/>
        <w:jc w:val="left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following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table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shows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the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Group’s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consolidated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additions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to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fixed</w:t>
      </w:r>
      <w:r>
        <w:rPr>
          <w:rFonts w:ascii="Cambria" w:hAnsi="Cambria" w:cs="Cambria" w:eastAsia="Cambria"/>
          <w:color w:val="231F20"/>
          <w:spacing w:val="-1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assets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&amp;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intangible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assets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by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geographical</w:t>
      </w:r>
      <w:r>
        <w:rPr>
          <w:rFonts w:ascii="Cambria" w:hAnsi="Cambria" w:cs="Cambria" w:eastAsia="Cambria"/>
          <w:color w:val="231F20"/>
          <w:spacing w:val="-2"/>
          <w:w w:val="90"/>
        </w:rPr>
        <w:t> </w:t>
      </w:r>
      <w:r>
        <w:rPr>
          <w:rFonts w:ascii="Cambria" w:hAnsi="Cambria" w:cs="Cambria" w:eastAsia="Cambria"/>
          <w:color w:val="231F20"/>
          <w:w w:val="90"/>
        </w:rPr>
        <w:t>market:</w:t>
      </w:r>
      <w:r>
        <w:rPr>
          <w:rFonts w:ascii="Cambria" w:hAnsi="Cambria" w:cs="Cambria" w:eastAsia="Cambria"/>
        </w:rPr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2340"/>
        <w:gridCol w:w="1180"/>
        <w:gridCol w:w="2222"/>
        <w:gridCol w:w="1180"/>
      </w:tblGrid>
      <w:tr>
        <w:trPr>
          <w:trHeight w:val="425" w:hRule="exact"/>
        </w:trPr>
        <w:tc>
          <w:tcPr>
            <w:tcW w:w="6755" w:type="dxa"/>
            <w:gridSpan w:val="3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single" w:sz="1" w:space="0" w:color="DEDFE0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5419" w:right="93" w:firstLine="37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3402" w:type="dxa"/>
            <w:gridSpan w:val="2"/>
            <w:tcBorders>
              <w:top w:val="single" w:sz="8" w:space="0" w:color="808285"/>
              <w:left w:val="single" w:sz="1" w:space="0" w:color="DEDFE0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2065" w:right="94" w:firstLine="37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ended</w:t>
            </w:r>
            <w:r>
              <w:rPr>
                <w:rFonts w:ascii="Cambria"/>
                <w:color w:val="6D6E71"/>
                <w:w w:val="86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26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Regions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7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6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Amount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mbria" w:hAnsi="Cambria" w:cs="Cambria" w:eastAsia="Cambria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United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States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of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14,925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24,841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Europe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47,305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27%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Asia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Pacific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9,335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1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3,955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Middle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East,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India</w:t>
            </w:r>
            <w:r>
              <w:rPr>
                <w:rFonts w:ascii="Cambria"/>
                <w:color w:val="231F20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and</w:t>
            </w:r>
            <w:r>
              <w:rPr>
                <w:rFonts w:ascii="Cambria"/>
                <w:color w:val="231F20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1,364,181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98%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0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97,340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7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57%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323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Latin America and Caribbean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127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3,616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6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0%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15" w:hRule="exact"/>
        </w:trPr>
        <w:tc>
          <w:tcPr>
            <w:tcW w:w="3235" w:type="dxa"/>
            <w:vMerge/>
            <w:tcBorders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2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1,393,390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22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9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173,442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3" w:lineRule="exact"/>
              <w:ind w:left="61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100%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80" w:bottom="480" w:left="960" w:right="560"/>
        </w:sectPr>
      </w:pPr>
    </w:p>
    <w:p>
      <w:pPr>
        <w:numPr>
          <w:ilvl w:val="0"/>
          <w:numId w:val="34"/>
        </w:numPr>
        <w:tabs>
          <w:tab w:pos="317" w:val="left" w:leader="none"/>
        </w:tabs>
        <w:spacing w:before="41"/>
        <w:ind w:left="316" w:right="0" w:hanging="196"/>
        <w:jc w:val="left"/>
        <w:rPr>
          <w:rFonts w:ascii="Lucida Sans" w:hAnsi="Lucida Sans" w:cs="Lucida Sans" w:eastAsia="Lucida Sans"/>
          <w:sz w:val="18"/>
          <w:szCs w:val="18"/>
        </w:rPr>
      </w:pPr>
      <w:r>
        <w:rPr/>
        <w:pict>
          <v:group style="position:absolute;margin-left:33.539303pt;margin-top:72.563812pt;width:508.2pt;height:713.25pt;mso-position-horizontal-relative:page;mso-position-vertical-relative:page;z-index:-699568" coordorigin="671,1451" coordsize="10164,14265">
            <v:group style="position:absolute;left:681;top:1461;width:3799;height:630" coordorigin="681,1461" coordsize="3799,630">
              <v:shape style="position:absolute;left:681;top:1461;width:3799;height:630" coordorigin="681,1461" coordsize="3799,630" path="m4479,1461l681,1461,681,2090,4479,2090,4479,1461xe" filled="true" fillcolor="#dedfe0" stroked="false">
                <v:path arrowok="t"/>
                <v:fill type="solid"/>
              </v:shape>
            </v:group>
            <v:group style="position:absolute;left:4479;top:1461;width:6346;height:630" coordorigin="4479,1461" coordsize="6346,630">
              <v:shape style="position:absolute;left:4479;top:1461;width:6346;height:630" coordorigin="4479,1461" coordsize="6346,630" path="m10825,1461l4479,1461,4479,2090,10825,2090,10825,1461xe" filled="true" fillcolor="#dedfe0" stroked="false">
                <v:path arrowok="t"/>
                <v:fill type="solid"/>
              </v:shape>
            </v:group>
            <v:group style="position:absolute;left:681;top:2090;width:3799;height:376" coordorigin="681,2090" coordsize="3799,376">
              <v:shape style="position:absolute;left:681;top:2090;width:3799;height:376" coordorigin="681,2090" coordsize="3799,376" path="m4479,2090l681,2090,681,2466,4479,2466,4479,2090xe" filled="true" fillcolor="#dedfe0" stroked="false">
                <v:path arrowok="t"/>
                <v:fill type="solid"/>
              </v:shape>
            </v:group>
            <v:group style="position:absolute;left:4479;top:2090;width:6346;height:376" coordorigin="4479,2090" coordsize="6346,376">
              <v:shape style="position:absolute;left:4479;top:2090;width:6346;height:376" coordorigin="4479,2090" coordsize="6346,376" path="m10825,2090l4479,2090,4479,2466,10825,2466,10825,2090xe" filled="true" fillcolor="#dedfe0" stroked="false">
                <v:path arrowok="t"/>
                <v:fill type="solid"/>
              </v:shape>
            </v:group>
            <v:group style="position:absolute;left:681;top:2466;width:3799;height:188" coordorigin="681,2466" coordsize="3799,188">
              <v:shape style="position:absolute;left:681;top:2466;width:3799;height:188" coordorigin="681,2466" coordsize="3799,188" path="m4479,2466l681,2466,681,2654,4479,2654,4479,2466xe" filled="true" fillcolor="#dedfe0" stroked="false">
                <v:path arrowok="t"/>
                <v:fill type="solid"/>
              </v:shape>
            </v:group>
            <v:group style="position:absolute;left:4479;top:2466;width:6346;height:188" coordorigin="4479,2466" coordsize="6346,188">
              <v:shape style="position:absolute;left:4479;top:2466;width:6346;height:188" coordorigin="4479,2466" coordsize="6346,188" path="m10825,2466l4479,2466,4479,2654,10825,2654,10825,2466xe" filled="true" fillcolor="#dedfe0" stroked="false">
                <v:path arrowok="t"/>
                <v:fill type="solid"/>
              </v:shape>
            </v:group>
            <v:group style="position:absolute;left:681;top:2654;width:3799;height:188" coordorigin="681,2654" coordsize="3799,188">
              <v:shape style="position:absolute;left:681;top:2654;width:3799;height:188" coordorigin="681,2654" coordsize="3799,188" path="m4479,2654l681,2654,681,2842,4479,2842,4479,2654xe" filled="true" fillcolor="#dedfe0" stroked="false">
                <v:path arrowok="t"/>
                <v:fill type="solid"/>
              </v:shape>
            </v:group>
            <v:group style="position:absolute;left:4479;top:2654;width:6346;height:188" coordorigin="4479,2654" coordsize="6346,188">
              <v:shape style="position:absolute;left:4479;top:2654;width:6346;height:188" coordorigin="4479,2654" coordsize="6346,188" path="m10825,2654l4479,2654,4479,2842,10825,2842,10825,2654xe" filled="true" fillcolor="#dedfe0" stroked="false">
                <v:path arrowok="t"/>
                <v:fill type="solid"/>
              </v:shape>
            </v:group>
            <v:group style="position:absolute;left:681;top:2842;width:3799;height:376" coordorigin="681,2842" coordsize="3799,376">
              <v:shape style="position:absolute;left:681;top:2842;width:3799;height:376" coordorigin="681,2842" coordsize="3799,376" path="m4479,2842l681,2842,681,3218,4479,3218,4479,2842xe" filled="true" fillcolor="#dedfe0" stroked="false">
                <v:path arrowok="t"/>
                <v:fill type="solid"/>
              </v:shape>
            </v:group>
            <v:group style="position:absolute;left:4479;top:2842;width:6346;height:376" coordorigin="4479,2842" coordsize="6346,376">
              <v:shape style="position:absolute;left:4479;top:2842;width:6346;height:376" coordorigin="4479,2842" coordsize="6346,376" path="m10825,2842l4479,2842,4479,3218,10825,3218,10825,2842xe" filled="true" fillcolor="#dedfe0" stroked="false">
                <v:path arrowok="t"/>
                <v:fill type="solid"/>
              </v:shape>
            </v:group>
            <v:group style="position:absolute;left:681;top:3218;width:3799;height:188" coordorigin="681,3218" coordsize="3799,188">
              <v:shape style="position:absolute;left:681;top:3218;width:3799;height:188" coordorigin="681,3218" coordsize="3799,188" path="m4479,3218l681,3218,681,3406,4479,3406,4479,3218xe" filled="true" fillcolor="#dedfe0" stroked="false">
                <v:path arrowok="t"/>
                <v:fill type="solid"/>
              </v:shape>
            </v:group>
            <v:group style="position:absolute;left:4479;top:3218;width:6346;height:188" coordorigin="4479,3218" coordsize="6346,188">
              <v:shape style="position:absolute;left:4479;top:3218;width:6346;height:188" coordorigin="4479,3218" coordsize="6346,188" path="m10825,3218l4479,3218,4479,3406,10825,3406,10825,3218xe" filled="true" fillcolor="#dedfe0" stroked="false">
                <v:path arrowok="t"/>
                <v:fill type="solid"/>
              </v:shape>
            </v:group>
            <v:group style="position:absolute;left:681;top:3406;width:3799;height:188" coordorigin="681,3406" coordsize="3799,188">
              <v:shape style="position:absolute;left:681;top:3406;width:3799;height:188" coordorigin="681,3406" coordsize="3799,188" path="m4479,3406l681,3406,681,3594,4479,3594,4479,3406xe" filled="true" fillcolor="#dedfe0" stroked="false">
                <v:path arrowok="t"/>
                <v:fill type="solid"/>
              </v:shape>
            </v:group>
            <v:group style="position:absolute;left:4479;top:3406;width:6346;height:188" coordorigin="4479,3406" coordsize="6346,188">
              <v:shape style="position:absolute;left:4479;top:3406;width:6346;height:188" coordorigin="4479,3406" coordsize="6346,188" path="m10825,3406l4479,3406,4479,3594,10825,3594,10825,3406xe" filled="true" fillcolor="#dedfe0" stroked="false">
                <v:path arrowok="t"/>
                <v:fill type="solid"/>
              </v:shape>
            </v:group>
            <v:group style="position:absolute;left:681;top:3594;width:3799;height:188" coordorigin="681,3594" coordsize="3799,188">
              <v:shape style="position:absolute;left:681;top:3594;width:3799;height:188" coordorigin="681,3594" coordsize="3799,188" path="m4479,3594l681,3594,681,3782,4479,3782,4479,3594xe" filled="true" fillcolor="#dedfe0" stroked="false">
                <v:path arrowok="t"/>
                <v:fill type="solid"/>
              </v:shape>
            </v:group>
            <v:group style="position:absolute;left:4479;top:3594;width:6346;height:188" coordorigin="4479,3594" coordsize="6346,188">
              <v:shape style="position:absolute;left:4479;top:3594;width:6346;height:188" coordorigin="4479,3594" coordsize="6346,188" path="m10825,3594l4479,3594,4479,3782,10825,3782,10825,3594xe" filled="true" fillcolor="#dedfe0" stroked="false">
                <v:path arrowok="t"/>
                <v:fill type="solid"/>
              </v:shape>
            </v:group>
            <v:group style="position:absolute;left:681;top:3782;width:3799;height:376" coordorigin="681,3782" coordsize="3799,376">
              <v:shape style="position:absolute;left:681;top:3782;width:3799;height:376" coordorigin="681,3782" coordsize="3799,376" path="m4479,3782l681,3782,681,4158,4479,4158,4479,3782xe" filled="true" fillcolor="#dedfe0" stroked="false">
                <v:path arrowok="t"/>
                <v:fill type="solid"/>
              </v:shape>
            </v:group>
            <v:group style="position:absolute;left:4479;top:3782;width:6346;height:376" coordorigin="4479,3782" coordsize="6346,376">
              <v:shape style="position:absolute;left:4479;top:3782;width:6346;height:376" coordorigin="4479,3782" coordsize="6346,376" path="m10825,3782l4479,3782,4479,4158,10825,4158,10825,3782xe" filled="true" fillcolor="#dedfe0" stroked="false">
                <v:path arrowok="t"/>
                <v:fill type="solid"/>
              </v:shape>
            </v:group>
            <v:group style="position:absolute;left:681;top:4158;width:3799;height:564" coordorigin="681,4158" coordsize="3799,564">
              <v:shape style="position:absolute;left:681;top:4158;width:3799;height:564" coordorigin="681,4158" coordsize="3799,564" path="m4479,4158l681,4158,681,4721,4479,4721,4479,4158xe" filled="true" fillcolor="#dedfe0" stroked="false">
                <v:path arrowok="t"/>
                <v:fill type="solid"/>
              </v:shape>
            </v:group>
            <v:group style="position:absolute;left:4479;top:4158;width:6346;height:564" coordorigin="4479,4158" coordsize="6346,564">
              <v:shape style="position:absolute;left:4479;top:4158;width:6346;height:564" coordorigin="4479,4158" coordsize="6346,564" path="m10825,4158l4479,4158,4479,4721,10825,4721,10825,4158xe" filled="true" fillcolor="#dedfe0" stroked="false">
                <v:path arrowok="t"/>
                <v:fill type="solid"/>
              </v:shape>
            </v:group>
            <v:group style="position:absolute;left:681;top:4721;width:3799;height:376" coordorigin="681,4721" coordsize="3799,376">
              <v:shape style="position:absolute;left:681;top:4721;width:3799;height:376" coordorigin="681,4721" coordsize="3799,376" path="m4479,4721l681,4721,681,5097,4479,5097,4479,4721xe" filled="true" fillcolor="#dedfe0" stroked="false">
                <v:path arrowok="t"/>
                <v:fill type="solid"/>
              </v:shape>
            </v:group>
            <v:group style="position:absolute;left:4479;top:4721;width:6346;height:376" coordorigin="4479,4721" coordsize="6346,376">
              <v:shape style="position:absolute;left:4479;top:4721;width:6346;height:376" coordorigin="4479,4721" coordsize="6346,376" path="m10825,4721l4479,4721,4479,5097,10825,5097,10825,4721xe" filled="true" fillcolor="#dedfe0" stroked="false">
                <v:path arrowok="t"/>
                <v:fill type="solid"/>
              </v:shape>
            </v:group>
            <v:group style="position:absolute;left:681;top:5097;width:3799;height:188" coordorigin="681,5097" coordsize="3799,188">
              <v:shape style="position:absolute;left:681;top:5097;width:3799;height:188" coordorigin="681,5097" coordsize="3799,188" path="m4479,5097l681,5097,681,5285,4479,5285,4479,5097xe" filled="true" fillcolor="#dedfe0" stroked="false">
                <v:path arrowok="t"/>
                <v:fill type="solid"/>
              </v:shape>
            </v:group>
            <v:group style="position:absolute;left:4479;top:5097;width:6346;height:188" coordorigin="4479,5097" coordsize="6346,188">
              <v:shape style="position:absolute;left:4479;top:5097;width:6346;height:188" coordorigin="4479,5097" coordsize="6346,188" path="m10825,5097l4479,5097,4479,5285,10825,5285,10825,5097xe" filled="true" fillcolor="#dedfe0" stroked="false">
                <v:path arrowok="t"/>
                <v:fill type="solid"/>
              </v:shape>
            </v:group>
            <v:group style="position:absolute;left:681;top:5285;width:3799;height:188" coordorigin="681,5285" coordsize="3799,188">
              <v:shape style="position:absolute;left:681;top:5285;width:3799;height:188" coordorigin="681,5285" coordsize="3799,188" path="m4479,5285l681,5285,681,5473,4479,5473,4479,5285xe" filled="true" fillcolor="#dedfe0" stroked="false">
                <v:path arrowok="t"/>
                <v:fill type="solid"/>
              </v:shape>
            </v:group>
            <v:group style="position:absolute;left:4479;top:5285;width:6346;height:188" coordorigin="4479,5285" coordsize="6346,188">
              <v:shape style="position:absolute;left:4479;top:5285;width:6346;height:188" coordorigin="4479,5285" coordsize="6346,188" path="m10825,5285l4479,5285,4479,5473,10825,5473,10825,5285xe" filled="true" fillcolor="#dedfe0" stroked="false">
                <v:path arrowok="t"/>
                <v:fill type="solid"/>
              </v:shape>
            </v:group>
            <v:group style="position:absolute;left:681;top:5473;width:3799;height:188" coordorigin="681,5473" coordsize="3799,188">
              <v:shape style="position:absolute;left:681;top:5473;width:3799;height:188" coordorigin="681,5473" coordsize="3799,188" path="m4479,5473l681,5473,681,5661,4479,5661,4479,5473xe" filled="true" fillcolor="#dedfe0" stroked="false">
                <v:path arrowok="t"/>
                <v:fill type="solid"/>
              </v:shape>
            </v:group>
            <v:group style="position:absolute;left:4479;top:5473;width:6346;height:188" coordorigin="4479,5473" coordsize="6346,188">
              <v:shape style="position:absolute;left:4479;top:5473;width:6346;height:188" coordorigin="4479,5473" coordsize="6346,188" path="m10825,5473l4479,5473,4479,5661,10825,5661,10825,5473xe" filled="true" fillcolor="#dedfe0" stroked="false">
                <v:path arrowok="t"/>
                <v:fill type="solid"/>
              </v:shape>
            </v:group>
            <v:group style="position:absolute;left:681;top:5661;width:3799;height:188" coordorigin="681,5661" coordsize="3799,188">
              <v:shape style="position:absolute;left:681;top:5661;width:3799;height:188" coordorigin="681,5661" coordsize="3799,188" path="m4479,5661l681,5661,681,5849,4479,5849,4479,5661xe" filled="true" fillcolor="#dedfe0" stroked="false">
                <v:path arrowok="t"/>
                <v:fill type="solid"/>
              </v:shape>
            </v:group>
            <v:group style="position:absolute;left:4479;top:5661;width:6346;height:188" coordorigin="4479,5661" coordsize="6346,188">
              <v:shape style="position:absolute;left:4479;top:5661;width:6346;height:188" coordorigin="4479,5661" coordsize="6346,188" path="m10825,5661l4479,5661,4479,5849,10825,5849,10825,5661xe" filled="true" fillcolor="#dedfe0" stroked="false">
                <v:path arrowok="t"/>
                <v:fill type="solid"/>
              </v:shape>
            </v:group>
            <v:group style="position:absolute;left:681;top:5849;width:3799;height:376" coordorigin="681,5849" coordsize="3799,376">
              <v:shape style="position:absolute;left:681;top:5849;width:3799;height:376" coordorigin="681,5849" coordsize="3799,376" path="m4479,5849l681,5849,681,6225,4479,6225,4479,5849xe" filled="true" fillcolor="#dedfe0" stroked="false">
                <v:path arrowok="t"/>
                <v:fill type="solid"/>
              </v:shape>
            </v:group>
            <v:group style="position:absolute;left:4479;top:5849;width:6346;height:376" coordorigin="4479,5849" coordsize="6346,376">
              <v:shape style="position:absolute;left:4479;top:5849;width:6346;height:376" coordorigin="4479,5849" coordsize="6346,376" path="m10825,5849l4479,5849,4479,6225,10825,6225,10825,5849xe" filled="true" fillcolor="#dedfe0" stroked="false">
                <v:path arrowok="t"/>
                <v:fill type="solid"/>
              </v:shape>
            </v:group>
            <v:group style="position:absolute;left:681;top:6225;width:3799;height:564" coordorigin="681,6225" coordsize="3799,564">
              <v:shape style="position:absolute;left:681;top:6225;width:3799;height:564" coordorigin="681,6225" coordsize="3799,564" path="m4479,6225l681,6225,681,6789,4479,6789,4479,6225xe" filled="true" fillcolor="#dedfe0" stroked="false">
                <v:path arrowok="t"/>
                <v:fill type="solid"/>
              </v:shape>
            </v:group>
            <v:group style="position:absolute;left:4479;top:6225;width:6346;height:564" coordorigin="4479,6225" coordsize="6346,564">
              <v:shape style="position:absolute;left:4479;top:6225;width:6346;height:564" coordorigin="4479,6225" coordsize="6346,564" path="m10825,6225l4479,6225,4479,6789,10825,6789,10825,6225xe" filled="true" fillcolor="#dedfe0" stroked="false">
                <v:path arrowok="t"/>
                <v:fill type="solid"/>
              </v:shape>
            </v:group>
            <v:group style="position:absolute;left:681;top:6789;width:3799;height:564" coordorigin="681,6789" coordsize="3799,564">
              <v:shape style="position:absolute;left:681;top:6789;width:3799;height:564" coordorigin="681,6789" coordsize="3799,564" path="m4479,6789l681,6789,681,7352,4479,7352,4479,6789xe" filled="true" fillcolor="#dedfe0" stroked="false">
                <v:path arrowok="t"/>
                <v:fill type="solid"/>
              </v:shape>
            </v:group>
            <v:group style="position:absolute;left:4479;top:6789;width:6346;height:564" coordorigin="4479,6789" coordsize="6346,564">
              <v:shape style="position:absolute;left:4479;top:6789;width:6346;height:564" coordorigin="4479,6789" coordsize="6346,564" path="m10825,6789l4479,6789,4479,7352,10825,7352,10825,6789xe" filled="true" fillcolor="#dedfe0" stroked="false">
                <v:path arrowok="t"/>
                <v:fill type="solid"/>
              </v:shape>
            </v:group>
            <v:group style="position:absolute;left:681;top:7352;width:3799;height:376" coordorigin="681,7352" coordsize="3799,376">
              <v:shape style="position:absolute;left:681;top:7352;width:3799;height:376" coordorigin="681,7352" coordsize="3799,376" path="m4479,7352l681,7352,681,7728,4479,7728,4479,7352xe" filled="true" fillcolor="#dedfe0" stroked="false">
                <v:path arrowok="t"/>
                <v:fill type="solid"/>
              </v:shape>
            </v:group>
            <v:group style="position:absolute;left:4479;top:7352;width:6346;height:376" coordorigin="4479,7352" coordsize="6346,376">
              <v:shape style="position:absolute;left:4479;top:7352;width:6346;height:376" coordorigin="4479,7352" coordsize="6346,376" path="m10825,7352l4479,7352,4479,7728,10825,7728,10825,7352xe" filled="true" fillcolor="#dedfe0" stroked="false">
                <v:path arrowok="t"/>
                <v:fill type="solid"/>
              </v:shape>
            </v:group>
            <v:group style="position:absolute;left:681;top:7728;width:3799;height:564" coordorigin="681,7728" coordsize="3799,564">
              <v:shape style="position:absolute;left:681;top:7728;width:3799;height:564" coordorigin="681,7728" coordsize="3799,564" path="m4479,7728l681,7728,681,8292,4479,8292,4479,7728xe" filled="true" fillcolor="#dedfe0" stroked="false">
                <v:path arrowok="t"/>
                <v:fill type="solid"/>
              </v:shape>
            </v:group>
            <v:group style="position:absolute;left:4479;top:7728;width:6346;height:564" coordorigin="4479,7728" coordsize="6346,564">
              <v:shape style="position:absolute;left:4479;top:7728;width:6346;height:564" coordorigin="4479,7728" coordsize="6346,564" path="m10825,7728l4479,7728,4479,8292,10825,8292,10825,7728xe" filled="true" fillcolor="#dedfe0" stroked="false">
                <v:path arrowok="t"/>
                <v:fill type="solid"/>
              </v:shape>
            </v:group>
            <v:group style="position:absolute;left:681;top:8292;width:3799;height:564" coordorigin="681,8292" coordsize="3799,564">
              <v:shape style="position:absolute;left:681;top:8292;width:3799;height:564" coordorigin="681,8292" coordsize="3799,564" path="m4479,8292l681,8292,681,8856,4479,8856,4479,8292xe" filled="true" fillcolor="#dedfe0" stroked="false">
                <v:path arrowok="t"/>
                <v:fill type="solid"/>
              </v:shape>
            </v:group>
            <v:group style="position:absolute;left:4479;top:8292;width:6346;height:564" coordorigin="4479,8292" coordsize="6346,564">
              <v:shape style="position:absolute;left:4479;top:8292;width:6346;height:564" coordorigin="4479,8292" coordsize="6346,564" path="m10825,8292l4479,8292,4479,8856,10825,8856,10825,8292xe" filled="true" fillcolor="#dedfe0" stroked="false">
                <v:path arrowok="t"/>
                <v:fill type="solid"/>
              </v:shape>
            </v:group>
            <v:group style="position:absolute;left:681;top:8856;width:3799;height:564" coordorigin="681,8856" coordsize="3799,564">
              <v:shape style="position:absolute;left:681;top:8856;width:3799;height:564" coordorigin="681,8856" coordsize="3799,564" path="m4479,8856l681,8856,681,9420,4479,9420,4479,8856xe" filled="true" fillcolor="#dedfe0" stroked="false">
                <v:path arrowok="t"/>
                <v:fill type="solid"/>
              </v:shape>
            </v:group>
            <v:group style="position:absolute;left:4479;top:8856;width:6346;height:564" coordorigin="4479,8856" coordsize="6346,564">
              <v:shape style="position:absolute;left:4479;top:8856;width:6346;height:564" coordorigin="4479,8856" coordsize="6346,564" path="m10825,8856l4479,8856,4479,9420,10825,9420,10825,8856xe" filled="true" fillcolor="#dedfe0" stroked="false">
                <v:path arrowok="t"/>
                <v:fill type="solid"/>
              </v:shape>
            </v:group>
            <v:group style="position:absolute;left:681;top:9420;width:3799;height:564" coordorigin="681,9420" coordsize="3799,564">
              <v:shape style="position:absolute;left:681;top:9420;width:3799;height:564" coordorigin="681,9420" coordsize="3799,564" path="m4479,9420l681,9420,681,9983,4479,9983,4479,9420xe" filled="true" fillcolor="#dedfe0" stroked="false">
                <v:path arrowok="t"/>
                <v:fill type="solid"/>
              </v:shape>
            </v:group>
            <v:group style="position:absolute;left:4479;top:9420;width:6346;height:564" coordorigin="4479,9420" coordsize="6346,564">
              <v:shape style="position:absolute;left:4479;top:9420;width:6346;height:564" coordorigin="4479,9420" coordsize="6346,564" path="m10825,9420l4479,9420,4479,9983,10825,9983,10825,9420xe" filled="true" fillcolor="#dedfe0" stroked="false">
                <v:path arrowok="t"/>
                <v:fill type="solid"/>
              </v:shape>
            </v:group>
            <v:group style="position:absolute;left:681;top:9983;width:3799;height:376" coordorigin="681,9983" coordsize="3799,376">
              <v:shape style="position:absolute;left:681;top:9983;width:3799;height:376" coordorigin="681,9983" coordsize="3799,376" path="m4479,9983l681,9983,681,10359,4479,10359,4479,9983xe" filled="true" fillcolor="#dedfe0" stroked="false">
                <v:path arrowok="t"/>
                <v:fill type="solid"/>
              </v:shape>
            </v:group>
            <v:group style="position:absolute;left:4479;top:9983;width:6346;height:376" coordorigin="4479,9983" coordsize="6346,376">
              <v:shape style="position:absolute;left:4479;top:9983;width:6346;height:376" coordorigin="4479,9983" coordsize="6346,376" path="m10825,9983l4479,9983,4479,10359,10825,10359,10825,9983xe" filled="true" fillcolor="#dedfe0" stroked="false">
                <v:path arrowok="t"/>
                <v:fill type="solid"/>
              </v:shape>
            </v:group>
            <v:group style="position:absolute;left:681;top:10359;width:3799;height:564" coordorigin="681,10359" coordsize="3799,564">
              <v:shape style="position:absolute;left:681;top:10359;width:3799;height:564" coordorigin="681,10359" coordsize="3799,564" path="m4479,10359l681,10359,681,10923,4479,10923,4479,10359xe" filled="true" fillcolor="#dedfe0" stroked="false">
                <v:path arrowok="t"/>
                <v:fill type="solid"/>
              </v:shape>
            </v:group>
            <v:group style="position:absolute;left:4479;top:10359;width:6346;height:564" coordorigin="4479,10359" coordsize="6346,564">
              <v:shape style="position:absolute;left:4479;top:10359;width:6346;height:564" coordorigin="4479,10359" coordsize="6346,564" path="m10825,10359l4479,10359,4479,10923,10825,10923,10825,10359xe" filled="true" fillcolor="#dedfe0" stroked="false">
                <v:path arrowok="t"/>
                <v:fill type="solid"/>
              </v:shape>
            </v:group>
            <v:group style="position:absolute;left:681;top:10923;width:3799;height:564" coordorigin="681,10923" coordsize="3799,564">
              <v:shape style="position:absolute;left:681;top:10923;width:3799;height:564" coordorigin="681,10923" coordsize="3799,564" path="m4479,10923l681,10923,681,11487,4479,11487,4479,10923xe" filled="true" fillcolor="#dedfe0" stroked="false">
                <v:path arrowok="t"/>
                <v:fill type="solid"/>
              </v:shape>
            </v:group>
            <v:group style="position:absolute;left:4479;top:10923;width:6346;height:564" coordorigin="4479,10923" coordsize="6346,564">
              <v:shape style="position:absolute;left:4479;top:10923;width:6346;height:564" coordorigin="4479,10923" coordsize="6346,564" path="m10825,10923l4479,10923,4479,11487,10825,11487,10825,10923xe" filled="true" fillcolor="#dedfe0" stroked="false">
                <v:path arrowok="t"/>
                <v:fill type="solid"/>
              </v:shape>
            </v:group>
            <v:group style="position:absolute;left:681;top:11487;width:3799;height:964" coordorigin="681,11487" coordsize="3799,964">
              <v:shape style="position:absolute;left:681;top:11487;width:3799;height:964" coordorigin="681,11487" coordsize="3799,964" path="m4479,11487l681,11487,681,12451,4479,12451,4479,11487xe" filled="true" fillcolor="#dedfe0" stroked="false">
                <v:path arrowok="t"/>
                <v:fill type="solid"/>
              </v:shape>
            </v:group>
            <v:group style="position:absolute;left:4479;top:11487;width:6346;height:964" coordorigin="4479,11487" coordsize="6346,964">
              <v:shape style="position:absolute;left:4479;top:11487;width:6346;height:964" coordorigin="4479,11487" coordsize="6346,964" path="m10825,11487l4479,11487,4479,12451,10825,12451,10825,11487xe" filled="true" fillcolor="#dedfe0" stroked="false">
                <v:path arrowok="t"/>
                <v:fill type="solid"/>
              </v:shape>
            </v:group>
            <v:group style="position:absolute;left:681;top:12451;width:3799;height:188" coordorigin="681,12451" coordsize="3799,188">
              <v:shape style="position:absolute;left:681;top:12451;width:3799;height:188" coordorigin="681,12451" coordsize="3799,188" path="m4479,12451l681,12451,681,12638,4479,12638,4479,12451xe" filled="true" fillcolor="#dedfe0" stroked="false">
                <v:path arrowok="t"/>
                <v:fill type="solid"/>
              </v:shape>
            </v:group>
            <v:group style="position:absolute;left:4479;top:12451;width:6346;height:188" coordorigin="4479,12451" coordsize="6346,188">
              <v:shape style="position:absolute;left:4479;top:12451;width:6346;height:188" coordorigin="4479,12451" coordsize="6346,188" path="m10825,12451l4479,12451,4479,12638,10825,12638,10825,12451xe" filled="true" fillcolor="#dedfe0" stroked="false">
                <v:path arrowok="t"/>
                <v:fill type="solid"/>
              </v:shape>
            </v:group>
            <v:group style="position:absolute;left:681;top:12638;width:3799;height:188" coordorigin="681,12638" coordsize="3799,188">
              <v:shape style="position:absolute;left:681;top:12638;width:3799;height:188" coordorigin="681,12638" coordsize="3799,188" path="m4479,12638l681,12638,681,12826,4479,12826,4479,12638xe" filled="true" fillcolor="#dedfe0" stroked="false">
                <v:path arrowok="t"/>
                <v:fill type="solid"/>
              </v:shape>
            </v:group>
            <v:group style="position:absolute;left:4479;top:12638;width:6346;height:188" coordorigin="4479,12638" coordsize="6346,188">
              <v:shape style="position:absolute;left:4479;top:12638;width:6346;height:188" coordorigin="4479,12638" coordsize="6346,188" path="m10825,12638l4479,12638,4479,12826,10825,12826,10825,12638xe" filled="true" fillcolor="#dedfe0" stroked="false">
                <v:path arrowok="t"/>
                <v:fill type="solid"/>
              </v:shape>
            </v:group>
            <v:group style="position:absolute;left:681;top:12826;width:3799;height:764" coordorigin="681,12826" coordsize="3799,764">
              <v:shape style="position:absolute;left:681;top:12826;width:3799;height:764" coordorigin="681,12826" coordsize="3799,764" path="m4479,12826l681,12826,681,13590,4479,13590,4479,12826xe" filled="true" fillcolor="#dedfe0" stroked="false">
                <v:path arrowok="t"/>
                <v:fill type="solid"/>
              </v:shape>
            </v:group>
            <v:group style="position:absolute;left:4479;top:12826;width:6346;height:764" coordorigin="4479,12826" coordsize="6346,764">
              <v:shape style="position:absolute;left:4479;top:12826;width:6346;height:764" coordorigin="4479,12826" coordsize="6346,764" path="m10825,12826l4479,12826,4479,13590,10825,13590,10825,12826xe" filled="true" fillcolor="#dedfe0" stroked="false">
                <v:path arrowok="t"/>
                <v:fill type="solid"/>
              </v:shape>
            </v:group>
            <v:group style="position:absolute;left:681;top:13590;width:3799;height:564" coordorigin="681,13590" coordsize="3799,564">
              <v:shape style="position:absolute;left:681;top:13590;width:3799;height:564" coordorigin="681,13590" coordsize="3799,564" path="m4479,13590l681,13590,681,14154,4479,14154,4479,13590xe" filled="true" fillcolor="#dedfe0" stroked="false">
                <v:path arrowok="t"/>
                <v:fill type="solid"/>
              </v:shape>
            </v:group>
            <v:group style="position:absolute;left:4479;top:13590;width:6346;height:564" coordorigin="4479,13590" coordsize="6346,564">
              <v:shape style="position:absolute;left:4479;top:13590;width:6346;height:564" coordorigin="4479,13590" coordsize="6346,564" path="m10825,13590l4479,13590,4479,14154,10825,14154,10825,13590xe" filled="true" fillcolor="#dedfe0" stroked="false">
                <v:path arrowok="t"/>
                <v:fill type="solid"/>
              </v:shape>
            </v:group>
            <v:group style="position:absolute;left:681;top:14154;width:3799;height:388" coordorigin="681,14154" coordsize="3799,388">
              <v:shape style="position:absolute;left:681;top:14154;width:3799;height:388" coordorigin="681,14154" coordsize="3799,388" path="m4479,14154l681,14154,681,14542,4479,14542,4479,14154xe" filled="true" fillcolor="#dedfe0" stroked="false">
                <v:path arrowok="t"/>
                <v:fill type="solid"/>
              </v:shape>
            </v:group>
            <v:group style="position:absolute;left:4479;top:14154;width:6346;height:388" coordorigin="4479,14154" coordsize="6346,388">
              <v:shape style="position:absolute;left:4479;top:14154;width:6346;height:388" coordorigin="4479,14154" coordsize="6346,388" path="m10825,14154l4479,14154,4479,14542,10825,14542,10825,14154xe" filled="true" fillcolor="#dedfe0" stroked="false">
                <v:path arrowok="t"/>
                <v:fill type="solid"/>
              </v:shape>
            </v:group>
            <v:group style="position:absolute;left:681;top:14542;width:3799;height:376" coordorigin="681,14542" coordsize="3799,376">
              <v:shape style="position:absolute;left:681;top:14542;width:3799;height:376" coordorigin="681,14542" coordsize="3799,376" path="m4479,14542l681,14542,681,14918,4479,14918,4479,14542xe" filled="true" fillcolor="#dedfe0" stroked="false">
                <v:path arrowok="t"/>
                <v:fill type="solid"/>
              </v:shape>
            </v:group>
            <v:group style="position:absolute;left:4479;top:14542;width:6346;height:376" coordorigin="4479,14542" coordsize="6346,376">
              <v:shape style="position:absolute;left:4479;top:14542;width:6346;height:376" coordorigin="4479,14542" coordsize="6346,376" path="m10825,14542l4479,14542,4479,14918,10825,14918,10825,14542xe" filled="true" fillcolor="#dedfe0" stroked="false">
                <v:path arrowok="t"/>
                <v:fill type="solid"/>
              </v:shape>
            </v:group>
            <v:group style="position:absolute;left:681;top:14918;width:3799;height:376" coordorigin="681,14918" coordsize="3799,376">
              <v:shape style="position:absolute;left:681;top:14918;width:3799;height:376" coordorigin="681,14918" coordsize="3799,376" path="m4479,14918l681,14918,681,15294,4479,15294,4479,14918xe" filled="true" fillcolor="#dedfe0" stroked="false">
                <v:path arrowok="t"/>
                <v:fill type="solid"/>
              </v:shape>
            </v:group>
            <v:group style="position:absolute;left:4479;top:14918;width:6346;height:376" coordorigin="4479,14918" coordsize="6346,376">
              <v:shape style="position:absolute;left:4479;top:14918;width:6346;height:376" coordorigin="4479,14918" coordsize="6346,376" path="m10825,14918l4479,14918,4479,15294,10825,15294,10825,14918xe" filled="true" fillcolor="#dedfe0" stroked="false">
                <v:path arrowok="t"/>
                <v:fill type="solid"/>
              </v:shape>
            </v:group>
            <v:group style="position:absolute;left:681;top:15294;width:3799;height:413" coordorigin="681,15294" coordsize="3799,413">
              <v:shape style="position:absolute;left:681;top:15294;width:3799;height:413" coordorigin="681,15294" coordsize="3799,413" path="m4479,15294l681,15294,681,15706,4479,15706,4479,15294xe" filled="true" fillcolor="#dedfe0" stroked="false">
                <v:path arrowok="t"/>
                <v:fill type="solid"/>
              </v:shape>
            </v:group>
            <v:group style="position:absolute;left:4479;top:15294;width:6346;height:413" coordorigin="4479,15294" coordsize="6346,413">
              <v:shape style="position:absolute;left:4479;top:15294;width:6346;height:413" coordorigin="4479,15294" coordsize="6346,413" path="m10825,15294l4479,15294,4479,15706,10825,15706,10825,15294xe" filled="true" fillcolor="#dedfe0" stroked="false">
                <v:path arrowok="t"/>
                <v:fill type="solid"/>
              </v:shape>
            </v:group>
            <v:group style="position:absolute;left:681;top:1461;width:10144;height:2" coordorigin="681,1461" coordsize="10144,2">
              <v:shape style="position:absolute;left:681;top:1461;width:10144;height:2" coordorigin="681,1461" coordsize="10144,0" path="m681,1461l10825,1461e" filled="false" stroked="true" strokeweight="1pt" strokecolor="#808285">
                <v:path arrowok="t"/>
              </v:shape>
            </v:group>
            <v:group style="position:absolute;left:681;top:15706;width:10144;height:2" coordorigin="681,15706" coordsize="10144,2">
              <v:shape style="position:absolute;left:681;top:15706;width:10144;height:2" coordorigin="681,15706" coordsize="10144,0" path="m681,15706l10825,15706e" filled="false" stroked="true" strokeweight="1pt" strokecolor="#808285">
                <v:path arrowok="t"/>
              </v:shape>
            </v:group>
            <w10:wrap type="none"/>
          </v:group>
        </w:pict>
      </w:r>
      <w:r>
        <w:rPr>
          <w:rFonts w:ascii="Lucida Sans"/>
          <w:b/>
          <w:color w:val="6D6E71"/>
          <w:spacing w:val="-1"/>
          <w:w w:val="95"/>
          <w:sz w:val="18"/>
        </w:rPr>
        <w:t>Related</w:t>
      </w:r>
      <w:r>
        <w:rPr>
          <w:rFonts w:ascii="Lucida Sans"/>
          <w:b/>
          <w:color w:val="6D6E71"/>
          <w:spacing w:val="-30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par</w:t>
      </w:r>
      <w:r>
        <w:rPr>
          <w:rFonts w:ascii="Lucida Sans"/>
          <w:b/>
          <w:color w:val="6D6E71"/>
          <w:spacing w:val="-1"/>
          <w:w w:val="95"/>
          <w:sz w:val="18"/>
        </w:rPr>
        <w:t>ty</w:t>
      </w:r>
      <w:r>
        <w:rPr>
          <w:rFonts w:ascii="Lucida Sans"/>
          <w:b/>
          <w:color w:val="6D6E71"/>
          <w:spacing w:val="-29"/>
          <w:w w:val="95"/>
          <w:sz w:val="18"/>
        </w:rPr>
        <w:t> </w:t>
      </w:r>
      <w:r>
        <w:rPr>
          <w:rFonts w:ascii="Lucida Sans"/>
          <w:b/>
          <w:color w:val="6D6E71"/>
          <w:spacing w:val="-2"/>
          <w:w w:val="95"/>
          <w:sz w:val="18"/>
        </w:rPr>
        <w:t>transactions</w:t>
      </w:r>
      <w:r>
        <w:rPr>
          <w:rFonts w:ascii="Lucida Sans"/>
          <w:sz w:val="18"/>
        </w:rPr>
      </w:r>
    </w:p>
    <w:p>
      <w:pPr>
        <w:spacing w:line="240" w:lineRule="auto" w:before="9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31F20"/>
          <w:w w:val="90"/>
        </w:rPr>
        <w:t>Names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description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relationship:</w:t>
      </w:r>
      <w:r>
        <w:rPr/>
      </w:r>
    </w:p>
    <w:p>
      <w:pPr>
        <w:pStyle w:val="BodyText"/>
        <w:tabs>
          <w:tab w:pos="3958" w:val="left" w:leader="none"/>
        </w:tabs>
        <w:spacing w:line="240" w:lineRule="auto" w:before="154"/>
        <w:ind w:left="160" w:right="0"/>
        <w:jc w:val="left"/>
      </w:pPr>
      <w:r>
        <w:rPr>
          <w:color w:val="6D6E71"/>
          <w:w w:val="85"/>
        </w:rPr>
        <w:t>Relationship</w:t>
        <w:tab/>
      </w:r>
      <w:r>
        <w:rPr>
          <w:color w:val="6D6E71"/>
          <w:w w:val="90"/>
        </w:rPr>
        <w:t>Names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of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related</w:t>
      </w:r>
      <w:r>
        <w:rPr>
          <w:color w:val="6D6E71"/>
          <w:spacing w:val="-10"/>
          <w:w w:val="90"/>
        </w:rPr>
        <w:t> </w:t>
      </w:r>
      <w:r>
        <w:rPr>
          <w:color w:val="6D6E71"/>
          <w:w w:val="90"/>
        </w:rPr>
        <w:t>parties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3958" w:val="left" w:leader="none"/>
        </w:tabs>
        <w:spacing w:line="240" w:lineRule="auto"/>
        <w:ind w:left="160" w:right="0"/>
        <w:jc w:val="left"/>
      </w:pPr>
      <w:r>
        <w:rPr>
          <w:color w:val="231F20"/>
          <w:w w:val="95"/>
        </w:rPr>
        <w:t>Ultimate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Holding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Company</w:t>
        <w:tab/>
      </w:r>
      <w:r>
        <w:rPr>
          <w:color w:val="231F20"/>
          <w:w w:val="90"/>
        </w:rPr>
        <w:t>Oracle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Corporation</w:t>
      </w:r>
      <w:r>
        <w:rPr/>
      </w:r>
    </w:p>
    <w:p>
      <w:pPr>
        <w:pStyle w:val="BodyText"/>
        <w:tabs>
          <w:tab w:pos="3958" w:val="left" w:leader="none"/>
        </w:tabs>
        <w:spacing w:line="240" w:lineRule="auto" w:before="141"/>
        <w:ind w:left="160" w:right="0"/>
        <w:jc w:val="left"/>
      </w:pPr>
      <w:r>
        <w:rPr>
          <w:color w:val="231F20"/>
          <w:w w:val="95"/>
        </w:rPr>
        <w:t>Holding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  <w:tab/>
      </w:r>
      <w:r>
        <w:rPr>
          <w:color w:val="231F20"/>
          <w:w w:val="90"/>
        </w:rPr>
        <w:t>Oracle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(Mauritius)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tabs>
          <w:tab w:pos="3958" w:val="left" w:leader="none"/>
        </w:tabs>
        <w:spacing w:line="188" w:lineRule="exact"/>
        <w:ind w:left="3958" w:right="2498" w:hanging="3799"/>
        <w:jc w:val="left"/>
      </w:pPr>
      <w:r>
        <w:rPr>
          <w:color w:val="231F20"/>
          <w:w w:val="85"/>
        </w:rPr>
        <w:t>Fellow </w:t>
      </w:r>
      <w:r>
        <w:rPr>
          <w:color w:val="231F20"/>
          <w:spacing w:val="13"/>
          <w:w w:val="85"/>
        </w:rPr>
        <w:t> </w:t>
      </w:r>
      <w:r>
        <w:rPr>
          <w:color w:val="231F20"/>
          <w:w w:val="85"/>
        </w:rPr>
        <w:t>Subsidiaries</w:t>
        <w:tab/>
      </w: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(China)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(Philippines)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Corporation</w:t>
      </w:r>
      <w:r>
        <w:rPr/>
      </w:r>
    </w:p>
    <w:p>
      <w:pPr>
        <w:pStyle w:val="BodyText"/>
        <w:spacing w:line="188" w:lineRule="exact"/>
        <w:ind w:left="3958" w:right="4647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America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Inc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Aoyama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Center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Oracle Austria GmbH</w:t>
      </w:r>
      <w:r>
        <w:rPr/>
      </w:r>
    </w:p>
    <w:p>
      <w:pPr>
        <w:pStyle w:val="BodyText"/>
        <w:spacing w:line="188" w:lineRule="exact"/>
        <w:ind w:left="3958" w:right="3592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Bilgisayar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Sistemleri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Sti.</w:t>
      </w:r>
      <w:r>
        <w:rPr>
          <w:color w:val="231F20"/>
          <w:w w:val="99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Brasil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Limitada</w:t>
      </w:r>
      <w:r>
        <w:rPr>
          <w:color w:val="231F20"/>
          <w:w w:val="90"/>
        </w:rPr>
        <w:t> Oracle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Canada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Inc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Caribbean,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Inc.</w:t>
      </w:r>
      <w:r>
        <w:rPr/>
      </w:r>
    </w:p>
    <w:p>
      <w:pPr>
        <w:pStyle w:val="BodyText"/>
        <w:spacing w:line="172" w:lineRule="exact"/>
        <w:ind w:left="3958" w:right="0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Colombia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Ltda.</w:t>
      </w:r>
      <w:r>
        <w:rPr/>
      </w:r>
    </w:p>
    <w:p>
      <w:pPr>
        <w:pStyle w:val="BodyText"/>
        <w:spacing w:line="188" w:lineRule="exact" w:before="16"/>
        <w:ind w:left="3958" w:right="3666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Consulting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USA</w:t>
      </w:r>
      <w:r>
        <w:rPr>
          <w:color w:val="231F20"/>
          <w:w w:val="103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Corporation</w:t>
      </w:r>
      <w:r>
        <w:rPr/>
      </w:r>
    </w:p>
    <w:p>
      <w:pPr>
        <w:pStyle w:val="BodyText"/>
        <w:spacing w:line="172" w:lineRule="exact"/>
        <w:ind w:left="3958" w:right="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(S)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Ltd</w:t>
      </w:r>
      <w:r>
        <w:rPr/>
      </w:r>
    </w:p>
    <w:p>
      <w:pPr>
        <w:pStyle w:val="BodyText"/>
        <w:spacing w:line="188" w:lineRule="exact" w:before="16"/>
        <w:ind w:left="3958" w:right="3255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(South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Africa)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(Pty)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(Thailand)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Co.,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Ltd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Australia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Pty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Ltd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EMEA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Limited</w:t>
      </w:r>
      <w:r>
        <w:rPr/>
      </w:r>
    </w:p>
    <w:p>
      <w:pPr>
        <w:pStyle w:val="BodyText"/>
        <w:spacing w:line="188" w:lineRule="exact"/>
        <w:ind w:left="3958" w:right="2995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Malaysia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Sdn.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Bhd.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Singapore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Africa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(PTY)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Ltd</w:t>
      </w:r>
      <w:r>
        <w:rPr/>
      </w:r>
    </w:p>
    <w:p>
      <w:pPr>
        <w:pStyle w:val="BodyText"/>
        <w:spacing w:line="188" w:lineRule="exact"/>
        <w:ind w:left="3958" w:right="3681"/>
        <w:jc w:val="left"/>
      </w:pPr>
      <w:r>
        <w:rPr>
          <w:color w:val="231F20"/>
          <w:w w:val="90"/>
        </w:rPr>
        <w:t>Oracle Corportaion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(Pty) Ltd</w:t>
      </w:r>
      <w:r>
        <w:rPr>
          <w:color w:val="231F20"/>
          <w:w w:val="93"/>
        </w:rPr>
        <w:t> 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Centro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America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S.A.</w:t>
      </w:r>
      <w:r>
        <w:rPr>
          <w:color w:val="231F20"/>
          <w:w w:val="105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East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Europe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Limited</w:t>
      </w:r>
      <w:r>
        <w:rPr/>
      </w:r>
    </w:p>
    <w:p>
      <w:pPr>
        <w:pStyle w:val="BodyText"/>
        <w:spacing w:line="188" w:lineRule="exact"/>
        <w:ind w:left="3958" w:right="4647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s.a.s.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Hellas,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S.A.</w:t>
      </w:r>
      <w:r>
        <w:rPr>
          <w:color w:val="231F20"/>
          <w:w w:val="10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Hungary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Kft.</w:t>
      </w:r>
      <w:r>
        <w:rPr>
          <w:color w:val="231F20"/>
          <w:w w:val="107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Iberica,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S.R.L.</w:t>
      </w:r>
      <w:r>
        <w:rPr/>
      </w:r>
    </w:p>
    <w:p>
      <w:pPr>
        <w:pStyle w:val="BodyText"/>
        <w:spacing w:line="188" w:lineRule="exact"/>
        <w:ind w:left="3958" w:right="3980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Oracle Corporation Japan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Korea,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Ltd.</w:t>
      </w:r>
      <w:r>
        <w:rPr/>
      </w:r>
    </w:p>
    <w:p>
      <w:pPr>
        <w:pStyle w:val="BodyText"/>
        <w:spacing w:line="188" w:lineRule="exact"/>
        <w:ind w:left="3958" w:right="4647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Nederland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B.V.</w:t>
      </w:r>
      <w:r>
        <w:rPr>
          <w:color w:val="231F20"/>
          <w:w w:val="109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Norge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99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Polska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Sp.z.oo.</w:t>
      </w:r>
      <w:r>
        <w:rPr/>
      </w:r>
    </w:p>
    <w:p>
      <w:pPr>
        <w:pStyle w:val="BodyText"/>
        <w:spacing w:line="172" w:lineRule="exact"/>
        <w:ind w:left="3958" w:right="0"/>
        <w:jc w:val="left"/>
      </w:pPr>
      <w:r>
        <w:rPr>
          <w:color w:val="231F20"/>
          <w:w w:val="90"/>
        </w:rPr>
        <w:t>Oracle Portugal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 Informacao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Lda.</w:t>
      </w:r>
      <w:r>
        <w:rPr/>
      </w:r>
    </w:p>
    <w:p>
      <w:pPr>
        <w:pStyle w:val="BodyText"/>
        <w:spacing w:line="188" w:lineRule="exact" w:before="16"/>
        <w:ind w:left="3958" w:right="1529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Center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(shenzhen)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Co.,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Ltd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Israel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Ltd</w:t>
      </w:r>
      <w:r>
        <w:rPr/>
      </w:r>
    </w:p>
    <w:p>
      <w:pPr>
        <w:pStyle w:val="BodyText"/>
        <w:spacing w:line="188" w:lineRule="exact"/>
        <w:ind w:left="3958" w:right="3255"/>
        <w:jc w:val="left"/>
      </w:pPr>
      <w:r>
        <w:rPr>
          <w:color w:val="231F20"/>
          <w:w w:val="95"/>
        </w:rPr>
        <w:t>Oracle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Limited</w:t>
      </w:r>
      <w:r>
        <w:rPr/>
      </w:r>
    </w:p>
    <w:p>
      <w:pPr>
        <w:pStyle w:val="BodyText"/>
        <w:spacing w:line="188" w:lineRule="exact"/>
        <w:ind w:left="3958" w:right="4518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Taiwan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Inc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Vietnam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PT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Indonesia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Romania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S.R.L</w:t>
      </w:r>
      <w:r>
        <w:rPr>
          <w:color w:val="231F20"/>
          <w:w w:val="102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Chile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Sun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Microsystems Inc</w:t>
      </w:r>
      <w:r>
        <w:rPr/>
      </w:r>
    </w:p>
    <w:p>
      <w:pPr>
        <w:pStyle w:val="BodyText"/>
        <w:tabs>
          <w:tab w:pos="3958" w:val="left" w:leader="none"/>
        </w:tabs>
        <w:spacing w:line="211" w:lineRule="exact" w:before="148"/>
        <w:ind w:left="160" w:right="0"/>
        <w:jc w:val="left"/>
      </w:pPr>
      <w:r>
        <w:rPr>
          <w:color w:val="231F20"/>
          <w:w w:val="90"/>
        </w:rPr>
        <w:t>Key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Managerial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Personnel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('KMP')</w:t>
        <w:tab/>
      </w:r>
      <w:r>
        <w:rPr>
          <w:color w:val="6D6E71"/>
          <w:w w:val="90"/>
        </w:rPr>
        <w:t>For</w:t>
      </w:r>
      <w:r>
        <w:rPr>
          <w:color w:val="6D6E71"/>
          <w:spacing w:val="2"/>
          <w:w w:val="90"/>
        </w:rPr>
        <w:t> </w:t>
      </w:r>
      <w:r>
        <w:rPr>
          <w:color w:val="6D6E71"/>
          <w:w w:val="90"/>
        </w:rPr>
        <w:t>the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financial</w:t>
      </w:r>
      <w:r>
        <w:rPr>
          <w:color w:val="6D6E71"/>
          <w:spacing w:val="2"/>
          <w:w w:val="90"/>
        </w:rPr>
        <w:t> </w:t>
      </w:r>
      <w:r>
        <w:rPr>
          <w:color w:val="6D6E71"/>
          <w:w w:val="90"/>
        </w:rPr>
        <w:t>year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2010</w:t>
      </w:r>
      <w:r>
        <w:rPr>
          <w:color w:val="6D6E71"/>
          <w:spacing w:val="-19"/>
          <w:w w:val="90"/>
        </w:rPr>
        <w:t> </w:t>
      </w:r>
      <w:r>
        <w:rPr>
          <w:color w:val="6D6E71"/>
          <w:w w:val="90"/>
        </w:rPr>
        <w:t>–</w:t>
      </w:r>
      <w:r>
        <w:rPr>
          <w:color w:val="6D6E71"/>
          <w:spacing w:val="-19"/>
          <w:w w:val="90"/>
        </w:rPr>
        <w:t> </w:t>
      </w:r>
      <w:r>
        <w:rPr>
          <w:color w:val="6D6E71"/>
          <w:w w:val="90"/>
        </w:rPr>
        <w:t>2011</w:t>
      </w:r>
      <w:r>
        <w:rPr/>
      </w:r>
    </w:p>
    <w:p>
      <w:pPr>
        <w:pStyle w:val="BodyText"/>
        <w:spacing w:line="200" w:lineRule="exact" w:before="7"/>
        <w:ind w:left="4015" w:right="1223" w:hanging="57"/>
        <w:jc w:val="left"/>
      </w:pPr>
      <w:r>
        <w:rPr>
          <w:color w:val="231F20"/>
          <w:w w:val="95"/>
        </w:rPr>
        <w:t>Chaitanya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(from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October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25,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2010)</w:t>
      </w:r>
      <w:r>
        <w:rPr/>
      </w:r>
    </w:p>
    <w:p>
      <w:pPr>
        <w:pStyle w:val="BodyText"/>
        <w:spacing w:line="175" w:lineRule="exact"/>
        <w:ind w:left="4015" w:right="0" w:hanging="57"/>
        <w:jc w:val="left"/>
      </w:pPr>
      <w:r>
        <w:rPr>
          <w:color w:val="231F20"/>
          <w:w w:val="95"/>
        </w:rPr>
        <w:t>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Kothandaraman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Raman)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Executive</w:t>
      </w:r>
      <w:r>
        <w:rPr/>
      </w:r>
    </w:p>
    <w:p>
      <w:pPr>
        <w:pStyle w:val="BodyText"/>
        <w:spacing w:line="194" w:lineRule="exact"/>
        <w:ind w:left="4015" w:right="0"/>
        <w:jc w:val="left"/>
      </w:pPr>
      <w:r>
        <w:rPr>
          <w:color w:val="231F20"/>
          <w:w w:val="95"/>
        </w:rPr>
        <w:t>Officer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(till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2010)</w:t>
      </w:r>
      <w:r>
        <w:rPr/>
      </w:r>
    </w:p>
    <w:p>
      <w:pPr>
        <w:pStyle w:val="BodyText"/>
        <w:spacing w:line="211" w:lineRule="exact"/>
        <w:ind w:left="3958" w:right="0"/>
        <w:jc w:val="left"/>
      </w:pPr>
      <w:r>
        <w:rPr>
          <w:color w:val="231F20"/>
          <w:w w:val="95"/>
        </w:rPr>
        <w:t>Joseph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John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  <w:sz w:val="18"/>
          <w:szCs w:val="18"/>
        </w:rPr>
        <w:t>Whole‑time</w:t>
      </w:r>
      <w:r>
        <w:rPr>
          <w:color w:val="231F20"/>
          <w:spacing w:val="-11"/>
          <w:w w:val="95"/>
          <w:sz w:val="18"/>
          <w:szCs w:val="18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(till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2011)</w:t>
      </w:r>
      <w:r>
        <w:rPr/>
      </w:r>
    </w:p>
    <w:p>
      <w:pPr>
        <w:pStyle w:val="BodyText"/>
        <w:spacing w:line="211" w:lineRule="exact" w:before="138"/>
        <w:ind w:left="3958" w:right="0"/>
        <w:jc w:val="left"/>
      </w:pPr>
      <w:r>
        <w:rPr>
          <w:color w:val="6D6E71"/>
          <w:w w:val="90"/>
        </w:rPr>
        <w:t>For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the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financial</w:t>
      </w:r>
      <w:r>
        <w:rPr>
          <w:color w:val="6D6E71"/>
          <w:spacing w:val="2"/>
          <w:w w:val="90"/>
        </w:rPr>
        <w:t> </w:t>
      </w:r>
      <w:r>
        <w:rPr>
          <w:color w:val="6D6E71"/>
          <w:w w:val="90"/>
        </w:rPr>
        <w:t>year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2009</w:t>
      </w:r>
      <w:r>
        <w:rPr>
          <w:color w:val="6D6E71"/>
          <w:spacing w:val="-19"/>
          <w:w w:val="90"/>
        </w:rPr>
        <w:t> </w:t>
      </w:r>
      <w:r>
        <w:rPr>
          <w:color w:val="6D6E71"/>
          <w:w w:val="90"/>
        </w:rPr>
        <w:t>–</w:t>
      </w:r>
      <w:r>
        <w:rPr>
          <w:color w:val="6D6E71"/>
          <w:spacing w:val="-19"/>
          <w:w w:val="90"/>
        </w:rPr>
        <w:t> </w:t>
      </w:r>
      <w:r>
        <w:rPr>
          <w:color w:val="6D6E71"/>
          <w:w w:val="90"/>
        </w:rPr>
        <w:t>2010</w:t>
      </w:r>
      <w:r>
        <w:rPr/>
      </w:r>
    </w:p>
    <w:p>
      <w:pPr>
        <w:spacing w:line="188" w:lineRule="exact" w:before="0"/>
        <w:ind w:left="3958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color w:val="231F20"/>
          <w:w w:val="90"/>
          <w:sz w:val="20"/>
          <w:szCs w:val="20"/>
        </w:rPr>
        <w:t>R</w:t>
      </w:r>
      <w:r>
        <w:rPr>
          <w:rFonts w:ascii="Cambria" w:hAnsi="Cambria" w:cs="Cambria" w:eastAsia="Cambria"/>
          <w:color w:val="231F20"/>
          <w:spacing w:val="15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Ravisankar</w:t>
      </w:r>
      <w:r>
        <w:rPr>
          <w:rFonts w:ascii="Cambria" w:hAnsi="Cambria" w:cs="Cambria" w:eastAsia="Cambria"/>
          <w:color w:val="231F20"/>
          <w:spacing w:val="-11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–</w:t>
      </w:r>
      <w:r>
        <w:rPr>
          <w:rFonts w:ascii="Cambria" w:hAnsi="Cambria" w:cs="Cambria" w:eastAsia="Cambria"/>
          <w:color w:val="231F20"/>
          <w:spacing w:val="-12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Vice</w:t>
      </w:r>
      <w:r>
        <w:rPr>
          <w:rFonts w:ascii="Cambria" w:hAnsi="Cambria" w:cs="Cambria" w:eastAsia="Cambria"/>
          <w:color w:val="231F20"/>
          <w:spacing w:val="16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Chairman</w:t>
      </w:r>
      <w:r>
        <w:rPr>
          <w:rFonts w:ascii="Cambria" w:hAnsi="Cambria" w:cs="Cambria" w:eastAsia="Cambria"/>
          <w:color w:val="231F20"/>
          <w:spacing w:val="16"/>
          <w:w w:val="90"/>
          <w:sz w:val="20"/>
          <w:szCs w:val="20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(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Whole‑time</w:t>
      </w:r>
      <w:r>
        <w:rPr>
          <w:rFonts w:ascii="Cambria" w:hAnsi="Cambria" w:cs="Cambria" w:eastAsia="Cambria"/>
          <w:color w:val="231F20"/>
          <w:spacing w:val="19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20"/>
          <w:szCs w:val="20"/>
        </w:rPr>
        <w:t>Director)</w: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00" w:lineRule="exact" w:before="6"/>
        <w:ind w:left="4015" w:right="120" w:hanging="57"/>
        <w:jc w:val="left"/>
      </w:pPr>
      <w:r>
        <w:rPr>
          <w:color w:val="231F20"/>
          <w:w w:val="95"/>
        </w:rPr>
        <w:t>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Kothandaraman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Raman)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w w:val="89"/>
        </w:rPr>
        <w:t> </w:t>
      </w:r>
      <w:r>
        <w:rPr>
          <w:color w:val="231F20"/>
        </w:rPr>
        <w:t>Officer</w:t>
      </w:r>
      <w:r>
        <w:rPr/>
      </w:r>
    </w:p>
    <w:p>
      <w:pPr>
        <w:pStyle w:val="BodyText"/>
        <w:spacing w:line="192" w:lineRule="auto"/>
        <w:ind w:left="3959" w:right="2403"/>
        <w:jc w:val="left"/>
      </w:pPr>
      <w:r>
        <w:rPr>
          <w:color w:val="231F20"/>
          <w:w w:val="90"/>
        </w:rPr>
        <w:t>Makarand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Padalkar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Chief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Officer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Avadhut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(Vinay)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Ketkar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BodyText"/>
        <w:spacing w:line="174" w:lineRule="exact"/>
        <w:ind w:left="3959" w:right="0"/>
        <w:jc w:val="left"/>
      </w:pPr>
      <w:r>
        <w:rPr>
          <w:color w:val="231F20"/>
          <w:w w:val="90"/>
        </w:rPr>
        <w:t>Joseph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John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Executive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President,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Universal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Products</w:t>
      </w:r>
      <w:r>
        <w:rPr/>
      </w:r>
    </w:p>
    <w:p>
      <w:pPr>
        <w:pStyle w:val="BodyText"/>
        <w:spacing w:line="200" w:lineRule="exact" w:before="7"/>
        <w:ind w:left="4015" w:right="120" w:hanging="57"/>
        <w:jc w:val="left"/>
      </w:pPr>
      <w:r>
        <w:rPr>
          <w:color w:val="231F20"/>
          <w:w w:val="95"/>
        </w:rPr>
        <w:t>V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Shankar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Head,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PrimeSourcing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w w:val="96"/>
        </w:rPr>
        <w:t> </w:t>
      </w:r>
      <w:r>
        <w:rPr>
          <w:color w:val="231F20"/>
          <w:w w:val="85"/>
        </w:rPr>
        <w:t>Insurance 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Solutions</w:t>
      </w:r>
      <w:r>
        <w:rPr/>
      </w:r>
    </w:p>
    <w:p>
      <w:pPr>
        <w:pStyle w:val="BodyText"/>
        <w:spacing w:line="169" w:lineRule="exact"/>
        <w:ind w:left="3959" w:right="0"/>
        <w:jc w:val="left"/>
      </w:pPr>
      <w:r>
        <w:rPr>
          <w:color w:val="231F20"/>
          <w:w w:val="95"/>
        </w:rPr>
        <w:t>Atul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Gupta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President,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Group</w:t>
      </w:r>
      <w:r>
        <w:rPr/>
      </w:r>
    </w:p>
    <w:p>
      <w:pPr>
        <w:pStyle w:val="BodyText"/>
        <w:spacing w:line="188" w:lineRule="exact" w:before="16"/>
        <w:ind w:left="3959" w:right="213"/>
        <w:jc w:val="left"/>
      </w:pPr>
      <w:r>
        <w:rPr>
          <w:color w:val="231F20"/>
          <w:w w:val="95"/>
        </w:rPr>
        <w:t>Vijay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Sharma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President,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Consulting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Pte.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Ltd.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Hariharan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President,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Infrastructure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Group</w:t>
      </w:r>
      <w:r>
        <w:rPr/>
      </w:r>
    </w:p>
    <w:p>
      <w:pPr>
        <w:pStyle w:val="BodyText"/>
        <w:spacing w:line="172" w:lineRule="exact"/>
        <w:ind w:left="3959" w:right="0"/>
        <w:jc w:val="left"/>
      </w:pPr>
      <w:r>
        <w:rPr>
          <w:color w:val="231F20"/>
          <w:w w:val="95"/>
        </w:rPr>
        <w:t>Vivek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Govilkar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President,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Human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Training</w:t>
      </w:r>
      <w:r>
        <w:rPr/>
      </w:r>
    </w:p>
    <w:p>
      <w:pPr>
        <w:pStyle w:val="BodyText"/>
        <w:spacing w:line="196" w:lineRule="exact" w:before="10"/>
        <w:ind w:left="3959" w:right="612"/>
        <w:jc w:val="left"/>
      </w:pPr>
      <w:r>
        <w:rPr>
          <w:color w:val="231F20"/>
          <w:w w:val="90"/>
        </w:rPr>
        <w:t>V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Srinivasan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President,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Chief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Vikram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Gupta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President,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Management</w:t>
      </w:r>
      <w:r>
        <w:rPr/>
      </w:r>
    </w:p>
    <w:p>
      <w:pPr>
        <w:spacing w:after="0" w:line="196" w:lineRule="exact"/>
        <w:jc w:val="left"/>
        <w:sectPr>
          <w:pgSz w:w="11910" w:h="16840"/>
          <w:pgMar w:header="0" w:footer="277" w:top="580" w:bottom="440" w:left="560" w:right="960"/>
        </w:sectPr>
      </w:pPr>
    </w:p>
    <w:p>
      <w:pPr>
        <w:pStyle w:val="BodyText"/>
        <w:spacing w:line="240" w:lineRule="auto" w:before="41"/>
        <w:ind w:right="0"/>
        <w:jc w:val="left"/>
      </w:pPr>
      <w:r>
        <w:rPr/>
        <w:pict>
          <v:group style="position:absolute;margin-left:53.381863pt;margin-top:24.055859pt;width:507.8pt;height:46.8pt;mso-position-horizontal-relative:page;mso-position-vertical-relative:paragraph;z-index:-699424" coordorigin="1068,481" coordsize="10156,936">
            <v:group style="position:absolute;left:1078;top:491;width:4013;height:926" coordorigin="1078,491" coordsize="4013,926">
              <v:shape style="position:absolute;left:1078;top:491;width:4013;height:926" coordorigin="1078,491" coordsize="4013,926" path="m5090,491l1078,491,1078,1416,5090,1416,5090,491xe" filled="true" fillcolor="#dedfe0" stroked="false">
                <v:path arrowok="t"/>
                <v:fill type="solid"/>
              </v:shape>
            </v:group>
            <v:group style="position:absolute;left:5090;top:732;width:1531;height:442" coordorigin="5090,732" coordsize="1531,442">
              <v:shape style="position:absolute;left:5090;top:732;width:1531;height:442" coordorigin="5090,732" coordsize="1531,442" path="m5090,1174l6621,1174,6621,732,5090,732,5090,1174xe" filled="true" fillcolor="#dedfe0" stroked="false">
                <v:path arrowok="t"/>
                <v:fill type="solid"/>
              </v:shape>
            </v:group>
            <v:group style="position:absolute;left:5090;top:492;width:3062;height:240" coordorigin="5090,492" coordsize="3062,240">
              <v:shape style="position:absolute;left:5090;top:492;width:3062;height:240" coordorigin="5090,492" coordsize="3062,240" path="m5090,732l8152,732,8152,492,5090,492,5090,732xe" filled="true" fillcolor="#dedfe0" stroked="false">
                <v:path arrowok="t"/>
                <v:fill type="solid"/>
              </v:shape>
            </v:group>
            <v:group style="position:absolute;left:8152;top:732;width:1531;height:442" coordorigin="8152,732" coordsize="1531,442">
              <v:shape style="position:absolute;left:8152;top:732;width:1531;height:442" coordorigin="8152,732" coordsize="1531,442" path="m8152,1174l9683,1174,9683,732,8152,732,8152,1174xe" filled="true" fillcolor="#dedfe0" stroked="false">
                <v:path arrowok="t"/>
                <v:fill type="solid"/>
              </v:shape>
            </v:group>
            <v:group style="position:absolute;left:8152;top:492;width:3062;height:240" coordorigin="8152,492" coordsize="3062,240">
              <v:shape style="position:absolute;left:8152;top:492;width:3062;height:240" coordorigin="8152,492" coordsize="3062,240" path="m8152,732l11213,732,11213,492,8152,492,8152,732xe" filled="true" fillcolor="#dedfe0" stroked="false">
                <v:path arrowok="t"/>
                <v:fill type="solid"/>
              </v:shape>
            </v:group>
            <v:group style="position:absolute;left:6621;top:733;width:1531;height:442" coordorigin="6621,733" coordsize="1531,442">
              <v:shape style="position:absolute;left:6621;top:733;width:1531;height:442" coordorigin="6621,733" coordsize="1531,442" path="m8152,733l6621,733,6621,1175,8152,1175,8152,733xe" filled="true" fillcolor="#dedfe0" stroked="false">
                <v:path arrowok="t"/>
                <v:fill type="solid"/>
              </v:shape>
            </v:group>
            <v:group style="position:absolute;left:9683;top:733;width:1531;height:442" coordorigin="9683,733" coordsize="1531,442">
              <v:shape style="position:absolute;left:9683;top:733;width:1531;height:442" coordorigin="9683,733" coordsize="1531,442" path="m11213,733l9683,733,9683,1175,11213,1175,11213,733xe" filled="true" fillcolor="#dedfe0" stroked="false">
                <v:path arrowok="t"/>
                <v:fill type="solid"/>
              </v:shape>
            </v:group>
            <v:group style="position:absolute;left:1078;top:491;width:10136;height:2" coordorigin="1078,491" coordsize="10136,2">
              <v:shape style="position:absolute;left:1078;top:491;width:10136;height:2" coordorigin="1078,491" coordsize="10136,0" path="m1078,491l11213,491e" filled="false" stroked="true" strokeweight="1.000091pt" strokecolor="#808285">
                <v:path arrowok="t"/>
              </v:shape>
              <v:shape style="position:absolute;left:5663;top:522;width:1413;height:44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44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Transactions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88;top:522;width:21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Amount</w:t>
                      </w:r>
                      <w:r>
                        <w:rPr>
                          <w:rFonts w:ascii="Cambria"/>
                          <w:color w:val="6D6E71"/>
                          <w:spacing w:val="3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receivable</w:t>
                      </w:r>
                      <w:r>
                        <w:rPr>
                          <w:rFonts w:ascii="Cambria"/>
                          <w:color w:val="6D6E71"/>
                          <w:spacing w:val="3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(payable)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94;top:764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25;top:764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256;top:764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Transactions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parties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below: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0"/>
        <w:rPr>
          <w:rFonts w:ascii="Cambria" w:hAnsi="Cambria" w:cs="Cambria" w:eastAsia="Cambria"/>
          <w:sz w:val="20"/>
          <w:szCs w:val="20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4"/>
        <w:gridCol w:w="1703"/>
        <w:gridCol w:w="1531"/>
        <w:gridCol w:w="1557"/>
        <w:gridCol w:w="1451"/>
      </w:tblGrid>
      <w:tr>
        <w:trPr>
          <w:trHeight w:val="679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left="31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left="1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left="1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left="1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83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5" w:lineRule="exact" w:before="2"/>
              <w:ind w:left="39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Fellow</w:t>
            </w:r>
            <w:r>
              <w:rPr>
                <w:rFonts w:ascii="Garamond"/>
                <w:i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34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0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622,440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588,065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184,664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mbria" w:hAnsi="Cambria" w:cs="Cambria" w:eastAsia="Cambria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541,368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(Philippines)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15,273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12,382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 Austria GmbH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12,659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2,768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Bilgisayar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Sistemleri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Sti.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1,136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Brasil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1,821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Canada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88,064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26,888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Colombia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155,729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141,820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Consulting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32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84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(S)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4" w:right="0" w:firstLine="34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11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3,699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14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301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(South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Africa)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(Pty)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97,893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21,217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(Thailand)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Co.,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101,340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88,460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3,179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Australia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Pty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5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2,587,908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8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1,180,414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58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1,696,139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684,971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Malaysia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Sdn.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Bhd.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24,251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23,196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23,166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Singapore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16,040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570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3,288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UK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670,952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3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925,562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 Corportaion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(Pty) 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7,514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de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Centro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S.A.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7" w:lineRule="auto" w:before="7"/>
              <w:ind w:left="43" w:right="1104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Brasil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color w:val="231F20"/>
                <w:w w:val="90"/>
                <w:sz w:val="20"/>
              </w:rPr>
              <w:t> Oracle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East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Central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Europe</w:t>
            </w:r>
            <w:r>
              <w:rPr>
                <w:rFonts w:ascii="Cambria"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1,325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7" w:lineRule="auto" w:before="7"/>
              <w:ind w:left="1006" w:right="144" w:firstLine="44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81,320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227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7" w:lineRule="auto" w:before="7"/>
              <w:ind w:left="779" w:right="113" w:firstLine="50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 </w:t>
            </w:r>
            <w:r>
              <w:rPr>
                <w:rFonts w:ascii="Cambria" w:hAnsi="Cambria" w:cs="Cambria" w:eastAsia="Cambria"/>
                <w:color w:val="231F20"/>
                <w:w w:val="85"/>
                <w:sz w:val="20"/>
                <w:szCs w:val="20"/>
              </w:rPr>
              <w:t>(11,511)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1,804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Egypt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28,506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21,325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18,474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15,534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Hellas,</w:t>
            </w:r>
            <w:r>
              <w:rPr>
                <w:rFonts w:ascii="Cambria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Hungary</w:t>
            </w:r>
            <w:r>
              <w:rPr>
                <w:rFonts w:ascii="Cambria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Kft.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7,759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Iberica,</w:t>
            </w:r>
            <w:r>
              <w:rPr>
                <w:rFonts w:ascii="Cambria"/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S.R.L.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32,169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38,468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4,508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1,430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1,577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Nederland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31,660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69,542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23,694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73,940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Norge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104,484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23,307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Polska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Sp.z.oo.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7,365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 Portugal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Sistemas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 Informacao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Lda.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164,299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15,121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112,091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1,931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Israel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2,096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Systems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Kong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109,247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4,685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71,210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46,929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15,828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8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Vietnam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Pte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11,090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10,779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PT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Indonesia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735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Romania</w:t>
            </w:r>
            <w:r>
              <w:rPr>
                <w:rFonts w:ascii="Cambria"/>
                <w:color w:val="231F20"/>
                <w:spacing w:val="-1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S.R.L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11,282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3,169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846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52" w:lineRule="auto" w:before="106"/>
              <w:ind w:left="46" w:right="235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Unbilled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revenue</w:t>
            </w:r>
            <w:r>
              <w:rPr>
                <w:rFonts w:ascii="Cambria"/>
                <w:color w:val="6D6E71"/>
                <w:w w:val="84"/>
                <w:sz w:val="20"/>
              </w:rPr>
              <w:t> </w:t>
            </w:r>
            <w:r>
              <w:rPr>
                <w:rFonts w:ascii="Garamond"/>
                <w:i/>
                <w:color w:val="231F20"/>
                <w:sz w:val="20"/>
              </w:rPr>
              <w:t>Fellow </w:t>
            </w:r>
            <w:r>
              <w:rPr>
                <w:rFonts w:ascii="Garamond"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Garamond"/>
                <w:i/>
                <w:color w:val="231F20"/>
                <w:sz w:val="20"/>
              </w:rPr>
              <w:t>subsidiaries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7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161,816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8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13,805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Australia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Pty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3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333,920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1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159,368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484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7" w:right="0" w:hanging="1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 Portugal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Sistemas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 Informacao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Lda.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Nederland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6,761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7"/>
              <w:ind w:right="16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8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671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Egypt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Systems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Kong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30,848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4,685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Malaysia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Sdn.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Bhd.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6,703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1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23,196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(Philippines)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3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3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2,746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Bilgisayar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Sistemleri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Sti.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3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3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6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844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3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Canada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3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39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36,686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8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after="0" w:line="220" w:lineRule="exact"/>
        <w:jc w:val="right"/>
        <w:rPr>
          <w:rFonts w:ascii="Cambria" w:hAnsi="Cambria" w:cs="Cambria" w:eastAsia="Cambria"/>
          <w:sz w:val="20"/>
          <w:szCs w:val="20"/>
        </w:rPr>
        <w:sectPr>
          <w:footerReference w:type="default" r:id="rId66"/>
          <w:footerReference w:type="even" r:id="rId67"/>
          <w:pgSz w:w="11910" w:h="16840"/>
          <w:pgMar w:footer="286" w:header="0" w:top="560" w:bottom="480" w:left="960" w:right="580"/>
          <w:pgNumType w:start="12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.539257pt;margin-top:34.039886pt;width:507.8pt;height:34.7pt;mso-position-horizontal-relative:page;mso-position-vertical-relative:page;z-index:-699280" coordorigin="671,681" coordsize="10156,694">
            <v:group style="position:absolute;left:681;top:691;width:4013;height:684" coordorigin="681,691" coordsize="4013,684">
              <v:shape style="position:absolute;left:681;top:691;width:4013;height:684" coordorigin="681,691" coordsize="4013,684" path="m4694,691l681,691,681,1374,4694,1374,4694,691xe" filled="true" fillcolor="#dedfe0" stroked="false">
                <v:path arrowok="t"/>
                <v:fill type="solid"/>
              </v:shape>
            </v:group>
            <v:group style="position:absolute;left:4694;top:932;width:1531;height:442" coordorigin="4694,932" coordsize="1531,442">
              <v:shape style="position:absolute;left:4694;top:932;width:1531;height:442" coordorigin="4694,932" coordsize="1531,442" path="m4694,1374l6224,1374,6224,932,4694,932,4694,1374xe" filled="true" fillcolor="#dedfe0" stroked="false">
                <v:path arrowok="t"/>
                <v:fill type="solid"/>
              </v:shape>
            </v:group>
            <v:group style="position:absolute;left:4694;top:690;width:3062;height:242" coordorigin="4694,690" coordsize="3062,242">
              <v:shape style="position:absolute;left:4694;top:690;width:3062;height:242" coordorigin="4694,690" coordsize="3062,242" path="m4694,932l7755,932,7755,690,4694,690,4694,932xe" filled="true" fillcolor="#dedfe0" stroked="false">
                <v:path arrowok="t"/>
                <v:fill type="solid"/>
              </v:shape>
            </v:group>
            <v:group style="position:absolute;left:6224;top:933;width:1531;height:442" coordorigin="6224,933" coordsize="1531,442">
              <v:shape style="position:absolute;left:6224;top:933;width:1531;height:442" coordorigin="6224,933" coordsize="1531,442" path="m7755,933l6224,933,6224,1374,7755,1374,7755,933xe" filled="true" fillcolor="#dedfe0" stroked="false">
                <v:path arrowok="t"/>
                <v:fill type="solid"/>
              </v:shape>
            </v:group>
            <v:group style="position:absolute;left:7755;top:932;width:1531;height:442" coordorigin="7755,932" coordsize="1531,442">
              <v:shape style="position:absolute;left:7755;top:932;width:1531;height:442" coordorigin="7755,932" coordsize="1531,442" path="m7755,1374l9286,1374,9286,932,7755,932,7755,1374xe" filled="true" fillcolor="#dedfe0" stroked="false">
                <v:path arrowok="t"/>
                <v:fill type="solid"/>
              </v:shape>
            </v:group>
            <v:group style="position:absolute;left:7755;top:690;width:3062;height:242" coordorigin="7755,690" coordsize="3062,242">
              <v:shape style="position:absolute;left:7755;top:690;width:3062;height:242" coordorigin="7755,690" coordsize="3062,242" path="m7755,932l10816,932,10816,690,7755,690,7755,932xe" filled="true" fillcolor="#dedfe0" stroked="false">
                <v:path arrowok="t"/>
                <v:fill type="solid"/>
              </v:shape>
            </v:group>
            <v:group style="position:absolute;left:9286;top:933;width:1531;height:442" coordorigin="9286,933" coordsize="1531,442">
              <v:shape style="position:absolute;left:9286;top:933;width:1531;height:442" coordorigin="9286,933" coordsize="1531,442" path="m10816,933l9286,933,9286,1374,10816,1374,10816,933xe" filled="true" fillcolor="#dedfe0" stroked="false">
                <v:path arrowok="t"/>
                <v:fill type="solid"/>
              </v:shape>
            </v:group>
            <v:group style="position:absolute;left:681;top:691;width:10136;height:2" coordorigin="681,691" coordsize="10136,2">
              <v:shape style="position:absolute;left:681;top:691;width:10136;height:2" coordorigin="681,691" coordsize="10136,0" path="m681,691l10816,691e" filled="false" stroked="true" strokeweight="1.000091pt" strokecolor="#808285">
                <v:path arrowok="t"/>
              </v:shape>
              <v:shape style="position:absolute;left:5267;top:722;width:1413;height:44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44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Transactions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191;top:722;width:21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Amount</w:t>
                      </w:r>
                      <w:r>
                        <w:rPr>
                          <w:rFonts w:ascii="Cambria"/>
                          <w:color w:val="6D6E71"/>
                          <w:spacing w:val="3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receivable</w:t>
                      </w:r>
                      <w:r>
                        <w:rPr>
                          <w:rFonts w:ascii="Cambria"/>
                          <w:color w:val="6D6E71"/>
                          <w:spacing w:val="3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(payable)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797;top:963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328;top:963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859;top:963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2"/>
        <w:gridCol w:w="1731"/>
        <w:gridCol w:w="1531"/>
        <w:gridCol w:w="1531"/>
        <w:gridCol w:w="1451"/>
      </w:tblGrid>
      <w:tr>
        <w:trPr>
          <w:trHeight w:val="679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Colombia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left="11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34,548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(South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Africa)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(Pty)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36,456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(Thailand)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Co.,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22,467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East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Central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Europe</w:t>
            </w:r>
            <w:r>
              <w:rPr>
                <w:rFonts w:ascii="Cambria"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34,170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Hungary</w:t>
            </w:r>
            <w:r>
              <w:rPr>
                <w:rFonts w:ascii="Cambria"/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Kft.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7,744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2,987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31,000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Norge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5,945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Polska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Sp.z.oo.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6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5,468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Vietnam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Pte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1,442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Romania</w:t>
            </w:r>
            <w:r>
              <w:rPr>
                <w:rFonts w:ascii="Cambria"/>
                <w:color w:val="231F20"/>
                <w:spacing w:val="-10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S.R.L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11,260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846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6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doubtful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5" w:lineRule="exact" w:before="25"/>
              <w:ind w:left="4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Fellow</w:t>
            </w:r>
            <w:r>
              <w:rPr>
                <w:rFonts w:ascii="Garamond"/>
                <w:i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34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(4,104)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9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3,759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8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(8,068)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7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(12,172)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EMEA</w:t>
            </w:r>
            <w:r>
              <w:rPr>
                <w:rFonts w:ascii="Cambria"/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(1,976)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 Portugal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Sistemas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 Informacao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Lda.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(1,449)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1,062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(1,449)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Australia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Pty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(496)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PT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Indonesia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(62)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(62)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(13)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Consulting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Services</w:t>
            </w:r>
            <w:r>
              <w:rPr>
                <w:rFonts w:ascii="Cambria"/>
                <w:color w:val="231F20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USA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75"/>
                <w:sz w:val="20"/>
              </w:rPr>
              <w:t>(6)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846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6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Application</w:t>
            </w:r>
            <w:r>
              <w:rPr>
                <w:rFonts w:ascii="Cambria"/>
                <w:color w:val="6D6E71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software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25" w:lineRule="exact" w:before="25"/>
              <w:ind w:left="4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Fellow</w:t>
            </w:r>
            <w:r>
              <w:rPr>
                <w:rFonts w:ascii="Garamond"/>
                <w:i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  <w:p>
            <w:pPr>
              <w:pStyle w:val="TableParagraph"/>
              <w:spacing w:line="234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10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51,267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707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102,531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(14,301)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75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(15,108)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381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2,348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Caribbean,</w:t>
            </w:r>
            <w:r>
              <w:rPr>
                <w:rFonts w:ascii="Cambria"/>
                <w:color w:val="231F20"/>
                <w:spacing w:val="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486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4,897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(295)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Israel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216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2,303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846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52" w:lineRule="auto" w:before="106"/>
              <w:ind w:left="43" w:right="23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Professional</w:t>
            </w:r>
            <w:r>
              <w:rPr>
                <w:rFonts w:ascii="Cambria"/>
                <w:color w:val="6D6E71"/>
                <w:spacing w:val="9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fees</w:t>
            </w:r>
            <w:r>
              <w:rPr>
                <w:rFonts w:ascii="Cambria"/>
                <w:color w:val="6D6E71"/>
                <w:w w:val="81"/>
                <w:sz w:val="20"/>
              </w:rPr>
              <w:t> </w:t>
            </w:r>
            <w:r>
              <w:rPr>
                <w:rFonts w:ascii="Garamond"/>
                <w:i/>
                <w:color w:val="231F20"/>
                <w:sz w:val="20"/>
              </w:rPr>
              <w:t>Fellow </w:t>
            </w:r>
            <w:r>
              <w:rPr>
                <w:rFonts w:ascii="Garamond"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Garamond"/>
                <w:i/>
                <w:color w:val="231F20"/>
                <w:sz w:val="20"/>
              </w:rPr>
              <w:t>subsidiaries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2,472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(1,957)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9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Bilgisayar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Sistemleri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Sti.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(11)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Brasil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Canada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1,585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(1,585)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(South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Africa)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(Pty)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324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(324)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(Thailand)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Co.,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2,272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(2,272)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Australia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Pty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45,656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(29,447)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Malaysia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Sdn.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Bhd.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404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0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(404)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 Corportaion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(Pty) 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(18)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de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Centro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America</w:t>
            </w:r>
            <w:r>
              <w:rPr>
                <w:rFonts w:ascii="Cambria"/>
                <w:color w:val="231F20"/>
                <w:spacing w:val="-1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(44)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3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Egypt</w:t>
            </w:r>
            <w:r>
              <w:rPr>
                <w:rFonts w:ascii="Cambria"/>
                <w:color w:val="231F20"/>
                <w:spacing w:val="-18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108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1,392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5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(1,392)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0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</w:tbl>
    <w:p>
      <w:pPr>
        <w:spacing w:after="0" w:line="220" w:lineRule="exact"/>
        <w:jc w:val="righ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57" w:top="580" w:bottom="440" w:left="5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3.523052pt;margin-top:34.039886pt;width:507.8pt;height:34.7pt;mso-position-horizontal-relative:page;mso-position-vertical-relative:page;z-index:-699136" coordorigin="1070,681" coordsize="10156,694">
            <v:group style="position:absolute;left:1080;top:691;width:4013;height:684" coordorigin="1080,691" coordsize="4013,684">
              <v:shape style="position:absolute;left:1080;top:691;width:4013;height:684" coordorigin="1080,691" coordsize="4013,684" path="m5093,691l1080,691,1080,1374,5093,1374,5093,691xe" filled="true" fillcolor="#dedfe0" stroked="false">
                <v:path arrowok="t"/>
                <v:fill type="solid"/>
              </v:shape>
            </v:group>
            <v:group style="position:absolute;left:5093;top:932;width:1531;height:442" coordorigin="5093,932" coordsize="1531,442">
              <v:shape style="position:absolute;left:5093;top:932;width:1531;height:442" coordorigin="5093,932" coordsize="1531,442" path="m5093,1374l6624,1374,6624,932,5093,932,5093,1374xe" filled="true" fillcolor="#dedfe0" stroked="false">
                <v:path arrowok="t"/>
                <v:fill type="solid"/>
              </v:shape>
            </v:group>
            <v:group style="position:absolute;left:5093;top:690;width:3062;height:242" coordorigin="5093,690" coordsize="3062,242">
              <v:shape style="position:absolute;left:5093;top:690;width:3062;height:242" coordorigin="5093,690" coordsize="3062,242" path="m5093,932l8155,932,8155,690,5093,690,5093,932xe" filled="true" fillcolor="#dedfe0" stroked="false">
                <v:path arrowok="t"/>
                <v:fill type="solid"/>
              </v:shape>
            </v:group>
            <v:group style="position:absolute;left:6624;top:933;width:1531;height:442" coordorigin="6624,933" coordsize="1531,442">
              <v:shape style="position:absolute;left:6624;top:933;width:1531;height:442" coordorigin="6624,933" coordsize="1531,442" path="m8155,933l6624,933,6624,1374,8155,1374,8155,933xe" filled="true" fillcolor="#dedfe0" stroked="false">
                <v:path arrowok="t"/>
                <v:fill type="solid"/>
              </v:shape>
            </v:group>
            <v:group style="position:absolute;left:8155;top:932;width:1531;height:442" coordorigin="8155,932" coordsize="1531,442">
              <v:shape style="position:absolute;left:8155;top:932;width:1531;height:442" coordorigin="8155,932" coordsize="1531,442" path="m8155,1374l9685,1374,9685,932,8155,932,8155,1374xe" filled="true" fillcolor="#dedfe0" stroked="false">
                <v:path arrowok="t"/>
                <v:fill type="solid"/>
              </v:shape>
            </v:group>
            <v:group style="position:absolute;left:8155;top:690;width:3062;height:242" coordorigin="8155,690" coordsize="3062,242">
              <v:shape style="position:absolute;left:8155;top:690;width:3062;height:242" coordorigin="8155,690" coordsize="3062,242" path="m8155,932l11216,932,11216,690,8155,690,8155,932xe" filled="true" fillcolor="#dedfe0" stroked="false">
                <v:path arrowok="t"/>
                <v:fill type="solid"/>
              </v:shape>
            </v:group>
            <v:group style="position:absolute;left:9685;top:933;width:1531;height:442" coordorigin="9685,933" coordsize="1531,442">
              <v:shape style="position:absolute;left:9685;top:933;width:1531;height:442" coordorigin="9685,933" coordsize="1531,442" path="m11216,933l9685,933,9685,1374,11216,1374,11216,933xe" filled="true" fillcolor="#dedfe0" stroked="false">
                <v:path arrowok="t"/>
                <v:fill type="solid"/>
              </v:shape>
            </v:group>
            <v:group style="position:absolute;left:1080;top:691;width:10136;height:2" coordorigin="1080,691" coordsize="10136,2">
              <v:shape style="position:absolute;left:1080;top:691;width:10136;height:2" coordorigin="1080,691" coordsize="10136,0" path="m1080,691l11216,691e" filled="false" stroked="true" strokeweight="1.000091pt" strokecolor="#808285">
                <v:path arrowok="t"/>
              </v:shape>
              <v:shape style="position:absolute;left:5666;top:722;width:1413;height:44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446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Transactions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91;top:722;width:218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Amount</w:t>
                      </w:r>
                      <w:r>
                        <w:rPr>
                          <w:rFonts w:ascii="Cambria"/>
                          <w:color w:val="6D6E71"/>
                          <w:spacing w:val="31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receivable</w:t>
                      </w:r>
                      <w:r>
                        <w:rPr>
                          <w:rFonts w:ascii="Cambria"/>
                          <w:color w:val="6D6E71"/>
                          <w:spacing w:val="32"/>
                          <w:w w:val="8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85"/>
                          <w:sz w:val="20"/>
                        </w:rPr>
                        <w:t>(payable)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97;top:963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728;top:963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259;top:963;width:86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6D6E71"/>
                          <w:spacing w:val="-1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ended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1511"/>
        <w:gridCol w:w="1531"/>
        <w:gridCol w:w="1559"/>
        <w:gridCol w:w="1452"/>
      </w:tblGrid>
      <w:tr>
        <w:trPr>
          <w:trHeight w:val="679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Hellas,</w:t>
            </w:r>
            <w:r>
              <w:rPr>
                <w:rFonts w:ascii="Cambria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17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17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March</w:t>
            </w:r>
            <w:r>
              <w:rPr>
                <w:rFonts w:ascii="Cambria"/>
                <w:color w:val="6D6E71"/>
                <w:spacing w:val="-17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31,</w:t>
            </w:r>
            <w:r>
              <w:rPr>
                <w:rFonts w:ascii="Cambria"/>
                <w:color w:val="6D6E71"/>
                <w:spacing w:val="-16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(53)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Nederland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780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Polska</w:t>
            </w:r>
            <w:r>
              <w:rPr>
                <w:rFonts w:ascii="Cambria"/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Sp.z.oo.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(51)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Oracle Portugal</w:t>
            </w:r>
            <w:r>
              <w:rPr>
                <w:rFonts w:ascii="Cambria" w:hAnsi="Cambria" w:cs="Cambria" w:eastAsia="Cambria"/>
                <w:color w:val="231F20"/>
                <w:spacing w:val="-19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color w:val="231F20"/>
                <w:spacing w:val="-20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Sistemas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de Informacao</w:t>
            </w:r>
            <w:r>
              <w:rPr>
                <w:rFonts w:ascii="Cambria" w:hAnsi="Cambria" w:cs="Cambria" w:eastAsia="Cambria"/>
                <w:color w:val="231F20"/>
                <w:spacing w:val="1"/>
                <w:w w:val="90"/>
                <w:sz w:val="20"/>
                <w:szCs w:val="20"/>
              </w:rPr>
              <w:t> </w:t>
            </w:r>
            <w:r>
              <w:rPr>
                <w:rFonts w:ascii="Cambria" w:hAnsi="Cambria" w:cs="Cambria" w:eastAsia="Cambria"/>
                <w:color w:val="231F20"/>
                <w:w w:val="90"/>
                <w:sz w:val="20"/>
                <w:szCs w:val="20"/>
              </w:rPr>
              <w:t>Lda.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1,705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(1,705)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Software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Israel</w:t>
            </w:r>
            <w:r>
              <w:rPr>
                <w:rFonts w:ascii="Cambria"/>
                <w:color w:val="231F20"/>
                <w:spacing w:val="-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(77)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Systems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Hong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Kong</w:t>
            </w:r>
            <w:r>
              <w:rPr>
                <w:rFonts w:ascii="Cambria"/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(499)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Systems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(114)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2,826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(2,826)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Vietnam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Pte</w:t>
            </w:r>
            <w:r>
              <w:rPr>
                <w:rFonts w:ascii="Cambria"/>
                <w:color w:val="231F20"/>
                <w:spacing w:val="-1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(123)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PT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Indonesia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(25)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110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(110)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563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00" w:lineRule="exact" w:before="15"/>
              <w:ind w:left="96" w:right="123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Research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&amp;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Development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Center</w:t>
            </w:r>
            <w:r>
              <w:rPr>
                <w:rFonts w:ascii="Cambria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(shenzhen)</w:t>
            </w:r>
            <w:r>
              <w:rPr>
                <w:rFonts w:ascii="Cambria"/>
                <w:color w:val="231F20"/>
                <w:w w:val="83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Co.,</w:t>
            </w:r>
            <w:r>
              <w:rPr>
                <w:rFonts w:ascii="Cambria"/>
                <w:color w:val="231F20"/>
                <w:spacing w:val="-5"/>
                <w:sz w:val="20"/>
              </w:rPr>
              <w:t> </w:t>
            </w:r>
            <w:r>
              <w:rPr>
                <w:rFonts w:ascii="Cambria"/>
                <w:color w:val="231F2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63,053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8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59,764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(74,987)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5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(53,788)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63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6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Other</w:t>
            </w:r>
            <w:r>
              <w:rPr>
                <w:rFonts w:ascii="Cambria"/>
                <w:color w:val="6D6E71"/>
                <w:spacing w:val="36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expenses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left="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Fellow</w:t>
            </w:r>
            <w:r>
              <w:rPr>
                <w:rFonts w:ascii="Garamond"/>
                <w:i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41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8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20,340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495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7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(20,224)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495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India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Private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4,839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1,061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Caribbean,</w:t>
            </w:r>
            <w:r>
              <w:rPr>
                <w:rFonts w:ascii="Cambria"/>
                <w:color w:val="231F20"/>
                <w:spacing w:val="2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2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(280)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Singapore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1,977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South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Africa</w:t>
            </w:r>
            <w:r>
              <w:rPr>
                <w:rFonts w:ascii="Cambria"/>
                <w:color w:val="231F20"/>
                <w:spacing w:val="-21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(PTY)</w:t>
            </w:r>
            <w:r>
              <w:rPr>
                <w:rFonts w:ascii="Cambria"/>
                <w:color w:val="231F20"/>
                <w:spacing w:val="-22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31,543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Nederland</w:t>
            </w:r>
            <w:r>
              <w:rPr>
                <w:rFonts w:ascii="Cambria"/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B.V.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3,168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Hellas,</w:t>
            </w:r>
            <w:r>
              <w:rPr>
                <w:rFonts w:ascii="Cambria"/>
                <w:color w:val="231F20"/>
                <w:spacing w:val="7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S.A.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201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1,034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Chile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109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(109)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Sun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Microsystems 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929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(929)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Canada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9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1,678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(1,678)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Brasil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Sistemas</w:t>
            </w:r>
            <w:r>
              <w:rPr>
                <w:rFonts w:ascii="Cambria"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Limitada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15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6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Procurement</w:t>
            </w:r>
            <w:r>
              <w:rPr>
                <w:rFonts w:ascii="Cambria"/>
                <w:color w:val="6D6E71"/>
                <w:spacing w:val="-2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fixed</w:t>
            </w:r>
            <w:r>
              <w:rPr>
                <w:rFonts w:ascii="Cambria"/>
                <w:color w:val="6D6E71"/>
                <w:spacing w:val="-20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left="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Fellow</w:t>
            </w:r>
            <w:r>
              <w:rPr>
                <w:rFonts w:ascii="Garamond"/>
                <w:i/>
                <w:color w:val="231F20"/>
                <w:spacing w:val="-15"/>
                <w:w w:val="105"/>
                <w:sz w:val="20"/>
              </w:rPr>
              <w:t> 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36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Singapore</w:t>
            </w:r>
            <w:r>
              <w:rPr>
                <w:rFonts w:ascii="Cambria"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</w:t>
            </w:r>
            <w:r>
              <w:rPr>
                <w:rFonts w:ascii="Cambria"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81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11,385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171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92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363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106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85"/>
                <w:sz w:val="20"/>
              </w:rPr>
              <w:t>Deferred </w:t>
            </w:r>
            <w:r>
              <w:rPr>
                <w:rFonts w:ascii="Cambria"/>
                <w:color w:val="6D6E71"/>
                <w:spacing w:val="12"/>
                <w:w w:val="85"/>
                <w:sz w:val="20"/>
              </w:rPr>
              <w:t> </w:t>
            </w:r>
            <w:r>
              <w:rPr>
                <w:rFonts w:ascii="Cambria"/>
                <w:color w:val="6D6E71"/>
                <w:w w:val="85"/>
                <w:sz w:val="20"/>
              </w:rPr>
              <w:t>Revenue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40" w:lineRule="auto" w:before="2"/>
              <w:ind w:left="4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i/>
                <w:color w:val="231F20"/>
                <w:w w:val="105"/>
                <w:sz w:val="20"/>
              </w:rPr>
              <w:t>Fellow</w:t>
            </w:r>
            <w:r>
              <w:rPr>
                <w:rFonts w:ascii="Garamond"/>
                <w:i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aramond"/>
                <w:i/>
                <w:color w:val="231F20"/>
                <w:w w:val="105"/>
                <w:sz w:val="20"/>
              </w:rPr>
              <w:t>subsidiaries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/>
          </w:p>
        </w:tc>
      </w:tr>
      <w:tr>
        <w:trPr>
          <w:trHeight w:val="241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(Philippines)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(387)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19" w:lineRule="exact"/>
              <w:ind w:right="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America</w:t>
            </w:r>
            <w:r>
              <w:rPr>
                <w:rFonts w:ascii="Cambria"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(10,962)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(10,726)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 Austria GmbH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(1,751)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Oracle</w:t>
            </w:r>
            <w:r>
              <w:rPr>
                <w:rFonts w:ascii="Cambria"/>
                <w:color w:val="231F20"/>
                <w:spacing w:val="-25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Colombia</w:t>
            </w:r>
            <w:r>
              <w:rPr>
                <w:rFonts w:ascii="Cambria"/>
                <w:color w:val="231F20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231F20"/>
                <w:w w:val="95"/>
                <w:sz w:val="20"/>
              </w:rPr>
              <w:t>Ltda.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(21,222)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-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(305)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(S)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Pte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10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(160)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(Thailand)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Co.,</w:t>
            </w:r>
            <w:r>
              <w:rPr>
                <w:rFonts w:ascii="Cambria"/>
                <w:color w:val="231F20"/>
                <w:spacing w:val="1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8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(1,118)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3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Oracle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Corporation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Australia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Pty</w:t>
            </w:r>
            <w:r>
              <w:rPr>
                <w:rFonts w:ascii="Cambria"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Ltd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right="14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(96,967)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EDFE0"/>
          </w:tcPr>
          <w:p>
            <w:pPr>
              <w:pStyle w:val="TableParagraph"/>
              <w:spacing w:line="220" w:lineRule="exact"/>
              <w:ind w:left="752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(57,353)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20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86" w:top="580" w:bottom="480" w:left="960" w:right="580"/>
        </w:sectPr>
      </w:pPr>
    </w:p>
    <w:p>
      <w:pPr>
        <w:pStyle w:val="BodyText"/>
        <w:tabs>
          <w:tab w:pos="7631" w:val="left" w:leader="none"/>
        </w:tabs>
        <w:spacing w:line="240" w:lineRule="auto" w:before="87"/>
        <w:ind w:left="5152" w:right="0"/>
        <w:jc w:val="left"/>
      </w:pPr>
      <w:r>
        <w:rPr/>
        <w:pict>
          <v:group style="position:absolute;margin-left:33.539257pt;margin-top:4.097223pt;width:507.8pt;height:591.3pt;mso-position-horizontal-relative:page;mso-position-vertical-relative:paragraph;z-index:-699112" coordorigin="671,82" coordsize="10156,11826">
            <v:group style="position:absolute;left:681;top:92;width:4013;height:684" coordorigin="681,92" coordsize="4013,684">
              <v:shape style="position:absolute;left:681;top:92;width:4013;height:684" coordorigin="681,92" coordsize="4013,684" path="m4694,92l681,92,681,776,4694,776,4694,92xe" filled="true" fillcolor="#dedfe0" stroked="false">
                <v:path arrowok="t"/>
                <v:fill type="solid"/>
              </v:shape>
            </v:group>
            <v:group style="position:absolute;left:4694;top:333;width:1531;height:442" coordorigin="4694,333" coordsize="1531,442">
              <v:shape style="position:absolute;left:4694;top:333;width:1531;height:442" coordorigin="4694,333" coordsize="1531,442" path="m4694,775l6224,775,6224,333,4694,333,4694,775xe" filled="true" fillcolor="#dedfe0" stroked="false">
                <v:path arrowok="t"/>
                <v:fill type="solid"/>
              </v:shape>
            </v:group>
            <v:group style="position:absolute;left:4694;top:91;width:3062;height:242" coordorigin="4694,91" coordsize="3062,242">
              <v:shape style="position:absolute;left:4694;top:91;width:3062;height:242" coordorigin="4694,91" coordsize="3062,242" path="m4694,333l7755,333,7755,91,4694,91,4694,333xe" filled="true" fillcolor="#dedfe0" stroked="false">
                <v:path arrowok="t"/>
                <v:fill type="solid"/>
              </v:shape>
            </v:group>
            <v:group style="position:absolute;left:6224;top:334;width:1531;height:442" coordorigin="6224,334" coordsize="1531,442">
              <v:shape style="position:absolute;left:6224;top:334;width:1531;height:442" coordorigin="6224,334" coordsize="1531,442" path="m7755,334l6224,334,6224,776,7755,776,7755,334xe" filled="true" fillcolor="#dedfe0" stroked="false">
                <v:path arrowok="t"/>
                <v:fill type="solid"/>
              </v:shape>
            </v:group>
            <v:group style="position:absolute;left:7755;top:333;width:1531;height:442" coordorigin="7755,333" coordsize="1531,442">
              <v:shape style="position:absolute;left:7755;top:333;width:1531;height:442" coordorigin="7755,333" coordsize="1531,442" path="m7755,775l9286,775,9286,333,7755,333,7755,775xe" filled="true" fillcolor="#dedfe0" stroked="false">
                <v:path arrowok="t"/>
                <v:fill type="solid"/>
              </v:shape>
            </v:group>
            <v:group style="position:absolute;left:7755;top:91;width:3062;height:242" coordorigin="7755,91" coordsize="3062,242">
              <v:shape style="position:absolute;left:7755;top:91;width:3062;height:242" coordorigin="7755,91" coordsize="3062,242" path="m7755,333l10816,333,10816,91,7755,91,7755,333xe" filled="true" fillcolor="#dedfe0" stroked="false">
                <v:path arrowok="t"/>
                <v:fill type="solid"/>
              </v:shape>
            </v:group>
            <v:group style="position:absolute;left:9286;top:334;width:1531;height:442" coordorigin="9286,334" coordsize="1531,442">
              <v:shape style="position:absolute;left:9286;top:334;width:1531;height:442" coordorigin="9286,334" coordsize="1531,442" path="m10816,334l9286,334,9286,776,10816,776,10816,334xe" filled="true" fillcolor="#dedfe0" stroked="false">
                <v:path arrowok="t"/>
                <v:fill type="solid"/>
              </v:shape>
            </v:group>
            <v:group style="position:absolute;left:681;top:776;width:4013;height:968" coordorigin="681,776" coordsize="4013,968">
              <v:shape style="position:absolute;left:681;top:776;width:4013;height:968" coordorigin="681,776" coordsize="4013,968" path="m4694,776l681,776,681,1743,4694,1743,4694,776xe" filled="true" fillcolor="#dedfe0" stroked="false">
                <v:path arrowok="t"/>
                <v:fill type="solid"/>
              </v:shape>
            </v:group>
            <v:group style="position:absolute;left:4694;top:1017;width:1531;height:726" coordorigin="4694,1017" coordsize="1531,726">
              <v:shape style="position:absolute;left:4694;top:1017;width:1531;height:726" coordorigin="4694,1017" coordsize="1531,726" path="m4694,1743l6224,1743,6224,1017,4694,1017,4694,1743xe" filled="true" fillcolor="#dedfe0" stroked="false">
                <v:path arrowok="t"/>
                <v:fill type="solid"/>
              </v:shape>
            </v:group>
            <v:group style="position:absolute;left:4694;top:775;width:3062;height:242" coordorigin="4694,775" coordsize="3062,242">
              <v:shape style="position:absolute;left:4694;top:775;width:3062;height:242" coordorigin="4694,775" coordsize="3062,242" path="m4694,1017l7755,1017,7755,775,4694,775,4694,1017xe" filled="true" fillcolor="#dedfe0" stroked="false">
                <v:path arrowok="t"/>
                <v:fill type="solid"/>
              </v:shape>
            </v:group>
            <v:group style="position:absolute;left:6224;top:1017;width:1531;height:726" coordorigin="6224,1017" coordsize="1531,726">
              <v:shape style="position:absolute;left:6224;top:1017;width:1531;height:726" coordorigin="6224,1017" coordsize="1531,726" path="m7755,1017l6224,1017,6224,1743,7755,1743,7755,1017xe" filled="true" fillcolor="#dedfe0" stroked="false">
                <v:path arrowok="t"/>
                <v:fill type="solid"/>
              </v:shape>
            </v:group>
            <v:group style="position:absolute;left:7755;top:1017;width:1531;height:726" coordorigin="7755,1017" coordsize="1531,726">
              <v:shape style="position:absolute;left:7755;top:1017;width:1531;height:726" coordorigin="7755,1017" coordsize="1531,726" path="m7755,1743l9286,1743,9286,1017,7755,1017,7755,1743xe" filled="true" fillcolor="#dedfe0" stroked="false">
                <v:path arrowok="t"/>
                <v:fill type="solid"/>
              </v:shape>
            </v:group>
            <v:group style="position:absolute;left:7755;top:775;width:3062;height:242" coordorigin="7755,775" coordsize="3062,242">
              <v:shape style="position:absolute;left:7755;top:775;width:3062;height:242" coordorigin="7755,775" coordsize="3062,242" path="m7755,1017l10816,1017,10816,775,7755,775,7755,1017xe" filled="true" fillcolor="#dedfe0" stroked="false">
                <v:path arrowok="t"/>
                <v:fill type="solid"/>
              </v:shape>
            </v:group>
            <v:group style="position:absolute;left:9286;top:1017;width:1531;height:726" coordorigin="9286,1017" coordsize="1531,726">
              <v:shape style="position:absolute;left:9286;top:1017;width:1531;height:726" coordorigin="9286,1017" coordsize="1531,726" path="m10816,1017l9286,1017,9286,1743,10816,1743,10816,1017xe" filled="true" fillcolor="#dedfe0" stroked="false">
                <v:path arrowok="t"/>
                <v:fill type="solid"/>
              </v:shape>
            </v:group>
            <v:group style="position:absolute;left:681;top:1743;width:4013;height:968" coordorigin="681,1743" coordsize="4013,968">
              <v:shape style="position:absolute;left:681;top:1743;width:4013;height:968" coordorigin="681,1743" coordsize="4013,968" path="m4694,1743l681,1743,681,2710,4694,2710,4694,1743xe" filled="true" fillcolor="#dedfe0" stroked="false">
                <v:path arrowok="t"/>
                <v:fill type="solid"/>
              </v:shape>
            </v:group>
            <v:group style="position:absolute;left:4694;top:1743;width:1531;height:968" coordorigin="4694,1743" coordsize="1531,968">
              <v:shape style="position:absolute;left:4694;top:1743;width:1531;height:968" coordorigin="4694,1743" coordsize="1531,968" path="m6224,1743l4694,1743,4694,2710,6224,2710,6224,1743xe" filled="true" fillcolor="#dedfe0" stroked="false">
                <v:path arrowok="t"/>
                <v:fill type="solid"/>
              </v:shape>
            </v:group>
            <v:group style="position:absolute;left:6224;top:1743;width:1531;height:968" coordorigin="6224,1743" coordsize="1531,968">
              <v:shape style="position:absolute;left:6224;top:1743;width:1531;height:968" coordorigin="6224,1743" coordsize="1531,968" path="m7755,1743l6224,1743,6224,2710,7755,2710,7755,1743xe" filled="true" fillcolor="#dedfe0" stroked="false">
                <v:path arrowok="t"/>
                <v:fill type="solid"/>
              </v:shape>
            </v:group>
            <v:group style="position:absolute;left:7755;top:1743;width:1531;height:968" coordorigin="7755,1743" coordsize="1531,968">
              <v:shape style="position:absolute;left:7755;top:1743;width:1531;height:968" coordorigin="7755,1743" coordsize="1531,968" path="m9286,1743l7755,1743,7755,2710,9286,2710,9286,1743xe" filled="true" fillcolor="#dedfe0" stroked="false">
                <v:path arrowok="t"/>
                <v:fill type="solid"/>
              </v:shape>
            </v:group>
            <v:group style="position:absolute;left:9286;top:1743;width:1531;height:968" coordorigin="9286,1743" coordsize="1531,968">
              <v:shape style="position:absolute;left:9286;top:1743;width:1531;height:968" coordorigin="9286,1743" coordsize="1531,968" path="m10816,1743l9286,1743,9286,2710,10816,2710,10816,1743xe" filled="true" fillcolor="#dedfe0" stroked="false">
                <v:path arrowok="t"/>
                <v:fill type="solid"/>
              </v:shape>
            </v:group>
            <v:group style="position:absolute;left:681;top:2710;width:4013;height:726" coordorigin="681,2710" coordsize="4013,726">
              <v:shape style="position:absolute;left:681;top:2710;width:4013;height:726" coordorigin="681,2710" coordsize="4013,726" path="m4694,2710l681,2710,681,3435,4694,3435,4694,2710xe" filled="true" fillcolor="#dedfe0" stroked="false">
                <v:path arrowok="t"/>
                <v:fill type="solid"/>
              </v:shape>
            </v:group>
            <v:group style="position:absolute;left:4694;top:2710;width:1531;height:726" coordorigin="4694,2710" coordsize="1531,726">
              <v:shape style="position:absolute;left:4694;top:2710;width:1531;height:726" coordorigin="4694,2710" coordsize="1531,726" path="m6224,2710l4694,2710,4694,3435,6224,3435,6224,2710xe" filled="true" fillcolor="#dedfe0" stroked="false">
                <v:path arrowok="t"/>
                <v:fill type="solid"/>
              </v:shape>
            </v:group>
            <v:group style="position:absolute;left:6224;top:2710;width:1531;height:726" coordorigin="6224,2710" coordsize="1531,726">
              <v:shape style="position:absolute;left:6224;top:2710;width:1531;height:726" coordorigin="6224,2710" coordsize="1531,726" path="m7755,2710l6224,2710,6224,3435,7755,3435,7755,2710xe" filled="true" fillcolor="#dedfe0" stroked="false">
                <v:path arrowok="t"/>
                <v:fill type="solid"/>
              </v:shape>
            </v:group>
            <v:group style="position:absolute;left:7755;top:2710;width:1531;height:726" coordorigin="7755,2710" coordsize="1531,726">
              <v:shape style="position:absolute;left:7755;top:2710;width:1531;height:726" coordorigin="7755,2710" coordsize="1531,726" path="m9286,2710l7755,2710,7755,3435,9286,3435,9286,2710xe" filled="true" fillcolor="#dedfe0" stroked="false">
                <v:path arrowok="t"/>
                <v:fill type="solid"/>
              </v:shape>
            </v:group>
            <v:group style="position:absolute;left:9286;top:2710;width:1531;height:726" coordorigin="9286,2710" coordsize="1531,726">
              <v:shape style="position:absolute;left:9286;top:2710;width:1531;height:726" coordorigin="9286,2710" coordsize="1531,726" path="m10816,2710l9286,2710,9286,3435,10816,3435,10816,2710xe" filled="true" fillcolor="#dedfe0" stroked="false">
                <v:path arrowok="t"/>
                <v:fill type="solid"/>
              </v:shape>
            </v:group>
            <v:group style="position:absolute;left:681;top:3435;width:4013;height:968" coordorigin="681,3435" coordsize="4013,968">
              <v:shape style="position:absolute;left:681;top:3435;width:4013;height:968" coordorigin="681,3435" coordsize="4013,968" path="m4694,3435l681,3435,681,4402,4694,4402,4694,3435xe" filled="true" fillcolor="#dedfe0" stroked="false">
                <v:path arrowok="t"/>
                <v:fill type="solid"/>
              </v:shape>
            </v:group>
            <v:group style="position:absolute;left:4694;top:3435;width:1531;height:968" coordorigin="4694,3435" coordsize="1531,968">
              <v:shape style="position:absolute;left:4694;top:3435;width:1531;height:968" coordorigin="4694,3435" coordsize="1531,968" path="m6224,3435l4694,3435,4694,4402,6224,4402,6224,3435xe" filled="true" fillcolor="#dedfe0" stroked="false">
                <v:path arrowok="t"/>
                <v:fill type="solid"/>
              </v:shape>
            </v:group>
            <v:group style="position:absolute;left:6224;top:3435;width:1531;height:968" coordorigin="6224,3435" coordsize="1531,968">
              <v:shape style="position:absolute;left:6224;top:3435;width:1531;height:968" coordorigin="6224,3435" coordsize="1531,968" path="m7755,3435l6224,3435,6224,4402,7755,4402,7755,3435xe" filled="true" fillcolor="#dedfe0" stroked="false">
                <v:path arrowok="t"/>
                <v:fill type="solid"/>
              </v:shape>
            </v:group>
            <v:group style="position:absolute;left:7755;top:3435;width:1531;height:968" coordorigin="7755,3435" coordsize="1531,968">
              <v:shape style="position:absolute;left:7755;top:3435;width:1531;height:968" coordorigin="7755,3435" coordsize="1531,968" path="m9286,3435l7755,3435,7755,4402,9286,4402,9286,3435xe" filled="true" fillcolor="#dedfe0" stroked="false">
                <v:path arrowok="t"/>
                <v:fill type="solid"/>
              </v:shape>
            </v:group>
            <v:group style="position:absolute;left:9286;top:3435;width:1531;height:968" coordorigin="9286,3435" coordsize="1531,968">
              <v:shape style="position:absolute;left:9286;top:3435;width:1531;height:968" coordorigin="9286,3435" coordsize="1531,968" path="m10816,3435l9286,3435,9286,4402,10816,4402,10816,3435xe" filled="true" fillcolor="#dedfe0" stroked="false">
                <v:path arrowok="t"/>
                <v:fill type="solid"/>
              </v:shape>
            </v:group>
            <v:group style="position:absolute;left:681;top:4402;width:4013;height:968" coordorigin="681,4402" coordsize="4013,968">
              <v:shape style="position:absolute;left:681;top:4402;width:4013;height:968" coordorigin="681,4402" coordsize="4013,968" path="m4694,4402l681,4402,681,5369,4694,5369,4694,4402xe" filled="true" fillcolor="#dedfe0" stroked="false">
                <v:path arrowok="t"/>
                <v:fill type="solid"/>
              </v:shape>
            </v:group>
            <v:group style="position:absolute;left:4694;top:4402;width:1531;height:968" coordorigin="4694,4402" coordsize="1531,968">
              <v:shape style="position:absolute;left:4694;top:4402;width:1531;height:968" coordorigin="4694,4402" coordsize="1531,968" path="m6224,4402l4694,4402,4694,5369,6224,5369,6224,4402xe" filled="true" fillcolor="#dedfe0" stroked="false">
                <v:path arrowok="t"/>
                <v:fill type="solid"/>
              </v:shape>
            </v:group>
            <v:group style="position:absolute;left:6224;top:4402;width:1531;height:968" coordorigin="6224,4402" coordsize="1531,968">
              <v:shape style="position:absolute;left:6224;top:4402;width:1531;height:968" coordorigin="6224,4402" coordsize="1531,968" path="m7755,4402l6224,4402,6224,5369,7755,5369,7755,4402xe" filled="true" fillcolor="#dedfe0" stroked="false">
                <v:path arrowok="t"/>
                <v:fill type="solid"/>
              </v:shape>
            </v:group>
            <v:group style="position:absolute;left:7755;top:4402;width:1531;height:968" coordorigin="7755,4402" coordsize="1531,968">
              <v:shape style="position:absolute;left:7755;top:4402;width:1531;height:968" coordorigin="7755,4402" coordsize="1531,968" path="m9286,4402l7755,4402,7755,5369,9286,5369,9286,4402xe" filled="true" fillcolor="#dedfe0" stroked="false">
                <v:path arrowok="t"/>
                <v:fill type="solid"/>
              </v:shape>
            </v:group>
            <v:group style="position:absolute;left:9286;top:4402;width:1531;height:968" coordorigin="9286,4402" coordsize="1531,968">
              <v:shape style="position:absolute;left:9286;top:4402;width:1531;height:968" coordorigin="9286,4402" coordsize="1531,968" path="m10816,4402l9286,4402,9286,5369,10816,5369,10816,4402xe" filled="true" fillcolor="#dedfe0" stroked="false">
                <v:path arrowok="t"/>
                <v:fill type="solid"/>
              </v:shape>
            </v:group>
            <v:group style="position:absolute;left:681;top:5369;width:4013;height:726" coordorigin="681,5369" coordsize="4013,726">
              <v:shape style="position:absolute;left:681;top:5369;width:4013;height:726" coordorigin="681,5369" coordsize="4013,726" path="m4694,5369l681,5369,681,6095,4694,6095,4694,5369xe" filled="true" fillcolor="#dedfe0" stroked="false">
                <v:path arrowok="t"/>
                <v:fill type="solid"/>
              </v:shape>
            </v:group>
            <v:group style="position:absolute;left:4694;top:5369;width:1531;height:726" coordorigin="4694,5369" coordsize="1531,726">
              <v:shape style="position:absolute;left:4694;top:5369;width:1531;height:726" coordorigin="4694,5369" coordsize="1531,726" path="m6224,5369l4694,5369,4694,6095,6224,6095,6224,5369xe" filled="true" fillcolor="#dedfe0" stroked="false">
                <v:path arrowok="t"/>
                <v:fill type="solid"/>
              </v:shape>
            </v:group>
            <v:group style="position:absolute;left:6224;top:5369;width:1531;height:726" coordorigin="6224,5369" coordsize="1531,726">
              <v:shape style="position:absolute;left:6224;top:5369;width:1531;height:726" coordorigin="6224,5369" coordsize="1531,726" path="m7755,5369l6224,5369,6224,6095,7755,6095,7755,5369xe" filled="true" fillcolor="#dedfe0" stroked="false">
                <v:path arrowok="t"/>
                <v:fill type="solid"/>
              </v:shape>
            </v:group>
            <v:group style="position:absolute;left:7755;top:5369;width:1531;height:726" coordorigin="7755,5369" coordsize="1531,726">
              <v:shape style="position:absolute;left:7755;top:5369;width:1531;height:726" coordorigin="7755,5369" coordsize="1531,726" path="m9286,5369l7755,5369,7755,6095,9286,6095,9286,5369xe" filled="true" fillcolor="#dedfe0" stroked="false">
                <v:path arrowok="t"/>
                <v:fill type="solid"/>
              </v:shape>
            </v:group>
            <v:group style="position:absolute;left:9286;top:5369;width:1531;height:726" coordorigin="9286,5369" coordsize="1531,726">
              <v:shape style="position:absolute;left:9286;top:5369;width:1531;height:726" coordorigin="9286,5369" coordsize="1531,726" path="m10816,5369l9286,5369,9286,6095,10816,6095,10816,5369xe" filled="true" fillcolor="#dedfe0" stroked="false">
                <v:path arrowok="t"/>
                <v:fill type="solid"/>
              </v:shape>
            </v:group>
            <v:group style="position:absolute;left:681;top:6095;width:4013;height:484" coordorigin="681,6095" coordsize="4013,484">
              <v:shape style="position:absolute;left:681;top:6095;width:4013;height:484" coordorigin="681,6095" coordsize="4013,484" path="m4694,6095l681,6095,681,6578,4694,6578,4694,6095xe" filled="true" fillcolor="#dedfe0" stroked="false">
                <v:path arrowok="t"/>
                <v:fill type="solid"/>
              </v:shape>
            </v:group>
            <v:group style="position:absolute;left:4694;top:6095;width:1531;height:484" coordorigin="4694,6095" coordsize="1531,484">
              <v:shape style="position:absolute;left:4694;top:6095;width:1531;height:484" coordorigin="4694,6095" coordsize="1531,484" path="m6224,6095l4694,6095,4694,6578,6224,6578,6224,6095xe" filled="true" fillcolor="#dedfe0" stroked="false">
                <v:path arrowok="t"/>
                <v:fill type="solid"/>
              </v:shape>
            </v:group>
            <v:group style="position:absolute;left:6224;top:6095;width:1531;height:484" coordorigin="6224,6095" coordsize="1531,484">
              <v:shape style="position:absolute;left:6224;top:6095;width:1531;height:484" coordorigin="6224,6095" coordsize="1531,484" path="m7755,6095l6224,6095,6224,6578,7755,6578,7755,6095xe" filled="true" fillcolor="#dedfe0" stroked="false">
                <v:path arrowok="t"/>
                <v:fill type="solid"/>
              </v:shape>
            </v:group>
            <v:group style="position:absolute;left:7755;top:6095;width:1531;height:484" coordorigin="7755,6095" coordsize="1531,484">
              <v:shape style="position:absolute;left:7755;top:6095;width:1531;height:484" coordorigin="7755,6095" coordsize="1531,484" path="m9286,6095l7755,6095,7755,6578,9286,6578,9286,6095xe" filled="true" fillcolor="#dedfe0" stroked="false">
                <v:path arrowok="t"/>
                <v:fill type="solid"/>
              </v:shape>
            </v:group>
            <v:group style="position:absolute;left:9286;top:6095;width:1531;height:484" coordorigin="9286,6095" coordsize="1531,484">
              <v:shape style="position:absolute;left:9286;top:6095;width:1531;height:484" coordorigin="9286,6095" coordsize="1531,484" path="m10816,6095l9286,6095,9286,6578,10816,6578,10816,6095xe" filled="true" fillcolor="#dedfe0" stroked="false">
                <v:path arrowok="t"/>
                <v:fill type="solid"/>
              </v:shape>
            </v:group>
            <v:group style="position:absolute;left:681;top:6578;width:4013;height:484" coordorigin="681,6578" coordsize="4013,484">
              <v:shape style="position:absolute;left:681;top:6578;width:4013;height:484" coordorigin="681,6578" coordsize="4013,484" path="m4694,6578l681,6578,681,7062,4694,7062,4694,6578xe" filled="true" fillcolor="#dedfe0" stroked="false">
                <v:path arrowok="t"/>
                <v:fill type="solid"/>
              </v:shape>
            </v:group>
            <v:group style="position:absolute;left:4694;top:6578;width:1531;height:484" coordorigin="4694,6578" coordsize="1531,484">
              <v:shape style="position:absolute;left:4694;top:6578;width:1531;height:484" coordorigin="4694,6578" coordsize="1531,484" path="m6224,6578l4694,6578,4694,7062,6224,7062,6224,6578xe" filled="true" fillcolor="#dedfe0" stroked="false">
                <v:path arrowok="t"/>
                <v:fill type="solid"/>
              </v:shape>
            </v:group>
            <v:group style="position:absolute;left:6224;top:6578;width:1531;height:484" coordorigin="6224,6578" coordsize="1531,484">
              <v:shape style="position:absolute;left:6224;top:6578;width:1531;height:484" coordorigin="6224,6578" coordsize="1531,484" path="m7755,6578l6224,6578,6224,7062,7755,7062,7755,6578xe" filled="true" fillcolor="#dedfe0" stroked="false">
                <v:path arrowok="t"/>
                <v:fill type="solid"/>
              </v:shape>
            </v:group>
            <v:group style="position:absolute;left:7755;top:6578;width:1531;height:484" coordorigin="7755,6578" coordsize="1531,484">
              <v:shape style="position:absolute;left:7755;top:6578;width:1531;height:484" coordorigin="7755,6578" coordsize="1531,484" path="m9286,6578l7755,6578,7755,7062,9286,7062,9286,6578xe" filled="true" fillcolor="#dedfe0" stroked="false">
                <v:path arrowok="t"/>
                <v:fill type="solid"/>
              </v:shape>
            </v:group>
            <v:group style="position:absolute;left:9286;top:6578;width:1531;height:484" coordorigin="9286,6578" coordsize="1531,484">
              <v:shape style="position:absolute;left:9286;top:6578;width:1531;height:484" coordorigin="9286,6578" coordsize="1531,484" path="m10816,6578l9286,6578,9286,7062,10816,7062,10816,6578xe" filled="true" fillcolor="#dedfe0" stroked="false">
                <v:path arrowok="t"/>
                <v:fill type="solid"/>
              </v:shape>
            </v:group>
            <v:group style="position:absolute;left:681;top:7062;width:4013;height:968" coordorigin="681,7062" coordsize="4013,968">
              <v:shape style="position:absolute;left:681;top:7062;width:4013;height:968" coordorigin="681,7062" coordsize="4013,968" path="m4694,7062l681,7062,681,8029,4694,8029,4694,7062xe" filled="true" fillcolor="#dedfe0" stroked="false">
                <v:path arrowok="t"/>
                <v:fill type="solid"/>
              </v:shape>
            </v:group>
            <v:group style="position:absolute;left:4694;top:7062;width:1531;height:968" coordorigin="4694,7062" coordsize="1531,968">
              <v:shape style="position:absolute;left:4694;top:7062;width:1531;height:968" coordorigin="4694,7062" coordsize="1531,968" path="m6224,7062l4694,7062,4694,8029,6224,8029,6224,7062xe" filled="true" fillcolor="#dedfe0" stroked="false">
                <v:path arrowok="t"/>
                <v:fill type="solid"/>
              </v:shape>
            </v:group>
            <v:group style="position:absolute;left:6224;top:7062;width:1531;height:968" coordorigin="6224,7062" coordsize="1531,968">
              <v:shape style="position:absolute;left:6224;top:7062;width:1531;height:968" coordorigin="6224,7062" coordsize="1531,968" path="m7755,7062l6224,7062,6224,8029,7755,8029,7755,7062xe" filled="true" fillcolor="#dedfe0" stroked="false">
                <v:path arrowok="t"/>
                <v:fill type="solid"/>
              </v:shape>
            </v:group>
            <v:group style="position:absolute;left:7755;top:7062;width:1531;height:968" coordorigin="7755,7062" coordsize="1531,968">
              <v:shape style="position:absolute;left:7755;top:7062;width:1531;height:968" coordorigin="7755,7062" coordsize="1531,968" path="m9286,7062l7755,7062,7755,8029,9286,8029,9286,7062xe" filled="true" fillcolor="#dedfe0" stroked="false">
                <v:path arrowok="t"/>
                <v:fill type="solid"/>
              </v:shape>
            </v:group>
            <v:group style="position:absolute;left:9286;top:7062;width:1531;height:968" coordorigin="9286,7062" coordsize="1531,968">
              <v:shape style="position:absolute;left:9286;top:7062;width:1531;height:968" coordorigin="9286,7062" coordsize="1531,968" path="m10816,7062l9286,7062,9286,8029,10816,8029,10816,7062xe" filled="true" fillcolor="#dedfe0" stroked="false">
                <v:path arrowok="t"/>
                <v:fill type="solid"/>
              </v:shape>
            </v:group>
            <v:group style="position:absolute;left:681;top:8029;width:4013;height:726" coordorigin="681,8029" coordsize="4013,726">
              <v:shape style="position:absolute;left:681;top:8029;width:4013;height:726" coordorigin="681,8029" coordsize="4013,726" path="m4694,8029l681,8029,681,8754,4694,8754,4694,8029xe" filled="true" fillcolor="#dedfe0" stroked="false">
                <v:path arrowok="t"/>
                <v:fill type="solid"/>
              </v:shape>
            </v:group>
            <v:group style="position:absolute;left:4694;top:8029;width:1531;height:726" coordorigin="4694,8029" coordsize="1531,726">
              <v:shape style="position:absolute;left:4694;top:8029;width:1531;height:726" coordorigin="4694,8029" coordsize="1531,726" path="m6224,8029l4694,8029,4694,8754,6224,8754,6224,8029xe" filled="true" fillcolor="#dedfe0" stroked="false">
                <v:path arrowok="t"/>
                <v:fill type="solid"/>
              </v:shape>
            </v:group>
            <v:group style="position:absolute;left:6224;top:8029;width:1531;height:726" coordorigin="6224,8029" coordsize="1531,726">
              <v:shape style="position:absolute;left:6224;top:8029;width:1531;height:726" coordorigin="6224,8029" coordsize="1531,726" path="m7755,8029l6224,8029,6224,8754,7755,8754,7755,8029xe" filled="true" fillcolor="#dedfe0" stroked="false">
                <v:path arrowok="t"/>
                <v:fill type="solid"/>
              </v:shape>
            </v:group>
            <v:group style="position:absolute;left:7755;top:8029;width:1531;height:726" coordorigin="7755,8029" coordsize="1531,726">
              <v:shape style="position:absolute;left:7755;top:8029;width:1531;height:726" coordorigin="7755,8029" coordsize="1531,726" path="m9286,8029l7755,8029,7755,8754,9286,8754,9286,8029xe" filled="true" fillcolor="#dedfe0" stroked="false">
                <v:path arrowok="t"/>
                <v:fill type="solid"/>
              </v:shape>
            </v:group>
            <v:group style="position:absolute;left:9286;top:8029;width:1531;height:726" coordorigin="9286,8029" coordsize="1531,726">
              <v:shape style="position:absolute;left:9286;top:8029;width:1531;height:726" coordorigin="9286,8029" coordsize="1531,726" path="m10816,8029l9286,8029,9286,8754,10816,8754,10816,8029xe" filled="true" fillcolor="#dedfe0" stroked="false">
                <v:path arrowok="t"/>
                <v:fill type="solid"/>
              </v:shape>
            </v:group>
            <v:group style="position:absolute;left:681;top:8754;width:4013;height:968" coordorigin="681,8754" coordsize="4013,968">
              <v:shape style="position:absolute;left:681;top:8754;width:4013;height:968" coordorigin="681,8754" coordsize="4013,968" path="m4694,8754l681,8754,681,9722,4694,9722,4694,8754xe" filled="true" fillcolor="#dedfe0" stroked="false">
                <v:path arrowok="t"/>
                <v:fill type="solid"/>
              </v:shape>
            </v:group>
            <v:group style="position:absolute;left:4694;top:8754;width:1531;height:968" coordorigin="4694,8754" coordsize="1531,968">
              <v:shape style="position:absolute;left:4694;top:8754;width:1531;height:968" coordorigin="4694,8754" coordsize="1531,968" path="m6224,8754l4694,8754,4694,9722,6224,9722,6224,8754xe" filled="true" fillcolor="#dedfe0" stroked="false">
                <v:path arrowok="t"/>
                <v:fill type="solid"/>
              </v:shape>
            </v:group>
            <v:group style="position:absolute;left:6224;top:8754;width:1531;height:968" coordorigin="6224,8754" coordsize="1531,968">
              <v:shape style="position:absolute;left:6224;top:8754;width:1531;height:968" coordorigin="6224,8754" coordsize="1531,968" path="m7755,8754l6224,8754,6224,9722,7755,9722,7755,8754xe" filled="true" fillcolor="#dedfe0" stroked="false">
                <v:path arrowok="t"/>
                <v:fill type="solid"/>
              </v:shape>
            </v:group>
            <v:group style="position:absolute;left:7755;top:8754;width:1531;height:968" coordorigin="7755,8754" coordsize="1531,968">
              <v:shape style="position:absolute;left:7755;top:8754;width:1531;height:968" coordorigin="7755,8754" coordsize="1531,968" path="m9286,8754l7755,8754,7755,9722,9286,9722,9286,8754xe" filled="true" fillcolor="#dedfe0" stroked="false">
                <v:path arrowok="t"/>
                <v:fill type="solid"/>
              </v:shape>
            </v:group>
            <v:group style="position:absolute;left:9286;top:8754;width:1531;height:968" coordorigin="9286,8754" coordsize="1531,968">
              <v:shape style="position:absolute;left:9286;top:8754;width:1531;height:968" coordorigin="9286,8754" coordsize="1531,968" path="m10816,8754l9286,8754,9286,9722,10816,9722,10816,8754xe" filled="true" fillcolor="#dedfe0" stroked="false">
                <v:path arrowok="t"/>
                <v:fill type="solid"/>
              </v:shape>
            </v:group>
            <v:group style="position:absolute;left:681;top:9722;width:4013;height:968" coordorigin="681,9722" coordsize="4013,968">
              <v:shape style="position:absolute;left:681;top:9722;width:4013;height:968" coordorigin="681,9722" coordsize="4013,968" path="m4694,9722l681,9722,681,10689,4694,10689,4694,9722xe" filled="true" fillcolor="#dedfe0" stroked="false">
                <v:path arrowok="t"/>
                <v:fill type="solid"/>
              </v:shape>
            </v:group>
            <v:group style="position:absolute;left:4694;top:9722;width:1531;height:968" coordorigin="4694,9722" coordsize="1531,968">
              <v:shape style="position:absolute;left:4694;top:9722;width:1531;height:968" coordorigin="4694,9722" coordsize="1531,968" path="m6224,9722l4694,9722,4694,10689,6224,10689,6224,9722xe" filled="true" fillcolor="#dedfe0" stroked="false">
                <v:path arrowok="t"/>
                <v:fill type="solid"/>
              </v:shape>
            </v:group>
            <v:group style="position:absolute;left:6224;top:9722;width:1531;height:968" coordorigin="6224,9722" coordsize="1531,968">
              <v:shape style="position:absolute;left:6224;top:9722;width:1531;height:968" coordorigin="6224,9722" coordsize="1531,968" path="m7755,9722l6224,9722,6224,10689,7755,10689,7755,9722xe" filled="true" fillcolor="#dedfe0" stroked="false">
                <v:path arrowok="t"/>
                <v:fill type="solid"/>
              </v:shape>
            </v:group>
            <v:group style="position:absolute;left:7755;top:9722;width:1531;height:968" coordorigin="7755,9722" coordsize="1531,968">
              <v:shape style="position:absolute;left:7755;top:9722;width:1531;height:968" coordorigin="7755,9722" coordsize="1531,968" path="m9286,9722l7755,9722,7755,10689,9286,10689,9286,9722xe" filled="true" fillcolor="#dedfe0" stroked="false">
                <v:path arrowok="t"/>
                <v:fill type="solid"/>
              </v:shape>
            </v:group>
            <v:group style="position:absolute;left:9286;top:9722;width:1531;height:968" coordorigin="9286,9722" coordsize="1531,968">
              <v:shape style="position:absolute;left:9286;top:9722;width:1531;height:968" coordorigin="9286,9722" coordsize="1531,968" path="m10816,9722l9286,9722,9286,10689,10816,10689,10816,9722xe" filled="true" fillcolor="#dedfe0" stroked="false">
                <v:path arrowok="t"/>
                <v:fill type="solid"/>
              </v:shape>
            </v:group>
            <v:group style="position:absolute;left:681;top:10689;width:4013;height:726" coordorigin="681,10689" coordsize="4013,726">
              <v:shape style="position:absolute;left:681;top:10689;width:4013;height:726" coordorigin="681,10689" coordsize="4013,726" path="m4694,10689l681,10689,681,11414,4694,11414,4694,10689xe" filled="true" fillcolor="#dedfe0" stroked="false">
                <v:path arrowok="t"/>
                <v:fill type="solid"/>
              </v:shape>
            </v:group>
            <v:group style="position:absolute;left:4694;top:10689;width:1531;height:726" coordorigin="4694,10689" coordsize="1531,726">
              <v:shape style="position:absolute;left:4694;top:10689;width:1531;height:726" coordorigin="4694,10689" coordsize="1531,726" path="m6224,10689l4694,10689,4694,11414,6224,11414,6224,10689xe" filled="true" fillcolor="#dedfe0" stroked="false">
                <v:path arrowok="t"/>
                <v:fill type="solid"/>
              </v:shape>
            </v:group>
            <v:group style="position:absolute;left:6224;top:10689;width:1531;height:726" coordorigin="6224,10689" coordsize="1531,726">
              <v:shape style="position:absolute;left:6224;top:10689;width:1531;height:726" coordorigin="6224,10689" coordsize="1531,726" path="m7755,10689l6224,10689,6224,11414,7755,11414,7755,10689xe" filled="true" fillcolor="#dedfe0" stroked="false">
                <v:path arrowok="t"/>
                <v:fill type="solid"/>
              </v:shape>
            </v:group>
            <v:group style="position:absolute;left:7755;top:10689;width:1531;height:726" coordorigin="7755,10689" coordsize="1531,726">
              <v:shape style="position:absolute;left:7755;top:10689;width:1531;height:726" coordorigin="7755,10689" coordsize="1531,726" path="m9286,10689l7755,10689,7755,11414,9286,11414,9286,10689xe" filled="true" fillcolor="#dedfe0" stroked="false">
                <v:path arrowok="t"/>
                <v:fill type="solid"/>
              </v:shape>
            </v:group>
            <v:group style="position:absolute;left:9286;top:10689;width:1531;height:726" coordorigin="9286,10689" coordsize="1531,726">
              <v:shape style="position:absolute;left:9286;top:10689;width:1531;height:726" coordorigin="9286,10689" coordsize="1531,726" path="m10816,10689l9286,10689,9286,11414,10816,11414,10816,10689xe" filled="true" fillcolor="#dedfe0" stroked="false">
                <v:path arrowok="t"/>
                <v:fill type="solid"/>
              </v:shape>
            </v:group>
            <v:group style="position:absolute;left:681;top:11414;width:4013;height:242" coordorigin="681,11414" coordsize="4013,242">
              <v:shape style="position:absolute;left:681;top:11414;width:4013;height:242" coordorigin="681,11414" coordsize="4013,242" path="m4694,11414l681,11414,681,11656,4694,11656,4694,11414xe" filled="true" fillcolor="#dedfe0" stroked="false">
                <v:path arrowok="t"/>
                <v:fill type="solid"/>
              </v:shape>
            </v:group>
            <v:group style="position:absolute;left:4694;top:11414;width:1531;height:242" coordorigin="4694,11414" coordsize="1531,242">
              <v:shape style="position:absolute;left:4694;top:11414;width:1531;height:242" coordorigin="4694,11414" coordsize="1531,242" path="m6224,11414l4694,11414,4694,11656,6224,11656,6224,11414xe" filled="true" fillcolor="#dedfe0" stroked="false">
                <v:path arrowok="t"/>
                <v:fill type="solid"/>
              </v:shape>
            </v:group>
            <v:group style="position:absolute;left:6224;top:11414;width:1531;height:242" coordorigin="6224,11414" coordsize="1531,242">
              <v:shape style="position:absolute;left:6224;top:11414;width:1531;height:242" coordorigin="6224,11414" coordsize="1531,242" path="m7755,11414l6224,11414,6224,11656,7755,11656,7755,11414xe" filled="true" fillcolor="#dedfe0" stroked="false">
                <v:path arrowok="t"/>
                <v:fill type="solid"/>
              </v:shape>
            </v:group>
            <v:group style="position:absolute;left:7755;top:11414;width:1531;height:242" coordorigin="7755,11414" coordsize="1531,242">
              <v:shape style="position:absolute;left:7755;top:11414;width:1531;height:242" coordorigin="7755,11414" coordsize="1531,242" path="m9286,11414l7755,11414,7755,11656,9286,11656,9286,11414xe" filled="true" fillcolor="#dedfe0" stroked="false">
                <v:path arrowok="t"/>
                <v:fill type="solid"/>
              </v:shape>
            </v:group>
            <v:group style="position:absolute;left:9286;top:11414;width:1531;height:242" coordorigin="9286,11414" coordsize="1531,242">
              <v:shape style="position:absolute;left:9286;top:11414;width:1531;height:242" coordorigin="9286,11414" coordsize="1531,242" path="m10816,11414l9286,11414,9286,11656,10816,11656,10816,11414xe" filled="true" fillcolor="#dedfe0" stroked="false">
                <v:path arrowok="t"/>
                <v:fill type="solid"/>
              </v:shape>
            </v:group>
            <v:group style="position:absolute;left:681;top:11656;width:4013;height:242" coordorigin="681,11656" coordsize="4013,242">
              <v:shape style="position:absolute;left:681;top:11656;width:4013;height:242" coordorigin="681,11656" coordsize="4013,242" path="m4694,11656l681,11656,681,11898,4694,11898,4694,11656xe" filled="true" fillcolor="#dedfe0" stroked="false">
                <v:path arrowok="t"/>
                <v:fill type="solid"/>
              </v:shape>
            </v:group>
            <v:group style="position:absolute;left:4694;top:11656;width:1531;height:242" coordorigin="4694,11656" coordsize="1531,242">
              <v:shape style="position:absolute;left:4694;top:11656;width:1531;height:242" coordorigin="4694,11656" coordsize="1531,242" path="m6224,11656l4694,11656,4694,11898,6224,11898,6224,11656xe" filled="true" fillcolor="#dedfe0" stroked="false">
                <v:path arrowok="t"/>
                <v:fill type="solid"/>
              </v:shape>
            </v:group>
            <v:group style="position:absolute;left:6224;top:11656;width:1531;height:242" coordorigin="6224,11656" coordsize="1531,242">
              <v:shape style="position:absolute;left:6224;top:11656;width:1531;height:242" coordorigin="6224,11656" coordsize="1531,242" path="m7755,11656l6224,11656,6224,11898,7755,11898,7755,11656xe" filled="true" fillcolor="#dedfe0" stroked="false">
                <v:path arrowok="t"/>
                <v:fill type="solid"/>
              </v:shape>
            </v:group>
            <v:group style="position:absolute;left:7755;top:11656;width:1531;height:242" coordorigin="7755,11656" coordsize="1531,242">
              <v:shape style="position:absolute;left:7755;top:11656;width:1531;height:242" coordorigin="7755,11656" coordsize="1531,242" path="m9286,11656l7755,11656,7755,11898,9286,11898,9286,11656xe" filled="true" fillcolor="#dedfe0" stroked="false">
                <v:path arrowok="t"/>
                <v:fill type="solid"/>
              </v:shape>
            </v:group>
            <v:group style="position:absolute;left:9286;top:11656;width:1531;height:242" coordorigin="9286,11656" coordsize="1531,242">
              <v:shape style="position:absolute;left:9286;top:11656;width:1531;height:242" coordorigin="9286,11656" coordsize="1531,242" path="m10816,11656l9286,11656,9286,11898,10816,11898,10816,11656xe" filled="true" fillcolor="#dedfe0" stroked="false">
                <v:path arrowok="t"/>
                <v:fill type="solid"/>
              </v:shape>
            </v:group>
            <v:group style="position:absolute;left:681;top:92;width:10136;height:2" coordorigin="681,92" coordsize="10136,2">
              <v:shape style="position:absolute;left:681;top:92;width:10136;height:2" coordorigin="681,92" coordsize="10136,0" path="m681,92l10816,92e" filled="false" stroked="true" strokeweight="1.000091pt" strokecolor="#808285">
                <v:path arrowok="t"/>
              </v:shape>
            </v:group>
            <v:group style="position:absolute;left:681;top:11898;width:10136;height:2" coordorigin="681,11898" coordsize="10136,2">
              <v:shape style="position:absolute;left:681;top:11898;width:10136;height:2" coordorigin="681,11898" coordsize="10136,0" path="m681,11898l10816,11898e" filled="false" stroked="true" strokeweight="1.0pt" strokecolor="#808285">
                <v:path arrowok="t"/>
              </v:shape>
            </v:group>
            <w10:wrap type="none"/>
          </v:group>
        </w:pict>
      </w:r>
      <w:r>
        <w:rPr>
          <w:color w:val="6D6E71"/>
          <w:w w:val="85"/>
        </w:rPr>
        <w:t>Transactions</w:t>
        <w:tab/>
        <w:t>Amount</w:t>
      </w:r>
      <w:r>
        <w:rPr>
          <w:color w:val="6D6E71"/>
          <w:spacing w:val="31"/>
          <w:w w:val="85"/>
        </w:rPr>
        <w:t> </w:t>
      </w:r>
      <w:r>
        <w:rPr>
          <w:color w:val="6D6E71"/>
          <w:w w:val="85"/>
        </w:rPr>
        <w:t>receivable</w:t>
      </w:r>
      <w:r>
        <w:rPr>
          <w:color w:val="6D6E71"/>
          <w:spacing w:val="32"/>
          <w:w w:val="85"/>
        </w:rPr>
        <w:t> </w:t>
      </w:r>
      <w:r>
        <w:rPr>
          <w:color w:val="6D6E71"/>
          <w:w w:val="85"/>
        </w:rPr>
        <w:t>(payable)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257" w:top="580" w:bottom="440" w:left="560" w:right="980"/>
        </w:sectPr>
      </w:pPr>
    </w:p>
    <w:p>
      <w:pPr>
        <w:pStyle w:val="BodyText"/>
        <w:spacing w:line="200" w:lineRule="exact" w:before="37"/>
        <w:ind w:left="4328" w:right="0" w:firstLine="377"/>
        <w:jc w:val="right"/>
      </w:pP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37"/>
        <w:ind w:left="251" w:right="0" w:firstLine="377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pStyle w:val="BodyText"/>
        <w:spacing w:line="200" w:lineRule="exact" w:before="37"/>
        <w:ind w:left="251" w:right="0" w:firstLine="377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2011</w:t>
      </w:r>
      <w:r>
        <w:rPr/>
      </w:r>
    </w:p>
    <w:p>
      <w:pPr>
        <w:pStyle w:val="BodyText"/>
        <w:spacing w:line="200" w:lineRule="exact" w:before="37"/>
        <w:ind w:left="251" w:right="204" w:firstLine="377"/>
        <w:jc w:val="left"/>
      </w:pPr>
      <w:r>
        <w:rPr>
          <w:w w:val="90"/>
        </w:rPr>
        <w:br w:type="column"/>
      </w:r>
      <w:r>
        <w:rPr>
          <w:color w:val="6D6E71"/>
          <w:w w:val="90"/>
        </w:rPr>
        <w:t>Year</w:t>
      </w:r>
      <w:r>
        <w:rPr>
          <w:color w:val="6D6E71"/>
          <w:spacing w:val="-11"/>
          <w:w w:val="90"/>
        </w:rPr>
        <w:t> </w:t>
      </w:r>
      <w:r>
        <w:rPr>
          <w:color w:val="6D6E71"/>
          <w:w w:val="90"/>
        </w:rPr>
        <w:t>ended</w:t>
      </w:r>
      <w:r>
        <w:rPr>
          <w:color w:val="6D6E71"/>
          <w:w w:val="86"/>
        </w:rPr>
        <w:t> </w:t>
      </w:r>
      <w:r>
        <w:rPr>
          <w:color w:val="6D6E71"/>
          <w:w w:val="95"/>
        </w:rPr>
        <w:t>March</w:t>
      </w:r>
      <w:r>
        <w:rPr>
          <w:color w:val="6D6E71"/>
          <w:spacing w:val="-17"/>
          <w:w w:val="95"/>
        </w:rPr>
        <w:t> </w:t>
      </w:r>
      <w:r>
        <w:rPr>
          <w:color w:val="6D6E71"/>
          <w:w w:val="95"/>
        </w:rPr>
        <w:t>31,</w:t>
      </w:r>
      <w:r>
        <w:rPr>
          <w:color w:val="6D6E71"/>
          <w:spacing w:val="-16"/>
          <w:w w:val="95"/>
        </w:rPr>
        <w:t> </w:t>
      </w:r>
      <w:r>
        <w:rPr>
          <w:color w:val="6D6E71"/>
          <w:w w:val="95"/>
        </w:rPr>
        <w:t>2010</w:t>
      </w:r>
      <w:r>
        <w:rPr/>
      </w:r>
    </w:p>
    <w:p>
      <w:pPr>
        <w:spacing w:after="0" w:line="200" w:lineRule="exact"/>
        <w:jc w:val="left"/>
        <w:sectPr>
          <w:type w:val="continuous"/>
          <w:pgSz w:w="11910" w:h="16840"/>
          <w:pgMar w:top="1580" w:bottom="280" w:left="560" w:right="980"/>
          <w:cols w:num="4" w:equalWidth="0">
            <w:col w:w="5568" w:space="40"/>
            <w:col w:w="1491" w:space="40"/>
            <w:col w:w="1491" w:space="40"/>
            <w:col w:w="1700"/>
          </w:cols>
        </w:sectPr>
      </w:pPr>
    </w:p>
    <w:p>
      <w:pPr>
        <w:spacing w:line="240" w:lineRule="auto" w:before="2"/>
        <w:rPr>
          <w:rFonts w:ascii="Cambria" w:hAnsi="Cambria" w:cs="Cambria" w:eastAsia="Cambria"/>
          <w:sz w:val="16"/>
          <w:szCs w:val="16"/>
        </w:rPr>
      </w:pPr>
    </w:p>
    <w:p>
      <w:pPr>
        <w:pStyle w:val="BodyText"/>
        <w:tabs>
          <w:tab w:pos="5467" w:val="left" w:leader="none"/>
          <w:tab w:pos="6998" w:val="left" w:leader="none"/>
          <w:tab w:pos="8024" w:val="left" w:leader="none"/>
          <w:tab w:pos="10116" w:val="left" w:leader="none"/>
        </w:tabs>
        <w:spacing w:line="240" w:lineRule="auto" w:before="64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Malaysia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Sdn.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Bhd.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(18,397)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124" w:val="left" w:leader="none"/>
          <w:tab w:pos="10116" w:val="left" w:leader="none"/>
        </w:tabs>
        <w:spacing w:line="240" w:lineRule="auto" w:before="7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Singapore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Ltd.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(1,579)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7924" w:val="left" w:leader="none"/>
          <w:tab w:pos="10116" w:val="left" w:leader="none"/>
        </w:tabs>
        <w:spacing w:line="240" w:lineRule="auto" w:before="7"/>
        <w:ind w:left="160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Ltd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(130,794)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124" w:val="left" w:leader="none"/>
          <w:tab w:pos="10116" w:val="left" w:leader="none"/>
        </w:tabs>
        <w:spacing w:line="240" w:lineRule="auto" w:before="7"/>
        <w:ind w:left="160" w:right="0"/>
        <w:jc w:val="both"/>
      </w:pPr>
      <w:r>
        <w:rPr>
          <w:color w:val="231F20"/>
          <w:w w:val="90"/>
        </w:rPr>
        <w:t>Oracle Corportaion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(Pty) Ltd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(3,011)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586" w:val="left" w:leader="none"/>
          <w:tab w:pos="9655" w:val="left" w:leader="none"/>
        </w:tabs>
        <w:spacing w:line="240" w:lineRule="auto" w:before="7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Brasil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Limitada</w:t>
        <w:tab/>
      </w:r>
      <w:r>
        <w:rPr>
          <w:color w:val="231F20"/>
        </w:rPr>
        <w:t>–</w:t>
        <w:tab/>
        <w:t>–</w:t>
        <w:tab/>
        <w:t>–</w:t>
        <w:tab/>
        <w:t>(1,821)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124" w:val="left" w:leader="none"/>
          <w:tab w:pos="10116" w:val="left" w:leader="none"/>
        </w:tabs>
        <w:spacing w:line="240" w:lineRule="auto" w:before="7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East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Europe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(6,514)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124" w:val="left" w:leader="none"/>
          <w:tab w:pos="9655" w:val="left" w:leader="none"/>
        </w:tabs>
        <w:spacing w:line="240" w:lineRule="auto" w:before="7"/>
        <w:ind w:left="160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(8,595)</w:t>
        <w:tab/>
      </w:r>
      <w:r>
        <w:rPr>
          <w:color w:val="231F20"/>
        </w:rPr>
        <w:t>(5,801)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124" w:val="left" w:leader="none"/>
          <w:tab w:pos="10116" w:val="left" w:leader="none"/>
        </w:tabs>
        <w:spacing w:line="240" w:lineRule="auto" w:before="7"/>
        <w:ind w:left="160" w:right="0"/>
        <w:jc w:val="both"/>
      </w:pPr>
      <w:r>
        <w:rPr>
          <w:color w:val="231F20"/>
        </w:rPr>
        <w:t>ORACLE</w:t>
      </w:r>
      <w:r>
        <w:rPr>
          <w:color w:val="231F20"/>
          <w:spacing w:val="40"/>
        </w:rPr>
        <w:t> </w:t>
      </w:r>
      <w:r>
        <w:rPr>
          <w:color w:val="231F20"/>
        </w:rPr>
        <w:t>IBERICA</w:t>
      </w:r>
      <w:r>
        <w:rPr>
          <w:color w:val="231F20"/>
          <w:spacing w:val="40"/>
        </w:rPr>
        <w:t> </w:t>
      </w:r>
      <w:r>
        <w:rPr>
          <w:color w:val="231F20"/>
        </w:rPr>
        <w:t>S.R.L.</w:t>
        <w:tab/>
        <w:t>–</w:t>
        <w:tab/>
        <w:t>–</w:t>
        <w:tab/>
      </w:r>
      <w:r>
        <w:rPr>
          <w:color w:val="231F20"/>
          <w:w w:val="85"/>
        </w:rPr>
        <w:t>(6,198)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467" w:val="left" w:leader="none"/>
          <w:tab w:pos="6998" w:val="left" w:leader="none"/>
          <w:tab w:pos="8025" w:val="left" w:leader="none"/>
          <w:tab w:pos="9655" w:val="left" w:leader="none"/>
          <w:tab w:pos="9805" w:val="left" w:leader="none"/>
          <w:tab w:pos="10116" w:val="left" w:leader="none"/>
        </w:tabs>
        <w:spacing w:line="247" w:lineRule="auto" w:before="7"/>
        <w:ind w:left="160" w:right="147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Nederland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B.V.</w:t>
        <w:tab/>
      </w:r>
      <w:r>
        <w:rPr>
          <w:color w:val="231F20"/>
        </w:rPr>
        <w:t>–</w:t>
        <w:tab/>
        <w:t>–</w:t>
        <w:tab/>
        <w:t>(1,115)</w:t>
        <w:tab/>
      </w:r>
      <w:r>
        <w:rPr>
          <w:color w:val="231F20"/>
          <w:w w:val="85"/>
        </w:rPr>
        <w:t>(1,091)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Oracle Portugal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 Informacao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Lda.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5"/>
        </w:rPr>
        <w:t>(14,308)</w:t>
        <w:tab/>
        <w:tab/>
      </w:r>
      <w:r>
        <w:rPr>
          <w:color w:val="231F20"/>
          <w:w w:val="80"/>
        </w:rPr>
        <w:t>(138)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</w:rPr>
        <w:t>–</w:t>
        <w:tab/>
        <w:t>–</w:t>
        <w:tab/>
        <w:t>(6,524)</w:t>
        <w:tab/>
        <w:tab/>
        <w:tab/>
        <w:t>–</w:t>
      </w:r>
      <w:r>
        <w:rPr/>
      </w:r>
    </w:p>
    <w:p>
      <w:pPr>
        <w:pStyle w:val="BodyText"/>
        <w:tabs>
          <w:tab w:pos="5468" w:val="left" w:leader="none"/>
          <w:tab w:pos="6998" w:val="left" w:leader="none"/>
          <w:tab w:pos="8275" w:val="left" w:leader="none"/>
          <w:tab w:pos="10117" w:val="left" w:leader="none"/>
        </w:tabs>
        <w:spacing w:line="240" w:lineRule="auto"/>
        <w:ind w:left="160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Vietnam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Ltd.</w:t>
        <w:tab/>
      </w:r>
      <w:r>
        <w:rPr>
          <w:color w:val="231F20"/>
        </w:rPr>
        <w:t>–</w:t>
        <w:tab/>
        <w:t>–</w:t>
        <w:tab/>
      </w:r>
      <w:r>
        <w:rPr>
          <w:color w:val="231F20"/>
          <w:w w:val="80"/>
        </w:rPr>
        <w:t>(129)</w:t>
        <w:tab/>
      </w:r>
      <w:r>
        <w:rPr>
          <w:color w:val="231F20"/>
        </w:rPr>
        <w:t>–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left="160" w:right="0"/>
        <w:jc w:val="both"/>
      </w:pPr>
      <w:r>
        <w:rPr>
          <w:color w:val="6D6E71"/>
          <w:w w:val="90"/>
        </w:rPr>
        <w:t>Security</w:t>
      </w:r>
      <w:r>
        <w:rPr>
          <w:color w:val="6D6E71"/>
          <w:spacing w:val="2"/>
          <w:w w:val="90"/>
        </w:rPr>
        <w:t> </w:t>
      </w:r>
      <w:r>
        <w:rPr>
          <w:color w:val="6D6E71"/>
          <w:w w:val="90"/>
        </w:rPr>
        <w:t>Deposit</w:t>
      </w:r>
      <w:r>
        <w:rPr/>
      </w:r>
    </w:p>
    <w:p>
      <w:pPr>
        <w:pStyle w:val="BodyText"/>
        <w:tabs>
          <w:tab w:pos="5468" w:val="left" w:leader="none"/>
          <w:tab w:pos="6998" w:val="left" w:leader="none"/>
          <w:tab w:pos="8329" w:val="left" w:leader="none"/>
          <w:tab w:pos="10160" w:val="right" w:leader="none"/>
        </w:tabs>
        <w:spacing w:line="240" w:lineRule="auto" w:before="7"/>
        <w:ind w:left="160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Limited</w:t>
        <w:tab/>
      </w:r>
      <w:r>
        <w:rPr>
          <w:color w:val="231F20"/>
        </w:rPr>
        <w:t>–</w:t>
        <w:tab/>
        <w:t>–</w:t>
        <w:tab/>
        <w:t>892</w:t>
        <w:tab/>
        <w:t>892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left="160" w:right="0"/>
        <w:jc w:val="both"/>
      </w:pPr>
      <w:r>
        <w:rPr>
          <w:color w:val="6D6E71"/>
        </w:rPr>
        <w:t>Rent</w:t>
      </w:r>
      <w:r>
        <w:rPr/>
      </w:r>
    </w:p>
    <w:p>
      <w:pPr>
        <w:spacing w:line="225" w:lineRule="exact" w:before="25"/>
        <w:ind w:left="160" w:right="0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Fellow</w:t>
      </w:r>
      <w:r>
        <w:rPr>
          <w:rFonts w:ascii="Garamond"/>
          <w:i/>
          <w:color w:val="231F20"/>
          <w:spacing w:val="1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118" w:val="left" w:leader="none"/>
          <w:tab w:pos="5468" w:val="left" w:leader="none"/>
          <w:tab w:pos="6549" w:val="left" w:leader="none"/>
          <w:tab w:pos="6649" w:val="left" w:leader="none"/>
          <w:tab w:pos="8529" w:val="left" w:leader="none"/>
          <w:tab w:pos="10060" w:val="left" w:leader="none"/>
        </w:tabs>
        <w:spacing w:line="247" w:lineRule="auto"/>
        <w:ind w:left="161" w:right="203" w:hanging="1"/>
        <w:jc w:val="both"/>
      </w:pPr>
      <w:r>
        <w:rPr>
          <w:color w:val="231F20"/>
          <w:w w:val="90"/>
        </w:rPr>
        <w:t>Oracle Corporation Japan</w:t>
        <w:tab/>
        <w:tab/>
      </w:r>
      <w:r>
        <w:rPr>
          <w:color w:val="231F20"/>
        </w:rPr>
        <w:t>–</w:t>
        <w:tab/>
      </w:r>
      <w:r>
        <w:rPr>
          <w:color w:val="231F20"/>
          <w:w w:val="90"/>
        </w:rPr>
        <w:t>20,125</w:t>
        <w:tab/>
      </w:r>
      <w:r>
        <w:rPr>
          <w:color w:val="231F20"/>
        </w:rPr>
        <w:t>–</w:t>
        <w:tab/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Limited</w:t>
        <w:tab/>
        <w:t>6,502</w:t>
        <w:tab/>
        <w:tab/>
        <w:t>6,242</w:t>
        <w:tab/>
      </w:r>
      <w:r>
        <w:rPr>
          <w:color w:val="231F20"/>
        </w:rPr>
        <w:t>–</w:t>
        <w:tab/>
        <w:t>–</w:t>
      </w:r>
      <w:r>
        <w:rPr/>
      </w:r>
    </w:p>
    <w:p>
      <w:pPr>
        <w:pStyle w:val="BodyText"/>
        <w:tabs>
          <w:tab w:pos="5118" w:val="left" w:leader="none"/>
          <w:tab w:pos="5268" w:val="left" w:leader="none"/>
          <w:tab w:pos="6799" w:val="left" w:leader="none"/>
          <w:tab w:pos="6999" w:val="left" w:leader="none"/>
          <w:tab w:pos="8375" w:val="left" w:leader="none"/>
          <w:tab w:pos="8530" w:val="left" w:leader="none"/>
          <w:tab w:pos="10061" w:val="left" w:leader="none"/>
        </w:tabs>
        <w:spacing w:line="247" w:lineRule="auto"/>
        <w:ind w:left="161" w:right="202" w:hanging="1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Korea,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Ltd.</w:t>
        <w:tab/>
        <w:tab/>
      </w:r>
      <w:r>
        <w:rPr>
          <w:color w:val="231F20"/>
          <w:w w:val="90"/>
        </w:rPr>
        <w:t>417</w:t>
        <w:tab/>
        <w:t>287</w:t>
        <w:tab/>
        <w:tab/>
      </w:r>
      <w:r>
        <w:rPr>
          <w:color w:val="231F20"/>
        </w:rPr>
        <w:t>–</w:t>
        <w:tab/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(China)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Limited</w:t>
        <w:tab/>
        <w:tab/>
        <w:t>511</w:t>
        <w:tab/>
        <w:t>863</w:t>
        <w:tab/>
        <w:tab/>
      </w:r>
      <w:r>
        <w:rPr>
          <w:color w:val="231F20"/>
        </w:rPr>
        <w:t>–</w:t>
        <w:tab/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Australia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Pty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Ltd</w:t>
        <w:tab/>
        <w:t>1,856</w:t>
        <w:tab/>
        <w:tab/>
      </w:r>
      <w:r>
        <w:rPr>
          <w:color w:val="231F20"/>
        </w:rPr>
        <w:t>–</w:t>
        <w:tab/>
        <w:tab/>
        <w:t>–</w:t>
        <w:tab/>
        <w:t>–</w:t>
      </w:r>
      <w:r>
        <w:rPr>
          <w:color w:val="231F20"/>
        </w:rPr>
        <w:t> Oracle (Philippines) Corporation</w:t>
        <w:tab/>
        <w:tab/>
        <w:t>98</w:t>
        <w:tab/>
      </w:r>
      <w:r>
        <w:rPr>
          <w:color w:val="231F20"/>
          <w:w w:val="90"/>
        </w:rPr>
        <w:t>176</w:t>
        <w:tab/>
      </w:r>
      <w:r>
        <w:rPr>
          <w:color w:val="231F20"/>
          <w:w w:val="80"/>
        </w:rPr>
        <w:t>(16)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064" w:val="left" w:leader="none"/>
          <w:tab w:pos="5269" w:val="left" w:leader="none"/>
          <w:tab w:pos="6650" w:val="left" w:leader="none"/>
          <w:tab w:pos="7000" w:val="left" w:leader="none"/>
          <w:tab w:pos="8376" w:val="left" w:leader="none"/>
          <w:tab w:pos="9861" w:val="left" w:leader="none"/>
          <w:tab w:pos="10061" w:val="left" w:leader="none"/>
        </w:tabs>
        <w:spacing w:line="247" w:lineRule="auto"/>
        <w:ind w:left="161" w:right="202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Malaysia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Sdn.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Bhd.</w:t>
        <w:tab/>
        <w:tab/>
        <w:t>364</w:t>
        <w:tab/>
        <w:tab/>
      </w:r>
      <w:r>
        <w:rPr>
          <w:color w:val="231F20"/>
        </w:rPr>
        <w:t>–</w:t>
        <w:tab/>
      </w:r>
      <w:r>
        <w:rPr>
          <w:color w:val="231F20"/>
          <w:w w:val="80"/>
        </w:rPr>
        <w:t>(30)</w:t>
        <w:tab/>
        <w:tab/>
      </w:r>
      <w:r>
        <w:rPr>
          <w:color w:val="231F20"/>
        </w:rPr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America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Inc</w:t>
        <w:tab/>
      </w:r>
      <w:r>
        <w:rPr>
          <w:color w:val="231F20"/>
          <w:w w:val="85"/>
        </w:rPr>
        <w:t>(4,137)</w:t>
        <w:tab/>
      </w:r>
      <w:r>
        <w:rPr>
          <w:color w:val="231F20"/>
          <w:w w:val="90"/>
        </w:rPr>
        <w:t>1,145</w:t>
        <w:tab/>
      </w:r>
      <w:r>
        <w:rPr>
          <w:color w:val="231F20"/>
          <w:w w:val="80"/>
        </w:rPr>
        <w:t>(94)</w:t>
        <w:tab/>
      </w:r>
      <w:r>
        <w:rPr>
          <w:color w:val="231F20"/>
          <w:w w:val="90"/>
        </w:rPr>
        <w:t>225</w:t>
      </w:r>
      <w:r>
        <w:rPr/>
      </w:r>
    </w:p>
    <w:p>
      <w:pPr>
        <w:pStyle w:val="BodyText"/>
        <w:tabs>
          <w:tab w:pos="5119" w:val="left" w:leader="none"/>
          <w:tab w:pos="6800" w:val="left" w:leader="none"/>
          <w:tab w:pos="8530" w:val="left" w:leader="none"/>
          <w:tab w:pos="10061" w:val="left" w:leader="none"/>
        </w:tabs>
        <w:spacing w:line="240" w:lineRule="auto"/>
        <w:ind w:left="161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  <w:w w:val="90"/>
        </w:rPr>
        <w:t>1,060</w:t>
        <w:tab/>
        <w:t>735</w:t>
        <w:tab/>
      </w:r>
      <w:r>
        <w:rPr>
          <w:color w:val="231F20"/>
        </w:rPr>
        <w:t>–</w:t>
        <w:tab/>
        <w:t>–</w:t>
      </w:r>
      <w:r>
        <w:rPr/>
      </w:r>
    </w:p>
    <w:p>
      <w:pPr>
        <w:pStyle w:val="BodyText"/>
        <w:tabs>
          <w:tab w:pos="5019" w:val="left" w:leader="none"/>
          <w:tab w:pos="6650" w:val="left" w:leader="none"/>
          <w:tab w:pos="8126" w:val="left" w:leader="none"/>
          <w:tab w:pos="10061" w:val="left" w:leader="none"/>
        </w:tabs>
        <w:spacing w:line="240" w:lineRule="auto" w:before="7"/>
        <w:ind w:left="162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Nederland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B.V.</w:t>
        <w:tab/>
      </w:r>
      <w:r>
        <w:rPr>
          <w:color w:val="231F20"/>
          <w:w w:val="90"/>
        </w:rPr>
        <w:t>12,901</w:t>
        <w:tab/>
        <w:t>3,414</w:t>
        <w:tab/>
      </w:r>
      <w:r>
        <w:rPr>
          <w:color w:val="231F20"/>
          <w:w w:val="85"/>
        </w:rPr>
        <w:t>(3,495)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269" w:val="left" w:leader="none"/>
          <w:tab w:pos="6800" w:val="left" w:leader="none"/>
          <w:tab w:pos="8376" w:val="left" w:leader="none"/>
          <w:tab w:pos="9861" w:val="left" w:leader="none"/>
        </w:tabs>
        <w:spacing w:line="240" w:lineRule="auto" w:before="7"/>
        <w:ind w:left="162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South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Africa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(PTY)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Ltd.</w:t>
        <w:tab/>
      </w:r>
      <w:r>
        <w:rPr>
          <w:color w:val="231F20"/>
          <w:w w:val="85"/>
        </w:rPr>
        <w:t>428</w:t>
        <w:tab/>
      </w:r>
      <w:r>
        <w:rPr>
          <w:color w:val="231F20"/>
          <w:w w:val="90"/>
        </w:rPr>
        <w:t>372</w:t>
        <w:tab/>
      </w:r>
      <w:r>
        <w:rPr>
          <w:color w:val="231F20"/>
          <w:w w:val="80"/>
        </w:rPr>
        <w:t>(33)</w:t>
        <w:tab/>
      </w:r>
      <w:r>
        <w:rPr>
          <w:color w:val="231F20"/>
        </w:rPr>
        <w:t>372</w:t>
      </w:r>
      <w:r>
        <w:rPr/>
      </w:r>
    </w:p>
    <w:p>
      <w:pPr>
        <w:pStyle w:val="BodyText"/>
        <w:tabs>
          <w:tab w:pos="5119" w:val="left" w:leader="none"/>
          <w:tab w:pos="7000" w:val="left" w:leader="none"/>
          <w:tab w:pos="8276" w:val="left" w:leader="none"/>
          <w:tab w:pos="10061" w:val="left" w:leader="none"/>
        </w:tabs>
        <w:spacing w:line="240" w:lineRule="auto" w:before="7"/>
        <w:ind w:left="162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France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s.a.s.</w:t>
        <w:tab/>
        <w:t>3,006</w:t>
        <w:tab/>
      </w:r>
      <w:r>
        <w:rPr>
          <w:color w:val="231F20"/>
        </w:rPr>
        <w:t>–</w:t>
        <w:tab/>
      </w:r>
      <w:r>
        <w:rPr>
          <w:color w:val="231F20"/>
          <w:w w:val="80"/>
        </w:rPr>
        <w:t>(365)</w:t>
        <w:tab/>
      </w:r>
      <w:r>
        <w:rPr>
          <w:color w:val="231F20"/>
        </w:rPr>
        <w:t>–</w:t>
      </w:r>
      <w:r>
        <w:rPr/>
      </w:r>
    </w:p>
    <w:p>
      <w:pPr>
        <w:pStyle w:val="BodyText"/>
        <w:tabs>
          <w:tab w:pos="5019" w:val="left" w:leader="none"/>
          <w:tab w:pos="5269" w:val="left" w:leader="none"/>
          <w:tab w:pos="6800" w:val="left" w:leader="none"/>
          <w:tab w:pos="7000" w:val="left" w:leader="none"/>
          <w:tab w:pos="8531" w:val="left" w:leader="none"/>
          <w:tab w:pos="10061" w:val="left" w:leader="none"/>
        </w:tabs>
        <w:spacing w:line="247" w:lineRule="auto" w:before="7"/>
        <w:ind w:left="162" w:right="202" w:hanging="1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Taiwan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Inc</w:t>
        <w:tab/>
        <w:tab/>
        <w:t>778</w:t>
        <w:tab/>
        <w:t>614</w:t>
        <w:tab/>
      </w:r>
      <w:r>
        <w:rPr>
          <w:color w:val="231F20"/>
        </w:rPr>
        <w:t>–</w:t>
        <w:tab/>
        <w:t>–</w:t>
      </w:r>
      <w:r>
        <w:rPr>
          <w:color w:val="231F2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Aoyama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Center</w:t>
        <w:tab/>
        <w:t>20,109</w:t>
        <w:tab/>
        <w:tab/>
      </w:r>
      <w:r>
        <w:rPr>
          <w:color w:val="231F20"/>
        </w:rPr>
        <w:t>–</w:t>
        <w:tab/>
        <w:t>–</w:t>
        <w:tab/>
        <w:t>–</w:t>
      </w:r>
      <w:r>
        <w:rPr/>
      </w:r>
    </w:p>
    <w:p>
      <w:pPr>
        <w:pStyle w:val="BodyText"/>
        <w:tabs>
          <w:tab w:pos="5019" w:val="left" w:leader="none"/>
          <w:tab w:pos="7000" w:val="left" w:leader="none"/>
          <w:tab w:pos="8026" w:val="left" w:leader="none"/>
          <w:tab w:pos="10062" w:val="left" w:leader="none"/>
        </w:tabs>
        <w:spacing w:line="240" w:lineRule="auto"/>
        <w:ind w:left="162" w:right="0"/>
        <w:jc w:val="both"/>
      </w:pPr>
      <w:r>
        <w:rPr>
          <w:color w:val="231F20"/>
          <w:w w:val="90"/>
        </w:rPr>
        <w:t>Sistemas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Chile</w:t>
        <w:tab/>
        <w:t>13,222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(13,222)</w:t>
        <w:tab/>
      </w:r>
      <w:r>
        <w:rPr>
          <w:color w:val="231F20"/>
        </w:rPr>
        <w:t>–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left="162" w:right="0"/>
        <w:jc w:val="both"/>
      </w:pPr>
      <w:r>
        <w:rPr>
          <w:color w:val="6D6E71"/>
          <w:w w:val="90"/>
        </w:rPr>
        <w:t>Advance</w:t>
      </w:r>
      <w:r>
        <w:rPr>
          <w:color w:val="6D6E71"/>
          <w:spacing w:val="-14"/>
          <w:w w:val="90"/>
        </w:rPr>
        <w:t> </w:t>
      </w:r>
      <w:r>
        <w:rPr>
          <w:color w:val="6D6E71"/>
          <w:w w:val="90"/>
        </w:rPr>
        <w:t>received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from</w:t>
      </w:r>
      <w:r>
        <w:rPr>
          <w:color w:val="6D6E71"/>
          <w:spacing w:val="-13"/>
          <w:w w:val="90"/>
        </w:rPr>
        <w:t> </w:t>
      </w:r>
      <w:r>
        <w:rPr>
          <w:color w:val="6D6E71"/>
          <w:w w:val="90"/>
        </w:rPr>
        <w:t>Customers</w:t>
      </w:r>
      <w:r>
        <w:rPr/>
      </w:r>
    </w:p>
    <w:p>
      <w:pPr>
        <w:spacing w:line="225" w:lineRule="exact" w:before="25"/>
        <w:ind w:left="162" w:right="0" w:firstLine="0"/>
        <w:jc w:val="both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i/>
          <w:color w:val="231F20"/>
          <w:w w:val="105"/>
          <w:sz w:val="20"/>
        </w:rPr>
        <w:t>Fellow</w:t>
      </w:r>
      <w:r>
        <w:rPr>
          <w:rFonts w:ascii="Garamond"/>
          <w:i/>
          <w:color w:val="231F20"/>
          <w:spacing w:val="1"/>
          <w:w w:val="105"/>
          <w:sz w:val="20"/>
        </w:rPr>
        <w:t> </w:t>
      </w:r>
      <w:r>
        <w:rPr>
          <w:rFonts w:ascii="Garamond"/>
          <w:i/>
          <w:color w:val="231F20"/>
          <w:w w:val="105"/>
          <w:sz w:val="20"/>
        </w:rPr>
        <w:t>subsidiaries</w:t>
      </w:r>
      <w:r>
        <w:rPr>
          <w:rFonts w:ascii="Garamond"/>
          <w:sz w:val="20"/>
        </w:rPr>
      </w:r>
    </w:p>
    <w:p>
      <w:pPr>
        <w:pStyle w:val="BodyText"/>
        <w:tabs>
          <w:tab w:pos="5019" w:val="left" w:leader="none"/>
          <w:tab w:pos="6550" w:val="left" w:leader="none"/>
          <w:tab w:pos="8026" w:val="left" w:leader="none"/>
          <w:tab w:pos="9557" w:val="left" w:leader="none"/>
        </w:tabs>
        <w:spacing w:line="234" w:lineRule="exact"/>
        <w:ind w:left="162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Corporation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Australia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Pty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Ltd</w:t>
        <w:tab/>
        <w:t>12,851</w:t>
        <w:tab/>
        <w:t>12,840</w:t>
        <w:tab/>
      </w:r>
      <w:r>
        <w:rPr>
          <w:color w:val="231F20"/>
          <w:w w:val="85"/>
        </w:rPr>
        <w:t>(25,691)</w:t>
        <w:tab/>
      </w:r>
      <w:r>
        <w:rPr>
          <w:color w:val="231F20"/>
        </w:rPr>
        <w:t>(12,840)</w:t>
      </w:r>
      <w:r>
        <w:rPr/>
      </w:r>
    </w:p>
    <w:p>
      <w:pPr>
        <w:pStyle w:val="BodyText"/>
        <w:tabs>
          <w:tab w:pos="5065" w:val="left" w:leader="none"/>
          <w:tab w:pos="6650" w:val="left" w:leader="none"/>
          <w:tab w:pos="8531" w:val="left" w:leader="none"/>
          <w:tab w:pos="9657" w:val="left" w:leader="none"/>
        </w:tabs>
        <w:spacing w:line="240" w:lineRule="auto" w:before="7"/>
        <w:ind w:left="162" w:right="0"/>
        <w:jc w:val="both"/>
      </w:pP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Egypt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Limited</w:t>
        <w:tab/>
      </w:r>
      <w:r>
        <w:rPr>
          <w:color w:val="231F20"/>
          <w:w w:val="85"/>
        </w:rPr>
        <w:t>(2,638)</w:t>
        <w:tab/>
      </w:r>
      <w:r>
        <w:rPr>
          <w:color w:val="231F20"/>
          <w:w w:val="90"/>
        </w:rPr>
        <w:t>2,638</w:t>
        <w:tab/>
      </w:r>
      <w:r>
        <w:rPr>
          <w:color w:val="231F20"/>
        </w:rPr>
        <w:t>–</w:t>
        <w:tab/>
        <w:t>(2,638)</w:t>
      </w:r>
      <w:r>
        <w:rPr/>
      </w:r>
    </w:p>
    <w:p>
      <w:pPr>
        <w:pStyle w:val="BodyText"/>
        <w:tabs>
          <w:tab w:pos="4865" w:val="left" w:leader="none"/>
          <w:tab w:pos="6450" w:val="left" w:leader="none"/>
          <w:tab w:pos="8026" w:val="left" w:leader="none"/>
          <w:tab w:pos="9457" w:val="left" w:leader="none"/>
        </w:tabs>
        <w:spacing w:line="240" w:lineRule="auto" w:before="7"/>
        <w:ind w:left="162" w:right="0"/>
        <w:jc w:val="both"/>
      </w:pPr>
      <w:r>
        <w:rPr>
          <w:color w:val="231F20"/>
          <w:w w:val="90"/>
        </w:rPr>
        <w:t>Oracle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America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Inc</w:t>
        <w:tab/>
      </w:r>
      <w:r>
        <w:rPr>
          <w:color w:val="231F20"/>
          <w:w w:val="85"/>
        </w:rPr>
        <w:t>(275,309)</w:t>
        <w:tab/>
      </w:r>
      <w:r>
        <w:rPr>
          <w:color w:val="231F20"/>
          <w:w w:val="90"/>
        </w:rPr>
        <w:t>343,188</w:t>
        <w:tab/>
      </w:r>
      <w:r>
        <w:rPr>
          <w:color w:val="231F20"/>
          <w:w w:val="85"/>
        </w:rPr>
        <w:t>(67,879)</w:t>
        <w:tab/>
      </w:r>
      <w:r>
        <w:rPr>
          <w:color w:val="231F20"/>
          <w:w w:val="95"/>
        </w:rPr>
        <w:t>(343,188)</w:t>
      </w:r>
      <w:r>
        <w:rPr/>
      </w:r>
    </w:p>
    <w:p>
      <w:pPr>
        <w:spacing w:line="240" w:lineRule="auto" w:before="3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left="162" w:right="0"/>
        <w:jc w:val="both"/>
      </w:pPr>
      <w:r>
        <w:rPr>
          <w:color w:val="6D6E71"/>
          <w:w w:val="90"/>
        </w:rPr>
        <w:t>Key</w:t>
      </w:r>
      <w:r>
        <w:rPr>
          <w:color w:val="6D6E71"/>
          <w:spacing w:val="-8"/>
          <w:w w:val="90"/>
        </w:rPr>
        <w:t> </w:t>
      </w:r>
      <w:r>
        <w:rPr>
          <w:color w:val="6D6E71"/>
          <w:w w:val="90"/>
        </w:rPr>
        <w:t>Managerial</w:t>
      </w:r>
      <w:r>
        <w:rPr>
          <w:color w:val="6D6E71"/>
          <w:spacing w:val="-8"/>
          <w:w w:val="90"/>
        </w:rPr>
        <w:t> </w:t>
      </w:r>
      <w:r>
        <w:rPr>
          <w:color w:val="6D6E71"/>
          <w:w w:val="90"/>
        </w:rPr>
        <w:t>personnel</w:t>
      </w:r>
      <w:r>
        <w:rPr/>
      </w:r>
    </w:p>
    <w:p>
      <w:pPr>
        <w:pStyle w:val="BodyText"/>
        <w:tabs>
          <w:tab w:pos="5019" w:val="left" w:leader="none"/>
          <w:tab w:pos="5470" w:val="left" w:leader="none"/>
          <w:tab w:pos="6450" w:val="left" w:leader="none"/>
          <w:tab w:pos="6650" w:val="left" w:leader="none"/>
          <w:tab w:pos="8531" w:val="left" w:leader="none"/>
          <w:tab w:pos="10062" w:val="left" w:leader="none"/>
        </w:tabs>
        <w:spacing w:line="247" w:lineRule="auto" w:before="7"/>
        <w:ind w:left="162" w:right="201" w:hanging="1"/>
        <w:jc w:val="both"/>
      </w:pPr>
      <w:r>
        <w:rPr>
          <w:color w:val="231F20"/>
          <w:w w:val="90"/>
        </w:rPr>
        <w:t>Remuneration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[Refer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below]</w:t>
        <w:tab/>
        <w:t>40,318</w:t>
        <w:tab/>
        <w:t>155,209</w:t>
        <w:tab/>
      </w:r>
      <w:r>
        <w:rPr>
          <w:color w:val="231F20"/>
        </w:rPr>
        <w:t>–</w:t>
        <w:tab/>
      </w:r>
      <w:r>
        <w:rPr>
          <w:color w:val="231F20"/>
          <w:w w:val="95"/>
        </w:rPr>
        <w:t>–</w:t>
      </w:r>
      <w:r>
        <w:rPr>
          <w:color w:val="231F20"/>
        </w:rPr>
        <w:t> </w:t>
      </w:r>
      <w:r>
        <w:rPr>
          <w:color w:val="231F20"/>
          <w:w w:val="85"/>
        </w:rPr>
        <w:t>Lease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85"/>
        </w:rPr>
        <w:t>rent</w:t>
        <w:tab/>
        <w:tab/>
      </w:r>
      <w:r>
        <w:rPr>
          <w:color w:val="231F20"/>
        </w:rPr>
        <w:t>–</w:t>
        <w:tab/>
        <w:tab/>
      </w:r>
      <w:r>
        <w:rPr>
          <w:color w:val="231F20"/>
          <w:w w:val="90"/>
        </w:rPr>
        <w:t>1,429</w:t>
        <w:tab/>
      </w:r>
      <w:r>
        <w:rPr>
          <w:color w:val="231F20"/>
        </w:rPr>
        <w:t>–</w:t>
        <w:tab/>
      </w:r>
      <w:r>
        <w:rPr>
          <w:color w:val="231F20"/>
          <w:w w:val="95"/>
        </w:rPr>
        <w:t>–</w:t>
      </w:r>
      <w:r>
        <w:rPr/>
      </w:r>
    </w:p>
    <w:p>
      <w:pPr>
        <w:pStyle w:val="BodyText"/>
        <w:tabs>
          <w:tab w:pos="5470" w:val="left" w:leader="none"/>
          <w:tab w:pos="6901" w:val="left" w:leader="none"/>
          <w:tab w:pos="8531" w:val="left" w:leader="none"/>
          <w:tab w:pos="10062" w:val="left" w:leader="none"/>
        </w:tabs>
        <w:spacing w:line="240" w:lineRule="auto"/>
        <w:ind w:left="162" w:right="0"/>
        <w:jc w:val="both"/>
      </w:pPr>
      <w:r>
        <w:rPr>
          <w:color w:val="231F20"/>
          <w:w w:val="90"/>
        </w:rPr>
        <w:t>Rent</w:t>
        <w:tab/>
      </w:r>
      <w:r>
        <w:rPr>
          <w:color w:val="231F20"/>
        </w:rPr>
        <w:t>–</w:t>
        <w:tab/>
      </w:r>
      <w:r>
        <w:rPr>
          <w:color w:val="231F20"/>
          <w:w w:val="85"/>
        </w:rPr>
        <w:t>96</w:t>
        <w:tab/>
      </w:r>
      <w:r>
        <w:rPr>
          <w:color w:val="231F20"/>
        </w:rPr>
        <w:t>–</w:t>
        <w:tab/>
        <w:t>–</w:t>
      </w:r>
      <w:r>
        <w:rPr/>
      </w:r>
    </w:p>
    <w:p>
      <w:pPr>
        <w:pStyle w:val="BodyText"/>
        <w:tabs>
          <w:tab w:pos="5470" w:val="left" w:leader="none"/>
          <w:tab w:pos="7001" w:val="left" w:leader="none"/>
          <w:tab w:pos="8532" w:val="left" w:leader="none"/>
          <w:tab w:pos="9862" w:val="left" w:leader="none"/>
        </w:tabs>
        <w:spacing w:line="240" w:lineRule="auto" w:before="7"/>
        <w:ind w:left="163" w:right="0"/>
        <w:jc w:val="both"/>
      </w:pPr>
      <w:r>
        <w:rPr>
          <w:color w:val="231F20"/>
          <w:w w:val="90"/>
        </w:rPr>
        <w:t>Rental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deposit</w:t>
        <w:tab/>
      </w:r>
      <w:r>
        <w:rPr>
          <w:color w:val="231F20"/>
        </w:rPr>
        <w:t>–</w:t>
        <w:tab/>
        <w:t>–</w:t>
        <w:tab/>
        <w:t>–</w:t>
        <w:tab/>
        <w:t>100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4"/>
          <w:szCs w:val="24"/>
        </w:rPr>
      </w:pPr>
    </w:p>
    <w:p>
      <w:pPr>
        <w:spacing w:line="180" w:lineRule="exact" w:before="0"/>
        <w:ind w:left="727" w:right="146" w:hanging="567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w w:val="90"/>
          <w:sz w:val="18"/>
        </w:rPr>
        <w:t>Note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1:</w:t>
      </w:r>
      <w:r>
        <w:rPr>
          <w:rFonts w:ascii="Cambria"/>
          <w:color w:val="231F20"/>
          <w:spacing w:val="-8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Remuneration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includes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salary,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bonus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perquisites.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bonus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is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included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on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payment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basis.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liabilities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for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gratuity</w:t>
      </w:r>
      <w:r>
        <w:rPr>
          <w:rFonts w:ascii="Cambria"/>
          <w:color w:val="231F20"/>
          <w:spacing w:val="-14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and</w:t>
      </w:r>
      <w:r>
        <w:rPr>
          <w:rFonts w:ascii="Cambria"/>
          <w:color w:val="231F20"/>
          <w:spacing w:val="-1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compensated</w:t>
      </w:r>
      <w:r>
        <w:rPr>
          <w:rFonts w:ascii="Cambria"/>
          <w:color w:val="231F20"/>
          <w:w w:val="86"/>
          <w:sz w:val="18"/>
        </w:rPr>
        <w:t> </w:t>
      </w:r>
      <w:r>
        <w:rPr>
          <w:rFonts w:ascii="Cambria"/>
          <w:color w:val="231F20"/>
          <w:w w:val="90"/>
          <w:sz w:val="18"/>
        </w:rPr>
        <w:t>absence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are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provided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on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actuarial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basis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for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Company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as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whole,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amounts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pertaining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individual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KMP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are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not</w:t>
      </w:r>
      <w:r>
        <w:rPr>
          <w:rFonts w:ascii="Cambria"/>
          <w:color w:val="231F20"/>
          <w:spacing w:val="-3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included</w:t>
      </w:r>
      <w:r>
        <w:rPr>
          <w:rFonts w:ascii="Cambria"/>
          <w:color w:val="231F20"/>
          <w:spacing w:val="-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above.</w:t>
      </w:r>
      <w:r>
        <w:rPr>
          <w:rFonts w:ascii="Cambria"/>
          <w:color w:val="231F20"/>
          <w:w w:val="87"/>
          <w:sz w:val="18"/>
        </w:rPr>
        <w:t> </w:t>
      </w:r>
      <w:r>
        <w:rPr>
          <w:rFonts w:ascii="Cambria"/>
          <w:color w:val="231F20"/>
          <w:w w:val="90"/>
          <w:sz w:val="18"/>
        </w:rPr>
        <w:t>During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 year 60,000 options under the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Employees Stock Option Plan 2002 Scheme and</w:t>
      </w:r>
      <w:r>
        <w:rPr>
          <w:rFonts w:ascii="Cambria"/>
          <w:color w:val="231F20"/>
          <w:spacing w:val="-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10,600 options under Employees Stock Option</w:t>
      </w:r>
      <w:r>
        <w:rPr>
          <w:rFonts w:ascii="Cambria"/>
          <w:color w:val="231F20"/>
          <w:w w:val="89"/>
          <w:sz w:val="18"/>
        </w:rPr>
        <w:t> </w:t>
      </w:r>
      <w:r>
        <w:rPr>
          <w:rFonts w:ascii="Cambria"/>
          <w:color w:val="231F20"/>
          <w:w w:val="95"/>
          <w:sz w:val="18"/>
        </w:rPr>
        <w:t>Plan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2010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Scheme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were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granted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to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KMP.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The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terms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conditions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appointment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Managing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Director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&amp;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Chief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Executive</w:t>
      </w:r>
      <w:r>
        <w:rPr>
          <w:rFonts w:ascii="Cambria"/>
          <w:color w:val="231F20"/>
          <w:spacing w:val="-15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Officer</w:t>
      </w:r>
      <w:r>
        <w:rPr>
          <w:rFonts w:ascii="Cambria"/>
          <w:color w:val="231F20"/>
          <w:spacing w:val="-14"/>
          <w:w w:val="95"/>
          <w:sz w:val="18"/>
        </w:rPr>
        <w:t> </w:t>
      </w:r>
      <w:r>
        <w:rPr>
          <w:rFonts w:ascii="Cambria"/>
          <w:color w:val="231F20"/>
          <w:w w:val="95"/>
          <w:sz w:val="18"/>
        </w:rPr>
        <w:t>and</w:t>
      </w:r>
      <w:r>
        <w:rPr>
          <w:rFonts w:ascii="Cambria"/>
          <w:color w:val="231F20"/>
          <w:w w:val="89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remuneration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paid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him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will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be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subject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to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approval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of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shareholders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at</w:t>
      </w:r>
      <w:r>
        <w:rPr>
          <w:rFonts w:ascii="Cambria"/>
          <w:color w:val="231F20"/>
          <w:spacing w:val="2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the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Annual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General</w:t>
      </w:r>
      <w:r>
        <w:rPr>
          <w:rFonts w:ascii="Cambria"/>
          <w:color w:val="231F20"/>
          <w:spacing w:val="1"/>
          <w:w w:val="90"/>
          <w:sz w:val="18"/>
        </w:rPr>
        <w:t> </w:t>
      </w:r>
      <w:r>
        <w:rPr>
          <w:rFonts w:ascii="Cambria"/>
          <w:color w:val="231F20"/>
          <w:w w:val="90"/>
          <w:sz w:val="18"/>
        </w:rPr>
        <w:t>Meeting.</w:t>
      </w:r>
      <w:r>
        <w:rPr>
          <w:rFonts w:ascii="Cambria"/>
          <w:sz w:val="18"/>
        </w:rPr>
      </w:r>
    </w:p>
    <w:p>
      <w:pPr>
        <w:spacing w:after="0" w:line="180" w:lineRule="exact"/>
        <w:jc w:val="both"/>
        <w:rPr>
          <w:rFonts w:ascii="Cambria" w:hAnsi="Cambria" w:cs="Cambria" w:eastAsia="Cambria"/>
          <w:sz w:val="18"/>
          <w:szCs w:val="18"/>
        </w:rPr>
        <w:sectPr>
          <w:type w:val="continuous"/>
          <w:pgSz w:w="11910" w:h="16840"/>
          <w:pgMar w:top="1580" w:bottom="280" w:left="560" w:right="980"/>
        </w:sectPr>
      </w:pPr>
    </w:p>
    <w:p>
      <w:pPr>
        <w:spacing w:line="240" w:lineRule="auto" w:before="6"/>
        <w:rPr>
          <w:rFonts w:ascii="Cambria" w:hAnsi="Cambria" w:cs="Cambria" w:eastAsia="Cambria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5"/>
        <w:gridCol w:w="3144"/>
        <w:gridCol w:w="1557"/>
      </w:tblGrid>
      <w:tr>
        <w:trPr>
          <w:trHeight w:val="666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6D6E71"/>
                <w:spacing w:val="-4"/>
                <w:sz w:val="18"/>
              </w:rPr>
              <w:t>10.</w:t>
            </w:r>
            <w:r>
              <w:rPr>
                <w:rFonts w:ascii="Arial"/>
                <w:b/>
                <w:color w:val="6D6E71"/>
                <w:spacing w:val="-25"/>
                <w:sz w:val="18"/>
              </w:rPr>
              <w:t> </w:t>
            </w:r>
            <w:r>
              <w:rPr>
                <w:rFonts w:ascii="Arial"/>
                <w:b/>
                <w:color w:val="6D6E71"/>
                <w:spacing w:val="-2"/>
                <w:sz w:val="18"/>
              </w:rPr>
              <w:t>Aggregate</w:t>
            </w:r>
            <w:r>
              <w:rPr>
                <w:rFonts w:ascii="Arial"/>
                <w:b/>
                <w:color w:val="6D6E71"/>
                <w:spacing w:val="-9"/>
                <w:sz w:val="18"/>
              </w:rPr>
              <w:t> </w:t>
            </w:r>
            <w:r>
              <w:rPr>
                <w:rFonts w:ascii="Arial"/>
                <w:b/>
                <w:color w:val="6D6E71"/>
                <w:sz w:val="18"/>
              </w:rPr>
              <w:t>expenses</w:t>
            </w:r>
            <w:r>
              <w:rPr>
                <w:rFonts w:ascii="Arial"/>
                <w:sz w:val="18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</w:p>
          <w:p>
            <w:pPr>
              <w:pStyle w:val="TableParagraph"/>
              <w:spacing w:line="218" w:lineRule="exact"/>
              <w:ind w:left="202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</w:p>
          <w:p>
            <w:pPr>
              <w:pStyle w:val="TableParagraph"/>
              <w:spacing w:line="218" w:lineRule="exact"/>
              <w:ind w:left="583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sz w:val="20"/>
              </w:rPr>
              <w:t>Year</w:t>
            </w:r>
            <w:r>
              <w:rPr>
                <w:rFonts w:ascii="Garamond"/>
                <w:color w:val="6D6E71"/>
                <w:spacing w:val="-22"/>
                <w:sz w:val="20"/>
              </w:rPr>
              <w:t> </w:t>
            </w:r>
            <w:r>
              <w:rPr>
                <w:rFonts w:ascii="Garamond"/>
                <w:color w:val="6D6E71"/>
                <w:sz w:val="20"/>
              </w:rPr>
              <w:t>ended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1642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March</w:t>
            </w:r>
            <w:r>
              <w:rPr>
                <w:rFonts w:ascii="Garamond"/>
                <w:color w:val="6D6E71"/>
                <w:spacing w:val="-18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31,</w:t>
            </w:r>
            <w:r>
              <w:rPr>
                <w:rFonts w:ascii="Garamond"/>
                <w:color w:val="6D6E71"/>
                <w:spacing w:val="-17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2011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7" w:lineRule="exact"/>
              <w:ind w:left="20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March</w:t>
            </w:r>
            <w:r>
              <w:rPr>
                <w:rFonts w:ascii="Garamond"/>
                <w:color w:val="6D6E71"/>
                <w:spacing w:val="-18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31,</w:t>
            </w:r>
            <w:r>
              <w:rPr>
                <w:rFonts w:ascii="Garamond"/>
                <w:color w:val="6D6E71"/>
                <w:spacing w:val="-17"/>
                <w:w w:val="105"/>
                <w:sz w:val="20"/>
              </w:rPr>
              <w:t> </w:t>
            </w:r>
            <w:r>
              <w:rPr>
                <w:rFonts w:ascii="Garamond"/>
                <w:color w:val="6D6E71"/>
                <w:w w:val="105"/>
                <w:sz w:val="20"/>
              </w:rPr>
              <w:t>2010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9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Salaries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bonus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13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9"/>
              <w:ind w:left="198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12,140,274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 w:before="89"/>
              <w:ind w:left="5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12,672,315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Staff</w:t>
            </w:r>
            <w:r>
              <w:rPr>
                <w:rFonts w:ascii="Garamond"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welfare</w:t>
            </w:r>
            <w:r>
              <w:rPr>
                <w:rFonts w:ascii="Garamond"/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541,120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474,400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Contribution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to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provident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other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funds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471,168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330,168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Travel</w:t>
            </w:r>
            <w:r>
              <w:rPr>
                <w:rFonts w:ascii="Garamond"/>
                <w:color w:val="231F20"/>
                <w:spacing w:val="-2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related</w:t>
            </w:r>
            <w:r>
              <w:rPr>
                <w:rFonts w:ascii="Garamond"/>
                <w:color w:val="231F20"/>
                <w:spacing w:val="-2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color w:val="231F20"/>
                <w:spacing w:val="-2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(net</w:t>
            </w:r>
            <w:r>
              <w:rPr>
                <w:rFonts w:ascii="Garamond"/>
                <w:color w:val="231F20"/>
                <w:spacing w:val="-2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2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recoveries)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08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1,431,142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6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1,611,577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Professional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fees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12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08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1,767,373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64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1,338,243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Application</w:t>
            </w:r>
            <w:r>
              <w:rPr>
                <w:rFonts w:ascii="Garamond"/>
                <w:color w:val="231F20"/>
                <w:spacing w:val="-3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software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142,248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210,260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95"/>
                <w:sz w:val="20"/>
              </w:rPr>
              <w:t>Communication</w:t>
            </w:r>
            <w:r>
              <w:rPr>
                <w:rFonts w:ascii="Garamond"/>
                <w:color w:val="231F20"/>
                <w:spacing w:val="45"/>
                <w:w w:val="95"/>
                <w:sz w:val="20"/>
              </w:rPr>
              <w:t> </w:t>
            </w:r>
            <w:r>
              <w:rPr>
                <w:rFonts w:ascii="Garamond"/>
                <w:color w:val="231F20"/>
                <w:w w:val="95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256,779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306,859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Rent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890,440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709,505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Advertising</w:t>
            </w:r>
            <w:r>
              <w:rPr>
                <w:rFonts w:ascii="Garamond"/>
                <w:color w:val="231F20"/>
                <w:spacing w:val="-3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31,386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8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61,063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Power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242,563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240,542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Insurance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19,821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8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20,956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Repairs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8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maintenance: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37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Buildings</w:t>
            </w:r>
            <w:r>
              <w:rPr>
                <w:rFonts w:ascii="Garamond"/>
                <w:color w:val="231F20"/>
                <w:spacing w:val="-7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leasehold</w:t>
            </w:r>
            <w:r>
              <w:rPr>
                <w:rFonts w:ascii="Garamond"/>
                <w:color w:val="231F20"/>
                <w:spacing w:val="-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premises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1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16,540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8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35,631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37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Computer</w:t>
            </w:r>
            <w:r>
              <w:rPr>
                <w:rFonts w:ascii="Garamond"/>
                <w:color w:val="231F20"/>
                <w:spacing w:val="-16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equipment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64,285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894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74,723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378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65,376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8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53,819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Rates</w:t>
            </w:r>
            <w:r>
              <w:rPr>
                <w:rFonts w:ascii="Garamond"/>
                <w:color w:val="231F20"/>
                <w:spacing w:val="-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and</w:t>
            </w:r>
            <w:r>
              <w:rPr>
                <w:rFonts w:ascii="Garamond"/>
                <w:color w:val="231F20"/>
                <w:spacing w:val="-9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taxes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70,450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133,126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Finance</w:t>
            </w:r>
            <w:r>
              <w:rPr>
                <w:rFonts w:ascii="Garamond"/>
                <w:color w:val="231F20"/>
                <w:spacing w:val="-2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charge</w:t>
            </w:r>
            <w:r>
              <w:rPr>
                <w:rFonts w:ascii="Garamond"/>
                <w:color w:val="231F20"/>
                <w:spacing w:val="-2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on</w:t>
            </w:r>
            <w:r>
              <w:rPr>
                <w:rFonts w:ascii="Garamond"/>
                <w:color w:val="231F20"/>
                <w:spacing w:val="-2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leased</w:t>
            </w:r>
            <w:r>
              <w:rPr>
                <w:rFonts w:ascii="Garamond"/>
                <w:color w:val="231F20"/>
                <w:spacing w:val="-2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assets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2,132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2,492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Provision</w:t>
            </w:r>
            <w:r>
              <w:rPr>
                <w:rFonts w:ascii="Garamond"/>
                <w:color w:val="231F20"/>
                <w:spacing w:val="-14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for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doubtful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debts,</w:t>
            </w:r>
            <w:r>
              <w:rPr>
                <w:rFonts w:ascii="Garamond"/>
                <w:color w:val="231F20"/>
                <w:spacing w:val="-13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net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03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182,317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40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(198,603)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Bad</w:t>
            </w:r>
            <w:r>
              <w:rPr>
                <w:rFonts w:ascii="Garamond"/>
                <w:color w:val="231F20"/>
                <w:spacing w:val="-15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debts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48,557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214,858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sz w:val="20"/>
              </w:rPr>
              <w:t>Other</w:t>
            </w:r>
            <w:r>
              <w:rPr>
                <w:rFonts w:ascii="Garamond"/>
                <w:color w:val="231F20"/>
                <w:spacing w:val="-12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expenses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[Refer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note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11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of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schedule</w:t>
            </w:r>
            <w:r>
              <w:rPr>
                <w:rFonts w:ascii="Garamond"/>
                <w:color w:val="231F20"/>
                <w:spacing w:val="-11"/>
                <w:sz w:val="20"/>
              </w:rPr>
              <w:t> </w:t>
            </w:r>
            <w:r>
              <w:rPr>
                <w:rFonts w:ascii="Garamond"/>
                <w:color w:val="231F20"/>
                <w:sz w:val="20"/>
              </w:rPr>
              <w:t>15]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260"/>
              <w:jc w:val="righ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365,430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79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231F20"/>
                <w:w w:val="105"/>
                <w:sz w:val="20"/>
              </w:rPr>
              <w:t>166,790</w:t>
            </w:r>
            <w:r>
              <w:rPr>
                <w:rFonts w:ascii="Garamond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55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981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18,749,401</w:t>
            </w:r>
            <w:r>
              <w:rPr>
                <w:rFonts w:ascii="Garamond"/>
                <w:sz w:val="20"/>
              </w:rPr>
            </w:r>
          </w:p>
        </w:tc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5" w:right="0"/>
              <w:jc w:val="left"/>
              <w:rPr>
                <w:rFonts w:ascii="Garamond" w:hAnsi="Garamond" w:cs="Garamond" w:eastAsia="Garamond"/>
                <w:sz w:val="20"/>
                <w:szCs w:val="20"/>
              </w:rPr>
            </w:pPr>
            <w:r>
              <w:rPr>
                <w:rFonts w:ascii="Garamond"/>
                <w:color w:val="6D6E71"/>
                <w:w w:val="105"/>
                <w:sz w:val="20"/>
              </w:rPr>
              <w:t>18,458,724</w:t>
            </w:r>
            <w:r>
              <w:rPr>
                <w:rFonts w:ascii="Garamond"/>
                <w:sz w:val="20"/>
              </w:rPr>
            </w:r>
          </w:p>
        </w:tc>
      </w:tr>
    </w:tbl>
    <w:p>
      <w:pPr>
        <w:pStyle w:val="BodyText"/>
        <w:numPr>
          <w:ilvl w:val="0"/>
          <w:numId w:val="36"/>
        </w:numPr>
        <w:tabs>
          <w:tab w:pos="587" w:val="left" w:leader="none"/>
        </w:tabs>
        <w:spacing w:line="235" w:lineRule="auto" w:before="68" w:after="0"/>
        <w:ind w:left="586" w:right="706" w:hanging="34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General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administrative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includes</w:t>
      </w:r>
      <w:r>
        <w:rPr>
          <w:rFonts w:ascii="Garamond"/>
          <w:color w:val="231F20"/>
          <w:spacing w:val="-2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2"/>
        </w:rPr>
        <w:t> </w:t>
      </w:r>
      <w:r>
        <w:rPr>
          <w:rFonts w:ascii="Garamond"/>
          <w:color w:val="231F20"/>
        </w:rPr>
        <w:t>122,067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connection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-2"/>
        </w:rPr>
        <w:t> </w:t>
      </w:r>
      <w:r>
        <w:rPr>
          <w:rFonts w:ascii="Garamond"/>
          <w:color w:val="231F20"/>
        </w:rPr>
        <w:t>claim</w:t>
      </w:r>
      <w:r>
        <w:rPr>
          <w:rFonts w:ascii="Garamond"/>
          <w:color w:val="231F20"/>
          <w:w w:val="102"/>
        </w:rPr>
        <w:t> </w:t>
      </w:r>
      <w:r>
        <w:rPr>
          <w:rFonts w:ascii="Garamond"/>
          <w:color w:val="231F20"/>
        </w:rPr>
        <w:t>against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3"/>
        </w:rPr>
        <w:t> </w:t>
      </w:r>
      <w:r>
        <w:rPr>
          <w:rFonts w:ascii="Garamond"/>
          <w:color w:val="231F20"/>
        </w:rPr>
        <w:t>Company.</w:t>
      </w:r>
      <w:r>
        <w:rPr>
          <w:rFonts w:ascii="Garamond"/>
        </w:rPr>
      </w:r>
    </w:p>
    <w:p>
      <w:pPr>
        <w:spacing w:line="240" w:lineRule="auto" w:before="8"/>
        <w:rPr>
          <w:rFonts w:ascii="Garamond" w:hAnsi="Garamond" w:cs="Garamond" w:eastAsia="Garamond"/>
          <w:sz w:val="25"/>
          <w:szCs w:val="25"/>
        </w:rPr>
      </w:pPr>
    </w:p>
    <w:p>
      <w:pPr>
        <w:pStyle w:val="BodyText"/>
        <w:numPr>
          <w:ilvl w:val="0"/>
          <w:numId w:val="36"/>
        </w:numPr>
        <w:tabs>
          <w:tab w:pos="587" w:val="left" w:leader="none"/>
        </w:tabs>
        <w:spacing w:line="169" w:lineRule="auto" w:before="0" w:after="0"/>
        <w:ind w:left="586" w:right="433" w:hanging="34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Selling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marketing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expenses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2010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include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reversal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referral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fee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provisions</w:t>
      </w:r>
      <w:r>
        <w:rPr>
          <w:rFonts w:ascii="Garamond"/>
          <w:color w:val="231F20"/>
          <w:spacing w:val="-8"/>
        </w:rPr>
        <w:t> </w:t>
      </w:r>
      <w:r>
        <w:rPr>
          <w:rFonts w:ascii="Garamond"/>
          <w:color w:val="231F20"/>
        </w:rPr>
        <w:t>under</w:t>
      </w:r>
      <w:r>
        <w:rPr>
          <w:rFonts w:ascii="Garamond"/>
          <w:color w:val="231F20"/>
          <w:spacing w:val="-9"/>
        </w:rPr>
        <w:t> </w:t>
      </w:r>
      <w:r>
        <w:rPr>
          <w:rFonts w:ascii="Garamond"/>
          <w:color w:val="231F20"/>
        </w:rPr>
        <w:t>Product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</w:rPr>
        <w:t>segment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amounting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2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49"/>
        </w:rPr>
        <w:t> </w:t>
      </w:r>
      <w:r>
        <w:rPr>
          <w:rFonts w:ascii="Garamond"/>
          <w:color w:val="231F20"/>
        </w:rPr>
        <w:t>184,476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based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settlement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agreement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entered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with</w:t>
      </w:r>
      <w:r>
        <w:rPr>
          <w:rFonts w:ascii="Garamond"/>
          <w:color w:val="231F20"/>
          <w:spacing w:val="1"/>
        </w:rPr>
        <w:t> </w:t>
      </w:r>
      <w:r>
        <w:rPr>
          <w:rFonts w:ascii="Garamond"/>
          <w:color w:val="231F20"/>
        </w:rPr>
        <w:t>a</w:t>
      </w:r>
      <w:r>
        <w:rPr>
          <w:rFonts w:ascii="Garamond"/>
          <w:color w:val="231F20"/>
          <w:spacing w:val="2"/>
        </w:rPr>
        <w:t> </w:t>
      </w:r>
      <w:r>
        <w:rPr>
          <w:rFonts w:ascii="Garamond"/>
          <w:color w:val="231F20"/>
        </w:rPr>
        <w:t>distributor.</w:t>
      </w:r>
      <w:r>
        <w:rPr>
          <w:rFonts w:ascii="Garamond"/>
        </w:rPr>
      </w:r>
    </w:p>
    <w:p>
      <w:pPr>
        <w:spacing w:line="240" w:lineRule="auto" w:before="5"/>
        <w:rPr>
          <w:rFonts w:ascii="Garamond" w:hAnsi="Garamond" w:cs="Garamond" w:eastAsia="Garamond"/>
          <w:sz w:val="18"/>
          <w:szCs w:val="18"/>
        </w:rPr>
      </w:pPr>
    </w:p>
    <w:p>
      <w:pPr>
        <w:pStyle w:val="BodyText"/>
        <w:numPr>
          <w:ilvl w:val="0"/>
          <w:numId w:val="36"/>
        </w:numPr>
        <w:tabs>
          <w:tab w:pos="587" w:val="left" w:leader="none"/>
        </w:tabs>
        <w:spacing w:line="235" w:lineRule="auto" w:before="0" w:after="0"/>
        <w:ind w:left="586" w:right="250" w:hanging="34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Employee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costs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year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ended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March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31,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2011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are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net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7"/>
        </w:rPr>
        <w:t> </w:t>
      </w:r>
      <w:r>
        <w:rPr>
          <w:rFonts w:ascii="SimSun"/>
          <w:color w:val="231F20"/>
        </w:rPr>
        <w:t>`</w:t>
      </w:r>
      <w:r>
        <w:rPr>
          <w:rFonts w:ascii="SimSun"/>
          <w:color w:val="231F20"/>
          <w:spacing w:val="-57"/>
        </w:rPr>
        <w:t> </w:t>
      </w:r>
      <w:r>
        <w:rPr>
          <w:rFonts w:ascii="Garamond"/>
          <w:color w:val="231F20"/>
        </w:rPr>
        <w:t>238,418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pertaining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write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back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bonus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provision</w:t>
      </w:r>
      <w:r>
        <w:rPr>
          <w:rFonts w:ascii="Garamond"/>
          <w:color w:val="231F20"/>
          <w:spacing w:val="-7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earlier</w:t>
      </w:r>
      <w:r>
        <w:rPr>
          <w:rFonts w:ascii="Garamond"/>
          <w:color w:val="231F20"/>
          <w:w w:val="101"/>
        </w:rPr>
        <w:t> </w:t>
      </w:r>
      <w:r>
        <w:rPr>
          <w:rFonts w:ascii="Garamond"/>
          <w:color w:val="231F20"/>
        </w:rPr>
        <w:t>year,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no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longer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required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due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to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changes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in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compensation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policy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Company.</w:t>
      </w:r>
      <w:r>
        <w:rPr>
          <w:rFonts w:ascii="Garamond"/>
        </w:rPr>
      </w:r>
    </w:p>
    <w:p>
      <w:pPr>
        <w:spacing w:line="240" w:lineRule="auto" w:before="8"/>
        <w:rPr>
          <w:rFonts w:ascii="Garamond" w:hAnsi="Garamond" w:cs="Garamond" w:eastAsia="Garamond"/>
          <w:sz w:val="21"/>
          <w:szCs w:val="21"/>
        </w:rPr>
      </w:pPr>
    </w:p>
    <w:p>
      <w:pPr>
        <w:numPr>
          <w:ilvl w:val="0"/>
          <w:numId w:val="36"/>
        </w:numPr>
        <w:tabs>
          <w:tab w:pos="543" w:val="left" w:leader="none"/>
        </w:tabs>
        <w:spacing w:before="0"/>
        <w:ind w:left="542" w:right="0" w:hanging="29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6D6E71"/>
          <w:spacing w:val="-2"/>
          <w:sz w:val="18"/>
        </w:rPr>
        <w:t>Pr</w:t>
      </w:r>
      <w:r>
        <w:rPr>
          <w:rFonts w:ascii="Arial"/>
          <w:b/>
          <w:color w:val="6D6E71"/>
          <w:spacing w:val="-1"/>
          <w:sz w:val="18"/>
        </w:rPr>
        <w:t>ovision</w:t>
      </w:r>
      <w:r>
        <w:rPr>
          <w:rFonts w:ascii="Arial"/>
          <w:b/>
          <w:color w:val="6D6E71"/>
          <w:spacing w:val="-11"/>
          <w:sz w:val="18"/>
        </w:rPr>
        <w:t> </w:t>
      </w:r>
      <w:r>
        <w:rPr>
          <w:rFonts w:ascii="Arial"/>
          <w:b/>
          <w:color w:val="6D6E71"/>
          <w:spacing w:val="-2"/>
          <w:sz w:val="18"/>
        </w:rPr>
        <w:t>for</w:t>
      </w:r>
      <w:r>
        <w:rPr>
          <w:rFonts w:ascii="Arial"/>
          <w:b/>
          <w:color w:val="6D6E71"/>
          <w:spacing w:val="-11"/>
          <w:sz w:val="18"/>
        </w:rPr>
        <w:t> </w:t>
      </w:r>
      <w:r>
        <w:rPr>
          <w:rFonts w:ascii="Arial"/>
          <w:b/>
          <w:color w:val="6D6E71"/>
          <w:spacing w:val="-1"/>
          <w:sz w:val="18"/>
        </w:rPr>
        <w:t>tax</w:t>
      </w:r>
      <w:r>
        <w:rPr>
          <w:rFonts w:ascii="Arial"/>
          <w:b/>
          <w:color w:val="6D6E71"/>
          <w:spacing w:val="-2"/>
          <w:sz w:val="18"/>
        </w:rPr>
        <w:t>es</w:t>
      </w:r>
      <w:r>
        <w:rPr>
          <w:rFonts w:ascii="Arial"/>
          <w:sz w:val="18"/>
        </w:rPr>
      </w:r>
    </w:p>
    <w:p>
      <w:pPr>
        <w:pStyle w:val="BodyText"/>
        <w:numPr>
          <w:ilvl w:val="1"/>
          <w:numId w:val="36"/>
        </w:numPr>
        <w:tabs>
          <w:tab w:pos="530" w:val="left" w:leader="none"/>
        </w:tabs>
        <w:spacing w:line="240" w:lineRule="auto" w:before="142" w:after="0"/>
        <w:ind w:left="529" w:right="0" w:hanging="283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Breakup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current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tax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is</w:t>
      </w:r>
      <w:r>
        <w:rPr>
          <w:rFonts w:ascii="Garamond"/>
          <w:color w:val="231F20"/>
          <w:spacing w:val="-10"/>
        </w:rPr>
        <w:t> </w:t>
      </w: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1"/>
        </w:rPr>
        <w:t> </w:t>
      </w:r>
      <w:r>
        <w:rPr>
          <w:rFonts w:ascii="Garamond"/>
          <w:color w:val="231F20"/>
        </w:rPr>
        <w:t>follows:</w:t>
      </w:r>
      <w:r>
        <w:rPr>
          <w:rFonts w:ascii="Garamond"/>
        </w:rPr>
      </w:r>
    </w:p>
    <w:p>
      <w:pPr>
        <w:spacing w:line="240" w:lineRule="auto" w:before="8"/>
        <w:rPr>
          <w:rFonts w:ascii="Garamond" w:hAnsi="Garamond" w:cs="Garamond" w:eastAsia="Garamond"/>
          <w:sz w:val="16"/>
          <w:szCs w:val="16"/>
        </w:rPr>
      </w:pPr>
    </w:p>
    <w:p>
      <w:pPr>
        <w:spacing w:line="200" w:lineRule="atLeast"/>
        <w:ind w:left="519" w:right="0" w:firstLine="0"/>
        <w:rPr>
          <w:rFonts w:ascii="Garamond" w:hAnsi="Garamond" w:cs="Garamond" w:eastAsia="Garamond"/>
          <w:sz w:val="20"/>
          <w:szCs w:val="20"/>
        </w:rPr>
      </w:pPr>
      <w:r>
        <w:rPr>
          <w:rFonts w:ascii="Garamond" w:hAnsi="Garamond" w:cs="Garamond" w:eastAsia="Garamond"/>
          <w:sz w:val="20"/>
          <w:szCs w:val="20"/>
        </w:rPr>
        <w:pict>
          <v:group style="width:489.7pt;height:64.6500pt;mso-position-horizontal-relative:char;mso-position-vertical-relative:line" coordorigin="0,0" coordsize="9794,1293">
            <v:group style="position:absolute;left:10;top:10;width:6365;height:633" coordorigin="10,10" coordsize="6365,633">
              <v:shape style="position:absolute;left:10;top:10;width:6365;height:633" coordorigin="10,10" coordsize="6365,633" path="m6375,10l10,10,10,643,6375,643,6375,10xe" filled="true" fillcolor="#dedfe0" stroked="false">
                <v:path arrowok="t"/>
                <v:fill type="solid"/>
              </v:shape>
            </v:group>
            <v:group style="position:absolute;left:6375;top:10;width:1701;height:633" coordorigin="6375,10" coordsize="1701,633">
              <v:shape style="position:absolute;left:6375;top:10;width:1701;height:633" coordorigin="6375,10" coordsize="1701,633" path="m8076,10l6375,10,6375,643,8076,643,8076,10xe" filled="true" fillcolor="#dedfe0" stroked="false">
                <v:path arrowok="t"/>
                <v:fill type="solid"/>
              </v:shape>
            </v:group>
            <v:group style="position:absolute;left:8076;top:10;width:1708;height:633" coordorigin="8076,10" coordsize="1708,633">
              <v:shape style="position:absolute;left:8076;top:10;width:1708;height:633" coordorigin="8076,10" coordsize="1708,633" path="m9783,10l8076,10,8076,643,9783,643,9783,10xe" filled="true" fillcolor="#dedfe0" stroked="false">
                <v:path arrowok="t"/>
                <v:fill type="solid"/>
              </v:shape>
            </v:group>
            <v:group style="position:absolute;left:10;top:643;width:6365;height:208" coordorigin="10,643" coordsize="6365,208">
              <v:shape style="position:absolute;left:10;top:643;width:6365;height:208" coordorigin="10,643" coordsize="6365,208" path="m6375,643l10,643,10,850,6375,850,6375,643xe" filled="true" fillcolor="#dedfe0" stroked="false">
                <v:path arrowok="t"/>
                <v:fill type="solid"/>
              </v:shape>
            </v:group>
            <v:group style="position:absolute;left:6375;top:643;width:1701;height:208" coordorigin="6375,643" coordsize="1701,208">
              <v:shape style="position:absolute;left:6375;top:643;width:1701;height:208" coordorigin="6375,643" coordsize="1701,208" path="m8076,643l6375,643,6375,850,8076,850,8076,643xe" filled="true" fillcolor="#dedfe0" stroked="false">
                <v:path arrowok="t"/>
                <v:fill type="solid"/>
              </v:shape>
            </v:group>
            <v:group style="position:absolute;left:8076;top:643;width:1708;height:208" coordorigin="8076,643" coordsize="1708,208">
              <v:shape style="position:absolute;left:8076;top:643;width:1708;height:208" coordorigin="8076,643" coordsize="1708,208" path="m9783,643l8076,643,8076,850,9783,850,9783,643xe" filled="true" fillcolor="#dedfe0" stroked="false">
                <v:path arrowok="t"/>
                <v:fill type="solid"/>
              </v:shape>
            </v:group>
            <v:group style="position:absolute;left:10;top:850;width:6365;height:208" coordorigin="10,850" coordsize="6365,208">
              <v:shape style="position:absolute;left:10;top:850;width:6365;height:208" coordorigin="10,850" coordsize="6365,208" path="m6375,850l10,850,10,1058,6375,1058,6375,850xe" filled="true" fillcolor="#dedfe0" stroked="false">
                <v:path arrowok="t"/>
                <v:fill type="solid"/>
              </v:shape>
            </v:group>
            <v:group style="position:absolute;left:6375;top:850;width:1701;height:208" coordorigin="6375,850" coordsize="1701,208">
              <v:shape style="position:absolute;left:6375;top:850;width:1701;height:208" coordorigin="6375,850" coordsize="1701,208" path="m8076,850l6375,850,6375,1058,8076,1058,8076,850xe" filled="true" fillcolor="#dedfe0" stroked="false">
                <v:path arrowok="t"/>
                <v:fill type="solid"/>
              </v:shape>
            </v:group>
            <v:group style="position:absolute;left:8076;top:850;width:1708;height:208" coordorigin="8076,850" coordsize="1708,208">
              <v:shape style="position:absolute;left:8076;top:850;width:1708;height:208" coordorigin="8076,850" coordsize="1708,208" path="m9783,850l8076,850,8076,1058,9783,1058,9783,850xe" filled="true" fillcolor="#dedfe0" stroked="false">
                <v:path arrowok="t"/>
                <v:fill type="solid"/>
              </v:shape>
            </v:group>
            <v:group style="position:absolute;left:10;top:1058;width:6365;height:225" coordorigin="10,1058" coordsize="6365,225">
              <v:shape style="position:absolute;left:10;top:1058;width:6365;height:225" coordorigin="10,1058" coordsize="6365,225" path="m6375,1058l10,1058,10,1283,6375,1283,6375,1058xe" filled="true" fillcolor="#dedfe0" stroked="false">
                <v:path arrowok="t"/>
                <v:fill type="solid"/>
              </v:shape>
            </v:group>
            <v:group style="position:absolute;left:6375;top:1058;width:1701;height:225" coordorigin="6375,1058" coordsize="1701,225">
              <v:shape style="position:absolute;left:6375;top:1058;width:1701;height:225" coordorigin="6375,1058" coordsize="1701,225" path="m8076,1058l6375,1058,6375,1283,8076,1283,8076,1058xe" filled="true" fillcolor="#dedfe0" stroked="false">
                <v:path arrowok="t"/>
                <v:fill type="solid"/>
              </v:shape>
            </v:group>
            <v:group style="position:absolute;left:8076;top:1058;width:1708;height:225" coordorigin="8076,1058" coordsize="1708,225">
              <v:shape style="position:absolute;left:8076;top:1058;width:1708;height:225" coordorigin="8076,1058" coordsize="1708,225" path="m9783,1058l8076,1058,8076,1283,9783,1283,9783,1058xe" filled="true" fillcolor="#dedfe0" stroked="false">
                <v:path arrowok="t"/>
                <v:fill type="solid"/>
              </v:shape>
            </v:group>
            <v:group style="position:absolute;left:10;top:10;width:9774;height:2" coordorigin="10,10" coordsize="9774,2">
              <v:shape style="position:absolute;left:10;top:10;width:9774;height:2" coordorigin="10,10" coordsize="9774,0" path="m10,10l9783,10e" filled="false" stroked="true" strokeweight="1.0pt" strokecolor="#808285">
                <v:path arrowok="t"/>
              </v:shape>
            </v:group>
            <v:group style="position:absolute;left:10;top:1283;width:9774;height:2" coordorigin="10,1283" coordsize="9774,2">
              <v:shape style="position:absolute;left:10;top:1283;width:9774;height:2" coordorigin="10,1283" coordsize="9774,0" path="m10,1283l9783,1283e" filled="false" stroked="true" strokeweight="1.000015pt" strokecolor="#808285">
                <v:path arrowok="t"/>
              </v:shape>
              <v:shape style="position:absolute;left:6740;top:41;width:1239;height:4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0" w:right="0" w:firstLine="37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Garamond"/>
                          <w:color w:val="6D6E71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ended</w:t>
                      </w:r>
                      <w:r>
                        <w:rPr>
                          <w:rFonts w:ascii="Garamond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2011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448;top:41;width:1239;height:400" type="#_x0000_t202" filled="false" stroked="false">
                <v:textbox inset="0,0,0,0">
                  <w:txbxContent>
                    <w:p>
                      <w:pPr>
                        <w:spacing w:line="213" w:lineRule="auto" w:before="1"/>
                        <w:ind w:left="0" w:right="0" w:firstLine="377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sz w:val="20"/>
                        </w:rPr>
                        <w:t>Year</w:t>
                      </w:r>
                      <w:r>
                        <w:rPr>
                          <w:rFonts w:ascii="Garamond"/>
                          <w:color w:val="6D6E71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ended</w:t>
                      </w:r>
                      <w:r>
                        <w:rPr>
                          <w:rFonts w:ascii="Garamond"/>
                          <w:color w:val="6D6E71"/>
                          <w:w w:val="9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March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31,</w:t>
                      </w:r>
                      <w:r>
                        <w:rPr>
                          <w:rFonts w:ascii="Garamond"/>
                          <w:color w:val="6D6E71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2010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2278;height:616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Current</w:t>
                      </w:r>
                      <w:r>
                        <w:rPr>
                          <w:rFonts w:ascii="Garamond"/>
                          <w:color w:val="231F2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tax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21" w:lineRule="auto" w:before="4"/>
                        <w:ind w:left="0" w:right="0" w:hanging="1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sz w:val="20"/>
                        </w:rPr>
                        <w:t>Less:</w:t>
                      </w:r>
                      <w:r>
                        <w:rPr>
                          <w:rFonts w:ascii="Garamond"/>
                          <w:color w:val="231F2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MAT</w:t>
                      </w:r>
                      <w:r>
                        <w:rPr>
                          <w:rFonts w:ascii="Garamond"/>
                          <w:color w:val="231F2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credit</w:t>
                      </w:r>
                      <w:r>
                        <w:rPr>
                          <w:rFonts w:ascii="Garamond"/>
                          <w:color w:val="231F2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231F20"/>
                          <w:sz w:val="20"/>
                        </w:rPr>
                        <w:t>entitlement</w:t>
                      </w:r>
                      <w:r>
                        <w:rPr>
                          <w:rFonts w:ascii="Garamond"/>
                          <w:color w:val="231F20"/>
                          <w:w w:val="10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Net</w:t>
                      </w:r>
                      <w:r>
                        <w:rPr>
                          <w:rFonts w:ascii="Garamond"/>
                          <w:color w:val="6D6E7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Current</w:t>
                      </w:r>
                      <w:r>
                        <w:rPr>
                          <w:rFonts w:ascii="Garamond"/>
                          <w:color w:val="6D6E71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Garamond"/>
                          <w:color w:val="6D6E71"/>
                          <w:sz w:val="20"/>
                        </w:rPr>
                        <w:t>tax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25;top:656;width:912;height:616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54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3,099,164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(1,426,876)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10" w:lineRule="exact" w:before="0"/>
                        <w:ind w:left="54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1,672,288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33;top:656;width:912;height:616" type="#_x0000_t20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54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2,349,408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231F20"/>
                          <w:w w:val="105"/>
                          <w:sz w:val="20"/>
                        </w:rPr>
                        <w:t>(1,065,722)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  <w:p>
                      <w:pPr>
                        <w:spacing w:line="210" w:lineRule="exact" w:before="0"/>
                        <w:ind w:left="54" w:right="0" w:firstLine="0"/>
                        <w:jc w:val="left"/>
                        <w:rPr>
                          <w:rFonts w:ascii="Garamond" w:hAnsi="Garamond" w:cs="Garamond" w:eastAsia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/>
                          <w:color w:val="6D6E71"/>
                          <w:w w:val="105"/>
                          <w:sz w:val="20"/>
                        </w:rPr>
                        <w:t>1,283,686</w:t>
                      </w:r>
                      <w:r>
                        <w:rPr>
                          <w:rFonts w:ascii="Garamond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aramond" w:hAnsi="Garamond" w:cs="Garamond" w:eastAsia="Garamond"/>
          <w:sz w:val="20"/>
          <w:szCs w:val="20"/>
        </w:rPr>
      </w:r>
    </w:p>
    <w:p>
      <w:pPr>
        <w:spacing w:line="240" w:lineRule="auto" w:before="10"/>
        <w:rPr>
          <w:rFonts w:ascii="Garamond" w:hAnsi="Garamond" w:cs="Garamond" w:eastAsia="Garamond"/>
          <w:sz w:val="13"/>
          <w:szCs w:val="13"/>
        </w:rPr>
      </w:pPr>
    </w:p>
    <w:p>
      <w:pPr>
        <w:pStyle w:val="BodyText"/>
        <w:numPr>
          <w:ilvl w:val="1"/>
          <w:numId w:val="36"/>
        </w:numPr>
        <w:tabs>
          <w:tab w:pos="530" w:val="left" w:leader="none"/>
        </w:tabs>
        <w:spacing w:line="235" w:lineRule="auto" w:before="31" w:after="0"/>
        <w:ind w:left="529" w:right="118" w:hanging="283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During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year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ended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March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2011,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the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Group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has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recorded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income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tax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expense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of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54"/>
        </w:rPr>
        <w:t> </w:t>
      </w:r>
      <w:r>
        <w:rPr>
          <w:rFonts w:ascii="Garamond" w:hAnsi="Garamond" w:cs="Garamond" w:eastAsia="Garamond"/>
          <w:color w:val="231F20"/>
        </w:rPr>
        <w:t>439,733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(March</w:t>
      </w:r>
      <w:r>
        <w:rPr>
          <w:rFonts w:ascii="Garamond" w:hAnsi="Garamond" w:cs="Garamond" w:eastAsia="Garamond"/>
          <w:color w:val="231F20"/>
          <w:spacing w:val="-3"/>
        </w:rPr>
        <w:t> </w:t>
      </w:r>
      <w:r>
        <w:rPr>
          <w:rFonts w:ascii="Garamond" w:hAnsi="Garamond" w:cs="Garamond" w:eastAsia="Garamond"/>
          <w:color w:val="231F20"/>
        </w:rPr>
        <w:t>31,</w:t>
      </w:r>
      <w:r>
        <w:rPr>
          <w:rFonts w:ascii="Garamond" w:hAnsi="Garamond" w:cs="Garamond" w:eastAsia="Garamond"/>
          <w:color w:val="231F20"/>
          <w:spacing w:val="-4"/>
        </w:rPr>
        <w:t> </w:t>
      </w:r>
      <w:r>
        <w:rPr>
          <w:rFonts w:ascii="Garamond" w:hAnsi="Garamond" w:cs="Garamond" w:eastAsia="Garamond"/>
          <w:color w:val="231F20"/>
        </w:rPr>
        <w:t>2010</w:t>
      </w:r>
      <w:r>
        <w:rPr>
          <w:rFonts w:ascii="Garamond" w:hAnsi="Garamond" w:cs="Garamond" w:eastAsia="Garamond"/>
          <w:color w:val="231F20"/>
          <w:spacing w:val="-26"/>
        </w:rPr>
        <w:t> </w:t>
      </w:r>
      <w:r>
        <w:rPr>
          <w:rFonts w:ascii="Garamond" w:hAnsi="Garamond" w:cs="Garamond" w:eastAsia="Garamond"/>
          <w:color w:val="231F20"/>
        </w:rPr>
        <w:t>–</w:t>
      </w:r>
      <w:r>
        <w:rPr>
          <w:rFonts w:ascii="Garamond" w:hAnsi="Garamond" w:cs="Garamond" w:eastAsia="Garamond"/>
          <w:color w:val="231F20"/>
          <w:spacing w:val="-25"/>
        </w:rPr>
        <w:t> </w:t>
      </w:r>
      <w:r>
        <w:rPr>
          <w:rFonts w:ascii="SimSun" w:hAnsi="SimSun" w:cs="SimSun" w:eastAsia="SimSun"/>
          <w:color w:val="231F20"/>
        </w:rPr>
        <w:t>`</w:t>
      </w:r>
      <w:r>
        <w:rPr>
          <w:rFonts w:ascii="SimSun" w:hAnsi="SimSun" w:cs="SimSun" w:eastAsia="SimSun"/>
          <w:color w:val="231F20"/>
          <w:spacing w:val="-54"/>
        </w:rPr>
        <w:t> </w:t>
      </w:r>
      <w:r>
        <w:rPr>
          <w:rFonts w:ascii="Garamond" w:hAnsi="Garamond" w:cs="Garamond" w:eastAsia="Garamond"/>
          <w:color w:val="231F20"/>
        </w:rPr>
        <w:t>544,542)</w:t>
      </w:r>
      <w:r>
        <w:rPr>
          <w:rFonts w:ascii="Garamond" w:hAnsi="Garamond" w:cs="Garamond" w:eastAsia="Garamond"/>
          <w:color w:val="231F20"/>
          <w:w w:val="106"/>
        </w:rPr>
        <w:t> </w:t>
      </w:r>
      <w:r>
        <w:rPr>
          <w:rFonts w:ascii="Garamond" w:hAnsi="Garamond" w:cs="Garamond" w:eastAsia="Garamond"/>
          <w:color w:val="231F20"/>
        </w:rPr>
        <w:t>related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12"/>
        </w:rPr>
        <w:t> </w:t>
      </w:r>
      <w:r>
        <w:rPr>
          <w:rFonts w:ascii="Garamond" w:hAnsi="Garamond" w:cs="Garamond" w:eastAsia="Garamond"/>
          <w:color w:val="231F20"/>
        </w:rPr>
        <w:t>previous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years.</w:t>
      </w:r>
      <w:r>
        <w:rPr>
          <w:rFonts w:ascii="Garamond" w:hAnsi="Garamond" w:cs="Garamond" w:eastAsia="Garamond"/>
        </w:rPr>
      </w:r>
    </w:p>
    <w:p>
      <w:pPr>
        <w:spacing w:line="240" w:lineRule="auto" w:before="2"/>
        <w:rPr>
          <w:rFonts w:ascii="Garamond" w:hAnsi="Garamond" w:cs="Garamond" w:eastAsia="Garamond"/>
          <w:sz w:val="17"/>
          <w:szCs w:val="17"/>
        </w:rPr>
      </w:pPr>
    </w:p>
    <w:p>
      <w:pPr>
        <w:pStyle w:val="BodyText"/>
        <w:numPr>
          <w:ilvl w:val="0"/>
          <w:numId w:val="36"/>
        </w:numPr>
        <w:tabs>
          <w:tab w:pos="543" w:val="left" w:leader="none"/>
        </w:tabs>
        <w:spacing w:line="240" w:lineRule="auto" w:before="0" w:after="0"/>
        <w:ind w:left="542" w:right="0" w:hanging="296"/>
        <w:jc w:val="left"/>
        <w:rPr>
          <w:rFonts w:ascii="Garamond" w:hAnsi="Garamond" w:cs="Garamond" w:eastAsia="Garamond"/>
        </w:rPr>
      </w:pPr>
      <w:r>
        <w:rPr>
          <w:rFonts w:ascii="Garamond" w:hAnsi="Garamond" w:cs="Garamond" w:eastAsia="Garamond"/>
          <w:color w:val="231F20"/>
        </w:rPr>
        <w:t>Prior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  <w:spacing w:val="-3"/>
        </w:rPr>
        <w:t>period’s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figures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have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been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reclassified,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where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necessary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to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conform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with</w:t>
      </w:r>
      <w:r>
        <w:rPr>
          <w:rFonts w:ascii="Garamond" w:hAnsi="Garamond" w:cs="Garamond" w:eastAsia="Garamond"/>
          <w:color w:val="231F20"/>
          <w:spacing w:val="-13"/>
        </w:rPr>
        <w:t> </w:t>
      </w:r>
      <w:r>
        <w:rPr>
          <w:rFonts w:ascii="Garamond" w:hAnsi="Garamond" w:cs="Garamond" w:eastAsia="Garamond"/>
          <w:color w:val="231F20"/>
        </w:rPr>
        <w:t>current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  <w:spacing w:val="-3"/>
        </w:rPr>
        <w:t>period’s</w:t>
      </w:r>
      <w:r>
        <w:rPr>
          <w:rFonts w:ascii="Garamond" w:hAnsi="Garamond" w:cs="Garamond" w:eastAsia="Garamond"/>
          <w:color w:val="231F20"/>
          <w:spacing w:val="-14"/>
        </w:rPr>
        <w:t> </w:t>
      </w:r>
      <w:r>
        <w:rPr>
          <w:rFonts w:ascii="Garamond" w:hAnsi="Garamond" w:cs="Garamond" w:eastAsia="Garamond"/>
          <w:color w:val="231F20"/>
        </w:rPr>
        <w:t>presentation.</w:t>
      </w:r>
      <w:r>
        <w:rPr>
          <w:rFonts w:ascii="Garamond" w:hAnsi="Garamond" w:cs="Garamond" w:eastAsia="Garamond"/>
        </w:rPr>
      </w:r>
    </w:p>
    <w:p>
      <w:pPr>
        <w:spacing w:line="240" w:lineRule="auto" w:before="11"/>
        <w:rPr>
          <w:rFonts w:ascii="Garamond" w:hAnsi="Garamond" w:cs="Garamond" w:eastAsia="Garamond"/>
          <w:sz w:val="21"/>
          <w:szCs w:val="21"/>
        </w:rPr>
      </w:pPr>
    </w:p>
    <w:p>
      <w:pPr>
        <w:pStyle w:val="BodyText"/>
        <w:tabs>
          <w:tab w:pos="5777" w:val="left" w:leader="none"/>
        </w:tabs>
        <w:spacing w:line="240" w:lineRule="auto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As</w:t>
      </w:r>
      <w:r>
        <w:rPr>
          <w:rFonts w:ascii="Garamond"/>
          <w:color w:val="231F20"/>
          <w:spacing w:val="-17"/>
        </w:rPr>
        <w:t> </w:t>
      </w:r>
      <w:r>
        <w:rPr>
          <w:rFonts w:ascii="Garamond"/>
          <w:color w:val="231F20"/>
        </w:rPr>
        <w:t>per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our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report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even</w:t>
      </w:r>
      <w:r>
        <w:rPr>
          <w:rFonts w:ascii="Garamond"/>
          <w:color w:val="231F20"/>
          <w:spacing w:val="-16"/>
        </w:rPr>
        <w:t> </w:t>
      </w:r>
      <w:r>
        <w:rPr>
          <w:rFonts w:ascii="Garamond"/>
          <w:color w:val="231F20"/>
        </w:rPr>
        <w:t>date</w:t>
        <w:tab/>
        <w:t>For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and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on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behalf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the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Board</w:t>
      </w:r>
      <w:r>
        <w:rPr>
          <w:rFonts w:ascii="Garamond"/>
          <w:color w:val="231F20"/>
          <w:spacing w:val="-19"/>
        </w:rPr>
        <w:t> </w:t>
      </w:r>
      <w:r>
        <w:rPr>
          <w:rFonts w:ascii="Garamond"/>
          <w:color w:val="231F20"/>
        </w:rPr>
        <w:t>of</w:t>
      </w:r>
      <w:r>
        <w:rPr>
          <w:rFonts w:ascii="Garamond"/>
          <w:color w:val="231F20"/>
          <w:spacing w:val="-20"/>
        </w:rPr>
        <w:t> </w:t>
      </w:r>
      <w:r>
        <w:rPr>
          <w:rFonts w:ascii="Garamond"/>
          <w:color w:val="231F20"/>
        </w:rPr>
        <w:t>Directors</w:t>
      </w:r>
      <w:r>
        <w:rPr>
          <w:rFonts w:ascii="Garamond"/>
        </w:rPr>
      </w:r>
    </w:p>
    <w:p>
      <w:pPr>
        <w:spacing w:line="240" w:lineRule="auto" w:before="0"/>
        <w:rPr>
          <w:rFonts w:ascii="Garamond" w:hAnsi="Garamond" w:cs="Garamond" w:eastAsia="Garamond"/>
          <w:sz w:val="20"/>
          <w:szCs w:val="20"/>
        </w:rPr>
      </w:pPr>
    </w:p>
    <w:p>
      <w:pPr>
        <w:spacing w:line="240" w:lineRule="auto" w:before="10"/>
        <w:rPr>
          <w:rFonts w:ascii="Garamond" w:hAnsi="Garamond" w:cs="Garamond" w:eastAsia="Garamond"/>
          <w:sz w:val="26"/>
          <w:szCs w:val="26"/>
        </w:rPr>
      </w:pPr>
    </w:p>
    <w:p>
      <w:pPr>
        <w:spacing w:after="0" w:line="240" w:lineRule="auto"/>
        <w:rPr>
          <w:rFonts w:ascii="Garamond" w:hAnsi="Garamond" w:cs="Garamond" w:eastAsia="Garamond"/>
          <w:sz w:val="26"/>
          <w:szCs w:val="26"/>
        </w:rPr>
        <w:sectPr>
          <w:pgSz w:w="11910" w:h="16840"/>
          <w:pgMar w:header="0" w:footer="286" w:top="480" w:bottom="480" w:left="920" w:right="560"/>
        </w:sectPr>
      </w:pPr>
    </w:p>
    <w:p>
      <w:pPr>
        <w:pStyle w:val="Heading3"/>
        <w:spacing w:line="213" w:lineRule="exact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rFonts w:ascii="Garamond"/>
          <w:color w:val="231F20"/>
        </w:rPr>
        <w:t>For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S.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R.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Batliboi</w:t>
      </w:r>
      <w:r>
        <w:rPr>
          <w:rFonts w:ascii="Garamond"/>
          <w:color w:val="231F20"/>
          <w:spacing w:val="-14"/>
        </w:rPr>
        <w:t> </w:t>
      </w:r>
      <w:r>
        <w:rPr>
          <w:rFonts w:ascii="Garamond"/>
          <w:color w:val="231F20"/>
        </w:rPr>
        <w:t>&amp;</w:t>
      </w:r>
      <w:r>
        <w:rPr>
          <w:rFonts w:ascii="Garamond"/>
          <w:color w:val="231F20"/>
          <w:spacing w:val="-15"/>
        </w:rPr>
        <w:t> </w:t>
      </w:r>
      <w:r>
        <w:rPr>
          <w:rFonts w:ascii="Garamond"/>
          <w:color w:val="231F20"/>
        </w:rPr>
        <w:t>Associates</w:t>
      </w:r>
      <w:r>
        <w:rPr>
          <w:rFonts w:ascii="Garamond"/>
          <w:b w:val="0"/>
        </w:rPr>
      </w:r>
    </w:p>
    <w:p>
      <w:pPr>
        <w:spacing w:line="200" w:lineRule="exact" w:before="0"/>
        <w:ind w:left="157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  <w:w w:val="95"/>
        </w:rPr>
        <w:t>Chartered</w:t>
      </w:r>
      <w:r>
        <w:rPr>
          <w:rFonts w:ascii="Garamond"/>
          <w:color w:val="231F20"/>
          <w:spacing w:val="45"/>
          <w:w w:val="95"/>
        </w:rPr>
        <w:t> </w:t>
      </w:r>
      <w:r>
        <w:rPr>
          <w:rFonts w:ascii="Garamond"/>
          <w:color w:val="231F20"/>
          <w:w w:val="95"/>
        </w:rPr>
        <w:t>Accountants</w:t>
      </w:r>
      <w:r>
        <w:rPr>
          <w:rFonts w:ascii="Garamond"/>
        </w:rPr>
      </w:r>
    </w:p>
    <w:p>
      <w:pPr>
        <w:pStyle w:val="Heading3"/>
        <w:spacing w:line="213" w:lineRule="exact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</w:rPr>
        <w:br w:type="column"/>
      </w:r>
      <w:r>
        <w:rPr>
          <w:rFonts w:ascii="Garamond"/>
          <w:color w:val="231F20"/>
        </w:rPr>
        <w:t>Chaitanya</w:t>
      </w:r>
      <w:r>
        <w:rPr>
          <w:rFonts w:ascii="Garamond"/>
          <w:color w:val="231F20"/>
          <w:spacing w:val="-29"/>
        </w:rPr>
        <w:t> </w:t>
      </w:r>
      <w:r>
        <w:rPr>
          <w:rFonts w:ascii="Garamond"/>
          <w:color w:val="231F20"/>
        </w:rPr>
        <w:t>Kamat</w:t>
      </w:r>
      <w:r>
        <w:rPr>
          <w:rFonts w:ascii="Garamond"/>
          <w:b w:val="0"/>
        </w:rPr>
      </w:r>
    </w:p>
    <w:p>
      <w:pPr>
        <w:pStyle w:val="BodyText"/>
        <w:spacing w:line="200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Managing</w:t>
      </w:r>
      <w:r>
        <w:rPr>
          <w:rFonts w:ascii="Garamond"/>
          <w:color w:val="231F20"/>
          <w:spacing w:val="-5"/>
        </w:rPr>
        <w:t> </w:t>
      </w:r>
      <w:r>
        <w:rPr>
          <w:rFonts w:ascii="Garamond"/>
          <w:color w:val="231F20"/>
        </w:rPr>
        <w:t>Director</w:t>
      </w:r>
      <w:r>
        <w:rPr>
          <w:rFonts w:ascii="Garamond"/>
        </w:rPr>
      </w:r>
    </w:p>
    <w:p>
      <w:pPr>
        <w:pStyle w:val="BodyText"/>
        <w:spacing w:line="213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&amp;</w:t>
      </w:r>
      <w:r>
        <w:rPr>
          <w:rFonts w:ascii="Garamond"/>
          <w:color w:val="231F20"/>
          <w:spacing w:val="-31"/>
        </w:rPr>
        <w:t> </w:t>
      </w:r>
      <w:r>
        <w:rPr>
          <w:rFonts w:ascii="Garamond"/>
          <w:color w:val="231F20"/>
        </w:rPr>
        <w:t>Chief</w:t>
      </w:r>
      <w:r>
        <w:rPr>
          <w:rFonts w:ascii="Garamond"/>
          <w:color w:val="231F20"/>
          <w:spacing w:val="-30"/>
        </w:rPr>
        <w:t> </w:t>
      </w:r>
      <w:r>
        <w:rPr>
          <w:rFonts w:ascii="Garamond"/>
          <w:color w:val="231F20"/>
        </w:rPr>
        <w:t>Executive</w:t>
      </w:r>
      <w:r>
        <w:rPr>
          <w:rFonts w:ascii="Garamond"/>
          <w:color w:val="231F20"/>
          <w:spacing w:val="-30"/>
        </w:rPr>
        <w:t> </w:t>
      </w:r>
      <w:r>
        <w:rPr>
          <w:rFonts w:ascii="Garamond"/>
          <w:color w:val="231F20"/>
        </w:rPr>
        <w:t>Officer</w:t>
      </w:r>
      <w:r>
        <w:rPr>
          <w:rFonts w:ascii="Garamond"/>
        </w:rPr>
      </w:r>
    </w:p>
    <w:p>
      <w:pPr>
        <w:pStyle w:val="Heading3"/>
        <w:spacing w:line="213" w:lineRule="exact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  <w:w w:val="105"/>
        </w:rPr>
        <w:br w:type="column"/>
      </w:r>
      <w:r>
        <w:rPr>
          <w:rFonts w:ascii="Garamond"/>
          <w:color w:val="231F20"/>
          <w:w w:val="105"/>
        </w:rPr>
        <w:t>Y</w:t>
      </w:r>
      <w:r>
        <w:rPr>
          <w:rFonts w:ascii="Garamond"/>
          <w:color w:val="231F20"/>
          <w:spacing w:val="-17"/>
          <w:w w:val="105"/>
        </w:rPr>
        <w:t> </w:t>
      </w:r>
      <w:r>
        <w:rPr>
          <w:rFonts w:ascii="Garamond"/>
          <w:color w:val="231F20"/>
          <w:w w:val="105"/>
        </w:rPr>
        <w:t>M</w:t>
      </w:r>
      <w:r>
        <w:rPr>
          <w:rFonts w:ascii="Garamond"/>
          <w:color w:val="231F20"/>
          <w:spacing w:val="-17"/>
          <w:w w:val="105"/>
        </w:rPr>
        <w:t> </w:t>
      </w:r>
      <w:r>
        <w:rPr>
          <w:rFonts w:ascii="Garamond"/>
          <w:color w:val="231F20"/>
          <w:w w:val="105"/>
        </w:rPr>
        <w:t>Kale</w:t>
      </w:r>
      <w:r>
        <w:rPr>
          <w:rFonts w:ascii="Garamond"/>
          <w:b w:val="0"/>
        </w:rPr>
      </w:r>
    </w:p>
    <w:p>
      <w:pPr>
        <w:pStyle w:val="BodyText"/>
        <w:spacing w:line="213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Director</w:t>
      </w:r>
      <w:r>
        <w:rPr>
          <w:rFonts w:ascii="Garamond"/>
        </w:rPr>
      </w:r>
    </w:p>
    <w:p>
      <w:pPr>
        <w:spacing w:after="0" w:line="213" w:lineRule="exact"/>
        <w:jc w:val="left"/>
        <w:rPr>
          <w:rFonts w:ascii="Garamond" w:hAnsi="Garamond" w:cs="Garamond" w:eastAsia="Garamond"/>
        </w:rPr>
        <w:sectPr>
          <w:type w:val="continuous"/>
          <w:pgSz w:w="11910" w:h="16840"/>
          <w:pgMar w:top="1580" w:bottom="280" w:left="920" w:right="560"/>
          <w:cols w:num="3" w:equalWidth="0">
            <w:col w:w="3258" w:space="2361"/>
            <w:col w:w="2131" w:space="137"/>
            <w:col w:w="2543"/>
          </w:cols>
        </w:sectPr>
      </w:pPr>
    </w:p>
    <w:p>
      <w:pPr>
        <w:spacing w:line="240" w:lineRule="auto" w:before="7"/>
        <w:rPr>
          <w:rFonts w:ascii="Garamond" w:hAnsi="Garamond" w:cs="Garamond" w:eastAsia="Garamond"/>
          <w:sz w:val="9"/>
          <w:szCs w:val="9"/>
        </w:rPr>
      </w:pPr>
    </w:p>
    <w:p>
      <w:pPr>
        <w:spacing w:after="0" w:line="240" w:lineRule="auto"/>
        <w:rPr>
          <w:rFonts w:ascii="Garamond" w:hAnsi="Garamond" w:cs="Garamond" w:eastAsia="Garamond"/>
          <w:sz w:val="9"/>
          <w:szCs w:val="9"/>
        </w:rPr>
        <w:sectPr>
          <w:type w:val="continuous"/>
          <w:pgSz w:w="11910" w:h="16840"/>
          <w:pgMar w:top="1580" w:bottom="280" w:left="920" w:right="560"/>
        </w:sectPr>
      </w:pPr>
    </w:p>
    <w:p>
      <w:pPr>
        <w:pStyle w:val="Heading3"/>
        <w:spacing w:line="213" w:lineRule="exact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rFonts w:ascii="Garamond"/>
          <w:color w:val="231F20"/>
        </w:rPr>
        <w:t>per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Amit</w:t>
      </w:r>
      <w:r>
        <w:rPr>
          <w:rFonts w:ascii="Garamond"/>
          <w:color w:val="231F20"/>
          <w:spacing w:val="-6"/>
        </w:rPr>
        <w:t> </w:t>
      </w:r>
      <w:r>
        <w:rPr>
          <w:rFonts w:ascii="Garamond"/>
          <w:color w:val="231F20"/>
        </w:rPr>
        <w:t>Majmudar</w:t>
      </w:r>
      <w:r>
        <w:rPr>
          <w:rFonts w:ascii="Garamond"/>
          <w:b w:val="0"/>
        </w:rPr>
      </w:r>
    </w:p>
    <w:p>
      <w:pPr>
        <w:pStyle w:val="BodyText"/>
        <w:spacing w:line="200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Partner</w:t>
      </w:r>
      <w:r>
        <w:rPr>
          <w:rFonts w:ascii="Garamond"/>
        </w:rPr>
      </w:r>
    </w:p>
    <w:p>
      <w:pPr>
        <w:pStyle w:val="BodyText"/>
        <w:spacing w:line="213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Membership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No.:</w:t>
      </w:r>
      <w:r>
        <w:rPr>
          <w:rFonts w:ascii="Garamond"/>
          <w:color w:val="231F20"/>
          <w:spacing w:val="4"/>
        </w:rPr>
        <w:t> </w:t>
      </w:r>
      <w:r>
        <w:rPr>
          <w:rFonts w:ascii="Garamond"/>
          <w:color w:val="231F20"/>
        </w:rPr>
        <w:t>36656</w:t>
      </w:r>
      <w:r>
        <w:rPr>
          <w:rFonts w:ascii="Garamond"/>
        </w:rPr>
      </w:r>
    </w:p>
    <w:p>
      <w:pPr>
        <w:pStyle w:val="Heading3"/>
        <w:spacing w:line="213" w:lineRule="exact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</w:rPr>
        <w:br w:type="column"/>
      </w:r>
      <w:r>
        <w:rPr>
          <w:rFonts w:ascii="Garamond"/>
          <w:color w:val="231F20"/>
        </w:rPr>
        <w:t>Hoshi</w:t>
      </w:r>
      <w:r>
        <w:rPr>
          <w:rFonts w:ascii="Garamond"/>
          <w:color w:val="231F20"/>
          <w:spacing w:val="-27"/>
        </w:rPr>
        <w:t> </w:t>
      </w:r>
      <w:r>
        <w:rPr>
          <w:rFonts w:ascii="Garamond"/>
          <w:color w:val="231F20"/>
        </w:rPr>
        <w:t>D</w:t>
      </w:r>
      <w:r>
        <w:rPr>
          <w:rFonts w:ascii="Garamond"/>
          <w:color w:val="231F20"/>
          <w:spacing w:val="-26"/>
        </w:rPr>
        <w:t> </w:t>
      </w:r>
      <w:r>
        <w:rPr>
          <w:rFonts w:ascii="Garamond"/>
          <w:color w:val="231F20"/>
        </w:rPr>
        <w:t>Bhagwagar</w:t>
      </w:r>
      <w:r>
        <w:rPr>
          <w:rFonts w:ascii="Garamond"/>
          <w:b w:val="0"/>
        </w:rPr>
      </w:r>
    </w:p>
    <w:p>
      <w:pPr>
        <w:pStyle w:val="BodyText"/>
        <w:spacing w:line="200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  <w:w w:val="95"/>
        </w:rPr>
        <w:t>Company</w:t>
      </w:r>
      <w:r>
        <w:rPr>
          <w:rFonts w:ascii="Garamond"/>
          <w:color w:val="231F20"/>
          <w:spacing w:val="38"/>
          <w:w w:val="95"/>
        </w:rPr>
        <w:t> </w:t>
      </w:r>
      <w:r>
        <w:rPr>
          <w:rFonts w:ascii="Garamond"/>
          <w:color w:val="231F20"/>
          <w:w w:val="95"/>
        </w:rPr>
        <w:t>Secretary</w:t>
      </w:r>
      <w:r>
        <w:rPr>
          <w:rFonts w:ascii="Garamond"/>
        </w:rPr>
      </w:r>
    </w:p>
    <w:p>
      <w:pPr>
        <w:pStyle w:val="BodyText"/>
        <w:spacing w:line="213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&amp;</w:t>
      </w:r>
      <w:r>
        <w:rPr>
          <w:rFonts w:ascii="Garamond"/>
          <w:color w:val="231F20"/>
          <w:spacing w:val="-33"/>
        </w:rPr>
        <w:t> </w:t>
      </w:r>
      <w:r>
        <w:rPr>
          <w:rFonts w:ascii="Garamond"/>
          <w:color w:val="231F20"/>
        </w:rPr>
        <w:t>Compliance</w:t>
      </w:r>
      <w:r>
        <w:rPr>
          <w:rFonts w:ascii="Garamond"/>
          <w:color w:val="231F20"/>
          <w:spacing w:val="-33"/>
        </w:rPr>
        <w:t> </w:t>
      </w:r>
      <w:r>
        <w:rPr>
          <w:rFonts w:ascii="Garamond"/>
          <w:color w:val="231F20"/>
        </w:rPr>
        <w:t>Officer</w:t>
      </w:r>
      <w:r>
        <w:rPr>
          <w:rFonts w:ascii="Garamond"/>
        </w:rPr>
      </w:r>
    </w:p>
    <w:p>
      <w:pPr>
        <w:pStyle w:val="Heading3"/>
        <w:spacing w:line="213" w:lineRule="exact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b w:val="0"/>
        </w:rPr>
        <w:br w:type="column"/>
      </w:r>
      <w:r>
        <w:rPr>
          <w:rFonts w:ascii="Garamond"/>
          <w:color w:val="231F20"/>
        </w:rPr>
        <w:t>S</w:t>
      </w:r>
      <w:r>
        <w:rPr>
          <w:rFonts w:ascii="Garamond"/>
          <w:color w:val="231F20"/>
          <w:spacing w:val="-29"/>
        </w:rPr>
        <w:t> </w:t>
      </w:r>
      <w:r>
        <w:rPr>
          <w:rFonts w:ascii="Garamond"/>
          <w:color w:val="231F20"/>
        </w:rPr>
        <w:t>Venkatachalam</w:t>
      </w:r>
      <w:r>
        <w:rPr>
          <w:rFonts w:ascii="Garamond"/>
          <w:b w:val="0"/>
        </w:rPr>
      </w:r>
    </w:p>
    <w:p>
      <w:pPr>
        <w:pStyle w:val="BodyText"/>
        <w:spacing w:line="213" w:lineRule="exact"/>
        <w:ind w:left="157" w:right="0"/>
        <w:jc w:val="left"/>
        <w:rPr>
          <w:rFonts w:ascii="Garamond" w:hAnsi="Garamond" w:cs="Garamond" w:eastAsia="Garamond"/>
        </w:rPr>
      </w:pPr>
      <w:r>
        <w:rPr>
          <w:rFonts w:ascii="Garamond"/>
          <w:color w:val="231F20"/>
        </w:rPr>
        <w:t>Director</w:t>
      </w:r>
      <w:r>
        <w:rPr>
          <w:rFonts w:ascii="Garamond"/>
        </w:rPr>
      </w:r>
    </w:p>
    <w:p>
      <w:pPr>
        <w:spacing w:after="0" w:line="213" w:lineRule="exact"/>
        <w:jc w:val="left"/>
        <w:rPr>
          <w:rFonts w:ascii="Garamond" w:hAnsi="Garamond" w:cs="Garamond" w:eastAsia="Garamond"/>
        </w:rPr>
        <w:sectPr>
          <w:type w:val="continuous"/>
          <w:pgSz w:w="11910" w:h="16840"/>
          <w:pgMar w:top="1580" w:bottom="280" w:left="920" w:right="560"/>
          <w:cols w:num="3" w:equalWidth="0">
            <w:col w:w="2069" w:space="3551"/>
            <w:col w:w="1858" w:space="409"/>
            <w:col w:w="2543"/>
          </w:cols>
        </w:sectPr>
      </w:pPr>
    </w:p>
    <w:p>
      <w:pPr>
        <w:spacing w:line="240" w:lineRule="auto" w:before="7"/>
        <w:rPr>
          <w:rFonts w:ascii="Garamond" w:hAnsi="Garamond" w:cs="Garamond" w:eastAsia="Garamond"/>
          <w:sz w:val="9"/>
          <w:szCs w:val="9"/>
        </w:rPr>
      </w:pPr>
    </w:p>
    <w:p>
      <w:pPr>
        <w:spacing w:after="0" w:line="240" w:lineRule="auto"/>
        <w:rPr>
          <w:rFonts w:ascii="Garamond" w:hAnsi="Garamond" w:cs="Garamond" w:eastAsia="Garamond"/>
          <w:sz w:val="9"/>
          <w:szCs w:val="9"/>
        </w:rPr>
        <w:sectPr>
          <w:type w:val="continuous"/>
          <w:pgSz w:w="11910" w:h="16840"/>
          <w:pgMar w:top="1580" w:bottom="280" w:left="920" w:right="560"/>
        </w:sectPr>
      </w:pPr>
    </w:p>
    <w:p>
      <w:pPr>
        <w:pStyle w:val="Heading3"/>
        <w:spacing w:line="200" w:lineRule="exact" w:before="94"/>
        <w:ind w:left="157" w:right="0"/>
        <w:jc w:val="left"/>
        <w:rPr>
          <w:rFonts w:ascii="Garamond" w:hAnsi="Garamond" w:cs="Garamond" w:eastAsia="Garamond"/>
          <w:b w:val="0"/>
          <w:bCs w:val="0"/>
        </w:rPr>
      </w:pPr>
      <w:r>
        <w:rPr>
          <w:rFonts w:ascii="Garamond"/>
          <w:color w:val="231F20"/>
          <w:w w:val="95"/>
        </w:rPr>
        <w:t>Mumbai,</w:t>
      </w:r>
      <w:r>
        <w:rPr>
          <w:rFonts w:ascii="Garamond"/>
          <w:color w:val="231F20"/>
          <w:spacing w:val="23"/>
          <w:w w:val="95"/>
        </w:rPr>
        <w:t> </w:t>
      </w:r>
      <w:r>
        <w:rPr>
          <w:rFonts w:ascii="Garamond"/>
          <w:color w:val="231F20"/>
          <w:w w:val="95"/>
        </w:rPr>
        <w:t>India</w:t>
      </w:r>
      <w:r>
        <w:rPr>
          <w:rFonts w:ascii="Garamond"/>
          <w:color w:val="231F20"/>
          <w:w w:val="98"/>
        </w:rPr>
        <w:t> </w:t>
      </w:r>
      <w:r>
        <w:rPr>
          <w:rFonts w:ascii="Garamond"/>
          <w:color w:val="231F20"/>
          <w:w w:val="105"/>
        </w:rPr>
        <w:t>May</w:t>
      </w:r>
      <w:r>
        <w:rPr>
          <w:rFonts w:ascii="Garamond"/>
          <w:color w:val="231F20"/>
          <w:spacing w:val="-3"/>
          <w:w w:val="105"/>
        </w:rPr>
        <w:t> </w:t>
      </w:r>
      <w:r>
        <w:rPr>
          <w:rFonts w:ascii="Garamond"/>
          <w:color w:val="231F20"/>
          <w:w w:val="105"/>
        </w:rPr>
        <w:t>10,</w:t>
      </w:r>
      <w:r>
        <w:rPr>
          <w:rFonts w:ascii="Garamond"/>
          <w:color w:val="231F20"/>
          <w:spacing w:val="-3"/>
          <w:w w:val="105"/>
        </w:rPr>
        <w:t> </w:t>
      </w:r>
      <w:r>
        <w:rPr>
          <w:rFonts w:ascii="Garamond"/>
          <w:color w:val="231F20"/>
          <w:w w:val="105"/>
        </w:rPr>
        <w:t>2011</w:t>
      </w:r>
      <w:r>
        <w:rPr>
          <w:rFonts w:ascii="Garamond"/>
          <w:b w:val="0"/>
        </w:rPr>
      </w:r>
    </w:p>
    <w:p>
      <w:pPr>
        <w:spacing w:line="200" w:lineRule="exact" w:before="94"/>
        <w:ind w:left="157" w:right="3402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20" w:right="560"/>
          <w:cols w:num="2" w:equalWidth="0">
            <w:col w:w="1403" w:space="4217"/>
            <w:col w:w="4810"/>
          </w:cols>
        </w:sectPr>
      </w:pPr>
    </w:p>
    <w:p>
      <w:pPr>
        <w:spacing w:line="325" w:lineRule="exact" w:before="38"/>
        <w:ind w:left="100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2"/>
          <w:w w:val="95"/>
          <w:sz w:val="28"/>
        </w:rPr>
        <w:t>Consolidat</w:t>
      </w:r>
      <w:r>
        <w:rPr>
          <w:rFonts w:ascii="Lucida Sans"/>
          <w:b/>
          <w:color w:val="231F20"/>
          <w:spacing w:val="-1"/>
          <w:w w:val="95"/>
          <w:sz w:val="28"/>
        </w:rPr>
        <w:t>ed</w:t>
      </w:r>
      <w:r>
        <w:rPr>
          <w:rFonts w:ascii="Lucida Sans"/>
          <w:b/>
          <w:color w:val="231F20"/>
          <w:spacing w:val="-35"/>
          <w:w w:val="95"/>
          <w:sz w:val="28"/>
        </w:rPr>
        <w:t> </w:t>
      </w:r>
      <w:r>
        <w:rPr>
          <w:rFonts w:ascii="Lucida Sans"/>
          <w:b/>
          <w:color w:val="231F20"/>
          <w:spacing w:val="-1"/>
          <w:w w:val="95"/>
          <w:sz w:val="28"/>
        </w:rPr>
        <w:t>statement</w:t>
      </w:r>
      <w:r>
        <w:rPr>
          <w:rFonts w:ascii="Lucida Sans"/>
          <w:b/>
          <w:color w:val="231F20"/>
          <w:spacing w:val="-34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of</w:t>
      </w:r>
      <w:r>
        <w:rPr>
          <w:rFonts w:ascii="Lucida Sans"/>
          <w:b/>
          <w:color w:val="231F20"/>
          <w:spacing w:val="-35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cash</w:t>
      </w:r>
      <w:r>
        <w:rPr>
          <w:rFonts w:ascii="Lucida Sans"/>
          <w:b/>
          <w:color w:val="231F20"/>
          <w:spacing w:val="-34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flo</w:t>
      </w:r>
      <w:r>
        <w:rPr>
          <w:rFonts w:ascii="Lucida Sans"/>
          <w:b/>
          <w:color w:val="231F20"/>
          <w:spacing w:val="-2"/>
          <w:w w:val="95"/>
          <w:sz w:val="28"/>
        </w:rPr>
        <w:t>w</w:t>
      </w:r>
      <w:r>
        <w:rPr>
          <w:rFonts w:ascii="Lucida Sans"/>
          <w:sz w:val="28"/>
        </w:rPr>
      </w:r>
    </w:p>
    <w:p>
      <w:pPr>
        <w:spacing w:line="321" w:lineRule="exact" w:before="0"/>
        <w:ind w:left="1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spacing w:val="-2"/>
          <w:sz w:val="28"/>
        </w:rPr>
        <w:t>for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the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2"/>
          <w:sz w:val="28"/>
        </w:rPr>
        <w:t>y</w:t>
      </w:r>
      <w:r>
        <w:rPr>
          <w:rFonts w:ascii="Arial"/>
          <w:color w:val="231F20"/>
          <w:spacing w:val="-3"/>
          <w:sz w:val="28"/>
        </w:rPr>
        <w:t>ear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ended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3"/>
          <w:sz w:val="28"/>
        </w:rPr>
        <w:t>March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31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9"/>
        <w:gridCol w:w="1961"/>
        <w:gridCol w:w="1671"/>
      </w:tblGrid>
      <w:tr>
        <w:trPr>
          <w:trHeight w:val="279" w:hRule="exact"/>
        </w:trPr>
        <w:tc>
          <w:tcPr>
            <w:tcW w:w="650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68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flows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185" w:lineRule="exact"/>
              <w:ind w:left="3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color w:val="231F20"/>
                <w:w w:val="90"/>
                <w:sz w:val="18"/>
              </w:rPr>
              <w:t>Profit</w:t>
            </w:r>
            <w:r>
              <w:rPr>
                <w:rFonts w:ascii="Cambria"/>
                <w:color w:val="231F20"/>
                <w:spacing w:val="-13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before</w:t>
            </w:r>
            <w:r>
              <w:rPr>
                <w:rFonts w:ascii="Cambria"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provision</w:t>
            </w:r>
            <w:r>
              <w:rPr>
                <w:rFonts w:ascii="Cambria"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for</w:t>
            </w:r>
            <w:r>
              <w:rPr>
                <w:rFonts w:ascii="Cambria"/>
                <w:color w:val="231F20"/>
                <w:spacing w:val="-13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taxes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12,480,005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8,936,200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0" w:lineRule="exact" w:before="102"/>
              <w:ind w:left="96" w:right="1890" w:hanging="57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Adjustments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reconcile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provision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for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taxes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to</w:t>
            </w:r>
            <w:r>
              <w:rPr>
                <w:rFonts w:ascii="Cambria"/>
                <w:color w:val="6D6E71"/>
                <w:w w:val="89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used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activities: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Depreciation</w:t>
            </w:r>
            <w:r>
              <w:rPr>
                <w:rFonts w:ascii="Cambria"/>
                <w:color w:val="231F20"/>
                <w:spacing w:val="-19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amortisation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408,171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488,653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(Profit)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on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sale/write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off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assets,</w:t>
            </w:r>
            <w:r>
              <w:rPr>
                <w:rFonts w:ascii="Cambria"/>
                <w:color w:val="231F20"/>
                <w:spacing w:val="-1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(4,065)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12,190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Provision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doubtful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debts,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182,317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6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(198,603)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Bad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debts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48,557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214,858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Interest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income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(1,395,496)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(699,616)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Effect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changes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equivalent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(231,859)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639,970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Unrealised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(gain)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loss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(75,982)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596,972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Deferred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98,317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(20,756)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Marked</w:t>
            </w:r>
            <w:r>
              <w:rPr>
                <w:rFonts w:ascii="Cambria"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market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37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(417)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Finance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charge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on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leased</w:t>
            </w:r>
            <w:r>
              <w:rPr>
                <w:rFonts w:ascii="Cambria"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2,132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2,492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Profit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before</w:t>
            </w:r>
            <w:r>
              <w:rPr>
                <w:rFonts w:ascii="Cambria"/>
                <w:color w:val="6D6E71"/>
                <w:spacing w:val="1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Working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Capital</w:t>
            </w:r>
            <w:r>
              <w:rPr>
                <w:rFonts w:ascii="Cambria"/>
                <w:color w:val="6D6E71"/>
                <w:spacing w:val="1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changes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11,512,097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9,971,943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Changes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assets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liabilities,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effect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acquisition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(Increase)</w:t>
            </w:r>
            <w:r>
              <w:rPr>
                <w:rFonts w:ascii="Cambria"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decrease</w:t>
            </w:r>
            <w:r>
              <w:rPr>
                <w:rFonts w:ascii="Cambria"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</w:t>
            </w:r>
            <w:r>
              <w:rPr>
                <w:rFonts w:ascii="Cambria"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sundry</w:t>
            </w:r>
            <w:r>
              <w:rPr>
                <w:rFonts w:ascii="Cambria"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debtors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(1,587,470)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1,007,102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(Increase)</w:t>
            </w:r>
            <w:r>
              <w:rPr>
                <w:rFonts w:ascii="Cambria"/>
                <w:color w:val="231F20"/>
                <w:spacing w:val="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other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current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(1,317,260)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(738,459)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Decrease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(increase)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in</w:t>
            </w:r>
            <w:r>
              <w:rPr>
                <w:rFonts w:ascii="Cambria"/>
                <w:color w:val="231F20"/>
                <w:spacing w:val="8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loans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and</w:t>
            </w:r>
            <w:r>
              <w:rPr>
                <w:rFonts w:ascii="Cambria"/>
                <w:color w:val="231F20"/>
                <w:spacing w:val="7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advances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8,577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(44,026)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Increase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(decrease)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current</w:t>
            </w:r>
            <w:r>
              <w:rPr>
                <w:rFonts w:ascii="Cambria"/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liabilities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provisions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613,155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(634,601)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 operating</w:t>
            </w:r>
            <w:r>
              <w:rPr>
                <w:rFonts w:ascii="Cambria"/>
                <w:color w:val="6D6E71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9,229,099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9,561,959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Payment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domestic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foreign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taxes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(2,931,624)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2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(2,423,520)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provided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by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operating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6,297,475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7,138,439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flows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investing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Additions to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including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capital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work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progress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3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(677,701)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(400,341)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investment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8,224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13,336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for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office</w:t>
            </w:r>
            <w:r>
              <w:rPr>
                <w:rFonts w:ascii="Cambria"/>
                <w:color w:val="231F20"/>
                <w:spacing w:val="-15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premises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7,199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(134,312)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Acquisition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company,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acquired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(66,341)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Proceeds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from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sale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1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assets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5,423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1,037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having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maturity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more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three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months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39,811,166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24,973,721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Bank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fixed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deposits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having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maturity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more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than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three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months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booked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(50,319,279)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62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(29,675,453)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Proceeds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from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maturity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margin</w:t>
            </w:r>
            <w:r>
              <w:rPr>
                <w:rFonts w:ascii="Cambria"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money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0"/>
                <w:sz w:val="20"/>
              </w:rPr>
              <w:t>(52)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4,280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Interest</w:t>
            </w:r>
            <w:r>
              <w:rPr>
                <w:rFonts w:ascii="Cambria"/>
                <w:color w:val="231F20"/>
                <w:spacing w:val="26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received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1,069,180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662,040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Net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cash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used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</w:t>
            </w:r>
            <w:r>
              <w:rPr>
                <w:rFonts w:ascii="Cambria"/>
                <w:color w:val="6D6E71"/>
                <w:spacing w:val="-23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investing</w:t>
            </w:r>
            <w:r>
              <w:rPr>
                <w:rFonts w:ascii="Cambria"/>
                <w:color w:val="6D6E71"/>
                <w:spacing w:val="-24"/>
                <w:w w:val="95"/>
                <w:sz w:val="20"/>
              </w:rPr>
              <w:t> </w:t>
            </w:r>
            <w:r>
              <w:rPr>
                <w:rFonts w:ascii="Cambria"/>
                <w:color w:val="6D6E71"/>
                <w:w w:val="95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8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(10,095,840)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2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(4,622,033)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flows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from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financing</w:t>
            </w:r>
            <w:r>
              <w:rPr>
                <w:rFonts w:ascii="Cambria"/>
                <w:color w:val="6D6E71"/>
                <w:spacing w:val="4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/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Issue</w:t>
            </w:r>
            <w:r>
              <w:rPr>
                <w:rFonts w:ascii="Cambria"/>
                <w:color w:val="231F20"/>
                <w:spacing w:val="-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against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ESOP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42,833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69,908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Advance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against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equity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shares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to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be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issued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under</w:t>
            </w:r>
            <w:r>
              <w:rPr>
                <w:rFonts w:ascii="Cambria"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ESOP</w:t>
            </w:r>
            <w:r>
              <w:rPr>
                <w:rFonts w:ascii="Cambria"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Scheme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 w:hAnsi="Cambria" w:cs="Cambria" w:eastAsia="Cambria"/>
                <w:color w:val="231F20"/>
                <w:sz w:val="20"/>
                <w:szCs w:val="20"/>
              </w:rPr>
              <w:t>–</w:t>
            </w:r>
            <w:r>
              <w:rPr>
                <w:rFonts w:ascii="Cambria" w:hAnsi="Cambria" w:cs="Cambria" w:eastAsia="Cambria"/>
                <w:sz w:val="20"/>
                <w:szCs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8,068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Payment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lease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obligations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3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(12,219)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97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(12,313)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Net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provided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by</w:t>
            </w:r>
            <w:r>
              <w:rPr>
                <w:rFonts w:ascii="Cambria"/>
                <w:color w:val="6D6E71"/>
                <w:spacing w:val="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financing</w:t>
            </w:r>
            <w:r>
              <w:rPr>
                <w:rFonts w:ascii="Cambria"/>
                <w:color w:val="6D6E71"/>
                <w:spacing w:val="7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activities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28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30,614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2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65,663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4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Net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(decrease)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increase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1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18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equivalents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981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(3,767,751)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72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2,582,069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7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185" w:lineRule="exact"/>
              <w:ind w:left="3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color w:val="231F20"/>
                <w:w w:val="90"/>
                <w:sz w:val="18"/>
              </w:rPr>
              <w:t>Cash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and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cash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equivalents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at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beginning</w:t>
            </w:r>
            <w:r>
              <w:rPr>
                <w:rFonts w:ascii="Cambri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of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the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year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2" w:lineRule="exact"/>
              <w:ind w:left="10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6,854,470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2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4,912,371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Effect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of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exchange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rate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changes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in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and</w:t>
            </w:r>
            <w:r>
              <w:rPr>
                <w:rFonts w:ascii="Cambria"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cash</w:t>
            </w:r>
            <w:r>
              <w:rPr>
                <w:rFonts w:ascii="Cambria"/>
                <w:color w:val="231F20"/>
                <w:spacing w:val="-7"/>
                <w:w w:val="90"/>
                <w:sz w:val="20"/>
              </w:rPr>
              <w:t> </w:t>
            </w:r>
            <w:r>
              <w:rPr>
                <w:rFonts w:ascii="Cambria"/>
                <w:color w:val="231F20"/>
                <w:w w:val="90"/>
                <w:sz w:val="20"/>
              </w:rPr>
              <w:t>equivalent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18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231,859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8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(639,970)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6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equivalents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at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(Note</w:t>
            </w:r>
            <w:r>
              <w:rPr>
                <w:rFonts w:ascii="Cambria"/>
                <w:color w:val="6D6E71"/>
                <w:spacing w:val="-3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1)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3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3,318,578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4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6,854,470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 w:line="203" w:lineRule="exact"/>
        <w:jc w:val="left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57" w:top="560" w:bottom="440" w:left="580" w:right="980"/>
        </w:sectPr>
      </w:pPr>
    </w:p>
    <w:p>
      <w:pPr>
        <w:spacing w:line="325" w:lineRule="exact" w:before="38"/>
        <w:ind w:left="114" w:right="0" w:firstLine="0"/>
        <w:jc w:val="left"/>
        <w:rPr>
          <w:rFonts w:ascii="Lucida Sans" w:hAnsi="Lucida Sans" w:cs="Lucida Sans" w:eastAsia="Lucida Sans"/>
          <w:sz w:val="28"/>
          <w:szCs w:val="28"/>
        </w:rPr>
      </w:pPr>
      <w:r>
        <w:rPr>
          <w:rFonts w:ascii="Lucida Sans"/>
          <w:b/>
          <w:color w:val="231F20"/>
          <w:spacing w:val="-2"/>
          <w:w w:val="95"/>
          <w:sz w:val="28"/>
        </w:rPr>
        <w:t>Consolidat</w:t>
      </w:r>
      <w:r>
        <w:rPr>
          <w:rFonts w:ascii="Lucida Sans"/>
          <w:b/>
          <w:color w:val="231F20"/>
          <w:spacing w:val="-1"/>
          <w:w w:val="95"/>
          <w:sz w:val="28"/>
        </w:rPr>
        <w:t>ed</w:t>
      </w:r>
      <w:r>
        <w:rPr>
          <w:rFonts w:ascii="Lucida Sans"/>
          <w:b/>
          <w:color w:val="231F20"/>
          <w:spacing w:val="-40"/>
          <w:w w:val="95"/>
          <w:sz w:val="28"/>
        </w:rPr>
        <w:t> </w:t>
      </w:r>
      <w:r>
        <w:rPr>
          <w:rFonts w:ascii="Lucida Sans"/>
          <w:b/>
          <w:color w:val="231F20"/>
          <w:spacing w:val="-1"/>
          <w:w w:val="95"/>
          <w:sz w:val="28"/>
        </w:rPr>
        <w:t>statement</w:t>
      </w:r>
      <w:r>
        <w:rPr>
          <w:rFonts w:ascii="Lucida Sans"/>
          <w:b/>
          <w:color w:val="231F20"/>
          <w:spacing w:val="-40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of</w:t>
      </w:r>
      <w:r>
        <w:rPr>
          <w:rFonts w:ascii="Lucida Sans"/>
          <w:b/>
          <w:color w:val="231F20"/>
          <w:spacing w:val="-39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cash</w:t>
      </w:r>
      <w:r>
        <w:rPr>
          <w:rFonts w:ascii="Lucida Sans"/>
          <w:b/>
          <w:color w:val="231F20"/>
          <w:spacing w:val="-40"/>
          <w:w w:val="95"/>
          <w:sz w:val="28"/>
        </w:rPr>
        <w:t> </w:t>
      </w:r>
      <w:r>
        <w:rPr>
          <w:rFonts w:ascii="Lucida Sans"/>
          <w:b/>
          <w:color w:val="231F20"/>
          <w:spacing w:val="-3"/>
          <w:w w:val="95"/>
          <w:sz w:val="28"/>
        </w:rPr>
        <w:t>flo</w:t>
      </w:r>
      <w:r>
        <w:rPr>
          <w:rFonts w:ascii="Lucida Sans"/>
          <w:b/>
          <w:color w:val="231F20"/>
          <w:spacing w:val="-2"/>
          <w:w w:val="95"/>
          <w:sz w:val="28"/>
        </w:rPr>
        <w:t>w</w:t>
      </w:r>
      <w:r>
        <w:rPr>
          <w:rFonts w:ascii="Lucida Sans"/>
          <w:b/>
          <w:color w:val="231F20"/>
          <w:spacing w:val="-39"/>
          <w:w w:val="95"/>
          <w:sz w:val="28"/>
        </w:rPr>
        <w:t> </w:t>
      </w:r>
      <w:r>
        <w:rPr>
          <w:rFonts w:ascii="Lucida Sans"/>
          <w:b/>
          <w:color w:val="231F20"/>
          <w:w w:val="95"/>
          <w:sz w:val="28"/>
        </w:rPr>
        <w:t>(continued)</w:t>
      </w:r>
      <w:r>
        <w:rPr>
          <w:rFonts w:ascii="Lucida Sans"/>
          <w:sz w:val="28"/>
        </w:rPr>
      </w:r>
    </w:p>
    <w:p>
      <w:pPr>
        <w:spacing w:line="321" w:lineRule="exact" w:before="0"/>
        <w:ind w:left="11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color w:val="231F20"/>
          <w:spacing w:val="-2"/>
          <w:sz w:val="28"/>
        </w:rPr>
        <w:t>for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the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2"/>
          <w:sz w:val="28"/>
        </w:rPr>
        <w:t>y</w:t>
      </w:r>
      <w:r>
        <w:rPr>
          <w:rFonts w:ascii="Arial"/>
          <w:color w:val="231F20"/>
          <w:spacing w:val="-3"/>
          <w:sz w:val="28"/>
        </w:rPr>
        <w:t>ear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ended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pacing w:val="-3"/>
          <w:sz w:val="28"/>
        </w:rPr>
        <w:t>March</w:t>
      </w:r>
      <w:r>
        <w:rPr>
          <w:rFonts w:ascii="Arial"/>
          <w:color w:val="231F20"/>
          <w:spacing w:val="5"/>
          <w:sz w:val="28"/>
        </w:rPr>
        <w:t> </w:t>
      </w:r>
      <w:r>
        <w:rPr>
          <w:rFonts w:ascii="Arial"/>
          <w:color w:val="231F20"/>
          <w:sz w:val="28"/>
        </w:rPr>
        <w:t>31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0"/>
          <w:szCs w:val="10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4"/>
        <w:gridCol w:w="2745"/>
        <w:gridCol w:w="1672"/>
      </w:tblGrid>
      <w:tr>
        <w:trPr>
          <w:trHeight w:val="279" w:hRule="exact"/>
        </w:trPr>
        <w:tc>
          <w:tcPr>
            <w:tcW w:w="572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5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/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single" w:sz="8" w:space="0" w:color="808285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68" w:right="0"/>
              <w:jc w:val="left"/>
              <w:rPr>
                <w:rFonts w:ascii="Cambria" w:hAnsi="Cambria" w:cs="Cambria" w:eastAsia="Cambria"/>
                <w:sz w:val="14"/>
                <w:szCs w:val="14"/>
              </w:rPr>
            </w:pPr>
            <w:r>
              <w:rPr>
                <w:rFonts w:ascii="Cambria"/>
                <w:color w:val="231F20"/>
                <w:w w:val="90"/>
                <w:sz w:val="14"/>
              </w:rPr>
              <w:t>(All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amounts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in</w:t>
            </w:r>
            <w:r>
              <w:rPr>
                <w:rFonts w:ascii="Cambria"/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rFonts w:ascii="SimSun"/>
                <w:color w:val="231F20"/>
                <w:w w:val="90"/>
                <w:sz w:val="14"/>
              </w:rPr>
              <w:t>`</w:t>
            </w:r>
            <w:r>
              <w:rPr>
                <w:rFonts w:ascii="SimSun"/>
                <w:color w:val="231F20"/>
                <w:spacing w:val="-34"/>
                <w:w w:val="90"/>
                <w:sz w:val="14"/>
              </w:rPr>
              <w:t> </w:t>
            </w:r>
            <w:r>
              <w:rPr>
                <w:rFonts w:ascii="Cambria"/>
                <w:color w:val="231F20"/>
                <w:w w:val="90"/>
                <w:sz w:val="14"/>
              </w:rPr>
              <w:t>thousands)</w:t>
            </w:r>
            <w:r>
              <w:rPr>
                <w:rFonts w:ascii="Cambria"/>
                <w:sz w:val="14"/>
              </w:rPr>
            </w:r>
          </w:p>
        </w:tc>
      </w:tr>
      <w:tr>
        <w:trPr>
          <w:trHeight w:val="312" w:hRule="exact"/>
        </w:trPr>
        <w:tc>
          <w:tcPr>
            <w:tcW w:w="572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5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2011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2" w:type="dxa"/>
            <w:tcBorders>
              <w:top w:val="single" w:sz="8" w:space="0" w:color="80828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94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2010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623" w:hRule="exact"/>
        </w:trPr>
        <w:tc>
          <w:tcPr>
            <w:tcW w:w="5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24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Note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1: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Component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1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2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equivalent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1" w:lineRule="exact"/>
              <w:ind w:left="39" w:right="0"/>
              <w:jc w:val="left"/>
              <w:rPr>
                <w:rFonts w:ascii="Cambria" w:hAnsi="Cambria" w:cs="Cambria" w:eastAsia="Cambria"/>
                <w:sz w:val="10"/>
                <w:szCs w:val="10"/>
              </w:rPr>
            </w:pPr>
            <w:r>
              <w:rPr>
                <w:rFonts w:ascii="Cambria"/>
                <w:color w:val="231F20"/>
                <w:w w:val="90"/>
                <w:sz w:val="18"/>
              </w:rPr>
              <w:t>Cash</w:t>
            </w:r>
            <w:r>
              <w:rPr>
                <w:rFonts w:ascii="Cambri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and</w:t>
            </w:r>
            <w:r>
              <w:rPr>
                <w:rFonts w:ascii="Cambri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bank</w:t>
            </w:r>
            <w:r>
              <w:rPr>
                <w:rFonts w:ascii="Cambri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balances</w:t>
            </w:r>
            <w:r>
              <w:rPr>
                <w:rFonts w:ascii="Cambria"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[Refer</w:t>
            </w:r>
            <w:r>
              <w:rPr>
                <w:rFonts w:ascii="Cambri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schedule</w:t>
            </w:r>
            <w:r>
              <w:rPr>
                <w:rFonts w:ascii="Cambri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6(b)]</w:t>
            </w:r>
            <w:r>
              <w:rPr>
                <w:rFonts w:ascii="Cambria"/>
                <w:color w:val="231F20"/>
                <w:spacing w:val="-1"/>
                <w:w w:val="90"/>
                <w:position w:val="6"/>
                <w:sz w:val="10"/>
              </w:rPr>
              <w:t>*</w:t>
            </w:r>
            <w:r>
              <w:rPr>
                <w:rFonts w:ascii="Cambria"/>
                <w:sz w:val="10"/>
              </w:rPr>
            </w:r>
          </w:p>
        </w:tc>
        <w:tc>
          <w:tcPr>
            <w:tcW w:w="2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sz w:val="20"/>
              </w:rPr>
              <w:t>29,023,468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5"/>
                <w:sz w:val="20"/>
              </w:rPr>
              <w:t>22,045,843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19" w:hRule="exact"/>
        </w:trPr>
        <w:tc>
          <w:tcPr>
            <w:tcW w:w="5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24" w:lineRule="exact" w:before="72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5"/>
                <w:sz w:val="20"/>
              </w:rPr>
              <w:t>Less:</w:t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line="201" w:lineRule="exact"/>
              <w:ind w:left="39" w:right="0"/>
              <w:jc w:val="left"/>
              <w:rPr>
                <w:rFonts w:ascii="Cambria" w:hAnsi="Cambria" w:cs="Cambria" w:eastAsia="Cambria"/>
                <w:sz w:val="18"/>
                <w:szCs w:val="18"/>
              </w:rPr>
            </w:pPr>
            <w:r>
              <w:rPr>
                <w:rFonts w:ascii="Cambria"/>
                <w:color w:val="231F20"/>
                <w:w w:val="90"/>
                <w:sz w:val="18"/>
              </w:rPr>
              <w:t>Bank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deposits</w:t>
            </w:r>
            <w:r>
              <w:rPr>
                <w:rFonts w:ascii="Cambri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having</w:t>
            </w:r>
            <w:r>
              <w:rPr>
                <w:rFonts w:ascii="Cambri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maturity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of</w:t>
            </w:r>
            <w:r>
              <w:rPr>
                <w:rFonts w:ascii="Cambri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more</w:t>
            </w:r>
            <w:r>
              <w:rPr>
                <w:rFonts w:ascii="Cambri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than</w:t>
            </w:r>
            <w:r>
              <w:rPr>
                <w:rFonts w:ascii="Cambri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three</w:t>
            </w:r>
            <w:r>
              <w:rPr>
                <w:rFonts w:ascii="Cambri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Cambria"/>
                <w:color w:val="231F20"/>
                <w:w w:val="90"/>
                <w:sz w:val="18"/>
              </w:rPr>
              <w:t>months</w:t>
            </w:r>
            <w:r>
              <w:rPr>
                <w:rFonts w:ascii="Cambria"/>
                <w:sz w:val="18"/>
              </w:rPr>
            </w:r>
          </w:p>
        </w:tc>
        <w:tc>
          <w:tcPr>
            <w:tcW w:w="2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6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(25,698,268)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2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(15,184,803)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208" w:hRule="exact"/>
        </w:trPr>
        <w:tc>
          <w:tcPr>
            <w:tcW w:w="5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Margin</w:t>
            </w:r>
            <w:r>
              <w:rPr>
                <w:rFonts w:ascii="Cambria"/>
                <w:color w:val="231F20"/>
                <w:spacing w:val="3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money</w:t>
            </w:r>
            <w:r>
              <w:rPr>
                <w:rFonts w:ascii="Cambria"/>
                <w:color w:val="231F20"/>
                <w:spacing w:val="31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deposit/Escrow</w:t>
            </w:r>
            <w:r>
              <w:rPr>
                <w:rFonts w:ascii="Cambria"/>
                <w:color w:val="231F20"/>
                <w:spacing w:val="30"/>
                <w:w w:val="85"/>
                <w:sz w:val="20"/>
              </w:rPr>
              <w:t> </w:t>
            </w:r>
            <w:r>
              <w:rPr>
                <w:rFonts w:ascii="Cambria"/>
                <w:color w:val="231F20"/>
                <w:w w:val="85"/>
                <w:sz w:val="20"/>
              </w:rPr>
              <w:t>account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right="66"/>
              <w:jc w:val="righ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85"/>
                <w:sz w:val="20"/>
              </w:rPr>
              <w:t>(6,622)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070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231F20"/>
                <w:w w:val="90"/>
                <w:sz w:val="20"/>
              </w:rPr>
              <w:t>(6,570)</w: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304" w:hRule="exact"/>
        </w:trPr>
        <w:tc>
          <w:tcPr>
            <w:tcW w:w="5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3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and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cash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equivalents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at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end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of</w:t>
            </w:r>
            <w:r>
              <w:rPr>
                <w:rFonts w:ascii="Cambria"/>
                <w:color w:val="6D6E71"/>
                <w:spacing w:val="-6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the</w:t>
            </w:r>
            <w:r>
              <w:rPr>
                <w:rFonts w:ascii="Cambria"/>
                <w:color w:val="6D6E71"/>
                <w:spacing w:val="-5"/>
                <w:w w:val="90"/>
                <w:sz w:val="20"/>
              </w:rPr>
              <w:t> </w:t>
            </w:r>
            <w:r>
              <w:rPr>
                <w:rFonts w:ascii="Cambria"/>
                <w:color w:val="6D6E71"/>
                <w:w w:val="90"/>
                <w:sz w:val="20"/>
              </w:rPr>
              <w:t>year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2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1819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3,318,578</w:t>
            </w:r>
            <w:r>
              <w:rPr>
                <w:rFonts w:ascii="Cambria"/>
                <w:sz w:val="20"/>
              </w:rPr>
            </w:r>
          </w:p>
        </w:tc>
        <w:tc>
          <w:tcPr>
            <w:tcW w:w="1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8F8F8"/>
          </w:tcPr>
          <w:p>
            <w:pPr>
              <w:pStyle w:val="TableParagraph"/>
              <w:spacing w:line="203" w:lineRule="exact"/>
              <w:ind w:left="775" w:right="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>
              <w:rPr>
                <w:rFonts w:ascii="Cambria"/>
                <w:color w:val="6D6E71"/>
                <w:sz w:val="20"/>
              </w:rPr>
              <w:t>6,854,470</w: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2"/>
        <w:rPr>
          <w:rFonts w:ascii="Arial" w:hAnsi="Arial" w:cs="Arial" w:eastAsia="Arial"/>
          <w:sz w:val="32"/>
          <w:szCs w:val="32"/>
        </w:rPr>
      </w:pPr>
    </w:p>
    <w:p>
      <w:pPr>
        <w:pStyle w:val="BodyText"/>
        <w:tabs>
          <w:tab w:pos="5733" w:val="left" w:leader="none"/>
        </w:tabs>
        <w:spacing w:line="240" w:lineRule="auto"/>
        <w:ind w:left="114" w:right="0"/>
        <w:jc w:val="left"/>
      </w:pPr>
      <w:r>
        <w:rPr/>
        <w:pict>
          <v:group style="position:absolute;margin-left:53.240093pt;margin-top:-39.941429pt;width:508.05pt;height:31.1pt;mso-position-horizontal-relative:page;mso-position-vertical-relative:paragraph;z-index:-698920" coordorigin="1065,-799" coordsize="10161,622">
            <v:group style="position:absolute;left:1075;top:-591;width:10141;height:404" coordorigin="1075,-591" coordsize="10141,404">
              <v:shape style="position:absolute;left:1075;top:-591;width:10141;height:404" coordorigin="1075,-591" coordsize="10141,404" path="m1075,-187l11215,-187,11215,-591,1075,-591,1075,-187xe" filled="true" fillcolor="#f8f8f8" stroked="false">
                <v:path arrowok="t"/>
                <v:fill type="solid"/>
              </v:shape>
            </v:group>
            <v:group style="position:absolute;left:1075;top:-799;width:6740;height:208" coordorigin="1075,-799" coordsize="6740,208">
              <v:shape style="position:absolute;left:1075;top:-799;width:6740;height:208" coordorigin="1075,-799" coordsize="6740,208" path="m1075,-591l7814,-591,7814,-799,1075,-799,1075,-591xe" filled="true" fillcolor="#f8f8f8" stroked="false">
                <v:path arrowok="t"/>
                <v:fill type="solid"/>
              </v:shape>
            </v:group>
            <v:group style="position:absolute;left:7814;top:-798;width:1701;height:208" coordorigin="7814,-798" coordsize="1701,208">
              <v:shape style="position:absolute;left:7814;top:-798;width:1701;height:208" coordorigin="7814,-798" coordsize="1701,208" path="m9515,-798l7814,-798,7814,-590,9515,-590,9515,-798xe" filled="true" fillcolor="#f8f8f8" stroked="false">
                <v:path arrowok="t"/>
                <v:fill type="solid"/>
              </v:shape>
            </v:group>
            <v:group style="position:absolute;left:9515;top:-798;width:1701;height:208" coordorigin="9515,-798" coordsize="1701,208">
              <v:shape style="position:absolute;left:9515;top:-798;width:1701;height:208" coordorigin="9515,-798" coordsize="1701,208" path="m11215,-798l9515,-798,9515,-590,11215,-590,11215,-798xe" filled="true" fillcolor="#f8f8f8" stroked="false">
                <v:path arrowok="t"/>
                <v:fill type="solid"/>
              </v:shape>
            </v:group>
            <v:group style="position:absolute;left:1075;top:-188;width:10141;height:2" coordorigin="1075,-188" coordsize="10141,2">
              <v:shape style="position:absolute;left:1075;top:-188;width:10141;height:2" coordorigin="1075,-188" coordsize="10141,0" path="m1075,-188l11215,-188e" filled="false" stroked="true" strokeweight="1.00003pt" strokecolor="#808285">
                <v:path arrowok="t"/>
              </v:shape>
              <v:shape style="position:absolute;left:1065;top:-799;width:10161;height:622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Garamond" w:hAnsi="Garamond" w:cs="Garamond" w:eastAsia="Garamond"/>
                          <w:b/>
                          <w:bCs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215" w:lineRule="exact" w:before="0"/>
                        <w:ind w:left="49" w:right="0" w:firstLine="0"/>
                        <w:jc w:val="left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position w:val="6"/>
                          <w:sz w:val="10"/>
                          <w:szCs w:val="10"/>
                        </w:rPr>
                        <w:t>*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11"/>
                          <w:position w:val="6"/>
                          <w:sz w:val="10"/>
                          <w:szCs w:val="1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Includes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amount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kept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unclaimed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dividend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accounts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z w:val="18"/>
                          <w:szCs w:val="18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pacing w:val="-5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3,457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(March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31,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2010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3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z w:val="18"/>
                          <w:szCs w:val="18"/>
                        </w:rPr>
                        <w:t>`</w:t>
                      </w:r>
                      <w:r>
                        <w:rPr>
                          <w:rFonts w:ascii="SimSun" w:hAnsi="SimSun" w:cs="SimSun" w:eastAsia="SimSun"/>
                          <w:color w:val="231F20"/>
                          <w:spacing w:val="-5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982)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not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available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use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by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Company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215" w:lineRule="exact" w:before="0"/>
                        <w:ind w:left="94" w:right="0" w:firstLine="0"/>
                        <w:jc w:val="left"/>
                        <w:rPr>
                          <w:rFonts w:ascii="Cambria" w:hAnsi="Cambria" w:cs="Cambria" w:eastAsia="Cambria"/>
                          <w:sz w:val="18"/>
                          <w:szCs w:val="18"/>
                        </w:rPr>
                      </w:pPr>
                      <w:r>
                        <w:rPr>
                          <w:rFonts w:ascii="SimSun"/>
                          <w:color w:val="231F20"/>
                          <w:w w:val="95"/>
                          <w:sz w:val="18"/>
                        </w:rPr>
                        <w:t>`</w:t>
                      </w:r>
                      <w:r>
                        <w:rPr>
                          <w:rFonts w:ascii="SimSun"/>
                          <w:color w:val="231F20"/>
                          <w:spacing w:val="-67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24,324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held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current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account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Central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Bank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Libya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which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are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not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freely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remissible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Group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due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unstable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conditions</w:t>
                      </w:r>
                      <w:r>
                        <w:rPr>
                          <w:rFonts w:ascii="Cambria"/>
                          <w:color w:val="231F20"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in</w:t>
                      </w:r>
                      <w:r>
                        <w:rPr>
                          <w:rFonts w:ascii="Cambria"/>
                          <w:color w:val="231F20"/>
                          <w:spacing w:val="-18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18"/>
                        </w:rPr>
                        <w:t>Libya.</w:t>
                      </w:r>
                      <w:r>
                        <w:rPr>
                          <w:rFonts w:ascii="Cambri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date</w:t>
        <w:tab/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5"/>
          <w:szCs w:val="25"/>
        </w:rPr>
      </w:pPr>
    </w:p>
    <w:p>
      <w:pPr>
        <w:spacing w:after="0" w:line="240" w:lineRule="auto"/>
        <w:rPr>
          <w:rFonts w:ascii="Cambria" w:hAnsi="Cambria" w:cs="Cambria" w:eastAsia="Cambria"/>
          <w:sz w:val="25"/>
          <w:szCs w:val="25"/>
        </w:rPr>
        <w:sectPr>
          <w:pgSz w:w="11910" w:h="16840"/>
          <w:pgMar w:header="0" w:footer="286" w:top="560" w:bottom="480" w:left="960" w:right="580"/>
        </w:sectPr>
      </w:pPr>
    </w:p>
    <w:p>
      <w:pPr>
        <w:pStyle w:val="Heading3"/>
        <w:spacing w:line="213" w:lineRule="exact"/>
        <w:ind w:left="114" w:right="0"/>
        <w:jc w:val="left"/>
        <w:rPr>
          <w:b w:val="0"/>
          <w:bCs w:val="0"/>
        </w:rPr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R.</w:t>
      </w:r>
      <w:r>
        <w:rPr>
          <w:color w:val="231F20"/>
          <w:spacing w:val="-15"/>
        </w:rPr>
        <w:t> </w:t>
      </w:r>
      <w:r>
        <w:rPr>
          <w:color w:val="231F20"/>
        </w:rPr>
        <w:t>Batliboi</w:t>
      </w:r>
      <w:r>
        <w:rPr>
          <w:color w:val="231F20"/>
          <w:spacing w:val="-14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Associates</w:t>
      </w:r>
      <w:r>
        <w:rPr>
          <w:b w:val="0"/>
        </w:rPr>
      </w:r>
    </w:p>
    <w:p>
      <w:pPr>
        <w:spacing w:line="191" w:lineRule="exact" w:before="0"/>
        <w:ind w:left="114" w:right="0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rFonts w:ascii="Garamond"/>
          <w:b/>
          <w:color w:val="231F20"/>
          <w:sz w:val="20"/>
        </w:rPr>
        <w:t>Firm</w:t>
      </w:r>
      <w:r>
        <w:rPr>
          <w:rFonts w:ascii="Garamond"/>
          <w:b/>
          <w:color w:val="231F20"/>
          <w:spacing w:val="18"/>
          <w:sz w:val="20"/>
        </w:rPr>
        <w:t> </w:t>
      </w:r>
      <w:r>
        <w:rPr>
          <w:rFonts w:ascii="Garamond"/>
          <w:b/>
          <w:color w:val="231F20"/>
          <w:sz w:val="20"/>
        </w:rPr>
        <w:t>Registration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number:</w:t>
      </w:r>
      <w:r>
        <w:rPr>
          <w:rFonts w:ascii="Garamond"/>
          <w:b/>
          <w:color w:val="231F20"/>
          <w:spacing w:val="19"/>
          <w:sz w:val="20"/>
        </w:rPr>
        <w:t> </w:t>
      </w:r>
      <w:r>
        <w:rPr>
          <w:rFonts w:ascii="Garamond"/>
          <w:b/>
          <w:color w:val="231F20"/>
          <w:sz w:val="20"/>
        </w:rPr>
        <w:t>101049W</w:t>
      </w:r>
      <w:r>
        <w:rPr>
          <w:rFonts w:ascii="Garamond"/>
          <w:sz w:val="20"/>
        </w:rPr>
      </w:r>
    </w:p>
    <w:p>
      <w:pPr>
        <w:pStyle w:val="BodyText"/>
        <w:spacing w:line="213" w:lineRule="exact"/>
        <w:ind w:left="114" w:right="0"/>
        <w:jc w:val="left"/>
      </w:pPr>
      <w:r>
        <w:rPr>
          <w:color w:val="231F20"/>
          <w:w w:val="90"/>
        </w:rPr>
        <w:t>Chartered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Accountants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Chaitanya</w:t>
      </w:r>
      <w:r>
        <w:rPr>
          <w:color w:val="231F20"/>
          <w:spacing w:val="-29"/>
        </w:rPr>
        <w:t> </w:t>
      </w:r>
      <w:r>
        <w:rPr>
          <w:color w:val="231F20"/>
        </w:rPr>
        <w:t>Kamat</w:t>
      </w:r>
      <w:r>
        <w:rPr>
          <w:b w:val="0"/>
        </w:rPr>
      </w:r>
    </w:p>
    <w:p>
      <w:pPr>
        <w:pStyle w:val="BodyText"/>
        <w:spacing w:line="196" w:lineRule="exact"/>
        <w:ind w:left="114" w:right="0"/>
        <w:jc w:val="left"/>
      </w:pPr>
      <w:r>
        <w:rPr>
          <w:color w:val="231F20"/>
          <w:w w:val="90"/>
        </w:rPr>
        <w:t>Managing</w:t>
      </w:r>
      <w:r>
        <w:rPr>
          <w:color w:val="231F20"/>
          <w:spacing w:val="35"/>
          <w:w w:val="90"/>
        </w:rPr>
        <w:t> </w:t>
      </w:r>
      <w:r>
        <w:rPr>
          <w:color w:val="231F20"/>
          <w:w w:val="90"/>
        </w:rPr>
        <w:t>Director</w:t>
      </w:r>
      <w:r>
        <w:rPr/>
      </w:r>
    </w:p>
    <w:p>
      <w:pPr>
        <w:pStyle w:val="BodyText"/>
        <w:spacing w:line="217" w:lineRule="exact"/>
        <w:ind w:left="114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Kale</w:t>
      </w:r>
      <w:r>
        <w:rPr>
          <w:b w:val="0"/>
        </w:rPr>
      </w:r>
    </w:p>
    <w:p>
      <w:pPr>
        <w:pStyle w:val="BodyText"/>
        <w:spacing w:line="213" w:lineRule="exact"/>
        <w:ind w:left="114"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80"/>
          <w:cols w:num="3" w:equalWidth="0">
            <w:col w:w="3215" w:space="2405"/>
            <w:col w:w="2087" w:space="181"/>
            <w:col w:w="2482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80"/>
        </w:sectPr>
      </w:pP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Amit</w:t>
      </w:r>
      <w:r>
        <w:rPr>
          <w:color w:val="231F20"/>
          <w:spacing w:val="-6"/>
        </w:rPr>
        <w:t> </w:t>
      </w:r>
      <w:r>
        <w:rPr>
          <w:color w:val="231F20"/>
        </w:rPr>
        <w:t>Majmudar</w:t>
      </w:r>
      <w:r>
        <w:rPr>
          <w:b w:val="0"/>
        </w:rPr>
      </w:r>
    </w:p>
    <w:p>
      <w:pPr>
        <w:pStyle w:val="BodyText"/>
        <w:spacing w:line="196" w:lineRule="exact"/>
        <w:ind w:left="114" w:right="0"/>
        <w:jc w:val="left"/>
      </w:pPr>
      <w:r>
        <w:rPr>
          <w:color w:val="231F20"/>
          <w:w w:val="95"/>
        </w:rPr>
        <w:t>Partner</w:t>
      </w:r>
      <w:r>
        <w:rPr/>
      </w:r>
    </w:p>
    <w:p>
      <w:pPr>
        <w:pStyle w:val="BodyText"/>
        <w:spacing w:line="217" w:lineRule="exact"/>
        <w:ind w:left="114" w:right="0"/>
        <w:jc w:val="left"/>
      </w:pPr>
      <w:r>
        <w:rPr>
          <w:color w:val="231F20"/>
          <w:w w:val="90"/>
        </w:rPr>
        <w:t>Membership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No.: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36656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Hoshi</w:t>
      </w:r>
      <w:r>
        <w:rPr>
          <w:color w:val="231F20"/>
          <w:spacing w:val="-27"/>
        </w:rPr>
        <w:t> </w:t>
      </w:r>
      <w:r>
        <w:rPr>
          <w:color w:val="231F20"/>
        </w:rPr>
        <w:t>D</w:t>
      </w:r>
      <w:r>
        <w:rPr>
          <w:color w:val="231F20"/>
          <w:spacing w:val="-26"/>
        </w:rPr>
        <w:t> </w:t>
      </w:r>
      <w:r>
        <w:rPr>
          <w:color w:val="231F20"/>
        </w:rPr>
        <w:t>Bhagwagar</w:t>
      </w:r>
      <w:r>
        <w:rPr>
          <w:b w:val="0"/>
        </w:rPr>
      </w:r>
    </w:p>
    <w:p>
      <w:pPr>
        <w:pStyle w:val="BodyText"/>
        <w:spacing w:line="196" w:lineRule="exact"/>
        <w:ind w:left="114" w:right="0"/>
        <w:jc w:val="left"/>
      </w:pPr>
      <w:r>
        <w:rPr>
          <w:color w:val="231F20"/>
          <w:w w:val="85"/>
        </w:rPr>
        <w:t>Company </w:t>
      </w:r>
      <w:r>
        <w:rPr>
          <w:color w:val="231F20"/>
          <w:spacing w:val="7"/>
          <w:w w:val="85"/>
        </w:rPr>
        <w:t> </w:t>
      </w:r>
      <w:r>
        <w:rPr>
          <w:color w:val="231F20"/>
          <w:w w:val="85"/>
        </w:rPr>
        <w:t>Secretary</w:t>
      </w:r>
      <w:r>
        <w:rPr/>
      </w:r>
    </w:p>
    <w:p>
      <w:pPr>
        <w:pStyle w:val="BodyText"/>
        <w:spacing w:line="217" w:lineRule="exact"/>
        <w:ind w:left="114" w:right="0"/>
        <w:jc w:val="left"/>
      </w:pPr>
      <w:r>
        <w:rPr>
          <w:color w:val="231F20"/>
          <w:w w:val="95"/>
        </w:rPr>
        <w:t>&amp;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Compliance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/>
      </w:r>
    </w:p>
    <w:p>
      <w:pPr>
        <w:pStyle w:val="Heading3"/>
        <w:spacing w:line="204" w:lineRule="exact"/>
        <w:ind w:left="114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</w:rPr>
        <w:t>S</w:t>
      </w:r>
      <w:r>
        <w:rPr>
          <w:color w:val="231F20"/>
          <w:spacing w:val="-29"/>
        </w:rPr>
        <w:t> </w:t>
      </w:r>
      <w:r>
        <w:rPr>
          <w:color w:val="231F20"/>
        </w:rPr>
        <w:t>Venkatachalam</w:t>
      </w:r>
      <w:r>
        <w:rPr>
          <w:b w:val="0"/>
        </w:rPr>
      </w:r>
    </w:p>
    <w:p>
      <w:pPr>
        <w:pStyle w:val="BodyText"/>
        <w:spacing w:line="213" w:lineRule="exact"/>
        <w:ind w:left="114" w:right="0"/>
        <w:jc w:val="left"/>
      </w:pPr>
      <w:r>
        <w:rPr>
          <w:color w:val="231F20"/>
        </w:rPr>
        <w:t>Director</w:t>
      </w:r>
      <w:r>
        <w:rPr/>
      </w:r>
    </w:p>
    <w:p>
      <w:pPr>
        <w:spacing w:after="0" w:line="213" w:lineRule="exact"/>
        <w:jc w:val="left"/>
        <w:sectPr>
          <w:type w:val="continuous"/>
          <w:pgSz w:w="11910" w:h="16840"/>
          <w:pgMar w:top="1580" w:bottom="280" w:left="960" w:right="580"/>
          <w:cols w:num="3" w:equalWidth="0">
            <w:col w:w="2026" w:space="3594"/>
            <w:col w:w="1815" w:space="453"/>
            <w:col w:w="2482"/>
          </w:cols>
        </w:sectPr>
      </w:pPr>
    </w:p>
    <w:p>
      <w:pPr>
        <w:spacing w:line="240" w:lineRule="auto" w:before="11"/>
        <w:rPr>
          <w:rFonts w:ascii="Cambria" w:hAnsi="Cambria" w:cs="Cambria" w:eastAsia="Cambria"/>
          <w:sz w:val="9"/>
          <w:szCs w:val="9"/>
        </w:rPr>
      </w:pPr>
    </w:p>
    <w:p>
      <w:pPr>
        <w:spacing w:after="0" w:line="240" w:lineRule="auto"/>
        <w:rPr>
          <w:rFonts w:ascii="Cambria" w:hAnsi="Cambria" w:cs="Cambria" w:eastAsia="Cambria"/>
          <w:sz w:val="9"/>
          <w:szCs w:val="9"/>
        </w:rPr>
        <w:sectPr>
          <w:type w:val="continuous"/>
          <w:pgSz w:w="11910" w:h="16840"/>
          <w:pgMar w:top="1580" w:bottom="280" w:left="960" w:right="580"/>
        </w:sectPr>
      </w:pPr>
    </w:p>
    <w:p>
      <w:pPr>
        <w:pStyle w:val="Heading3"/>
        <w:spacing w:line="200" w:lineRule="exact" w:before="94"/>
        <w:ind w:left="114" w:right="0"/>
        <w:jc w:val="left"/>
        <w:rPr>
          <w:b w:val="0"/>
          <w:bCs w:val="0"/>
        </w:rPr>
      </w:pPr>
      <w:r>
        <w:rPr>
          <w:color w:val="231F20"/>
          <w:w w:val="95"/>
        </w:rPr>
        <w:t>Mumbai,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w w:val="98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2011</w:t>
      </w:r>
      <w:r>
        <w:rPr>
          <w:b w:val="0"/>
        </w:rPr>
      </w:r>
    </w:p>
    <w:p>
      <w:pPr>
        <w:spacing w:line="200" w:lineRule="exact" w:before="94"/>
        <w:ind w:left="114" w:right="3021" w:firstLine="0"/>
        <w:jc w:val="left"/>
        <w:rPr>
          <w:rFonts w:ascii="Garamond" w:hAnsi="Garamond" w:cs="Garamond" w:eastAsia="Garamond"/>
          <w:sz w:val="20"/>
          <w:szCs w:val="20"/>
        </w:rPr>
      </w:pPr>
      <w:r>
        <w:rPr>
          <w:w w:val="95"/>
        </w:rPr>
        <w:br w:type="column"/>
      </w:r>
      <w:r>
        <w:rPr>
          <w:rFonts w:ascii="Garamond"/>
          <w:b/>
          <w:color w:val="231F20"/>
          <w:w w:val="95"/>
          <w:sz w:val="20"/>
        </w:rPr>
        <w:t>Mumbai,</w:t>
      </w:r>
      <w:r>
        <w:rPr>
          <w:rFonts w:ascii="Garamond"/>
          <w:b/>
          <w:color w:val="231F20"/>
          <w:spacing w:val="23"/>
          <w:w w:val="95"/>
          <w:sz w:val="20"/>
        </w:rPr>
        <w:t> </w:t>
      </w:r>
      <w:r>
        <w:rPr>
          <w:rFonts w:ascii="Garamond"/>
          <w:b/>
          <w:color w:val="231F20"/>
          <w:w w:val="95"/>
          <w:sz w:val="20"/>
        </w:rPr>
        <w:t>India</w:t>
      </w:r>
      <w:r>
        <w:rPr>
          <w:rFonts w:ascii="Garamond"/>
          <w:b/>
          <w:color w:val="231F20"/>
          <w:w w:val="98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May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10,</w:t>
      </w:r>
      <w:r>
        <w:rPr>
          <w:rFonts w:ascii="Garamond"/>
          <w:b/>
          <w:color w:val="231F20"/>
          <w:spacing w:val="-3"/>
          <w:w w:val="105"/>
          <w:sz w:val="20"/>
        </w:rPr>
        <w:t> </w:t>
      </w:r>
      <w:r>
        <w:rPr>
          <w:rFonts w:ascii="Garamond"/>
          <w:b/>
          <w:color w:val="231F20"/>
          <w:w w:val="105"/>
          <w:sz w:val="20"/>
        </w:rPr>
        <w:t>2011</w:t>
      </w:r>
      <w:r>
        <w:rPr>
          <w:rFonts w:ascii="Garamond"/>
          <w:sz w:val="20"/>
        </w:rPr>
      </w:r>
    </w:p>
    <w:p>
      <w:pPr>
        <w:spacing w:after="0" w:line="200" w:lineRule="exact"/>
        <w:jc w:val="left"/>
        <w:rPr>
          <w:rFonts w:ascii="Garamond" w:hAnsi="Garamond" w:cs="Garamond" w:eastAsia="Garamond"/>
          <w:sz w:val="20"/>
          <w:szCs w:val="20"/>
        </w:rPr>
        <w:sectPr>
          <w:type w:val="continuous"/>
          <w:pgSz w:w="11910" w:h="16840"/>
          <w:pgMar w:top="1580" w:bottom="280" w:left="960" w:right="580"/>
          <w:cols w:num="2" w:equalWidth="0">
            <w:col w:w="1359" w:space="4261"/>
            <w:col w:w="4750"/>
          </w:cols>
        </w:sect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0"/>
        <w:rPr>
          <w:rFonts w:ascii="Garamond" w:hAnsi="Garamond" w:cs="Garamond" w:eastAsia="Garamond"/>
          <w:b/>
          <w:bCs/>
          <w:sz w:val="20"/>
          <w:szCs w:val="20"/>
        </w:rPr>
      </w:pPr>
    </w:p>
    <w:p>
      <w:pPr>
        <w:spacing w:line="240" w:lineRule="auto" w:before="6"/>
        <w:rPr>
          <w:rFonts w:ascii="Garamond" w:hAnsi="Garamond" w:cs="Garamond" w:eastAsia="Garamond"/>
          <w:b/>
          <w:bCs/>
          <w:sz w:val="17"/>
          <w:szCs w:val="17"/>
        </w:rPr>
      </w:pPr>
    </w:p>
    <w:p>
      <w:pPr>
        <w:spacing w:before="78"/>
        <w:ind w:left="371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383436"/>
          <w:w w:val="120"/>
          <w:sz w:val="17"/>
        </w:rPr>
        <w:t>This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spacing w:val="-4"/>
          <w:w w:val="120"/>
          <w:sz w:val="17"/>
        </w:rPr>
        <w:t>pa</w:t>
      </w:r>
      <w:r>
        <w:rPr>
          <w:rFonts w:ascii="Times New Roman"/>
          <w:color w:val="5E5B5D"/>
          <w:spacing w:val="-4"/>
          <w:w w:val="120"/>
          <w:sz w:val="17"/>
        </w:rPr>
        <w:t>ge</w:t>
      </w:r>
      <w:r>
        <w:rPr>
          <w:rFonts w:ascii="Times New Roman"/>
          <w:color w:val="5E5B5D"/>
          <w:spacing w:val="-34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has</w:t>
      </w:r>
      <w:r>
        <w:rPr>
          <w:rFonts w:ascii="Times New Roman"/>
          <w:color w:val="383436"/>
          <w:spacing w:val="-29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</w:t>
      </w:r>
      <w:r>
        <w:rPr>
          <w:rFonts w:ascii="Times New Roman"/>
          <w:color w:val="5E5B5D"/>
          <w:w w:val="120"/>
          <w:sz w:val="17"/>
        </w:rPr>
        <w:t>ee</w:t>
      </w:r>
      <w:r>
        <w:rPr>
          <w:rFonts w:ascii="Times New Roman"/>
          <w:color w:val="383436"/>
          <w:w w:val="120"/>
          <w:sz w:val="17"/>
        </w:rPr>
        <w:t>n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intentionally</w:t>
      </w:r>
      <w:r>
        <w:rPr>
          <w:rFonts w:ascii="Times New Roman"/>
          <w:color w:val="383436"/>
          <w:spacing w:val="-21"/>
          <w:w w:val="120"/>
          <w:sz w:val="17"/>
        </w:rPr>
        <w:t> </w:t>
      </w:r>
      <w:r>
        <w:rPr>
          <w:rFonts w:ascii="Times New Roman"/>
          <w:color w:val="383436"/>
          <w:spacing w:val="-6"/>
          <w:w w:val="120"/>
          <w:sz w:val="17"/>
        </w:rPr>
        <w:t>l</w:t>
      </w:r>
      <w:r>
        <w:rPr>
          <w:rFonts w:ascii="Times New Roman"/>
          <w:color w:val="5E5B5D"/>
          <w:spacing w:val="-6"/>
          <w:w w:val="120"/>
          <w:sz w:val="17"/>
        </w:rPr>
        <w:t>e</w:t>
      </w:r>
      <w:r>
        <w:rPr>
          <w:rFonts w:ascii="Times New Roman"/>
          <w:color w:val="383436"/>
          <w:spacing w:val="-5"/>
          <w:w w:val="120"/>
          <w:sz w:val="17"/>
        </w:rPr>
        <w:t>ft</w:t>
      </w:r>
      <w:r>
        <w:rPr>
          <w:rFonts w:ascii="Times New Roman"/>
          <w:color w:val="383436"/>
          <w:spacing w:val="-26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blank</w:t>
      </w:r>
      <w:r>
        <w:rPr>
          <w:rFonts w:ascii="Times New Roman"/>
          <w:color w:val="383436"/>
          <w:spacing w:val="-41"/>
          <w:w w:val="120"/>
          <w:sz w:val="17"/>
        </w:rPr>
        <w:t> </w:t>
      </w:r>
      <w:r>
        <w:rPr>
          <w:rFonts w:ascii="Times New Roman"/>
          <w:color w:val="77797B"/>
          <w:w w:val="125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68"/>
          <w:footerReference w:type="default" r:id="rId69"/>
          <w:pgSz w:w="11910" w:h="16840"/>
          <w:pgMar w:footer="293" w:header="0" w:top="1580" w:bottom="480" w:left="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71"/>
        <w:ind w:right="0"/>
        <w:jc w:val="left"/>
        <w:rPr>
          <w:rFonts w:ascii="Lucida Sans" w:hAnsi="Lucida Sans" w:cs="Lucida Sans" w:eastAsia="Lucida Sans"/>
          <w:b w:val="0"/>
          <w:bCs w:val="0"/>
        </w:rPr>
      </w:pPr>
      <w:bookmarkStart w:name="_TOC_250000" w:id="5"/>
      <w:r>
        <w:rPr>
          <w:rFonts w:ascii="Lucida Sans"/>
          <w:color w:val="808285"/>
          <w:spacing w:val="9"/>
          <w:w w:val="95"/>
        </w:rPr>
        <w:t>Annual</w:t>
      </w:r>
      <w:r>
        <w:rPr>
          <w:rFonts w:ascii="Lucida Sans"/>
          <w:color w:val="808285"/>
          <w:spacing w:val="1"/>
          <w:w w:val="95"/>
        </w:rPr>
        <w:t> </w:t>
      </w:r>
      <w:r>
        <w:rPr>
          <w:rFonts w:ascii="Lucida Sans"/>
          <w:color w:val="808285"/>
          <w:spacing w:val="8"/>
          <w:w w:val="95"/>
        </w:rPr>
        <w:t>General</w:t>
      </w:r>
      <w:r>
        <w:rPr>
          <w:rFonts w:ascii="Lucida Sans"/>
          <w:color w:val="808285"/>
          <w:spacing w:val="1"/>
          <w:w w:val="95"/>
        </w:rPr>
        <w:t> </w:t>
      </w:r>
      <w:r>
        <w:rPr>
          <w:rFonts w:ascii="Lucida Sans"/>
          <w:color w:val="808285"/>
          <w:spacing w:val="9"/>
          <w:w w:val="95"/>
        </w:rPr>
        <w:t>Meeting</w:t>
      </w:r>
      <w:r>
        <w:rPr>
          <w:rFonts w:ascii="Lucida Sans"/>
          <w:color w:val="808285"/>
          <w:spacing w:val="2"/>
          <w:w w:val="95"/>
        </w:rPr>
        <w:t> </w:t>
      </w:r>
      <w:r>
        <w:rPr>
          <w:rFonts w:ascii="Lucida Sans"/>
          <w:color w:val="808285"/>
          <w:spacing w:val="11"/>
          <w:w w:val="95"/>
        </w:rPr>
        <w:t>Notice</w:t>
      </w:r>
      <w:bookmarkEnd w:id="5"/>
      <w:r>
        <w:rPr>
          <w:rFonts w:ascii="Lucida Sans"/>
          <w:b w:val="0"/>
        </w:rPr>
      </w:r>
    </w:p>
    <w:p>
      <w:pPr>
        <w:spacing w:after="0" w:line="240" w:lineRule="auto"/>
        <w:jc w:val="left"/>
        <w:rPr>
          <w:rFonts w:ascii="Lucida Sans" w:hAnsi="Lucida Sans" w:cs="Lucida Sans" w:eastAsia="Lucida Sans"/>
        </w:rPr>
        <w:sectPr>
          <w:pgSz w:w="11910" w:h="16840"/>
          <w:pgMar w:header="0" w:footer="286" w:top="1580" w:bottom="480" w:left="960" w:right="580"/>
        </w:sect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10"/>
        <w:rPr>
          <w:rFonts w:ascii="Lucida Sans" w:hAnsi="Lucida Sans" w:cs="Lucida Sans" w:eastAsia="Lucida Sans"/>
          <w:b/>
          <w:bCs/>
          <w:sz w:val="15"/>
          <w:szCs w:val="15"/>
        </w:rPr>
      </w:pPr>
    </w:p>
    <w:p>
      <w:pPr>
        <w:spacing w:before="78"/>
        <w:ind w:left="371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383436"/>
          <w:w w:val="120"/>
          <w:sz w:val="17"/>
        </w:rPr>
        <w:t>This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spacing w:val="-4"/>
          <w:w w:val="120"/>
          <w:sz w:val="17"/>
        </w:rPr>
        <w:t>pa</w:t>
      </w:r>
      <w:r>
        <w:rPr>
          <w:rFonts w:ascii="Times New Roman"/>
          <w:color w:val="5E5B5D"/>
          <w:spacing w:val="-4"/>
          <w:w w:val="120"/>
          <w:sz w:val="17"/>
        </w:rPr>
        <w:t>ge</w:t>
      </w:r>
      <w:r>
        <w:rPr>
          <w:rFonts w:ascii="Times New Roman"/>
          <w:color w:val="5E5B5D"/>
          <w:spacing w:val="-34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has</w:t>
      </w:r>
      <w:r>
        <w:rPr>
          <w:rFonts w:ascii="Times New Roman"/>
          <w:color w:val="383436"/>
          <w:spacing w:val="-29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</w:t>
      </w:r>
      <w:r>
        <w:rPr>
          <w:rFonts w:ascii="Times New Roman"/>
          <w:color w:val="5E5B5D"/>
          <w:w w:val="120"/>
          <w:sz w:val="17"/>
        </w:rPr>
        <w:t>ee</w:t>
      </w:r>
      <w:r>
        <w:rPr>
          <w:rFonts w:ascii="Times New Roman"/>
          <w:color w:val="383436"/>
          <w:w w:val="120"/>
          <w:sz w:val="17"/>
        </w:rPr>
        <w:t>n</w:t>
      </w:r>
      <w:r>
        <w:rPr>
          <w:rFonts w:ascii="Times New Roman"/>
          <w:color w:val="383436"/>
          <w:spacing w:val="-31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intentionally</w:t>
      </w:r>
      <w:r>
        <w:rPr>
          <w:rFonts w:ascii="Times New Roman"/>
          <w:color w:val="383436"/>
          <w:spacing w:val="-21"/>
          <w:w w:val="120"/>
          <w:sz w:val="17"/>
        </w:rPr>
        <w:t> </w:t>
      </w:r>
      <w:r>
        <w:rPr>
          <w:rFonts w:ascii="Times New Roman"/>
          <w:color w:val="383436"/>
          <w:spacing w:val="-6"/>
          <w:w w:val="120"/>
          <w:sz w:val="17"/>
        </w:rPr>
        <w:t>l</w:t>
      </w:r>
      <w:r>
        <w:rPr>
          <w:rFonts w:ascii="Times New Roman"/>
          <w:color w:val="5E5B5D"/>
          <w:spacing w:val="-6"/>
          <w:w w:val="120"/>
          <w:sz w:val="17"/>
        </w:rPr>
        <w:t>e</w:t>
      </w:r>
      <w:r>
        <w:rPr>
          <w:rFonts w:ascii="Times New Roman"/>
          <w:color w:val="383436"/>
          <w:spacing w:val="-5"/>
          <w:w w:val="120"/>
          <w:sz w:val="17"/>
        </w:rPr>
        <w:t>ft</w:t>
      </w:r>
      <w:r>
        <w:rPr>
          <w:rFonts w:ascii="Times New Roman"/>
          <w:color w:val="383436"/>
          <w:spacing w:val="-26"/>
          <w:w w:val="120"/>
          <w:sz w:val="17"/>
        </w:rPr>
        <w:t> </w:t>
      </w:r>
      <w:r>
        <w:rPr>
          <w:rFonts w:ascii="Times New Roman"/>
          <w:color w:val="383436"/>
          <w:w w:val="120"/>
          <w:sz w:val="17"/>
        </w:rPr>
        <w:t>blank</w:t>
      </w:r>
      <w:r>
        <w:rPr>
          <w:rFonts w:ascii="Times New Roman"/>
          <w:color w:val="383436"/>
          <w:spacing w:val="-41"/>
          <w:w w:val="120"/>
          <w:sz w:val="17"/>
        </w:rPr>
        <w:t> </w:t>
      </w:r>
      <w:r>
        <w:rPr>
          <w:rFonts w:ascii="Times New Roman"/>
          <w:color w:val="77797B"/>
          <w:w w:val="125"/>
          <w:sz w:val="17"/>
        </w:rPr>
        <w:t>.</w:t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0" w:footer="293" w:top="1580" w:bottom="480" w:left="580" w:right="168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color w:val="231F20"/>
          <w:w w:val="95"/>
        </w:rPr>
        <w:t>Notice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members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5"/>
        <w:rPr>
          <w:rFonts w:ascii="Lucida Sans" w:hAnsi="Lucida Sans" w:cs="Lucida Sans" w:eastAsia="Lucida Sans"/>
          <w:b/>
          <w:bCs/>
          <w:sz w:val="18"/>
          <w:szCs w:val="18"/>
        </w:rPr>
      </w:pPr>
    </w:p>
    <w:p>
      <w:pPr>
        <w:pStyle w:val="BodyText"/>
        <w:spacing w:line="220" w:lineRule="exact"/>
        <w:ind w:right="118"/>
        <w:jc w:val="both"/>
      </w:pPr>
      <w:r>
        <w:rPr>
          <w:color w:val="231F20"/>
          <w:w w:val="95"/>
        </w:rPr>
        <w:t>NOTICE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Twenty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Limited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Leela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Kempinski,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Sahar,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Andheri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(East),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Mumbai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400059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Thursday,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18,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3.00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transact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business: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sz w:val="18"/>
        </w:rPr>
        <w:t>Ordinary</w:t>
      </w:r>
      <w:r>
        <w:rPr>
          <w:rFonts w:ascii="Lucida Sans"/>
          <w:b/>
          <w:color w:val="231F20"/>
          <w:spacing w:val="38"/>
          <w:sz w:val="18"/>
        </w:rPr>
        <w:t> </w:t>
      </w:r>
      <w:r>
        <w:rPr>
          <w:rFonts w:ascii="Lucida Sans"/>
          <w:b/>
          <w:color w:val="231F20"/>
          <w:sz w:val="18"/>
        </w:rPr>
        <w:t>Business: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20" w:lineRule="exact" w:before="119" w:after="0"/>
        <w:ind w:left="401" w:right="12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receive,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adopt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Audited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thereon.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20" w:lineRule="exact" w:before="170" w:after="0"/>
        <w:ind w:left="401" w:right="120" w:hanging="284"/>
        <w:jc w:val="left"/>
      </w:pPr>
      <w:r>
        <w:rPr>
          <w:color w:val="231F20"/>
        </w:rPr>
        <w:t>To appoint a Director in</w:t>
      </w:r>
      <w:r>
        <w:rPr>
          <w:color w:val="231F20"/>
          <w:spacing w:val="1"/>
        </w:rPr>
        <w:t> </w:t>
      </w:r>
      <w:r>
        <w:rPr>
          <w:color w:val="231F20"/>
        </w:rPr>
        <w:t>place of Mr. Derek</w:t>
      </w:r>
      <w:r>
        <w:rPr>
          <w:color w:val="231F20"/>
          <w:spacing w:val="1"/>
        </w:rPr>
        <w:t> </w:t>
      </w:r>
      <w:r>
        <w:rPr>
          <w:color w:val="231F20"/>
        </w:rPr>
        <w:t>H Williams, who retires by</w:t>
      </w:r>
      <w:r>
        <w:rPr>
          <w:color w:val="231F20"/>
          <w:spacing w:val="1"/>
        </w:rPr>
        <w:t> </w:t>
      </w:r>
      <w:r>
        <w:rPr>
          <w:color w:val="231F20"/>
        </w:rPr>
        <w:t>rotation and, being eligible, offers</w:t>
      </w:r>
      <w:r>
        <w:rPr>
          <w:color w:val="231F20"/>
          <w:spacing w:val="1"/>
        </w:rPr>
        <w:t> </w:t>
      </w:r>
      <w:r>
        <w:rPr>
          <w:color w:val="231F20"/>
        </w:rPr>
        <w:t>himself for</w:t>
      </w:r>
      <w:r>
        <w:rPr>
          <w:color w:val="231F20"/>
          <w:w w:val="84"/>
        </w:rPr>
        <w:t> </w:t>
      </w:r>
      <w:r>
        <w:rPr>
          <w:color w:val="231F20"/>
        </w:rPr>
        <w:t>re‑appointment.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20" w:lineRule="exact" w:before="170" w:after="0"/>
        <w:ind w:left="401" w:right="120" w:hanging="284"/>
        <w:jc w:val="left"/>
      </w:pP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appoint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Director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place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Mr.</w:t>
      </w:r>
      <w:r>
        <w:rPr>
          <w:color w:val="231F20"/>
          <w:spacing w:val="-17"/>
        </w:rPr>
        <w:t> </w:t>
      </w:r>
      <w:r>
        <w:rPr>
          <w:color w:val="231F20"/>
        </w:rPr>
        <w:t>William</w:t>
      </w:r>
      <w:r>
        <w:rPr>
          <w:color w:val="231F20"/>
          <w:spacing w:val="-17"/>
        </w:rPr>
        <w:t> </w:t>
      </w:r>
      <w:r>
        <w:rPr>
          <w:color w:val="231F20"/>
        </w:rPr>
        <w:t>T</w:t>
      </w:r>
      <w:r>
        <w:rPr>
          <w:color w:val="231F20"/>
          <w:spacing w:val="-17"/>
        </w:rPr>
        <w:t> </w:t>
      </w:r>
      <w:r>
        <w:rPr>
          <w:color w:val="231F20"/>
        </w:rPr>
        <w:t>Comfort,</w:t>
      </w:r>
      <w:r>
        <w:rPr>
          <w:color w:val="231F20"/>
          <w:spacing w:val="-17"/>
        </w:rPr>
        <w:t> </w:t>
      </w:r>
      <w:r>
        <w:rPr>
          <w:color w:val="231F20"/>
        </w:rPr>
        <w:t>Jr.,</w:t>
      </w:r>
      <w:r>
        <w:rPr>
          <w:color w:val="231F20"/>
          <w:spacing w:val="-17"/>
        </w:rPr>
        <w:t> </w:t>
      </w:r>
      <w:r>
        <w:rPr>
          <w:color w:val="231F20"/>
        </w:rPr>
        <w:t>who</w:t>
      </w:r>
      <w:r>
        <w:rPr>
          <w:color w:val="231F20"/>
          <w:spacing w:val="-17"/>
        </w:rPr>
        <w:t> </w:t>
      </w:r>
      <w:r>
        <w:rPr>
          <w:color w:val="231F20"/>
        </w:rPr>
        <w:t>retires</w:t>
      </w:r>
      <w:r>
        <w:rPr>
          <w:color w:val="231F20"/>
          <w:spacing w:val="-17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rotation</w:t>
      </w:r>
      <w:r>
        <w:rPr>
          <w:color w:val="231F20"/>
          <w:spacing w:val="-17"/>
        </w:rPr>
        <w:t> </w:t>
      </w:r>
      <w:r>
        <w:rPr>
          <w:color w:val="231F20"/>
        </w:rPr>
        <w:t>and,</w:t>
      </w:r>
      <w:r>
        <w:rPr>
          <w:color w:val="231F20"/>
          <w:spacing w:val="-17"/>
        </w:rPr>
        <w:t> </w:t>
      </w:r>
      <w:r>
        <w:rPr>
          <w:color w:val="231F20"/>
        </w:rPr>
        <w:t>being</w:t>
      </w:r>
      <w:r>
        <w:rPr>
          <w:color w:val="231F20"/>
          <w:spacing w:val="-16"/>
        </w:rPr>
        <w:t> </w:t>
      </w:r>
      <w:r>
        <w:rPr>
          <w:color w:val="231F20"/>
        </w:rPr>
        <w:t>eligible,</w:t>
      </w:r>
      <w:r>
        <w:rPr>
          <w:color w:val="231F20"/>
          <w:spacing w:val="-17"/>
        </w:rPr>
        <w:t> </w:t>
      </w:r>
      <w:r>
        <w:rPr>
          <w:color w:val="231F20"/>
        </w:rPr>
        <w:t>offers</w:t>
      </w:r>
      <w:r>
        <w:rPr>
          <w:color w:val="231F20"/>
          <w:spacing w:val="-17"/>
        </w:rPr>
        <w:t> </w:t>
      </w:r>
      <w:r>
        <w:rPr>
          <w:color w:val="231F20"/>
        </w:rPr>
        <w:t>himself</w:t>
      </w:r>
      <w:r>
        <w:rPr>
          <w:color w:val="231F20"/>
          <w:spacing w:val="-17"/>
        </w:rPr>
        <w:t> </w:t>
      </w:r>
      <w:r>
        <w:rPr>
          <w:color w:val="231F20"/>
        </w:rPr>
        <w:t>for</w:t>
      </w:r>
      <w:r>
        <w:rPr>
          <w:color w:val="231F20"/>
          <w:w w:val="84"/>
        </w:rPr>
        <w:t> </w:t>
      </w:r>
      <w:r>
        <w:rPr>
          <w:color w:val="231F20"/>
        </w:rPr>
        <w:t>re‑appointment.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appoint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fix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remuneration.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Special</w:t>
      </w:r>
      <w:r>
        <w:rPr>
          <w:rFonts w:ascii="Lucida Sans"/>
          <w:b/>
          <w:color w:val="231F20"/>
          <w:spacing w:val="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Business: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05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Ordinary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17"/>
        <w:jc w:val="both"/>
      </w:pPr>
      <w:r>
        <w:rPr>
          <w:color w:val="231F20"/>
          <w:w w:val="95"/>
        </w:rPr>
        <w:t>“RESOLVED THAT pursuant to the provisions of Section 228 and other applicable provisions, if any, of the Companies Act,</w:t>
      </w:r>
      <w:r>
        <w:rPr>
          <w:color w:val="231F20"/>
          <w:w w:val="101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appoint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Branch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conduct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branch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office(s)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opened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hereafter,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abroad,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consultation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Auditors,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person(s)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qualified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Branch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meaning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228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fix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remuneration.”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Ordinary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18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w w:val="87"/>
        </w:rPr>
        <w:t> </w:t>
      </w:r>
      <w:r>
        <w:rPr>
          <w:color w:val="231F20"/>
        </w:rPr>
        <w:t>until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date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5"/>
        </w:rPr>
        <w:t> </w:t>
      </w:r>
      <w:r>
        <w:rPr>
          <w:color w:val="231F20"/>
        </w:rPr>
        <w:t>General</w:t>
      </w:r>
      <w:r>
        <w:rPr>
          <w:color w:val="231F20"/>
          <w:spacing w:val="-15"/>
        </w:rPr>
        <w:t> </w:t>
      </w:r>
      <w:r>
        <w:rPr>
          <w:color w:val="231F20"/>
        </w:rPr>
        <w:t>Meeting</w:t>
      </w:r>
      <w:r>
        <w:rPr>
          <w:color w:val="231F20"/>
          <w:spacing w:val="-14"/>
        </w:rPr>
        <w:t> </w:t>
      </w:r>
      <w:r>
        <w:rPr>
          <w:color w:val="231F20"/>
        </w:rPr>
        <w:t>pursuant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Section</w:t>
      </w:r>
      <w:r>
        <w:rPr>
          <w:color w:val="231F20"/>
          <w:spacing w:val="-15"/>
        </w:rPr>
        <w:t> </w:t>
      </w:r>
      <w:r>
        <w:rPr>
          <w:color w:val="231F20"/>
        </w:rPr>
        <w:t>260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Companies</w:t>
      </w:r>
      <w:r>
        <w:rPr>
          <w:color w:val="231F20"/>
          <w:spacing w:val="-15"/>
        </w:rPr>
        <w:t> </w:t>
      </w:r>
      <w:r>
        <w:rPr>
          <w:color w:val="231F20"/>
        </w:rPr>
        <w:t>Act,</w:t>
      </w:r>
      <w:r>
        <w:rPr>
          <w:color w:val="231F20"/>
          <w:spacing w:val="-14"/>
        </w:rPr>
        <w:t> </w:t>
      </w:r>
      <w:r>
        <w:rPr>
          <w:color w:val="231F20"/>
        </w:rPr>
        <w:t>1956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Article</w:t>
      </w:r>
      <w:r>
        <w:rPr>
          <w:color w:val="231F20"/>
          <w:spacing w:val="-15"/>
        </w:rPr>
        <w:t> </w:t>
      </w:r>
      <w:r>
        <w:rPr>
          <w:color w:val="231F20"/>
        </w:rPr>
        <w:t>109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Articles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Association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member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proposing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candidature,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retire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rotation.”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Ordinary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18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Venkatachalam,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w w:val="87"/>
        </w:rPr>
        <w:t> </w:t>
      </w:r>
      <w:r>
        <w:rPr>
          <w:color w:val="231F20"/>
        </w:rPr>
        <w:t>until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date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5"/>
        </w:rPr>
        <w:t> </w:t>
      </w:r>
      <w:r>
        <w:rPr>
          <w:color w:val="231F20"/>
        </w:rPr>
        <w:t>General</w:t>
      </w:r>
      <w:r>
        <w:rPr>
          <w:color w:val="231F20"/>
          <w:spacing w:val="-15"/>
        </w:rPr>
        <w:t> </w:t>
      </w:r>
      <w:r>
        <w:rPr>
          <w:color w:val="231F20"/>
        </w:rPr>
        <w:t>Meeting</w:t>
      </w:r>
      <w:r>
        <w:rPr>
          <w:color w:val="231F20"/>
          <w:spacing w:val="-14"/>
        </w:rPr>
        <w:t> </w:t>
      </w:r>
      <w:r>
        <w:rPr>
          <w:color w:val="231F20"/>
        </w:rPr>
        <w:t>pursuant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Section</w:t>
      </w:r>
      <w:r>
        <w:rPr>
          <w:color w:val="231F20"/>
          <w:spacing w:val="-15"/>
        </w:rPr>
        <w:t> </w:t>
      </w:r>
      <w:r>
        <w:rPr>
          <w:color w:val="231F20"/>
        </w:rPr>
        <w:t>260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Companies</w:t>
      </w:r>
      <w:r>
        <w:rPr>
          <w:color w:val="231F20"/>
          <w:spacing w:val="-15"/>
        </w:rPr>
        <w:t> </w:t>
      </w:r>
      <w:r>
        <w:rPr>
          <w:color w:val="231F20"/>
        </w:rPr>
        <w:t>Act,</w:t>
      </w:r>
      <w:r>
        <w:rPr>
          <w:color w:val="231F20"/>
          <w:spacing w:val="-14"/>
        </w:rPr>
        <w:t> </w:t>
      </w:r>
      <w:r>
        <w:rPr>
          <w:color w:val="231F20"/>
        </w:rPr>
        <w:t>1956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Article</w:t>
      </w:r>
      <w:r>
        <w:rPr>
          <w:color w:val="231F20"/>
          <w:spacing w:val="-15"/>
        </w:rPr>
        <w:t> </w:t>
      </w:r>
      <w:r>
        <w:rPr>
          <w:color w:val="231F20"/>
        </w:rPr>
        <w:t>109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Articles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Association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member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proposing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candidature,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retire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rotation.”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Ordinary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18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Weiler,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w w:val="87"/>
        </w:rPr>
        <w:t> </w:t>
      </w:r>
      <w:r>
        <w:rPr>
          <w:color w:val="231F20"/>
        </w:rPr>
        <w:t>until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date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5"/>
        </w:rPr>
        <w:t> </w:t>
      </w:r>
      <w:r>
        <w:rPr>
          <w:color w:val="231F20"/>
        </w:rPr>
        <w:t>General</w:t>
      </w:r>
      <w:r>
        <w:rPr>
          <w:color w:val="231F20"/>
          <w:spacing w:val="-15"/>
        </w:rPr>
        <w:t> </w:t>
      </w:r>
      <w:r>
        <w:rPr>
          <w:color w:val="231F20"/>
        </w:rPr>
        <w:t>Meeting</w:t>
      </w:r>
      <w:r>
        <w:rPr>
          <w:color w:val="231F20"/>
          <w:spacing w:val="-14"/>
        </w:rPr>
        <w:t> </w:t>
      </w:r>
      <w:r>
        <w:rPr>
          <w:color w:val="231F20"/>
        </w:rPr>
        <w:t>pursuant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Section</w:t>
      </w:r>
      <w:r>
        <w:rPr>
          <w:color w:val="231F20"/>
          <w:spacing w:val="-15"/>
        </w:rPr>
        <w:t> </w:t>
      </w:r>
      <w:r>
        <w:rPr>
          <w:color w:val="231F20"/>
        </w:rPr>
        <w:t>260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Companies</w:t>
      </w:r>
      <w:r>
        <w:rPr>
          <w:color w:val="231F20"/>
          <w:spacing w:val="-15"/>
        </w:rPr>
        <w:t> </w:t>
      </w:r>
      <w:r>
        <w:rPr>
          <w:color w:val="231F20"/>
        </w:rPr>
        <w:t>Act,</w:t>
      </w:r>
      <w:r>
        <w:rPr>
          <w:color w:val="231F20"/>
          <w:spacing w:val="-14"/>
        </w:rPr>
        <w:t> </w:t>
      </w:r>
      <w:r>
        <w:rPr>
          <w:color w:val="231F20"/>
        </w:rPr>
        <w:t>1956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Article</w:t>
      </w:r>
      <w:r>
        <w:rPr>
          <w:color w:val="231F20"/>
          <w:spacing w:val="-15"/>
        </w:rPr>
        <w:t> </w:t>
      </w:r>
      <w:r>
        <w:rPr>
          <w:color w:val="231F20"/>
        </w:rPr>
        <w:t>109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Articles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Association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received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member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proposing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candidature,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retire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rotation.”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Ordinary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18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198,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269,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309,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310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XIII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regard,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hereby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accorded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appointment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terms</w:t>
      </w:r>
      <w:r>
        <w:rPr/>
      </w:r>
    </w:p>
    <w:p>
      <w:pPr>
        <w:spacing w:after="0" w:line="220" w:lineRule="exact"/>
        <w:jc w:val="both"/>
        <w:sectPr>
          <w:footerReference w:type="default" r:id="rId70"/>
          <w:footerReference w:type="even" r:id="rId71"/>
          <w:pgSz w:w="11910" w:h="16840"/>
          <w:pgMar w:footer="286" w:header="0" w:top="560" w:bottom="480" w:left="960" w:right="560"/>
          <w:pgNumType w:start="131"/>
        </w:sectPr>
      </w:pPr>
    </w:p>
    <w:p>
      <w:pPr>
        <w:pStyle w:val="BodyText"/>
        <w:spacing w:line="220" w:lineRule="exact" w:before="55"/>
        <w:ind w:left="384" w:right="116"/>
        <w:jc w:val="both"/>
      </w:pP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2013,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below:</w:t>
      </w:r>
      <w:r>
        <w:rPr/>
      </w:r>
    </w:p>
    <w:p>
      <w:pPr>
        <w:pStyle w:val="BodyText"/>
        <w:spacing w:line="240" w:lineRule="auto" w:before="156"/>
        <w:ind w:left="384" w:right="0"/>
        <w:jc w:val="both"/>
      </w:pPr>
      <w:r>
        <w:rPr>
          <w:color w:val="231F20"/>
        </w:rPr>
        <w:t>Remuneration:</w:t>
      </w:r>
      <w:r>
        <w:rPr/>
      </w:r>
    </w:p>
    <w:p>
      <w:pPr>
        <w:pStyle w:val="BodyText"/>
        <w:numPr>
          <w:ilvl w:val="1"/>
          <w:numId w:val="37"/>
        </w:numPr>
        <w:tabs>
          <w:tab w:pos="668" w:val="left" w:leader="none"/>
        </w:tabs>
        <w:spacing w:line="374" w:lineRule="auto" w:before="112" w:after="0"/>
        <w:ind w:left="667" w:right="164" w:hanging="283"/>
        <w:jc w:val="left"/>
      </w:pPr>
      <w:r>
        <w:rPr>
          <w:color w:val="231F20"/>
          <w:w w:val="95"/>
        </w:rPr>
        <w:t>Gross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Salary: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8"/>
          <w:w w:val="95"/>
        </w:rPr>
        <w:t> </w:t>
      </w:r>
      <w:r>
        <w:rPr>
          <w:color w:val="231F20"/>
          <w:w w:val="95"/>
        </w:rPr>
        <w:t>2.00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crore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p.a.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8"/>
          <w:w w:val="95"/>
        </w:rPr>
        <w:t> </w:t>
      </w:r>
      <w:r>
        <w:rPr>
          <w:color w:val="231F20"/>
          <w:w w:val="95"/>
        </w:rPr>
        <w:t>2.50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crore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p.a.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inclusive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perquisites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allowances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below:</w:t>
      </w:r>
      <w:r>
        <w:rPr>
          <w:color w:val="231F20"/>
          <w:w w:val="87"/>
        </w:rPr>
        <w:t> </w:t>
      </w:r>
      <w:r>
        <w:rPr>
          <w:color w:val="231F20"/>
          <w:w w:val="85"/>
        </w:rPr>
        <w:t>Perquisites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allowances: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20" w:lineRule="exact" w:before="38" w:after="0"/>
        <w:ind w:left="951" w:right="114" w:hanging="284"/>
        <w:jc w:val="both"/>
      </w:pPr>
      <w:r>
        <w:rPr>
          <w:color w:val="231F20"/>
          <w:w w:val="95"/>
        </w:rPr>
        <w:t>Housing: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Furnished/unfurnished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accommodation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allowance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salary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lieu</w:t>
      </w:r>
      <w:r>
        <w:rPr>
          <w:color w:val="231F20"/>
          <w:w w:val="90"/>
        </w:rPr>
        <w:t> thereof.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incurred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 gas,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electricity,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water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furnishings,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shall 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valued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Rules,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1962.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20" w:lineRule="exact" w:before="170" w:after="0"/>
        <w:ind w:left="951" w:right="118" w:hanging="284"/>
        <w:jc w:val="left"/>
      </w:pPr>
      <w:r>
        <w:rPr>
          <w:color w:val="231F20"/>
          <w:w w:val="90"/>
        </w:rPr>
        <w:t>Medical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reimbursement/allowance: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Reimbursement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allowance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40" w:lineRule="auto" w:before="156" w:after="0"/>
        <w:ind w:left="951" w:right="0" w:hanging="284"/>
        <w:jc w:val="left"/>
      </w:pPr>
      <w:r>
        <w:rPr>
          <w:color w:val="231F20"/>
          <w:w w:val="90"/>
        </w:rPr>
        <w:t>Leave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concession/allowance: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40" w:lineRule="auto" w:before="155" w:after="0"/>
        <w:ind w:left="951" w:right="0" w:hanging="284"/>
        <w:jc w:val="left"/>
      </w:pPr>
      <w:r>
        <w:rPr>
          <w:color w:val="231F20"/>
          <w:w w:val="95"/>
        </w:rPr>
        <w:t>Club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Fees: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clubs.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20" w:lineRule="exact" w:before="169" w:after="0"/>
        <w:ind w:left="951" w:right="118" w:hanging="284"/>
        <w:jc w:val="left"/>
      </w:pPr>
      <w:r>
        <w:rPr>
          <w:color w:val="231F20"/>
          <w:w w:val="95"/>
        </w:rPr>
        <w:t>Provision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driver/driver’s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salary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allowance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maintenance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expense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reimbursement: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2"/>
          <w:numId w:val="37"/>
        </w:numPr>
        <w:tabs>
          <w:tab w:pos="1005" w:val="left" w:leader="none"/>
        </w:tabs>
        <w:spacing w:line="220" w:lineRule="exact" w:before="170" w:after="0"/>
        <w:ind w:left="951" w:right="118" w:hanging="284"/>
        <w:jc w:val="left"/>
      </w:pP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telephone: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telephone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residence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purposes,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40" w:lineRule="auto" w:before="156" w:after="0"/>
        <w:ind w:left="951" w:right="0" w:hanging="284"/>
        <w:jc w:val="left"/>
      </w:pPr>
      <w:r>
        <w:rPr>
          <w:color w:val="231F20"/>
          <w:w w:val="90"/>
        </w:rPr>
        <w:t>Personal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accident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insurance: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2"/>
          <w:numId w:val="37"/>
        </w:numPr>
        <w:tabs>
          <w:tab w:pos="952" w:val="left" w:leader="none"/>
        </w:tabs>
        <w:spacing w:line="240" w:lineRule="auto" w:before="155" w:after="0"/>
        <w:ind w:left="951" w:right="0" w:hanging="284"/>
        <w:jc w:val="left"/>
      </w:pPr>
      <w:r>
        <w:rPr>
          <w:color w:val="231F20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benefits:</w:t>
      </w:r>
      <w:r>
        <w:rPr/>
      </w:r>
    </w:p>
    <w:p>
      <w:pPr>
        <w:pStyle w:val="BodyText"/>
        <w:numPr>
          <w:ilvl w:val="3"/>
          <w:numId w:val="37"/>
        </w:numPr>
        <w:tabs>
          <w:tab w:pos="1235" w:val="left" w:leader="none"/>
        </w:tabs>
        <w:spacing w:line="240" w:lineRule="auto" w:before="155" w:after="0"/>
        <w:ind w:left="1234" w:right="0" w:hanging="283"/>
        <w:jc w:val="left"/>
      </w:pPr>
      <w:r>
        <w:rPr>
          <w:color w:val="231F20"/>
          <w:w w:val="90"/>
        </w:rPr>
        <w:t>Earned/privilege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leave: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3"/>
          <w:numId w:val="37"/>
        </w:numPr>
        <w:tabs>
          <w:tab w:pos="1235" w:val="left" w:leader="none"/>
        </w:tabs>
        <w:spacing w:line="240" w:lineRule="auto" w:before="155" w:after="0"/>
        <w:ind w:left="1234" w:right="0" w:hanging="283"/>
        <w:jc w:val="left"/>
      </w:pPr>
      <w:r>
        <w:rPr>
          <w:color w:val="231F20"/>
          <w:w w:val="90"/>
        </w:rPr>
        <w:t>Company’s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superannuation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fund: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3"/>
          <w:numId w:val="37"/>
        </w:numPr>
        <w:tabs>
          <w:tab w:pos="1235" w:val="left" w:leader="none"/>
        </w:tabs>
        <w:spacing w:line="240" w:lineRule="auto" w:before="155" w:after="0"/>
        <w:ind w:left="1234" w:right="0" w:hanging="283"/>
        <w:jc w:val="left"/>
      </w:pPr>
      <w:r>
        <w:rPr>
          <w:color w:val="231F20"/>
          <w:w w:val="95"/>
        </w:rPr>
        <w:t>Gratuity: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3"/>
          <w:numId w:val="37"/>
        </w:numPr>
        <w:tabs>
          <w:tab w:pos="1235" w:val="left" w:leader="none"/>
        </w:tabs>
        <w:spacing w:line="240" w:lineRule="auto" w:before="155" w:after="0"/>
        <w:ind w:left="1234" w:right="0" w:hanging="283"/>
        <w:jc w:val="left"/>
      </w:pPr>
      <w:r>
        <w:rPr>
          <w:color w:val="231F20"/>
          <w:w w:val="95"/>
        </w:rPr>
        <w:t>Encashment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leave: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1"/>
          <w:numId w:val="37"/>
        </w:numPr>
        <w:tabs>
          <w:tab w:pos="668" w:val="left" w:leader="none"/>
        </w:tabs>
        <w:spacing w:line="220" w:lineRule="exact" w:before="169" w:after="0"/>
        <w:ind w:left="667" w:right="117" w:hanging="283"/>
        <w:jc w:val="left"/>
      </w:pPr>
      <w:r>
        <w:rPr>
          <w:color w:val="231F20"/>
          <w:w w:val="90"/>
        </w:rPr>
        <w:t>Performance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Bonus: Payable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annually 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other intervals,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 may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decided 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Compensation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 the</w:t>
      </w:r>
      <w:r>
        <w:rPr>
          <w:color w:val="231F20"/>
          <w:w w:val="88"/>
        </w:rPr>
        <w:t> </w:t>
      </w:r>
      <w:r>
        <w:rPr>
          <w:color w:val="231F20"/>
        </w:rPr>
        <w:t>Board.</w:t>
      </w:r>
      <w:r>
        <w:rPr/>
      </w:r>
    </w:p>
    <w:p>
      <w:pPr>
        <w:pStyle w:val="BodyText"/>
        <w:spacing w:line="220" w:lineRule="exact" w:before="170"/>
        <w:ind w:left="383" w:right="117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decided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Committee.</w:t>
      </w:r>
      <w:r>
        <w:rPr/>
      </w:r>
    </w:p>
    <w:p>
      <w:pPr>
        <w:pStyle w:val="BodyText"/>
        <w:spacing w:line="220" w:lineRule="exact" w:before="170"/>
        <w:ind w:left="383" w:right="114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notwithstanding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anything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stated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herein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wherein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closing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incurs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inadequate,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mentioned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minimum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remuneration.</w:t>
      </w:r>
      <w:r>
        <w:rPr/>
      </w:r>
    </w:p>
    <w:p>
      <w:pPr>
        <w:pStyle w:val="BodyText"/>
        <w:spacing w:line="220" w:lineRule="exact" w:before="170"/>
        <w:ind w:left="383" w:right="114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(salary,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perquisites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bonus)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Mr.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Chaitanya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Kamat,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0"/>
        </w:rPr>
        <w:t>above,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required.</w:t>
      </w:r>
      <w:r>
        <w:rPr/>
      </w:r>
    </w:p>
    <w:p>
      <w:pPr>
        <w:pStyle w:val="BodyText"/>
        <w:spacing w:line="220" w:lineRule="exact" w:before="170"/>
        <w:ind w:left="383" w:right="115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entered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hereby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hereby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authorised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manner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agreed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Kamat.”</w:t>
      </w:r>
      <w:r>
        <w:rPr/>
      </w:r>
    </w:p>
    <w:p>
      <w:pPr>
        <w:pStyle w:val="BodyText"/>
        <w:numPr>
          <w:ilvl w:val="0"/>
          <w:numId w:val="37"/>
        </w:numPr>
        <w:tabs>
          <w:tab w:pos="384" w:val="left" w:leader="none"/>
        </w:tabs>
        <w:spacing w:line="240" w:lineRule="auto" w:before="156" w:after="0"/>
        <w:ind w:left="383" w:right="0" w:hanging="283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383" w:right="114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309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approvals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required,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accorded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(excluding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Whole‑time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Directors),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exceeding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annum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calculated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of Sections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198,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349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350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payment to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amounts 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proportions 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manner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decided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attendance,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laid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commencing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2017.”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60" w:bottom="460" w:left="580" w:right="960"/>
        </w:sectPr>
      </w:pP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41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17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(Employee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(“SEBI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Guidelines”)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[including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amendment(s)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thereto],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(“SEBI”)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81(1A)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(including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amendment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re‑enactment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thereof)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Memorandum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RBI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agreements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Exchanges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approvals,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consents,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permissions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sanctions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authorities,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modifications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prescribed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imposed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granting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approvals,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consents,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permissions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w w:val="80"/>
        </w:rPr>
        <w:t> </w:t>
      </w:r>
      <w:r>
        <w:rPr>
          <w:color w:val="231F20"/>
          <w:w w:val="95"/>
        </w:rPr>
        <w:t>sanctions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agreed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(hereinafter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“the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Board”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delegate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powers,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powers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conferred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Resolutions),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accorded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create,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issue,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grant,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allot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w w:val="94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(whole‑time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otherwise)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selected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criteria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(hereinafter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“the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w w:val="95"/>
        </w:rPr>
        <w:t> Employees”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expression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shall,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unless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repugnant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context,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(whole‑time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otherwise)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Company),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rise</w:t>
      </w:r>
      <w:r>
        <w:rPr/>
      </w:r>
    </w:p>
    <w:p>
      <w:pPr>
        <w:pStyle w:val="BodyText"/>
        <w:spacing w:line="213" w:lineRule="exact"/>
        <w:ind w:left="401" w:right="0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rFonts w:ascii="SimSun" w:hAnsi="SimSun" w:cs="SimSun" w:eastAsia="SimSun"/>
          <w:color w:val="231F20"/>
          <w:w w:val="95"/>
        </w:rPr>
        <w:t>`</w:t>
      </w:r>
      <w:r>
        <w:rPr>
          <w:rFonts w:ascii="SimSun" w:hAnsi="SimSun" w:cs="SimSun" w:eastAsia="SimSun"/>
          <w:color w:val="231F20"/>
          <w:spacing w:val="-68"/>
          <w:w w:val="95"/>
        </w:rPr>
        <w:t> </w:t>
      </w:r>
      <w:r>
        <w:rPr>
          <w:color w:val="231F20"/>
          <w:w w:val="95"/>
        </w:rPr>
        <w:t>5/‑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exceeding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12.5%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/>
      </w:r>
    </w:p>
    <w:p>
      <w:pPr>
        <w:pStyle w:val="BodyText"/>
        <w:spacing w:line="227" w:lineRule="exact"/>
        <w:ind w:left="401" w:right="0"/>
        <w:jc w:val="left"/>
      </w:pP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 any given time, on 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terms and conditions described below: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69" w:after="0"/>
        <w:ind w:left="854" w:right="118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price,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9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rank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passu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respects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including 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dividend.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8" w:hanging="453"/>
        <w:jc w:val="both"/>
      </w:pPr>
      <w:r>
        <w:rPr>
          <w:color w:val="231F20"/>
        </w:rPr>
        <w:t>Each</w:t>
      </w:r>
      <w:r>
        <w:rPr>
          <w:color w:val="231F20"/>
          <w:spacing w:val="-15"/>
        </w:rPr>
        <w:t> </w:t>
      </w:r>
      <w:r>
        <w:rPr>
          <w:color w:val="231F20"/>
        </w:rPr>
        <w:t>option</w:t>
      </w:r>
      <w:r>
        <w:rPr>
          <w:color w:val="231F20"/>
          <w:spacing w:val="-15"/>
        </w:rPr>
        <w:t> </w:t>
      </w:r>
      <w:r>
        <w:rPr>
          <w:color w:val="231F20"/>
        </w:rPr>
        <w:t>granted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Eligible</w:t>
      </w:r>
      <w:r>
        <w:rPr>
          <w:color w:val="231F20"/>
          <w:spacing w:val="-15"/>
        </w:rPr>
        <w:t> </w:t>
      </w:r>
      <w:r>
        <w:rPr>
          <w:color w:val="231F20"/>
        </w:rPr>
        <w:t>Employees</w:t>
      </w:r>
      <w:r>
        <w:rPr>
          <w:color w:val="231F20"/>
          <w:spacing w:val="-14"/>
        </w:rPr>
        <w:t> </w:t>
      </w:r>
      <w:r>
        <w:rPr>
          <w:color w:val="231F20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entitled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equity</w:t>
      </w:r>
      <w:r>
        <w:rPr>
          <w:color w:val="231F20"/>
          <w:spacing w:val="-14"/>
        </w:rPr>
        <w:t> </w:t>
      </w:r>
      <w:r>
        <w:rPr>
          <w:color w:val="231F20"/>
        </w:rPr>
        <w:t>share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Company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price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regulations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regard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options,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8" w:hanging="453"/>
        <w:jc w:val="both"/>
      </w:pPr>
      <w:r>
        <w:rPr>
          <w:color w:val="231F20"/>
          <w:w w:val="95"/>
        </w:rPr>
        <w:t>Each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vested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optionee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40" w:lineRule="auto" w:before="156" w:after="0"/>
        <w:ind w:left="854" w:right="0" w:hanging="453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valid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exercisable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periods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69" w:after="0"/>
        <w:ind w:left="854" w:right="118" w:hanging="453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consideration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granting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cash,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cheque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consideration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cashless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program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implemented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foregoing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methods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payment.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8" w:hanging="453"/>
        <w:jc w:val="both"/>
      </w:pP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shall,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exceeding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regulation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7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conform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policies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mandated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law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regulations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regulation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options.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7" w:hanging="453"/>
        <w:jc w:val="both"/>
      </w:pPr>
      <w:r>
        <w:rPr>
          <w:color w:val="231F20"/>
          <w:w w:val="95"/>
        </w:rPr>
        <w:t>Subject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exchanges,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listed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exchanges.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9" w:hanging="453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splits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actions.</w:t>
      </w:r>
      <w:r>
        <w:rPr/>
      </w:r>
    </w:p>
    <w:p>
      <w:pPr>
        <w:pStyle w:val="BodyText"/>
        <w:numPr>
          <w:ilvl w:val="0"/>
          <w:numId w:val="38"/>
        </w:numPr>
        <w:tabs>
          <w:tab w:pos="855" w:val="left" w:leader="none"/>
        </w:tabs>
        <w:spacing w:line="220" w:lineRule="exact" w:before="170" w:after="0"/>
        <w:ind w:left="854" w:right="117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Board shall have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absolute discretion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from time 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time to modify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 substitute any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such terms, including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but not</w:t>
      </w:r>
      <w:r>
        <w:rPr>
          <w:color w:val="231F20"/>
          <w:w w:val="89"/>
        </w:rPr>
        <w:t> </w:t>
      </w:r>
      <w:r>
        <w:rPr>
          <w:color w:val="231F20"/>
        </w:rPr>
        <w:t>limited</w:t>
      </w:r>
      <w:r>
        <w:rPr>
          <w:color w:val="231F20"/>
          <w:spacing w:val="-15"/>
        </w:rPr>
        <w:t> </w:t>
      </w:r>
      <w:r>
        <w:rPr>
          <w:color w:val="231F20"/>
        </w:rPr>
        <w:t>to,</w:t>
      </w:r>
      <w:r>
        <w:rPr>
          <w:color w:val="231F20"/>
          <w:spacing w:val="-15"/>
        </w:rPr>
        <w:t> </w:t>
      </w:r>
      <w:r>
        <w:rPr>
          <w:color w:val="231F20"/>
        </w:rPr>
        <w:t>acceleration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vesting</w:t>
      </w:r>
      <w:r>
        <w:rPr>
          <w:color w:val="231F20"/>
          <w:spacing w:val="-15"/>
        </w:rPr>
        <w:t> </w:t>
      </w:r>
      <w:r>
        <w:rPr>
          <w:color w:val="231F20"/>
        </w:rPr>
        <w:t>period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options</w:t>
      </w:r>
      <w:r>
        <w:rPr>
          <w:color w:val="231F20"/>
          <w:spacing w:val="-15"/>
        </w:rPr>
        <w:t> </w:t>
      </w:r>
      <w:r>
        <w:rPr>
          <w:color w:val="231F20"/>
        </w:rPr>
        <w:t>granted</w:t>
      </w:r>
      <w:r>
        <w:rPr>
          <w:color w:val="231F20"/>
          <w:spacing w:val="-15"/>
        </w:rPr>
        <w:t> </w:t>
      </w:r>
      <w:r>
        <w:rPr>
          <w:color w:val="231F20"/>
        </w:rPr>
        <w:t>or,</w:t>
      </w:r>
      <w:r>
        <w:rPr>
          <w:color w:val="231F20"/>
          <w:spacing w:val="-15"/>
        </w:rPr>
        <w:t> </w:t>
      </w:r>
      <w:r>
        <w:rPr>
          <w:color w:val="231F20"/>
        </w:rPr>
        <w:t>if</w:t>
      </w:r>
      <w:r>
        <w:rPr>
          <w:color w:val="231F20"/>
          <w:spacing w:val="-15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thinks</w:t>
      </w:r>
      <w:r>
        <w:rPr>
          <w:color w:val="231F20"/>
          <w:spacing w:val="-15"/>
        </w:rPr>
        <w:t> </w:t>
      </w:r>
      <w:r>
        <w:rPr>
          <w:color w:val="231F20"/>
        </w:rPr>
        <w:t>fit,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undertake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proceed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whole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part.</w:t>
      </w:r>
      <w:r>
        <w:rPr/>
      </w:r>
    </w:p>
    <w:p>
      <w:pPr>
        <w:pStyle w:val="BodyText"/>
        <w:spacing w:line="220" w:lineRule="exact" w:before="170"/>
        <w:ind w:left="401" w:right="117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employee/director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Scheme(s)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exceed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1%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paid‑up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year.</w:t>
      </w:r>
      <w:r>
        <w:rPr/>
      </w:r>
    </w:p>
    <w:p>
      <w:pPr>
        <w:pStyle w:val="BodyText"/>
        <w:spacing w:line="220" w:lineRule="exact" w:before="170"/>
        <w:ind w:left="401" w:right="118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giving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resolution,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incur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thereto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execute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documents,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instructions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writings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absolute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discretion,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desirable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w w:val="87"/>
        </w:rPr>
        <w:t> </w:t>
      </w:r>
      <w:r>
        <w:rPr>
          <w:color w:val="231F20"/>
        </w:rPr>
        <w:t>purpose.</w:t>
      </w:r>
      <w:r>
        <w:rPr/>
      </w:r>
    </w:p>
    <w:p>
      <w:pPr>
        <w:pStyle w:val="BodyText"/>
        <w:spacing w:line="220" w:lineRule="exact" w:before="170"/>
        <w:ind w:left="401" w:right="118"/>
        <w:jc w:val="both"/>
      </w:pPr>
      <w:r>
        <w:rPr>
          <w:color w:val="231F20"/>
        </w:rPr>
        <w:t>RESOLVED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purpose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giving</w:t>
      </w:r>
      <w:r>
        <w:rPr>
          <w:color w:val="231F20"/>
          <w:spacing w:val="-14"/>
        </w:rPr>
        <w:t> </w:t>
      </w:r>
      <w:r>
        <w:rPr>
          <w:color w:val="231F20"/>
        </w:rPr>
        <w:t>effect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resolution,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Board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hereby</w:t>
      </w:r>
      <w:r>
        <w:rPr>
          <w:color w:val="231F20"/>
          <w:spacing w:val="-13"/>
        </w:rPr>
        <w:t> </w:t>
      </w:r>
      <w:r>
        <w:rPr>
          <w:color w:val="231F20"/>
        </w:rPr>
        <w:t>authorised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evolve,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(“ESOPs”)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amendments,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modifications,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alterations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ESOPs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required,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splits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actions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questions,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doubts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arise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ESOPs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execute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documents,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instruments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writings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absolute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discretion,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deem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desirable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requiring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secure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384" w:right="117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delegate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powers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herein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conferred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resolution.”</w:t>
      </w:r>
      <w:r>
        <w:rPr/>
      </w:r>
    </w:p>
    <w:p>
      <w:pPr>
        <w:pStyle w:val="BodyText"/>
        <w:numPr>
          <w:ilvl w:val="0"/>
          <w:numId w:val="37"/>
        </w:numPr>
        <w:tabs>
          <w:tab w:pos="385" w:val="left" w:leader="none"/>
        </w:tabs>
        <w:spacing w:line="240" w:lineRule="auto" w:before="156" w:after="0"/>
        <w:ind w:left="384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384" w:right="114"/>
        <w:jc w:val="both"/>
      </w:pPr>
      <w:r>
        <w:rPr>
          <w:color w:val="231F20"/>
          <w:w w:val="95"/>
        </w:rPr>
        <w:t>“RESOLVED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(Employee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(“SEBI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Guidelines”)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[including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amendment(s)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thereto],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(“SEBI”)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81(1A)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(including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amendment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re‑enactment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thereof)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Memorandum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RBI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agreements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Exchanges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listed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approvals,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consents,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permissions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sanctions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authorities,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modifications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prescribed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imposed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granting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approvals,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consents,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permissions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w w:val="80"/>
        </w:rPr>
        <w:t> </w:t>
      </w:r>
      <w:r>
        <w:rPr>
          <w:color w:val="231F20"/>
          <w:w w:val="95"/>
        </w:rPr>
        <w:t>sanctions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agreed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(hereinafter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“the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Board”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delegate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powers,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powers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conferred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Resolutions),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accorded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create,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issue,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grant,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allot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(whole‑time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otherwise)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basis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prescribed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Guidelines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(hereinafter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“the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Eligible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Employees”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expression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shall,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unless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repugnant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context,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(whole‑time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otherwise)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Company)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decided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limits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11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w w:val="88"/>
        </w:rPr>
        <w:t> </w:t>
      </w:r>
      <w:r>
        <w:rPr>
          <w:color w:val="231F20"/>
          <w:w w:val="85"/>
        </w:rPr>
        <w:t>described</w:t>
      </w:r>
      <w:r>
        <w:rPr>
          <w:color w:val="231F20"/>
          <w:spacing w:val="32"/>
          <w:w w:val="85"/>
        </w:rPr>
        <w:t> </w:t>
      </w:r>
      <w:r>
        <w:rPr>
          <w:color w:val="231F20"/>
          <w:w w:val="85"/>
        </w:rPr>
        <w:t>below: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5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price,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6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rank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passu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respects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w w:val="81"/>
        </w:rPr>
        <w:t> </w:t>
      </w:r>
      <w:r>
        <w:rPr>
          <w:color w:val="231F20"/>
          <w:w w:val="90"/>
        </w:rPr>
        <w:t>including 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dividend.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5" w:hanging="453"/>
        <w:jc w:val="both"/>
      </w:pPr>
      <w:r>
        <w:rPr>
          <w:color w:val="231F20"/>
        </w:rPr>
        <w:t>Each</w:t>
      </w:r>
      <w:r>
        <w:rPr>
          <w:color w:val="231F20"/>
          <w:spacing w:val="-15"/>
        </w:rPr>
        <w:t> </w:t>
      </w:r>
      <w:r>
        <w:rPr>
          <w:color w:val="231F20"/>
        </w:rPr>
        <w:t>option</w:t>
      </w:r>
      <w:r>
        <w:rPr>
          <w:color w:val="231F20"/>
          <w:spacing w:val="-15"/>
        </w:rPr>
        <w:t> </w:t>
      </w:r>
      <w:r>
        <w:rPr>
          <w:color w:val="231F20"/>
        </w:rPr>
        <w:t>granted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Eligible</w:t>
      </w:r>
      <w:r>
        <w:rPr>
          <w:color w:val="231F20"/>
          <w:spacing w:val="-15"/>
        </w:rPr>
        <w:t> </w:t>
      </w:r>
      <w:r>
        <w:rPr>
          <w:color w:val="231F20"/>
        </w:rPr>
        <w:t>Employees</w:t>
      </w:r>
      <w:r>
        <w:rPr>
          <w:color w:val="231F20"/>
          <w:spacing w:val="-14"/>
        </w:rPr>
        <w:t> </w:t>
      </w:r>
      <w:r>
        <w:rPr>
          <w:color w:val="231F20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entitled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equity</w:t>
      </w:r>
      <w:r>
        <w:rPr>
          <w:color w:val="231F20"/>
          <w:spacing w:val="-14"/>
        </w:rPr>
        <w:t> </w:t>
      </w:r>
      <w:r>
        <w:rPr>
          <w:color w:val="231F20"/>
        </w:rPr>
        <w:t>share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Company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price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regulations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regard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options,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w w:val="78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5" w:hanging="453"/>
        <w:jc w:val="both"/>
      </w:pPr>
      <w:r>
        <w:rPr>
          <w:color w:val="231F20"/>
          <w:w w:val="95"/>
        </w:rPr>
        <w:t>Each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vested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optionee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40" w:lineRule="auto" w:before="156" w:after="0"/>
        <w:ind w:left="837" w:right="0" w:hanging="453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valid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exercisable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periods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determined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69" w:after="0"/>
        <w:ind w:left="837" w:right="115" w:hanging="453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consideration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granting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cash,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cheque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consideration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cashless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program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implemented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foregoing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methods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payment.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5" w:hanging="453"/>
        <w:jc w:val="both"/>
      </w:pP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shall,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exceeding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regulation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options.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4" w:hanging="45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conform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policies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mandated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law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regulations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regulation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options.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4" w:hanging="453"/>
        <w:jc w:val="both"/>
      </w:pPr>
      <w:r>
        <w:rPr>
          <w:color w:val="231F20"/>
          <w:w w:val="95"/>
        </w:rPr>
        <w:t>Subject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exchanges,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listed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exchanges.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6" w:hanging="453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power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reasonable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splits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actions.</w:t>
      </w:r>
      <w:r>
        <w:rPr/>
      </w:r>
    </w:p>
    <w:p>
      <w:pPr>
        <w:pStyle w:val="BodyText"/>
        <w:numPr>
          <w:ilvl w:val="0"/>
          <w:numId w:val="39"/>
        </w:numPr>
        <w:tabs>
          <w:tab w:pos="838" w:val="left" w:leader="none"/>
        </w:tabs>
        <w:spacing w:line="220" w:lineRule="exact" w:before="170" w:after="0"/>
        <w:ind w:left="837" w:right="114" w:hanging="453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absolute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discretion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modify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substitute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acceleration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or,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thinks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undertake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proceed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whole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part.</w:t>
      </w:r>
      <w:r>
        <w:rPr/>
      </w:r>
    </w:p>
    <w:p>
      <w:pPr>
        <w:pStyle w:val="BodyText"/>
        <w:spacing w:line="220" w:lineRule="exact" w:before="170"/>
        <w:ind w:left="384" w:right="114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employee/director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Scheme(s)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exceed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1%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paid‑up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year.</w:t>
      </w:r>
      <w:r>
        <w:rPr/>
      </w:r>
    </w:p>
    <w:p>
      <w:pPr>
        <w:pStyle w:val="BodyText"/>
        <w:spacing w:line="220" w:lineRule="exact" w:before="170"/>
        <w:ind w:left="384" w:right="115"/>
        <w:jc w:val="both"/>
      </w:pPr>
      <w:r>
        <w:rPr>
          <w:color w:val="231F20"/>
          <w:w w:val="95"/>
        </w:rPr>
        <w:t>RESOLVED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giving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resolution,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incur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expenses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thereto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acts,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execute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documents,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instructions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writings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absolute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discretion,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desirable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w w:val="87"/>
        </w:rPr>
        <w:t> </w:t>
      </w:r>
      <w:r>
        <w:rPr>
          <w:color w:val="231F20"/>
        </w:rPr>
        <w:t>purpose.</w:t>
      </w:r>
      <w:r>
        <w:rPr/>
      </w:r>
    </w:p>
    <w:p>
      <w:pPr>
        <w:pStyle w:val="BodyText"/>
        <w:spacing w:line="220" w:lineRule="exact" w:before="170"/>
        <w:ind w:left="384" w:right="114"/>
        <w:jc w:val="both"/>
      </w:pPr>
      <w:r>
        <w:rPr>
          <w:color w:val="231F20"/>
        </w:rPr>
        <w:t>RESOLVED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purpose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giving</w:t>
      </w:r>
      <w:r>
        <w:rPr>
          <w:color w:val="231F20"/>
          <w:spacing w:val="-14"/>
        </w:rPr>
        <w:t> </w:t>
      </w:r>
      <w:r>
        <w:rPr>
          <w:color w:val="231F20"/>
        </w:rPr>
        <w:t>effect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</w:rPr>
        <w:t>resolution,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Board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hereby</w:t>
      </w:r>
      <w:r>
        <w:rPr>
          <w:color w:val="231F20"/>
          <w:spacing w:val="-14"/>
        </w:rPr>
        <w:t> </w:t>
      </w:r>
      <w:r>
        <w:rPr>
          <w:color w:val="231F20"/>
        </w:rPr>
        <w:t>authorised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evolve,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(“ESOPs”)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amendments,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modifications,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alterations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ESOPs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required,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adjustments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bonus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issues,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splits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settle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questions,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difficulties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doubts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arise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relation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implementation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ESOPs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acts,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execute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deeds,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documents,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instruments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writings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absolute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discretion,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deem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77" w:top="560" w:bottom="460" w:left="580" w:right="960"/>
        </w:sectPr>
      </w:pPr>
    </w:p>
    <w:p>
      <w:pPr>
        <w:pStyle w:val="BodyText"/>
        <w:spacing w:line="220" w:lineRule="exact" w:before="55"/>
        <w:ind w:left="401" w:right="120"/>
        <w:jc w:val="left"/>
      </w:pPr>
      <w:r>
        <w:rPr>
          <w:color w:val="231F20"/>
          <w:w w:val="90"/>
        </w:rPr>
        <w:t>necessary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desirable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requiring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secure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20" w:lineRule="exact" w:before="170"/>
        <w:ind w:left="401" w:right="120"/>
        <w:jc w:val="left"/>
      </w:pPr>
      <w:r>
        <w:rPr>
          <w:color w:val="231F20"/>
          <w:w w:val="95"/>
        </w:rPr>
        <w:t>RESOLVED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delegate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powers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herein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conferred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resolution.”</w:t>
      </w:r>
      <w:r>
        <w:rPr/>
      </w:r>
    </w:p>
    <w:p>
      <w:pPr>
        <w:pStyle w:val="BodyText"/>
        <w:numPr>
          <w:ilvl w:val="0"/>
          <w:numId w:val="37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consider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fit,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pass,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modification(s),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Ordinary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following:</w:t>
      </w:r>
      <w:r>
        <w:rPr/>
      </w:r>
    </w:p>
    <w:p>
      <w:pPr>
        <w:pStyle w:val="BodyText"/>
        <w:spacing w:line="220" w:lineRule="exact" w:before="169"/>
        <w:ind w:left="401" w:right="120"/>
        <w:jc w:val="left"/>
      </w:pPr>
      <w:r>
        <w:rPr>
          <w:color w:val="231F20"/>
          <w:w w:val="95"/>
        </w:rPr>
        <w:t>“RESOLVED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Dorian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Daley,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retires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rotation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expressed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desire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re‑appointed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Director,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retired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re‑appointed.</w:t>
      </w:r>
      <w:r>
        <w:rPr/>
      </w:r>
    </w:p>
    <w:p>
      <w:pPr>
        <w:pStyle w:val="BodyText"/>
        <w:spacing w:line="220" w:lineRule="exact" w:before="170"/>
        <w:ind w:left="401" w:right="120"/>
        <w:jc w:val="left"/>
      </w:pPr>
      <w:r>
        <w:rPr>
          <w:color w:val="231F20"/>
        </w:rPr>
        <w:t>RESOLVED</w:t>
      </w:r>
      <w:r>
        <w:rPr>
          <w:color w:val="231F20"/>
          <w:spacing w:val="-9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resulting</w:t>
      </w:r>
      <w:r>
        <w:rPr>
          <w:color w:val="231F20"/>
          <w:spacing w:val="-8"/>
        </w:rPr>
        <w:t> </w:t>
      </w:r>
      <w:r>
        <w:rPr>
          <w:color w:val="231F20"/>
        </w:rPr>
        <w:t>vacancy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filled</w:t>
      </w:r>
      <w:r>
        <w:rPr>
          <w:color w:val="231F20"/>
          <w:spacing w:val="-8"/>
        </w:rPr>
        <w:t> </w:t>
      </w:r>
      <w:r>
        <w:rPr>
          <w:color w:val="231F20"/>
        </w:rPr>
        <w:t>up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Meeting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adjourned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thereof.”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7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660" w:lineRule="atLeast"/>
        <w:ind w:left="8699" w:right="118" w:hanging="144"/>
        <w:jc w:val="right"/>
      </w:pP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Hoshi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Bhagwagar</w:t>
      </w:r>
      <w:r>
        <w:rPr/>
      </w:r>
    </w:p>
    <w:p>
      <w:pPr>
        <w:pStyle w:val="BodyText"/>
        <w:spacing w:line="220" w:lineRule="exact"/>
        <w:ind w:right="0" w:firstLine="6803"/>
        <w:jc w:val="left"/>
      </w:pPr>
      <w:r>
        <w:rPr>
          <w:color w:val="231F20"/>
          <w:w w:val="90"/>
        </w:rPr>
        <w:t>Company Secretary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Compliance Officer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18"/>
          <w:szCs w:val="18"/>
        </w:rPr>
      </w:pPr>
    </w:p>
    <w:p>
      <w:pPr>
        <w:pStyle w:val="BodyText"/>
        <w:spacing w:line="220" w:lineRule="exact"/>
        <w:ind w:right="8474"/>
        <w:jc w:val="left"/>
      </w:pPr>
      <w:r>
        <w:rPr>
          <w:color w:val="231F20"/>
          <w:w w:val="90"/>
        </w:rPr>
        <w:t>Registered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Office: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20" w:lineRule="exact"/>
        <w:ind w:right="7244"/>
        <w:jc w:val="left"/>
      </w:pPr>
      <w:r>
        <w:rPr>
          <w:color w:val="231F20"/>
          <w:w w:val="95"/>
        </w:rPr>
        <w:t>Off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Highway</w:t>
      </w:r>
      <w:r>
        <w:rPr>
          <w:color w:val="231F20"/>
          <w:w w:val="94"/>
        </w:rPr>
        <w:t> </w:t>
      </w:r>
      <w:r>
        <w:rPr>
          <w:color w:val="231F20"/>
          <w:w w:val="85"/>
        </w:rPr>
        <w:t>Goregaon 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(East)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31"/>
          <w:w w:val="90"/>
        </w:rPr>
        <w:t> </w:t>
      </w:r>
      <w:r>
        <w:rPr>
          <w:color w:val="231F20"/>
          <w:w w:val="90"/>
        </w:rPr>
        <w:t>400063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40" w:lineRule="auto" w:before="141"/>
        <w:ind w:right="0"/>
        <w:jc w:val="left"/>
      </w:pPr>
      <w:r>
        <w:rPr>
          <w:color w:val="231F20"/>
        </w:rPr>
        <w:t>July</w:t>
      </w:r>
      <w:r>
        <w:rPr>
          <w:color w:val="231F20"/>
          <w:spacing w:val="-26"/>
        </w:rPr>
        <w:t> </w:t>
      </w:r>
      <w:r>
        <w:rPr>
          <w:color w:val="231F20"/>
        </w:rPr>
        <w:t>15,</w:t>
      </w:r>
      <w:r>
        <w:rPr>
          <w:color w:val="231F20"/>
          <w:spacing w:val="-26"/>
        </w:rPr>
        <w:t> </w:t>
      </w:r>
      <w:r>
        <w:rPr>
          <w:color w:val="231F20"/>
        </w:rPr>
        <w:t>2011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17" w:right="0" w:firstLine="0"/>
        <w:jc w:val="left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Notes:</w:t>
      </w:r>
      <w:r>
        <w:rPr>
          <w:rFonts w:ascii="Lucida Sans"/>
          <w:sz w:val="18"/>
        </w:rPr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19" w:after="0"/>
        <w:ind w:left="401" w:right="118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49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listing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Explanatory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173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(2)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13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annexed</w:t>
      </w:r>
      <w:r>
        <w:rPr>
          <w:color w:val="231F20"/>
          <w:w w:val="85"/>
        </w:rPr>
        <w:t> </w:t>
      </w:r>
      <w:r>
        <w:rPr>
          <w:color w:val="231F20"/>
        </w:rPr>
        <w:t>hereto.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Register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Books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closed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Saturday,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13,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Thursday,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18,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inclusive,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Meeting.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20" w:hanging="284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MEMBER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ENTITLED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ATTEND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VOTE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ENTITLED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APPOINT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PROXY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PROXIES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ATTEND</w:t>
      </w:r>
      <w:r>
        <w:rPr>
          <w:color w:val="231F20"/>
          <w:w w:val="105"/>
        </w:rPr>
        <w:t> 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VOTE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HIMSELF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POLL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PROXY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MEMBER.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instrument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appointing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proxy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deposited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commencement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meeting.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40" w:lineRule="auto" w:before="156" w:after="0"/>
        <w:ind w:left="401" w:right="0" w:hanging="284"/>
        <w:jc w:val="left"/>
      </w:pP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members/proxies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bring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duly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Attendance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Slips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herewith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attending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meeting.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69" w:after="0"/>
        <w:ind w:left="401" w:right="117" w:hanging="28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documents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Explanatory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annexed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hereto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inspection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2.00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4.00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Company.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0"/>
        </w:rPr>
        <w:t>Members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please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Registrars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separate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various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investor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queries.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Accordingly,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queries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directed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+91‑22‑2594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6970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e‑mailed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hyperlink r:id="rId19">
        <w:r>
          <w:rPr>
            <w:color w:val="231F20"/>
            <w:w w:val="90"/>
          </w:rPr>
          <w:t>rnt.helpdesk@linkintime.co.in.</w:t>
        </w:r>
        <w:r>
          <w:rPr/>
        </w:r>
      </w:hyperlink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5"/>
        </w:rPr>
        <w:t>Members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requested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notify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promptly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addresses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Company’s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Registrars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Transfer Agents,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Link Intime India Private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Limited, having its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office at C‑13, Pannalal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Silk Mills Compound,</w:t>
      </w:r>
      <w:r>
        <w:rPr/>
      </w:r>
    </w:p>
    <w:p>
      <w:pPr>
        <w:pStyle w:val="BodyText"/>
        <w:spacing w:line="220" w:lineRule="exact"/>
        <w:ind w:left="401" w:right="120"/>
        <w:jc w:val="left"/>
      </w:pPr>
      <w:r>
        <w:rPr>
          <w:color w:val="231F20"/>
          <w:w w:val="90"/>
        </w:rPr>
        <w:t>L.B.S.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Marg,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Bhandup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(West),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Mumbai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400078.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demat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mode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notify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promptly,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addresses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respective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Depository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Participants.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7" w:hanging="284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Green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Initiative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Governance,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Ministry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Affairs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vide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Circular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17/2011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21,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Circular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18/2011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29,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clarified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complied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53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document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electronic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mode,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obtained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e‑mail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sending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notice/documents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e‑mail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giving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advance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opportunity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register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e‑mail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address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therein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communication</w:t>
      </w:r>
      <w:r>
        <w:rPr>
          <w:color w:val="231F20"/>
          <w:w w:val="90"/>
        </w:rPr>
        <w:t> dated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2011,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seeking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preference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receiving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documents.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seeking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regard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requested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write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Secretary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registered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keep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ready.</w:t>
      </w:r>
      <w:r>
        <w:rPr/>
      </w:r>
    </w:p>
    <w:p>
      <w:pPr>
        <w:pStyle w:val="BodyText"/>
        <w:numPr>
          <w:ilvl w:val="0"/>
          <w:numId w:val="40"/>
        </w:numPr>
        <w:tabs>
          <w:tab w:pos="402" w:val="left" w:leader="none"/>
        </w:tabs>
        <w:spacing w:line="220" w:lineRule="exact" w:before="170" w:after="0"/>
        <w:ind w:left="401" w:right="118" w:hanging="284"/>
        <w:jc w:val="both"/>
      </w:pPr>
      <w:r>
        <w:rPr>
          <w:color w:val="231F20"/>
          <w:w w:val="95"/>
        </w:rPr>
        <w:t>Pursuant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205A,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205C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transferred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unpaid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unpaid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unclaimed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404" w:right="134"/>
        <w:jc w:val="both"/>
      </w:pPr>
      <w:r>
        <w:rPr>
          <w:color w:val="231F20"/>
          <w:w w:val="95"/>
        </w:rPr>
        <w:t>payment,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 required to be transferred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 the “Investor Education and Protection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Fund” set up by the Central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Government.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Accordingly,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unclaimed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transferred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“Investor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Education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Protection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Fund”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course.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transferred,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claims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aforesaid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thereafter.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requested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claims,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any, for the dividend for financial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year ended March 31, 2004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onwards immediately.</w:t>
      </w:r>
      <w:r>
        <w:rPr/>
      </w:r>
    </w:p>
    <w:p>
      <w:pPr>
        <w:pStyle w:val="BodyText"/>
        <w:numPr>
          <w:ilvl w:val="0"/>
          <w:numId w:val="40"/>
        </w:numPr>
        <w:tabs>
          <w:tab w:pos="405" w:val="left" w:leader="none"/>
        </w:tabs>
        <w:spacing w:line="220" w:lineRule="exact" w:before="170" w:after="0"/>
        <w:ind w:left="404" w:right="135" w:hanging="284"/>
        <w:jc w:val="both"/>
      </w:pPr>
      <w:r>
        <w:rPr>
          <w:color w:val="231F20"/>
          <w:w w:val="90"/>
        </w:rPr>
        <w:t>Members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kindly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reasons,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restrictions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limitations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movement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people,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hand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baggage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vehicles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venue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meeting.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accompanied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inspection.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solicit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your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co‑operation.</w:t>
      </w:r>
      <w:r>
        <w:rPr/>
      </w:r>
    </w:p>
    <w:p>
      <w:pPr>
        <w:pStyle w:val="BodyText"/>
        <w:numPr>
          <w:ilvl w:val="0"/>
          <w:numId w:val="40"/>
        </w:numPr>
        <w:tabs>
          <w:tab w:pos="405" w:val="left" w:leader="none"/>
        </w:tabs>
        <w:spacing w:line="220" w:lineRule="exact" w:before="170" w:after="0"/>
        <w:ind w:left="404" w:right="135" w:hanging="284"/>
        <w:jc w:val="both"/>
      </w:pPr>
      <w:r>
        <w:rPr>
          <w:color w:val="231F20"/>
          <w:w w:val="90"/>
        </w:rPr>
        <w:t>Members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please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arrangements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reach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venue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Meeting.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details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below:</w:t>
      </w:r>
      <w:r>
        <w:rPr/>
      </w:r>
    </w:p>
    <w:p>
      <w:pPr>
        <w:pStyle w:val="BodyText"/>
        <w:spacing w:line="240" w:lineRule="auto" w:before="156"/>
        <w:ind w:left="120" w:right="0"/>
        <w:jc w:val="left"/>
      </w:pPr>
      <w:r>
        <w:rPr>
          <w:color w:val="231F20"/>
          <w:w w:val="95"/>
        </w:rPr>
        <w:t>Bus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up: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65pt;height:33.050pt;mso-position-horizontal-relative:char;mso-position-vertical-relative:line" coordorigin="0,0" coordsize="10173,661">
            <v:group style="position:absolute;left:10;top:10;width:7262;height:416" coordorigin="10,10" coordsize="7262,416">
              <v:shape style="position:absolute;left:10;top:10;width:7262;height:416" coordorigin="10,10" coordsize="7262,416" path="m7271,10l10,10,10,426,7271,426,7271,10xe" filled="true" fillcolor="#dedfe0" stroked="false">
                <v:path arrowok="t"/>
                <v:fill type="solid"/>
              </v:shape>
            </v:group>
            <v:group style="position:absolute;left:7271;top:10;width:2892;height:416" coordorigin="7271,10" coordsize="2892,416">
              <v:shape style="position:absolute;left:7271;top:10;width:2892;height:416" coordorigin="7271,10" coordsize="2892,416" path="m10162,10l7271,10,7271,426,10162,426,10162,10xe" filled="true" fillcolor="#dedfe0" stroked="false">
                <v:path arrowok="t"/>
                <v:fill type="solid"/>
              </v:shape>
            </v:group>
            <v:group style="position:absolute;left:10;top:426;width:7262;height:225" coordorigin="10,426" coordsize="7262,225">
              <v:shape style="position:absolute;left:10;top:426;width:7262;height:225" coordorigin="10,426" coordsize="7262,225" path="m7271,426l10,426,10,650,7271,650,7271,426xe" filled="true" fillcolor="#dedfe0" stroked="false">
                <v:path arrowok="t"/>
                <v:fill type="solid"/>
              </v:shape>
            </v:group>
            <v:group style="position:absolute;left:7271;top:426;width:2892;height:225" coordorigin="7271,426" coordsize="2892,225">
              <v:shape style="position:absolute;left:7271;top:426;width:2892;height:225" coordorigin="7271,426" coordsize="2892,225" path="m10162,426l7271,426,7271,650,10162,650,10162,426xe" filled="true" fillcolor="#dedfe0" stroked="false">
                <v:path arrowok="t"/>
                <v:fill type="solid"/>
              </v:shape>
            </v:group>
            <v:group style="position:absolute;left:10;top:10;width:10153;height:2" coordorigin="10,10" coordsize="10153,2">
              <v:shape style="position:absolute;left:10;top:10;width:10153;height:2" coordorigin="10,10" coordsize="10153,0" path="m10,10l10162,10e" filled="false" stroked="true" strokeweight="1pt" strokecolor="#808285">
                <v:path arrowok="t"/>
              </v:shape>
            </v:group>
            <v:group style="position:absolute;left:10;top:650;width:10153;height:2" coordorigin="10,650" coordsize="10153,2">
              <v:shape style="position:absolute;left:10;top:650;width:10153;height:2" coordorigin="10,650" coordsize="10153,0" path="m10,650l10162,650e" filled="false" stroked="true" strokeweight="1pt" strokecolor="#808285">
                <v:path arrowok="t"/>
              </v:shape>
              <v:shape style="position:absolute;left:50;top:24;width:6761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Andheri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(East),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Opp.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Ackruti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Sales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Office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corner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Telli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Galli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venue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10;top:24;width:7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2.00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439;width:543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Ghatkopar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Railway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Station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(near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BMC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office)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venue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10;top:439;width:75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2.00</w:t>
                      </w:r>
                      <w:r>
                        <w:rPr>
                          <w:rFonts w:ascii="Cambria"/>
                          <w:color w:val="231F20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sz w:val="20"/>
                        </w:rPr>
                        <w:t>p.m.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pStyle w:val="BodyText"/>
        <w:spacing w:line="240" w:lineRule="auto" w:before="120"/>
        <w:ind w:left="120" w:right="0"/>
        <w:jc w:val="left"/>
      </w:pPr>
      <w:r>
        <w:rPr>
          <w:color w:val="231F20"/>
          <w:w w:val="90"/>
        </w:rPr>
        <w:t>Bus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drop: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45pt;height:23.5pt;mso-position-horizontal-relative:char;mso-position-vertical-relative:line" coordorigin="0,0" coordsize="10169,470">
            <v:group style="position:absolute;left:10;top:10;width:7654;height:450" coordorigin="10,10" coordsize="7654,450">
              <v:shape style="position:absolute;left:10;top:10;width:7654;height:450" coordorigin="10,10" coordsize="7654,450" path="m7664,10l10,10,10,460,7664,460,7664,10xe" filled="true" fillcolor="#dedfe0" stroked="false">
                <v:path arrowok="t"/>
                <v:fill type="solid"/>
              </v:shape>
            </v:group>
            <v:group style="position:absolute;left:7664;top:10;width:2495;height:450" coordorigin="7664,10" coordsize="2495,450">
              <v:shape style="position:absolute;left:7664;top:10;width:2495;height:450" coordorigin="7664,10" coordsize="2495,450" path="m10158,10l7664,10,7664,460,10158,460,10158,10xe" filled="true" fillcolor="#dedfe0" stroked="false">
                <v:path arrowok="t"/>
                <v:fill type="solid"/>
              </v:shape>
            </v:group>
            <v:group style="position:absolute;left:10;top:10;width:10149;height:2" coordorigin="10,10" coordsize="10149,2">
              <v:shape style="position:absolute;left:10;top:10;width:10149;height:2" coordorigin="10,10" coordsize="10149,0" path="m10,10l10158,10e" filled="false" stroked="true" strokeweight="1pt" strokecolor="#808285">
                <v:path arrowok="t"/>
              </v:shape>
            </v:group>
            <v:group style="position:absolute;left:10;top:460;width:10149;height:2" coordorigin="10,460" coordsize="10149,2">
              <v:shape style="position:absolute;left:10;top:460;width:10149;height:2" coordorigin="10,460" coordsize="10149,0" path="m10,460l10158,460e" filled="false" stroked="true" strokeweight="1pt" strokecolor="#808285">
                <v:path arrowok="t"/>
              </v:shape>
              <v:shape style="position:absolute;left:50;top:41;width:6761;height:408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venue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Andheri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(East),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Opp.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Ackruti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Sales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Office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corner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Telli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0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Galli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From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the venue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to Ghatkopar</w:t>
                      </w:r>
                      <w:r>
                        <w:rPr>
                          <w:rFonts w:ascii="Cambria"/>
                          <w:color w:val="231F20"/>
                          <w:spacing w:val="-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(East) Railway Station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84;top:153;width:227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conclusion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231F20"/>
                          <w:spacing w:val="-2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231F20"/>
                          <w:spacing w:val="-2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meeting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sz w:val="20"/>
          <w:szCs w:val="20"/>
        </w:rPr>
      </w:pPr>
    </w:p>
    <w:p>
      <w:pPr>
        <w:spacing w:line="252" w:lineRule="auto" w:before="72"/>
        <w:ind w:left="120" w:right="134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ADDITIONAL</w:t>
      </w:r>
      <w:r>
        <w:rPr>
          <w:rFonts w:ascii="Lucida Sans" w:hAnsi="Lucida Sans" w:cs="Lucida Sans" w:eastAsia="Lucida Sans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INFORMA</w:t>
      </w:r>
      <w:r>
        <w:rPr>
          <w:rFonts w:ascii="Lucida Sans" w:hAnsi="Lucida Sans" w:cs="Lucida Sans" w:eastAsia="Lucida Sans"/>
          <w:b/>
          <w:bCs/>
          <w:color w:val="231F20"/>
          <w:spacing w:val="-3"/>
          <w:w w:val="105"/>
          <w:sz w:val="18"/>
          <w:szCs w:val="18"/>
        </w:rPr>
        <w:t>TION</w:t>
      </w:r>
      <w:r>
        <w:rPr>
          <w:rFonts w:ascii="Lucida Sans" w:hAnsi="Lucida Sans" w:cs="Lucida Sans" w:eastAsia="Lucida Sans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PURSUANT</w:t>
      </w:r>
      <w:r>
        <w:rPr>
          <w:rFonts w:ascii="Lucida Sans" w:hAnsi="Lucida Sans" w:cs="Lucida Sans" w:eastAsia="Lucida Sans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TO</w:t>
      </w:r>
      <w:r>
        <w:rPr>
          <w:rFonts w:ascii="Lucida Sans" w:hAnsi="Lucida Sans" w:cs="Lucida Sans" w:eastAsia="Lucida Sans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CLAUSE</w:t>
      </w:r>
      <w:r>
        <w:rPr>
          <w:rFonts w:ascii="Lucida Sans" w:hAnsi="Lucida Sans" w:cs="Lucida Sans" w:eastAsia="Lucida Sans"/>
          <w:b/>
          <w:bCs/>
          <w:color w:val="231F20"/>
          <w:spacing w:val="32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49</w:t>
      </w:r>
      <w:r>
        <w:rPr>
          <w:rFonts w:ascii="Lucida Sans" w:hAnsi="Lucida Sans" w:cs="Lucida Sans" w:eastAsia="Lucida Sans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OF</w:t>
      </w:r>
      <w:r>
        <w:rPr>
          <w:rFonts w:ascii="Lucida Sans" w:hAnsi="Lucida Sans" w:cs="Lucida Sans" w:eastAsia="Lucida Sans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LISTING</w:t>
      </w:r>
      <w:r>
        <w:rPr>
          <w:rFonts w:ascii="Lucida Sans" w:hAnsi="Lucida Sans" w:cs="Lucida Sans" w:eastAsia="Lucida Sans"/>
          <w:b/>
          <w:bCs/>
          <w:color w:val="231F20"/>
          <w:spacing w:val="17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AGREEMENT</w:t>
      </w:r>
      <w:r>
        <w:rPr>
          <w:rFonts w:ascii="Lucida Sans" w:hAnsi="Lucida Sans" w:cs="Lucida Sans" w:eastAsia="Lucida Sans"/>
          <w:b/>
          <w:bCs/>
          <w:color w:val="231F20"/>
          <w:spacing w:val="17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WITH</w:t>
      </w:r>
      <w:r>
        <w:rPr>
          <w:rFonts w:ascii="Lucida Sans" w:hAnsi="Lucida Sans" w:cs="Lucida Sans" w:eastAsia="Lucida Sans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REGARD</w:t>
      </w:r>
      <w:r>
        <w:rPr>
          <w:rFonts w:ascii="Lucida Sans" w:hAnsi="Lucida Sans" w:cs="Lucida Sans" w:eastAsia="Lucida Sans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5"/>
          <w:w w:val="105"/>
          <w:sz w:val="18"/>
          <w:szCs w:val="18"/>
        </w:rPr>
        <w:t>TO</w:t>
      </w:r>
      <w:r>
        <w:rPr>
          <w:rFonts w:ascii="Lucida Sans" w:hAnsi="Lucida Sans" w:cs="Lucida Sans" w:eastAsia="Lucida Sans"/>
          <w:b/>
          <w:bCs/>
          <w:color w:val="231F20"/>
          <w:spacing w:val="27"/>
          <w:w w:val="101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DIRECTORS</w:t>
      </w:r>
      <w:r>
        <w:rPr>
          <w:rFonts w:ascii="Lucida Sans" w:hAnsi="Lucida Sans" w:cs="Lucida Sans" w:eastAsia="Lucida Sans"/>
          <w:b/>
          <w:bCs/>
          <w:color w:val="231F20"/>
          <w:spacing w:val="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SEEKING</w:t>
      </w:r>
      <w:r>
        <w:rPr>
          <w:rFonts w:ascii="Lucida Sans" w:hAnsi="Lucida Sans" w:cs="Lucida Sans" w:eastAsia="Lucida Sans"/>
          <w:b/>
          <w:bCs/>
          <w:color w:val="231F20"/>
          <w:spacing w:val="5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APPOINTMENT/RE‑APPOINTMENT</w:t>
      </w:r>
      <w:r>
        <w:rPr>
          <w:rFonts w:ascii="Lucida Sans" w:hAnsi="Lucida Sans" w:cs="Lucida Sans" w:eastAsia="Lucida Sans"/>
          <w:b/>
          <w:bCs/>
          <w:color w:val="231F20"/>
          <w:spacing w:val="5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1"/>
          <w:w w:val="105"/>
          <w:sz w:val="18"/>
          <w:szCs w:val="18"/>
        </w:rPr>
        <w:t>A</w:t>
      </w:r>
      <w:r>
        <w:rPr>
          <w:rFonts w:ascii="Lucida Sans" w:hAnsi="Lucida Sans" w:cs="Lucida Sans" w:eastAsia="Lucida Sans"/>
          <w:b/>
          <w:bCs/>
          <w:color w:val="231F20"/>
          <w:spacing w:val="-13"/>
          <w:w w:val="105"/>
          <w:sz w:val="18"/>
          <w:szCs w:val="18"/>
        </w:rPr>
        <w:t>T</w:t>
      </w:r>
      <w:r>
        <w:rPr>
          <w:rFonts w:ascii="Lucida Sans" w:hAnsi="Lucida Sans" w:cs="Lucida Sans" w:eastAsia="Lucida Sans"/>
          <w:b/>
          <w:bCs/>
          <w:color w:val="231F20"/>
          <w:spacing w:val="2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THE</w:t>
      </w:r>
      <w:r>
        <w:rPr>
          <w:rFonts w:ascii="Lucida Sans" w:hAnsi="Lucida Sans" w:cs="Lucida Sans" w:eastAsia="Lucida Sans"/>
          <w:b/>
          <w:bCs/>
          <w:color w:val="231F20"/>
          <w:spacing w:val="2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TWENTY</w:t>
      </w:r>
      <w:r>
        <w:rPr>
          <w:rFonts w:ascii="Lucida Sans" w:hAnsi="Lucida Sans" w:cs="Lucida Sans" w:eastAsia="Lucida Sans"/>
          <w:b/>
          <w:bCs/>
          <w:color w:val="231F20"/>
          <w:spacing w:val="9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1"/>
          <w:w w:val="105"/>
          <w:sz w:val="18"/>
          <w:szCs w:val="18"/>
        </w:rPr>
        <w:t>SECOND</w:t>
      </w:r>
      <w:r>
        <w:rPr>
          <w:rFonts w:ascii="Lucida Sans" w:hAnsi="Lucida Sans" w:cs="Lucida Sans" w:eastAsia="Lucida Sans"/>
          <w:b/>
          <w:bCs/>
          <w:color w:val="231F20"/>
          <w:spacing w:val="55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spacing w:val="-2"/>
          <w:w w:val="105"/>
          <w:sz w:val="18"/>
          <w:szCs w:val="18"/>
        </w:rPr>
        <w:t>ANNUAL</w:t>
      </w:r>
      <w:r>
        <w:rPr>
          <w:rFonts w:ascii="Lucida Sans" w:hAnsi="Lucida Sans" w:cs="Lucida Sans" w:eastAsia="Lucida Sans"/>
          <w:b/>
          <w:bCs/>
          <w:color w:val="231F20"/>
          <w:spacing w:val="8"/>
          <w:w w:val="105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GENERAL</w:t>
      </w:r>
      <w:r>
        <w:rPr>
          <w:rFonts w:ascii="Lucida Sans" w:hAnsi="Lucida Sans" w:cs="Lucida Sans" w:eastAsia="Lucida Sans"/>
          <w:b/>
          <w:bCs/>
          <w:color w:val="231F20"/>
          <w:spacing w:val="27"/>
          <w:w w:val="109"/>
          <w:sz w:val="18"/>
          <w:szCs w:val="18"/>
        </w:rPr>
        <w:t> </w:t>
      </w:r>
      <w:r>
        <w:rPr>
          <w:rFonts w:ascii="Lucida Sans" w:hAnsi="Lucida Sans" w:cs="Lucida Sans" w:eastAsia="Lucida Sans"/>
          <w:b/>
          <w:bCs/>
          <w:color w:val="231F20"/>
          <w:w w:val="105"/>
          <w:sz w:val="18"/>
          <w:szCs w:val="18"/>
        </w:rPr>
        <w:t>MEETING:</w:t>
      </w:r>
      <w:r>
        <w:rPr>
          <w:rFonts w:ascii="Lucida Sans" w:hAnsi="Lucida Sans" w:cs="Lucida Sans" w:eastAsia="Lucida Sans"/>
          <w:sz w:val="18"/>
          <w:szCs w:val="18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24"/>
          <w:szCs w:val="24"/>
        </w:rPr>
      </w:pPr>
    </w:p>
    <w:p>
      <w:pPr>
        <w:numPr>
          <w:ilvl w:val="0"/>
          <w:numId w:val="41"/>
        </w:numPr>
        <w:tabs>
          <w:tab w:pos="339" w:val="left" w:leader="none"/>
        </w:tabs>
        <w:spacing w:before="0"/>
        <w:ind w:left="338" w:right="0" w:hanging="218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4"/>
          <w:w w:val="105"/>
          <w:sz w:val="18"/>
        </w:rPr>
        <w:t>Mr.</w:t>
      </w:r>
      <w:r>
        <w:rPr>
          <w:rFonts w:ascii="Lucida Sans"/>
          <w:b/>
          <w:color w:val="231F20"/>
          <w:spacing w:val="-1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Derek</w:t>
      </w:r>
      <w:r>
        <w:rPr>
          <w:rFonts w:ascii="Lucida Sans"/>
          <w:b/>
          <w:color w:val="231F20"/>
          <w:spacing w:val="-1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H</w:t>
      </w:r>
      <w:r>
        <w:rPr>
          <w:rFonts w:ascii="Lucida Sans"/>
          <w:b/>
          <w:color w:val="231F20"/>
          <w:spacing w:val="-2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Williams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15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Derek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Williams,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born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December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30,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1944,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Corporation.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Williams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helm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Oracle’s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Pacific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operations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1991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Japan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2000.</w:t>
      </w:r>
      <w:r>
        <w:rPr/>
      </w:r>
    </w:p>
    <w:p>
      <w:pPr>
        <w:pStyle w:val="BodyText"/>
        <w:spacing w:line="399" w:lineRule="auto" w:before="156"/>
        <w:ind w:left="120" w:right="1546"/>
        <w:jc w:val="left"/>
      </w:pP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Williams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became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responsible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Hardware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Pacific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Japan.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Williams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Oracle’s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Japan.</w:t>
      </w:r>
      <w:r>
        <w:rPr/>
      </w:r>
    </w:p>
    <w:p>
      <w:pPr>
        <w:pStyle w:val="BodyText"/>
        <w:spacing w:line="240" w:lineRule="auto"/>
        <w:ind w:left="120" w:right="0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Williams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Williams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holds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directorships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6"/>
          <w:w w:val="90"/>
        </w:rPr>
        <w:t> </w:t>
      </w:r>
      <w:r>
        <w:rPr>
          <w:color w:val="231F20"/>
          <w:spacing w:val="-2"/>
          <w:w w:val="90"/>
        </w:rPr>
        <w:t>memberships</w:t>
      </w:r>
      <w:r>
        <w:rPr>
          <w:color w:val="231F20"/>
          <w:spacing w:val="-1"/>
          <w:w w:val="90"/>
          <w:position w:val="7"/>
          <w:sz w:val="11"/>
        </w:rPr>
        <w:t>*</w:t>
      </w:r>
      <w:r>
        <w:rPr>
          <w:color w:val="231F20"/>
          <w:w w:val="90"/>
          <w:position w:val="7"/>
          <w:sz w:val="11"/>
        </w:rPr>
        <w:t> </w:t>
      </w:r>
      <w:r>
        <w:rPr>
          <w:color w:val="231F20"/>
          <w:spacing w:val="2"/>
          <w:w w:val="90"/>
          <w:position w:val="7"/>
          <w:sz w:val="11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companies: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8pt;height:43.9pt;mso-position-horizontal-relative:char;mso-position-vertical-relative:line" coordorigin="0,0" coordsize="10176,878">
            <v:group style="position:absolute;left:10;top:10;width:3504;height:425" coordorigin="10,10" coordsize="3504,425">
              <v:shape style="position:absolute;left:10;top:10;width:3504;height:425" coordorigin="10,10" coordsize="3504,425" path="m3514,10l10,10,10,435,3514,435,3514,10xe" filled="true" fillcolor="#dedfe0" stroked="false">
                <v:path arrowok="t"/>
                <v:fill type="solid"/>
              </v:shape>
            </v:group>
            <v:group style="position:absolute;left:3514;top:10;width:3326;height:425" coordorigin="3514,10" coordsize="3326,425">
              <v:shape style="position:absolute;left:3514;top:10;width:3326;height:425" coordorigin="3514,10" coordsize="3326,425" path="m6840,10l3514,10,3514,435,6840,435,6840,10xe" filled="true" fillcolor="#dedfe0" stroked="false">
                <v:path arrowok="t"/>
                <v:fill type="solid"/>
              </v:shape>
            </v:group>
            <v:group style="position:absolute;left:6840;top:10;width:3326;height:425" coordorigin="6840,10" coordsize="3326,425">
              <v:shape style="position:absolute;left:6840;top:10;width:3326;height:425" coordorigin="6840,10" coordsize="3326,425" path="m10166,10l6840,10,6840,435,10166,435,10166,10xe" filled="true" fillcolor="#dedfe0" stroked="false">
                <v:path arrowok="t"/>
                <v:fill type="solid"/>
              </v:shape>
            </v:group>
            <v:group style="position:absolute;left:10;top:435;width:3504;height:208" coordorigin="10,435" coordsize="3504,208">
              <v:shape style="position:absolute;left:10;top:435;width:3504;height:208" coordorigin="10,435" coordsize="3504,208" path="m3514,435l10,435,10,643,3514,643,3514,435xe" filled="true" fillcolor="#dedfe0" stroked="false">
                <v:path arrowok="t"/>
                <v:fill type="solid"/>
              </v:shape>
            </v:group>
            <v:group style="position:absolute;left:3514;top:435;width:3326;height:208" coordorigin="3514,435" coordsize="3326,208">
              <v:shape style="position:absolute;left:3514;top:435;width:3326;height:208" coordorigin="3514,435" coordsize="3326,208" path="m6840,435l3514,435,3514,643,6840,643,6840,435xe" filled="true" fillcolor="#dedfe0" stroked="false">
                <v:path arrowok="t"/>
                <v:fill type="solid"/>
              </v:shape>
            </v:group>
            <v:group style="position:absolute;left:6840;top:435;width:3326;height:208" coordorigin="6840,435" coordsize="3326,208">
              <v:shape style="position:absolute;left:6840;top:435;width:3326;height:208" coordorigin="6840,435" coordsize="3326,208" path="m10166,435l6840,435,6840,643,10166,643,10166,435xe" filled="true" fillcolor="#dedfe0" stroked="false">
                <v:path arrowok="t"/>
                <v:fill type="solid"/>
              </v:shape>
            </v:group>
            <v:group style="position:absolute;left:10;top:643;width:3504;height:225" coordorigin="10,643" coordsize="3504,225">
              <v:shape style="position:absolute;left:10;top:643;width:3504;height:225" coordorigin="10,643" coordsize="3504,225" path="m3514,643l10,643,10,867,3514,867,3514,643xe" filled="true" fillcolor="#dedfe0" stroked="false">
                <v:path arrowok="t"/>
                <v:fill type="solid"/>
              </v:shape>
            </v:group>
            <v:group style="position:absolute;left:3514;top:643;width:3326;height:225" coordorigin="3514,643" coordsize="3326,225">
              <v:shape style="position:absolute;left:3514;top:643;width:3326;height:225" coordorigin="3514,643" coordsize="3326,225" path="m6840,643l3514,643,3514,867,6840,867,6840,643xe" filled="true" fillcolor="#dedfe0" stroked="false">
                <v:path arrowok="t"/>
                <v:fill type="solid"/>
              </v:shape>
            </v:group>
            <v:group style="position:absolute;left:6840;top:643;width:3326;height:225" coordorigin="6840,643" coordsize="3326,225">
              <v:shape style="position:absolute;left:6840;top:643;width:3326;height:225" coordorigin="6840,643" coordsize="3326,225" path="m10166,643l6840,643,6840,867,10166,867,10166,643xe" filled="true" fillcolor="#dedfe0" stroked="false">
                <v:path arrowok="t"/>
                <v:fill type="solid"/>
              </v:shape>
            </v:group>
            <v:group style="position:absolute;left:10;top:10;width:10156;height:2" coordorigin="10,10" coordsize="10156,2">
              <v:shape style="position:absolute;left:10;top:10;width:10156;height:2" coordorigin="10,10" coordsize="10156,0" path="m10,10l10166,10e" filled="false" stroked="true" strokeweight="1.000015pt" strokecolor="#808285">
                <v:path arrowok="t"/>
              </v:shape>
            </v:group>
            <v:group style="position:absolute;left:10;top:867;width:10156;height:2" coordorigin="10,867" coordsize="10156,2">
              <v:shape style="position:absolute;left:10;top:867;width:10156;height:2" coordorigin="10,867" coordsize="10156,0" path="m10,867l10166,867e" filled="false" stroked="true" strokeweight="1.0pt" strokecolor="#808285">
                <v:path arrowok="t"/>
              </v:shape>
              <v:shape style="position:absolute;left:50;top:41;width:24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List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Directorships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held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88;top:41;width:2156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Membership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711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companies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03;top:41;width:2267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Chairmanship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822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companies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247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Nihon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Oracle</w:t>
                      </w:r>
                      <w:r>
                        <w:rPr>
                          <w:rFonts w:ascii="Cambria"/>
                          <w:color w:val="231F20"/>
                          <w:spacing w:val="-1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Kabushiki</w:t>
                      </w:r>
                      <w:r>
                        <w:rPr>
                          <w:rFonts w:ascii="Cambria"/>
                          <w:color w:val="231F20"/>
                          <w:spacing w:val="-12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Kaisha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643;top:656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969;top:656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3"/>
        <w:rPr>
          <w:rFonts w:ascii="Cambria" w:hAnsi="Cambria" w:cs="Cambria" w:eastAsia="Cambria"/>
          <w:sz w:val="6"/>
          <w:szCs w:val="6"/>
        </w:rPr>
      </w:pPr>
    </w:p>
    <w:p>
      <w:pPr>
        <w:spacing w:before="70"/>
        <w:ind w:left="120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0"/>
          <w:position w:val="6"/>
          <w:sz w:val="10"/>
          <w:szCs w:val="10"/>
        </w:rPr>
        <w:t>*    </w:t>
      </w:r>
      <w:r>
        <w:rPr>
          <w:rFonts w:ascii="Cambria" w:hAnsi="Cambria" w:cs="Cambria" w:eastAsia="Cambria"/>
          <w:color w:val="231F20"/>
          <w:spacing w:val="2"/>
          <w:w w:val="90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Only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Audit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Shareholders’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Grievances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Committees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are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considered.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240" w:lineRule="auto" w:before="3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0"/>
          <w:numId w:val="41"/>
        </w:numPr>
        <w:tabs>
          <w:tab w:pos="361" w:val="left" w:leader="none"/>
        </w:tabs>
        <w:spacing w:before="0"/>
        <w:ind w:left="360" w:right="0" w:hanging="24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4"/>
          <w:w w:val="105"/>
          <w:sz w:val="18"/>
        </w:rPr>
        <w:t>Mr.</w:t>
      </w:r>
      <w:r>
        <w:rPr>
          <w:rFonts w:ascii="Lucida Sans"/>
          <w:b/>
          <w:color w:val="231F20"/>
          <w:spacing w:val="-6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William</w:t>
      </w:r>
      <w:r>
        <w:rPr>
          <w:rFonts w:ascii="Lucida Sans"/>
          <w:b/>
          <w:color w:val="231F20"/>
          <w:spacing w:val="-34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</w:t>
      </w:r>
      <w:r>
        <w:rPr>
          <w:rFonts w:ascii="Lucida Sans"/>
          <w:b/>
          <w:color w:val="231F20"/>
          <w:spacing w:val="10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Comf</w:t>
      </w:r>
      <w:r>
        <w:rPr>
          <w:rFonts w:ascii="Lucida Sans"/>
          <w:b/>
          <w:color w:val="231F20"/>
          <w:spacing w:val="-2"/>
          <w:w w:val="105"/>
          <w:sz w:val="18"/>
        </w:rPr>
        <w:t>or</w:t>
      </w:r>
      <w:r>
        <w:rPr>
          <w:rFonts w:ascii="Lucida Sans"/>
          <w:b/>
          <w:color w:val="231F20"/>
          <w:spacing w:val="-1"/>
          <w:w w:val="105"/>
          <w:sz w:val="18"/>
        </w:rPr>
        <w:t>t,</w:t>
      </w:r>
      <w:r>
        <w:rPr>
          <w:rFonts w:ascii="Lucida Sans"/>
          <w:b/>
          <w:color w:val="231F20"/>
          <w:spacing w:val="11"/>
          <w:w w:val="105"/>
          <w:sz w:val="18"/>
        </w:rPr>
        <w:t> </w:t>
      </w:r>
      <w:r>
        <w:rPr>
          <w:rFonts w:ascii="Lucida Sans"/>
          <w:b/>
          <w:color w:val="231F20"/>
          <w:spacing w:val="-4"/>
          <w:w w:val="105"/>
          <w:sz w:val="18"/>
        </w:rPr>
        <w:t>Jr.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20" w:right="134"/>
        <w:jc w:val="both"/>
      </w:pPr>
      <w:r>
        <w:rPr>
          <w:color w:val="231F20"/>
        </w:rPr>
        <w:t>Mr.</w:t>
      </w:r>
      <w:r>
        <w:rPr>
          <w:color w:val="231F20"/>
          <w:spacing w:val="-26"/>
        </w:rPr>
        <w:t> </w:t>
      </w:r>
      <w:r>
        <w:rPr>
          <w:color w:val="231F20"/>
        </w:rPr>
        <w:t>William</w:t>
      </w:r>
      <w:r>
        <w:rPr>
          <w:color w:val="231F20"/>
          <w:spacing w:val="-26"/>
        </w:rPr>
        <w:t> </w:t>
      </w:r>
      <w:r>
        <w:rPr>
          <w:color w:val="231F20"/>
        </w:rPr>
        <w:t>T</w:t>
      </w:r>
      <w:r>
        <w:rPr>
          <w:color w:val="231F20"/>
          <w:spacing w:val="-26"/>
        </w:rPr>
        <w:t> </w:t>
      </w:r>
      <w:r>
        <w:rPr>
          <w:color w:val="231F20"/>
        </w:rPr>
        <w:t>Comfort,</w:t>
      </w:r>
      <w:r>
        <w:rPr>
          <w:color w:val="231F20"/>
          <w:spacing w:val="-26"/>
        </w:rPr>
        <w:t> </w:t>
      </w:r>
      <w:r>
        <w:rPr>
          <w:color w:val="231F20"/>
        </w:rPr>
        <w:t>Jr.,</w:t>
      </w:r>
      <w:r>
        <w:rPr>
          <w:color w:val="231F20"/>
          <w:spacing w:val="-26"/>
        </w:rPr>
        <w:t> </w:t>
      </w:r>
      <w:r>
        <w:rPr>
          <w:color w:val="231F20"/>
        </w:rPr>
        <w:t>born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</w:rPr>
        <w:t>August</w:t>
      </w:r>
      <w:r>
        <w:rPr>
          <w:color w:val="231F20"/>
          <w:spacing w:val="-26"/>
        </w:rPr>
        <w:t> </w:t>
      </w:r>
      <w:r>
        <w:rPr>
          <w:color w:val="231F20"/>
        </w:rPr>
        <w:t>3,</w:t>
      </w:r>
      <w:r>
        <w:rPr>
          <w:color w:val="231F20"/>
          <w:spacing w:val="-26"/>
        </w:rPr>
        <w:t> </w:t>
      </w:r>
      <w:r>
        <w:rPr>
          <w:color w:val="231F20"/>
        </w:rPr>
        <w:t>1937,</w:t>
      </w:r>
      <w:r>
        <w:rPr>
          <w:color w:val="231F20"/>
          <w:spacing w:val="-26"/>
        </w:rPr>
        <w:t> </w:t>
      </w:r>
      <w:r>
        <w:rPr>
          <w:color w:val="231F20"/>
        </w:rPr>
        <w:t>is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Chairman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Citigroup</w:t>
      </w:r>
      <w:r>
        <w:rPr>
          <w:color w:val="231F20"/>
          <w:spacing w:val="-26"/>
        </w:rPr>
        <w:t> </w:t>
      </w:r>
      <w:r>
        <w:rPr>
          <w:color w:val="231F20"/>
        </w:rPr>
        <w:t>Venture</w:t>
      </w:r>
      <w:r>
        <w:rPr>
          <w:color w:val="231F20"/>
          <w:spacing w:val="-26"/>
        </w:rPr>
        <w:t> </w:t>
      </w:r>
      <w:r>
        <w:rPr>
          <w:color w:val="231F20"/>
        </w:rPr>
        <w:t>Capital.</w:t>
      </w:r>
      <w:r>
        <w:rPr>
          <w:color w:val="231F20"/>
          <w:spacing w:val="-26"/>
        </w:rPr>
        <w:t> </w:t>
      </w:r>
      <w:r>
        <w:rPr>
          <w:color w:val="231F20"/>
        </w:rPr>
        <w:t>He</w:t>
      </w:r>
      <w:r>
        <w:rPr>
          <w:color w:val="231F20"/>
          <w:spacing w:val="-26"/>
        </w:rPr>
        <w:t> </w:t>
      </w:r>
      <w:r>
        <w:rPr>
          <w:color w:val="231F20"/>
        </w:rPr>
        <w:t>received</w:t>
      </w:r>
      <w:r>
        <w:rPr>
          <w:color w:val="231F20"/>
          <w:spacing w:val="-26"/>
        </w:rPr>
        <w:t> </w:t>
      </w:r>
      <w:r>
        <w:rPr>
          <w:color w:val="231F20"/>
        </w:rPr>
        <w:t>his</w:t>
      </w:r>
      <w:r>
        <w:rPr>
          <w:color w:val="231F20"/>
          <w:spacing w:val="-26"/>
        </w:rPr>
        <w:t> </w:t>
      </w:r>
      <w:r>
        <w:rPr>
          <w:color w:val="231F20"/>
        </w:rPr>
        <w:t>B.A.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LL.B.</w:t>
      </w:r>
      <w:r>
        <w:rPr>
          <w:color w:val="231F2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honoured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Doctorate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Humane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Letters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(D.H.L)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Oklahoma.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LL.M.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w w:val="94"/>
        </w:rPr>
        <w:t> </w:t>
      </w:r>
      <w:r>
        <w:rPr>
          <w:color w:val="231F20"/>
          <w:w w:val="95"/>
        </w:rPr>
        <w:t>York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Law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School.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trustee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York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Law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Center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Foundation,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John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Hartford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Foundation,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Inc.,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adjunct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professor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Columbia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School.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currently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Chairman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Citigroup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Venture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Chairman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Court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Square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Partners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CX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Partners.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Deutsche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Annington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(DAIG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‑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Germany)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Nabors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Industries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(Bermuda).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Comfort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1998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Chairman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24,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2009.</w:t>
      </w:r>
      <w:r>
        <w:rPr/>
      </w:r>
    </w:p>
    <w:p>
      <w:pPr>
        <w:pStyle w:val="BodyText"/>
        <w:spacing w:line="240" w:lineRule="auto" w:before="156"/>
        <w:ind w:left="120" w:right="0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Comfort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date.</w:t>
      </w:r>
      <w:r>
        <w:rPr/>
      </w:r>
    </w:p>
    <w:p>
      <w:pPr>
        <w:pStyle w:val="BodyText"/>
        <w:spacing w:line="240" w:lineRule="auto" w:before="155"/>
        <w:ind w:left="120"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Comfort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holds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directorships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3"/>
          <w:w w:val="90"/>
        </w:rPr>
        <w:t> </w:t>
      </w:r>
      <w:r>
        <w:rPr>
          <w:color w:val="231F20"/>
          <w:spacing w:val="-2"/>
          <w:w w:val="90"/>
        </w:rPr>
        <w:t>memberships</w:t>
      </w:r>
      <w:r>
        <w:rPr>
          <w:color w:val="231F20"/>
          <w:spacing w:val="-1"/>
          <w:w w:val="90"/>
          <w:position w:val="7"/>
          <w:sz w:val="11"/>
        </w:rPr>
        <w:t>*</w:t>
      </w:r>
      <w:r>
        <w:rPr>
          <w:color w:val="231F20"/>
          <w:spacing w:val="21"/>
          <w:w w:val="90"/>
          <w:position w:val="7"/>
          <w:sz w:val="11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companies:</w:t>
      </w:r>
      <w:r>
        <w:rPr/>
      </w:r>
    </w:p>
    <w:p>
      <w:pPr>
        <w:spacing w:line="240" w:lineRule="auto" w:before="7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9.35pt;height:85.45pt;mso-position-horizontal-relative:char;mso-position-vertical-relative:line" coordorigin="0,0" coordsize="10187,1709">
            <v:group style="position:absolute;left:10;top:10;width:3515;height:633" coordorigin="10,10" coordsize="3515,633">
              <v:shape style="position:absolute;left:10;top:10;width:3515;height:633" coordorigin="10,10" coordsize="3515,633" path="m3525,10l10,10,10,643,3525,643,3525,10xe" filled="true" fillcolor="#dedfe0" stroked="false">
                <v:path arrowok="t"/>
                <v:fill type="solid"/>
              </v:shape>
            </v:group>
            <v:group style="position:absolute;left:3525;top:10;width:3326;height:633" coordorigin="3525,10" coordsize="3326,633">
              <v:shape style="position:absolute;left:3525;top:10;width:3326;height:633" coordorigin="3525,10" coordsize="3326,633" path="m6851,10l3525,10,3525,643,6851,643,6851,10xe" filled="true" fillcolor="#dedfe0" stroked="false">
                <v:path arrowok="t"/>
                <v:fill type="solid"/>
              </v:shape>
            </v:group>
            <v:group style="position:absolute;left:6851;top:10;width:3326;height:633" coordorigin="6851,10" coordsize="3326,633">
              <v:shape style="position:absolute;left:6851;top:10;width:3326;height:633" coordorigin="6851,10" coordsize="3326,633" path="m10177,10l6851,10,6851,643,10177,643,10177,10xe" filled="true" fillcolor="#dedfe0" stroked="false">
                <v:path arrowok="t"/>
                <v:fill type="solid"/>
              </v:shape>
            </v:group>
            <v:group style="position:absolute;left:10;top:643;width:3515;height:416" coordorigin="10,643" coordsize="3515,416">
              <v:shape style="position:absolute;left:10;top:643;width:3515;height:416" coordorigin="10,643" coordsize="3515,416" path="m3525,643l10,643,10,1058,3525,1058,3525,643xe" filled="true" fillcolor="#dedfe0" stroked="false">
                <v:path arrowok="t"/>
                <v:fill type="solid"/>
              </v:shape>
            </v:group>
            <v:group style="position:absolute;left:3525;top:643;width:3326;height:416" coordorigin="3525,643" coordsize="3326,416">
              <v:shape style="position:absolute;left:3525;top:643;width:3326;height:416" coordorigin="3525,643" coordsize="3326,416" path="m6851,643l3525,643,3525,1058,6851,1058,6851,643xe" filled="true" fillcolor="#dedfe0" stroked="false">
                <v:path arrowok="t"/>
                <v:fill type="solid"/>
              </v:shape>
            </v:group>
            <v:group style="position:absolute;left:6851;top:643;width:3326;height:416" coordorigin="6851,643" coordsize="3326,416">
              <v:shape style="position:absolute;left:6851;top:643;width:3326;height:416" coordorigin="6851,643" coordsize="3326,416" path="m10177,643l6851,643,6851,1058,10177,1058,10177,643xe" filled="true" fillcolor="#dedfe0" stroked="false">
                <v:path arrowok="t"/>
                <v:fill type="solid"/>
              </v:shape>
            </v:group>
            <v:group style="position:absolute;left:10;top:1058;width:3515;height:416" coordorigin="10,1058" coordsize="3515,416">
              <v:shape style="position:absolute;left:10;top:1058;width:3515;height:416" coordorigin="10,1058" coordsize="3515,416" path="m3525,1058l10,1058,10,1474,3525,1474,3525,1058xe" filled="true" fillcolor="#dedfe0" stroked="false">
                <v:path arrowok="t"/>
                <v:fill type="solid"/>
              </v:shape>
            </v:group>
            <v:group style="position:absolute;left:3525;top:1058;width:3326;height:416" coordorigin="3525,1058" coordsize="3326,416">
              <v:shape style="position:absolute;left:3525;top:1058;width:3326;height:416" coordorigin="3525,1058" coordsize="3326,416" path="m6851,1058l3525,1058,3525,1474,6851,1474,6851,1058xe" filled="true" fillcolor="#dedfe0" stroked="false">
                <v:path arrowok="t"/>
                <v:fill type="solid"/>
              </v:shape>
            </v:group>
            <v:group style="position:absolute;left:6851;top:1058;width:3326;height:416" coordorigin="6851,1058" coordsize="3326,416">
              <v:shape style="position:absolute;left:6851;top:1058;width:3326;height:416" coordorigin="6851,1058" coordsize="3326,416" path="m10177,1058l6851,1058,6851,1474,10177,1474,10177,1058xe" filled="true" fillcolor="#dedfe0" stroked="false">
                <v:path arrowok="t"/>
                <v:fill type="solid"/>
              </v:shape>
            </v:group>
            <v:group style="position:absolute;left:10;top:1474;width:3515;height:225" coordorigin="10,1474" coordsize="3515,225">
              <v:shape style="position:absolute;left:10;top:1474;width:3515;height:225" coordorigin="10,1474" coordsize="3515,225" path="m3525,1474l10,1474,10,1698,3525,1698,3525,1474xe" filled="true" fillcolor="#dedfe0" stroked="false">
                <v:path arrowok="t"/>
                <v:fill type="solid"/>
              </v:shape>
            </v:group>
            <v:group style="position:absolute;left:3525;top:1474;width:3326;height:225" coordorigin="3525,1474" coordsize="3326,225">
              <v:shape style="position:absolute;left:3525;top:1474;width:3326;height:225" coordorigin="3525,1474" coordsize="3326,225" path="m6851,1474l3525,1474,3525,1698,6851,1698,6851,1474xe" filled="true" fillcolor="#dedfe0" stroked="false">
                <v:path arrowok="t"/>
                <v:fill type="solid"/>
              </v:shape>
            </v:group>
            <v:group style="position:absolute;left:6851;top:1474;width:3326;height:225" coordorigin="6851,1474" coordsize="3326,225">
              <v:shape style="position:absolute;left:6851;top:1474;width:3326;height:225" coordorigin="6851,1474" coordsize="3326,225" path="m10177,1474l6851,1474,6851,1698,10177,1698,10177,1474xe" filled="true" fillcolor="#dedfe0" stroked="false">
                <v:path arrowok="t"/>
                <v:fill type="solid"/>
              </v:shape>
            </v:group>
            <v:group style="position:absolute;left:10;top:10;width:10167;height:2" coordorigin="10,10" coordsize="10167,2">
              <v:shape style="position:absolute;left:10;top:10;width:10167;height:2" coordorigin="10,10" coordsize="10167,0" path="m10,10l10177,10e" filled="false" stroked="true" strokeweight="1.0pt" strokecolor="#808285">
                <v:path arrowok="t"/>
              </v:shape>
            </v:group>
            <v:group style="position:absolute;left:10;top:1698;width:10167;height:2" coordorigin="10,1698" coordsize="10167,2">
              <v:shape style="position:absolute;left:10;top:1698;width:10167;height:2" coordorigin="10,1698" coordsize="10167,0" path="m10,1698l10177,1698e" filled="false" stroked="true" strokeweight="1.0pt" strokecolor="#808285">
                <v:path arrowok="t"/>
              </v:shape>
              <v:shape style="position:absolute;left:50;top:41;width:24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List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Directorships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held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599;top:41;width:2156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Membership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711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companies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14;top:41;width:2267;height:400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Chairmanship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822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companies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0;top:656;width:2956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Citigroup</w:t>
                      </w:r>
                      <w:r>
                        <w:rPr>
                          <w:rFonts w:ascii="Cambria"/>
                          <w:color w:val="231F20"/>
                          <w:spacing w:val="27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Ventures</w:t>
                      </w:r>
                      <w:r>
                        <w:rPr>
                          <w:rFonts w:ascii="Cambria"/>
                          <w:color w:val="231F20"/>
                          <w:spacing w:val="2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Capital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1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Court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Square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Capital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Partners</w:t>
                      </w:r>
                      <w:r>
                        <w:rPr>
                          <w:rFonts w:ascii="Cambria"/>
                          <w:color w:val="231F20"/>
                          <w:spacing w:val="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Limited</w:t>
                      </w:r>
                      <w:r>
                        <w:rPr>
                          <w:rFonts w:ascii="Cambria"/>
                          <w:color w:val="231F20"/>
                          <w:w w:val="92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Deutsche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Annington</w:t>
                      </w:r>
                      <w:r>
                        <w:rPr>
                          <w:rFonts w:ascii="Cambria"/>
                          <w:color w:val="231F20"/>
                          <w:spacing w:val="-10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(DAIG)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1581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Nabors</w:t>
                      </w:r>
                      <w:r>
                        <w:rPr>
                          <w:rFonts w:ascii="Cambria"/>
                          <w:color w:val="231F20"/>
                          <w:spacing w:val="-2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20"/>
                        </w:rPr>
                        <w:t>Industries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CX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231F20"/>
                          <w:w w:val="95"/>
                          <w:sz w:val="20"/>
                        </w:rPr>
                        <w:t>Partners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655;top:656;width:10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981;top:656;width:100;height:1032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before="99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0"/>
          <w:position w:val="6"/>
          <w:sz w:val="10"/>
          <w:szCs w:val="10"/>
        </w:rPr>
        <w:t>*    </w:t>
      </w:r>
      <w:r>
        <w:rPr>
          <w:rFonts w:ascii="Cambria" w:hAnsi="Cambria" w:cs="Cambria" w:eastAsia="Cambria"/>
          <w:color w:val="231F20"/>
          <w:spacing w:val="2"/>
          <w:w w:val="90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Only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Audit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Shareholders’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Grievances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Committees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are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considered.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after="0"/>
        <w:jc w:val="left"/>
        <w:rPr>
          <w:rFonts w:ascii="Cambria" w:hAnsi="Cambria" w:cs="Cambria" w:eastAsia="Cambria"/>
          <w:sz w:val="18"/>
          <w:szCs w:val="18"/>
        </w:rPr>
        <w:sectPr>
          <w:pgSz w:w="11910" w:h="16840"/>
          <w:pgMar w:header="0" w:footer="277" w:top="560" w:bottom="460" w:left="560" w:right="940"/>
        </w:sectPr>
      </w:pPr>
    </w:p>
    <w:p>
      <w:pPr>
        <w:numPr>
          <w:ilvl w:val="0"/>
          <w:numId w:val="41"/>
        </w:numPr>
        <w:tabs>
          <w:tab w:pos="358" w:val="left" w:leader="none"/>
        </w:tabs>
        <w:spacing w:before="61"/>
        <w:ind w:left="357" w:right="0" w:hanging="24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4"/>
          <w:w w:val="105"/>
          <w:sz w:val="18"/>
        </w:rPr>
        <w:t>Mr.</w:t>
      </w:r>
      <w:r>
        <w:rPr>
          <w:rFonts w:ascii="Lucida Sans"/>
          <w:b/>
          <w:color w:val="231F20"/>
          <w:spacing w:val="-1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Chaitany</w:t>
      </w:r>
      <w:r>
        <w:rPr>
          <w:rFonts w:ascii="Lucida Sans"/>
          <w:b/>
          <w:color w:val="231F20"/>
          <w:spacing w:val="-3"/>
          <w:w w:val="105"/>
          <w:sz w:val="18"/>
        </w:rPr>
        <w:t>a</w:t>
      </w:r>
      <w:r>
        <w:rPr>
          <w:rFonts w:ascii="Lucida Sans"/>
          <w:b/>
          <w:color w:val="231F20"/>
          <w:spacing w:val="-1"/>
          <w:w w:val="105"/>
          <w:sz w:val="18"/>
        </w:rPr>
        <w:t> Kamat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(Chet),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born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14,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1961,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CEO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brings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consulting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transformation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Limited.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Prior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 joining Oracle, Chet was Managing Director at STG, a leading private equity firm focused on investing in software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enterprise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services companies. At STG,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Chet was responsible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 the transformation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operations of its portfolio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companies with a</w:t>
      </w:r>
      <w:r>
        <w:rPr>
          <w:color w:val="231F20"/>
          <w:w w:val="79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models.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0"/>
        </w:rPr>
        <w:t>Earlier,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worked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CEO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startup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Accenture.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Joining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Accenture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1986,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Chet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worked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Accenture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locations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India,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Sweden,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Hungary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Philippines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consulting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systems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integration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engagements.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Accenture,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Chet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Managing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Accenture’s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Centre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establishing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scratch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13,000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serving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clients.</w:t>
      </w:r>
      <w:r>
        <w:rPr/>
      </w:r>
    </w:p>
    <w:p>
      <w:pPr>
        <w:pStyle w:val="BodyText"/>
        <w:spacing w:line="220" w:lineRule="exact" w:before="170"/>
        <w:ind w:right="119"/>
        <w:jc w:val="both"/>
      </w:pPr>
      <w:r>
        <w:rPr>
          <w:color w:val="231F20"/>
          <w:w w:val="95"/>
        </w:rPr>
        <w:t>Chet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obtained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Masters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Computer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Science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Bombay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Post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Graduate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Diploma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Management,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Ahmedabad.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Chet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Chairman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Teleca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AB,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Boards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Netik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Inc.,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Symphony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Marketing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Solutions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NV.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Allotment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Board.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w w:val="86"/>
        </w:rPr>
        <w:t> </w:t>
      </w:r>
      <w:r>
        <w:rPr>
          <w:color w:val="231F20"/>
        </w:rPr>
        <w:t>date.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Kamat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directorships.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numPr>
          <w:ilvl w:val="0"/>
          <w:numId w:val="41"/>
        </w:numPr>
        <w:tabs>
          <w:tab w:pos="358" w:val="left" w:leader="none"/>
        </w:tabs>
        <w:spacing w:before="0"/>
        <w:ind w:left="357" w:right="0" w:hanging="24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5"/>
          <w:w w:val="110"/>
          <w:sz w:val="18"/>
        </w:rPr>
        <w:t>Mr</w:t>
      </w:r>
      <w:r>
        <w:rPr>
          <w:rFonts w:ascii="Lucida Sans"/>
          <w:b/>
          <w:color w:val="231F20"/>
          <w:spacing w:val="-4"/>
          <w:w w:val="110"/>
          <w:sz w:val="18"/>
        </w:rPr>
        <w:t>.</w:t>
      </w:r>
      <w:r>
        <w:rPr>
          <w:rFonts w:ascii="Lucida Sans"/>
          <w:b/>
          <w:color w:val="231F20"/>
          <w:spacing w:val="-32"/>
          <w:w w:val="110"/>
          <w:sz w:val="18"/>
        </w:rPr>
        <w:t> </w:t>
      </w:r>
      <w:r>
        <w:rPr>
          <w:rFonts w:ascii="Lucida Sans"/>
          <w:b/>
          <w:color w:val="231F20"/>
          <w:w w:val="110"/>
          <w:sz w:val="18"/>
        </w:rPr>
        <w:t>S</w:t>
      </w:r>
      <w:r>
        <w:rPr>
          <w:rFonts w:ascii="Lucida Sans"/>
          <w:b/>
          <w:color w:val="231F20"/>
          <w:spacing w:val="-39"/>
          <w:w w:val="110"/>
          <w:sz w:val="18"/>
        </w:rPr>
        <w:t> </w:t>
      </w:r>
      <w:r>
        <w:rPr>
          <w:rFonts w:ascii="Lucida Sans"/>
          <w:b/>
          <w:color w:val="231F20"/>
          <w:spacing w:val="-2"/>
          <w:w w:val="110"/>
          <w:sz w:val="18"/>
        </w:rPr>
        <w:t>V</w:t>
      </w:r>
      <w:r>
        <w:rPr>
          <w:rFonts w:ascii="Lucida Sans"/>
          <w:b/>
          <w:color w:val="231F20"/>
          <w:spacing w:val="-3"/>
          <w:w w:val="110"/>
          <w:sz w:val="18"/>
        </w:rPr>
        <w:t>enkatachalam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Venkatachalam,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born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8,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1944,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Citibank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senior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positions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there.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currently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Bharti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AXA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Trustee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Limited.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Chartered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Accountant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profession.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advisor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Fullerton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Corporation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Ltd.,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wholly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owned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subsidiary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Temasek Holdings (Private) Limited, Singapore and has also served as Senior Consultant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with A. F. Ferguson &amp; Co., Chartered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Accountants,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Mumbai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(now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Deloitte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Haskins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Sells).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rich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banking,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administration,</w:t>
      </w:r>
      <w:r>
        <w:rPr>
          <w:color w:val="231F20"/>
          <w:w w:val="90"/>
        </w:rPr>
        <w:t> compliance,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taxation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laws.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regarded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industry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bodies.</w:t>
      </w:r>
      <w:r>
        <w:rPr/>
      </w:r>
    </w:p>
    <w:p>
      <w:pPr>
        <w:pStyle w:val="BodyText"/>
        <w:spacing w:line="220" w:lineRule="exact" w:before="170"/>
        <w:ind w:right="118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Venkatachalam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Audit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Allotment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Committee,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Shareholders’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Grievances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Board.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Venkatachalam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holds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1,000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date.</w:t>
      </w:r>
      <w:r>
        <w:rPr/>
      </w:r>
    </w:p>
    <w:p>
      <w:pPr>
        <w:pStyle w:val="BodyText"/>
        <w:spacing w:line="240" w:lineRule="auto" w:before="155"/>
        <w:ind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Venkatachalam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holds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directorships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memberships</w:t>
      </w:r>
      <w:r>
        <w:rPr>
          <w:color w:val="231F20"/>
          <w:spacing w:val="-1"/>
          <w:w w:val="90"/>
          <w:position w:val="7"/>
          <w:sz w:val="11"/>
        </w:rPr>
        <w:t>*</w:t>
      </w:r>
      <w:r>
        <w:rPr>
          <w:color w:val="231F20"/>
          <w:spacing w:val="19"/>
          <w:w w:val="90"/>
          <w:position w:val="7"/>
          <w:sz w:val="11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companies: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17"/>
          <w:szCs w:val="17"/>
        </w:rPr>
      </w:pPr>
    </w:p>
    <w:p>
      <w:pPr>
        <w:spacing w:line="200" w:lineRule="atLeast"/>
        <w:ind w:left="107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pict>
          <v:group style="width:508.45pt;height:54.3pt;mso-position-horizontal-relative:char;mso-position-vertical-relative:line" coordorigin="0,0" coordsize="10169,1086">
            <v:group style="position:absolute;left:10;top:10;width:3856;height:633" coordorigin="10,10" coordsize="3856,633">
              <v:shape style="position:absolute;left:10;top:10;width:3856;height:633" coordorigin="10,10" coordsize="3856,633" path="m3865,10l10,10,10,643,3865,643,3865,10xe" filled="true" fillcolor="#dedfe0" stroked="false">
                <v:path arrowok="t"/>
                <v:fill type="solid"/>
              </v:shape>
            </v:group>
            <v:group style="position:absolute;left:3865;top:10;width:3147;height:633" coordorigin="3865,10" coordsize="3147,633">
              <v:shape style="position:absolute;left:3865;top:10;width:3147;height:633" coordorigin="3865,10" coordsize="3147,633" path="m7012,10l3865,10,3865,643,7012,643,7012,10xe" filled="true" fillcolor="#dedfe0" stroked="false">
                <v:path arrowok="t"/>
                <v:fill type="solid"/>
              </v:shape>
            </v:group>
            <v:group style="position:absolute;left:7012;top:10;width:3147;height:633" coordorigin="7012,10" coordsize="3147,633">
              <v:shape style="position:absolute;left:7012;top:10;width:3147;height:633" coordorigin="7012,10" coordsize="3147,633" path="m10158,10l7012,10,7012,643,10158,643,10158,10xe" filled="true" fillcolor="#dedfe0" stroked="false">
                <v:path arrowok="t"/>
                <v:fill type="solid"/>
              </v:shape>
            </v:group>
            <v:group style="position:absolute;left:10;top:643;width:3856;height:208" coordorigin="10,643" coordsize="3856,208">
              <v:shape style="position:absolute;left:10;top:643;width:3856;height:208" coordorigin="10,643" coordsize="3856,208" path="m3865,643l10,643,10,850,3865,850,3865,643xe" filled="true" fillcolor="#dedfe0" stroked="false">
                <v:path arrowok="t"/>
                <v:fill type="solid"/>
              </v:shape>
            </v:group>
            <v:group style="position:absolute;left:3865;top:643;width:3147;height:208" coordorigin="3865,643" coordsize="3147,208">
              <v:shape style="position:absolute;left:3865;top:643;width:3147;height:208" coordorigin="3865,643" coordsize="3147,208" path="m7012,643l3865,643,3865,850,7012,850,7012,643xe" filled="true" fillcolor="#dedfe0" stroked="false">
                <v:path arrowok="t"/>
                <v:fill type="solid"/>
              </v:shape>
            </v:group>
            <v:group style="position:absolute;left:7012;top:643;width:3147;height:208" coordorigin="7012,643" coordsize="3147,208">
              <v:shape style="position:absolute;left:7012;top:643;width:3147;height:208" coordorigin="7012,643" coordsize="3147,208" path="m10158,643l7012,643,7012,850,10158,850,10158,643xe" filled="true" fillcolor="#dedfe0" stroked="false">
                <v:path arrowok="t"/>
                <v:fill type="solid"/>
              </v:shape>
            </v:group>
            <v:group style="position:absolute;left:10;top:850;width:3856;height:225" coordorigin="10,850" coordsize="3856,225">
              <v:shape style="position:absolute;left:10;top:850;width:3856;height:225" coordorigin="10,850" coordsize="3856,225" path="m3865,850l10,850,10,1075,3865,1075,3865,850xe" filled="true" fillcolor="#dedfe0" stroked="false">
                <v:path arrowok="t"/>
                <v:fill type="solid"/>
              </v:shape>
            </v:group>
            <v:group style="position:absolute;left:3865;top:850;width:3147;height:225" coordorigin="3865,850" coordsize="3147,225">
              <v:shape style="position:absolute;left:3865;top:850;width:3147;height:225" coordorigin="3865,850" coordsize="3147,225" path="m7012,850l3865,850,3865,1075,7012,1075,7012,850xe" filled="true" fillcolor="#dedfe0" stroked="false">
                <v:path arrowok="t"/>
                <v:fill type="solid"/>
              </v:shape>
            </v:group>
            <v:group style="position:absolute;left:7012;top:850;width:3147;height:225" coordorigin="7012,850" coordsize="3147,225">
              <v:shape style="position:absolute;left:7012;top:850;width:3147;height:225" coordorigin="7012,850" coordsize="3147,225" path="m10158,850l7012,850,7012,1075,10158,1075,10158,850xe" filled="true" fillcolor="#dedfe0" stroked="false">
                <v:path arrowok="t"/>
                <v:fill type="solid"/>
              </v:shape>
            </v:group>
            <v:group style="position:absolute;left:10;top:10;width:10149;height:2" coordorigin="10,10" coordsize="10149,2">
              <v:shape style="position:absolute;left:10;top:10;width:10149;height:2" coordorigin="10,10" coordsize="10149,0" path="m10,10l10158,10e" filled="false" stroked="true" strokeweight="1.0pt" strokecolor="#808285">
                <v:path arrowok="t"/>
              </v:shape>
            </v:group>
            <v:group style="position:absolute;left:10;top:1075;width:10149;height:2" coordorigin="10,1075" coordsize="10149,2">
              <v:shape style="position:absolute;left:10;top:1075;width:10149;height:2" coordorigin="10,1075" coordsize="10149,0" path="m10,1075l10158,1075e" filled="false" stroked="true" strokeweight="1.0pt" strokecolor="#808285">
                <v:path arrowok="t"/>
              </v:shape>
              <v:shape style="position:absolute;left:50;top:41;width:3583;height:102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List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Directorships</w:t>
                      </w:r>
                      <w:r>
                        <w:rPr>
                          <w:rFonts w:ascii="Cambria"/>
                          <w:color w:val="6D6E71"/>
                          <w:spacing w:val="-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held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08" w:lineRule="exact" w:before="170"/>
                        <w:ind w:left="0" w:right="0" w:firstLine="0"/>
                        <w:jc w:val="lef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Bharti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AXA–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Trustee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Services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21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Limited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2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Bank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India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Central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9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Board,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spacing w:val="-18"/>
                          <w:w w:val="9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ambria" w:hAnsi="Cambria" w:cs="Cambria" w:eastAsia="Cambria"/>
                          <w:color w:val="231F20"/>
                          <w:w w:val="95"/>
                          <w:sz w:val="20"/>
                          <w:szCs w:val="20"/>
                        </w:rPr>
                        <w:t>Mumbai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760;top:41;width:2156;height:1024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Membership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companies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795;top:41;width:2267;height:1024" type="#_x0000_t20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Chairmanship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6D6E71"/>
                          <w:spacing w:val="12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Committees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17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other</w:t>
                      </w:r>
                      <w:r>
                        <w:rPr>
                          <w:rFonts w:ascii="Cambria"/>
                          <w:color w:val="6D6E71"/>
                          <w:spacing w:val="-21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color w:val="6D6E71"/>
                          <w:w w:val="90"/>
                          <w:sz w:val="20"/>
                        </w:rPr>
                        <w:t>companies</w:t>
                      </w:r>
                      <w:r>
                        <w:rPr>
                          <w:rFonts w:ascii="Cambria"/>
                          <w:sz w:val="20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mbria" w:hAnsi="Cambria" w:cs="Cambria" w:eastAsia="Cambria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Cambria" w:eastAsia="Cambria"/>
                          <w:color w:val="231F2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ambria" w:hAnsi="Cambria" w:cs="Cambria" w:eastAsia="Cambria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3"/>
        <w:rPr>
          <w:rFonts w:ascii="Cambria" w:hAnsi="Cambria" w:cs="Cambria" w:eastAsia="Cambria"/>
          <w:sz w:val="6"/>
          <w:szCs w:val="6"/>
        </w:rPr>
      </w:pPr>
    </w:p>
    <w:p>
      <w:pPr>
        <w:spacing w:before="70"/>
        <w:ind w:left="117" w:right="0" w:firstLine="0"/>
        <w:jc w:val="both"/>
        <w:rPr>
          <w:rFonts w:ascii="Cambria" w:hAnsi="Cambria" w:cs="Cambria" w:eastAsia="Cambria"/>
          <w:sz w:val="18"/>
          <w:szCs w:val="18"/>
        </w:rPr>
      </w:pPr>
      <w:r>
        <w:rPr>
          <w:rFonts w:ascii="Cambria" w:hAnsi="Cambria" w:cs="Cambria" w:eastAsia="Cambria"/>
          <w:color w:val="231F20"/>
          <w:w w:val="90"/>
          <w:position w:val="6"/>
          <w:sz w:val="10"/>
          <w:szCs w:val="10"/>
        </w:rPr>
        <w:t>*    </w:t>
      </w:r>
      <w:r>
        <w:rPr>
          <w:rFonts w:ascii="Cambria" w:hAnsi="Cambria" w:cs="Cambria" w:eastAsia="Cambria"/>
          <w:color w:val="231F20"/>
          <w:spacing w:val="2"/>
          <w:w w:val="90"/>
          <w:position w:val="6"/>
          <w:sz w:val="10"/>
          <w:szCs w:val="10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Only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the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Audit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and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Shareholders’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Grievances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Committees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are</w:t>
      </w:r>
      <w:r>
        <w:rPr>
          <w:rFonts w:ascii="Cambria" w:hAnsi="Cambria" w:cs="Cambria" w:eastAsia="Cambria"/>
          <w:color w:val="231F20"/>
          <w:spacing w:val="3"/>
          <w:w w:val="90"/>
          <w:sz w:val="18"/>
          <w:szCs w:val="18"/>
        </w:rPr>
        <w:t> </w:t>
      </w:r>
      <w:r>
        <w:rPr>
          <w:rFonts w:ascii="Cambria" w:hAnsi="Cambria" w:cs="Cambria" w:eastAsia="Cambria"/>
          <w:color w:val="231F20"/>
          <w:w w:val="90"/>
          <w:sz w:val="18"/>
          <w:szCs w:val="18"/>
        </w:rPr>
        <w:t>considered.</w:t>
      </w:r>
      <w:r>
        <w:rPr>
          <w:rFonts w:ascii="Cambria" w:hAnsi="Cambria" w:cs="Cambria" w:eastAsia="Cambria"/>
          <w:sz w:val="18"/>
          <w:szCs w:val="18"/>
        </w:rPr>
      </w:r>
    </w:p>
    <w:p>
      <w:pPr>
        <w:spacing w:line="240" w:lineRule="auto" w:before="3"/>
        <w:rPr>
          <w:rFonts w:ascii="Cambria" w:hAnsi="Cambria" w:cs="Cambria" w:eastAsia="Cambria"/>
          <w:sz w:val="15"/>
          <w:szCs w:val="15"/>
        </w:rPr>
      </w:pPr>
    </w:p>
    <w:p>
      <w:pPr>
        <w:numPr>
          <w:ilvl w:val="0"/>
          <w:numId w:val="41"/>
        </w:numPr>
        <w:tabs>
          <w:tab w:pos="358" w:val="left" w:leader="none"/>
        </w:tabs>
        <w:spacing w:before="0"/>
        <w:ind w:left="357" w:right="0" w:hanging="24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4"/>
          <w:w w:val="105"/>
          <w:sz w:val="18"/>
        </w:rPr>
        <w:t>Mr.</w:t>
      </w:r>
      <w:r>
        <w:rPr>
          <w:rFonts w:ascii="Lucida Sans"/>
          <w:b/>
          <w:color w:val="231F20"/>
          <w:spacing w:val="-2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Robert</w:t>
      </w:r>
      <w:r>
        <w:rPr>
          <w:rFonts w:ascii="Lucida Sans"/>
          <w:b/>
          <w:color w:val="231F20"/>
          <w:spacing w:val="-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K</w:t>
      </w:r>
      <w:r>
        <w:rPr>
          <w:rFonts w:ascii="Lucida Sans"/>
          <w:b/>
          <w:color w:val="231F20"/>
          <w:spacing w:val="-14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W</w:t>
      </w:r>
      <w:r>
        <w:rPr>
          <w:rFonts w:ascii="Lucida Sans"/>
          <w:b/>
          <w:color w:val="231F20"/>
          <w:spacing w:val="-2"/>
          <w:w w:val="105"/>
          <w:sz w:val="18"/>
        </w:rPr>
        <w:t>eiler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Weiler,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born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9,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1951,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Vice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Oracle’s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Units.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Chairman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CEO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Phase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Forward,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integrated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management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solutions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clinical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trials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drug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safety.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Mr.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Weiler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technology‑industry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leadership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experience,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tenure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Giga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Group’s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Chairman,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CEO.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career,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President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CEO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Eastman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(formerly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Wang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Software),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Senior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President,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Worldwide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Marketing,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Lotus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Corporation,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instrumental in expanding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company’s Lotus Notes business.</w:t>
      </w:r>
      <w:r>
        <w:rPr/>
      </w:r>
    </w:p>
    <w:p>
      <w:pPr>
        <w:pStyle w:val="BodyText"/>
        <w:spacing w:line="220" w:lineRule="exact" w:before="170"/>
        <w:ind w:right="117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SADD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(Students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Destructive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Decisions),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boards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Waterville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Valley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Saint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Anselm’s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College,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Software,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Distributed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Systems,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Cullinet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Software,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Interleaf,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DataLogix,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Giga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Group.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B.A.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Saint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Anselm’s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College,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additionally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honorary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doctorate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2000.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Ernst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Young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Entrepreneur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Award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Healthcare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category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England.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named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prestigious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PharmaVOICE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list,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named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‘2006 CEO of the Year’ by the Massachusetts Technology Leadership Council, an award that honours individuals who best exemplify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leadership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excellence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technology.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Subsequent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award,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invited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Council.</w:t>
      </w:r>
      <w:r>
        <w:rPr/>
      </w:r>
    </w:p>
    <w:p>
      <w:pPr>
        <w:pStyle w:val="BodyText"/>
        <w:spacing w:line="399" w:lineRule="auto" w:before="156"/>
        <w:ind w:right="4686"/>
        <w:jc w:val="left"/>
      </w:pPr>
      <w:r>
        <w:rPr>
          <w:color w:val="231F20"/>
          <w:w w:val="95"/>
        </w:rPr>
        <w:t>Mr.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date.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Mr.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Weiler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directorships.</w:t>
      </w:r>
      <w:r>
        <w:rPr/>
      </w:r>
    </w:p>
    <w:p>
      <w:pPr>
        <w:spacing w:after="0" w:line="399" w:lineRule="auto"/>
        <w:jc w:val="left"/>
        <w:sectPr>
          <w:pgSz w:w="11910" w:h="16840"/>
          <w:pgMar w:header="0" w:footer="286" w:top="560" w:bottom="480" w:left="960" w:right="560"/>
        </w:sect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color w:val="231F20"/>
          <w:spacing w:val="-3"/>
          <w:w w:val="95"/>
        </w:rPr>
        <w:t>Annexur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notice</w:t>
      </w:r>
      <w:r>
        <w:rPr>
          <w:b w:val="0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19"/>
          <w:szCs w:val="1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spacing w:val="-1"/>
          <w:w w:val="105"/>
          <w:sz w:val="18"/>
        </w:rPr>
        <w:t>Explanatory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Statement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as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spacing w:val="-2"/>
          <w:w w:val="105"/>
          <w:sz w:val="18"/>
        </w:rPr>
        <w:t>required</w:t>
      </w:r>
      <w:r>
        <w:rPr>
          <w:rFonts w:ascii="Lucida Sans"/>
          <w:b/>
          <w:color w:val="231F20"/>
          <w:spacing w:val="-6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b</w:t>
      </w:r>
      <w:r>
        <w:rPr>
          <w:rFonts w:ascii="Lucida Sans"/>
          <w:b/>
          <w:color w:val="231F20"/>
          <w:spacing w:val="-2"/>
          <w:w w:val="105"/>
          <w:sz w:val="18"/>
        </w:rPr>
        <w:t>y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Section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spacing w:val="-4"/>
          <w:w w:val="105"/>
          <w:sz w:val="18"/>
        </w:rPr>
        <w:t>173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(2)</w:t>
      </w:r>
      <w:r>
        <w:rPr>
          <w:rFonts w:ascii="Lucida Sans"/>
          <w:b/>
          <w:color w:val="231F20"/>
          <w:spacing w:val="-6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of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the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Companies</w:t>
      </w:r>
      <w:r>
        <w:rPr>
          <w:rFonts w:ascii="Lucida Sans"/>
          <w:b/>
          <w:color w:val="231F20"/>
          <w:spacing w:val="-19"/>
          <w:w w:val="105"/>
          <w:sz w:val="18"/>
        </w:rPr>
        <w:t> </w:t>
      </w:r>
      <w:r>
        <w:rPr>
          <w:rFonts w:ascii="Lucida Sans"/>
          <w:b/>
          <w:color w:val="231F20"/>
          <w:spacing w:val="-1"/>
          <w:w w:val="105"/>
          <w:sz w:val="18"/>
        </w:rPr>
        <w:t>Act,</w:t>
      </w:r>
      <w:r>
        <w:rPr>
          <w:rFonts w:ascii="Lucida Sans"/>
          <w:b/>
          <w:color w:val="231F20"/>
          <w:spacing w:val="-7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1</w:t>
      </w:r>
      <w:r>
        <w:rPr>
          <w:rFonts w:ascii="Lucida Sans"/>
          <w:b/>
          <w:color w:val="231F20"/>
          <w:spacing w:val="-2"/>
          <w:w w:val="105"/>
          <w:sz w:val="18"/>
        </w:rPr>
        <w:t>956.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Explanatory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Statement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material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relating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special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mentioned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13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accompanying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15,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2011.</w:t>
      </w:r>
      <w:r>
        <w:rPr/>
      </w:r>
    </w:p>
    <w:p>
      <w:pPr>
        <w:spacing w:line="240" w:lineRule="auto" w:before="8"/>
        <w:rPr>
          <w:rFonts w:ascii="Cambria" w:hAnsi="Cambria" w:cs="Cambria" w:eastAsia="Cambria"/>
          <w:sz w:val="28"/>
          <w:szCs w:val="28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5: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branch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offices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India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abroad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branches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future.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appoint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branch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auditors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conducting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audit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books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branches.</w:t>
      </w:r>
      <w:r>
        <w:rPr/>
      </w:r>
    </w:p>
    <w:p>
      <w:pPr>
        <w:pStyle w:val="BodyText"/>
        <w:spacing w:line="210" w:lineRule="exact" w:before="170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(“the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Board”)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seeks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authorising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appoint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Branch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consultation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Statutory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Auditors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fix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remuneration.</w:t>
      </w:r>
      <w:r>
        <w:rPr/>
      </w:r>
    </w:p>
    <w:p>
      <w:pPr>
        <w:pStyle w:val="BodyText"/>
        <w:spacing w:line="389" w:lineRule="auto" w:before="148"/>
        <w:ind w:left="100" w:right="2647"/>
        <w:jc w:val="left"/>
      </w:pPr>
      <w:r>
        <w:rPr>
          <w:color w:val="231F20"/>
          <w:w w:val="95"/>
        </w:rPr>
        <w:t>No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Notice.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6: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4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260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Article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109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spacing w:line="210" w:lineRule="exact" w:before="170"/>
        <w:ind w:left="10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member,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requisite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deposit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proposing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candidature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details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appointee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resume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Chaitanya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Kamat’s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immense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10" w:lineRule="exact" w:before="167"/>
        <w:ind w:left="100" w:right="114"/>
        <w:jc w:val="both"/>
      </w:pPr>
      <w:r>
        <w:rPr>
          <w:color w:val="231F20"/>
          <w:w w:val="95"/>
        </w:rPr>
        <w:t>Except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none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6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6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8"/>
          <w:szCs w:val="28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7: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4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Venkatachalam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2010.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260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Article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109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spacing w:line="210" w:lineRule="exact" w:before="170"/>
        <w:ind w:left="10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member,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requisite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deposit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proposing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candidature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details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appointee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resume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Venkatachalam’s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immense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10" w:lineRule="exact" w:before="167"/>
        <w:ind w:left="100" w:right="115"/>
        <w:jc w:val="both"/>
      </w:pPr>
      <w:r>
        <w:rPr>
          <w:color w:val="231F20"/>
          <w:w w:val="95"/>
        </w:rPr>
        <w:t>Except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Venkatachalam,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none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Notice.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277" w:top="560" w:bottom="460" w:left="580" w:right="960"/>
        </w:sectPr>
      </w:pPr>
    </w:p>
    <w:p>
      <w:pPr>
        <w:spacing w:before="61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8: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right="118"/>
        <w:jc w:val="both"/>
      </w:pPr>
      <w:r>
        <w:rPr>
          <w:color w:val="231F20"/>
          <w:w w:val="95"/>
        </w:rPr>
        <w:t>Mr.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Robert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Weiler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2011.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260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Article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109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holds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appointment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spacing w:line="210" w:lineRule="exact" w:before="170"/>
        <w:ind w:right="11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member,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requisite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deposit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257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w w:val="92"/>
        </w:rPr>
        <w:t> </w:t>
      </w:r>
      <w:r>
        <w:rPr>
          <w:color w:val="231F20"/>
          <w:w w:val="90"/>
        </w:rPr>
        <w:t>proposing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candidature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appointment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Director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Company.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details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regarding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appointee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w w:val="79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detailed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resume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pStyle w:val="BodyText"/>
        <w:spacing w:line="240" w:lineRule="auto" w:before="148"/>
        <w:ind w:right="0"/>
        <w:jc w:val="both"/>
      </w:pPr>
      <w:r>
        <w:rPr>
          <w:color w:val="231F20"/>
          <w:w w:val="90"/>
        </w:rPr>
        <w:t>Mr.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Weiler’s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immense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knowledge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389" w:lineRule="auto" w:before="145"/>
        <w:ind w:right="120"/>
        <w:jc w:val="left"/>
      </w:pPr>
      <w:r>
        <w:rPr>
          <w:color w:val="231F20"/>
          <w:w w:val="95"/>
        </w:rPr>
        <w:t>Except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Weiler,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none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Notice.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6"/>
          <w:szCs w:val="16"/>
        </w:rPr>
      </w:pPr>
    </w:p>
    <w:p>
      <w:pPr>
        <w:spacing w:before="0"/>
        <w:ind w:left="117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3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9: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appointed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w w:val="93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Chief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Executive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Officer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conditions:</w:t>
      </w:r>
      <w:r>
        <w:rPr/>
      </w:r>
    </w:p>
    <w:p>
      <w:pPr>
        <w:pStyle w:val="BodyText"/>
        <w:spacing w:line="240" w:lineRule="auto" w:before="156"/>
        <w:ind w:right="0"/>
        <w:jc w:val="both"/>
      </w:pPr>
      <w:r>
        <w:rPr>
          <w:color w:val="231F20"/>
        </w:rPr>
        <w:t>Remuneration:</w:t>
      </w:r>
      <w:r>
        <w:rPr/>
      </w:r>
    </w:p>
    <w:p>
      <w:pPr>
        <w:pStyle w:val="BodyText"/>
        <w:numPr>
          <w:ilvl w:val="0"/>
          <w:numId w:val="42"/>
        </w:numPr>
        <w:tabs>
          <w:tab w:pos="402" w:val="left" w:leader="none"/>
        </w:tabs>
        <w:spacing w:line="374" w:lineRule="auto" w:before="112" w:after="0"/>
        <w:ind w:left="401" w:right="451" w:hanging="284"/>
        <w:jc w:val="left"/>
      </w:pPr>
      <w:r>
        <w:rPr>
          <w:color w:val="231F20"/>
          <w:w w:val="95"/>
        </w:rPr>
        <w:t>Gross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Salary: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8"/>
          <w:w w:val="95"/>
        </w:rPr>
        <w:t> </w:t>
      </w:r>
      <w:r>
        <w:rPr>
          <w:color w:val="231F20"/>
          <w:w w:val="95"/>
        </w:rPr>
        <w:t>2.00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crore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p.a.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8"/>
          <w:w w:val="95"/>
        </w:rPr>
        <w:t> </w:t>
      </w:r>
      <w:r>
        <w:rPr>
          <w:color w:val="231F20"/>
          <w:w w:val="95"/>
        </w:rPr>
        <w:t>2.50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crore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p.a.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inclusive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perquisites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allowances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mentioned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below:</w:t>
      </w:r>
      <w:r>
        <w:rPr>
          <w:color w:val="231F20"/>
          <w:w w:val="87"/>
        </w:rPr>
        <w:t> </w:t>
      </w:r>
      <w:r>
        <w:rPr>
          <w:color w:val="231F20"/>
          <w:w w:val="85"/>
        </w:rPr>
        <w:t>Perquisites</w:t>
      </w:r>
      <w:r>
        <w:rPr>
          <w:color w:val="231F20"/>
          <w:spacing w:val="28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9"/>
          <w:w w:val="85"/>
        </w:rPr>
        <w:t> </w:t>
      </w:r>
      <w:r>
        <w:rPr>
          <w:color w:val="231F20"/>
          <w:w w:val="85"/>
        </w:rPr>
        <w:t>allowances: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20" w:lineRule="exact" w:before="38" w:after="0"/>
        <w:ind w:left="684" w:right="119" w:hanging="283"/>
        <w:jc w:val="both"/>
      </w:pPr>
      <w:r>
        <w:rPr>
          <w:color w:val="231F20"/>
          <w:w w:val="90"/>
        </w:rPr>
        <w:t>Housing: Furnished/unfurnished residential accommodation or house rent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allowance up to 10% of 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salary in lieu thereof.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incurred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gas,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electricity,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water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furnishings,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valued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Rules,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1962.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20" w:lineRule="exact" w:before="170" w:after="0"/>
        <w:ind w:left="684" w:right="120" w:hanging="283"/>
        <w:jc w:val="left"/>
      </w:pPr>
      <w:r>
        <w:rPr>
          <w:color w:val="231F20"/>
          <w:w w:val="90"/>
        </w:rPr>
        <w:t>Medical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reimbursement/allowance: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Reimbursement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expenses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allowance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40" w:lineRule="auto" w:before="156" w:after="0"/>
        <w:ind w:left="684" w:right="0" w:hanging="283"/>
        <w:jc w:val="left"/>
      </w:pPr>
      <w:r>
        <w:rPr>
          <w:color w:val="231F20"/>
          <w:w w:val="90"/>
        </w:rPr>
        <w:t>Leave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travel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concession/allowance: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40" w:lineRule="auto" w:before="155" w:after="0"/>
        <w:ind w:left="684" w:right="0" w:hanging="283"/>
        <w:jc w:val="left"/>
      </w:pPr>
      <w:r>
        <w:rPr>
          <w:color w:val="231F20"/>
          <w:w w:val="95"/>
        </w:rPr>
        <w:t>Club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Fees: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subject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clubs.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40" w:lineRule="auto" w:before="155" w:after="0"/>
        <w:ind w:left="684" w:right="0" w:hanging="283"/>
        <w:jc w:val="left"/>
      </w:pPr>
      <w:r>
        <w:rPr>
          <w:color w:val="231F20"/>
          <w:w w:val="90"/>
        </w:rPr>
        <w:t>Provision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driver/driver’s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salary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allowance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maintenance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expense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reimbursement: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20" w:lineRule="exact" w:before="169" w:after="0"/>
        <w:ind w:left="684" w:right="120" w:hanging="283"/>
        <w:jc w:val="left"/>
      </w:pP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telephone: Use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Company’s car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telephone 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residence 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purposes, 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40" w:lineRule="auto" w:before="156" w:after="0"/>
        <w:ind w:left="684" w:right="0" w:hanging="283"/>
        <w:jc w:val="left"/>
      </w:pPr>
      <w:r>
        <w:rPr>
          <w:color w:val="231F20"/>
          <w:w w:val="90"/>
        </w:rPr>
        <w:t>Personal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accident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insurance: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1"/>
          <w:numId w:val="42"/>
        </w:numPr>
        <w:tabs>
          <w:tab w:pos="685" w:val="left" w:leader="none"/>
        </w:tabs>
        <w:spacing w:line="240" w:lineRule="auto" w:before="155" w:after="0"/>
        <w:ind w:left="684" w:right="0" w:hanging="283"/>
        <w:jc w:val="left"/>
      </w:pPr>
      <w:r>
        <w:rPr>
          <w:color w:val="231F20"/>
          <w:w w:val="90"/>
        </w:rPr>
        <w:t>Other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benefits:</w:t>
      </w:r>
      <w:r>
        <w:rPr/>
      </w:r>
    </w:p>
    <w:p>
      <w:pPr>
        <w:pStyle w:val="BodyText"/>
        <w:numPr>
          <w:ilvl w:val="2"/>
          <w:numId w:val="42"/>
        </w:numPr>
        <w:tabs>
          <w:tab w:pos="968" w:val="left" w:leader="none"/>
        </w:tabs>
        <w:spacing w:line="240" w:lineRule="auto" w:before="155" w:after="0"/>
        <w:ind w:left="967" w:right="0" w:hanging="283"/>
        <w:jc w:val="left"/>
      </w:pPr>
      <w:r>
        <w:rPr>
          <w:color w:val="231F20"/>
          <w:w w:val="90"/>
        </w:rPr>
        <w:t>Earned/privilege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leave: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2"/>
          <w:numId w:val="42"/>
        </w:numPr>
        <w:tabs>
          <w:tab w:pos="968" w:val="left" w:leader="none"/>
        </w:tabs>
        <w:spacing w:line="240" w:lineRule="auto" w:before="155" w:after="0"/>
        <w:ind w:left="967" w:right="0" w:hanging="283"/>
        <w:jc w:val="left"/>
      </w:pPr>
      <w:r>
        <w:rPr>
          <w:color w:val="231F20"/>
          <w:w w:val="90"/>
        </w:rPr>
        <w:t>Company’s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superannuation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fund: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rules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numPr>
          <w:ilvl w:val="2"/>
          <w:numId w:val="42"/>
        </w:numPr>
        <w:tabs>
          <w:tab w:pos="968" w:val="left" w:leader="none"/>
        </w:tabs>
        <w:spacing w:line="240" w:lineRule="auto" w:before="155" w:after="0"/>
        <w:ind w:left="967" w:right="0" w:hanging="283"/>
        <w:jc w:val="left"/>
      </w:pPr>
      <w:r>
        <w:rPr>
          <w:color w:val="231F20"/>
          <w:w w:val="95"/>
        </w:rPr>
        <w:t>Gratuity: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2"/>
          <w:numId w:val="42"/>
        </w:numPr>
        <w:tabs>
          <w:tab w:pos="968" w:val="left" w:leader="none"/>
        </w:tabs>
        <w:spacing w:line="240" w:lineRule="auto" w:before="155" w:after="0"/>
        <w:ind w:left="967" w:right="0" w:hanging="283"/>
        <w:jc w:val="left"/>
      </w:pPr>
      <w:r>
        <w:rPr>
          <w:color w:val="231F20"/>
          <w:w w:val="95"/>
        </w:rPr>
        <w:t>Encashment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leave: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rules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numPr>
          <w:ilvl w:val="0"/>
          <w:numId w:val="42"/>
        </w:numPr>
        <w:tabs>
          <w:tab w:pos="401" w:val="left" w:leader="none"/>
        </w:tabs>
        <w:spacing w:line="220" w:lineRule="exact" w:before="169" w:after="0"/>
        <w:ind w:left="400" w:right="120" w:hanging="283"/>
        <w:jc w:val="left"/>
      </w:pPr>
      <w:r>
        <w:rPr>
          <w:color w:val="231F20"/>
          <w:w w:val="95"/>
        </w:rPr>
        <w:t>Performance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Bonus: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annually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intervals,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decided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Board.</w:t>
      </w:r>
      <w:r>
        <w:rPr/>
      </w:r>
    </w:p>
    <w:p>
      <w:pPr>
        <w:pStyle w:val="BodyText"/>
        <w:spacing w:line="220" w:lineRule="exact" w:before="170"/>
        <w:ind w:right="120"/>
        <w:jc w:val="both"/>
      </w:pPr>
      <w:r>
        <w:rPr>
          <w:color w:val="231F20"/>
          <w:w w:val="95"/>
        </w:rPr>
        <w:t>Further,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closing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2011,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incurs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inadequate,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Mr.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Chaitanya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Kamat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mentioned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minimum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remuneration.</w:t>
      </w:r>
      <w:r>
        <w:rPr/>
      </w:r>
    </w:p>
    <w:p>
      <w:pPr>
        <w:spacing w:after="0" w:line="220" w:lineRule="exact"/>
        <w:jc w:val="both"/>
        <w:sectPr>
          <w:pgSz w:w="11910" w:h="16840"/>
          <w:pgMar w:header="0" w:footer="286" w:top="560" w:bottom="480" w:left="960" w:right="560"/>
        </w:sectPr>
      </w:pPr>
    </w:p>
    <w:p>
      <w:pPr>
        <w:pStyle w:val="BodyText"/>
        <w:spacing w:line="220" w:lineRule="exact" w:before="55"/>
        <w:ind w:left="100" w:right="116"/>
        <w:jc w:val="both"/>
      </w:pP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abstract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appointment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payable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Mr.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Chaitanya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Kamat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302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1956.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180" w:lineRule="auto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60,000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October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25,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2002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rFonts w:ascii="SimSun"/>
          <w:color w:val="231F20"/>
          <w:w w:val="95"/>
        </w:rPr>
        <w:t>`</w:t>
      </w:r>
      <w:r>
        <w:rPr>
          <w:rFonts w:ascii="SimSun"/>
          <w:color w:val="231F20"/>
          <w:spacing w:val="-70"/>
          <w:w w:val="95"/>
        </w:rPr>
        <w:t> </w:t>
      </w:r>
      <w:r>
        <w:rPr>
          <w:color w:val="231F20"/>
          <w:w w:val="95"/>
        </w:rPr>
        <w:t>2,333.45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20" w:lineRule="exact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payable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limits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permitted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XIII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1956.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Agreement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3,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entered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Kamat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inspection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Office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2.00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4.00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placed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meeting.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Except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Mr.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Chaitanya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Kamat,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Notice.</w:t>
      </w:r>
      <w:r>
        <w:rPr/>
      </w:r>
    </w:p>
    <w:p>
      <w:pPr>
        <w:pStyle w:val="BodyText"/>
        <w:spacing w:line="240" w:lineRule="auto" w:before="156"/>
        <w:ind w:left="100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6"/>
        <w:rPr>
          <w:rFonts w:ascii="Cambria" w:hAnsi="Cambria" w:cs="Cambria" w:eastAsia="Cambria"/>
          <w:sz w:val="28"/>
          <w:szCs w:val="28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spacing w:val="-5"/>
          <w:w w:val="105"/>
          <w:sz w:val="18"/>
        </w:rPr>
        <w:t>1</w:t>
      </w:r>
      <w:r>
        <w:rPr>
          <w:rFonts w:ascii="Lucida Sans"/>
          <w:b/>
          <w:color w:val="231F20"/>
          <w:spacing w:val="-4"/>
          <w:w w:val="105"/>
          <w:sz w:val="18"/>
        </w:rPr>
        <w:t>0:</w:t>
      </w:r>
      <w:r>
        <w:rPr>
          <w:rFonts w:ascii="Lucida Sans"/>
          <w:sz w:val="18"/>
        </w:rPr>
      </w:r>
    </w:p>
    <w:p>
      <w:pPr>
        <w:pStyle w:val="BodyText"/>
        <w:spacing w:line="220" w:lineRule="exact" w:before="119"/>
        <w:ind w:left="100" w:right="115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309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(4)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provisions,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1956,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(“the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Act”)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Article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99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neither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whole‑time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nor</w:t>
      </w:r>
      <w:r>
        <w:rPr>
          <w:color w:val="231F20"/>
          <w:w w:val="84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managing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director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authorising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exceed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1%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spacing w:line="220" w:lineRule="exact" w:before="170"/>
        <w:ind w:left="100" w:right="11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approved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Commission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Non‑Executive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ending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2007.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continually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contributing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progress.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therefore,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proposed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remuneration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commission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Non‑Executive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w w:val="93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statutory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required,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any,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2017.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Non‑Executive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exceed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computed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198,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349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350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Act.</w:t>
      </w:r>
      <w:r>
        <w:rPr/>
      </w:r>
    </w:p>
    <w:p>
      <w:pPr>
        <w:pStyle w:val="BodyText"/>
        <w:spacing w:line="220" w:lineRule="exact" w:before="170"/>
        <w:ind w:left="100" w:right="114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seeks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authorising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quantum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manner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Commission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Non‑Executive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31,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2017.</w:t>
      </w:r>
      <w:r>
        <w:rPr/>
      </w:r>
    </w:p>
    <w:p>
      <w:pPr>
        <w:pStyle w:val="BodyText"/>
        <w:spacing w:line="220" w:lineRule="exact" w:before="170"/>
        <w:ind w:left="100" w:right="116"/>
        <w:jc w:val="both"/>
      </w:pP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Non‑Executive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deemed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remuneration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received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them.</w:t>
      </w:r>
      <w:r>
        <w:rPr/>
      </w:r>
    </w:p>
    <w:p>
      <w:pPr>
        <w:pStyle w:val="BodyText"/>
        <w:spacing w:line="240" w:lineRule="auto" w:before="156"/>
        <w:ind w:left="100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spacing w:val="-8"/>
          <w:w w:val="105"/>
          <w:sz w:val="18"/>
        </w:rPr>
        <w:t>1</w:t>
      </w:r>
      <w:r>
        <w:rPr>
          <w:rFonts w:ascii="Lucida Sans"/>
          <w:b/>
          <w:color w:val="231F20"/>
          <w:spacing w:val="-7"/>
          <w:w w:val="105"/>
          <w:sz w:val="18"/>
        </w:rPr>
        <w:t>1: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4"/>
        <w:jc w:val="both"/>
      </w:pPr>
      <w:r>
        <w:rPr>
          <w:color w:val="231F20"/>
          <w:w w:val="95"/>
        </w:rPr>
        <w:t>Employee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(ESOP)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tool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motivate,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retain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reward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corporation,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Software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Industry.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amounts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recognition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efforts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directors.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retain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personnel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attract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talented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professionals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Industry,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becomes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imperative.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serves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building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organisation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committed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rewarded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commitment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dedication.</w:t>
      </w:r>
      <w:r>
        <w:rPr/>
      </w:r>
    </w:p>
    <w:p>
      <w:pPr>
        <w:pStyle w:val="BodyText"/>
        <w:spacing w:line="210" w:lineRule="exact" w:before="170"/>
        <w:ind w:left="100" w:right="115"/>
        <w:jc w:val="both"/>
      </w:pPr>
      <w:r>
        <w:rPr>
          <w:color w:val="231F20"/>
          <w:w w:val="95"/>
        </w:rPr>
        <w:t>Securities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(Employee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Scheme)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w w:val="90"/>
        </w:rPr>
        <w:t> have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purpose.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proposes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formulate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Schemes/Plans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(ESOP)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enable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(which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Committee)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eligible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employees,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(whole‑time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otherwise),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time.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selected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criterion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laid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ESOP.</w:t>
      </w:r>
      <w:r>
        <w:rPr/>
      </w:r>
    </w:p>
    <w:p>
      <w:pPr>
        <w:pStyle w:val="BodyText"/>
        <w:spacing w:line="210" w:lineRule="exact" w:before="167"/>
        <w:ind w:left="100" w:right="117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Authorised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adequate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allotment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w w:val="8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ESOP.</w:t>
      </w:r>
      <w:r>
        <w:rPr/>
      </w:r>
    </w:p>
    <w:p>
      <w:pPr>
        <w:spacing w:after="0" w:line="210" w:lineRule="exact"/>
        <w:jc w:val="both"/>
        <w:sectPr>
          <w:pgSz w:w="11910" w:h="16840"/>
          <w:pgMar w:header="0" w:footer="277" w:top="560" w:bottom="460" w:left="580" w:right="960"/>
        </w:sectPr>
      </w:pPr>
    </w:p>
    <w:p>
      <w:pPr>
        <w:pStyle w:val="BodyText"/>
        <w:spacing w:line="210" w:lineRule="exact" w:before="63"/>
        <w:ind w:right="118"/>
        <w:jc w:val="left"/>
      </w:pP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6.2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(Employee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Scheme)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Guidelines,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1999,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setting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salient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features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Scheme(s)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follows: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tabs>
          <w:tab w:pos="4125" w:val="left" w:leader="none"/>
        </w:tabs>
        <w:spacing w:line="217" w:lineRule="exact"/>
        <w:ind w:left="157" w:right="0"/>
        <w:jc w:val="left"/>
      </w:pPr>
      <w:r>
        <w:rPr>
          <w:color w:val="231F20"/>
          <w:w w:val="90"/>
        </w:rPr>
        <w:t>Total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Shares/options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Granted</w:t>
        <w:tab/>
      </w:r>
      <w:r>
        <w:rPr>
          <w:color w:val="231F20"/>
          <w:w w:val="95"/>
        </w:rPr>
        <w:t>Shall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exceed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12.5%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Company</w:t>
      </w:r>
      <w:r>
        <w:rPr/>
      </w:r>
    </w:p>
    <w:p>
      <w:pPr>
        <w:pStyle w:val="BodyText"/>
        <w:spacing w:line="217" w:lineRule="exact"/>
        <w:ind w:left="0" w:right="725"/>
        <w:jc w:val="center"/>
      </w:pP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spacing w:after="0" w:line="217" w:lineRule="exact"/>
        <w:jc w:val="center"/>
        <w:sectPr>
          <w:footerReference w:type="default" r:id="rId72"/>
          <w:footerReference w:type="even" r:id="rId73"/>
          <w:pgSz w:w="11910" w:h="16840"/>
          <w:pgMar w:footer="286" w:header="0" w:top="560" w:bottom="480" w:left="960" w:right="580"/>
          <w:pgNumType w:start="141"/>
        </w:sectPr>
      </w:pPr>
    </w:p>
    <w:p>
      <w:pPr>
        <w:pStyle w:val="BodyText"/>
        <w:spacing w:line="200" w:lineRule="exact" w:before="131"/>
        <w:ind w:left="213" w:right="0" w:hanging="57"/>
        <w:jc w:val="left"/>
      </w:pPr>
      <w:r>
        <w:rPr>
          <w:color w:val="231F20"/>
          <w:w w:val="90"/>
        </w:rPr>
        <w:t>Identification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Classes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entitled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5"/>
        </w:rPr>
        <w:t>participate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ESOP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spacing w:line="200" w:lineRule="exact" w:before="164"/>
        <w:ind w:left="213" w:right="59" w:hanging="57"/>
        <w:jc w:val="left"/>
      </w:pPr>
      <w:r>
        <w:rPr>
          <w:color w:val="231F20"/>
          <w:w w:val="95"/>
        </w:rPr>
        <w:t>Requirements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Vesting,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Vesting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Vesting</w:t>
      </w:r>
      <w:r>
        <w:rPr/>
      </w:r>
    </w:p>
    <w:p>
      <w:pPr>
        <w:pStyle w:val="BodyText"/>
        <w:spacing w:line="200" w:lineRule="exact" w:before="131"/>
        <w:ind w:left="157" w:right="138"/>
        <w:jc w:val="both"/>
      </w:pPr>
      <w:r>
        <w:rPr>
          <w:w w:val="90"/>
        </w:rPr>
        <w:br w:type="column"/>
      </w:r>
      <w:r>
        <w:rPr>
          <w:color w:val="231F20"/>
          <w:w w:val="90"/>
        </w:rPr>
        <w:t>All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(whole‑time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otherwise)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(whole‑time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w w:val="82"/>
        </w:rPr>
        <w:t> </w:t>
      </w:r>
      <w:r>
        <w:rPr>
          <w:color w:val="231F20"/>
          <w:w w:val="90"/>
        </w:rPr>
        <w:t>otherwise)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subsidiaries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0" w:lineRule="exact"/>
        <w:ind w:left="157" w:right="1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ESOPs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promoter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belonging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promoter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director,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himself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herself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relatives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body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corporates,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directly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indirectly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paid‑up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00" w:lineRule="exact" w:before="136"/>
        <w:ind w:left="157" w:right="138"/>
        <w:jc w:val="both"/>
      </w:pPr>
      <w:r>
        <w:rPr>
          <w:color w:val="231F20"/>
        </w:rPr>
        <w:t>1</w:t>
      </w:r>
      <w:r>
        <w:rPr>
          <w:color w:val="231F20"/>
          <w:spacing w:val="2"/>
        </w:rPr>
        <w:t> </w:t>
      </w:r>
      <w:r>
        <w:rPr>
          <w:color w:val="231F20"/>
        </w:rPr>
        <w:t>year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5</w:t>
      </w:r>
      <w:r>
        <w:rPr>
          <w:color w:val="231F20"/>
          <w:spacing w:val="3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grant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options,</w:t>
      </w:r>
      <w:r>
        <w:rPr>
          <w:color w:val="231F20"/>
          <w:spacing w:val="3"/>
        </w:rPr>
        <w:t> </w:t>
      </w:r>
      <w:r>
        <w:rPr>
          <w:color w:val="231F20"/>
        </w:rPr>
        <w:t>subject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continued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and/or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companies.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00" w:lineRule="exact"/>
        <w:ind w:left="157" w:right="138"/>
        <w:jc w:val="both"/>
      </w:pPr>
      <w:r>
        <w:rPr>
          <w:color w:val="231F20"/>
          <w:w w:val="95"/>
        </w:rPr>
        <w:t>There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minimum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vesting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options.</w:t>
      </w:r>
      <w:r>
        <w:rPr/>
      </w:r>
    </w:p>
    <w:p>
      <w:pPr>
        <w:spacing w:after="0" w:line="200" w:lineRule="exact"/>
        <w:jc w:val="both"/>
        <w:sectPr>
          <w:type w:val="continuous"/>
          <w:pgSz w:w="11910" w:h="16840"/>
          <w:pgMar w:top="1580" w:bottom="280" w:left="960" w:right="580"/>
          <w:cols w:num="2" w:equalWidth="0">
            <w:col w:w="3902" w:space="67"/>
            <w:col w:w="6401"/>
          </w:cols>
        </w:sectPr>
      </w:pPr>
    </w:p>
    <w:p>
      <w:pPr>
        <w:pStyle w:val="BodyText"/>
        <w:tabs>
          <w:tab w:pos="4125" w:val="left" w:leader="none"/>
        </w:tabs>
        <w:spacing w:line="217" w:lineRule="exact" w:before="106"/>
        <w:ind w:left="156" w:right="0"/>
        <w:jc w:val="left"/>
      </w:pPr>
      <w:r>
        <w:rPr>
          <w:color w:val="231F20"/>
          <w:w w:val="90"/>
        </w:rPr>
        <w:t>Exercise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Formula</w:t>
        <w:tab/>
      </w:r>
      <w:r>
        <w:rPr>
          <w:color w:val="231F20"/>
          <w:w w:val="95"/>
        </w:rPr>
        <w:t>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defined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Guidelines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decided</w:t>
      </w:r>
      <w:r>
        <w:rPr/>
      </w:r>
    </w:p>
    <w:p>
      <w:pPr>
        <w:pStyle w:val="BodyText"/>
        <w:spacing w:line="200" w:lineRule="exact" w:before="13"/>
        <w:ind w:left="4125" w:right="139"/>
        <w:jc w:val="both"/>
      </w:pPr>
      <w:r>
        <w:rPr>
          <w:color w:val="231F20"/>
          <w:w w:val="90"/>
        </w:rPr>
        <w:t>upon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Committee,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compliance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w w:val="91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guidelines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prescribed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time.</w:t>
      </w:r>
      <w:r>
        <w:rPr/>
      </w:r>
    </w:p>
    <w:p>
      <w:pPr>
        <w:pStyle w:val="BodyText"/>
        <w:tabs>
          <w:tab w:pos="4125" w:val="left" w:leader="none"/>
        </w:tabs>
        <w:spacing w:line="217" w:lineRule="exact" w:before="106"/>
        <w:ind w:left="156" w:right="0"/>
        <w:jc w:val="left"/>
      </w:pPr>
      <w:r>
        <w:rPr>
          <w:color w:val="231F20"/>
          <w:w w:val="90"/>
        </w:rPr>
        <w:t>Exercise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Exercise</w:t>
        <w:tab/>
        <w:t>Exercisable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application 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payment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exercise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minimum</w:t>
      </w:r>
      <w:r>
        <w:rPr/>
      </w:r>
    </w:p>
    <w:p>
      <w:pPr>
        <w:pStyle w:val="BodyText"/>
        <w:spacing w:line="200" w:lineRule="exact" w:before="13"/>
        <w:ind w:left="4125" w:right="138"/>
        <w:jc w:val="both"/>
      </w:pPr>
      <w:r>
        <w:rPr>
          <w:color w:val="231F20"/>
          <w:w w:val="95"/>
        </w:rPr>
        <w:t>period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w w:val="81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respective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options.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 pay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all applicable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taxes, surcharge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 other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levy imposed by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authorities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tax,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fringe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tax,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perquisite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tax,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etc.</w:t>
      </w:r>
      <w:r>
        <w:rPr/>
      </w:r>
    </w:p>
    <w:p>
      <w:pPr>
        <w:spacing w:after="0" w:line="200" w:lineRule="exact"/>
        <w:jc w:val="both"/>
        <w:sectPr>
          <w:type w:val="continuous"/>
          <w:pgSz w:w="11910" w:h="16840"/>
          <w:pgMar w:top="1580" w:bottom="280" w:left="960" w:right="580"/>
        </w:sectPr>
      </w:pPr>
    </w:p>
    <w:p>
      <w:pPr>
        <w:pStyle w:val="BodyText"/>
        <w:spacing w:line="200" w:lineRule="exact" w:before="136"/>
        <w:ind w:left="213" w:right="0" w:hanging="57"/>
        <w:jc w:val="left"/>
      </w:pPr>
      <w:r>
        <w:rPr>
          <w:color w:val="231F20"/>
          <w:w w:val="90"/>
        </w:rPr>
        <w:t>Appraisal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determining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eligibility</w:t>
      </w:r>
      <w:r>
        <w:rPr>
          <w:color w:val="231F20"/>
          <w:w w:val="95"/>
        </w:rPr>
        <w:t> 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ESOP</w:t>
      </w:r>
      <w:r>
        <w:rPr/>
      </w:r>
    </w:p>
    <w:p>
      <w:pPr>
        <w:pStyle w:val="BodyText"/>
        <w:spacing w:line="200" w:lineRule="exact" w:before="136"/>
        <w:ind w:left="213" w:right="198" w:hanging="57"/>
        <w:jc w:val="left"/>
      </w:pPr>
      <w:r>
        <w:rPr>
          <w:color w:val="231F20"/>
          <w:w w:val="90"/>
        </w:rPr>
        <w:t>Maximum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number of options to be issued per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aggregate</w:t>
      </w:r>
      <w:r>
        <w:rPr/>
      </w:r>
    </w:p>
    <w:p>
      <w:pPr>
        <w:pStyle w:val="BodyText"/>
        <w:spacing w:line="240" w:lineRule="auto" w:before="106"/>
        <w:ind w:left="156" w:right="0"/>
        <w:jc w:val="both"/>
      </w:pPr>
      <w:r>
        <w:rPr>
          <w:w w:val="90"/>
        </w:rPr>
        <w:br w:type="column"/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time.</w:t>
      </w:r>
      <w:r>
        <w:rPr/>
      </w:r>
    </w:p>
    <w:p>
      <w:pPr>
        <w:spacing w:line="240" w:lineRule="auto" w:before="4"/>
        <w:rPr>
          <w:rFonts w:ascii="Cambria" w:hAnsi="Cambria" w:cs="Cambria" w:eastAsia="Cambria"/>
          <w:sz w:val="28"/>
          <w:szCs w:val="28"/>
        </w:rPr>
      </w:pPr>
    </w:p>
    <w:p>
      <w:pPr>
        <w:pStyle w:val="BodyText"/>
        <w:spacing w:line="200" w:lineRule="exact"/>
        <w:ind w:left="156" w:right="138"/>
        <w:jc w:val="both"/>
      </w:pPr>
      <w:r>
        <w:rPr>
          <w:color w:val="231F20"/>
          <w:w w:val="95"/>
        </w:rPr>
        <w:t>Subject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w w:val="83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86"/>
        </w:rPr>
        <w:t> </w:t>
      </w:r>
      <w:r>
        <w:rPr>
          <w:color w:val="231F20"/>
        </w:rPr>
        <w:t>paid‑up</w:t>
      </w:r>
      <w:r>
        <w:rPr>
          <w:color w:val="231F20"/>
          <w:spacing w:val="-19"/>
        </w:rPr>
        <w:t> </w:t>
      </w:r>
      <w:r>
        <w:rPr>
          <w:color w:val="231F20"/>
        </w:rPr>
        <w:t>share</w:t>
      </w:r>
      <w:r>
        <w:rPr>
          <w:color w:val="231F20"/>
          <w:spacing w:val="-19"/>
        </w:rPr>
        <w:t> </w:t>
      </w:r>
      <w:r>
        <w:rPr>
          <w:color w:val="231F20"/>
        </w:rPr>
        <w:t>capital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Company</w:t>
      </w:r>
      <w:r>
        <w:rPr>
          <w:color w:val="231F20"/>
          <w:spacing w:val="-19"/>
        </w:rPr>
        <w:t> </w:t>
      </w:r>
      <w:r>
        <w:rPr>
          <w:color w:val="231F20"/>
        </w:rPr>
        <w:t>at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time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grant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option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exceed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12.5%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grants,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time.</w:t>
      </w:r>
      <w:r>
        <w:rPr/>
      </w:r>
    </w:p>
    <w:p>
      <w:pPr>
        <w:spacing w:after="0" w:line="200" w:lineRule="exact"/>
        <w:jc w:val="both"/>
        <w:sectPr>
          <w:type w:val="continuous"/>
          <w:pgSz w:w="11910" w:h="16840"/>
          <w:pgMar w:top="1580" w:bottom="280" w:left="960" w:right="580"/>
          <w:cols w:num="2" w:equalWidth="0">
            <w:col w:w="3863" w:space="106"/>
            <w:col w:w="6401"/>
          </w:cols>
        </w:sectPr>
      </w:pPr>
    </w:p>
    <w:p>
      <w:pPr>
        <w:pStyle w:val="BodyText"/>
        <w:tabs>
          <w:tab w:pos="4124" w:val="left" w:leader="none"/>
        </w:tabs>
        <w:spacing w:line="200" w:lineRule="exact" w:before="136"/>
        <w:ind w:left="4125" w:right="139" w:hanging="3969"/>
        <w:jc w:val="both"/>
      </w:pPr>
      <w:r>
        <w:rPr>
          <w:color w:val="231F20"/>
          <w:w w:val="90"/>
        </w:rPr>
        <w:t>Accounting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policies</w:t>
        <w:tab/>
      </w:r>
      <w:r>
        <w:rPr>
          <w:color w:val="231F20"/>
          <w:w w:val="95"/>
        </w:rPr>
        <w:t>The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conform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policies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prescribed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clause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13.1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Guidelines.</w:t>
      </w:r>
      <w:r>
        <w:rPr/>
      </w:r>
    </w:p>
    <w:p>
      <w:pPr>
        <w:pStyle w:val="BodyText"/>
        <w:tabs>
          <w:tab w:pos="4124" w:val="left" w:leader="none"/>
        </w:tabs>
        <w:spacing w:line="200" w:lineRule="exact" w:before="136"/>
        <w:ind w:left="4125" w:right="139" w:hanging="3969"/>
        <w:jc w:val="both"/>
      </w:pPr>
      <w:r>
        <w:rPr>
          <w:color w:val="231F20"/>
          <w:w w:val="90"/>
        </w:rPr>
        <w:t>Method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Valuation</w:t>
        <w:tab/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methods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(intrinsic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fair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value)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guidelines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disclosures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directors’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required.</w:t>
      </w:r>
      <w:r>
        <w:rPr/>
      </w:r>
    </w:p>
    <w:p>
      <w:pPr>
        <w:pStyle w:val="BodyText"/>
        <w:spacing w:line="210" w:lineRule="exact" w:before="148"/>
        <w:ind w:left="116" w:right="9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constituted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purpose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authorised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administer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monitor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amend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ESOP,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recommendations/approvals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authority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assistance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trust/employees/directors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fit.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matters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binding.</w:t>
      </w:r>
      <w:r>
        <w:rPr/>
      </w:r>
    </w:p>
    <w:p>
      <w:pPr>
        <w:pStyle w:val="BodyText"/>
        <w:spacing w:line="210" w:lineRule="exact" w:before="170"/>
        <w:ind w:left="116" w:right="9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12.5%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inclusive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granted/to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granted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ESOP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Schemes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Company.</w:t>
      </w:r>
      <w:r>
        <w:rPr/>
      </w:r>
    </w:p>
    <w:p>
      <w:pPr>
        <w:pStyle w:val="BodyText"/>
        <w:spacing w:line="210" w:lineRule="exact" w:before="170"/>
        <w:ind w:left="116" w:right="98"/>
        <w:jc w:val="both"/>
      </w:pPr>
      <w:r>
        <w:rPr>
          <w:color w:val="231F20"/>
          <w:w w:val="95"/>
        </w:rPr>
        <w:t>However,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allotted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i‑flex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(“the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trust”)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offered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employees/directors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conditions.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Pursuant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81(1A)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special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resolution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granting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issue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eligible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employees/directors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exercise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options,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members.</w:t>
      </w:r>
      <w:r>
        <w:rPr/>
      </w:r>
    </w:p>
    <w:p>
      <w:pPr>
        <w:pStyle w:val="BodyText"/>
        <w:spacing w:line="210" w:lineRule="exact" w:before="170"/>
        <w:ind w:left="116" w:right="99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eligible/qualified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join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deemed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11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accrue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them.</w:t>
      </w:r>
      <w:r>
        <w:rPr/>
      </w:r>
    </w:p>
    <w:p>
      <w:pPr>
        <w:pStyle w:val="BodyText"/>
        <w:spacing w:line="240" w:lineRule="auto" w:before="148"/>
        <w:ind w:left="116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11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after="0" w:line="240" w:lineRule="auto"/>
        <w:jc w:val="both"/>
        <w:sectPr>
          <w:type w:val="continuous"/>
          <w:pgSz w:w="11910" w:h="16840"/>
          <w:pgMar w:top="1580" w:bottom="280" w:left="960" w:right="580"/>
        </w:sectPr>
      </w:pPr>
    </w:p>
    <w:p>
      <w:pPr>
        <w:spacing w:before="61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1</w:t>
      </w:r>
      <w:r>
        <w:rPr>
          <w:rFonts w:ascii="Lucida Sans"/>
          <w:b/>
          <w:color w:val="231F20"/>
          <w:spacing w:val="-2"/>
          <w:w w:val="105"/>
          <w:sz w:val="18"/>
        </w:rPr>
        <w:t>2: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4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feels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contribute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success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also be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benefited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Company.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(Employee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Employee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Scheme)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Guidelines,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1999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allotment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(whole‑time</w:t>
      </w:r>
      <w:r>
        <w:rPr>
          <w:color w:val="231F20"/>
          <w:w w:val="88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otherwise)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separate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resolution.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shall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absolute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discretion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grant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options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directors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subsidiary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12.5%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issued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paid‑up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12.5%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paid‑up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inclusive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granted/to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granted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Company.</w:t>
      </w:r>
      <w:r>
        <w:rPr/>
      </w:r>
    </w:p>
    <w:p>
      <w:pPr>
        <w:pStyle w:val="BodyText"/>
        <w:spacing w:line="210" w:lineRule="exact" w:before="170"/>
        <w:ind w:left="100" w:right="114"/>
        <w:jc w:val="both"/>
      </w:pPr>
      <w:r>
        <w:rPr>
          <w:color w:val="231F20"/>
          <w:w w:val="95"/>
        </w:rPr>
        <w:t>However,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limit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applicable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allotted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trust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shall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offered</w:t>
      </w:r>
      <w:r>
        <w:rPr>
          <w:color w:val="231F20"/>
          <w:w w:val="84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employees/directors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terms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Pursuant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81(1A)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applicable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provisions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SEBI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members,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granting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employees/directors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exercise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options,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w w:val="91"/>
        </w:rPr>
        <w:t> </w:t>
      </w:r>
      <w:r>
        <w:rPr>
          <w:color w:val="231F20"/>
          <w:w w:val="95"/>
        </w:rPr>
        <w:t>members.</w:t>
      </w:r>
      <w:r>
        <w:rPr/>
      </w:r>
    </w:p>
    <w:p>
      <w:pPr>
        <w:pStyle w:val="BodyText"/>
        <w:spacing w:line="210" w:lineRule="exact" w:before="170"/>
        <w:ind w:left="100" w:right="116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pursuant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clause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6.2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SEBI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(Employee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Employee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Scheme)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Guidelines,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1999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furnished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explanatory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statement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11,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applicable for resolution no.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12.</w:t>
      </w:r>
      <w:r>
        <w:rPr/>
      </w:r>
    </w:p>
    <w:p>
      <w:pPr>
        <w:pStyle w:val="BodyText"/>
        <w:spacing w:line="210" w:lineRule="exact" w:before="170"/>
        <w:ind w:left="100" w:right="11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eligible/qualified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join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ESOP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deemed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  <w:w w:val="95"/>
        </w:rPr>
        <w:t>Notice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accrue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them.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9"/>
          <w:szCs w:val="29"/>
        </w:rPr>
      </w:pPr>
    </w:p>
    <w:p>
      <w:pPr>
        <w:spacing w:before="0"/>
        <w:ind w:left="100" w:right="0" w:firstLine="0"/>
        <w:jc w:val="both"/>
        <w:rPr>
          <w:rFonts w:ascii="Lucida Sans" w:hAnsi="Lucida Sans" w:cs="Lucida Sans" w:eastAsia="Lucida Sans"/>
          <w:sz w:val="18"/>
          <w:szCs w:val="18"/>
        </w:rPr>
      </w:pPr>
      <w:r>
        <w:rPr>
          <w:rFonts w:ascii="Lucida Sans"/>
          <w:b/>
          <w:color w:val="231F20"/>
          <w:w w:val="105"/>
          <w:sz w:val="18"/>
        </w:rPr>
        <w:t>Item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w w:val="105"/>
          <w:sz w:val="18"/>
        </w:rPr>
        <w:t>no.</w:t>
      </w:r>
      <w:r>
        <w:rPr>
          <w:rFonts w:ascii="Lucida Sans"/>
          <w:b/>
          <w:color w:val="231F20"/>
          <w:spacing w:val="1"/>
          <w:w w:val="105"/>
          <w:sz w:val="18"/>
        </w:rPr>
        <w:t> </w:t>
      </w:r>
      <w:r>
        <w:rPr>
          <w:rFonts w:ascii="Lucida Sans"/>
          <w:b/>
          <w:color w:val="231F20"/>
          <w:spacing w:val="-3"/>
          <w:w w:val="105"/>
          <w:sz w:val="18"/>
        </w:rPr>
        <w:t>1</w:t>
      </w:r>
      <w:r>
        <w:rPr>
          <w:rFonts w:ascii="Lucida Sans"/>
          <w:b/>
          <w:color w:val="231F20"/>
          <w:spacing w:val="-2"/>
          <w:w w:val="105"/>
          <w:sz w:val="18"/>
        </w:rPr>
        <w:t>3:</w:t>
      </w:r>
      <w:r>
        <w:rPr>
          <w:rFonts w:ascii="Lucida Sans"/>
          <w:sz w:val="18"/>
        </w:rPr>
      </w:r>
    </w:p>
    <w:p>
      <w:pPr>
        <w:pStyle w:val="BodyText"/>
        <w:spacing w:line="210" w:lineRule="exact" w:before="117"/>
        <w:ind w:left="100" w:right="116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provisions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256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Act,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1956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Articles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Ms.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Dorian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Daley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retires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rotation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re‑appointment.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expressed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desire</w:t>
      </w:r>
      <w:r>
        <w:rPr>
          <w:color w:val="231F20"/>
          <w:w w:val="83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re‑appointed.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propose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vacancy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adjourned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meeting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thereof.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Hence,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under Section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256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Companies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Act, 1956,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resolution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 proposed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accordingly.</w:t>
      </w:r>
      <w:r>
        <w:rPr/>
      </w:r>
    </w:p>
    <w:p>
      <w:pPr>
        <w:pStyle w:val="BodyText"/>
        <w:spacing w:line="210" w:lineRule="exact" w:before="170"/>
        <w:ind w:left="100" w:right="114"/>
        <w:jc w:val="both"/>
      </w:pPr>
      <w:r>
        <w:rPr>
          <w:color w:val="231F20"/>
          <w:w w:val="95"/>
        </w:rPr>
        <w:t>Except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Dorian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Daley,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concerned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interested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13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Notice.</w:t>
      </w:r>
      <w:r>
        <w:rPr/>
      </w:r>
    </w:p>
    <w:p>
      <w:pPr>
        <w:pStyle w:val="BodyText"/>
        <w:spacing w:line="240" w:lineRule="auto" w:before="148"/>
        <w:ind w:left="100" w:right="0"/>
        <w:jc w:val="both"/>
      </w:pPr>
      <w:r>
        <w:rPr>
          <w:color w:val="231F20"/>
          <w:w w:val="95"/>
        </w:rPr>
        <w:t>Your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Directors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resolution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13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Notice.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3"/>
        <w:rPr>
          <w:rFonts w:ascii="Cambria" w:hAnsi="Cambria" w:cs="Cambria" w:eastAsia="Cambria"/>
          <w:sz w:val="17"/>
          <w:szCs w:val="17"/>
        </w:rPr>
      </w:pPr>
    </w:p>
    <w:p>
      <w:pPr>
        <w:pStyle w:val="BodyText"/>
        <w:spacing w:line="240" w:lineRule="auto"/>
        <w:ind w:left="0" w:right="115"/>
        <w:jc w:val="right"/>
      </w:pPr>
      <w:r>
        <w:rPr>
          <w:color w:val="231F20"/>
          <w:w w:val="95"/>
        </w:rPr>
        <w:t>By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Board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0"/>
          <w:szCs w:val="20"/>
        </w:rPr>
      </w:pPr>
    </w:p>
    <w:p>
      <w:pPr>
        <w:spacing w:after="0" w:line="240" w:lineRule="auto"/>
        <w:rPr>
          <w:rFonts w:ascii="Cambria" w:hAnsi="Cambria" w:cs="Cambria" w:eastAsia="Cambria"/>
          <w:sz w:val="20"/>
          <w:szCs w:val="20"/>
        </w:rPr>
        <w:sectPr>
          <w:pgSz w:w="11910" w:h="16840"/>
          <w:pgMar w:header="0" w:footer="277" w:top="560" w:bottom="460" w:left="580" w:right="960"/>
        </w:sect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2"/>
        <w:rPr>
          <w:rFonts w:ascii="Cambria" w:hAnsi="Cambria" w:cs="Cambria" w:eastAsia="Cambria"/>
          <w:sz w:val="23"/>
          <w:szCs w:val="23"/>
        </w:rPr>
      </w:pPr>
    </w:p>
    <w:p>
      <w:pPr>
        <w:pStyle w:val="BodyText"/>
        <w:spacing w:line="210" w:lineRule="exact"/>
        <w:ind w:left="100" w:right="958"/>
        <w:jc w:val="left"/>
      </w:pPr>
      <w:r>
        <w:rPr>
          <w:color w:val="231F20"/>
          <w:w w:val="90"/>
        </w:rPr>
        <w:t>Registered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Office:</w:t>
      </w:r>
      <w:r>
        <w:rPr>
          <w:color w:val="231F20"/>
          <w:w w:val="94"/>
        </w:rPr>
        <w:t> </w:t>
      </w:r>
      <w:r>
        <w:rPr>
          <w:color w:val="231F20"/>
          <w:w w:val="90"/>
        </w:rPr>
        <w:t>Oracle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Park</w:t>
      </w:r>
      <w:r>
        <w:rPr/>
      </w:r>
    </w:p>
    <w:p>
      <w:pPr>
        <w:pStyle w:val="BodyText"/>
        <w:spacing w:line="210" w:lineRule="exact"/>
        <w:ind w:left="100" w:right="0"/>
        <w:jc w:val="left"/>
      </w:pPr>
      <w:r>
        <w:rPr>
          <w:color w:val="231F20"/>
          <w:w w:val="95"/>
        </w:rPr>
        <w:t>Off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Highway</w:t>
      </w:r>
      <w:r>
        <w:rPr>
          <w:color w:val="231F20"/>
          <w:w w:val="94"/>
        </w:rPr>
        <w:t> </w:t>
      </w:r>
      <w:r>
        <w:rPr>
          <w:color w:val="231F20"/>
          <w:w w:val="85"/>
        </w:rPr>
        <w:t>Goregaon </w:t>
      </w:r>
      <w:r>
        <w:rPr>
          <w:color w:val="231F20"/>
          <w:spacing w:val="5"/>
          <w:w w:val="85"/>
        </w:rPr>
        <w:t> </w:t>
      </w:r>
      <w:r>
        <w:rPr>
          <w:color w:val="231F20"/>
          <w:w w:val="85"/>
        </w:rPr>
        <w:t>(East)</w:t>
      </w:r>
      <w:r>
        <w:rPr/>
      </w:r>
    </w:p>
    <w:p>
      <w:pPr>
        <w:pStyle w:val="BodyText"/>
        <w:spacing w:line="212" w:lineRule="exact"/>
        <w:ind w:left="100" w:right="0"/>
        <w:jc w:val="left"/>
      </w:pPr>
      <w:r>
        <w:rPr>
          <w:color w:val="231F20"/>
          <w:w w:val="90"/>
        </w:rPr>
        <w:t>Mumbai</w:t>
      </w:r>
      <w:r>
        <w:rPr>
          <w:color w:val="231F20"/>
          <w:spacing w:val="31"/>
          <w:w w:val="90"/>
        </w:rPr>
        <w:t> </w:t>
      </w:r>
      <w:r>
        <w:rPr>
          <w:color w:val="231F20"/>
          <w:w w:val="90"/>
        </w:rPr>
        <w:t>400063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15"/>
          <w:szCs w:val="15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color w:val="231F20"/>
        </w:rPr>
        <w:t>July</w:t>
      </w:r>
      <w:r>
        <w:rPr>
          <w:color w:val="231F20"/>
          <w:spacing w:val="-26"/>
        </w:rPr>
        <w:t> </w:t>
      </w:r>
      <w:r>
        <w:rPr>
          <w:color w:val="231F20"/>
        </w:rPr>
        <w:t>15,</w:t>
      </w:r>
      <w:r>
        <w:rPr>
          <w:color w:val="231F20"/>
          <w:spacing w:val="-26"/>
        </w:rPr>
        <w:t> </w:t>
      </w:r>
      <w:r>
        <w:rPr>
          <w:color w:val="231F20"/>
        </w:rPr>
        <w:t>2011</w:t>
      </w:r>
      <w:r>
        <w:rPr/>
      </w:r>
    </w:p>
    <w:p>
      <w:pPr>
        <w:pStyle w:val="BodyText"/>
        <w:spacing w:line="210" w:lineRule="exact" w:before="86"/>
        <w:ind w:left="100" w:right="115" w:firstLine="1777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Hoshi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Bhagwagar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Company Secretary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Compliance Officer</w:t>
      </w:r>
      <w:r>
        <w:rPr/>
      </w:r>
    </w:p>
    <w:p>
      <w:pPr>
        <w:spacing w:after="0" w:line="210" w:lineRule="exact"/>
        <w:jc w:val="left"/>
        <w:sectPr>
          <w:type w:val="continuous"/>
          <w:pgSz w:w="11910" w:h="16840"/>
          <w:pgMar w:top="1580" w:bottom="280" w:left="580" w:right="960"/>
          <w:cols w:num="2" w:equalWidth="0">
            <w:col w:w="2451" w:space="4353"/>
            <w:col w:w="3566"/>
          </w:cols>
        </w:sectPr>
      </w:pPr>
    </w:p>
    <w:p>
      <w:pPr>
        <w:pStyle w:val="Heading1"/>
        <w:spacing w:line="240" w:lineRule="auto"/>
        <w:ind w:left="3528" w:right="3699"/>
        <w:jc w:val="center"/>
        <w:rPr>
          <w:b w:val="0"/>
          <w:bCs w:val="0"/>
        </w:rPr>
      </w:pPr>
      <w:r>
        <w:rPr/>
        <w:pict>
          <v:group style="position:absolute;margin-left:12.016349pt;margin-top:-.15pt;width:532.450pt;height:842.25pt;mso-position-horizontal-relative:page;mso-position-vertical-relative:page;z-index:-698272" coordorigin="240,-3" coordsize="10649,16845">
            <v:group style="position:absolute;left:1005;top:8059;width:9881;height:2" coordorigin="1005,8059" coordsize="9881,2">
              <v:shape style="position:absolute;left:1005;top:8059;width:9881;height:2" coordorigin="1005,8059" coordsize="9881,0" path="m1005,8059l10886,8059e" filled="false" stroked="true" strokeweight=".3pt" strokecolor="#231f20">
                <v:path arrowok="t"/>
                <v:stroke dashstyle="longDash"/>
              </v:shape>
            </v:group>
            <v:group style="position:absolute;left:400;top:0;width:2;height:16839" coordorigin="400,0" coordsize="2,16839">
              <v:shape style="position:absolute;left:400;top:0;width:2;height:16839" coordorigin="400,0" coordsize="0,16839" path="m400,16839l400,0e" filled="false" stroked="true" strokeweight=".3pt" strokecolor="#231f20">
                <v:path arrowok="t"/>
                <v:stroke dashstyle="longDash"/>
              </v:shape>
            </v:group>
            <v:group style="position:absolute;left:240;top:15405;width:326;height:454" coordorigin="240,15405" coordsize="326,454">
              <v:shape style="position:absolute;left:240;top:15405;width:326;height:454" coordorigin="240,15405" coordsize="326,454" path="m299,15745l280,15748,262,15759,248,15778,240,15796,240,15812,241,15823,246,15839,264,15854,281,15858,298,15855,313,15844,315,15841,273,15841,267,15839,256,15827,253,15820,253,15799,258,15788,279,15766,290,15760,357,15760,364,15745,334,15745,311,15745,299,15745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519,15727l427,15727,435,15735,488,15820,504,15842,519,15855,543,15855,556,15846,560,15841,524,15841,516,15834,506,15818,475,15768,468,15756,464,15747,464,15732,470,15728,519,15728,519,15727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357,15760l319,15760,327,15766,327,15784,285,15841,281,15841,315,15841,327,15827,357,15760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519,15728l480,15728,498,15732,515,15743,548,15799,549,15823,548,15830,542,15839,537,15841,560,15841,562,15838,566,15828,566,15815,564,15796,558,15777,548,15759,529,15736,519,15728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373,15682l354,15714,353,15717,351,15720,343,15737,334,15745,364,15745,365,15743,373,15733,382,15730,392,15713,373,15682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270,15405l263,15425,259,15444,258,15464,258,15471,258,15473,258,15478,415,15728,417,15727,418,15727,519,15727,512,15721,497,15713,488,15711,448,15711,440,15705,432,15684,430,15681,395,15681,391,15678,391,15664,395,15660,418,15660,270,15405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483,15710l468,15711,462,15711,488,15711,483,15710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418,15660l409,15660,413,15664,413,15678,409,15681,430,15681,429,15679,424,15671,418,15660xe" filled="true" fillcolor="#231f20" stroked="false">
                <v:path arrowok="t"/>
                <v:fill type="solid"/>
              </v:shape>
              <v:shape style="position:absolute;left:240;top:15405;width:326;height:454" coordorigin="240,15405" coordsize="326,454" path="m537,15418l408,15622,429,15656,542,15479,543,15471,543,15464,543,15457,542,15438,537,15418xe" filled="true" fillcolor="#231f20" stroked="false">
                <v:path arrowok="t"/>
                <v:fill type="solid"/>
              </v:shape>
            </v:group>
            <v:group style="position:absolute;left:625;top:7900;width:454;height:326" coordorigin="625,7900" coordsize="454,326">
              <v:shape style="position:absolute;left:625;top:7900;width:454;height:326" coordorigin="625,7900" coordsize="454,326" path="m1013,7917l1009,7918,1005,7918,755,8075,756,8077,756,8078,756,8086,748,8095,662,8148,641,8164,628,8179,628,8203,637,8216,645,8222,655,8225,668,8225,687,8224,706,8218,722,8209,660,8209,653,8208,644,8202,641,8197,641,8184,715,8134,736,8124,772,8124,771,8108,778,8099,798,8092,804,8089,832,8072,805,8072,801,8069,801,8055,805,8051,869,8051,1078,7929,1058,7923,1039,7919,1019,7917,1013,7917xe" filled="true" fillcolor="#231f20" stroked="false">
                <v:path arrowok="t"/>
                <v:fill type="solid"/>
              </v:shape>
              <v:shape style="position:absolute;left:625;top:7900;width:454;height:326" coordorigin="625,7900" coordsize="454,326" path="m772,8124l750,8124,755,8129,755,8140,718,8192,660,8209,722,8209,770,8157,772,8143,772,8128,772,8124xe" filled="true" fillcolor="#231f20" stroked="false">
                <v:path arrowok="t"/>
                <v:fill type="solid"/>
              </v:shape>
              <v:shape style="position:absolute;left:625;top:7900;width:454;height:326" coordorigin="625,7900" coordsize="454,326" path="m861,8068l827,8088,1004,8201,1012,8202,1019,8203,1026,8203,1045,8201,1064,8197,861,8068xe" filled="true" fillcolor="#231f20" stroked="false">
                <v:path arrowok="t"/>
                <v:fill type="solid"/>
              </v:shape>
              <v:shape style="position:absolute;left:625;top:7900;width:454;height:326" coordorigin="625,7900" coordsize="454,326" path="m869,8051l819,8051,823,8055,823,8069,819,8072,832,8072,869,8051xe" filled="true" fillcolor="#231f20" stroked="false">
                <v:path arrowok="t"/>
                <v:fill type="solid"/>
              </v:shape>
              <v:shape style="position:absolute;left:625;top:7900;width:454;height:326" coordorigin="625,7900" coordsize="454,326" path="m687,7900l629,7923,625,7941,628,7957,639,7973,656,7986,723,8017,740,8025,750,8033,753,8042,770,8052,801,8032,768,8014,766,8012,763,8011,746,8003,738,7994,738,7987,699,7987,691,7984,642,7944,641,7941,641,7933,644,7927,656,7916,662,7913,712,7913,705,7908,687,7900xe" filled="true" fillcolor="#231f20" stroked="false">
                <v:path arrowok="t"/>
                <v:fill type="solid"/>
              </v:shape>
              <v:shape style="position:absolute;left:625;top:7900;width:454;height:326" coordorigin="625,7900" coordsize="454,326" path="m712,7913l683,7913,695,7918,717,7938,723,7950,723,7978,717,7987,738,7987,738,7971,738,7959,735,7939,724,7922,712,7913xe" filled="true" fillcolor="#231f20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231F20"/>
          <w:spacing w:val="-31"/>
          <w:w w:val="95"/>
        </w:rPr>
        <w:t>A</w:t>
      </w:r>
      <w:r>
        <w:rPr>
          <w:color w:val="231F20"/>
          <w:spacing w:val="-7"/>
          <w:w w:val="95"/>
        </w:rPr>
        <w:t>T</w:t>
      </w:r>
      <w:r>
        <w:rPr>
          <w:color w:val="231F20"/>
          <w:w w:val="95"/>
        </w:rPr>
        <w:t>TEN</w:t>
      </w:r>
      <w:r>
        <w:rPr>
          <w:color w:val="231F20"/>
          <w:spacing w:val="-12"/>
          <w:w w:val="95"/>
        </w:rPr>
        <w:t>D</w:t>
      </w:r>
      <w:r>
        <w:rPr>
          <w:color w:val="231F20"/>
          <w:w w:val="95"/>
        </w:rPr>
        <w:t>ANCE</w:t>
      </w:r>
      <w:r>
        <w:rPr>
          <w:color w:val="231F20"/>
          <w:spacing w:val="36"/>
          <w:w w:val="95"/>
        </w:rPr>
        <w:t> </w:t>
      </w:r>
      <w:r>
        <w:rPr>
          <w:color w:val="231F20"/>
          <w:w w:val="95"/>
        </w:rPr>
        <w:t>SLIP</w:t>
      </w:r>
      <w:r>
        <w:rPr>
          <w:b w:val="0"/>
        </w:rPr>
      </w: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26"/>
          <w:szCs w:val="26"/>
        </w:rPr>
      </w:pPr>
    </w:p>
    <w:p>
      <w:pPr>
        <w:pStyle w:val="BodyText"/>
        <w:spacing w:line="266" w:lineRule="auto" w:before="64"/>
        <w:ind w:left="2794" w:right="2740" w:firstLine="763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Office: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Park,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Highway</w:t>
      </w:r>
      <w:r>
        <w:rPr/>
      </w:r>
    </w:p>
    <w:p>
      <w:pPr>
        <w:pStyle w:val="BodyText"/>
        <w:spacing w:line="240" w:lineRule="auto"/>
        <w:ind w:left="3665" w:right="3665"/>
        <w:jc w:val="center"/>
      </w:pPr>
      <w:r>
        <w:rPr>
          <w:color w:val="231F20"/>
          <w:w w:val="90"/>
        </w:rPr>
        <w:t>Goregaon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(East),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Mumbai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400063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240" w:lineRule="auto" w:before="64"/>
        <w:ind w:right="0"/>
        <w:jc w:val="left"/>
      </w:pPr>
      <w:r>
        <w:rPr>
          <w:color w:val="231F20"/>
          <w:w w:val="95"/>
        </w:rPr>
        <w:t>I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hereby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Twenty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Thursday,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18,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/>
      </w:r>
    </w:p>
    <w:p>
      <w:pPr>
        <w:pStyle w:val="BodyText"/>
        <w:spacing w:line="240" w:lineRule="auto" w:before="85"/>
        <w:ind w:right="0"/>
        <w:jc w:val="left"/>
      </w:pPr>
      <w:r>
        <w:rPr>
          <w:color w:val="231F20"/>
          <w:w w:val="95"/>
        </w:rPr>
        <w:t>3.00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Leela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Kempinski,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Sahar,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Andheri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(East),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Mumbai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400059.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</w:rPr>
        <w:t>Full   </w:t>
      </w:r>
      <w:r>
        <w:rPr>
          <w:color w:val="231F20"/>
          <w:spacing w:val="41"/>
        </w:rPr>
        <w:t> </w:t>
      </w:r>
      <w:r>
        <w:rPr>
          <w:color w:val="231F20"/>
          <w:w w:val="105"/>
        </w:rPr>
        <w:t>name   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   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   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Shareholder   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.........................................................................................................................................................</w:t>
      </w:r>
      <w:r>
        <w:rPr/>
      </w:r>
    </w:p>
    <w:p>
      <w:pPr>
        <w:pStyle w:val="BodyText"/>
        <w:spacing w:line="240" w:lineRule="auto" w:before="85"/>
        <w:ind w:right="0"/>
        <w:jc w:val="left"/>
      </w:pPr>
      <w:r>
        <w:rPr>
          <w:color w:val="231F20"/>
          <w:w w:val="90"/>
        </w:rPr>
        <w:t>(in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block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letters)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  <w:w w:val="110"/>
        </w:rPr>
        <w:t>Ledger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Folio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No.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...............................................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DP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ID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................................................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Client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ID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...................................................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</w:rPr>
        <w:t>Number    </w:t>
      </w:r>
      <w:r>
        <w:rPr>
          <w:color w:val="231F20"/>
          <w:spacing w:val="35"/>
        </w:rPr>
        <w:t> </w:t>
      </w:r>
      <w:r>
        <w:rPr>
          <w:color w:val="231F20"/>
          <w:w w:val="105"/>
        </w:rPr>
        <w:t>of   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Shares   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held   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......................................................................................................................................................................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1"/>
          <w:szCs w:val="21"/>
        </w:rPr>
      </w:pPr>
    </w:p>
    <w:p>
      <w:pPr>
        <w:spacing w:before="0"/>
        <w:ind w:left="117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Garamond"/>
          <w:b/>
          <w:color w:val="231F20"/>
          <w:spacing w:val="-2"/>
          <w:w w:val="105"/>
          <w:sz w:val="20"/>
        </w:rPr>
        <w:t>Signature</w:t>
      </w:r>
      <w:r>
        <w:rPr>
          <w:rFonts w:ascii="Garamond"/>
          <w:b/>
          <w:color w:val="231F20"/>
          <w:w w:val="105"/>
          <w:sz w:val="20"/>
        </w:rPr>
        <w:t>  </w:t>
      </w:r>
      <w:r>
        <w:rPr>
          <w:rFonts w:ascii="Garamond"/>
          <w:b/>
          <w:color w:val="231F20"/>
          <w:spacing w:val="3"/>
          <w:w w:val="105"/>
          <w:sz w:val="20"/>
        </w:rPr>
        <w:t> </w:t>
      </w:r>
      <w:r>
        <w:rPr>
          <w:rFonts w:ascii="Garamond"/>
          <w:b/>
          <w:color w:val="231F20"/>
          <w:spacing w:val="-2"/>
          <w:w w:val="105"/>
          <w:sz w:val="20"/>
        </w:rPr>
        <w:t>of</w:t>
      </w:r>
      <w:r>
        <w:rPr>
          <w:rFonts w:ascii="Garamond"/>
          <w:b/>
          <w:color w:val="231F20"/>
          <w:w w:val="105"/>
          <w:sz w:val="20"/>
        </w:rPr>
        <w:t>  </w:t>
      </w:r>
      <w:r>
        <w:rPr>
          <w:rFonts w:ascii="Garamond"/>
          <w:b/>
          <w:color w:val="231F20"/>
          <w:spacing w:val="4"/>
          <w:w w:val="105"/>
          <w:sz w:val="20"/>
        </w:rPr>
        <w:t> </w:t>
      </w:r>
      <w:r>
        <w:rPr>
          <w:rFonts w:ascii="Garamond"/>
          <w:b/>
          <w:color w:val="231F20"/>
          <w:spacing w:val="-2"/>
          <w:w w:val="105"/>
          <w:sz w:val="20"/>
        </w:rPr>
        <w:t>Shareholder</w:t>
      </w:r>
      <w:r>
        <w:rPr>
          <w:rFonts w:ascii="Garamond"/>
          <w:b/>
          <w:color w:val="231F20"/>
          <w:w w:val="105"/>
          <w:sz w:val="20"/>
        </w:rPr>
        <w:t>  </w:t>
      </w:r>
      <w:r>
        <w:rPr>
          <w:rFonts w:ascii="Garamond"/>
          <w:b/>
          <w:color w:val="231F20"/>
          <w:spacing w:val="3"/>
          <w:w w:val="105"/>
          <w:sz w:val="20"/>
        </w:rPr>
        <w:t> </w:t>
      </w:r>
      <w:r>
        <w:rPr>
          <w:rFonts w:ascii="Garamond"/>
          <w:b/>
          <w:color w:val="231F20"/>
          <w:spacing w:val="-2"/>
          <w:w w:val="105"/>
          <w:sz w:val="20"/>
        </w:rPr>
        <w:t>or</w:t>
      </w:r>
      <w:r>
        <w:rPr>
          <w:rFonts w:ascii="Garamond"/>
          <w:b/>
          <w:color w:val="231F20"/>
          <w:w w:val="105"/>
          <w:sz w:val="20"/>
        </w:rPr>
        <w:t>  </w:t>
      </w:r>
      <w:r>
        <w:rPr>
          <w:rFonts w:ascii="Garamond"/>
          <w:b/>
          <w:color w:val="231F20"/>
          <w:spacing w:val="4"/>
          <w:w w:val="105"/>
          <w:sz w:val="20"/>
        </w:rPr>
        <w:t> </w:t>
      </w:r>
      <w:r>
        <w:rPr>
          <w:rFonts w:ascii="Garamond"/>
          <w:b/>
          <w:color w:val="231F20"/>
          <w:spacing w:val="-2"/>
          <w:w w:val="105"/>
          <w:sz w:val="20"/>
        </w:rPr>
        <w:t>Proxy</w:t>
      </w:r>
      <w:r>
        <w:rPr>
          <w:rFonts w:ascii="Garamond"/>
          <w:b/>
          <w:color w:val="231F20"/>
          <w:w w:val="105"/>
          <w:sz w:val="20"/>
        </w:rPr>
        <w:t>  </w:t>
      </w:r>
      <w:r>
        <w:rPr>
          <w:rFonts w:ascii="Garamond"/>
          <w:b/>
          <w:color w:val="231F20"/>
          <w:spacing w:val="4"/>
          <w:w w:val="105"/>
          <w:sz w:val="20"/>
        </w:rPr>
        <w:t> </w:t>
      </w:r>
      <w:r>
        <w:rPr>
          <w:rFonts w:ascii="Garamond"/>
          <w:b/>
          <w:color w:val="231F20"/>
          <w:spacing w:val="-2"/>
          <w:w w:val="105"/>
          <w:sz w:val="20"/>
        </w:rPr>
        <w:t>attending</w:t>
      </w:r>
      <w:r>
        <w:rPr>
          <w:rFonts w:ascii="Garamond"/>
          <w:b/>
          <w:color w:val="231F20"/>
          <w:w w:val="105"/>
          <w:sz w:val="20"/>
        </w:rPr>
        <w:t>  </w:t>
      </w:r>
      <w:r>
        <w:rPr>
          <w:rFonts w:ascii="Garamond"/>
          <w:b/>
          <w:color w:val="231F20"/>
          <w:spacing w:val="3"/>
          <w:w w:val="105"/>
          <w:sz w:val="20"/>
        </w:rPr>
        <w:t> </w:t>
      </w:r>
      <w:r>
        <w:rPr>
          <w:rFonts w:ascii="Cambria"/>
          <w:color w:val="231F20"/>
          <w:spacing w:val="-1"/>
          <w:w w:val="105"/>
          <w:sz w:val="20"/>
        </w:rPr>
        <w:t>................................................................................................................................</w:t>
      </w:r>
      <w:r>
        <w:rPr>
          <w:rFonts w:ascii="Cambria"/>
          <w:sz w:val="20"/>
        </w:rPr>
      </w:r>
    </w:p>
    <w:p>
      <w:pPr>
        <w:spacing w:line="240" w:lineRule="auto" w:before="1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  <w:w w:val="105"/>
        </w:rPr>
        <w:t>Full     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name     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     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Proxy      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..........................................................................................................................................................................</w:t>
      </w:r>
      <w:r>
        <w:rPr/>
      </w:r>
    </w:p>
    <w:p>
      <w:pPr>
        <w:pStyle w:val="BodyText"/>
        <w:spacing w:line="240" w:lineRule="auto" w:before="85"/>
        <w:ind w:right="0"/>
        <w:jc w:val="left"/>
      </w:pPr>
      <w:r>
        <w:rPr>
          <w:color w:val="231F20"/>
          <w:w w:val="90"/>
        </w:rPr>
        <w:t>(in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block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letters)</w:t>
      </w:r>
      <w:r>
        <w:rPr/>
      </w:r>
    </w:p>
    <w:p>
      <w:pPr>
        <w:spacing w:line="240" w:lineRule="auto" w:before="10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  <w:w w:val="95"/>
        </w:rPr>
        <w:t>Please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name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1</w:t>
      </w:r>
      <w:r>
        <w:rPr>
          <w:color w:val="231F20"/>
          <w:spacing w:val="-2"/>
          <w:w w:val="95"/>
          <w:position w:val="7"/>
          <w:sz w:val="11"/>
        </w:rPr>
        <w:t>st</w:t>
      </w:r>
      <w:r>
        <w:rPr>
          <w:color w:val="231F20"/>
          <w:spacing w:val="2"/>
          <w:w w:val="95"/>
          <w:position w:val="7"/>
          <w:sz w:val="11"/>
        </w:rPr>
        <w:t> </w:t>
      </w:r>
      <w:r>
        <w:rPr>
          <w:color w:val="231F20"/>
          <w:w w:val="95"/>
        </w:rPr>
        <w:t>Joint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Holder.</w:t>
      </w:r>
      <w:r>
        <w:rPr/>
      </w:r>
    </w:p>
    <w:p>
      <w:pPr>
        <w:spacing w:line="240" w:lineRule="auto" w:before="9"/>
        <w:rPr>
          <w:rFonts w:ascii="Cambria" w:hAnsi="Cambria" w:cs="Cambria" w:eastAsia="Cambria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  <w:w w:val="120"/>
        </w:rPr>
        <w:t>...........................................................................................................................................................................................................</w:t>
      </w:r>
      <w:r>
        <w:rPr/>
      </w:r>
    </w:p>
    <w:p>
      <w:pPr>
        <w:spacing w:line="240" w:lineRule="auto" w:before="5"/>
        <w:rPr>
          <w:rFonts w:ascii="Cambria" w:hAnsi="Cambria" w:cs="Cambria" w:eastAsia="Cambria"/>
          <w:sz w:val="23"/>
          <w:szCs w:val="23"/>
        </w:rPr>
      </w:pPr>
    </w:p>
    <w:p>
      <w:pPr>
        <w:spacing w:before="0"/>
        <w:ind w:left="117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rFonts w:ascii="Cambria"/>
          <w:color w:val="231F20"/>
          <w:sz w:val="18"/>
        </w:rPr>
        <w:t>Note: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Please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fill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in</w:t>
      </w:r>
      <w:r>
        <w:rPr>
          <w:rFonts w:ascii="Cambria"/>
          <w:color w:val="231F20"/>
          <w:spacing w:val="-19"/>
          <w:sz w:val="18"/>
        </w:rPr>
        <w:t> </w:t>
      </w:r>
      <w:r>
        <w:rPr>
          <w:rFonts w:ascii="Cambria"/>
          <w:color w:val="231F20"/>
          <w:sz w:val="18"/>
        </w:rPr>
        <w:t>the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attendance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slip</w:t>
      </w:r>
      <w:r>
        <w:rPr>
          <w:rFonts w:ascii="Cambria"/>
          <w:color w:val="231F20"/>
          <w:spacing w:val="-19"/>
          <w:sz w:val="18"/>
        </w:rPr>
        <w:t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hand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it</w:t>
      </w:r>
      <w:r>
        <w:rPr>
          <w:rFonts w:ascii="Cambria"/>
          <w:color w:val="231F20"/>
          <w:spacing w:val="-19"/>
          <w:sz w:val="18"/>
        </w:rPr>
        <w:t> </w:t>
      </w:r>
      <w:r>
        <w:rPr>
          <w:rFonts w:ascii="Cambria"/>
          <w:color w:val="231F20"/>
          <w:sz w:val="18"/>
        </w:rPr>
        <w:t>over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at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the</w:t>
      </w:r>
      <w:r>
        <w:rPr>
          <w:rFonts w:ascii="Cambria"/>
          <w:color w:val="231F20"/>
          <w:spacing w:val="-19"/>
          <w:sz w:val="18"/>
        </w:rPr>
        <w:t> </w:t>
      </w:r>
      <w:r>
        <w:rPr>
          <w:rFonts w:ascii="Cambria"/>
          <w:color w:val="231F20"/>
          <w:sz w:val="18"/>
        </w:rPr>
        <w:t>ENTRANCE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OF</w:t>
      </w:r>
      <w:r>
        <w:rPr>
          <w:rFonts w:ascii="Cambria"/>
          <w:color w:val="231F20"/>
          <w:spacing w:val="-20"/>
          <w:sz w:val="18"/>
        </w:rPr>
        <w:t> </w:t>
      </w:r>
      <w:r>
        <w:rPr>
          <w:rFonts w:ascii="Cambria"/>
          <w:color w:val="231F20"/>
          <w:sz w:val="18"/>
        </w:rPr>
        <w:t>THE</w:t>
      </w:r>
      <w:r>
        <w:rPr>
          <w:rFonts w:ascii="Cambria"/>
          <w:color w:val="231F20"/>
          <w:spacing w:val="-19"/>
          <w:sz w:val="18"/>
        </w:rPr>
        <w:t> </w:t>
      </w:r>
      <w:r>
        <w:rPr>
          <w:rFonts w:ascii="Cambria"/>
          <w:color w:val="231F20"/>
          <w:sz w:val="18"/>
        </w:rPr>
        <w:t>HALL.</w:t>
      </w:r>
      <w:r>
        <w:rPr>
          <w:rFonts w:ascii="Cambria"/>
          <w:sz w:val="18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/>
          <w:sz w:val="27"/>
          <w:szCs w:val="27"/>
        </w:rPr>
      </w:pPr>
    </w:p>
    <w:p>
      <w:pPr>
        <w:pStyle w:val="Heading1"/>
        <w:spacing w:line="240" w:lineRule="auto" w:before="54"/>
        <w:ind w:left="2961" w:right="3699"/>
        <w:jc w:val="center"/>
        <w:rPr>
          <w:b w:val="0"/>
          <w:bCs w:val="0"/>
        </w:rPr>
      </w:pPr>
      <w:r>
        <w:rPr>
          <w:color w:val="231F20"/>
          <w:spacing w:val="-6"/>
        </w:rPr>
        <w:t>PRO</w:t>
      </w:r>
      <w:r>
        <w:rPr>
          <w:color w:val="231F20"/>
          <w:spacing w:val="-5"/>
        </w:rPr>
        <w:t>XY</w:t>
      </w:r>
      <w:r>
        <w:rPr>
          <w:color w:val="231F20"/>
          <w:spacing w:val="-43"/>
        </w:rPr>
        <w:t> </w:t>
      </w:r>
      <w:r>
        <w:rPr>
          <w:color w:val="231F20"/>
        </w:rPr>
        <w:t>FORM</w:t>
      </w:r>
      <w:r>
        <w:rPr>
          <w:b w:val="0"/>
        </w:rPr>
      </w:r>
    </w:p>
    <w:p>
      <w:pPr>
        <w:spacing w:line="240" w:lineRule="auto" w:before="10"/>
        <w:rPr>
          <w:rFonts w:ascii="Lucida Sans" w:hAnsi="Lucida Sans" w:cs="Lucida Sans" w:eastAsia="Lucida Sans"/>
          <w:b/>
          <w:bCs/>
          <w:sz w:val="31"/>
          <w:szCs w:val="31"/>
        </w:rPr>
      </w:pPr>
    </w:p>
    <w:p>
      <w:pPr>
        <w:pStyle w:val="BodyText"/>
        <w:spacing w:line="266" w:lineRule="auto"/>
        <w:ind w:left="2794" w:right="2740" w:firstLine="763"/>
        <w:jc w:val="left"/>
      </w:pPr>
      <w:r>
        <w:rPr>
          <w:color w:val="231F20"/>
          <w:w w:val="90"/>
        </w:rPr>
        <w:t>Oracle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Software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w w:val="92"/>
        </w:rPr>
        <w:t> </w:t>
      </w:r>
      <w:r>
        <w:rPr>
          <w:color w:val="231F20"/>
          <w:w w:val="95"/>
        </w:rPr>
        <w:t>Registered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Office: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Oracle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Park,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Western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Express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Highway</w:t>
      </w:r>
      <w:r>
        <w:rPr/>
      </w:r>
    </w:p>
    <w:p>
      <w:pPr>
        <w:pStyle w:val="BodyText"/>
        <w:spacing w:line="240" w:lineRule="auto"/>
        <w:ind w:left="3665" w:right="3665"/>
        <w:jc w:val="center"/>
      </w:pPr>
      <w:r>
        <w:rPr>
          <w:color w:val="231F20"/>
          <w:w w:val="90"/>
        </w:rPr>
        <w:t>Goregaon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(East),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Mumbai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400063</w:t>
      </w:r>
      <w:r>
        <w:rPr/>
      </w:r>
    </w:p>
    <w:p>
      <w:pPr>
        <w:spacing w:line="240" w:lineRule="auto" w:before="1"/>
        <w:rPr>
          <w:rFonts w:ascii="Cambria" w:hAnsi="Cambria" w:cs="Cambria" w:eastAsia="Cambria"/>
          <w:sz w:val="22"/>
          <w:szCs w:val="22"/>
        </w:rPr>
      </w:pPr>
    </w:p>
    <w:p>
      <w:pPr>
        <w:pStyle w:val="BodyText"/>
        <w:spacing w:line="389" w:lineRule="auto" w:before="64"/>
        <w:ind w:right="118"/>
        <w:jc w:val="both"/>
      </w:pPr>
      <w:r>
        <w:rPr>
          <w:color w:val="231F20"/>
        </w:rPr>
        <w:t>I/We  </w:t>
      </w:r>
      <w:r>
        <w:rPr>
          <w:color w:val="231F20"/>
          <w:spacing w:val="14"/>
        </w:rPr>
        <w:t> </w:t>
      </w:r>
      <w:r>
        <w:rPr>
          <w:color w:val="231F20"/>
          <w:w w:val="105"/>
        </w:rPr>
        <w:t>..........................................................................................................................  </w:t>
      </w:r>
      <w:r>
        <w:rPr>
          <w:color w:val="231F20"/>
          <w:spacing w:val="6"/>
          <w:w w:val="105"/>
        </w:rPr>
        <w:t> </w:t>
      </w:r>
      <w:r>
        <w:rPr>
          <w:color w:val="231F20"/>
        </w:rPr>
        <w:t>of  </w:t>
      </w:r>
      <w:r>
        <w:rPr>
          <w:color w:val="231F20"/>
          <w:spacing w:val="15"/>
        </w:rPr>
        <w:t> </w:t>
      </w:r>
      <w:r>
        <w:rPr>
          <w:color w:val="231F20"/>
          <w:w w:val="105"/>
        </w:rPr>
        <w:t>..........................................................  </w:t>
      </w:r>
      <w:r>
        <w:rPr>
          <w:color w:val="231F20"/>
          <w:spacing w:val="6"/>
          <w:w w:val="105"/>
        </w:rPr>
        <w:t> </w:t>
      </w:r>
      <w:r>
        <w:rPr>
          <w:color w:val="231F20"/>
        </w:rPr>
        <w:t>in   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w w:val="88"/>
        </w:rPr>
        <w:t> </w:t>
      </w:r>
      <w:r>
        <w:rPr>
          <w:color w:val="231F20"/>
        </w:rPr>
        <w:t>district  </w:t>
      </w:r>
      <w:r>
        <w:rPr>
          <w:color w:val="231F20"/>
          <w:spacing w:val="6"/>
        </w:rPr>
        <w:t> </w:t>
      </w:r>
      <w:r>
        <w:rPr>
          <w:color w:val="231F20"/>
        </w:rPr>
        <w:t>of  </w:t>
      </w:r>
      <w:r>
        <w:rPr>
          <w:color w:val="231F20"/>
          <w:spacing w:val="7"/>
        </w:rPr>
        <w:t> </w:t>
      </w:r>
      <w:r>
        <w:rPr>
          <w:color w:val="231F20"/>
          <w:w w:val="105"/>
        </w:rPr>
        <w:t>.....................................................................................................................   </w:t>
      </w:r>
      <w:r>
        <w:rPr>
          <w:color w:val="231F20"/>
        </w:rPr>
        <w:t>being  </w:t>
      </w:r>
      <w:r>
        <w:rPr>
          <w:color w:val="231F20"/>
          <w:spacing w:val="7"/>
        </w:rPr>
        <w:t> </w:t>
      </w:r>
      <w:r>
        <w:rPr>
          <w:color w:val="231F20"/>
        </w:rPr>
        <w:t>a  </w:t>
      </w:r>
      <w:r>
        <w:rPr>
          <w:color w:val="231F20"/>
          <w:spacing w:val="6"/>
        </w:rPr>
        <w:t> </w:t>
      </w:r>
      <w:r>
        <w:rPr>
          <w:color w:val="231F20"/>
        </w:rPr>
        <w:t>member/members  </w:t>
      </w:r>
      <w:r>
        <w:rPr>
          <w:color w:val="231F20"/>
          <w:spacing w:val="7"/>
        </w:rPr>
        <w:t> </w:t>
      </w:r>
      <w:r>
        <w:rPr>
          <w:color w:val="231F20"/>
        </w:rPr>
        <w:t>of  </w:t>
      </w:r>
      <w:r>
        <w:rPr>
          <w:color w:val="231F20"/>
          <w:spacing w:val="7"/>
        </w:rPr>
        <w:t> </w:t>
      </w:r>
      <w:r>
        <w:rPr>
          <w:color w:val="231F20"/>
        </w:rPr>
        <w:t>the  </w:t>
      </w:r>
      <w:r>
        <w:rPr>
          <w:color w:val="231F20"/>
          <w:spacing w:val="7"/>
        </w:rPr>
        <w:t> </w:t>
      </w:r>
      <w:r>
        <w:rPr>
          <w:color w:val="231F20"/>
        </w:rPr>
        <w:t>above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  <w:w w:val="105"/>
        </w:rPr>
        <w:t>named     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Company,     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hereby     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appoint     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.............................................................................................................................................</w:t>
      </w:r>
      <w:r>
        <w:rPr/>
      </w:r>
    </w:p>
    <w:p>
      <w:pPr>
        <w:pStyle w:val="BodyText"/>
        <w:spacing w:line="240" w:lineRule="auto" w:before="145"/>
        <w:ind w:right="0"/>
        <w:jc w:val="both"/>
      </w:pPr>
      <w:r>
        <w:rPr>
          <w:color w:val="231F20"/>
          <w:w w:val="105"/>
        </w:rPr>
        <w:t>of   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   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   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   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district   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   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.......................................................................................</w:t>
      </w:r>
      <w:r>
        <w:rPr/>
      </w:r>
    </w:p>
    <w:p>
      <w:pPr>
        <w:pStyle w:val="BodyText"/>
        <w:spacing w:line="240" w:lineRule="auto" w:before="145"/>
        <w:ind w:right="0"/>
        <w:jc w:val="both"/>
      </w:pPr>
      <w:r>
        <w:rPr>
          <w:color w:val="231F20"/>
          <w:w w:val="105"/>
        </w:rPr>
        <w:t>or </w:t>
      </w:r>
      <w:r>
        <w:rPr>
          <w:color w:val="231F20"/>
          <w:spacing w:val="45"/>
          <w:w w:val="105"/>
        </w:rPr>
        <w:t> </w:t>
      </w:r>
      <w:r>
        <w:rPr>
          <w:color w:val="231F20"/>
        </w:rPr>
        <w:t>failing  </w:t>
      </w:r>
      <w:r>
        <w:rPr>
          <w:color w:val="231F20"/>
          <w:spacing w:val="5"/>
        </w:rPr>
        <w:t> </w:t>
      </w:r>
      <w:r>
        <w:rPr>
          <w:color w:val="231F20"/>
          <w:w w:val="105"/>
        </w:rPr>
        <w:t>him/her 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..................................................................................................... 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............................................................. 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the</w:t>
      </w:r>
      <w:r>
        <w:rPr/>
      </w:r>
    </w:p>
    <w:p>
      <w:pPr>
        <w:pStyle w:val="BodyText"/>
        <w:spacing w:line="389" w:lineRule="auto" w:before="145"/>
        <w:ind w:right="119"/>
        <w:jc w:val="both"/>
      </w:pPr>
      <w:r>
        <w:rPr>
          <w:color w:val="231F20"/>
        </w:rPr>
        <w:t>district</w:t>
      </w:r>
      <w:r>
        <w:rPr>
          <w:color w:val="231F20"/>
          <w:spacing w:val="28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..............................................................</w:t>
      </w:r>
      <w:r>
        <w:rPr>
          <w:color w:val="231F20"/>
          <w:spacing w:val="26"/>
          <w:w w:val="105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my/our</w:t>
      </w:r>
      <w:r>
        <w:rPr>
          <w:color w:val="231F20"/>
          <w:spacing w:val="29"/>
        </w:rPr>
        <w:t> </w:t>
      </w:r>
      <w:r>
        <w:rPr>
          <w:color w:val="231F20"/>
        </w:rPr>
        <w:t>proxy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attend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vote</w:t>
      </w:r>
      <w:r>
        <w:rPr>
          <w:color w:val="231F20"/>
          <w:spacing w:val="28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7"/>
          <w:w w:val="105"/>
        </w:rPr>
        <w:t> </w:t>
      </w:r>
      <w:r>
        <w:rPr>
          <w:color w:val="231F20"/>
        </w:rPr>
        <w:t>me/us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my/our</w:t>
      </w:r>
      <w:r>
        <w:rPr>
          <w:color w:val="231F20"/>
          <w:spacing w:val="29"/>
        </w:rPr>
        <w:t> </w:t>
      </w:r>
      <w:r>
        <w:rPr>
          <w:color w:val="231F20"/>
        </w:rPr>
        <w:t>behalf</w:t>
      </w:r>
      <w:r>
        <w:rPr>
          <w:color w:val="231F20"/>
          <w:spacing w:val="29"/>
        </w:rPr>
        <w:t> </w:t>
      </w:r>
      <w:r>
        <w:rPr>
          <w:color w:val="231F20"/>
        </w:rPr>
        <w:t>at</w:t>
      </w:r>
      <w:r>
        <w:rPr>
          <w:color w:val="231F20"/>
          <w:w w:val="87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Twenty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Thursday,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18,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3.00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p.m.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Leela</w:t>
      </w:r>
      <w:r>
        <w:rPr>
          <w:color w:val="231F20"/>
          <w:w w:val="85"/>
        </w:rPr>
        <w:t> </w:t>
      </w:r>
      <w:r>
        <w:rPr>
          <w:color w:val="231F20"/>
          <w:w w:val="90"/>
        </w:rPr>
        <w:t>Kempinski,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Sahar,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Andheri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(East),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Mumbai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400059,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adjournment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thereof.</w:t>
      </w:r>
      <w:r>
        <w:rPr/>
      </w:r>
    </w:p>
    <w:p>
      <w:pPr>
        <w:pStyle w:val="BodyText"/>
        <w:spacing w:line="240" w:lineRule="auto" w:before="170"/>
        <w:ind w:right="0"/>
        <w:jc w:val="both"/>
      </w:pPr>
      <w:r>
        <w:rPr>
          <w:color w:val="231F20"/>
          <w:w w:val="105"/>
        </w:rPr>
        <w:t>Signed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this  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.................................................  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 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.................................................  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2011.</w:t>
      </w:r>
      <w:r>
        <w:rPr/>
      </w:r>
    </w:p>
    <w:p>
      <w:pPr>
        <w:spacing w:line="240" w:lineRule="auto" w:before="11"/>
        <w:rPr>
          <w:rFonts w:ascii="Cambria" w:hAnsi="Cambria" w:cs="Cambria" w:eastAsia="Cambria"/>
          <w:sz w:val="26"/>
          <w:szCs w:val="26"/>
        </w:rPr>
      </w:pPr>
    </w:p>
    <w:p>
      <w:pPr>
        <w:pStyle w:val="BodyText"/>
        <w:spacing w:line="563" w:lineRule="auto"/>
        <w:ind w:right="156"/>
        <w:jc w:val="both"/>
      </w:pPr>
      <w:r>
        <w:rPr/>
        <w:pict>
          <v:shape style="position:absolute;margin-left:489.499603pt;margin-top:14.50146pt;width:49.9pt;height:55.45pt;mso-position-horizontal-relative:page;mso-position-vertical-relative:paragraph;z-index:-698248" type="#_x0000_t202" filled="false" stroked="true" strokeweight="1pt" strokecolor="#231f20">
            <v:textbox inset="0,0,0,0">
              <w:txbxContent>
                <w:p>
                  <w:pPr>
                    <w:pStyle w:val="BodyText"/>
                    <w:spacing w:line="195" w:lineRule="exact" w:before="18"/>
                    <w:ind w:left="0" w:right="5"/>
                    <w:jc w:val="center"/>
                  </w:pPr>
                  <w:r>
                    <w:rPr>
                      <w:color w:val="231F20"/>
                      <w:spacing w:val="-8"/>
                      <w:w w:val="90"/>
                    </w:rPr>
                    <w:t>Please</w:t>
                  </w:r>
                  <w:r>
                    <w:rPr>
                      <w:color w:val="231F20"/>
                      <w:spacing w:val="-26"/>
                      <w:w w:val="90"/>
                    </w:rPr>
                    <w:t> </w:t>
                  </w:r>
                  <w:r>
                    <w:rPr>
                      <w:color w:val="231F20"/>
                      <w:spacing w:val="-9"/>
                      <w:w w:val="90"/>
                    </w:rPr>
                    <w:t>affix</w:t>
                  </w:r>
                  <w:r>
                    <w:rPr/>
                  </w:r>
                </w:p>
                <w:p>
                  <w:pPr>
                    <w:pStyle w:val="BodyText"/>
                    <w:spacing w:line="206" w:lineRule="auto"/>
                    <w:ind w:left="80" w:right="78" w:hanging="1"/>
                    <w:jc w:val="center"/>
                  </w:pPr>
                  <w:r>
                    <w:rPr>
                      <w:rFonts w:ascii="SimSun" w:hAnsi="SimSun" w:cs="SimSun" w:eastAsia="SimSun"/>
                      <w:color w:val="231F20"/>
                      <w:w w:val="90"/>
                    </w:rPr>
                    <w:t>`</w:t>
                  </w:r>
                  <w:r>
                    <w:rPr>
                      <w:rFonts w:ascii="SimSun" w:hAnsi="SimSun" w:cs="SimSun" w:eastAsia="SimSun"/>
                      <w:color w:val="231F20"/>
                      <w:spacing w:val="-5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1/‑</w:t>
                  </w:r>
                  <w:r>
                    <w:rPr>
                      <w:color w:val="231F20"/>
                      <w:w w:val="8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revenue</w:t>
                  </w:r>
                  <w:r>
                    <w:rPr>
                      <w:color w:val="231F20"/>
                      <w:w w:val="84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stamp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w w:val="86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sign</w:t>
                  </w:r>
                  <w:r>
                    <w:rPr>
                      <w:color w:val="231F20"/>
                      <w:spacing w:val="11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across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Ledger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Folio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No.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........................................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DP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ID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.........................................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Client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ID 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.................................................................</w:t>
      </w:r>
      <w:r>
        <w:rPr>
          <w:color w:val="231F20"/>
          <w:w w:val="121"/>
        </w:rPr>
        <w:t> </w:t>
      </w:r>
      <w:r>
        <w:rPr>
          <w:color w:val="231F20"/>
          <w:w w:val="105"/>
        </w:rPr>
        <w:t>No.  of  Shares  held  ............................................................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Notes: </w:t>
      </w:r>
      <w:r>
        <w:rPr>
          <w:color w:val="231F20"/>
          <w:spacing w:val="27"/>
        </w:rPr>
        <w:t> </w:t>
      </w:r>
      <w:r>
        <w:rPr>
          <w:color w:val="231F20"/>
        </w:rPr>
        <w:t>1.  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proxy</w:t>
      </w:r>
      <w:r>
        <w:rPr>
          <w:color w:val="231F20"/>
          <w:spacing w:val="-17"/>
        </w:rPr>
        <w:t> </w:t>
      </w:r>
      <w:r>
        <w:rPr>
          <w:color w:val="231F20"/>
        </w:rPr>
        <w:t>need</w:t>
      </w:r>
      <w:r>
        <w:rPr>
          <w:color w:val="231F20"/>
          <w:spacing w:val="-17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member.</w:t>
      </w:r>
      <w:r>
        <w:rPr/>
      </w:r>
    </w:p>
    <w:p>
      <w:pPr>
        <w:pStyle w:val="BodyText"/>
        <w:tabs>
          <w:tab w:pos="1277" w:val="left" w:leader="none"/>
        </w:tabs>
        <w:spacing w:line="262" w:lineRule="auto" w:before="42"/>
        <w:ind w:left="1277" w:right="321" w:hanging="440"/>
        <w:jc w:val="left"/>
      </w:pPr>
      <w:r>
        <w:rPr>
          <w:color w:val="231F20"/>
          <w:w w:val="95"/>
        </w:rPr>
        <w:t>2.</w:t>
        <w:tab/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proxy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duly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signed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1"/>
          <w:w w:val="90"/>
        </w:rPr>
        <w:t> </w:t>
      </w:r>
      <w:r>
        <w:rPr>
          <w:rFonts w:ascii="SimSun" w:hAnsi="SimSun" w:cs="SimSun" w:eastAsia="SimSun"/>
          <w:color w:val="231F20"/>
          <w:w w:val="90"/>
        </w:rPr>
        <w:t>`</w:t>
      </w:r>
      <w:r>
        <w:rPr>
          <w:rFonts w:ascii="SimSun" w:hAnsi="SimSun" w:cs="SimSun" w:eastAsia="SimSun"/>
          <w:color w:val="231F20"/>
          <w:spacing w:val="-52"/>
          <w:w w:val="90"/>
        </w:rPr>
        <w:t> </w:t>
      </w:r>
      <w:r>
        <w:rPr>
          <w:color w:val="231F20"/>
          <w:w w:val="90"/>
        </w:rPr>
        <w:t>1/‑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revenue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stamp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Registered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Office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w w:val="82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48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meeting.</w:t>
      </w:r>
      <w:r>
        <w:rPr/>
      </w:r>
    </w:p>
    <w:p>
      <w:pPr>
        <w:spacing w:after="0" w:line="262" w:lineRule="auto"/>
        <w:jc w:val="left"/>
        <w:sectPr>
          <w:pgSz w:w="11910" w:h="16840"/>
          <w:pgMar w:header="0" w:footer="286" w:top="560" w:bottom="480" w:left="960" w:right="5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74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75"/>
          <w:pgSz w:w="11910" w:h="16840"/>
          <w:pgMar w:footer="0" w:header="0"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0" w:lineRule="atLeast"/>
        <w:ind w:left="11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90.1pt;height:11.35pt;mso-position-horizontal-relative:char;mso-position-vertical-relative:line" coordorigin="0,0" coordsize="1802,227">
            <v:group style="position:absolute;left:1755;top:1;width:46;height:46" coordorigin="1755,1" coordsize="46,46">
              <v:shape style="position:absolute;left:1755;top:1;width:46;height:46" coordorigin="1755,1" coordsize="46,46" path="m1791,1l1766,1,1755,11,1755,37,1766,47,1791,47,1796,42,1768,42,1760,34,1760,14,1768,6,1796,6,1791,1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96,6l1788,6,1796,14,1796,34,1788,42,1796,42,1801,37,1801,11,1796,6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76,10l1770,10,1770,36,1775,36,1775,26,1784,26,1783,25,1784,25,1787,23,1787,22,1775,22,1775,15,1788,15,1787,13,1783,11,1781,10,1776,10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84,26l1778,26,1783,36,1789,36,1784,26xe" filled="true" fillcolor="#231f20" stroked="false">
                <v:path arrowok="t"/>
                <v:fill type="solid"/>
              </v:shape>
              <v:shape style="position:absolute;left:1755;top:1;width:46;height:46" coordorigin="1755,1" coordsize="46,46" path="m1788,15l1780,15,1781,15,1782,16,1783,17,1783,20,1782,20,1781,22,1778,22,1787,22,1788,20,1788,15xe" filled="true" fillcolor="#231f20" stroked="false">
                <v:path arrowok="t"/>
                <v:fill type="solid"/>
              </v:shape>
            </v:group>
            <v:group style="position:absolute;left:0;top:0;width:1742;height:227" coordorigin="0,0" coordsize="1742,227">
              <v:shape style="position:absolute;left:0;top:0;width:1742;height:227" coordorigin="0,0" coordsize="1742,227" path="m816,0l794,0,784,5,778,14,642,227,693,227,805,49,854,49,831,13,825,5,816,0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854,49l805,49,866,148,751,148,776,187,893,187,917,227,968,227,854,49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213,2l1041,3,973,44,949,109,947,136,954,157,994,207,1058,227,1191,227,1216,187,1055,187,1033,182,1015,171,1001,155,991,135,988,111,992,89,1003,70,1019,55,1038,45,1061,42,1187,42,1213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187,42l1061,42,1187,4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279,2l1236,2,1236,211,1238,216,1242,220,1246,224,1252,227,1455,227,1480,187,1279,187,1279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1738,2l1583,2,1560,5,1503,36,1473,93,1474,120,1498,185,1547,221,1716,227,1741,187,1586,187,1564,184,1545,175,1529,160,1519,142,1700,134,1726,95,1516,95,1525,75,1538,59,1556,48,1577,42,1712,42,1738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376,2l376,227,419,227,419,42,630,42,629,40,616,23,599,11,580,4,376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630,42l562,42,583,48,596,65,593,92,581,108,564,114,440,114,569,227,632,227,545,154,565,154,623,127,640,87,637,62,630,4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565,154l545,154,565,154,565,154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241,2l94,3,26,44,1,109,0,136,6,157,47,207,110,227,257,226,277,221,295,212,311,200,323,187,238,187,107,187,53,155,40,111,45,89,56,70,71,55,91,45,113,42,326,42,321,36,304,22,285,11,264,5,241,2xe" filled="true" fillcolor="#231f20" stroked="false">
                <v:path arrowok="t"/>
                <v:fill type="solid"/>
              </v:shape>
              <v:shape style="position:absolute;left:0;top:0;width:1742;height:227" coordorigin="0,0" coordsize="1742,227" path="m326,42l113,42,244,42,265,47,283,58,298,74,307,94,310,118,306,140,295,159,280,174,260,184,238,187,323,187,350,120,351,93,345,72,334,52,326,42xe" filled="true" fillcolor="#231f2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82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w w:val="105"/>
          <w:sz w:val="12"/>
        </w:rPr>
        <w:t>Oracle</w:t>
      </w:r>
      <w:r>
        <w:rPr>
          <w:rFonts w:ascii="Arial"/>
          <w:color w:val="231F20"/>
          <w:spacing w:val="5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Financial</w:t>
      </w:r>
      <w:r>
        <w:rPr>
          <w:rFonts w:ascii="Arial"/>
          <w:color w:val="231F20"/>
          <w:spacing w:val="5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S</w:t>
      </w:r>
      <w:r>
        <w:rPr>
          <w:rFonts w:ascii="Arial"/>
          <w:color w:val="231F20"/>
          <w:spacing w:val="-1"/>
          <w:w w:val="105"/>
          <w:sz w:val="12"/>
        </w:rPr>
        <w:t>ervices</w:t>
      </w:r>
      <w:r>
        <w:rPr>
          <w:rFonts w:ascii="Arial"/>
          <w:color w:val="231F20"/>
          <w:spacing w:val="5"/>
          <w:w w:val="105"/>
          <w:sz w:val="12"/>
        </w:rPr>
        <w:t> </w:t>
      </w:r>
      <w:r>
        <w:rPr>
          <w:rFonts w:ascii="Arial"/>
          <w:color w:val="231F20"/>
          <w:spacing w:val="-3"/>
          <w:w w:val="105"/>
          <w:sz w:val="12"/>
        </w:rPr>
        <w:t>S</w:t>
      </w:r>
      <w:r>
        <w:rPr>
          <w:rFonts w:ascii="Arial"/>
          <w:color w:val="231F20"/>
          <w:spacing w:val="-2"/>
          <w:w w:val="105"/>
          <w:sz w:val="12"/>
        </w:rPr>
        <w:t>oftw</w:t>
      </w:r>
      <w:r>
        <w:rPr>
          <w:rFonts w:ascii="Arial"/>
          <w:color w:val="231F20"/>
          <w:spacing w:val="-3"/>
          <w:w w:val="105"/>
          <w:sz w:val="12"/>
        </w:rPr>
        <w:t>are</w:t>
      </w:r>
      <w:r>
        <w:rPr>
          <w:rFonts w:ascii="Arial"/>
          <w:color w:val="231F20"/>
          <w:spacing w:val="5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Limited</w:t>
      </w:r>
      <w:r>
        <w:rPr>
          <w:rFonts w:ascii="Arial"/>
          <w:sz w:val="12"/>
        </w:rPr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footerReference w:type="even" r:id="rId76"/>
          <w:pgSz w:w="11910" w:h="16840"/>
          <w:pgMar w:footer="0" w:header="0" w:top="1580" w:bottom="280" w:left="620" w:right="640"/>
        </w:sectPr>
      </w:pPr>
    </w:p>
    <w:p>
      <w:pPr>
        <w:spacing w:line="330" w:lineRule="auto" w:before="82"/>
        <w:ind w:left="117" w:right="431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pacing w:val="-2"/>
          <w:w w:val="105"/>
          <w:sz w:val="12"/>
        </w:rPr>
        <w:t>R</w:t>
      </w:r>
      <w:r>
        <w:rPr>
          <w:rFonts w:ascii="Arial"/>
          <w:color w:val="231F20"/>
          <w:spacing w:val="-1"/>
          <w:w w:val="105"/>
          <w:sz w:val="12"/>
        </w:rPr>
        <w:t>egistered</w:t>
      </w:r>
      <w:r>
        <w:rPr>
          <w:rFonts w:ascii="Arial"/>
          <w:color w:val="231F20"/>
          <w:spacing w:val="-4"/>
          <w:w w:val="105"/>
          <w:sz w:val="12"/>
        </w:rPr>
        <w:t> </w:t>
      </w:r>
      <w:r>
        <w:rPr>
          <w:rFonts w:ascii="Arial"/>
          <w:color w:val="231F20"/>
          <w:spacing w:val="-1"/>
          <w:w w:val="105"/>
          <w:sz w:val="12"/>
        </w:rPr>
        <w:t>Office</w:t>
      </w:r>
      <w:r>
        <w:rPr>
          <w:rFonts w:ascii="Arial"/>
          <w:color w:val="231F20"/>
          <w:spacing w:val="21"/>
          <w:w w:val="107"/>
          <w:sz w:val="12"/>
        </w:rPr>
        <w:t> </w:t>
      </w:r>
      <w:r>
        <w:rPr>
          <w:rFonts w:ascii="Arial"/>
          <w:color w:val="231F20"/>
          <w:w w:val="105"/>
          <w:sz w:val="12"/>
        </w:rPr>
        <w:t>Oracle</w:t>
      </w:r>
      <w:r>
        <w:rPr>
          <w:rFonts w:ascii="Arial"/>
          <w:color w:val="231F20"/>
          <w:spacing w:val="-21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P</w:t>
      </w:r>
      <w:r>
        <w:rPr>
          <w:rFonts w:ascii="Arial"/>
          <w:color w:val="231F20"/>
          <w:spacing w:val="-1"/>
          <w:w w:val="105"/>
          <w:sz w:val="12"/>
        </w:rPr>
        <w:t>ark</w:t>
      </w:r>
      <w:r>
        <w:rPr>
          <w:rFonts w:ascii="Arial"/>
          <w:sz w:val="12"/>
        </w:rPr>
      </w:r>
    </w:p>
    <w:p>
      <w:pPr>
        <w:spacing w:line="330" w:lineRule="auto" w:before="1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pacing w:val="-1"/>
          <w:w w:val="105"/>
          <w:sz w:val="12"/>
        </w:rPr>
        <w:t>Off</w:t>
      </w:r>
      <w:r>
        <w:rPr>
          <w:rFonts w:ascii="Arial"/>
          <w:color w:val="231F20"/>
          <w:spacing w:val="-12"/>
          <w:w w:val="105"/>
          <w:sz w:val="12"/>
        </w:rPr>
        <w:t> </w:t>
      </w:r>
      <w:r>
        <w:rPr>
          <w:rFonts w:ascii="Arial"/>
          <w:color w:val="231F20"/>
          <w:spacing w:val="-1"/>
          <w:w w:val="105"/>
          <w:sz w:val="12"/>
        </w:rPr>
        <w:t>Western</w:t>
      </w:r>
      <w:r>
        <w:rPr>
          <w:rFonts w:ascii="Arial"/>
          <w:color w:val="231F20"/>
          <w:spacing w:val="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Express</w:t>
      </w:r>
      <w:r>
        <w:rPr>
          <w:rFonts w:ascii="Arial"/>
          <w:color w:val="231F20"/>
          <w:spacing w:val="2"/>
          <w:w w:val="105"/>
          <w:sz w:val="12"/>
        </w:rPr>
        <w:t> </w:t>
      </w:r>
      <w:r>
        <w:rPr>
          <w:rFonts w:ascii="Arial"/>
          <w:color w:val="231F20"/>
          <w:spacing w:val="-1"/>
          <w:w w:val="105"/>
          <w:sz w:val="12"/>
        </w:rPr>
        <w:t>Highway</w:t>
      </w:r>
      <w:r>
        <w:rPr>
          <w:rFonts w:ascii="Arial"/>
          <w:color w:val="231F20"/>
          <w:spacing w:val="25"/>
          <w:w w:val="105"/>
          <w:sz w:val="12"/>
        </w:rPr>
        <w:t> </w:t>
      </w:r>
      <w:r>
        <w:rPr>
          <w:rFonts w:ascii="Arial"/>
          <w:color w:val="231F20"/>
          <w:spacing w:val="-1"/>
          <w:w w:val="105"/>
          <w:sz w:val="12"/>
        </w:rPr>
        <w:t>Goregaon</w:t>
      </w:r>
      <w:r>
        <w:rPr>
          <w:rFonts w:ascii="Arial"/>
          <w:color w:val="231F20"/>
          <w:spacing w:val="-19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(East)</w:t>
      </w:r>
      <w:r>
        <w:rPr>
          <w:rFonts w:ascii="Arial"/>
          <w:sz w:val="12"/>
        </w:rPr>
      </w:r>
    </w:p>
    <w:p>
      <w:pPr>
        <w:spacing w:line="330" w:lineRule="auto" w:before="1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w w:val="105"/>
          <w:sz w:val="12"/>
        </w:rPr>
        <w:t>Mumbai,</w:t>
      </w:r>
      <w:r>
        <w:rPr>
          <w:rFonts w:ascii="Arial"/>
          <w:color w:val="231F20"/>
          <w:spacing w:val="2"/>
          <w:w w:val="105"/>
          <w:sz w:val="12"/>
        </w:rPr>
        <w:t> </w:t>
      </w:r>
      <w:r>
        <w:rPr>
          <w:rFonts w:ascii="Arial"/>
          <w:color w:val="231F20"/>
          <w:spacing w:val="1"/>
          <w:w w:val="105"/>
          <w:sz w:val="12"/>
        </w:rPr>
        <w:t>400063,</w:t>
      </w:r>
      <w:r>
        <w:rPr>
          <w:rFonts w:ascii="Arial"/>
          <w:color w:val="231F20"/>
          <w:spacing w:val="2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Maharashtra</w:t>
      </w:r>
      <w:r>
        <w:rPr>
          <w:rFonts w:ascii="Arial"/>
          <w:color w:val="231F20"/>
          <w:spacing w:val="21"/>
          <w:w w:val="106"/>
          <w:sz w:val="12"/>
        </w:rPr>
        <w:t> </w:t>
      </w:r>
      <w:r>
        <w:rPr>
          <w:rFonts w:ascii="Arial"/>
          <w:color w:val="231F20"/>
          <w:w w:val="105"/>
          <w:sz w:val="12"/>
        </w:rPr>
        <w:t>India</w:t>
      </w:r>
      <w:r>
        <w:rPr>
          <w:rFonts w:ascii="Arial"/>
          <w:sz w:val="12"/>
        </w:rPr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spacing w:line="330" w:lineRule="auto" w:before="0"/>
        <w:ind w:left="117" w:right="308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pacing w:val="-1"/>
          <w:w w:val="105"/>
          <w:sz w:val="12"/>
        </w:rPr>
        <w:t>Investor</w:t>
      </w:r>
      <w:r>
        <w:rPr>
          <w:rFonts w:ascii="Arial"/>
          <w:color w:val="231F20"/>
          <w:spacing w:val="14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Enquiries</w:t>
      </w:r>
      <w:r>
        <w:rPr>
          <w:rFonts w:ascii="Arial"/>
          <w:color w:val="231F20"/>
          <w:spacing w:val="25"/>
          <w:w w:val="106"/>
          <w:sz w:val="12"/>
        </w:rPr>
        <w:t> </w:t>
      </w:r>
      <w:r>
        <w:rPr>
          <w:rFonts w:ascii="Arial"/>
          <w:color w:val="231F20"/>
          <w:w w:val="105"/>
          <w:sz w:val="12"/>
        </w:rPr>
        <w:t>Phone:</w:t>
      </w:r>
      <w:r>
        <w:rPr>
          <w:rFonts w:ascii="Arial"/>
          <w:color w:val="231F20"/>
          <w:spacing w:val="-23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+</w:t>
      </w:r>
      <w:r>
        <w:rPr>
          <w:rFonts w:ascii="Arial"/>
          <w:color w:val="231F20"/>
          <w:spacing w:val="-22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91.22.6718.3000</w:t>
      </w:r>
      <w:r>
        <w:rPr>
          <w:rFonts w:ascii="Arial"/>
          <w:sz w:val="12"/>
        </w:rPr>
      </w:r>
    </w:p>
    <w:p>
      <w:pPr>
        <w:spacing w:before="1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pacing w:val="-2"/>
          <w:sz w:val="12"/>
        </w:rPr>
        <w:t>F</w:t>
      </w:r>
      <w:r>
        <w:rPr>
          <w:rFonts w:ascii="Arial"/>
          <w:color w:val="231F20"/>
          <w:spacing w:val="-1"/>
          <w:sz w:val="12"/>
        </w:rPr>
        <w:t>ax:</w:t>
      </w:r>
      <w:r>
        <w:rPr>
          <w:rFonts w:ascii="Arial"/>
          <w:color w:val="231F20"/>
          <w:sz w:val="12"/>
        </w:rPr>
        <w:t> + </w:t>
      </w:r>
      <w:r>
        <w:rPr>
          <w:rFonts w:ascii="Arial"/>
          <w:color w:val="231F20"/>
          <w:spacing w:val="-2"/>
          <w:sz w:val="12"/>
        </w:rPr>
        <w:t>91.22.6718.3001</w:t>
      </w:r>
      <w:r>
        <w:rPr>
          <w:rFonts w:ascii="Arial"/>
          <w:sz w:val="12"/>
        </w:rPr>
      </w:r>
    </w:p>
    <w:p>
      <w:pPr>
        <w:spacing w:before="52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w w:val="105"/>
          <w:sz w:val="12"/>
        </w:rPr>
        <w:t>oracle.com/financialservices</w:t>
      </w:r>
      <w:r>
        <w:rPr>
          <w:rFonts w:asci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32"/>
        <w:ind w:left="98" w:right="0" w:firstLine="0"/>
        <w:jc w:val="center"/>
        <w:rPr>
          <w:rFonts w:ascii="Calibri" w:hAnsi="Calibri" w:cs="Calibri" w:eastAsia="Calibri"/>
          <w:sz w:val="17"/>
          <w:szCs w:val="17"/>
        </w:rPr>
      </w:pPr>
      <w:r>
        <w:rPr/>
        <w:pict>
          <v:group style="position:absolute;margin-left:207.586105pt;margin-top:5.443467pt;width:.1pt;height:12.35pt;mso-position-horizontal-relative:page;mso-position-vertical-relative:paragraph;z-index:20416" coordorigin="4152,109" coordsize="2,247">
            <v:shape style="position:absolute;left:4152;top:109;width:2;height:247" coordorigin="4152,109" coordsize="0,247" path="m4152,109l4152,356e" filled="false" stroked="true" strokeweight=".599pt" strokecolor="#808285">
              <v:path arrowok="t"/>
            </v:shape>
            <w10:wrap type="none"/>
          </v:group>
        </w:pict>
      </w:r>
      <w:r>
        <w:rPr/>
        <w:pict>
          <v:group style="position:absolute;margin-left:177.092941pt;margin-top:4.363964pt;width:24.3pt;height:14.5pt;mso-position-horizontal-relative:page;mso-position-vertical-relative:paragraph;z-index:20440" coordorigin="3542,87" coordsize="486,290">
            <v:shape style="position:absolute;left:3542;top:87;width:486;height:290" coordorigin="3542,87" coordsize="486,290" path="m3807,87l3803,88,3802,89,3798,102,3792,130,3664,130,3600,148,3556,195,3542,237,3542,239,3557,309,3598,357,3656,377,3807,377,3828,375,3848,370,3867,362,3883,351,3925,351,3953,346,3977,337,3981,334,3667,334,3645,330,3625,321,3608,307,3596,289,3589,268,3591,242,3625,187,3804,174,3805,155,3808,136,3811,123,3813,118,3841,118,3837,115,3824,104,3814,95,3809,88,3807,87xe" filled="true" fillcolor="#808285" stroked="false">
              <v:path arrowok="t"/>
              <v:fill type="solid"/>
            </v:shape>
            <v:shape style="position:absolute;left:3542;top:87;width:486;height:290" coordorigin="3542,87" coordsize="486,290" path="m3925,351l3883,351,3922,352,3925,351xe" filled="true" fillcolor="#808285" stroked="false">
              <v:path arrowok="t"/>
              <v:fill type="solid"/>
            </v:shape>
            <v:shape style="position:absolute;left:3542;top:87;width:486;height:290" coordorigin="3542,87" coordsize="486,290" path="m3804,174l3785,174,3785,181,3785,184,3785,198,3785,215,3809,279,3848,315,3853,317,3835,327,3816,333,3804,334,3981,334,3982,333,3905,333,3899,333,3902,325,3911,310,3883,310,3876,303,3864,295,3853,288,3838,275,3822,258,3810,237,3805,206,3803,181,3804,174xe" filled="true" fillcolor="#808285" stroked="false">
              <v:path arrowok="t"/>
              <v:fill type="solid"/>
            </v:shape>
            <v:shape style="position:absolute;left:3542;top:87;width:486;height:290" coordorigin="3542,87" coordsize="486,290" path="m4024,276l3988,276,4000,277,3985,302,3965,318,3942,327,3921,332,3905,333,3982,333,4022,286,4024,277,4024,276xe" filled="true" fillcolor="#808285" stroked="false">
              <v:path arrowok="t"/>
              <v:fill type="solid"/>
            </v:shape>
            <v:shape style="position:absolute;left:3542;top:87;width:486;height:290" coordorigin="3542,87" coordsize="486,290" path="m3830,153l3826,154,3824,156,3825,159,3827,168,3832,181,3842,202,3859,228,3869,245,3876,256,3883,272,3886,282,3886,298,3885,304,3883,310,3911,310,3912,308,3929,290,3965,279,3980,277,3905,277,3900,256,3891,239,3879,224,3862,204,3849,184,3839,168,3833,157,3832,154,3830,153xe" filled="true" fillcolor="#808285" stroked="false">
              <v:path arrowok="t"/>
              <v:fill type="solid"/>
            </v:shape>
            <v:shape style="position:absolute;left:3542;top:87;width:486;height:290" coordorigin="3542,87" coordsize="486,290" path="m3841,118l3813,118,3826,129,3840,139,3860,153,3902,209,3909,246,3908,263,3905,277,3980,277,3988,276,4024,276,4026,270,4027,267,4022,264,4009,261,3948,261,3943,260,3940,251,3937,237,3932,219,3888,155,3852,126,3841,118xe" filled="true" fillcolor="#808285" stroked="false">
              <v:path arrowok="t"/>
              <v:fill type="solid"/>
            </v:shape>
            <v:shape style="position:absolute;left:3542;top:87;width:486;height:290" coordorigin="3542,87" coordsize="486,290" path="m3978,254l3964,255,3948,261,4009,261,3995,257,3978,254xe" filled="true" fillcolor="#808285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color w:val="808285"/>
          <w:sz w:val="17"/>
        </w:rPr>
        <w:t>Oracle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is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committed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to</w:t>
      </w:r>
      <w:r>
        <w:rPr>
          <w:rFonts w:ascii="Calibri"/>
          <w:color w:val="808285"/>
          <w:spacing w:val="-16"/>
          <w:sz w:val="17"/>
        </w:rPr>
        <w:t> </w:t>
      </w:r>
      <w:r>
        <w:rPr>
          <w:rFonts w:ascii="Calibri"/>
          <w:color w:val="808285"/>
          <w:sz w:val="17"/>
        </w:rPr>
        <w:t>developing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practices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and</w:t>
      </w:r>
      <w:r>
        <w:rPr>
          <w:rFonts w:ascii="Calibri"/>
          <w:color w:val="808285"/>
          <w:spacing w:val="-16"/>
          <w:sz w:val="17"/>
        </w:rPr>
        <w:t> </w:t>
      </w:r>
      <w:r>
        <w:rPr>
          <w:rFonts w:ascii="Calibri"/>
          <w:color w:val="808285"/>
          <w:sz w:val="17"/>
        </w:rPr>
        <w:t>products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that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help</w:t>
      </w:r>
      <w:r>
        <w:rPr>
          <w:rFonts w:ascii="Calibri"/>
          <w:color w:val="808285"/>
          <w:spacing w:val="-16"/>
          <w:sz w:val="17"/>
        </w:rPr>
        <w:t> </w:t>
      </w:r>
      <w:r>
        <w:rPr>
          <w:rFonts w:ascii="Calibri"/>
          <w:color w:val="808285"/>
          <w:sz w:val="17"/>
        </w:rPr>
        <w:t>protect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the</w:t>
      </w:r>
      <w:r>
        <w:rPr>
          <w:rFonts w:ascii="Calibri"/>
          <w:color w:val="808285"/>
          <w:spacing w:val="-17"/>
          <w:sz w:val="17"/>
        </w:rPr>
        <w:t> </w:t>
      </w:r>
      <w:r>
        <w:rPr>
          <w:rFonts w:ascii="Calibri"/>
          <w:color w:val="808285"/>
          <w:sz w:val="17"/>
        </w:rPr>
        <w:t>environment</w:t>
      </w:r>
      <w:r>
        <w:rPr>
          <w:rFonts w:ascii="Calibri"/>
          <w:sz w:val="17"/>
        </w:rPr>
      </w:r>
    </w:p>
    <w:p>
      <w:pPr>
        <w:spacing w:line="240" w:lineRule="auto" w:before="0"/>
        <w:rPr>
          <w:rFonts w:ascii="Calibri" w:hAnsi="Calibri" w:cs="Calibri" w:eastAsia="Calibri"/>
          <w:sz w:val="13"/>
          <w:szCs w:val="13"/>
        </w:rPr>
      </w:pPr>
    </w:p>
    <w:p>
      <w:pPr>
        <w:spacing w:before="0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/>
          <w:color w:val="231F20"/>
          <w:w w:val="110"/>
          <w:sz w:val="12"/>
        </w:rPr>
        <w:t>Copyright</w:t>
      </w:r>
      <w:r>
        <w:rPr>
          <w:rFonts w:ascii="Arial" w:hAnsi="Arial"/>
          <w:color w:val="231F20"/>
          <w:spacing w:val="-15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©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spacing w:val="-6"/>
          <w:w w:val="110"/>
          <w:sz w:val="12"/>
        </w:rPr>
        <w:t>2011,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Oracle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Financial</w:t>
      </w:r>
      <w:r>
        <w:rPr>
          <w:rFonts w:ascii="Arial" w:hAnsi="Arial"/>
          <w:color w:val="231F20"/>
          <w:spacing w:val="-15"/>
          <w:w w:val="110"/>
          <w:sz w:val="12"/>
        </w:rPr>
        <w:t> </w:t>
      </w:r>
      <w:r>
        <w:rPr>
          <w:rFonts w:ascii="Arial" w:hAnsi="Arial"/>
          <w:color w:val="231F20"/>
          <w:spacing w:val="-2"/>
          <w:w w:val="110"/>
          <w:sz w:val="12"/>
        </w:rPr>
        <w:t>Services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spacing w:val="-3"/>
          <w:w w:val="110"/>
          <w:sz w:val="12"/>
        </w:rPr>
        <w:t>S</w:t>
      </w:r>
      <w:r>
        <w:rPr>
          <w:rFonts w:ascii="Arial" w:hAnsi="Arial"/>
          <w:color w:val="231F20"/>
          <w:spacing w:val="-2"/>
          <w:w w:val="110"/>
          <w:sz w:val="12"/>
        </w:rPr>
        <w:t>oftw</w:t>
      </w:r>
      <w:r>
        <w:rPr>
          <w:rFonts w:ascii="Arial" w:hAnsi="Arial"/>
          <w:color w:val="231F20"/>
          <w:spacing w:val="-3"/>
          <w:w w:val="110"/>
          <w:sz w:val="12"/>
        </w:rPr>
        <w:t>are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Limited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and/or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its</w:t>
      </w:r>
      <w:r>
        <w:rPr>
          <w:rFonts w:ascii="Arial" w:hAnsi="Arial"/>
          <w:color w:val="231F20"/>
          <w:spacing w:val="-15"/>
          <w:w w:val="110"/>
          <w:sz w:val="12"/>
        </w:rPr>
        <w:t> </w:t>
      </w:r>
      <w:r>
        <w:rPr>
          <w:rFonts w:ascii="Arial" w:hAnsi="Arial"/>
          <w:color w:val="231F20"/>
          <w:spacing w:val="-2"/>
          <w:w w:val="110"/>
          <w:sz w:val="12"/>
        </w:rPr>
        <w:t>af</w:t>
      </w:r>
      <w:r>
        <w:rPr>
          <w:rFonts w:ascii="Arial" w:hAnsi="Arial"/>
          <w:color w:val="231F20"/>
          <w:spacing w:val="-1"/>
          <w:w w:val="110"/>
          <w:sz w:val="12"/>
        </w:rPr>
        <w:t>filiates.</w:t>
      </w:r>
      <w:r>
        <w:rPr>
          <w:rFonts w:ascii="Arial" w:hAnsi="Arial"/>
          <w:color w:val="231F20"/>
          <w:spacing w:val="-18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All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rights</w:t>
      </w:r>
      <w:r>
        <w:rPr>
          <w:rFonts w:ascii="Arial" w:hAnsi="Arial"/>
          <w:color w:val="231F20"/>
          <w:spacing w:val="-14"/>
          <w:w w:val="110"/>
          <w:sz w:val="12"/>
        </w:rPr>
        <w:t> </w:t>
      </w:r>
      <w:r>
        <w:rPr>
          <w:rFonts w:ascii="Arial" w:hAnsi="Arial"/>
          <w:color w:val="231F20"/>
          <w:w w:val="110"/>
          <w:sz w:val="12"/>
        </w:rPr>
        <w:t>reserved.</w:t>
      </w:r>
      <w:r>
        <w:rPr>
          <w:rFonts w:ascii="Arial" w:hAnsi="Arial"/>
          <w:sz w:val="12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before="104"/>
        <w:ind w:left="11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w w:val="110"/>
          <w:sz w:val="12"/>
        </w:rPr>
        <w:t>Oracle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is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a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registered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trademark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of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Oracle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Corporation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and/or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its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spacing w:val="-2"/>
          <w:w w:val="110"/>
          <w:sz w:val="12"/>
        </w:rPr>
        <w:t>af</w:t>
      </w:r>
      <w:r>
        <w:rPr>
          <w:rFonts w:ascii="Arial"/>
          <w:color w:val="231F20"/>
          <w:spacing w:val="-1"/>
          <w:w w:val="110"/>
          <w:sz w:val="12"/>
        </w:rPr>
        <w:t>filiates.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Other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names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may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be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trademarks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of</w:t>
      </w:r>
      <w:r>
        <w:rPr>
          <w:rFonts w:ascii="Arial"/>
          <w:color w:val="231F20"/>
          <w:spacing w:val="-14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their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respective</w:t>
      </w:r>
      <w:r>
        <w:rPr>
          <w:rFonts w:ascii="Arial"/>
          <w:color w:val="231F20"/>
          <w:spacing w:val="-15"/>
          <w:w w:val="110"/>
          <w:sz w:val="12"/>
        </w:rPr>
        <w:t> </w:t>
      </w:r>
      <w:r>
        <w:rPr>
          <w:rFonts w:ascii="Arial"/>
          <w:color w:val="231F20"/>
          <w:w w:val="110"/>
          <w:sz w:val="12"/>
        </w:rPr>
        <w:t>owners.</w:t>
      </w:r>
      <w:r>
        <w:rPr>
          <w:rFonts w:ascii="Arial"/>
          <w:sz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1910" w:h="16840"/>
          <w:pgMar w:top="1580" w:bottom="280" w:left="620" w:right="640"/>
          <w:cols w:num="2" w:equalWidth="0">
            <w:col w:w="1855" w:space="948"/>
            <w:col w:w="7847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line="150" w:lineRule="atLeast"/>
        <w:ind w:left="2920" w:right="0" w:firstLine="0"/>
        <w:rPr>
          <w:rFonts w:ascii="Arial" w:hAnsi="Arial" w:cs="Arial" w:eastAsia="Arial"/>
          <w:sz w:val="15"/>
          <w:szCs w:val="15"/>
        </w:rPr>
      </w:pPr>
      <w:r>
        <w:rPr>
          <w:rFonts w:ascii="Arial" w:hAnsi="Arial" w:cs="Arial" w:eastAsia="Arial"/>
          <w:sz w:val="15"/>
          <w:szCs w:val="15"/>
        </w:rPr>
        <w:pict>
          <v:group style="width:150.950pt;height:7.95pt;mso-position-horizontal-relative:char;mso-position-vertical-relative:line" coordorigin="0,0" coordsize="3019,159">
            <v:group style="position:absolute;left:0;top:1;width:89;height:145" coordorigin="0,1" coordsize="89,145">
              <v:shape style="position:absolute;left:0;top:1;width:89;height:145" coordorigin="0,1" coordsize="89,145" path="m30,99l0,105,3,125,16,140,42,146,59,144,75,137,82,124,30,124,30,113,30,99xe" filled="true" fillcolor="#808285" stroked="false">
                <v:path arrowok="t"/>
                <v:fill type="solid"/>
              </v:shape>
              <v:shape style="position:absolute;left:0;top:1;width:89;height:145" coordorigin="0,1" coordsize="89,145" path="m32,1l14,10,6,27,5,53,18,71,54,94,62,108,62,118,57,124,82,124,85,119,88,87,73,71,55,60,39,49,32,35,32,26,38,20,86,20,80,11,62,3,32,1xe" filled="true" fillcolor="#808285" stroked="false">
                <v:path arrowok="t"/>
                <v:fill type="solid"/>
              </v:shape>
              <v:shape style="position:absolute;left:0;top:1;width:89;height:145" coordorigin="0,1" coordsize="89,145" path="m86,20l59,20,61,31,61,42,89,25,86,20xe" filled="true" fillcolor="#808285" stroked="false">
                <v:path arrowok="t"/>
                <v:fill type="solid"/>
              </v:shape>
            </v:group>
            <v:group style="position:absolute;left:109;top:0;width:98;height:146" coordorigin="109,0" coordsize="98,146">
              <v:shape style="position:absolute;left:109;top:0;width:98;height:146" coordorigin="109,0" coordsize="98,146" path="m145,0l109,67,109,86,111,109,118,128,134,141,163,145,184,140,197,127,198,124,157,124,145,119,140,100,139,67,141,41,149,26,168,24,199,24,194,15,176,4,145,0xe" filled="true" fillcolor="#808285" stroked="false">
                <v:path arrowok="t"/>
                <v:fill type="solid"/>
              </v:shape>
              <v:shape style="position:absolute;left:109;top:0;width:98;height:146" coordorigin="109,0" coordsize="98,146" path="m199,24l168,24,175,41,176,72,175,98,170,118,157,124,198,124,203,108,206,84,206,54,203,33,199,24xe" filled="true" fillcolor="#808285" stroked="false">
                <v:path arrowok="t"/>
                <v:fill type="solid"/>
              </v:shape>
            </v:group>
            <v:group style="position:absolute;left:228;top:2;width:74;height:142" coordorigin="228,2" coordsize="74,142">
              <v:shape style="position:absolute;left:228;top:2;width:74;height:142" coordorigin="228,2" coordsize="74,142" path="m302,2l228,2,228,143,258,143,258,81,300,81,300,60,258,60,258,23,302,23,302,2xe" filled="true" fillcolor="#808285" stroked="false">
                <v:path arrowok="t"/>
                <v:fill type="solid"/>
              </v:shape>
            </v:group>
            <v:group style="position:absolute;left:361;top:25;width:2;height:119" coordorigin="361,25" coordsize="2,119">
              <v:shape style="position:absolute;left:361;top:25;width:2;height:119" coordorigin="361,25" coordsize="0,119" path="m361,25l361,143e" filled="false" stroked="true" strokeweight="1.581pt" strokecolor="#808285">
                <v:path arrowok="t"/>
              </v:shape>
            </v:group>
            <v:group style="position:absolute;left:314;top:13;width:96;height:2" coordorigin="314,13" coordsize="96,2">
              <v:shape style="position:absolute;left:314;top:13;width:96;height:2" coordorigin="314,13" coordsize="96,0" path="m314,13l409,13e" filled="false" stroked="true" strokeweight="1.277pt" strokecolor="#808285">
                <v:path arrowok="t"/>
              </v:shape>
            </v:group>
            <v:group style="position:absolute;left:419;top:2;width:175;height:142" coordorigin="419,2" coordsize="175,142">
              <v:shape style="position:absolute;left:419;top:2;width:175;height:142" coordorigin="419,2" coordsize="175,142" path="m450,2l419,2,451,143,483,143,493,101,468,101,450,2xe" filled="true" fillcolor="#808285" stroked="false">
                <v:path arrowok="t"/>
                <v:fill type="solid"/>
              </v:shape>
              <v:shape style="position:absolute;left:419;top:2;width:175;height:142" coordorigin="419,2" coordsize="175,142" path="m534,40l508,40,530,143,563,143,572,101,547,101,534,40xe" filled="true" fillcolor="#808285" stroked="false">
                <v:path arrowok="t"/>
                <v:fill type="solid"/>
              </v:shape>
              <v:shape style="position:absolute;left:419;top:2;width:175;height:142" coordorigin="419,2" coordsize="175,142" path="m526,2l491,2,468,101,493,101,507,40,534,40,526,2xe" filled="true" fillcolor="#808285" stroked="false">
                <v:path arrowok="t"/>
                <v:fill type="solid"/>
              </v:shape>
              <v:shape style="position:absolute;left:419;top:2;width:175;height:142" coordorigin="419,2" coordsize="175,142" path="m594,2l565,2,547,101,572,101,594,2xe" filled="true" fillcolor="#808285" stroked="false">
                <v:path arrowok="t"/>
                <v:fill type="solid"/>
              </v:shape>
            </v:group>
            <v:group style="position:absolute;left:588;top:2;width:117;height:142" coordorigin="588,2" coordsize="117,142">
              <v:shape style="position:absolute;left:588;top:2;width:117;height:142" coordorigin="588,2" coordsize="117,142" path="m666,2l627,2,588,143,617,143,625,112,696,112,690,90,631,90,644,29,673,29,666,2xe" filled="true" fillcolor="#808285" stroked="false">
                <v:path arrowok="t"/>
                <v:fill type="solid"/>
              </v:shape>
              <v:shape style="position:absolute;left:588;top:2;width:117;height:142" coordorigin="588,2" coordsize="117,142" path="m696,112l665,112,673,143,704,143,696,112xe" filled="true" fillcolor="#808285" stroked="false">
                <v:path arrowok="t"/>
                <v:fill type="solid"/>
              </v:shape>
              <v:shape style="position:absolute;left:588;top:2;width:117;height:142" coordorigin="588,2" coordsize="117,142" path="m673,29l645,29,659,90,690,90,673,29xe" filled="true" fillcolor="#808285" stroked="false">
                <v:path arrowok="t"/>
                <v:fill type="solid"/>
              </v:shape>
            </v:group>
            <v:group style="position:absolute;left:720;top:2;width:91;height:142" coordorigin="720,2" coordsize="91,142">
              <v:shape style="position:absolute;left:720;top:2;width:91;height:142" coordorigin="720,2" coordsize="91,142" path="m774,2l720,2,720,143,749,143,749,85,807,85,807,76,788,75,781,74,794,68,798,63,749,63,749,23,805,23,795,8,774,2xe" filled="true" fillcolor="#808285" stroked="false">
                <v:path arrowok="t"/>
                <v:fill type="solid"/>
              </v:shape>
              <v:shape style="position:absolute;left:720;top:2;width:91;height:142" coordorigin="720,2" coordsize="91,142" path="m807,85l780,85,778,99,778,125,777,135,781,143,810,142,807,122,807,102,807,85xe" filled="true" fillcolor="#808285" stroked="false">
                <v:path arrowok="t"/>
                <v:fill type="solid"/>
              </v:shape>
              <v:shape style="position:absolute;left:720;top:2;width:91;height:142" coordorigin="720,2" coordsize="91,142" path="m805,23l772,23,777,28,777,51,774,63,798,63,804,53,806,26,805,23xe" filled="true" fillcolor="#808285" stroked="false">
                <v:path arrowok="t"/>
                <v:fill type="solid"/>
              </v:shape>
            </v:group>
            <v:group style="position:absolute;left:831;top:2;width:79;height:142" coordorigin="831,2" coordsize="79,142">
              <v:shape style="position:absolute;left:831;top:2;width:79;height:142" coordorigin="831,2" coordsize="79,142" path="m909,2l831,2,831,143,910,143,910,121,861,121,861,80,905,80,905,58,861,58,861,23,909,23,909,2xe" filled="true" fillcolor="#808285" stroked="false">
                <v:path arrowok="t"/>
                <v:fill type="solid"/>
              </v:shape>
            </v:group>
            <v:group style="position:absolute;left:929;top:117;width:24;height:26" coordorigin="929,117" coordsize="24,26">
              <v:shape style="position:absolute;left:929;top:117;width:24;height:26" coordorigin="929,117" coordsize="24,26" path="m929,130l953,130e" filled="false" stroked="true" strokeweight="1.395pt" strokecolor="#808285">
                <v:path arrowok="t"/>
              </v:shape>
            </v:group>
            <v:group style="position:absolute;left:1027;top:1;width:94;height:142" coordorigin="1027,1" coordsize="94,142">
              <v:shape style="position:absolute;left:1027;top:1;width:94;height:142" coordorigin="1027,1" coordsize="94,142" path="m1057,1l1027,1,1027,143,1057,143,1057,80,1120,80,1120,58,1057,58,1057,1xe" filled="true" fillcolor="#808285" stroked="false">
                <v:path arrowok="t"/>
                <v:fill type="solid"/>
              </v:shape>
              <v:shape style="position:absolute;left:1027;top:1;width:94;height:142" coordorigin="1027,1" coordsize="94,142" path="m1120,80l1091,80,1091,143,1120,143,1120,80xe" filled="true" fillcolor="#808285" stroked="false">
                <v:path arrowok="t"/>
                <v:fill type="solid"/>
              </v:shape>
              <v:shape style="position:absolute;left:1027;top:1;width:94;height:142" coordorigin="1027,1" coordsize="94,142" path="m1120,1l1091,1,1091,58,1120,58,1120,1xe" filled="true" fillcolor="#808285" stroked="false">
                <v:path arrowok="t"/>
                <v:fill type="solid"/>
              </v:shape>
            </v:group>
            <v:group style="position:absolute;left:1134;top:2;width:117;height:142" coordorigin="1134,2" coordsize="117,142">
              <v:shape style="position:absolute;left:1134;top:2;width:117;height:142" coordorigin="1134,2" coordsize="117,142" path="m1213,2l1174,2,1134,143,1164,143,1172,112,1243,112,1237,90,1178,90,1191,29,1220,29,1213,2xe" filled="true" fillcolor="#808285" stroked="false">
                <v:path arrowok="t"/>
                <v:fill type="solid"/>
              </v:shape>
              <v:shape style="position:absolute;left:1134;top:2;width:117;height:142" coordorigin="1134,2" coordsize="117,142" path="m1243,112l1212,112,1220,143,1251,143,1243,112xe" filled="true" fillcolor="#808285" stroked="false">
                <v:path arrowok="t"/>
                <v:fill type="solid"/>
              </v:shape>
              <v:shape style="position:absolute;left:1134;top:2;width:117;height:142" coordorigin="1134,2" coordsize="117,142" path="m1220,29l1192,29,1206,90,1237,90,1220,29xe" filled="true" fillcolor="#808285" stroked="false">
                <v:path arrowok="t"/>
                <v:fill type="solid"/>
              </v:shape>
            </v:group>
            <v:group style="position:absolute;left:1266;top:2;width:91;height:142" coordorigin="1266,2" coordsize="91,142">
              <v:shape style="position:absolute;left:1266;top:2;width:91;height:142" coordorigin="1266,2" coordsize="91,142" path="m1321,2l1266,2,1266,143,1296,143,1296,85,1354,85,1354,76,1335,75,1328,74,1341,68,1345,63,1296,63,1296,23,1351,23,1342,8,1321,2xe" filled="true" fillcolor="#808285" stroked="false">
                <v:path arrowok="t"/>
                <v:fill type="solid"/>
              </v:shape>
              <v:shape style="position:absolute;left:1266;top:2;width:91;height:142" coordorigin="1266,2" coordsize="91,142" path="m1354,85l1327,85,1325,99,1325,125,1324,135,1328,143,1357,142,1354,122,1354,102,1354,85xe" filled="true" fillcolor="#808285" stroked="false">
                <v:path arrowok="t"/>
                <v:fill type="solid"/>
              </v:shape>
              <v:shape style="position:absolute;left:1266;top:2;width:91;height:142" coordorigin="1266,2" coordsize="91,142" path="m1351,23l1319,23,1324,28,1324,51,1321,63,1345,63,1351,53,1353,26,1351,23xe" filled="true" fillcolor="#808285" stroked="false">
                <v:path arrowok="t"/>
                <v:fill type="solid"/>
              </v:shape>
            </v:group>
            <v:group style="position:absolute;left:1376;top:2;width:96;height:142" coordorigin="1376,2" coordsize="96,142">
              <v:shape style="position:absolute;left:1376;top:2;width:96;height:142" coordorigin="1376,2" coordsize="96,142" path="m1425,2l1376,2,1376,143,1444,140,1461,127,1463,121,1405,121,1405,23,1464,23,1462,18,1448,6,1425,2xe" filled="true" fillcolor="#808285" stroked="false">
                <v:path arrowok="t"/>
                <v:fill type="solid"/>
              </v:shape>
              <v:shape style="position:absolute;left:1376;top:2;width:96;height:142" coordorigin="1376,2" coordsize="96,142" path="m1464,23l1405,23,1431,26,1438,39,1441,62,1440,95,1434,115,1420,121,1463,121,1469,107,1471,85,1471,66,1469,38,1464,23xe" filled="true" fillcolor="#808285" stroked="false">
                <v:path arrowok="t"/>
                <v:fill type="solid"/>
              </v:shape>
            </v:group>
            <v:group style="position:absolute;left:1483;top:2;width:175;height:142" coordorigin="1483,2" coordsize="175,142">
              <v:shape style="position:absolute;left:1483;top:2;width:175;height:142" coordorigin="1483,2" coordsize="175,142" path="m1513,2l1483,2,1514,143,1546,143,1556,101,1531,101,1513,2xe" filled="true" fillcolor="#808285" stroked="false">
                <v:path arrowok="t"/>
                <v:fill type="solid"/>
              </v:shape>
              <v:shape style="position:absolute;left:1483;top:2;width:175;height:142" coordorigin="1483,2" coordsize="175,142" path="m1597,40l1571,40,1593,143,1626,143,1635,101,1610,101,1597,40xe" filled="true" fillcolor="#808285" stroked="false">
                <v:path arrowok="t"/>
                <v:fill type="solid"/>
              </v:shape>
              <v:shape style="position:absolute;left:1483;top:2;width:175;height:142" coordorigin="1483,2" coordsize="175,142" path="m1589,2l1554,2,1532,101,1556,101,1571,40,1597,40,1589,2xe" filled="true" fillcolor="#808285" stroked="false">
                <v:path arrowok="t"/>
                <v:fill type="solid"/>
              </v:shape>
              <v:shape style="position:absolute;left:1483;top:2;width:175;height:142" coordorigin="1483,2" coordsize="175,142" path="m1657,2l1628,2,1611,101,1635,101,1657,2xe" filled="true" fillcolor="#808285" stroked="false">
                <v:path arrowok="t"/>
                <v:fill type="solid"/>
              </v:shape>
            </v:group>
            <v:group style="position:absolute;left:1651;top:2;width:117;height:142" coordorigin="1651,2" coordsize="117,142">
              <v:shape style="position:absolute;left:1651;top:2;width:117;height:142" coordorigin="1651,2" coordsize="117,142" path="m1729,2l1690,2,1651,143,1680,143,1688,112,1759,112,1753,90,1694,90,1708,29,1737,29,1729,2xe" filled="true" fillcolor="#808285" stroked="false">
                <v:path arrowok="t"/>
                <v:fill type="solid"/>
              </v:shape>
              <v:shape style="position:absolute;left:1651;top:2;width:117;height:142" coordorigin="1651,2" coordsize="117,142" path="m1759,112l1729,112,1736,143,1768,143,1759,112xe" filled="true" fillcolor="#808285" stroked="false">
                <v:path arrowok="t"/>
                <v:fill type="solid"/>
              </v:shape>
              <v:shape style="position:absolute;left:1651;top:2;width:117;height:142" coordorigin="1651,2" coordsize="117,142" path="m1737,29l1708,29,1722,90,1753,90,1737,29xe" filled="true" fillcolor="#808285" stroked="false">
                <v:path arrowok="t"/>
                <v:fill type="solid"/>
              </v:shape>
            </v:group>
            <v:group style="position:absolute;left:1783;top:2;width:91;height:142" coordorigin="1783,2" coordsize="91,142">
              <v:shape style="position:absolute;left:1783;top:2;width:91;height:142" coordorigin="1783,2" coordsize="91,142" path="m1838,2l1783,2,1783,143,1813,143,1813,85,1870,85,1870,76,1851,75,1845,74,1858,68,1861,63,1813,63,1813,23,1868,23,1858,8,1838,2xe" filled="true" fillcolor="#808285" stroked="false">
                <v:path arrowok="t"/>
                <v:fill type="solid"/>
              </v:shape>
              <v:shape style="position:absolute;left:1783;top:2;width:91;height:142" coordorigin="1783,2" coordsize="91,142" path="m1870,85l1843,85,1841,99,1841,125,1841,135,1845,143,1873,142,1871,122,1870,102,1870,85xe" filled="true" fillcolor="#808285" stroked="false">
                <v:path arrowok="t"/>
                <v:fill type="solid"/>
              </v:shape>
              <v:shape style="position:absolute;left:1783;top:2;width:91;height:142" coordorigin="1783,2" coordsize="91,142" path="m1868,23l1835,23,1841,28,1841,51,1838,63,1861,63,1867,53,1869,26,1868,23xe" filled="true" fillcolor="#808285" stroked="false">
                <v:path arrowok="t"/>
                <v:fill type="solid"/>
              </v:shape>
            </v:group>
            <v:group style="position:absolute;left:1895;top:2;width:79;height:142" coordorigin="1895,2" coordsize="79,142">
              <v:shape style="position:absolute;left:1895;top:2;width:79;height:142" coordorigin="1895,2" coordsize="79,142" path="m1972,2l1895,2,1895,143,1974,143,1974,121,1924,121,1924,80,1968,80,1968,58,1924,58,1924,23,1972,23,1972,2xe" filled="true" fillcolor="#808285" stroked="false">
                <v:path arrowok="t"/>
                <v:fill type="solid"/>
              </v:shape>
            </v:group>
            <v:group style="position:absolute;left:1992;top:117;width:24;height:26" coordorigin="1992,117" coordsize="24,26">
              <v:shape style="position:absolute;left:1992;top:117;width:24;height:26" coordorigin="1992,117" coordsize="24,26" path="m1992,130l2016,130e" filled="false" stroked="true" strokeweight="1.395pt" strokecolor="#808285">
                <v:path arrowok="t"/>
              </v:shape>
            </v:group>
            <v:group style="position:absolute;left:2084;top:0;width:92;height:146" coordorigin="2084,0" coordsize="92,146">
              <v:shape style="position:absolute;left:2084;top:0;width:92;height:146" coordorigin="2084,0" coordsize="92,146" path="m2121,0l2100,9,2089,26,2085,47,2084,72,2085,87,2087,109,2095,128,2111,141,2140,145,2160,139,2172,123,2172,121,2123,121,2118,109,2115,85,2115,46,2120,27,2133,20,2169,20,2166,14,2149,3,2121,0xe" filled="true" fillcolor="#231f20" stroked="false">
                <v:path arrowok="t"/>
                <v:fill type="solid"/>
              </v:shape>
              <v:shape style="position:absolute;left:2084;top:0;width:92;height:146" coordorigin="2084,0" coordsize="92,146" path="m2176,95l2147,96,2144,114,2123,121,2172,121,2176,95xe" filled="true" fillcolor="#231f20" stroked="false">
                <v:path arrowok="t"/>
                <v:fill type="solid"/>
              </v:shape>
              <v:shape style="position:absolute;left:2084;top:0;width:92;height:146" coordorigin="2084,0" coordsize="92,146" path="m2169,20l2142,20,2145,27,2145,46,2174,31,2169,20xe" filled="true" fillcolor="#231f20" stroked="false">
                <v:path arrowok="t"/>
                <v:fill type="solid"/>
              </v:shape>
            </v:group>
            <v:group style="position:absolute;left:2196;top:0;width:98;height:146" coordorigin="2196,0" coordsize="98,146">
              <v:shape style="position:absolute;left:2196;top:0;width:98;height:146" coordorigin="2196,0" coordsize="98,146" path="m2232,0l2196,67,2196,86,2198,109,2205,128,2221,141,2250,145,2271,140,2284,127,2285,124,2244,124,2232,119,2227,100,2225,67,2227,41,2236,26,2255,24,2285,24,2281,15,2263,4,2232,0xe" filled="true" fillcolor="#231f20" stroked="false">
                <v:path arrowok="t"/>
                <v:fill type="solid"/>
              </v:shape>
              <v:shape style="position:absolute;left:2196;top:0;width:98;height:146" coordorigin="2196,0" coordsize="98,146" path="m2285,24l2255,24,2262,41,2263,72,2262,98,2257,118,2244,124,2285,124,2290,108,2293,84,2293,54,2290,33,2285,24xe" filled="true" fillcolor="#231f20" stroked="false">
                <v:path arrowok="t"/>
                <v:fill type="solid"/>
              </v:shape>
            </v:group>
            <v:group style="position:absolute;left:2316;top:2;width:140;height:142" coordorigin="2316,2" coordsize="140,142">
              <v:shape style="position:absolute;left:2316;top:2;width:140;height:142" coordorigin="2316,2" coordsize="140,142" path="m2364,2l2316,2,2316,143,2345,143,2345,34,2371,34,2364,2xe" filled="true" fillcolor="#231f20" stroked="false">
                <v:path arrowok="t"/>
                <v:fill type="solid"/>
              </v:shape>
              <v:shape style="position:absolute;left:2316;top:2;width:140;height:142" coordorigin="2316,2" coordsize="140,142" path="m2371,34l2345,34,2371,143,2400,143,2411,98,2386,98,2371,34xe" filled="true" fillcolor="#231f20" stroked="false">
                <v:path arrowok="t"/>
                <v:fill type="solid"/>
              </v:shape>
              <v:shape style="position:absolute;left:2316;top:2;width:140;height:142" coordorigin="2316,2" coordsize="140,142" path="m2456,34l2427,34,2427,143,2456,143,2456,34xe" filled="true" fillcolor="#231f20" stroked="false">
                <v:path arrowok="t"/>
                <v:fill type="solid"/>
              </v:shape>
              <v:shape style="position:absolute;left:2316;top:2;width:140;height:142" coordorigin="2316,2" coordsize="140,142" path="m2456,2l2410,2,2386,98,2411,98,2427,34,2456,34,2456,2xe" filled="true" fillcolor="#231f20" stroked="false">
                <v:path arrowok="t"/>
                <v:fill type="solid"/>
              </v:shape>
            </v:group>
            <v:group style="position:absolute;left:2480;top:2;width:89;height:142" coordorigin="2480,2" coordsize="89,142">
              <v:shape style="position:absolute;left:2480;top:2;width:89;height:142" coordorigin="2480,2" coordsize="89,142" path="m2534,2l2480,2,2480,143,2510,143,2510,86,2549,83,2563,70,2565,64,2510,64,2510,23,2568,23,2557,7,2534,2xe" filled="true" fillcolor="#231f20" stroked="false">
                <v:path arrowok="t"/>
                <v:fill type="solid"/>
              </v:shape>
              <v:shape style="position:absolute;left:2480;top:2;width:89;height:142" coordorigin="2480,2" coordsize="89,142" path="m2568,23l2538,23,2541,33,2541,54,2535,64,2565,64,2569,50,2569,24,2568,23xe" filled="true" fillcolor="#231f20" stroked="false">
                <v:path arrowok="t"/>
                <v:fill type="solid"/>
              </v:shape>
            </v:group>
            <v:group style="position:absolute;left:2589;top:2;width:74;height:142" coordorigin="2589,2" coordsize="74,142">
              <v:shape style="position:absolute;left:2589;top:2;width:74;height:142" coordorigin="2589,2" coordsize="74,142" path="m2619,2l2589,2,2589,143,2663,143,2663,120,2619,120,2619,2xe" filled="true" fillcolor="#231f20" stroked="false">
                <v:path arrowok="t"/>
                <v:fill type="solid"/>
              </v:shape>
            </v:group>
            <v:group style="position:absolute;left:2679;top:2;width:79;height:142" coordorigin="2679,2" coordsize="79,142">
              <v:shape style="position:absolute;left:2679;top:2;width:79;height:142" coordorigin="2679,2" coordsize="79,142" path="m2757,2l2679,2,2679,143,2758,143,2758,121,2709,121,2709,80,2753,80,2753,58,2709,58,2709,23,2757,23,2757,2xe" filled="true" fillcolor="#231f20" stroked="false">
                <v:path arrowok="t"/>
                <v:fill type="solid"/>
              </v:shape>
            </v:group>
            <v:group style="position:absolute;left:2820;top:25;width:2;height:119" coordorigin="2820,25" coordsize="2,119">
              <v:shape style="position:absolute;left:2820;top:25;width:2;height:119" coordorigin="2820,25" coordsize="0,119" path="m2820,25l2820,143e" filled="false" stroked="true" strokeweight="1.582pt" strokecolor="#231f20">
                <v:path arrowok="t"/>
              </v:shape>
            </v:group>
            <v:group style="position:absolute;left:2772;top:13;width:96;height:2" coordorigin="2772,13" coordsize="96,2">
              <v:shape style="position:absolute;left:2772;top:13;width:96;height:2" coordorigin="2772,13" coordsize="96,0" path="m2772,13l2868,13e" filled="false" stroked="true" strokeweight="1.277pt" strokecolor="#231f20">
                <v:path arrowok="t"/>
              </v:shape>
            </v:group>
            <v:group style="position:absolute;left:2883;top:2;width:79;height:142" coordorigin="2883,2" coordsize="79,142">
              <v:shape style="position:absolute;left:2883;top:2;width:79;height:142" coordorigin="2883,2" coordsize="79,142" path="m2961,2l2883,2,2883,143,2962,143,2962,121,2913,121,2913,80,2957,80,2957,58,2913,58,2913,23,2961,23,2961,2xe" filled="true" fillcolor="#231f20" stroked="false">
                <v:path arrowok="t"/>
                <v:fill type="solid"/>
              </v:shape>
            </v:group>
            <v:group style="position:absolute;left:2981;top:117;width:24;height:26" coordorigin="2981,117" coordsize="24,26">
              <v:shape style="position:absolute;left:2981;top:117;width:24;height:26" coordorigin="2981,117" coordsize="24,26" path="m2981,130l3005,130e" filled="false" stroked="true" strokeweight="1.395pt" strokecolor="#231f20">
                <v:path arrowok="t"/>
              </v:shape>
            </v:group>
          </v:group>
        </w:pict>
      </w:r>
      <w:r>
        <w:rPr>
          <w:rFonts w:ascii="Arial" w:hAnsi="Arial" w:cs="Arial" w:eastAsia="Arial"/>
          <w:sz w:val="15"/>
          <w:szCs w:val="15"/>
        </w:rPr>
      </w:r>
    </w:p>
    <w:sectPr>
      <w:type w:val="continuous"/>
      <w:pgSz w:w="11910" w:h="16840"/>
      <w:pgMar w:top="158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193321pt;margin-top:816.269592pt;width:156.25pt;height:8.5pt;mso-position-horizontal-relative:page;mso-position-vertical-relative:page;z-index:-71756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>
                  <w:rPr>
                    <w:rFonts w:ascii="Arial"/>
                    <w:color w:val="9C9EA0"/>
                    <w:spacing w:val="-2"/>
                    <w:w w:val="95"/>
                    <w:sz w:val="12"/>
                  </w:rPr>
                  <w:t>Ora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cle</w:t>
                </w:r>
                <w:r>
                  <w:rPr>
                    <w:rFonts w:ascii="Arial"/>
                    <w:color w:val="77797B"/>
                    <w:spacing w:val="1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8A8C8E"/>
                    <w:w w:val="95"/>
                    <w:sz w:val="12"/>
                  </w:rPr>
                  <w:t>Financial</w:t>
                </w:r>
                <w:r>
                  <w:rPr>
                    <w:rFonts w:ascii="Arial"/>
                    <w:color w:val="8A8C8E"/>
                    <w:spacing w:val="15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ACACAF"/>
                    <w:spacing w:val="-2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ervice</w:t>
                </w:r>
                <w:r>
                  <w:rPr>
                    <w:rFonts w:ascii="Arial"/>
                    <w:color w:val="9C9EA0"/>
                    <w:spacing w:val="-1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9C9EA0"/>
                    <w:spacing w:val="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Software</w:t>
                </w:r>
                <w:r>
                  <w:rPr>
                    <w:rFonts w:ascii="Arial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nnu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l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Rep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ort</w:t>
                </w:r>
                <w:r>
                  <w:rPr>
                    <w:rFonts w:ascii="Arial"/>
                    <w:color w:val="77797B"/>
                    <w:spacing w:val="9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01</w:t>
                </w:r>
                <w:r>
                  <w:rPr>
                    <w:rFonts w:ascii="Times New Roman"/>
                    <w:color w:val="9C9EA0"/>
                    <w:spacing w:val="-6"/>
                    <w:w w:val="95"/>
                    <w:sz w:val="13"/>
                  </w:rPr>
                  <w:t>0</w:t>
                </w:r>
                <w:r>
                  <w:rPr>
                    <w:rFonts w:ascii="Times New Roman"/>
                    <w:spacing w:val="-6"/>
                    <w:w w:val="95"/>
                    <w:sz w:val="13"/>
                  </w:rPr>
                  <w:t>-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20</w:t>
                </w:r>
                <w:r>
                  <w:rPr>
                    <w:rFonts w:ascii="Times New Roman"/>
                    <w:color w:val="77797B"/>
                    <w:spacing w:val="-5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sz w:val="13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35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7328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193321pt;margin-top:816.269592pt;width:156.25pt;height:8.5pt;mso-position-horizontal-relative:page;mso-position-vertical-relative:page;z-index:-7173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>
                  <w:rPr>
                    <w:rFonts w:ascii="Arial"/>
                    <w:color w:val="9C9EA0"/>
                    <w:spacing w:val="-2"/>
                    <w:w w:val="95"/>
                    <w:sz w:val="12"/>
                  </w:rPr>
                  <w:t>Ora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cle</w:t>
                </w:r>
                <w:r>
                  <w:rPr>
                    <w:rFonts w:ascii="Arial"/>
                    <w:color w:val="77797B"/>
                    <w:spacing w:val="1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8A8C8E"/>
                    <w:w w:val="95"/>
                    <w:sz w:val="12"/>
                  </w:rPr>
                  <w:t>Financial</w:t>
                </w:r>
                <w:r>
                  <w:rPr>
                    <w:rFonts w:ascii="Arial"/>
                    <w:color w:val="8A8C8E"/>
                    <w:spacing w:val="15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ACACAF"/>
                    <w:spacing w:val="-2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ervice</w:t>
                </w:r>
                <w:r>
                  <w:rPr>
                    <w:rFonts w:ascii="Arial"/>
                    <w:color w:val="9C9EA0"/>
                    <w:spacing w:val="-1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9C9EA0"/>
                    <w:spacing w:val="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Software</w:t>
                </w:r>
                <w:r>
                  <w:rPr>
                    <w:rFonts w:ascii="Arial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nnu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l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Rep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ort</w:t>
                </w:r>
                <w:r>
                  <w:rPr>
                    <w:rFonts w:ascii="Arial"/>
                    <w:color w:val="77797B"/>
                    <w:spacing w:val="9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01</w:t>
                </w:r>
                <w:r>
                  <w:rPr>
                    <w:rFonts w:ascii="Times New Roman"/>
                    <w:color w:val="9C9EA0"/>
                    <w:spacing w:val="-6"/>
                    <w:w w:val="95"/>
                    <w:sz w:val="13"/>
                  </w:rPr>
                  <w:t>0</w:t>
                </w:r>
                <w:r>
                  <w:rPr>
                    <w:rFonts w:ascii="Times New Roman"/>
                    <w:spacing w:val="-6"/>
                    <w:w w:val="95"/>
                    <w:sz w:val="13"/>
                  </w:rPr>
                  <w:t>-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20</w:t>
                </w:r>
                <w:r>
                  <w:rPr>
                    <w:rFonts w:ascii="Times New Roman"/>
                    <w:color w:val="77797B"/>
                    <w:spacing w:val="-5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sz w:val="13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28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7256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7232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41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20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7184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16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7136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51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988403pt;margin-top:816.657593pt;width:11.3pt;height:9pt;mso-position-horizontal-relative:page;mso-position-vertical-relative:page;z-index:-717544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231F20"/>
                    <w:spacing w:val="-2"/>
                    <w:w w:val="95"/>
                    <w:sz w:val="14"/>
                  </w:rPr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11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08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7064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7040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61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016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6992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96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6944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71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92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52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6896" type="#_x0000_t202" filled="false" stroked="false">
          <v:textbox inset="0,0,0,0">
            <w:txbxContent>
              <w:p>
                <w:pPr>
                  <w:spacing w:line="161" w:lineRule="exact" w:before="0"/>
                  <w:ind w:left="40" w:right="0" w:firstLine="0"/>
                  <w:jc w:val="left"/>
                  <w:rPr>
                    <w:rFonts w:ascii="Lucida Sans" w:hAnsi="Lucida Sans" w:cs="Lucida Sans" w:eastAsia="Lucida Sans"/>
                    <w:sz w:val="14"/>
                    <w:szCs w:val="14"/>
                  </w:rPr>
                </w:pPr>
                <w:r>
                  <w:rPr>
                    <w:rFonts w:ascii="Lucida Sans"/>
                    <w:color w:val="231F20"/>
                    <w:w w:val="83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5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87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193321pt;margin-top:816.269592pt;width:156.25pt;height:8.5pt;mso-position-horizontal-relative:page;mso-position-vertical-relative:page;z-index:-71684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>
                  <w:rPr>
                    <w:rFonts w:ascii="Arial"/>
                    <w:color w:val="9C9EA0"/>
                    <w:spacing w:val="-2"/>
                    <w:w w:val="95"/>
                    <w:sz w:val="12"/>
                  </w:rPr>
                  <w:t>Ora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cle</w:t>
                </w:r>
                <w:r>
                  <w:rPr>
                    <w:rFonts w:ascii="Arial"/>
                    <w:color w:val="77797B"/>
                    <w:spacing w:val="1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8A8C8E"/>
                    <w:w w:val="95"/>
                    <w:sz w:val="12"/>
                  </w:rPr>
                  <w:t>Financial</w:t>
                </w:r>
                <w:r>
                  <w:rPr>
                    <w:rFonts w:ascii="Arial"/>
                    <w:color w:val="8A8C8E"/>
                    <w:spacing w:val="15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ACACAF"/>
                    <w:spacing w:val="-2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ervice</w:t>
                </w:r>
                <w:r>
                  <w:rPr>
                    <w:rFonts w:ascii="Arial"/>
                    <w:color w:val="9C9EA0"/>
                    <w:spacing w:val="-1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9C9EA0"/>
                    <w:spacing w:val="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Software</w:t>
                </w:r>
                <w:r>
                  <w:rPr>
                    <w:rFonts w:ascii="Arial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nnu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l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Rep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ort</w:t>
                </w:r>
                <w:r>
                  <w:rPr>
                    <w:rFonts w:ascii="Arial"/>
                    <w:color w:val="77797B"/>
                    <w:spacing w:val="9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01</w:t>
                </w:r>
                <w:r>
                  <w:rPr>
                    <w:rFonts w:ascii="Times New Roman"/>
                    <w:color w:val="9C9EA0"/>
                    <w:spacing w:val="-6"/>
                    <w:w w:val="95"/>
                    <w:sz w:val="13"/>
                  </w:rPr>
                  <w:t>0</w:t>
                </w:r>
                <w:r>
                  <w:rPr>
                    <w:rFonts w:ascii="Times New Roman"/>
                    <w:spacing w:val="-6"/>
                    <w:w w:val="95"/>
                    <w:sz w:val="13"/>
                  </w:rPr>
                  <w:t>-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20</w:t>
                </w:r>
                <w:r>
                  <w:rPr>
                    <w:rFonts w:ascii="Times New Roman"/>
                    <w:color w:val="77797B"/>
                    <w:spacing w:val="-5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sz w:val="13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5.585999pt;margin-top:816.657593pt;width:7.7pt;height:9pt;mso-position-horizontal-relative:page;mso-position-vertical-relative:page;z-index:-717496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6824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33.039299pt;margin-top:817.06897pt;width:156.4pt;height:8pt;mso-position-horizontal-relative:page;mso-position-vertical-relative:page;z-index:-71680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6776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6752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91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72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6704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68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9.922729pt;margin-top:816.657593pt;width:12pt;height:9pt;mso-position-horizontal-relative:page;mso-position-vertical-relative:page;z-index:-716656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pacing w:val="-9"/>
                    <w:sz w:val="14"/>
                  </w:rPr>
                  <w:t>101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63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7472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21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608" type="#_x0000_t202" filled="false" stroked="false">
          <v:textbox inset="0,0,0,0">
            <w:txbxContent>
              <w:p>
                <w:pPr>
                  <w:spacing w:line="140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12"/>
                    <w:szCs w:val="12"/>
                  </w:rPr>
                </w:pP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Oracle</w:t>
                </w:r>
                <w:r>
                  <w:rPr>
                    <w:rFonts w:ascii="Tahoma" w:hAnsi="Tahoma" w:cs="Tahoma" w:eastAsia="Tahoma"/>
                    <w:color w:val="6D6E71"/>
                    <w:spacing w:val="-27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Financial</w:t>
                </w:r>
                <w:r>
                  <w:rPr>
                    <w:rFonts w:ascii="Tahoma" w:hAnsi="Tahoma" w:cs="Tahoma" w:eastAsia="Tahoma"/>
                    <w:color w:val="6D6E71"/>
                    <w:spacing w:val="-26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Services</w:t>
                </w:r>
                <w:r>
                  <w:rPr>
                    <w:rFonts w:ascii="Tahoma" w:hAnsi="Tahoma" w:cs="Tahoma" w:eastAsia="Tahoma"/>
                    <w:color w:val="6D6E71"/>
                    <w:spacing w:val="-26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Software–</w:t>
                </w:r>
                <w:r>
                  <w:rPr>
                    <w:rFonts w:ascii="Tahoma" w:hAnsi="Tahoma" w:cs="Tahoma" w:eastAsia="Tahoma"/>
                    <w:color w:val="6D6E71"/>
                    <w:spacing w:val="-34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Annual</w:t>
                </w:r>
                <w:r>
                  <w:rPr>
                    <w:rFonts w:ascii="Tahoma" w:hAnsi="Tahoma" w:cs="Tahoma" w:eastAsia="Tahoma"/>
                    <w:color w:val="6D6E71"/>
                    <w:spacing w:val="-26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pacing w:val="-1"/>
                    <w:sz w:val="12"/>
                    <w:szCs w:val="12"/>
                  </w:rPr>
                  <w:t>R</w:t>
                </w:r>
                <w:r>
                  <w:rPr>
                    <w:rFonts w:ascii="Tahoma" w:hAnsi="Tahoma" w:cs="Tahoma" w:eastAsia="Tahoma"/>
                    <w:color w:val="6D6E71"/>
                    <w:spacing w:val="-2"/>
                    <w:sz w:val="12"/>
                    <w:szCs w:val="12"/>
                  </w:rPr>
                  <w:t>eport</w:t>
                </w:r>
                <w:r>
                  <w:rPr>
                    <w:rFonts w:ascii="Tahoma" w:hAnsi="Tahoma" w:cs="Tahoma" w:eastAsia="Tahoma"/>
                    <w:color w:val="6D6E71"/>
                    <w:spacing w:val="-27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pacing w:val="-6"/>
                    <w:sz w:val="12"/>
                    <w:szCs w:val="12"/>
                  </w:rPr>
                  <w:t>2010-2011</w:t>
                </w:r>
                <w:r>
                  <w:rPr>
                    <w:rFonts w:ascii="Tahoma" w:hAnsi="Tahoma" w:cs="Tahoma" w:eastAsia="Tahoma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8.557007pt;margin-top:816.657593pt;width:14.75pt;height:9pt;mso-position-horizontal-relative:page;mso-position-vertical-relative:page;z-index:-716584" type="#_x0000_t202" filled="false" stroked="false">
          <v:textbox inset="0,0,0,0">
            <w:txbxContent>
              <w:p>
                <w:pPr>
                  <w:spacing w:line="161" w:lineRule="exact" w:before="0"/>
                  <w:ind w:left="40" w:right="0" w:firstLine="0"/>
                  <w:jc w:val="left"/>
                  <w:rPr>
                    <w:rFonts w:ascii="Lucida Sans" w:hAnsi="Lucida Sans" w:cs="Lucida Sans" w:eastAsia="Lucida Sans"/>
                    <w:sz w:val="14"/>
                    <w:szCs w:val="14"/>
                  </w:rPr>
                </w:pPr>
                <w:r>
                  <w:rPr>
                    <w:rFonts w:ascii="Lucida Sans"/>
                    <w:color w:val="231F20"/>
                    <w:w w:val="83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Lucida Sans"/>
                    <w:color w:val="231F20"/>
                    <w:w w:val="9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  <w:r>
                  <w:rPr>
                    <w:rFonts w:ascii="Lucida Sans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9.188782pt;margin-top:816.657593pt;width:14.1pt;height:9pt;mso-position-horizontal-relative:page;mso-position-vertical-relative:page;z-index:-716560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536" type="#_x0000_t202" filled="false" stroked="false">
          <v:textbox inset="0,0,0,0">
            <w:txbxContent>
              <w:p>
                <w:pPr>
                  <w:spacing w:line="140" w:lineRule="exact" w:before="0"/>
                  <w:ind w:left="20" w:right="0" w:firstLine="0"/>
                  <w:jc w:val="left"/>
                  <w:rPr>
                    <w:rFonts w:ascii="Tahoma" w:hAnsi="Tahoma" w:cs="Tahoma" w:eastAsia="Tahoma"/>
                    <w:sz w:val="12"/>
                    <w:szCs w:val="12"/>
                  </w:rPr>
                </w:pP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Oracle</w:t>
                </w:r>
                <w:r>
                  <w:rPr>
                    <w:rFonts w:ascii="Tahoma" w:hAnsi="Tahoma" w:cs="Tahoma" w:eastAsia="Tahoma"/>
                    <w:color w:val="6D6E71"/>
                    <w:spacing w:val="-27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Financial</w:t>
                </w:r>
                <w:r>
                  <w:rPr>
                    <w:rFonts w:ascii="Tahoma" w:hAnsi="Tahoma" w:cs="Tahoma" w:eastAsia="Tahoma"/>
                    <w:color w:val="6D6E71"/>
                    <w:spacing w:val="-26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Services</w:t>
                </w:r>
                <w:r>
                  <w:rPr>
                    <w:rFonts w:ascii="Tahoma" w:hAnsi="Tahoma" w:cs="Tahoma" w:eastAsia="Tahoma"/>
                    <w:color w:val="6D6E71"/>
                    <w:spacing w:val="-26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Software–</w:t>
                </w:r>
                <w:r>
                  <w:rPr>
                    <w:rFonts w:ascii="Tahoma" w:hAnsi="Tahoma" w:cs="Tahoma" w:eastAsia="Tahoma"/>
                    <w:color w:val="6D6E71"/>
                    <w:spacing w:val="-34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z w:val="12"/>
                    <w:szCs w:val="12"/>
                  </w:rPr>
                  <w:t>Annual</w:t>
                </w:r>
                <w:r>
                  <w:rPr>
                    <w:rFonts w:ascii="Tahoma" w:hAnsi="Tahoma" w:cs="Tahoma" w:eastAsia="Tahoma"/>
                    <w:color w:val="6D6E71"/>
                    <w:spacing w:val="-26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pacing w:val="-1"/>
                    <w:sz w:val="12"/>
                    <w:szCs w:val="12"/>
                  </w:rPr>
                  <w:t>R</w:t>
                </w:r>
                <w:r>
                  <w:rPr>
                    <w:rFonts w:ascii="Tahoma" w:hAnsi="Tahoma" w:cs="Tahoma" w:eastAsia="Tahoma"/>
                    <w:color w:val="6D6E71"/>
                    <w:spacing w:val="-2"/>
                    <w:sz w:val="12"/>
                    <w:szCs w:val="12"/>
                  </w:rPr>
                  <w:t>eport</w:t>
                </w:r>
                <w:r>
                  <w:rPr>
                    <w:rFonts w:ascii="Tahoma" w:hAnsi="Tahoma" w:cs="Tahoma" w:eastAsia="Tahoma"/>
                    <w:color w:val="6D6E71"/>
                    <w:spacing w:val="-27"/>
                    <w:sz w:val="12"/>
                    <w:szCs w:val="12"/>
                  </w:rPr>
                  <w:t> </w:t>
                </w:r>
                <w:r>
                  <w:rPr>
                    <w:rFonts w:ascii="Tahoma" w:hAnsi="Tahoma" w:cs="Tahoma" w:eastAsia="Tahoma"/>
                    <w:color w:val="6D6E71"/>
                    <w:spacing w:val="-6"/>
                    <w:sz w:val="12"/>
                    <w:szCs w:val="12"/>
                  </w:rPr>
                  <w:t>2010-2011</w:t>
                </w:r>
                <w:r>
                  <w:rPr>
                    <w:rFonts w:ascii="Tahoma" w:hAnsi="Tahoma" w:cs="Tahoma" w:eastAsia="Tahoma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8.291016pt;margin-top:816.657593pt;width:15pt;height:9pt;mso-position-horizontal-relative:page;mso-position-vertical-relative:page;z-index:-716512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33.039299pt;margin-top:817.06897pt;width:156.4pt;height:8pt;mso-position-horizontal-relative:page;mso-position-vertical-relative:page;z-index:-71648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193321pt;margin-top:816.269592pt;width:156.25pt;height:8.5pt;mso-position-horizontal-relative:page;mso-position-vertical-relative:page;z-index:-7164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>
                  <w:rPr>
                    <w:rFonts w:ascii="Arial"/>
                    <w:color w:val="9C9EA0"/>
                    <w:spacing w:val="-2"/>
                    <w:w w:val="95"/>
                    <w:sz w:val="12"/>
                  </w:rPr>
                  <w:t>Ora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cle</w:t>
                </w:r>
                <w:r>
                  <w:rPr>
                    <w:rFonts w:ascii="Arial"/>
                    <w:color w:val="77797B"/>
                    <w:spacing w:val="1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8A8C8E"/>
                    <w:w w:val="95"/>
                    <w:sz w:val="12"/>
                  </w:rPr>
                  <w:t>Financial</w:t>
                </w:r>
                <w:r>
                  <w:rPr>
                    <w:rFonts w:ascii="Arial"/>
                    <w:color w:val="8A8C8E"/>
                    <w:spacing w:val="15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ACACAF"/>
                    <w:spacing w:val="-2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77797B"/>
                    <w:spacing w:val="-1"/>
                    <w:w w:val="95"/>
                    <w:sz w:val="12"/>
                  </w:rPr>
                  <w:t>ervice</w:t>
                </w:r>
                <w:r>
                  <w:rPr>
                    <w:rFonts w:ascii="Arial"/>
                    <w:color w:val="9C9EA0"/>
                    <w:spacing w:val="-1"/>
                    <w:w w:val="95"/>
                    <w:sz w:val="12"/>
                  </w:rPr>
                  <w:t>s</w:t>
                </w:r>
                <w:r>
                  <w:rPr>
                    <w:rFonts w:ascii="Arial"/>
                    <w:color w:val="9C9EA0"/>
                    <w:spacing w:val="2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Software</w:t>
                </w:r>
                <w:r>
                  <w:rPr>
                    <w:rFonts w:ascii="Arial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nnu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a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l</w:t>
                </w:r>
                <w:r>
                  <w:rPr>
                    <w:rFonts w:ascii="Arial"/>
                    <w:color w:val="9C9EA0"/>
                    <w:w w:val="95"/>
                    <w:sz w:val="12"/>
                  </w:rPr>
                  <w:t>Rep</w:t>
                </w:r>
                <w:r>
                  <w:rPr>
                    <w:rFonts w:ascii="Arial"/>
                    <w:color w:val="77797B"/>
                    <w:w w:val="95"/>
                    <w:sz w:val="12"/>
                  </w:rPr>
                  <w:t>ort</w:t>
                </w:r>
                <w:r>
                  <w:rPr>
                    <w:rFonts w:ascii="Arial"/>
                    <w:color w:val="77797B"/>
                    <w:spacing w:val="9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01</w:t>
                </w:r>
                <w:r>
                  <w:rPr>
                    <w:rFonts w:ascii="Times New Roman"/>
                    <w:color w:val="9C9EA0"/>
                    <w:spacing w:val="-6"/>
                    <w:w w:val="95"/>
                    <w:sz w:val="13"/>
                  </w:rPr>
                  <w:t>0</w:t>
                </w:r>
                <w:r>
                  <w:rPr>
                    <w:rFonts w:ascii="Times New Roman"/>
                    <w:spacing w:val="-6"/>
                    <w:w w:val="95"/>
                    <w:sz w:val="13"/>
                  </w:rPr>
                  <w:t>-</w:t>
                </w:r>
                <w:r>
                  <w:rPr>
                    <w:rFonts w:ascii="Times New Roman"/>
                    <w:color w:val="ACACAF"/>
                    <w:spacing w:val="-6"/>
                    <w:w w:val="95"/>
                    <w:sz w:val="13"/>
                  </w:rPr>
                  <w:t>20</w:t>
                </w:r>
                <w:r>
                  <w:rPr>
                    <w:rFonts w:ascii="Times New Roman"/>
                    <w:color w:val="77797B"/>
                    <w:spacing w:val="-5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color w:val="77797B"/>
                    <w:spacing w:val="-7"/>
                    <w:w w:val="95"/>
                    <w:sz w:val="13"/>
                  </w:rPr>
                  <w:t>1</w:t>
                </w:r>
                <w:r>
                  <w:rPr>
                    <w:rFonts w:ascii="Times New Roman"/>
                    <w:sz w:val="13"/>
                  </w:rPr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8.291016pt;margin-top:816.657593pt;width:15pt;height:9pt;mso-position-horizontal-relative:page;mso-position-vertical-relative:page;z-index:-716440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129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8.291016pt;margin-top:816.657593pt;width:15pt;height:9pt;mso-position-horizontal-relative:page;mso-position-vertical-relative:page;z-index:-716416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39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448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8.423889pt;margin-top:816.657593pt;width:14.9pt;height:9pt;mso-position-horizontal-relative:page;mso-position-vertical-relative:page;z-index:-716368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6344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1.888672pt;margin-top:816.657593pt;width:11.4pt;height:9pt;mso-position-horizontal-relative:page;mso-position-vertical-relative:page;z-index:-717424" type="#_x0000_t202" filled="false" stroked="false">
          <v:textbox inset="0,0,0,0">
            <w:txbxContent>
              <w:p>
                <w:pPr>
                  <w:spacing w:line="160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w w:val="95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.039299pt;margin-top:817.06897pt;width:156.4pt;height:8pt;mso-position-horizontal-relative:page;mso-position-vertical-relative:page;z-index:-71740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2"/>
                    <w:szCs w:val="12"/>
                  </w:rPr>
                </w:pP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Oracle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Financial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Services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Software–</w:t>
                </w:r>
                <w:r>
                  <w:rPr>
                    <w:rFonts w:ascii="Arial" w:hAnsi="Arial" w:cs="Arial" w:eastAsia="Arial"/>
                    <w:color w:val="6D6E71"/>
                    <w:spacing w:val="-23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w w:val="95"/>
                    <w:sz w:val="12"/>
                    <w:szCs w:val="12"/>
                  </w:rPr>
                  <w:t>Annual</w:t>
                </w:r>
                <w:r>
                  <w:rPr>
                    <w:rFonts w:ascii="Arial" w:hAnsi="Arial" w:cs="Arial" w:eastAsia="Arial"/>
                    <w:color w:val="6D6E71"/>
                    <w:spacing w:val="-8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2"/>
                    <w:w w:val="95"/>
                    <w:sz w:val="12"/>
                    <w:szCs w:val="12"/>
                  </w:rPr>
                  <w:t>R</w:t>
                </w:r>
                <w:r>
                  <w:rPr>
                    <w:rFonts w:ascii="Arial" w:hAnsi="Arial" w:cs="Arial" w:eastAsia="Arial"/>
                    <w:color w:val="6D6E71"/>
                    <w:spacing w:val="-1"/>
                    <w:w w:val="95"/>
                    <w:sz w:val="12"/>
                    <w:szCs w:val="12"/>
                  </w:rPr>
                  <w:t>eport</w:t>
                </w:r>
                <w:r>
                  <w:rPr>
                    <w:rFonts w:ascii="Arial" w:hAnsi="Arial" w:cs="Arial" w:eastAsia="Arial"/>
                    <w:color w:val="6D6E71"/>
                    <w:spacing w:val="-9"/>
                    <w:w w:val="95"/>
                    <w:sz w:val="12"/>
                    <w:szCs w:val="12"/>
                  </w:rPr>
                  <w:t> 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201</w:t>
                </w:r>
                <w:r>
                  <w:rPr>
                    <w:rFonts w:ascii="Arial" w:hAnsi="Arial" w:cs="Arial" w:eastAsia="Arial"/>
                    <w:color w:val="6D6E71"/>
                    <w:spacing w:val="-6"/>
                    <w:w w:val="95"/>
                    <w:sz w:val="12"/>
                    <w:szCs w:val="12"/>
                  </w:rPr>
                  <w:t>0-20</w:t>
                </w:r>
                <w:r>
                  <w:rPr>
                    <w:rFonts w:ascii="Arial" w:hAnsi="Arial" w:cs="Arial" w:eastAsia="Arial"/>
                    <w:color w:val="6D6E71"/>
                    <w:spacing w:val="-5"/>
                    <w:w w:val="95"/>
                    <w:sz w:val="12"/>
                    <w:szCs w:val="12"/>
                  </w:rPr>
                  <w:t>11</w:t>
                </w:r>
                <w:r>
                  <w:rPr>
                    <w:rFonts w:ascii="Arial" w:hAnsi="Arial" w:cs="Arial" w:eastAsia="Arial"/>
                    <w:sz w:val="12"/>
                    <w:szCs w:val="12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2.888672pt;margin-top:816.657593pt;width:9.4pt;height:9pt;mso-position-horizontal-relative:page;mso-position-vertical-relative:page;z-index:-717376" type="#_x0000_t202" filled="false" stroked="false">
          <v:textbox inset="0,0,0,0">
            <w:txbxContent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color w:val="231F20"/>
                    <w:sz w:val="14"/>
                  </w:rPr>
                  <w:t>31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"/>
      <w:numFmt w:val="decimal"/>
      <w:lvlText w:val="%1.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lowerLetter"/>
      <w:lvlText w:val="%2."/>
      <w:lvlJc w:val="left"/>
      <w:pPr>
        <w:ind w:left="684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2">
      <w:start w:val="1"/>
      <w:numFmt w:val="lowerRoman"/>
      <w:lvlText w:val="%3."/>
      <w:lvlJc w:val="left"/>
      <w:pPr>
        <w:ind w:left="967" w:hanging="284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3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1" w:hanging="284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38" w:hanging="218"/>
        <w:jc w:val="left"/>
      </w:pPr>
      <w:rPr>
        <w:rFonts w:hint="default" w:ascii="Lucida Sans" w:hAnsi="Lucida Sans" w:eastAsia="Lucida Sans"/>
        <w:b/>
        <w:bCs/>
        <w:color w:val="231F20"/>
        <w:spacing w:val="-23"/>
        <w:w w:val="101"/>
        <w:sz w:val="18"/>
        <w:szCs w:val="18"/>
      </w:rPr>
    </w:lvl>
    <w:lvl w:ilvl="1">
      <w:start w:val="1"/>
      <w:numFmt w:val="bullet"/>
      <w:lvlText w:val="•"/>
      <w:lvlJc w:val="left"/>
      <w:pPr>
        <w:ind w:left="1345" w:hanging="21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1" w:hanging="2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8" w:hanging="2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5" w:hanging="2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2" w:hanging="2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9" w:hanging="2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6" w:hanging="2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2" w:hanging="218"/>
      </w:pPr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76"/>
        <w:sz w:val="20"/>
        <w:szCs w:val="20"/>
      </w:rPr>
    </w:lvl>
    <w:lvl w:ilvl="1">
      <w:start w:val="1"/>
      <w:numFmt w:val="bullet"/>
      <w:lvlText w:val="•"/>
      <w:lvlJc w:val="left"/>
      <w:pPr>
        <w:ind w:left="139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9" w:hanging="284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Roman"/>
      <w:lvlText w:val="%1)"/>
      <w:lvlJc w:val="left"/>
      <w:pPr>
        <w:ind w:left="837" w:hanging="454"/>
        <w:jc w:val="left"/>
      </w:pPr>
      <w:rPr>
        <w:rFonts w:hint="default" w:ascii="Cambria" w:hAnsi="Cambria" w:eastAsia="Cambria"/>
        <w:color w:val="231F20"/>
        <w:w w:val="84"/>
        <w:sz w:val="20"/>
        <w:szCs w:val="20"/>
      </w:rPr>
    </w:lvl>
    <w:lvl w:ilvl="1">
      <w:start w:val="1"/>
      <w:numFmt w:val="bullet"/>
      <w:lvlText w:val="•"/>
      <w:lvlJc w:val="left"/>
      <w:pPr>
        <w:ind w:left="1790" w:hanging="4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43" w:hanging="4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6" w:hanging="4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9" w:hanging="4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2" w:hanging="4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5" w:hanging="4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07" w:hanging="4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0" w:hanging="454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Roman"/>
      <w:lvlText w:val="%1)"/>
      <w:lvlJc w:val="left"/>
      <w:pPr>
        <w:ind w:left="854" w:hanging="454"/>
        <w:jc w:val="left"/>
      </w:pPr>
      <w:rPr>
        <w:rFonts w:hint="default" w:ascii="Cambria" w:hAnsi="Cambria" w:eastAsia="Cambria"/>
        <w:color w:val="231F20"/>
        <w:w w:val="84"/>
        <w:sz w:val="20"/>
        <w:szCs w:val="20"/>
      </w:rPr>
    </w:lvl>
    <w:lvl w:ilvl="1">
      <w:start w:val="1"/>
      <w:numFmt w:val="bullet"/>
      <w:lvlText w:val="•"/>
      <w:lvlJc w:val="left"/>
      <w:pPr>
        <w:ind w:left="1807" w:hanging="4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1" w:hanging="4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4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0" w:hanging="4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3" w:hanging="4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6" w:hanging="4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0" w:hanging="45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decimal"/>
      <w:lvlText w:val="%2."/>
      <w:lvlJc w:val="left"/>
      <w:pPr>
        <w:ind w:left="667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2">
      <w:start w:val="1"/>
      <w:numFmt w:val="lowerLetter"/>
      <w:lvlText w:val="%3."/>
      <w:lvlJc w:val="left"/>
      <w:pPr>
        <w:ind w:left="951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3">
      <w:start w:val="1"/>
      <w:numFmt w:val="lowerRoman"/>
      <w:lvlText w:val="%4."/>
      <w:lvlJc w:val="left"/>
      <w:pPr>
        <w:ind w:left="1234" w:hanging="284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4">
      <w:start w:val="1"/>
      <w:numFmt w:val="bullet"/>
      <w:lvlText w:val="•"/>
      <w:lvlJc w:val="left"/>
      <w:pPr>
        <w:ind w:left="248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3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5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5" w:hanging="284"/>
      </w:pPr>
      <w:rPr>
        <w:rFonts w:hint="default"/>
      </w:rPr>
    </w:lvl>
  </w:abstractNum>
  <w:abstractNum w:abstractNumId="35">
    <w:multiLevelType w:val="hybridMultilevel"/>
    <w:lvl w:ilvl="0">
      <w:start w:val="11"/>
      <w:numFmt w:val="decimal"/>
      <w:lvlText w:val="%1."/>
      <w:lvlJc w:val="left"/>
      <w:pPr>
        <w:ind w:left="586" w:hanging="341"/>
        <w:jc w:val="left"/>
      </w:pPr>
      <w:rPr>
        <w:rFonts w:hint="default" w:ascii="Arial" w:hAnsi="Arial" w:eastAsia="Arial"/>
        <w:b/>
        <w:bCs/>
        <w:color w:val="6D6E71"/>
        <w:spacing w:val="-18"/>
        <w:sz w:val="18"/>
        <w:szCs w:val="18"/>
      </w:rPr>
    </w:lvl>
    <w:lvl w:ilvl="1">
      <w:start w:val="1"/>
      <w:numFmt w:val="lowerLetter"/>
      <w:lvlText w:val="%2."/>
      <w:lvlJc w:val="left"/>
      <w:pPr>
        <w:ind w:left="529" w:hanging="284"/>
        <w:jc w:val="left"/>
      </w:pPr>
      <w:rPr>
        <w:rFonts w:hint="default" w:ascii="Garamond" w:hAnsi="Garamond" w:eastAsia="Garamond"/>
        <w:color w:val="231F20"/>
        <w:w w:val="102"/>
        <w:sz w:val="20"/>
        <w:szCs w:val="20"/>
      </w:rPr>
    </w:lvl>
    <w:lvl w:ilvl="2">
      <w:start w:val="1"/>
      <w:numFmt w:val="bullet"/>
      <w:lvlText w:val="•"/>
      <w:lvlJc w:val="left"/>
      <w:pPr>
        <w:ind w:left="167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9" w:hanging="284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441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bullet"/>
      <w:lvlText w:val="•"/>
      <w:lvlJc w:val="left"/>
      <w:pPr>
        <w:ind w:left="143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9" w:hanging="28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304" w:hanging="187"/>
        <w:jc w:val="left"/>
      </w:pPr>
      <w:rPr>
        <w:rFonts w:hint="default" w:ascii="Lucida Sans" w:hAnsi="Lucida Sans" w:eastAsia="Lucida Sans"/>
        <w:b/>
        <w:bCs/>
        <w:color w:val="6D6E71"/>
        <w:spacing w:val="-9"/>
        <w:w w:val="84"/>
        <w:sz w:val="18"/>
        <w:szCs w:val="18"/>
      </w:rPr>
    </w:lvl>
    <w:lvl w:ilvl="1">
      <w:start w:val="1"/>
      <w:numFmt w:val="lowerLetter"/>
      <w:lvlText w:val="%2."/>
      <w:lvlJc w:val="left"/>
      <w:pPr>
        <w:ind w:left="317" w:hanging="20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2">
      <w:start w:val="1"/>
      <w:numFmt w:val="bullet"/>
      <w:lvlText w:val="•"/>
      <w:lvlJc w:val="left"/>
      <w:pPr>
        <w:ind w:left="317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31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2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53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64" w:hanging="201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463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decimal"/>
      <w:lvlText w:val="%2."/>
      <w:lvlJc w:val="left"/>
      <w:pPr>
        <w:ind w:left="434" w:hanging="284"/>
        <w:jc w:val="left"/>
      </w:pPr>
      <w:rPr>
        <w:rFonts w:hint="default" w:ascii="Cambria" w:hAnsi="Cambria" w:eastAsia="Cambria"/>
        <w:color w:val="231F20"/>
        <w:w w:val="98"/>
        <w:sz w:val="18"/>
        <w:szCs w:val="18"/>
      </w:rPr>
    </w:lvl>
    <w:lvl w:ilvl="2">
      <w:start w:val="1"/>
      <w:numFmt w:val="lowerLetter"/>
      <w:lvlText w:val="%3."/>
      <w:lvlJc w:val="left"/>
      <w:pPr>
        <w:ind w:left="463" w:hanging="284"/>
        <w:jc w:val="left"/>
      </w:pPr>
      <w:rPr>
        <w:rFonts w:hint="default" w:ascii="Lucida Sans" w:hAnsi="Lucida Sans" w:eastAsia="Lucida Sans"/>
        <w:b/>
        <w:bCs/>
        <w:color w:val="6D6E71"/>
        <w:w w:val="99"/>
        <w:sz w:val="18"/>
        <w:szCs w:val="18"/>
      </w:rPr>
    </w:lvl>
    <w:lvl w:ilvl="3">
      <w:start w:val="1"/>
      <w:numFmt w:val="bullet"/>
      <w:lvlText w:val="•"/>
      <w:lvlJc w:val="left"/>
      <w:pPr>
        <w:ind w:left="170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5" w:hanging="284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lowerLetter"/>
      <w:lvlText w:val="(%2)"/>
      <w:lvlJc w:val="left"/>
      <w:pPr>
        <w:ind w:left="837" w:hanging="437"/>
        <w:jc w:val="left"/>
      </w:pPr>
      <w:rPr>
        <w:rFonts w:hint="default" w:ascii="Cambria" w:hAnsi="Cambria" w:eastAsia="Cambria"/>
        <w:color w:val="231F20"/>
        <w:w w:val="75"/>
        <w:sz w:val="20"/>
        <w:szCs w:val="20"/>
      </w:rPr>
    </w:lvl>
    <w:lvl w:ilvl="2">
      <w:start w:val="1"/>
      <w:numFmt w:val="bullet"/>
      <w:lvlText w:val="•"/>
      <w:lvlJc w:val="left"/>
      <w:pPr>
        <w:ind w:left="1898" w:hanging="4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9" w:hanging="4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0" w:hanging="4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1" w:hanging="4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2" w:hanging="4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3" w:hanging="4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4" w:hanging="437"/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–"/>
      <w:lvlJc w:val="left"/>
      <w:pPr>
        <w:ind w:left="401" w:hanging="284"/>
      </w:pPr>
      <w:rPr>
        <w:rFonts w:hint="default" w:ascii="Cambria" w:hAnsi="Cambria" w:eastAsia="Cambria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39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9" w:hanging="284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lvlText w:val="–"/>
      <w:lvlJc w:val="left"/>
      <w:pPr>
        <w:ind w:left="401" w:hanging="284"/>
      </w:pPr>
      <w:rPr>
        <w:rFonts w:hint="default" w:ascii="Cambria" w:hAnsi="Cambria" w:eastAsia="Cambria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39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9" w:hanging="284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283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bullet"/>
      <w:lvlText w:val="•"/>
      <w:lvlJc w:val="left"/>
      <w:pPr>
        <w:ind w:left="865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4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2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1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9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7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5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40" w:hanging="284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444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bullet"/>
      <w:lvlText w:val="•"/>
      <w:lvlJc w:val="left"/>
      <w:pPr>
        <w:ind w:left="197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9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27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5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08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60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13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663" w:hanging="284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283" w:hanging="284"/>
        <w:jc w:val="left"/>
      </w:pPr>
      <w:rPr>
        <w:rFonts w:hint="default" w:ascii="PMingLiU" w:hAnsi="PMingLiU" w:eastAsia="PMingLiU"/>
        <w:color w:val="231F20"/>
        <w:w w:val="98"/>
        <w:sz w:val="20"/>
        <w:szCs w:val="20"/>
      </w:rPr>
    </w:lvl>
    <w:lvl w:ilvl="1">
      <w:start w:val="1"/>
      <w:numFmt w:val="bullet"/>
      <w:lvlText w:val="•"/>
      <w:lvlJc w:val="left"/>
      <w:pPr>
        <w:ind w:left="64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13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7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4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7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3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03" w:hanging="284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283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bullet"/>
      <w:lvlText w:val="•"/>
      <w:lvlJc w:val="left"/>
      <w:pPr>
        <w:ind w:left="64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13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7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4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7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3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03" w:hanging="284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404" w:hanging="284"/>
        <w:jc w:val="left"/>
      </w:pPr>
      <w:rPr>
        <w:rFonts w:hint="default" w:ascii="Cambria" w:hAnsi="Cambria" w:eastAsia="Cambria"/>
        <w:color w:val="6D6E71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140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0" w:hanging="284"/>
      </w:pPr>
      <w:rPr>
        <w:rFonts w:hint="default"/>
      </w:rPr>
    </w:lvl>
  </w:abstractNum>
  <w:abstractNum w:abstractNumId="23">
    <w:multiLevelType w:val="hybridMultilevel"/>
    <w:lvl w:ilvl="0">
      <w:start w:val="10"/>
      <w:numFmt w:val="decimal"/>
      <w:lvlText w:val="%1."/>
      <w:lvlJc w:val="left"/>
      <w:pPr>
        <w:ind w:left="440" w:hanging="285"/>
        <w:jc w:val="left"/>
      </w:pPr>
      <w:rPr>
        <w:rFonts w:hint="default" w:ascii="Lucida Sans" w:hAnsi="Lucida Sans" w:eastAsia="Lucida Sans"/>
        <w:b/>
        <w:bCs/>
        <w:color w:val="6D6E71"/>
        <w:spacing w:val="-11"/>
        <w:w w:val="84"/>
        <w:sz w:val="18"/>
        <w:szCs w:val="18"/>
      </w:rPr>
    </w:lvl>
    <w:lvl w:ilvl="1">
      <w:start w:val="1"/>
      <w:numFmt w:val="lowerLetter"/>
      <w:lvlText w:val="%2."/>
      <w:lvlJc w:val="left"/>
      <w:pPr>
        <w:ind w:left="443" w:hanging="284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2">
      <w:start w:val="1"/>
      <w:numFmt w:val="bullet"/>
      <w:lvlText w:val="•"/>
      <w:lvlJc w:val="left"/>
      <w:pPr>
        <w:ind w:left="4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1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7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4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0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284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40" w:hanging="284"/>
        <w:jc w:val="left"/>
      </w:pPr>
      <w:rPr>
        <w:rFonts w:hint="default" w:ascii="Cambria" w:hAnsi="Cambria" w:eastAsia="Cambria"/>
        <w:color w:val="231F20"/>
        <w:w w:val="98"/>
        <w:sz w:val="18"/>
        <w:szCs w:val="18"/>
      </w:rPr>
    </w:lvl>
    <w:lvl w:ilvl="1">
      <w:start w:val="1"/>
      <w:numFmt w:val="bullet"/>
      <w:lvlText w:val="•"/>
      <w:lvlJc w:val="left"/>
      <w:pPr>
        <w:ind w:left="1435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7" w:hanging="284"/>
      </w:pPr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384" w:hanging="284"/>
        <w:jc w:val="left"/>
      </w:pPr>
      <w:rPr>
        <w:rFonts w:hint="default" w:ascii="Garamond" w:hAnsi="Garamond" w:eastAsia="Garamond"/>
        <w:color w:val="231F20"/>
        <w:w w:val="102"/>
        <w:sz w:val="20"/>
        <w:szCs w:val="20"/>
      </w:rPr>
    </w:lvl>
    <w:lvl w:ilvl="1">
      <w:start w:val="1"/>
      <w:numFmt w:val="bullet"/>
      <w:lvlText w:val="•"/>
      <w:lvlJc w:val="left"/>
      <w:pPr>
        <w:ind w:left="44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4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9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1" w:hanging="284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Roman"/>
      <w:lvlText w:val="%1."/>
      <w:lvlJc w:val="left"/>
      <w:pPr>
        <w:ind w:left="257" w:hanging="141"/>
        <w:jc w:val="left"/>
      </w:pPr>
      <w:rPr>
        <w:rFonts w:hint="default" w:ascii="Arial" w:hAnsi="Arial" w:eastAsia="Arial"/>
        <w:color w:val="6D6E71"/>
        <w:sz w:val="18"/>
        <w:szCs w:val="18"/>
      </w:rPr>
    </w:lvl>
    <w:lvl w:ilvl="1">
      <w:start w:val="1"/>
      <w:numFmt w:val="bullet"/>
      <w:lvlText w:val="•"/>
      <w:lvlJc w:val="left"/>
      <w:pPr>
        <w:ind w:left="1270" w:hanging="1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3" w:hanging="1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6" w:hanging="1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9" w:hanging="1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1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4" w:hanging="1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7" w:hanging="1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1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24" w:hanging="187"/>
        <w:jc w:val="left"/>
      </w:pPr>
      <w:rPr>
        <w:rFonts w:hint="default" w:ascii="Arial" w:hAnsi="Arial" w:eastAsia="Arial"/>
        <w:b/>
        <w:bCs/>
        <w:color w:val="6D6E71"/>
        <w:spacing w:val="-9"/>
        <w:sz w:val="18"/>
        <w:szCs w:val="18"/>
      </w:rPr>
    </w:lvl>
    <w:lvl w:ilvl="1">
      <w:start w:val="1"/>
      <w:numFmt w:val="lowerLetter"/>
      <w:lvlText w:val="%2."/>
      <w:lvlJc w:val="left"/>
      <w:pPr>
        <w:ind w:left="337" w:hanging="201"/>
        <w:jc w:val="left"/>
      </w:pPr>
      <w:rPr>
        <w:rFonts w:hint="default" w:ascii="Lucida Sans" w:hAnsi="Lucida Sans" w:eastAsia="Lucida Sans"/>
        <w:color w:val="231F20"/>
        <w:w w:val="96"/>
        <w:sz w:val="18"/>
        <w:szCs w:val="18"/>
      </w:rPr>
    </w:lvl>
    <w:lvl w:ilvl="2">
      <w:start w:val="1"/>
      <w:numFmt w:val="bullet"/>
      <w:lvlText w:val="•"/>
      <w:lvlJc w:val="left"/>
      <w:pPr>
        <w:ind w:left="324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16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94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2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51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9" w:hanging="201"/>
      </w:pPr>
      <w:rPr>
        <w:rFonts w:hint="default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489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bullet"/>
      <w:lvlText w:val="•"/>
      <w:lvlJc w:val="left"/>
      <w:pPr>
        <w:ind w:left="147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7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7" w:hanging="284"/>
      </w:pPr>
      <w:rPr>
        <w:rFonts w:hint="default"/>
      </w:rPr>
    </w:lvl>
  </w:abstractNum>
  <w:abstractNum w:abstractNumId="17">
    <w:multiLevelType w:val="hybridMultilevel"/>
    <w:lvl w:ilvl="0">
      <w:start w:val="2"/>
      <w:numFmt w:val="lowerLetter"/>
      <w:lvlText w:val="%1."/>
      <w:lvlJc w:val="left"/>
      <w:pPr>
        <w:ind w:left="1125" w:hanging="290"/>
        <w:jc w:val="left"/>
      </w:pPr>
      <w:rPr>
        <w:rFonts w:hint="default" w:ascii="Cambria" w:hAnsi="Cambria" w:eastAsia="Cambria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49" w:hanging="2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3" w:hanging="2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7" w:hanging="2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1" w:hanging="2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5" w:hanging="2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0" w:hanging="2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4" w:hanging="2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8" w:hanging="290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Roman"/>
      <w:lvlText w:val="%1."/>
      <w:lvlJc w:val="left"/>
      <w:pPr>
        <w:ind w:left="1127" w:hanging="624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2051" w:hanging="6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5" w:hanging="6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6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2" w:hanging="6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6" w:hanging="6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0" w:hanging="6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4" w:hanging="6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8" w:hanging="62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lowerRoman"/>
      <w:lvlText w:val="%2."/>
      <w:lvlJc w:val="left"/>
      <w:pPr>
        <w:ind w:left="684" w:hanging="284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2">
      <w:start w:val="1"/>
      <w:numFmt w:val="lowerLetter"/>
      <w:lvlText w:val="%3."/>
      <w:lvlJc w:val="left"/>
      <w:pPr>
        <w:ind w:left="967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3">
      <w:start w:val="2"/>
      <w:numFmt w:val="lowerLetter"/>
      <w:lvlText w:val="%4."/>
      <w:lvlJc w:val="left"/>
      <w:pPr>
        <w:ind w:left="1127" w:hanging="290"/>
        <w:jc w:val="left"/>
      </w:pPr>
      <w:rPr>
        <w:rFonts w:hint="default" w:ascii="Cambria" w:hAnsi="Cambria" w:eastAsia="Cambria"/>
        <w:color w:val="231F20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392" w:hanging="2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58" w:hanging="2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3" w:hanging="2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9" w:hanging="2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29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–"/>
      <w:lvlJc w:val="left"/>
      <w:pPr>
        <w:ind w:left="384" w:hanging="284"/>
      </w:pPr>
      <w:rPr>
        <w:rFonts w:hint="default" w:ascii="Cambria" w:hAnsi="Cambria" w:eastAsia="Cambria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3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0" w:hanging="284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–"/>
      <w:lvlJc w:val="left"/>
      <w:pPr>
        <w:ind w:left="401" w:hanging="284"/>
      </w:pPr>
      <w:rPr>
        <w:rFonts w:hint="default" w:ascii="Cambria" w:hAnsi="Cambria" w:eastAsia="Cambria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39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9" w:hanging="284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75"/>
        <w:sz w:val="20"/>
        <w:szCs w:val="20"/>
      </w:rPr>
    </w:lvl>
    <w:lvl w:ilvl="1">
      <w:start w:val="1"/>
      <w:numFmt w:val="lowerRoman"/>
      <w:lvlText w:val="(%2)"/>
      <w:lvlJc w:val="left"/>
      <w:pPr>
        <w:ind w:left="684" w:hanging="284"/>
        <w:jc w:val="left"/>
      </w:pPr>
      <w:rPr>
        <w:rFonts w:hint="default" w:ascii="Cambria" w:hAnsi="Cambria" w:eastAsia="Cambria"/>
        <w:color w:val="231F20"/>
        <w:w w:val="80"/>
        <w:sz w:val="20"/>
        <w:szCs w:val="20"/>
      </w:rPr>
    </w:lvl>
    <w:lvl w:ilvl="2">
      <w:start w:val="1"/>
      <w:numFmt w:val="bullet"/>
      <w:lvlText w:val="•"/>
      <w:lvlJc w:val="left"/>
      <w:pPr>
        <w:ind w:left="79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9" w:hanging="284"/>
      </w:pPr>
      <w:rPr>
        <w:rFonts w:hint="default"/>
      </w:rPr>
    </w:lvl>
  </w:abstractNum>
  <w:abstractNum w:abstractNumId="11">
    <w:multiLevelType w:val="hybridMultilevel"/>
    <w:lvl w:ilvl="0">
      <w:start w:val="19"/>
      <w:numFmt w:val="decimal"/>
      <w:lvlText w:val="%1."/>
      <w:lvlJc w:val="left"/>
      <w:pPr>
        <w:ind w:left="472" w:hanging="352"/>
        <w:jc w:val="left"/>
      </w:pPr>
      <w:rPr>
        <w:rFonts w:hint="default" w:ascii="Lucida Sans" w:hAnsi="Lucida Sans" w:eastAsia="Lucida Sans"/>
        <w:b/>
        <w:bCs/>
        <w:color w:val="231F20"/>
        <w:spacing w:val="-9"/>
        <w:w w:val="101"/>
        <w:sz w:val="18"/>
        <w:szCs w:val="18"/>
      </w:rPr>
    </w:lvl>
    <w:lvl w:ilvl="1">
      <w:start w:val="1"/>
      <w:numFmt w:val="bullet"/>
      <w:lvlText w:val="•"/>
      <w:lvlJc w:val="left"/>
      <w:pPr>
        <w:ind w:left="1464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5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6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8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9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0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2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3" w:hanging="352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4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bullet"/>
      <w:lvlText w:val="•"/>
      <w:lvlJc w:val="left"/>
      <w:pPr>
        <w:ind w:left="140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0" w:hanging="284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–"/>
      <w:lvlJc w:val="left"/>
      <w:pPr>
        <w:ind w:left="384" w:hanging="284"/>
      </w:pPr>
      <w:rPr>
        <w:rFonts w:hint="default" w:ascii="Cambria" w:hAnsi="Cambria" w:eastAsia="Cambria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38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5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6" w:hanging="284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401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1">
      <w:start w:val="1"/>
      <w:numFmt w:val="bullet"/>
      <w:lvlText w:val="•"/>
      <w:lvlJc w:val="left"/>
      <w:pPr>
        <w:ind w:left="139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9" w:hanging="28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4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lowerLetter"/>
      <w:lvlText w:val="%2."/>
      <w:lvlJc w:val="left"/>
      <w:pPr>
        <w:ind w:left="667" w:hanging="284"/>
        <w:jc w:val="left"/>
      </w:pPr>
      <w:rPr>
        <w:rFonts w:hint="default" w:ascii="Cambria" w:hAnsi="Cambria" w:eastAsia="Cambria"/>
        <w:color w:val="231F20"/>
        <w:w w:val="92"/>
        <w:sz w:val="20"/>
        <w:szCs w:val="20"/>
      </w:rPr>
    </w:lvl>
    <w:lvl w:ilvl="2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3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1" w:hanging="28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84" w:hanging="284"/>
        <w:jc w:val="left"/>
      </w:pPr>
      <w:rPr>
        <w:rFonts w:hint="default" w:ascii="Cambria" w:hAnsi="Cambria" w:eastAsia="Cambria"/>
        <w:color w:val="231F20"/>
        <w:w w:val="98"/>
        <w:sz w:val="20"/>
        <w:szCs w:val="20"/>
      </w:rPr>
    </w:lvl>
    <w:lvl w:ilvl="1">
      <w:start w:val="1"/>
      <w:numFmt w:val="bullet"/>
      <w:lvlText w:val="•"/>
      <w:lvlJc w:val="left"/>
      <w:pPr>
        <w:ind w:left="13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0" w:hanging="284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266" w:hanging="146"/>
        <w:jc w:val="left"/>
      </w:pPr>
      <w:rPr>
        <w:rFonts w:hint="default" w:ascii="Lucida Sans" w:hAnsi="Lucida Sans" w:eastAsia="Lucida Sans"/>
        <w:b/>
        <w:bCs/>
        <w:color w:val="6D6E71"/>
        <w:w w:val="97"/>
        <w:sz w:val="18"/>
        <w:szCs w:val="18"/>
      </w:rPr>
    </w:lvl>
    <w:lvl w:ilvl="1">
      <w:start w:val="1"/>
      <w:numFmt w:val="decimal"/>
      <w:lvlText w:val="%2."/>
      <w:lvlJc w:val="left"/>
      <w:pPr>
        <w:ind w:left="358" w:hanging="218"/>
        <w:jc w:val="left"/>
      </w:pPr>
      <w:rPr>
        <w:rFonts w:hint="default" w:ascii="Lucida Sans" w:hAnsi="Lucida Sans" w:eastAsia="Lucida Sans"/>
        <w:b/>
        <w:bCs/>
        <w:color w:val="231F20"/>
        <w:spacing w:val="-23"/>
        <w:w w:val="101"/>
        <w:sz w:val="18"/>
        <w:szCs w:val="18"/>
      </w:rPr>
    </w:lvl>
    <w:lvl w:ilvl="2">
      <w:start w:val="1"/>
      <w:numFmt w:val="decimal"/>
      <w:lvlText w:val="%2.%3"/>
      <w:lvlJc w:val="left"/>
      <w:pPr>
        <w:ind w:left="117" w:hanging="301"/>
        <w:jc w:val="left"/>
      </w:pPr>
      <w:rPr>
        <w:rFonts w:hint="default" w:ascii="Lucida Sans" w:hAnsi="Lucida Sans" w:eastAsia="Lucida Sans"/>
        <w:b/>
        <w:bCs/>
        <w:color w:val="6D6E71"/>
        <w:w w:val="88"/>
        <w:sz w:val="18"/>
        <w:szCs w:val="18"/>
      </w:rPr>
    </w:lvl>
    <w:lvl w:ilvl="3">
      <w:start w:val="1"/>
      <w:numFmt w:val="bullet"/>
      <w:lvlText w:val="•"/>
      <w:lvlJc w:val="left"/>
      <w:pPr>
        <w:ind w:left="401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1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79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48" w:hanging="301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%1."/>
      <w:lvlJc w:val="left"/>
      <w:pPr>
        <w:ind w:left="404" w:hanging="284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140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5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6" w:hanging="284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441" w:hanging="284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143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9" w:hanging="28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436" w:hanging="341"/>
        <w:jc w:val="left"/>
      </w:pPr>
      <w:rPr>
        <w:rFonts w:hint="default" w:ascii="Cambria" w:hAnsi="Cambria" w:eastAsia="Cambria"/>
        <w:color w:val="231F20"/>
        <w:w w:val="109"/>
        <w:sz w:val="20"/>
        <w:szCs w:val="20"/>
      </w:rPr>
    </w:lvl>
    <w:lvl w:ilvl="1">
      <w:start w:val="1"/>
      <w:numFmt w:val="bullet"/>
      <w:lvlText w:val="•"/>
      <w:lvlJc w:val="left"/>
      <w:pPr>
        <w:ind w:left="1297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8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9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1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2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3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5" w:hanging="34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384" w:hanging="284"/>
      </w:pPr>
      <w:rPr>
        <w:rFonts w:hint="default" w:ascii="Cambria" w:hAnsi="Cambria" w:eastAsia="Cambria"/>
        <w:color w:val="231F20"/>
        <w:w w:val="112"/>
        <w:sz w:val="20"/>
        <w:szCs w:val="20"/>
      </w:rPr>
    </w:lvl>
    <w:lvl w:ilvl="1">
      <w:start w:val="1"/>
      <w:numFmt w:val="bullet"/>
      <w:lvlText w:val="•"/>
      <w:lvlJc w:val="left"/>
      <w:pPr>
        <w:ind w:left="13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0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–"/>
      <w:lvlJc w:val="left"/>
      <w:pPr>
        <w:ind w:left="2049" w:hanging="150"/>
      </w:pPr>
      <w:rPr>
        <w:rFonts w:hint="default" w:ascii="Cambria" w:hAnsi="Cambria" w:eastAsia="Cambria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2808" w:hanging="1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68" w:hanging="1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28" w:hanging="1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1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7" w:hanging="1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7" w:hanging="1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7" w:hanging="150"/>
      </w:pPr>
      <w:rPr>
        <w:rFonts w:hint="default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5"/>
      <w:ind w:left="1179"/>
    </w:pPr>
    <w:rPr>
      <w:rFonts w:ascii="Cambria" w:hAnsi="Cambria" w:eastAsia="Cambria"/>
      <w:sz w:val="20"/>
      <w:szCs w:val="20"/>
    </w:rPr>
  </w:style>
  <w:style w:styleId="TOC2" w:type="paragraph">
    <w:name w:val="TOC 2"/>
    <w:basedOn w:val="Normal"/>
    <w:uiPriority w:val="1"/>
    <w:qFormat/>
    <w:pPr>
      <w:ind w:left="2049" w:hanging="150"/>
    </w:pPr>
    <w:rPr>
      <w:rFonts w:ascii="Cambria" w:hAnsi="Cambria" w:eastAsia="Cambria"/>
      <w:sz w:val="20"/>
      <w:szCs w:val="20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Cambria" w:hAnsi="Cambria" w:eastAsia="Cambr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8"/>
      <w:ind w:left="117"/>
      <w:outlineLvl w:val="1"/>
    </w:pPr>
    <w:rPr>
      <w:rFonts w:ascii="Lucida Sans" w:hAnsi="Lucida Sans" w:eastAsia="Lucida Sans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Arial" w:hAnsi="Arial" w:eastAsia="Arial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2"/>
      <w:ind w:left="117"/>
      <w:outlineLvl w:val="3"/>
    </w:pPr>
    <w:rPr>
      <w:rFonts w:ascii="Garamond" w:hAnsi="Garamond" w:eastAsia="Garamond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www.oracle.com/financialservices" TargetMode="Externa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hyperlink" Target="mailto:hoshi.bhagwagar@oracle.com" TargetMode="External"/><Relationship Id="rId15" Type="http://schemas.openxmlformats.org/officeDocument/2006/relationships/hyperlink" Target="http://sebiedifar.nic.in/" TargetMode="External"/><Relationship Id="rId16" Type="http://schemas.openxmlformats.org/officeDocument/2006/relationships/hyperlink" Target="http://corpfiling.co.in/" TargetMode="External"/><Relationship Id="rId17" Type="http://schemas.openxmlformats.org/officeDocument/2006/relationships/hyperlink" Target="http://www.directorsdatabase.com/" TargetMode="External"/><Relationship Id="rId18" Type="http://schemas.openxmlformats.org/officeDocument/2006/relationships/image" Target="media/image1.png"/><Relationship Id="rId19" Type="http://schemas.openxmlformats.org/officeDocument/2006/relationships/hyperlink" Target="mailto:rnt.helpdesk@linkintime.co.in" TargetMode="External"/><Relationship Id="rId20" Type="http://schemas.openxmlformats.org/officeDocument/2006/relationships/hyperlink" Target="mailto:ofss_in@oracle.com" TargetMode="Externa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footer" Target="footer18.xml"/><Relationship Id="rId31" Type="http://schemas.openxmlformats.org/officeDocument/2006/relationships/footer" Target="footer19.xml"/><Relationship Id="rId32" Type="http://schemas.openxmlformats.org/officeDocument/2006/relationships/footer" Target="footer20.xml"/><Relationship Id="rId33" Type="http://schemas.openxmlformats.org/officeDocument/2006/relationships/footer" Target="footer21.xml"/><Relationship Id="rId34" Type="http://schemas.openxmlformats.org/officeDocument/2006/relationships/footer" Target="footer22.xml"/><Relationship Id="rId35" Type="http://schemas.openxmlformats.org/officeDocument/2006/relationships/footer" Target="footer23.xml"/><Relationship Id="rId36" Type="http://schemas.openxmlformats.org/officeDocument/2006/relationships/footer" Target="footer24.xml"/><Relationship Id="rId37" Type="http://schemas.openxmlformats.org/officeDocument/2006/relationships/footer" Target="footer25.xml"/><Relationship Id="rId38" Type="http://schemas.openxmlformats.org/officeDocument/2006/relationships/footer" Target="footer26.xml"/><Relationship Id="rId39" Type="http://schemas.openxmlformats.org/officeDocument/2006/relationships/footer" Target="footer27.xml"/><Relationship Id="rId40" Type="http://schemas.openxmlformats.org/officeDocument/2006/relationships/footer" Target="footer28.xml"/><Relationship Id="rId41" Type="http://schemas.openxmlformats.org/officeDocument/2006/relationships/footer" Target="footer29.xml"/><Relationship Id="rId42" Type="http://schemas.openxmlformats.org/officeDocument/2006/relationships/footer" Target="footer30.xml"/><Relationship Id="rId43" Type="http://schemas.openxmlformats.org/officeDocument/2006/relationships/footer" Target="footer31.xml"/><Relationship Id="rId44" Type="http://schemas.openxmlformats.org/officeDocument/2006/relationships/footer" Target="footer32.xml"/><Relationship Id="rId45" Type="http://schemas.openxmlformats.org/officeDocument/2006/relationships/footer" Target="footer33.xml"/><Relationship Id="rId46" Type="http://schemas.openxmlformats.org/officeDocument/2006/relationships/footer" Target="footer34.xml"/><Relationship Id="rId47" Type="http://schemas.openxmlformats.org/officeDocument/2006/relationships/footer" Target="footer35.xml"/><Relationship Id="rId48" Type="http://schemas.openxmlformats.org/officeDocument/2006/relationships/footer" Target="footer36.xml"/><Relationship Id="rId49" Type="http://schemas.openxmlformats.org/officeDocument/2006/relationships/footer" Target="footer37.xml"/><Relationship Id="rId50" Type="http://schemas.openxmlformats.org/officeDocument/2006/relationships/footer" Target="footer38.xml"/><Relationship Id="rId51" Type="http://schemas.openxmlformats.org/officeDocument/2006/relationships/footer" Target="footer39.xml"/><Relationship Id="rId52" Type="http://schemas.openxmlformats.org/officeDocument/2006/relationships/footer" Target="footer40.xml"/><Relationship Id="rId53" Type="http://schemas.openxmlformats.org/officeDocument/2006/relationships/footer" Target="footer41.xml"/><Relationship Id="rId54" Type="http://schemas.openxmlformats.org/officeDocument/2006/relationships/footer" Target="footer42.xml"/><Relationship Id="rId55" Type="http://schemas.openxmlformats.org/officeDocument/2006/relationships/footer" Target="footer43.xml"/><Relationship Id="rId56" Type="http://schemas.openxmlformats.org/officeDocument/2006/relationships/footer" Target="footer44.xml"/><Relationship Id="rId57" Type="http://schemas.openxmlformats.org/officeDocument/2006/relationships/footer" Target="footer45.xml"/><Relationship Id="rId58" Type="http://schemas.openxmlformats.org/officeDocument/2006/relationships/footer" Target="footer46.xml"/><Relationship Id="rId59" Type="http://schemas.openxmlformats.org/officeDocument/2006/relationships/footer" Target="footer47.xml"/><Relationship Id="rId60" Type="http://schemas.openxmlformats.org/officeDocument/2006/relationships/footer" Target="footer48.xml"/><Relationship Id="rId61" Type="http://schemas.openxmlformats.org/officeDocument/2006/relationships/footer" Target="footer49.xml"/><Relationship Id="rId62" Type="http://schemas.openxmlformats.org/officeDocument/2006/relationships/footer" Target="footer50.xml"/><Relationship Id="rId63" Type="http://schemas.openxmlformats.org/officeDocument/2006/relationships/footer" Target="footer51.xml"/><Relationship Id="rId64" Type="http://schemas.openxmlformats.org/officeDocument/2006/relationships/footer" Target="footer52.xml"/><Relationship Id="rId65" Type="http://schemas.openxmlformats.org/officeDocument/2006/relationships/footer" Target="footer53.xml"/><Relationship Id="rId66" Type="http://schemas.openxmlformats.org/officeDocument/2006/relationships/footer" Target="footer54.xml"/><Relationship Id="rId67" Type="http://schemas.openxmlformats.org/officeDocument/2006/relationships/footer" Target="footer55.xml"/><Relationship Id="rId68" Type="http://schemas.openxmlformats.org/officeDocument/2006/relationships/footer" Target="footer56.xml"/><Relationship Id="rId69" Type="http://schemas.openxmlformats.org/officeDocument/2006/relationships/footer" Target="footer57.xml"/><Relationship Id="rId70" Type="http://schemas.openxmlformats.org/officeDocument/2006/relationships/footer" Target="footer58.xml"/><Relationship Id="rId71" Type="http://schemas.openxmlformats.org/officeDocument/2006/relationships/footer" Target="footer59.xml"/><Relationship Id="rId72" Type="http://schemas.openxmlformats.org/officeDocument/2006/relationships/footer" Target="footer60.xml"/><Relationship Id="rId73" Type="http://schemas.openxmlformats.org/officeDocument/2006/relationships/footer" Target="footer61.xml"/><Relationship Id="rId74" Type="http://schemas.openxmlformats.org/officeDocument/2006/relationships/footer" Target="footer62.xml"/><Relationship Id="rId75" Type="http://schemas.openxmlformats.org/officeDocument/2006/relationships/footer" Target="footer63.xml"/><Relationship Id="rId76" Type="http://schemas.openxmlformats.org/officeDocument/2006/relationships/footer" Target="footer64.xml"/><Relationship Id="rId7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2017-10-09T01:36:29Z</dcterms:created>
  <dcterms:modified xsi:type="dcterms:W3CDTF">2017-10-09T01:36:29Z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2017-10-09T00:00:00Z</vt:filetime>
  </property>
</Properties>
</file>